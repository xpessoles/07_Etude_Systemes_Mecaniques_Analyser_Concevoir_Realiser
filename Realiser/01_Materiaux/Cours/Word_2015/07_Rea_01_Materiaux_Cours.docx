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2ACB" w:rsidRPr="00B42ACB" w:rsidRDefault="002413D7" w:rsidP="00B42ACB">
      <w:pPr>
        <w:pStyle w:val="Grand-Titre"/>
        <w:pBdr>
          <w:top w:val="none" w:sz="0" w:space="0" w:color="auto"/>
          <w:left w:val="none" w:sz="0" w:space="0" w:color="auto"/>
          <w:bottom w:val="none" w:sz="0" w:space="0" w:color="auto"/>
          <w:right w:val="none" w:sz="0" w:space="0" w:color="auto"/>
        </w:pBdr>
      </w:pPr>
      <w:r>
        <w:t xml:space="preserve">7 – </w:t>
      </w:r>
      <w:r w:rsidR="00B42ACB">
        <w:t>Étude des systèmes mécaniques</w:t>
      </w:r>
    </w:p>
    <w:p w:rsidR="00DA6248" w:rsidRPr="00B42ACB" w:rsidRDefault="00B42ACB" w:rsidP="00DA6248">
      <w:pPr>
        <w:pStyle w:val="Grand-Titre"/>
        <w:pBdr>
          <w:top w:val="none" w:sz="0" w:space="0" w:color="auto"/>
          <w:left w:val="none" w:sz="0" w:space="0" w:color="auto"/>
          <w:bottom w:val="none" w:sz="0" w:space="0" w:color="auto"/>
          <w:right w:val="none" w:sz="0" w:space="0" w:color="auto"/>
        </w:pBdr>
        <w:rPr>
          <w:sz w:val="36"/>
        </w:rPr>
      </w:pPr>
      <w:r w:rsidRPr="00B42ACB">
        <w:rPr>
          <w:sz w:val="36"/>
        </w:rPr>
        <w:t>Analyser – Concevoir – Réaliser</w:t>
      </w:r>
    </w:p>
    <w:p w:rsidR="0042328C" w:rsidRDefault="00E251E2" w:rsidP="00DA6248">
      <w:pPr>
        <w:pStyle w:val="Grand-Titre"/>
        <w:pBdr>
          <w:top w:val="none" w:sz="0" w:space="0" w:color="auto"/>
          <w:left w:val="none" w:sz="0" w:space="0" w:color="auto"/>
          <w:bottom w:val="none" w:sz="0" w:space="0" w:color="auto"/>
          <w:right w:val="none" w:sz="0" w:space="0" w:color="auto"/>
        </w:pBdr>
        <w:rPr>
          <w:sz w:val="36"/>
        </w:rPr>
      </w:pPr>
      <w:r>
        <w:rPr>
          <w:sz w:val="36"/>
        </w:rPr>
        <w:t>Réaliser – Chapitre 1</w:t>
      </w:r>
      <w:r w:rsidR="00245FC4">
        <w:rPr>
          <w:sz w:val="36"/>
        </w:rPr>
        <w:t xml:space="preserve"> : </w:t>
      </w:r>
      <w:r w:rsidR="009C2E78">
        <w:rPr>
          <w:sz w:val="36"/>
        </w:rPr>
        <w:t>Matériaux</w:t>
      </w:r>
    </w:p>
    <w:p w:rsidR="000158B1" w:rsidRDefault="000158B1" w:rsidP="000158B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2316"/>
        <w:gridCol w:w="2078"/>
        <w:gridCol w:w="1843"/>
        <w:gridCol w:w="2234"/>
      </w:tblGrid>
      <w:tr w:rsidR="000158B1" w:rsidTr="00FE50E6">
        <w:tc>
          <w:tcPr>
            <w:tcW w:w="1951" w:type="dxa"/>
            <w:vAlign w:val="center"/>
          </w:tcPr>
          <w:p w:rsidR="00E251E2" w:rsidRDefault="00E251E2" w:rsidP="000158B1">
            <w:pPr>
              <w:jc w:val="center"/>
            </w:pPr>
            <w:r>
              <w:rPr>
                <w:noProof/>
                <w:lang w:eastAsia="fr-FR"/>
              </w:rPr>
              <w:t>Image matériau micro</w:t>
            </w:r>
          </w:p>
          <w:p w:rsidR="00E251E2" w:rsidRPr="00E251E2" w:rsidRDefault="00E251E2" w:rsidP="00E251E2"/>
          <w:p w:rsidR="00E251E2" w:rsidRDefault="00E251E2" w:rsidP="00E251E2"/>
          <w:p w:rsidR="000158B1" w:rsidRPr="00E251E2" w:rsidRDefault="000158B1" w:rsidP="00E251E2"/>
        </w:tc>
        <w:tc>
          <w:tcPr>
            <w:tcW w:w="2316" w:type="dxa"/>
            <w:vAlign w:val="center"/>
          </w:tcPr>
          <w:p w:rsidR="000158B1" w:rsidRDefault="00E251E2" w:rsidP="000158B1">
            <w:pPr>
              <w:jc w:val="center"/>
            </w:pPr>
            <w:r>
              <w:rPr>
                <w:noProof/>
                <w:lang w:eastAsia="fr-FR"/>
              </w:rPr>
              <w:t>Image matériau macro</w:t>
            </w:r>
          </w:p>
        </w:tc>
        <w:tc>
          <w:tcPr>
            <w:tcW w:w="2078" w:type="dxa"/>
            <w:vAlign w:val="center"/>
          </w:tcPr>
          <w:p w:rsidR="000158B1" w:rsidRDefault="000158B1" w:rsidP="000158B1">
            <w:pPr>
              <w:jc w:val="center"/>
            </w:pPr>
          </w:p>
        </w:tc>
        <w:tc>
          <w:tcPr>
            <w:tcW w:w="1843" w:type="dxa"/>
            <w:vAlign w:val="center"/>
          </w:tcPr>
          <w:p w:rsidR="000158B1" w:rsidRDefault="000158B1" w:rsidP="000158B1">
            <w:pPr>
              <w:jc w:val="center"/>
            </w:pPr>
          </w:p>
        </w:tc>
        <w:tc>
          <w:tcPr>
            <w:tcW w:w="2234" w:type="dxa"/>
            <w:vAlign w:val="center"/>
          </w:tcPr>
          <w:p w:rsidR="000158B1" w:rsidRDefault="000158B1" w:rsidP="000158B1">
            <w:pPr>
              <w:jc w:val="center"/>
            </w:pPr>
          </w:p>
        </w:tc>
      </w:tr>
      <w:tr w:rsidR="000158B1" w:rsidTr="00FE50E6">
        <w:tc>
          <w:tcPr>
            <w:tcW w:w="1951" w:type="dxa"/>
            <w:vMerge w:val="restart"/>
            <w:vAlign w:val="center"/>
          </w:tcPr>
          <w:p w:rsidR="000158B1" w:rsidRDefault="000158B1" w:rsidP="000158B1">
            <w:pPr>
              <w:jc w:val="center"/>
              <w:rPr>
                <w:noProof/>
                <w:lang w:eastAsia="fr-FR"/>
              </w:rPr>
            </w:pPr>
            <w:r>
              <w:rPr>
                <w:noProof/>
                <w:lang w:eastAsia="fr-FR"/>
              </w:rPr>
              <w:t xml:space="preserve">Fenestron – Rotor arrière du Dauphin EC 155 </w:t>
            </w:r>
            <w:r>
              <w:rPr>
                <w:rStyle w:val="Appelnotedebasdep"/>
                <w:noProof/>
                <w:lang w:eastAsia="fr-FR"/>
              </w:rPr>
              <w:footnoteReference w:id="1"/>
            </w:r>
          </w:p>
        </w:tc>
        <w:tc>
          <w:tcPr>
            <w:tcW w:w="8471" w:type="dxa"/>
            <w:gridSpan w:val="4"/>
            <w:vAlign w:val="center"/>
          </w:tcPr>
          <w:p w:rsidR="000158B1" w:rsidRDefault="000158B1" w:rsidP="000158B1">
            <w:pPr>
              <w:jc w:val="center"/>
              <w:rPr>
                <w:noProof/>
                <w:lang w:eastAsia="fr-FR"/>
              </w:rPr>
            </w:pPr>
            <w:r>
              <w:rPr>
                <w:noProof/>
                <w:lang w:eastAsia="fr-FR"/>
              </w:rPr>
              <w:t>Conception du rotor arrière du dauphin</w:t>
            </w:r>
            <w:r>
              <w:rPr>
                <w:rStyle w:val="Appelnotedebasdep"/>
                <w:noProof/>
                <w:lang w:eastAsia="fr-FR"/>
              </w:rPr>
              <w:footnoteReference w:id="2"/>
            </w:r>
          </w:p>
        </w:tc>
      </w:tr>
      <w:tr w:rsidR="000158B1" w:rsidTr="00FE50E6">
        <w:tc>
          <w:tcPr>
            <w:tcW w:w="1951" w:type="dxa"/>
            <w:vMerge/>
            <w:vAlign w:val="center"/>
          </w:tcPr>
          <w:p w:rsidR="000158B1" w:rsidRDefault="000158B1" w:rsidP="000158B1">
            <w:pPr>
              <w:jc w:val="center"/>
              <w:rPr>
                <w:noProof/>
                <w:lang w:eastAsia="fr-FR"/>
              </w:rPr>
            </w:pPr>
          </w:p>
        </w:tc>
        <w:tc>
          <w:tcPr>
            <w:tcW w:w="2316" w:type="dxa"/>
            <w:vAlign w:val="center"/>
          </w:tcPr>
          <w:p w:rsidR="000158B1" w:rsidRDefault="000158B1" w:rsidP="000158B1">
            <w:pPr>
              <w:jc w:val="center"/>
              <w:rPr>
                <w:noProof/>
                <w:lang w:eastAsia="fr-FR"/>
              </w:rPr>
            </w:pPr>
            <w:r>
              <w:rPr>
                <w:noProof/>
                <w:lang w:eastAsia="fr-FR"/>
              </w:rPr>
              <w:t>Conception d’ensemble</w:t>
            </w:r>
          </w:p>
        </w:tc>
        <w:tc>
          <w:tcPr>
            <w:tcW w:w="2078" w:type="dxa"/>
            <w:vAlign w:val="center"/>
          </w:tcPr>
          <w:p w:rsidR="000158B1" w:rsidRDefault="000158B1" w:rsidP="000158B1">
            <w:pPr>
              <w:jc w:val="center"/>
              <w:rPr>
                <w:noProof/>
                <w:lang w:eastAsia="fr-FR"/>
              </w:rPr>
            </w:pPr>
            <w:r>
              <w:rPr>
                <w:noProof/>
                <w:lang w:eastAsia="fr-FR"/>
              </w:rPr>
              <w:t>Assemblage claveté d’un pignon</w:t>
            </w:r>
          </w:p>
        </w:tc>
        <w:tc>
          <w:tcPr>
            <w:tcW w:w="1843" w:type="dxa"/>
            <w:vAlign w:val="center"/>
          </w:tcPr>
          <w:p w:rsidR="000158B1" w:rsidRDefault="000158B1" w:rsidP="000158B1">
            <w:pPr>
              <w:jc w:val="center"/>
              <w:rPr>
                <w:noProof/>
                <w:lang w:eastAsia="fr-FR"/>
              </w:rPr>
            </w:pPr>
            <w:r>
              <w:rPr>
                <w:noProof/>
                <w:lang w:eastAsia="fr-FR"/>
              </w:rPr>
              <w:t>Assemblage de carter</w:t>
            </w:r>
          </w:p>
        </w:tc>
        <w:tc>
          <w:tcPr>
            <w:tcW w:w="2234" w:type="dxa"/>
            <w:vAlign w:val="center"/>
          </w:tcPr>
          <w:p w:rsidR="000158B1" w:rsidRDefault="000158B1" w:rsidP="000158B1">
            <w:pPr>
              <w:jc w:val="center"/>
              <w:rPr>
                <w:noProof/>
                <w:lang w:eastAsia="fr-FR"/>
              </w:rPr>
            </w:pPr>
            <w:r>
              <w:rPr>
                <w:noProof/>
                <w:lang w:eastAsia="fr-FR"/>
              </w:rPr>
              <w:t>Assemblage par emmanchment conique</w:t>
            </w:r>
          </w:p>
        </w:tc>
      </w:tr>
    </w:tbl>
    <w:p w:rsidR="000158B1" w:rsidRDefault="000158B1" w:rsidP="000158B1"/>
    <w:p w:rsidR="00D35342" w:rsidRPr="00125132" w:rsidRDefault="00D35342" w:rsidP="00D35342">
      <w:r w:rsidRPr="00125132">
        <w:t xml:space="preserve">Tous les objets que nous rencontrons sont faits de matière. Suivant les fonctions que doit réaliser un objet, des choix ont dû être fait pour faire le choix des matériaux qui le constituent. </w:t>
      </w:r>
    </w:p>
    <w:p w:rsidR="00D35342" w:rsidRPr="00125132" w:rsidRDefault="00D35342" w:rsidP="00D35342"/>
    <w:p w:rsidR="00D35342" w:rsidRPr="00125132" w:rsidRDefault="00D35342" w:rsidP="00D35342">
      <w:r w:rsidRPr="00125132">
        <w:t>Pour choisir parmi la multitude de matériaux existants (matériaux métalliques, plastiques, composites, organiques ...) nous allons mettre en place des critères qui aideront  au choix d’un matériau. Le but de ce cours est donc de présenter les familles de matériaux. Il doit aussi permettre de décrire les essais permettant de déterminer les caractéristiques mécaniques de matériaux.</w:t>
      </w:r>
    </w:p>
    <w:p w:rsidR="00D35342" w:rsidRDefault="00D35342" w:rsidP="00D35342"/>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D35342" w:rsidTr="00084B79">
        <w:trPr>
          <w:trHeight w:val="380"/>
        </w:trPr>
        <w:tc>
          <w:tcPr>
            <w:tcW w:w="10336" w:type="dxa"/>
            <w:shd w:val="clear" w:color="auto" w:fill="F2DBDB" w:themeFill="accent2" w:themeFillTint="33"/>
          </w:tcPr>
          <w:p w:rsidR="00D35342" w:rsidRPr="00631076" w:rsidRDefault="00D35342" w:rsidP="00084B79">
            <w:pPr>
              <w:rPr>
                <w:b/>
                <w:lang w:eastAsia="fr-FR"/>
              </w:rPr>
            </w:pPr>
            <w:r>
              <w:rPr>
                <w:b/>
                <w:lang w:eastAsia="fr-FR"/>
              </w:rPr>
              <w:t>Problématique</w:t>
            </w:r>
          </w:p>
          <w:p w:rsidR="00D35342" w:rsidRDefault="00D35342" w:rsidP="00C06FE9">
            <w:pPr>
              <w:pStyle w:val="Paragraphedeliste"/>
              <w:numPr>
                <w:ilvl w:val="0"/>
                <w:numId w:val="9"/>
              </w:numPr>
              <w:rPr>
                <w:lang w:eastAsia="fr-FR"/>
              </w:rPr>
            </w:pPr>
            <w:r w:rsidRPr="00125132">
              <w:t>En phase d’avant conception d’un produit, quels sont les critères qui vont permettre de c</w:t>
            </w:r>
            <w:r>
              <w:t>hoisir les matériaux à utiliser ?</w:t>
            </w:r>
            <w:r>
              <w:rPr>
                <w:lang w:eastAsia="fr-FR"/>
              </w:rPr>
              <w:t xml:space="preserve"> </w:t>
            </w:r>
          </w:p>
        </w:tc>
      </w:tr>
    </w:tbl>
    <w:p w:rsidR="00D35342" w:rsidRDefault="00D35342" w:rsidP="00D35342"/>
    <w:p w:rsidR="00D35342" w:rsidRPr="00125132" w:rsidRDefault="00D35342" w:rsidP="00D35342"/>
    <w:tbl>
      <w:tblPr>
        <w:tblStyle w:val="Grilledutableau"/>
        <w:tblW w:w="0" w:type="auto"/>
        <w:tblLook w:val="04A0" w:firstRow="1" w:lastRow="0" w:firstColumn="1" w:lastColumn="0" w:noHBand="0" w:noVBand="1"/>
      </w:tblPr>
      <w:tblGrid>
        <w:gridCol w:w="3440"/>
        <w:gridCol w:w="3546"/>
        <w:gridCol w:w="3436"/>
      </w:tblGrid>
      <w:tr w:rsidR="00D35342" w:rsidRPr="00125132" w:rsidTr="00084B79">
        <w:tc>
          <w:tcPr>
            <w:tcW w:w="3448" w:type="dxa"/>
          </w:tcPr>
          <w:p w:rsidR="00D35342" w:rsidRPr="00125132" w:rsidRDefault="00D35342" w:rsidP="00084B79">
            <w:r w:rsidRPr="00125132">
              <w:drawing>
                <wp:inline distT="0" distB="0" distL="0" distR="0" wp14:anchorId="3085584B" wp14:editId="06990606">
                  <wp:extent cx="1870710" cy="1266446"/>
                  <wp:effectExtent l="19050" t="0" r="0" b="0"/>
                  <wp:docPr id="2" name="il_fi" descr="http://www.air-cosmos.com/img/1-4319-600x350-0/genx-ge-avi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air-cosmos.com/img/1-4319-600x350-0/genx-ge-aviation.jpg"/>
                          <pic:cNvPicPr>
                            <a:picLocks noChangeAspect="1" noChangeArrowheads="1"/>
                          </pic:cNvPicPr>
                        </pic:nvPicPr>
                        <pic:blipFill>
                          <a:blip r:embed="rId10" cstate="print"/>
                          <a:srcRect/>
                          <a:stretch>
                            <a:fillRect/>
                          </a:stretch>
                        </pic:blipFill>
                        <pic:spPr bwMode="auto">
                          <a:xfrm>
                            <a:off x="0" y="0"/>
                            <a:ext cx="1870710" cy="1266446"/>
                          </a:xfrm>
                          <a:prstGeom prst="rect">
                            <a:avLst/>
                          </a:prstGeom>
                          <a:noFill/>
                          <a:ln w="9525">
                            <a:noFill/>
                            <a:miter lim="800000"/>
                            <a:headEnd/>
                            <a:tailEnd/>
                          </a:ln>
                        </pic:spPr>
                      </pic:pic>
                    </a:graphicData>
                  </a:graphic>
                </wp:inline>
              </w:drawing>
            </w:r>
          </w:p>
        </w:tc>
        <w:tc>
          <w:tcPr>
            <w:tcW w:w="3449" w:type="dxa"/>
          </w:tcPr>
          <w:p w:rsidR="00D35342" w:rsidRPr="00125132" w:rsidRDefault="00D35342" w:rsidP="00084B79"/>
          <w:p w:rsidR="00D35342" w:rsidRPr="00125132" w:rsidRDefault="00D35342" w:rsidP="00084B79">
            <w:r w:rsidRPr="00125132">
              <w:drawing>
                <wp:inline distT="0" distB="0" distL="0" distR="0" wp14:anchorId="3788C050" wp14:editId="14469661">
                  <wp:extent cx="2089150" cy="810428"/>
                  <wp:effectExtent l="19050" t="0" r="6350" b="0"/>
                  <wp:docPr id="6" name="hplogo" descr="57ème anniversaire de Gaston Lagaf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logo" descr="57ème anniversaire de Gaston Lagaffe"/>
                          <pic:cNvPicPr>
                            <a:picLocks noChangeAspect="1" noChangeArrowheads="1"/>
                          </pic:cNvPicPr>
                        </pic:nvPicPr>
                        <pic:blipFill>
                          <a:blip r:embed="rId11" cstate="print"/>
                          <a:srcRect/>
                          <a:stretch>
                            <a:fillRect/>
                          </a:stretch>
                        </pic:blipFill>
                        <pic:spPr bwMode="auto">
                          <a:xfrm>
                            <a:off x="0" y="0"/>
                            <a:ext cx="2089150" cy="810428"/>
                          </a:xfrm>
                          <a:prstGeom prst="rect">
                            <a:avLst/>
                          </a:prstGeom>
                          <a:noFill/>
                          <a:ln w="9525">
                            <a:noFill/>
                            <a:miter lim="800000"/>
                            <a:headEnd/>
                            <a:tailEnd/>
                          </a:ln>
                        </pic:spPr>
                      </pic:pic>
                    </a:graphicData>
                  </a:graphic>
                </wp:inline>
              </w:drawing>
            </w:r>
          </w:p>
        </w:tc>
        <w:tc>
          <w:tcPr>
            <w:tcW w:w="3449" w:type="dxa"/>
          </w:tcPr>
          <w:p w:rsidR="00D35342" w:rsidRPr="00125132" w:rsidRDefault="00D35342" w:rsidP="00084B79"/>
          <w:p w:rsidR="00D35342" w:rsidRPr="00125132" w:rsidRDefault="00D35342" w:rsidP="00084B79">
            <w:r w:rsidRPr="00125132">
              <w:drawing>
                <wp:inline distT="0" distB="0" distL="0" distR="0" wp14:anchorId="7303CE7E" wp14:editId="7415AE02">
                  <wp:extent cx="1758950" cy="937335"/>
                  <wp:effectExtent l="19050" t="0" r="0" b="0"/>
                  <wp:docPr id="7" name="il_fi" descr="http://blog.juliendelcourt.fr/wp-content/uploads/2013/04/Pierre-Lota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blog.juliendelcourt.fr/wp-content/uploads/2013/04/Pierre-Lota7.jpeg"/>
                          <pic:cNvPicPr>
                            <a:picLocks noChangeAspect="1" noChangeArrowheads="1"/>
                          </pic:cNvPicPr>
                        </pic:nvPicPr>
                        <pic:blipFill>
                          <a:blip r:embed="rId12" cstate="print"/>
                          <a:srcRect l="6657" t="14085" r="6299" b="9859"/>
                          <a:stretch>
                            <a:fillRect/>
                          </a:stretch>
                        </pic:blipFill>
                        <pic:spPr bwMode="auto">
                          <a:xfrm>
                            <a:off x="0" y="0"/>
                            <a:ext cx="1758950" cy="937335"/>
                          </a:xfrm>
                          <a:prstGeom prst="rect">
                            <a:avLst/>
                          </a:prstGeom>
                          <a:noFill/>
                          <a:ln w="9525">
                            <a:noFill/>
                            <a:miter lim="800000"/>
                            <a:headEnd/>
                            <a:tailEnd/>
                          </a:ln>
                        </pic:spPr>
                      </pic:pic>
                    </a:graphicData>
                  </a:graphic>
                </wp:inline>
              </w:drawing>
            </w:r>
          </w:p>
        </w:tc>
      </w:tr>
    </w:tbl>
    <w:p w:rsidR="00D35342" w:rsidRPr="00125132" w:rsidRDefault="00D35342" w:rsidP="00D35342"/>
    <w:p w:rsidR="00D35342" w:rsidRPr="00125132" w:rsidRDefault="00D35342" w:rsidP="00D35342">
      <w:r w:rsidRPr="00125132">
        <w:t>Il est évident que sur les trois exemples précédents les choix de matériaux conditionneront le bon usage ou le bon fonctionnement du produit.</w:t>
      </w:r>
    </w:p>
    <w:p w:rsidR="00D35342" w:rsidRDefault="00D35342" w:rsidP="00D35342">
      <w:pPr>
        <w:rPr>
          <w:lang w:eastAsia="fr-FR"/>
        </w:rPr>
      </w:pP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D35342" w:rsidRPr="009D41C3" w:rsidTr="00117B42">
        <w:trPr>
          <w:trHeight w:val="417"/>
        </w:trPr>
        <w:tc>
          <w:tcPr>
            <w:tcW w:w="10364" w:type="dxa"/>
            <w:shd w:val="clear" w:color="auto" w:fill="C6D9F1" w:themeFill="text2" w:themeFillTint="33"/>
          </w:tcPr>
          <w:p w:rsidR="00D35342" w:rsidRPr="009D41C3" w:rsidRDefault="00D35342" w:rsidP="00084B79">
            <w:pPr>
              <w:rPr>
                <w:lang w:eastAsia="fr-FR"/>
              </w:rPr>
            </w:pPr>
            <w:r w:rsidRPr="009D41C3">
              <w:rPr>
                <w:lang w:eastAsia="fr-FR"/>
              </w:rPr>
              <w:t>Compétence</w:t>
            </w:r>
            <w:r w:rsidR="00084B79">
              <w:rPr>
                <w:lang w:eastAsia="fr-FR"/>
              </w:rPr>
              <w:t>s</w:t>
            </w:r>
            <w:r w:rsidRPr="009D41C3">
              <w:rPr>
                <w:lang w:eastAsia="fr-FR"/>
              </w:rPr>
              <w:t> : Communiquer</w:t>
            </w:r>
          </w:p>
          <w:p w:rsidR="00D35342" w:rsidRPr="009D41C3" w:rsidRDefault="00D35342" w:rsidP="00C06FE9">
            <w:pPr>
              <w:pStyle w:val="Paragraphedeliste"/>
              <w:numPr>
                <w:ilvl w:val="0"/>
                <w:numId w:val="10"/>
              </w:numPr>
              <w:rPr>
                <w:lang w:eastAsia="fr-FR"/>
              </w:rPr>
            </w:pPr>
            <w:r w:rsidRPr="00290BC7">
              <w:rPr>
                <w:lang w:eastAsia="fr-FR"/>
              </w:rPr>
              <w:t>Conc1-C2</w:t>
            </w:r>
            <w:r>
              <w:rPr>
                <w:lang w:eastAsia="fr-FR"/>
              </w:rPr>
              <w:t> :</w:t>
            </w:r>
            <w:r w:rsidR="00084B79">
              <w:rPr>
                <w:lang w:eastAsia="fr-FR"/>
              </w:rPr>
              <w:t xml:space="preserve"> ***</w:t>
            </w:r>
            <w:r w:rsidRPr="009D41C3">
              <w:rPr>
                <w:lang w:eastAsia="fr-FR"/>
              </w:rPr>
              <w:t xml:space="preserve"> </w:t>
            </w:r>
          </w:p>
        </w:tc>
      </w:tr>
    </w:tbl>
    <w:p w:rsidR="00551E68" w:rsidRDefault="00551E68" w:rsidP="00617A95"/>
    <w:p w:rsidR="009C2E78" w:rsidRDefault="007A57DA">
      <w:pPr>
        <w:pStyle w:val="TM2"/>
        <w:tabs>
          <w:tab w:val="right" w:leader="dot" w:pos="10196"/>
        </w:tabs>
        <w:rPr>
          <w:rFonts w:asciiTheme="minorHAnsi" w:eastAsiaTheme="minorEastAsia" w:hAnsiTheme="minorHAnsi" w:cstheme="minorBidi"/>
          <w:b w:val="0"/>
          <w:smallCaps w:val="0"/>
          <w:noProof/>
          <w:sz w:val="22"/>
          <w:szCs w:val="22"/>
          <w:lang w:eastAsia="fr-FR"/>
        </w:rPr>
      </w:pPr>
      <w:r>
        <w:rPr>
          <w:i/>
          <w:caps/>
          <w:noProof/>
        </w:rPr>
        <w:fldChar w:fldCharType="begin"/>
      </w:r>
      <w:r w:rsidR="00245FC4">
        <w:instrText xml:space="preserve"> TOC \o "1-4" \h \z \u </w:instrText>
      </w:r>
      <w:r>
        <w:rPr>
          <w:i/>
          <w:caps/>
          <w:noProof/>
        </w:rPr>
        <w:fldChar w:fldCharType="separate"/>
      </w:r>
      <w:hyperlink w:anchor="_Toc413746435" w:history="1">
        <w:r w:rsidR="009C2E78" w:rsidRPr="00CE25C0">
          <w:rPr>
            <w:rStyle w:val="Lienhypertexte"/>
            <w:noProof/>
          </w:rPr>
          <w:t>1°-  Généralités</w:t>
        </w:r>
        <w:r w:rsidR="009C2E78">
          <w:rPr>
            <w:noProof/>
            <w:webHidden/>
          </w:rPr>
          <w:tab/>
        </w:r>
        <w:r w:rsidR="009C2E78">
          <w:rPr>
            <w:noProof/>
            <w:webHidden/>
          </w:rPr>
          <w:fldChar w:fldCharType="begin"/>
        </w:r>
        <w:r w:rsidR="009C2E78">
          <w:rPr>
            <w:noProof/>
            <w:webHidden/>
          </w:rPr>
          <w:instrText xml:space="preserve"> PAGEREF _Toc413746435 \h </w:instrText>
        </w:r>
        <w:r w:rsidR="009C2E78">
          <w:rPr>
            <w:noProof/>
            <w:webHidden/>
          </w:rPr>
        </w:r>
        <w:r w:rsidR="009C2E78">
          <w:rPr>
            <w:noProof/>
            <w:webHidden/>
          </w:rPr>
          <w:fldChar w:fldCharType="separate"/>
        </w:r>
        <w:r w:rsidR="009C2E78">
          <w:rPr>
            <w:noProof/>
            <w:webHidden/>
          </w:rPr>
          <w:t>4</w:t>
        </w:r>
        <w:r w:rsidR="009C2E78">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436" w:history="1">
        <w:r w:rsidRPr="00CE25C0">
          <w:rPr>
            <w:rStyle w:val="Lienhypertexte"/>
            <w:noProof/>
          </w:rPr>
          <w:t>A. Définitions brèves</w:t>
        </w:r>
        <w:r>
          <w:rPr>
            <w:noProof/>
            <w:webHidden/>
          </w:rPr>
          <w:tab/>
        </w:r>
        <w:r>
          <w:rPr>
            <w:noProof/>
            <w:webHidden/>
          </w:rPr>
          <w:fldChar w:fldCharType="begin"/>
        </w:r>
        <w:r>
          <w:rPr>
            <w:noProof/>
            <w:webHidden/>
          </w:rPr>
          <w:instrText xml:space="preserve"> PAGEREF _Toc413746436 \h </w:instrText>
        </w:r>
        <w:r>
          <w:rPr>
            <w:noProof/>
            <w:webHidden/>
          </w:rPr>
        </w:r>
        <w:r>
          <w:rPr>
            <w:noProof/>
            <w:webHidden/>
          </w:rPr>
          <w:fldChar w:fldCharType="separate"/>
        </w:r>
        <w:r>
          <w:rPr>
            <w:noProof/>
            <w:webHidden/>
          </w:rPr>
          <w:t>4</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37" w:history="1">
        <w:r w:rsidRPr="00CE25C0">
          <w:rPr>
            <w:rStyle w:val="Lienhypertexte"/>
            <w:noProof/>
          </w:rPr>
          <w:t>1- Élasticité</w:t>
        </w:r>
        <w:r>
          <w:rPr>
            <w:noProof/>
            <w:webHidden/>
          </w:rPr>
          <w:tab/>
        </w:r>
        <w:r>
          <w:rPr>
            <w:noProof/>
            <w:webHidden/>
          </w:rPr>
          <w:fldChar w:fldCharType="begin"/>
        </w:r>
        <w:r>
          <w:rPr>
            <w:noProof/>
            <w:webHidden/>
          </w:rPr>
          <w:instrText xml:space="preserve"> PAGEREF _Toc413746437 \h </w:instrText>
        </w:r>
        <w:r>
          <w:rPr>
            <w:noProof/>
            <w:webHidden/>
          </w:rPr>
        </w:r>
        <w:r>
          <w:rPr>
            <w:noProof/>
            <w:webHidden/>
          </w:rPr>
          <w:fldChar w:fldCharType="separate"/>
        </w:r>
        <w:r>
          <w:rPr>
            <w:noProof/>
            <w:webHidden/>
          </w:rPr>
          <w:t>4</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38" w:history="1">
        <w:r w:rsidRPr="00CE25C0">
          <w:rPr>
            <w:rStyle w:val="Lienhypertexte"/>
            <w:noProof/>
          </w:rPr>
          <w:t>2- Plasticité</w:t>
        </w:r>
        <w:r>
          <w:rPr>
            <w:noProof/>
            <w:webHidden/>
          </w:rPr>
          <w:tab/>
        </w:r>
        <w:r>
          <w:rPr>
            <w:noProof/>
            <w:webHidden/>
          </w:rPr>
          <w:fldChar w:fldCharType="begin"/>
        </w:r>
        <w:r>
          <w:rPr>
            <w:noProof/>
            <w:webHidden/>
          </w:rPr>
          <w:instrText xml:space="preserve"> PAGEREF _Toc413746438 \h </w:instrText>
        </w:r>
        <w:r>
          <w:rPr>
            <w:noProof/>
            <w:webHidden/>
          </w:rPr>
        </w:r>
        <w:r>
          <w:rPr>
            <w:noProof/>
            <w:webHidden/>
          </w:rPr>
          <w:fldChar w:fldCharType="separate"/>
        </w:r>
        <w:r>
          <w:rPr>
            <w:noProof/>
            <w:webHidden/>
          </w:rPr>
          <w:t>4</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39" w:history="1">
        <w:r w:rsidRPr="00CE25C0">
          <w:rPr>
            <w:rStyle w:val="Lienhypertexte"/>
            <w:noProof/>
          </w:rPr>
          <w:t>3- Dureté</w:t>
        </w:r>
        <w:r>
          <w:rPr>
            <w:noProof/>
            <w:webHidden/>
          </w:rPr>
          <w:tab/>
        </w:r>
        <w:r>
          <w:rPr>
            <w:noProof/>
            <w:webHidden/>
          </w:rPr>
          <w:fldChar w:fldCharType="begin"/>
        </w:r>
        <w:r>
          <w:rPr>
            <w:noProof/>
            <w:webHidden/>
          </w:rPr>
          <w:instrText xml:space="preserve"> PAGEREF _Toc413746439 \h </w:instrText>
        </w:r>
        <w:r>
          <w:rPr>
            <w:noProof/>
            <w:webHidden/>
          </w:rPr>
        </w:r>
        <w:r>
          <w:rPr>
            <w:noProof/>
            <w:webHidden/>
          </w:rPr>
          <w:fldChar w:fldCharType="separate"/>
        </w:r>
        <w:r>
          <w:rPr>
            <w:noProof/>
            <w:webHidden/>
          </w:rPr>
          <w:t>4</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40" w:history="1">
        <w:r w:rsidRPr="00CE25C0">
          <w:rPr>
            <w:rStyle w:val="Lienhypertexte"/>
            <w:noProof/>
          </w:rPr>
          <w:t>4- Résilience</w:t>
        </w:r>
        <w:r>
          <w:rPr>
            <w:noProof/>
            <w:webHidden/>
          </w:rPr>
          <w:tab/>
        </w:r>
        <w:r>
          <w:rPr>
            <w:noProof/>
            <w:webHidden/>
          </w:rPr>
          <w:fldChar w:fldCharType="begin"/>
        </w:r>
        <w:r>
          <w:rPr>
            <w:noProof/>
            <w:webHidden/>
          </w:rPr>
          <w:instrText xml:space="preserve"> PAGEREF _Toc413746440 \h </w:instrText>
        </w:r>
        <w:r>
          <w:rPr>
            <w:noProof/>
            <w:webHidden/>
          </w:rPr>
        </w:r>
        <w:r>
          <w:rPr>
            <w:noProof/>
            <w:webHidden/>
          </w:rPr>
          <w:fldChar w:fldCharType="separate"/>
        </w:r>
        <w:r>
          <w:rPr>
            <w:noProof/>
            <w:webHidden/>
          </w:rPr>
          <w:t>4</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441" w:history="1">
        <w:r w:rsidRPr="00CE25C0">
          <w:rPr>
            <w:rStyle w:val="Lienhypertexte"/>
            <w:noProof/>
          </w:rPr>
          <w:t>B. Les familles de matériaux</w:t>
        </w:r>
        <w:r>
          <w:rPr>
            <w:noProof/>
            <w:webHidden/>
          </w:rPr>
          <w:tab/>
        </w:r>
        <w:r>
          <w:rPr>
            <w:noProof/>
            <w:webHidden/>
          </w:rPr>
          <w:fldChar w:fldCharType="begin"/>
        </w:r>
        <w:r>
          <w:rPr>
            <w:noProof/>
            <w:webHidden/>
          </w:rPr>
          <w:instrText xml:space="preserve"> PAGEREF _Toc413746441 \h </w:instrText>
        </w:r>
        <w:r>
          <w:rPr>
            <w:noProof/>
            <w:webHidden/>
          </w:rPr>
        </w:r>
        <w:r>
          <w:rPr>
            <w:noProof/>
            <w:webHidden/>
          </w:rPr>
          <w:fldChar w:fldCharType="separate"/>
        </w:r>
        <w:r>
          <w:rPr>
            <w:noProof/>
            <w:webHidden/>
          </w:rPr>
          <w:t>4</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42" w:history="1">
        <w:r w:rsidRPr="00CE25C0">
          <w:rPr>
            <w:rStyle w:val="Lienhypertexte"/>
            <w:noProof/>
          </w:rPr>
          <w:t>1- Matériaux métalliques</w:t>
        </w:r>
        <w:r>
          <w:rPr>
            <w:noProof/>
            <w:webHidden/>
          </w:rPr>
          <w:tab/>
        </w:r>
        <w:r>
          <w:rPr>
            <w:noProof/>
            <w:webHidden/>
          </w:rPr>
          <w:fldChar w:fldCharType="begin"/>
        </w:r>
        <w:r>
          <w:rPr>
            <w:noProof/>
            <w:webHidden/>
          </w:rPr>
          <w:instrText xml:space="preserve"> PAGEREF _Toc413746442 \h </w:instrText>
        </w:r>
        <w:r>
          <w:rPr>
            <w:noProof/>
            <w:webHidden/>
          </w:rPr>
        </w:r>
        <w:r>
          <w:rPr>
            <w:noProof/>
            <w:webHidden/>
          </w:rPr>
          <w:fldChar w:fldCharType="separate"/>
        </w:r>
        <w:r>
          <w:rPr>
            <w:noProof/>
            <w:webHidden/>
          </w:rPr>
          <w:t>4</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43" w:history="1">
        <w:r w:rsidRPr="00CE25C0">
          <w:rPr>
            <w:rStyle w:val="Lienhypertexte"/>
            <w:noProof/>
          </w:rPr>
          <w:t>2- Les matériaux polymères (plastiques !)</w:t>
        </w:r>
        <w:r>
          <w:rPr>
            <w:noProof/>
            <w:webHidden/>
          </w:rPr>
          <w:tab/>
        </w:r>
        <w:r>
          <w:rPr>
            <w:noProof/>
            <w:webHidden/>
          </w:rPr>
          <w:fldChar w:fldCharType="begin"/>
        </w:r>
        <w:r>
          <w:rPr>
            <w:noProof/>
            <w:webHidden/>
          </w:rPr>
          <w:instrText xml:space="preserve"> PAGEREF _Toc413746443 \h </w:instrText>
        </w:r>
        <w:r>
          <w:rPr>
            <w:noProof/>
            <w:webHidden/>
          </w:rPr>
        </w:r>
        <w:r>
          <w:rPr>
            <w:noProof/>
            <w:webHidden/>
          </w:rPr>
          <w:fldChar w:fldCharType="separate"/>
        </w:r>
        <w:r>
          <w:rPr>
            <w:noProof/>
            <w:webHidden/>
          </w:rPr>
          <w:t>4</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44" w:history="1">
        <w:r w:rsidRPr="00CE25C0">
          <w:rPr>
            <w:rStyle w:val="Lienhypertexte"/>
            <w:noProof/>
          </w:rPr>
          <w:t>3- Les matériaux céramiques</w:t>
        </w:r>
        <w:r>
          <w:rPr>
            <w:noProof/>
            <w:webHidden/>
          </w:rPr>
          <w:tab/>
        </w:r>
        <w:r>
          <w:rPr>
            <w:noProof/>
            <w:webHidden/>
          </w:rPr>
          <w:fldChar w:fldCharType="begin"/>
        </w:r>
        <w:r>
          <w:rPr>
            <w:noProof/>
            <w:webHidden/>
          </w:rPr>
          <w:instrText xml:space="preserve"> PAGEREF _Toc413746444 \h </w:instrText>
        </w:r>
        <w:r>
          <w:rPr>
            <w:noProof/>
            <w:webHidden/>
          </w:rPr>
        </w:r>
        <w:r>
          <w:rPr>
            <w:noProof/>
            <w:webHidden/>
          </w:rPr>
          <w:fldChar w:fldCharType="separate"/>
        </w:r>
        <w:r>
          <w:rPr>
            <w:noProof/>
            <w:webHidden/>
          </w:rPr>
          <w:t>4</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45" w:history="1">
        <w:r w:rsidRPr="00CE25C0">
          <w:rPr>
            <w:rStyle w:val="Lienhypertexte"/>
            <w:noProof/>
          </w:rPr>
          <w:t>4- Autres matériaux</w:t>
        </w:r>
        <w:r>
          <w:rPr>
            <w:noProof/>
            <w:webHidden/>
          </w:rPr>
          <w:tab/>
        </w:r>
        <w:r>
          <w:rPr>
            <w:noProof/>
            <w:webHidden/>
          </w:rPr>
          <w:fldChar w:fldCharType="begin"/>
        </w:r>
        <w:r>
          <w:rPr>
            <w:noProof/>
            <w:webHidden/>
          </w:rPr>
          <w:instrText xml:space="preserve"> PAGEREF _Toc413746445 \h </w:instrText>
        </w:r>
        <w:r>
          <w:rPr>
            <w:noProof/>
            <w:webHidden/>
          </w:rPr>
        </w:r>
        <w:r>
          <w:rPr>
            <w:noProof/>
            <w:webHidden/>
          </w:rPr>
          <w:fldChar w:fldCharType="separate"/>
        </w:r>
        <w:r>
          <w:rPr>
            <w:noProof/>
            <w:webHidden/>
          </w:rPr>
          <w:t>4</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446" w:history="1">
        <w:r w:rsidRPr="00CE25C0">
          <w:rPr>
            <w:rStyle w:val="Lienhypertexte"/>
            <w:noProof/>
          </w:rPr>
          <w:t>C. Structure cristalline des matériaux</w:t>
        </w:r>
        <w:r>
          <w:rPr>
            <w:noProof/>
            <w:webHidden/>
          </w:rPr>
          <w:tab/>
        </w:r>
        <w:r>
          <w:rPr>
            <w:noProof/>
            <w:webHidden/>
          </w:rPr>
          <w:fldChar w:fldCharType="begin"/>
        </w:r>
        <w:r>
          <w:rPr>
            <w:noProof/>
            <w:webHidden/>
          </w:rPr>
          <w:instrText xml:space="preserve"> PAGEREF _Toc413746446 \h </w:instrText>
        </w:r>
        <w:r>
          <w:rPr>
            <w:noProof/>
            <w:webHidden/>
          </w:rPr>
        </w:r>
        <w:r>
          <w:rPr>
            <w:noProof/>
            <w:webHidden/>
          </w:rPr>
          <w:fldChar w:fldCharType="separate"/>
        </w:r>
        <w:r>
          <w:rPr>
            <w:noProof/>
            <w:webHidden/>
          </w:rPr>
          <w:t>5</w:t>
        </w:r>
        <w:r>
          <w:rPr>
            <w:noProof/>
            <w:webHidden/>
          </w:rPr>
          <w:fldChar w:fldCharType="end"/>
        </w:r>
      </w:hyperlink>
    </w:p>
    <w:p w:rsidR="009C2E78" w:rsidRDefault="009C2E78">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3746447" w:history="1">
        <w:r w:rsidRPr="00CE25C0">
          <w:rPr>
            <w:rStyle w:val="Lienhypertexte"/>
            <w:noProof/>
          </w:rPr>
          <w:t>2°-  Les essais mécaniques</w:t>
        </w:r>
        <w:r>
          <w:rPr>
            <w:noProof/>
            <w:webHidden/>
          </w:rPr>
          <w:tab/>
        </w:r>
        <w:r>
          <w:rPr>
            <w:noProof/>
            <w:webHidden/>
          </w:rPr>
          <w:fldChar w:fldCharType="begin"/>
        </w:r>
        <w:r>
          <w:rPr>
            <w:noProof/>
            <w:webHidden/>
          </w:rPr>
          <w:instrText xml:space="preserve"> PAGEREF _Toc413746447 \h </w:instrText>
        </w:r>
        <w:r>
          <w:rPr>
            <w:noProof/>
            <w:webHidden/>
          </w:rPr>
        </w:r>
        <w:r>
          <w:rPr>
            <w:noProof/>
            <w:webHidden/>
          </w:rPr>
          <w:fldChar w:fldCharType="separate"/>
        </w:r>
        <w:r>
          <w:rPr>
            <w:noProof/>
            <w:webHidden/>
          </w:rPr>
          <w:t>5</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448" w:history="1">
        <w:r w:rsidRPr="00CE25C0">
          <w:rPr>
            <w:rStyle w:val="Lienhypertexte"/>
            <w:noProof/>
          </w:rPr>
          <w:t>A. Introduction</w:t>
        </w:r>
        <w:r>
          <w:rPr>
            <w:noProof/>
            <w:webHidden/>
          </w:rPr>
          <w:tab/>
        </w:r>
        <w:r>
          <w:rPr>
            <w:noProof/>
            <w:webHidden/>
          </w:rPr>
          <w:fldChar w:fldCharType="begin"/>
        </w:r>
        <w:r>
          <w:rPr>
            <w:noProof/>
            <w:webHidden/>
          </w:rPr>
          <w:instrText xml:space="preserve"> PAGEREF _Toc413746448 \h </w:instrText>
        </w:r>
        <w:r>
          <w:rPr>
            <w:noProof/>
            <w:webHidden/>
          </w:rPr>
        </w:r>
        <w:r>
          <w:rPr>
            <w:noProof/>
            <w:webHidden/>
          </w:rPr>
          <w:fldChar w:fldCharType="separate"/>
        </w:r>
        <w:r>
          <w:rPr>
            <w:noProof/>
            <w:webHidden/>
          </w:rPr>
          <w:t>5</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449" w:history="1">
        <w:r w:rsidRPr="00CE25C0">
          <w:rPr>
            <w:rStyle w:val="Lienhypertexte"/>
            <w:noProof/>
          </w:rPr>
          <w:t>B. Essai de traction</w:t>
        </w:r>
        <w:r>
          <w:rPr>
            <w:noProof/>
            <w:webHidden/>
          </w:rPr>
          <w:tab/>
        </w:r>
        <w:r>
          <w:rPr>
            <w:noProof/>
            <w:webHidden/>
          </w:rPr>
          <w:fldChar w:fldCharType="begin"/>
        </w:r>
        <w:r>
          <w:rPr>
            <w:noProof/>
            <w:webHidden/>
          </w:rPr>
          <w:instrText xml:space="preserve"> PAGEREF _Toc413746449 \h </w:instrText>
        </w:r>
        <w:r>
          <w:rPr>
            <w:noProof/>
            <w:webHidden/>
          </w:rPr>
        </w:r>
        <w:r>
          <w:rPr>
            <w:noProof/>
            <w:webHidden/>
          </w:rPr>
          <w:fldChar w:fldCharType="separate"/>
        </w:r>
        <w:r>
          <w:rPr>
            <w:noProof/>
            <w:webHidden/>
          </w:rPr>
          <w:t>5</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50" w:history="1">
        <w:r w:rsidRPr="00CE25C0">
          <w:rPr>
            <w:rStyle w:val="Lienhypertexte"/>
            <w:noProof/>
          </w:rPr>
          <w:t>1- Principe de l'essai</w:t>
        </w:r>
        <w:r>
          <w:rPr>
            <w:noProof/>
            <w:webHidden/>
          </w:rPr>
          <w:tab/>
        </w:r>
        <w:r>
          <w:rPr>
            <w:noProof/>
            <w:webHidden/>
          </w:rPr>
          <w:fldChar w:fldCharType="begin"/>
        </w:r>
        <w:r>
          <w:rPr>
            <w:noProof/>
            <w:webHidden/>
          </w:rPr>
          <w:instrText xml:space="preserve"> PAGEREF _Toc413746450 \h </w:instrText>
        </w:r>
        <w:r>
          <w:rPr>
            <w:noProof/>
            <w:webHidden/>
          </w:rPr>
        </w:r>
        <w:r>
          <w:rPr>
            <w:noProof/>
            <w:webHidden/>
          </w:rPr>
          <w:fldChar w:fldCharType="separate"/>
        </w:r>
        <w:r>
          <w:rPr>
            <w:noProof/>
            <w:webHidden/>
          </w:rPr>
          <w:t>5</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51" w:history="1">
        <w:r w:rsidRPr="00CE25C0">
          <w:rPr>
            <w:rStyle w:val="Lienhypertexte"/>
            <w:noProof/>
          </w:rPr>
          <w:t>2- Courbes de traction</w:t>
        </w:r>
        <w:r>
          <w:rPr>
            <w:noProof/>
            <w:webHidden/>
          </w:rPr>
          <w:tab/>
        </w:r>
        <w:r>
          <w:rPr>
            <w:noProof/>
            <w:webHidden/>
          </w:rPr>
          <w:fldChar w:fldCharType="begin"/>
        </w:r>
        <w:r>
          <w:rPr>
            <w:noProof/>
            <w:webHidden/>
          </w:rPr>
          <w:instrText xml:space="preserve"> PAGEREF _Toc413746451 \h </w:instrText>
        </w:r>
        <w:r>
          <w:rPr>
            <w:noProof/>
            <w:webHidden/>
          </w:rPr>
        </w:r>
        <w:r>
          <w:rPr>
            <w:noProof/>
            <w:webHidden/>
          </w:rPr>
          <w:fldChar w:fldCharType="separate"/>
        </w:r>
        <w:r>
          <w:rPr>
            <w:noProof/>
            <w:webHidden/>
          </w:rPr>
          <w:t>6</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52" w:history="1">
        <w:r w:rsidRPr="00CE25C0">
          <w:rPr>
            <w:rStyle w:val="Lienhypertexte"/>
            <w:noProof/>
          </w:rPr>
          <w:t>3- Étude d'un essai</w:t>
        </w:r>
        <w:r>
          <w:rPr>
            <w:noProof/>
            <w:webHidden/>
          </w:rPr>
          <w:tab/>
        </w:r>
        <w:r>
          <w:rPr>
            <w:noProof/>
            <w:webHidden/>
          </w:rPr>
          <w:fldChar w:fldCharType="begin"/>
        </w:r>
        <w:r>
          <w:rPr>
            <w:noProof/>
            <w:webHidden/>
          </w:rPr>
          <w:instrText xml:space="preserve"> PAGEREF _Toc413746452 \h </w:instrText>
        </w:r>
        <w:r>
          <w:rPr>
            <w:noProof/>
            <w:webHidden/>
          </w:rPr>
        </w:r>
        <w:r>
          <w:rPr>
            <w:noProof/>
            <w:webHidden/>
          </w:rPr>
          <w:fldChar w:fldCharType="separate"/>
        </w:r>
        <w:r>
          <w:rPr>
            <w:noProof/>
            <w:webHidden/>
          </w:rPr>
          <w:t>6</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53" w:history="1">
        <w:r w:rsidRPr="00CE25C0">
          <w:rPr>
            <w:rStyle w:val="Lienhypertexte"/>
            <w:noProof/>
          </w:rPr>
          <w:t>4- Détermination des caractéristiques mécaniques</w:t>
        </w:r>
        <w:r>
          <w:rPr>
            <w:noProof/>
            <w:webHidden/>
          </w:rPr>
          <w:tab/>
        </w:r>
        <w:r>
          <w:rPr>
            <w:noProof/>
            <w:webHidden/>
          </w:rPr>
          <w:fldChar w:fldCharType="begin"/>
        </w:r>
        <w:r>
          <w:rPr>
            <w:noProof/>
            <w:webHidden/>
          </w:rPr>
          <w:instrText xml:space="preserve"> PAGEREF _Toc413746453 \h </w:instrText>
        </w:r>
        <w:r>
          <w:rPr>
            <w:noProof/>
            <w:webHidden/>
          </w:rPr>
        </w:r>
        <w:r>
          <w:rPr>
            <w:noProof/>
            <w:webHidden/>
          </w:rPr>
          <w:fldChar w:fldCharType="separate"/>
        </w:r>
        <w:r>
          <w:rPr>
            <w:noProof/>
            <w:webHidden/>
          </w:rPr>
          <w:t>7</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54" w:history="1">
        <w:r w:rsidRPr="00CE25C0">
          <w:rPr>
            <w:rStyle w:val="Lienhypertexte"/>
            <w:noProof/>
          </w:rPr>
          <w:t>5- Écrouissage</w:t>
        </w:r>
        <w:r>
          <w:rPr>
            <w:noProof/>
            <w:webHidden/>
          </w:rPr>
          <w:tab/>
        </w:r>
        <w:r>
          <w:rPr>
            <w:noProof/>
            <w:webHidden/>
          </w:rPr>
          <w:fldChar w:fldCharType="begin"/>
        </w:r>
        <w:r>
          <w:rPr>
            <w:noProof/>
            <w:webHidden/>
          </w:rPr>
          <w:instrText xml:space="preserve"> PAGEREF _Toc413746454 \h </w:instrText>
        </w:r>
        <w:r>
          <w:rPr>
            <w:noProof/>
            <w:webHidden/>
          </w:rPr>
        </w:r>
        <w:r>
          <w:rPr>
            <w:noProof/>
            <w:webHidden/>
          </w:rPr>
          <w:fldChar w:fldCharType="separate"/>
        </w:r>
        <w:r>
          <w:rPr>
            <w:noProof/>
            <w:webHidden/>
          </w:rPr>
          <w:t>8</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455" w:history="1">
        <w:r w:rsidRPr="00CE25C0">
          <w:rPr>
            <w:rStyle w:val="Lienhypertexte"/>
            <w:noProof/>
          </w:rPr>
          <w:t>C. Essais de dureté</w:t>
        </w:r>
        <w:r>
          <w:rPr>
            <w:noProof/>
            <w:webHidden/>
          </w:rPr>
          <w:tab/>
        </w:r>
        <w:r>
          <w:rPr>
            <w:noProof/>
            <w:webHidden/>
          </w:rPr>
          <w:fldChar w:fldCharType="begin"/>
        </w:r>
        <w:r>
          <w:rPr>
            <w:noProof/>
            <w:webHidden/>
          </w:rPr>
          <w:instrText xml:space="preserve"> PAGEREF _Toc413746455 \h </w:instrText>
        </w:r>
        <w:r>
          <w:rPr>
            <w:noProof/>
            <w:webHidden/>
          </w:rPr>
        </w:r>
        <w:r>
          <w:rPr>
            <w:noProof/>
            <w:webHidden/>
          </w:rPr>
          <w:fldChar w:fldCharType="separate"/>
        </w:r>
        <w:r>
          <w:rPr>
            <w:noProof/>
            <w:webHidden/>
          </w:rPr>
          <w:t>8</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56" w:history="1">
        <w:r w:rsidRPr="00CE25C0">
          <w:rPr>
            <w:rStyle w:val="Lienhypertexte"/>
            <w:noProof/>
          </w:rPr>
          <w:t>1- Essai Brinell</w:t>
        </w:r>
        <w:r>
          <w:rPr>
            <w:noProof/>
            <w:webHidden/>
          </w:rPr>
          <w:tab/>
        </w:r>
        <w:r>
          <w:rPr>
            <w:noProof/>
            <w:webHidden/>
          </w:rPr>
          <w:fldChar w:fldCharType="begin"/>
        </w:r>
        <w:r>
          <w:rPr>
            <w:noProof/>
            <w:webHidden/>
          </w:rPr>
          <w:instrText xml:space="preserve"> PAGEREF _Toc413746456 \h </w:instrText>
        </w:r>
        <w:r>
          <w:rPr>
            <w:noProof/>
            <w:webHidden/>
          </w:rPr>
        </w:r>
        <w:r>
          <w:rPr>
            <w:noProof/>
            <w:webHidden/>
          </w:rPr>
          <w:fldChar w:fldCharType="separate"/>
        </w:r>
        <w:r>
          <w:rPr>
            <w:noProof/>
            <w:webHidden/>
          </w:rPr>
          <w:t>8</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57" w:history="1">
        <w:r w:rsidRPr="00CE25C0">
          <w:rPr>
            <w:rStyle w:val="Lienhypertexte"/>
            <w:noProof/>
          </w:rPr>
          <w:t>2- Essai Vickers</w:t>
        </w:r>
        <w:r>
          <w:rPr>
            <w:noProof/>
            <w:webHidden/>
          </w:rPr>
          <w:tab/>
        </w:r>
        <w:r>
          <w:rPr>
            <w:noProof/>
            <w:webHidden/>
          </w:rPr>
          <w:fldChar w:fldCharType="begin"/>
        </w:r>
        <w:r>
          <w:rPr>
            <w:noProof/>
            <w:webHidden/>
          </w:rPr>
          <w:instrText xml:space="preserve"> PAGEREF _Toc413746457 \h </w:instrText>
        </w:r>
        <w:r>
          <w:rPr>
            <w:noProof/>
            <w:webHidden/>
          </w:rPr>
        </w:r>
        <w:r>
          <w:rPr>
            <w:noProof/>
            <w:webHidden/>
          </w:rPr>
          <w:fldChar w:fldCharType="separate"/>
        </w:r>
        <w:r>
          <w:rPr>
            <w:noProof/>
            <w:webHidden/>
          </w:rPr>
          <w:t>9</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58" w:history="1">
        <w:r w:rsidRPr="00CE25C0">
          <w:rPr>
            <w:rStyle w:val="Lienhypertexte"/>
            <w:noProof/>
          </w:rPr>
          <w:t>3- Essai Rockwell</w:t>
        </w:r>
        <w:r>
          <w:rPr>
            <w:noProof/>
            <w:webHidden/>
          </w:rPr>
          <w:tab/>
        </w:r>
        <w:r>
          <w:rPr>
            <w:noProof/>
            <w:webHidden/>
          </w:rPr>
          <w:fldChar w:fldCharType="begin"/>
        </w:r>
        <w:r>
          <w:rPr>
            <w:noProof/>
            <w:webHidden/>
          </w:rPr>
          <w:instrText xml:space="preserve"> PAGEREF _Toc413746458 \h </w:instrText>
        </w:r>
        <w:r>
          <w:rPr>
            <w:noProof/>
            <w:webHidden/>
          </w:rPr>
        </w:r>
        <w:r>
          <w:rPr>
            <w:noProof/>
            <w:webHidden/>
          </w:rPr>
          <w:fldChar w:fldCharType="separate"/>
        </w:r>
        <w:r>
          <w:rPr>
            <w:noProof/>
            <w:webHidden/>
          </w:rPr>
          <w:t>9</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59" w:history="1">
        <w:r w:rsidRPr="00CE25C0">
          <w:rPr>
            <w:rStyle w:val="Lienhypertexte"/>
            <w:noProof/>
          </w:rPr>
          <w:t>4- Validité des méthodes d'essais</w:t>
        </w:r>
        <w:r>
          <w:rPr>
            <w:noProof/>
            <w:webHidden/>
          </w:rPr>
          <w:tab/>
        </w:r>
        <w:r>
          <w:rPr>
            <w:noProof/>
            <w:webHidden/>
          </w:rPr>
          <w:fldChar w:fldCharType="begin"/>
        </w:r>
        <w:r>
          <w:rPr>
            <w:noProof/>
            <w:webHidden/>
          </w:rPr>
          <w:instrText xml:space="preserve"> PAGEREF _Toc413746459 \h </w:instrText>
        </w:r>
        <w:r>
          <w:rPr>
            <w:noProof/>
            <w:webHidden/>
          </w:rPr>
        </w:r>
        <w:r>
          <w:rPr>
            <w:noProof/>
            <w:webHidden/>
          </w:rPr>
          <w:fldChar w:fldCharType="separate"/>
        </w:r>
        <w:r>
          <w:rPr>
            <w:noProof/>
            <w:webHidden/>
          </w:rPr>
          <w:t>10</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460" w:history="1">
        <w:r w:rsidRPr="00CE25C0">
          <w:rPr>
            <w:rStyle w:val="Lienhypertexte"/>
            <w:noProof/>
          </w:rPr>
          <w:t>D. Essai de résilience</w:t>
        </w:r>
        <w:r>
          <w:rPr>
            <w:noProof/>
            <w:webHidden/>
          </w:rPr>
          <w:tab/>
        </w:r>
        <w:r>
          <w:rPr>
            <w:noProof/>
            <w:webHidden/>
          </w:rPr>
          <w:fldChar w:fldCharType="begin"/>
        </w:r>
        <w:r>
          <w:rPr>
            <w:noProof/>
            <w:webHidden/>
          </w:rPr>
          <w:instrText xml:space="preserve"> PAGEREF _Toc413746460 \h </w:instrText>
        </w:r>
        <w:r>
          <w:rPr>
            <w:noProof/>
            <w:webHidden/>
          </w:rPr>
        </w:r>
        <w:r>
          <w:rPr>
            <w:noProof/>
            <w:webHidden/>
          </w:rPr>
          <w:fldChar w:fldCharType="separate"/>
        </w:r>
        <w:r>
          <w:rPr>
            <w:noProof/>
            <w:webHidden/>
          </w:rPr>
          <w:t>10</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461" w:history="1">
        <w:r w:rsidRPr="00CE25C0">
          <w:rPr>
            <w:rStyle w:val="Lienhypertexte"/>
            <w:noProof/>
          </w:rPr>
          <w:t>E. Essai de fatigue</w:t>
        </w:r>
        <w:r>
          <w:rPr>
            <w:noProof/>
            <w:webHidden/>
          </w:rPr>
          <w:tab/>
        </w:r>
        <w:r>
          <w:rPr>
            <w:noProof/>
            <w:webHidden/>
          </w:rPr>
          <w:fldChar w:fldCharType="begin"/>
        </w:r>
        <w:r>
          <w:rPr>
            <w:noProof/>
            <w:webHidden/>
          </w:rPr>
          <w:instrText xml:space="preserve"> PAGEREF _Toc413746461 \h </w:instrText>
        </w:r>
        <w:r>
          <w:rPr>
            <w:noProof/>
            <w:webHidden/>
          </w:rPr>
        </w:r>
        <w:r>
          <w:rPr>
            <w:noProof/>
            <w:webHidden/>
          </w:rPr>
          <w:fldChar w:fldCharType="separate"/>
        </w:r>
        <w:r>
          <w:rPr>
            <w:noProof/>
            <w:webHidden/>
          </w:rPr>
          <w:t>11</w:t>
        </w:r>
        <w:r>
          <w:rPr>
            <w:noProof/>
            <w:webHidden/>
          </w:rPr>
          <w:fldChar w:fldCharType="end"/>
        </w:r>
      </w:hyperlink>
    </w:p>
    <w:p w:rsidR="009C2E78" w:rsidRDefault="009C2E78">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3746462" w:history="1">
        <w:r w:rsidRPr="00CE25C0">
          <w:rPr>
            <w:rStyle w:val="Lienhypertexte"/>
            <w:noProof/>
          </w:rPr>
          <w:t>3°-  Fer, fontes et aciers</w:t>
        </w:r>
        <w:r>
          <w:rPr>
            <w:noProof/>
            <w:webHidden/>
          </w:rPr>
          <w:tab/>
        </w:r>
        <w:r>
          <w:rPr>
            <w:noProof/>
            <w:webHidden/>
          </w:rPr>
          <w:fldChar w:fldCharType="begin"/>
        </w:r>
        <w:r>
          <w:rPr>
            <w:noProof/>
            <w:webHidden/>
          </w:rPr>
          <w:instrText xml:space="preserve"> PAGEREF _Toc413746462 \h </w:instrText>
        </w:r>
        <w:r>
          <w:rPr>
            <w:noProof/>
            <w:webHidden/>
          </w:rPr>
        </w:r>
        <w:r>
          <w:rPr>
            <w:noProof/>
            <w:webHidden/>
          </w:rPr>
          <w:fldChar w:fldCharType="separate"/>
        </w:r>
        <w:r>
          <w:rPr>
            <w:noProof/>
            <w:webHidden/>
          </w:rPr>
          <w:t>11</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463" w:history="1">
        <w:r w:rsidRPr="00CE25C0">
          <w:rPr>
            <w:rStyle w:val="Lienhypertexte"/>
            <w:noProof/>
          </w:rPr>
          <w:t>A. Du minerai à la fonte et à l’acier</w:t>
        </w:r>
        <w:r>
          <w:rPr>
            <w:noProof/>
            <w:webHidden/>
          </w:rPr>
          <w:tab/>
        </w:r>
        <w:r>
          <w:rPr>
            <w:noProof/>
            <w:webHidden/>
          </w:rPr>
          <w:fldChar w:fldCharType="begin"/>
        </w:r>
        <w:r>
          <w:rPr>
            <w:noProof/>
            <w:webHidden/>
          </w:rPr>
          <w:instrText xml:space="preserve"> PAGEREF _Toc413746463 \h </w:instrText>
        </w:r>
        <w:r>
          <w:rPr>
            <w:noProof/>
            <w:webHidden/>
          </w:rPr>
        </w:r>
        <w:r>
          <w:rPr>
            <w:noProof/>
            <w:webHidden/>
          </w:rPr>
          <w:fldChar w:fldCharType="separate"/>
        </w:r>
        <w:r>
          <w:rPr>
            <w:noProof/>
            <w:webHidden/>
          </w:rPr>
          <w:t>11</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64" w:history="1">
        <w:r w:rsidRPr="00CE25C0">
          <w:rPr>
            <w:rStyle w:val="Lienhypertexte"/>
            <w:noProof/>
          </w:rPr>
          <w:t>1- Du minerai de fer à la fonte</w:t>
        </w:r>
        <w:r>
          <w:rPr>
            <w:noProof/>
            <w:webHidden/>
          </w:rPr>
          <w:tab/>
        </w:r>
        <w:r>
          <w:rPr>
            <w:noProof/>
            <w:webHidden/>
          </w:rPr>
          <w:fldChar w:fldCharType="begin"/>
        </w:r>
        <w:r>
          <w:rPr>
            <w:noProof/>
            <w:webHidden/>
          </w:rPr>
          <w:instrText xml:space="preserve"> PAGEREF _Toc413746464 \h </w:instrText>
        </w:r>
        <w:r>
          <w:rPr>
            <w:noProof/>
            <w:webHidden/>
          </w:rPr>
        </w:r>
        <w:r>
          <w:rPr>
            <w:noProof/>
            <w:webHidden/>
          </w:rPr>
          <w:fldChar w:fldCharType="separate"/>
        </w:r>
        <w:r>
          <w:rPr>
            <w:noProof/>
            <w:webHidden/>
          </w:rPr>
          <w:t>12</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65" w:history="1">
        <w:r w:rsidRPr="00CE25C0">
          <w:rPr>
            <w:rStyle w:val="Lienhypertexte"/>
            <w:noProof/>
          </w:rPr>
          <w:t>2- De la fonte au fer et à l'acier</w:t>
        </w:r>
        <w:r>
          <w:rPr>
            <w:noProof/>
            <w:webHidden/>
          </w:rPr>
          <w:tab/>
        </w:r>
        <w:r>
          <w:rPr>
            <w:noProof/>
            <w:webHidden/>
          </w:rPr>
          <w:fldChar w:fldCharType="begin"/>
        </w:r>
        <w:r>
          <w:rPr>
            <w:noProof/>
            <w:webHidden/>
          </w:rPr>
          <w:instrText xml:space="preserve"> PAGEREF _Toc413746465 \h </w:instrText>
        </w:r>
        <w:r>
          <w:rPr>
            <w:noProof/>
            <w:webHidden/>
          </w:rPr>
        </w:r>
        <w:r>
          <w:rPr>
            <w:noProof/>
            <w:webHidden/>
          </w:rPr>
          <w:fldChar w:fldCharType="separate"/>
        </w:r>
        <w:r>
          <w:rPr>
            <w:noProof/>
            <w:webHidden/>
          </w:rPr>
          <w:t>12</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466" w:history="1">
        <w:r w:rsidRPr="00CE25C0">
          <w:rPr>
            <w:rStyle w:val="Lienhypertexte"/>
            <w:noProof/>
          </w:rPr>
          <w:t>B. Traitements thermiques des aciers</w:t>
        </w:r>
        <w:r>
          <w:rPr>
            <w:noProof/>
            <w:webHidden/>
          </w:rPr>
          <w:tab/>
        </w:r>
        <w:r>
          <w:rPr>
            <w:noProof/>
            <w:webHidden/>
          </w:rPr>
          <w:fldChar w:fldCharType="begin"/>
        </w:r>
        <w:r>
          <w:rPr>
            <w:noProof/>
            <w:webHidden/>
          </w:rPr>
          <w:instrText xml:space="preserve"> PAGEREF _Toc413746466 \h </w:instrText>
        </w:r>
        <w:r>
          <w:rPr>
            <w:noProof/>
            <w:webHidden/>
          </w:rPr>
        </w:r>
        <w:r>
          <w:rPr>
            <w:noProof/>
            <w:webHidden/>
          </w:rPr>
          <w:fldChar w:fldCharType="separate"/>
        </w:r>
        <w:r>
          <w:rPr>
            <w:noProof/>
            <w:webHidden/>
          </w:rPr>
          <w:t>12</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67" w:history="1">
        <w:r w:rsidRPr="00CE25C0">
          <w:rPr>
            <w:rStyle w:val="Lienhypertexte"/>
            <w:noProof/>
          </w:rPr>
          <w:t>1- Trempe</w:t>
        </w:r>
        <w:r>
          <w:rPr>
            <w:noProof/>
            <w:webHidden/>
          </w:rPr>
          <w:tab/>
        </w:r>
        <w:r>
          <w:rPr>
            <w:noProof/>
            <w:webHidden/>
          </w:rPr>
          <w:fldChar w:fldCharType="begin"/>
        </w:r>
        <w:r>
          <w:rPr>
            <w:noProof/>
            <w:webHidden/>
          </w:rPr>
          <w:instrText xml:space="preserve"> PAGEREF _Toc413746467 \h </w:instrText>
        </w:r>
        <w:r>
          <w:rPr>
            <w:noProof/>
            <w:webHidden/>
          </w:rPr>
        </w:r>
        <w:r>
          <w:rPr>
            <w:noProof/>
            <w:webHidden/>
          </w:rPr>
          <w:fldChar w:fldCharType="separate"/>
        </w:r>
        <w:r>
          <w:rPr>
            <w:noProof/>
            <w:webHidden/>
          </w:rPr>
          <w:t>13</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68" w:history="1">
        <w:r w:rsidRPr="00CE25C0">
          <w:rPr>
            <w:rStyle w:val="Lienhypertexte"/>
            <w:noProof/>
          </w:rPr>
          <w:t>2- Revenu</w:t>
        </w:r>
        <w:r>
          <w:rPr>
            <w:noProof/>
            <w:webHidden/>
          </w:rPr>
          <w:tab/>
        </w:r>
        <w:r>
          <w:rPr>
            <w:noProof/>
            <w:webHidden/>
          </w:rPr>
          <w:fldChar w:fldCharType="begin"/>
        </w:r>
        <w:r>
          <w:rPr>
            <w:noProof/>
            <w:webHidden/>
          </w:rPr>
          <w:instrText xml:space="preserve"> PAGEREF _Toc413746468 \h </w:instrText>
        </w:r>
        <w:r>
          <w:rPr>
            <w:noProof/>
            <w:webHidden/>
          </w:rPr>
        </w:r>
        <w:r>
          <w:rPr>
            <w:noProof/>
            <w:webHidden/>
          </w:rPr>
          <w:fldChar w:fldCharType="separate"/>
        </w:r>
        <w:r>
          <w:rPr>
            <w:noProof/>
            <w:webHidden/>
          </w:rPr>
          <w:t>13</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69" w:history="1">
        <w:r w:rsidRPr="00CE25C0">
          <w:rPr>
            <w:rStyle w:val="Lienhypertexte"/>
            <w:noProof/>
          </w:rPr>
          <w:t>3- Recuit</w:t>
        </w:r>
        <w:r>
          <w:rPr>
            <w:noProof/>
            <w:webHidden/>
          </w:rPr>
          <w:tab/>
        </w:r>
        <w:r>
          <w:rPr>
            <w:noProof/>
            <w:webHidden/>
          </w:rPr>
          <w:fldChar w:fldCharType="begin"/>
        </w:r>
        <w:r>
          <w:rPr>
            <w:noProof/>
            <w:webHidden/>
          </w:rPr>
          <w:instrText xml:space="preserve"> PAGEREF _Toc413746469 \h </w:instrText>
        </w:r>
        <w:r>
          <w:rPr>
            <w:noProof/>
            <w:webHidden/>
          </w:rPr>
        </w:r>
        <w:r>
          <w:rPr>
            <w:noProof/>
            <w:webHidden/>
          </w:rPr>
          <w:fldChar w:fldCharType="separate"/>
        </w:r>
        <w:r>
          <w:rPr>
            <w:noProof/>
            <w:webHidden/>
          </w:rPr>
          <w:t>13</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470" w:history="1">
        <w:r w:rsidRPr="00CE25C0">
          <w:rPr>
            <w:rStyle w:val="Lienhypertexte"/>
            <w:noProof/>
          </w:rPr>
          <w:t>C. Traitements des surfaces</w:t>
        </w:r>
        <w:r>
          <w:rPr>
            <w:noProof/>
            <w:webHidden/>
          </w:rPr>
          <w:tab/>
        </w:r>
        <w:r>
          <w:rPr>
            <w:noProof/>
            <w:webHidden/>
          </w:rPr>
          <w:fldChar w:fldCharType="begin"/>
        </w:r>
        <w:r>
          <w:rPr>
            <w:noProof/>
            <w:webHidden/>
          </w:rPr>
          <w:instrText xml:space="preserve"> PAGEREF _Toc413746470 \h </w:instrText>
        </w:r>
        <w:r>
          <w:rPr>
            <w:noProof/>
            <w:webHidden/>
          </w:rPr>
        </w:r>
        <w:r>
          <w:rPr>
            <w:noProof/>
            <w:webHidden/>
          </w:rPr>
          <w:fldChar w:fldCharType="separate"/>
        </w:r>
        <w:r>
          <w:rPr>
            <w:noProof/>
            <w:webHidden/>
          </w:rPr>
          <w:t>13</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71" w:history="1">
        <w:r w:rsidRPr="00CE25C0">
          <w:rPr>
            <w:rStyle w:val="Lienhypertexte"/>
            <w:noProof/>
          </w:rPr>
          <w:t>1- Cémentation</w:t>
        </w:r>
        <w:r>
          <w:rPr>
            <w:noProof/>
            <w:webHidden/>
          </w:rPr>
          <w:tab/>
        </w:r>
        <w:r>
          <w:rPr>
            <w:noProof/>
            <w:webHidden/>
          </w:rPr>
          <w:fldChar w:fldCharType="begin"/>
        </w:r>
        <w:r>
          <w:rPr>
            <w:noProof/>
            <w:webHidden/>
          </w:rPr>
          <w:instrText xml:space="preserve"> PAGEREF _Toc413746471 \h </w:instrText>
        </w:r>
        <w:r>
          <w:rPr>
            <w:noProof/>
            <w:webHidden/>
          </w:rPr>
        </w:r>
        <w:r>
          <w:rPr>
            <w:noProof/>
            <w:webHidden/>
          </w:rPr>
          <w:fldChar w:fldCharType="separate"/>
        </w:r>
        <w:r>
          <w:rPr>
            <w:noProof/>
            <w:webHidden/>
          </w:rPr>
          <w:t>13</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72" w:history="1">
        <w:r w:rsidRPr="00CE25C0">
          <w:rPr>
            <w:rStyle w:val="Lienhypertexte"/>
            <w:noProof/>
          </w:rPr>
          <w:t>2- Nitruration</w:t>
        </w:r>
        <w:r>
          <w:rPr>
            <w:noProof/>
            <w:webHidden/>
          </w:rPr>
          <w:tab/>
        </w:r>
        <w:r>
          <w:rPr>
            <w:noProof/>
            <w:webHidden/>
          </w:rPr>
          <w:fldChar w:fldCharType="begin"/>
        </w:r>
        <w:r>
          <w:rPr>
            <w:noProof/>
            <w:webHidden/>
          </w:rPr>
          <w:instrText xml:space="preserve"> PAGEREF _Toc413746472 \h </w:instrText>
        </w:r>
        <w:r>
          <w:rPr>
            <w:noProof/>
            <w:webHidden/>
          </w:rPr>
        </w:r>
        <w:r>
          <w:rPr>
            <w:noProof/>
            <w:webHidden/>
          </w:rPr>
          <w:fldChar w:fldCharType="separate"/>
        </w:r>
        <w:r>
          <w:rPr>
            <w:noProof/>
            <w:webHidden/>
          </w:rPr>
          <w:t>14</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73" w:history="1">
        <w:r w:rsidRPr="00CE25C0">
          <w:rPr>
            <w:rStyle w:val="Lienhypertexte"/>
            <w:noProof/>
          </w:rPr>
          <w:t>3- Carbonitruration</w:t>
        </w:r>
        <w:r>
          <w:rPr>
            <w:noProof/>
            <w:webHidden/>
          </w:rPr>
          <w:tab/>
        </w:r>
        <w:r>
          <w:rPr>
            <w:noProof/>
            <w:webHidden/>
          </w:rPr>
          <w:fldChar w:fldCharType="begin"/>
        </w:r>
        <w:r>
          <w:rPr>
            <w:noProof/>
            <w:webHidden/>
          </w:rPr>
          <w:instrText xml:space="preserve"> PAGEREF _Toc413746473 \h </w:instrText>
        </w:r>
        <w:r>
          <w:rPr>
            <w:noProof/>
            <w:webHidden/>
          </w:rPr>
        </w:r>
        <w:r>
          <w:rPr>
            <w:noProof/>
            <w:webHidden/>
          </w:rPr>
          <w:fldChar w:fldCharType="separate"/>
        </w:r>
        <w:r>
          <w:rPr>
            <w:noProof/>
            <w:webHidden/>
          </w:rPr>
          <w:t>14</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74" w:history="1">
        <w:r w:rsidRPr="00CE25C0">
          <w:rPr>
            <w:rStyle w:val="Lienhypertexte"/>
            <w:noProof/>
          </w:rPr>
          <w:t>4- Sulfunisation</w:t>
        </w:r>
        <w:r>
          <w:rPr>
            <w:noProof/>
            <w:webHidden/>
          </w:rPr>
          <w:tab/>
        </w:r>
        <w:r>
          <w:rPr>
            <w:noProof/>
            <w:webHidden/>
          </w:rPr>
          <w:fldChar w:fldCharType="begin"/>
        </w:r>
        <w:r>
          <w:rPr>
            <w:noProof/>
            <w:webHidden/>
          </w:rPr>
          <w:instrText xml:space="preserve"> PAGEREF _Toc413746474 \h </w:instrText>
        </w:r>
        <w:r>
          <w:rPr>
            <w:noProof/>
            <w:webHidden/>
          </w:rPr>
        </w:r>
        <w:r>
          <w:rPr>
            <w:noProof/>
            <w:webHidden/>
          </w:rPr>
          <w:fldChar w:fldCharType="separate"/>
        </w:r>
        <w:r>
          <w:rPr>
            <w:noProof/>
            <w:webHidden/>
          </w:rPr>
          <w:t>14</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75" w:history="1">
        <w:r w:rsidRPr="00CE25C0">
          <w:rPr>
            <w:rStyle w:val="Lienhypertexte"/>
            <w:noProof/>
          </w:rPr>
          <w:t>5- Chromisation</w:t>
        </w:r>
        <w:r>
          <w:rPr>
            <w:noProof/>
            <w:webHidden/>
          </w:rPr>
          <w:tab/>
        </w:r>
        <w:r>
          <w:rPr>
            <w:noProof/>
            <w:webHidden/>
          </w:rPr>
          <w:fldChar w:fldCharType="begin"/>
        </w:r>
        <w:r>
          <w:rPr>
            <w:noProof/>
            <w:webHidden/>
          </w:rPr>
          <w:instrText xml:space="preserve"> PAGEREF _Toc413746475 \h </w:instrText>
        </w:r>
        <w:r>
          <w:rPr>
            <w:noProof/>
            <w:webHidden/>
          </w:rPr>
        </w:r>
        <w:r>
          <w:rPr>
            <w:noProof/>
            <w:webHidden/>
          </w:rPr>
          <w:fldChar w:fldCharType="separate"/>
        </w:r>
        <w:r>
          <w:rPr>
            <w:noProof/>
            <w:webHidden/>
          </w:rPr>
          <w:t>14</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76" w:history="1">
        <w:r w:rsidRPr="00CE25C0">
          <w:rPr>
            <w:rStyle w:val="Lienhypertexte"/>
            <w:noProof/>
          </w:rPr>
          <w:t>6- Chromage</w:t>
        </w:r>
        <w:r>
          <w:rPr>
            <w:noProof/>
            <w:webHidden/>
          </w:rPr>
          <w:tab/>
        </w:r>
        <w:r>
          <w:rPr>
            <w:noProof/>
            <w:webHidden/>
          </w:rPr>
          <w:fldChar w:fldCharType="begin"/>
        </w:r>
        <w:r>
          <w:rPr>
            <w:noProof/>
            <w:webHidden/>
          </w:rPr>
          <w:instrText xml:space="preserve"> PAGEREF _Toc413746476 \h </w:instrText>
        </w:r>
        <w:r>
          <w:rPr>
            <w:noProof/>
            <w:webHidden/>
          </w:rPr>
        </w:r>
        <w:r>
          <w:rPr>
            <w:noProof/>
            <w:webHidden/>
          </w:rPr>
          <w:fldChar w:fldCharType="separate"/>
        </w:r>
        <w:r>
          <w:rPr>
            <w:noProof/>
            <w:webHidden/>
          </w:rPr>
          <w:t>14</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477" w:history="1">
        <w:r w:rsidRPr="00CE25C0">
          <w:rPr>
            <w:rStyle w:val="Lienhypertexte"/>
            <w:noProof/>
          </w:rPr>
          <w:t>D. Désignation normalisée</w:t>
        </w:r>
        <w:r>
          <w:rPr>
            <w:noProof/>
            <w:webHidden/>
          </w:rPr>
          <w:tab/>
        </w:r>
        <w:r>
          <w:rPr>
            <w:noProof/>
            <w:webHidden/>
          </w:rPr>
          <w:fldChar w:fldCharType="begin"/>
        </w:r>
        <w:r>
          <w:rPr>
            <w:noProof/>
            <w:webHidden/>
          </w:rPr>
          <w:instrText xml:space="preserve"> PAGEREF _Toc413746477 \h </w:instrText>
        </w:r>
        <w:r>
          <w:rPr>
            <w:noProof/>
            <w:webHidden/>
          </w:rPr>
        </w:r>
        <w:r>
          <w:rPr>
            <w:noProof/>
            <w:webHidden/>
          </w:rPr>
          <w:fldChar w:fldCharType="separate"/>
        </w:r>
        <w:r>
          <w:rPr>
            <w:noProof/>
            <w:webHidden/>
          </w:rPr>
          <w:t>14</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78" w:history="1">
        <w:r w:rsidRPr="00CE25C0">
          <w:rPr>
            <w:rStyle w:val="Lienhypertexte"/>
            <w:noProof/>
          </w:rPr>
          <w:t>1- Fontes</w:t>
        </w:r>
        <w:r>
          <w:rPr>
            <w:noProof/>
            <w:webHidden/>
          </w:rPr>
          <w:tab/>
        </w:r>
        <w:r>
          <w:rPr>
            <w:noProof/>
            <w:webHidden/>
          </w:rPr>
          <w:fldChar w:fldCharType="begin"/>
        </w:r>
        <w:r>
          <w:rPr>
            <w:noProof/>
            <w:webHidden/>
          </w:rPr>
          <w:instrText xml:space="preserve"> PAGEREF _Toc413746478 \h </w:instrText>
        </w:r>
        <w:r>
          <w:rPr>
            <w:noProof/>
            <w:webHidden/>
          </w:rPr>
        </w:r>
        <w:r>
          <w:rPr>
            <w:noProof/>
            <w:webHidden/>
          </w:rPr>
          <w:fldChar w:fldCharType="separate"/>
        </w:r>
        <w:r>
          <w:rPr>
            <w:noProof/>
            <w:webHidden/>
          </w:rPr>
          <w:t>14</w:t>
        </w:r>
        <w:r>
          <w:rPr>
            <w:noProof/>
            <w:webHidden/>
          </w:rPr>
          <w:fldChar w:fldCharType="end"/>
        </w:r>
      </w:hyperlink>
    </w:p>
    <w:p w:rsidR="009C2E78" w:rsidRDefault="009C2E78">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3746479" w:history="1">
        <w:r w:rsidRPr="00CE25C0">
          <w:rPr>
            <w:rStyle w:val="Lienhypertexte"/>
            <w:noProof/>
          </w:rPr>
          <w:t>a.</w:t>
        </w:r>
        <w:r>
          <w:rPr>
            <w:rFonts w:asciiTheme="minorHAnsi" w:eastAsiaTheme="minorEastAsia" w:hAnsiTheme="minorHAnsi" w:cstheme="minorBidi"/>
            <w:i w:val="0"/>
            <w:noProof/>
            <w:sz w:val="22"/>
            <w:szCs w:val="22"/>
            <w:lang w:eastAsia="fr-FR"/>
          </w:rPr>
          <w:tab/>
        </w:r>
        <w:r w:rsidRPr="00CE25C0">
          <w:rPr>
            <w:rStyle w:val="Lienhypertexte"/>
            <w:noProof/>
          </w:rPr>
          <w:t>Fontes à graphite lamellaire</w:t>
        </w:r>
        <w:r>
          <w:rPr>
            <w:noProof/>
            <w:webHidden/>
          </w:rPr>
          <w:tab/>
        </w:r>
        <w:r>
          <w:rPr>
            <w:noProof/>
            <w:webHidden/>
          </w:rPr>
          <w:fldChar w:fldCharType="begin"/>
        </w:r>
        <w:r>
          <w:rPr>
            <w:noProof/>
            <w:webHidden/>
          </w:rPr>
          <w:instrText xml:space="preserve"> PAGEREF _Toc413746479 \h </w:instrText>
        </w:r>
        <w:r>
          <w:rPr>
            <w:noProof/>
            <w:webHidden/>
          </w:rPr>
        </w:r>
        <w:r>
          <w:rPr>
            <w:noProof/>
            <w:webHidden/>
          </w:rPr>
          <w:fldChar w:fldCharType="separate"/>
        </w:r>
        <w:r>
          <w:rPr>
            <w:noProof/>
            <w:webHidden/>
          </w:rPr>
          <w:t>14</w:t>
        </w:r>
        <w:r>
          <w:rPr>
            <w:noProof/>
            <w:webHidden/>
          </w:rPr>
          <w:fldChar w:fldCharType="end"/>
        </w:r>
      </w:hyperlink>
    </w:p>
    <w:p w:rsidR="009C2E78" w:rsidRDefault="009C2E78">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3746480" w:history="1">
        <w:r w:rsidRPr="00CE25C0">
          <w:rPr>
            <w:rStyle w:val="Lienhypertexte"/>
            <w:noProof/>
          </w:rPr>
          <w:t>b.</w:t>
        </w:r>
        <w:r>
          <w:rPr>
            <w:rFonts w:asciiTheme="minorHAnsi" w:eastAsiaTheme="minorEastAsia" w:hAnsiTheme="minorHAnsi" w:cstheme="minorBidi"/>
            <w:i w:val="0"/>
            <w:noProof/>
            <w:sz w:val="22"/>
            <w:szCs w:val="22"/>
            <w:lang w:eastAsia="fr-FR"/>
          </w:rPr>
          <w:tab/>
        </w:r>
        <w:r w:rsidRPr="00CE25C0">
          <w:rPr>
            <w:rStyle w:val="Lienhypertexte"/>
            <w:noProof/>
          </w:rPr>
          <w:t>Fontes malléables.</w:t>
        </w:r>
        <w:r>
          <w:rPr>
            <w:noProof/>
            <w:webHidden/>
          </w:rPr>
          <w:tab/>
        </w:r>
        <w:r>
          <w:rPr>
            <w:noProof/>
            <w:webHidden/>
          </w:rPr>
          <w:fldChar w:fldCharType="begin"/>
        </w:r>
        <w:r>
          <w:rPr>
            <w:noProof/>
            <w:webHidden/>
          </w:rPr>
          <w:instrText xml:space="preserve"> PAGEREF _Toc413746480 \h </w:instrText>
        </w:r>
        <w:r>
          <w:rPr>
            <w:noProof/>
            <w:webHidden/>
          </w:rPr>
        </w:r>
        <w:r>
          <w:rPr>
            <w:noProof/>
            <w:webHidden/>
          </w:rPr>
          <w:fldChar w:fldCharType="separate"/>
        </w:r>
        <w:r>
          <w:rPr>
            <w:noProof/>
            <w:webHidden/>
          </w:rPr>
          <w:t>14</w:t>
        </w:r>
        <w:r>
          <w:rPr>
            <w:noProof/>
            <w:webHidden/>
          </w:rPr>
          <w:fldChar w:fldCharType="end"/>
        </w:r>
      </w:hyperlink>
    </w:p>
    <w:p w:rsidR="009C2E78" w:rsidRDefault="009C2E78">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3746481" w:history="1">
        <w:r w:rsidRPr="00CE25C0">
          <w:rPr>
            <w:rStyle w:val="Lienhypertexte"/>
            <w:noProof/>
          </w:rPr>
          <w:t>c.</w:t>
        </w:r>
        <w:r>
          <w:rPr>
            <w:rFonts w:asciiTheme="minorHAnsi" w:eastAsiaTheme="minorEastAsia" w:hAnsiTheme="minorHAnsi" w:cstheme="minorBidi"/>
            <w:i w:val="0"/>
            <w:noProof/>
            <w:sz w:val="22"/>
            <w:szCs w:val="22"/>
            <w:lang w:eastAsia="fr-FR"/>
          </w:rPr>
          <w:tab/>
        </w:r>
        <w:r w:rsidRPr="00CE25C0">
          <w:rPr>
            <w:rStyle w:val="Lienhypertexte"/>
            <w:noProof/>
          </w:rPr>
          <w:t>Fontes à graphite sphéroïdal</w:t>
        </w:r>
        <w:r>
          <w:rPr>
            <w:noProof/>
            <w:webHidden/>
          </w:rPr>
          <w:tab/>
        </w:r>
        <w:r>
          <w:rPr>
            <w:noProof/>
            <w:webHidden/>
          </w:rPr>
          <w:fldChar w:fldCharType="begin"/>
        </w:r>
        <w:r>
          <w:rPr>
            <w:noProof/>
            <w:webHidden/>
          </w:rPr>
          <w:instrText xml:space="preserve"> PAGEREF _Toc413746481 \h </w:instrText>
        </w:r>
        <w:r>
          <w:rPr>
            <w:noProof/>
            <w:webHidden/>
          </w:rPr>
        </w:r>
        <w:r>
          <w:rPr>
            <w:noProof/>
            <w:webHidden/>
          </w:rPr>
          <w:fldChar w:fldCharType="separate"/>
        </w:r>
        <w:r>
          <w:rPr>
            <w:noProof/>
            <w:webHidden/>
          </w:rPr>
          <w:t>15</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82" w:history="1">
        <w:r w:rsidRPr="00CE25C0">
          <w:rPr>
            <w:rStyle w:val="Lienhypertexte"/>
            <w:noProof/>
          </w:rPr>
          <w:t>2- Aciers</w:t>
        </w:r>
        <w:r>
          <w:rPr>
            <w:noProof/>
            <w:webHidden/>
          </w:rPr>
          <w:tab/>
        </w:r>
        <w:r>
          <w:rPr>
            <w:noProof/>
            <w:webHidden/>
          </w:rPr>
          <w:fldChar w:fldCharType="begin"/>
        </w:r>
        <w:r>
          <w:rPr>
            <w:noProof/>
            <w:webHidden/>
          </w:rPr>
          <w:instrText xml:space="preserve"> PAGEREF _Toc413746482 \h </w:instrText>
        </w:r>
        <w:r>
          <w:rPr>
            <w:noProof/>
            <w:webHidden/>
          </w:rPr>
        </w:r>
        <w:r>
          <w:rPr>
            <w:noProof/>
            <w:webHidden/>
          </w:rPr>
          <w:fldChar w:fldCharType="separate"/>
        </w:r>
        <w:r>
          <w:rPr>
            <w:noProof/>
            <w:webHidden/>
          </w:rPr>
          <w:t>15</w:t>
        </w:r>
        <w:r>
          <w:rPr>
            <w:noProof/>
            <w:webHidden/>
          </w:rPr>
          <w:fldChar w:fldCharType="end"/>
        </w:r>
      </w:hyperlink>
    </w:p>
    <w:p w:rsidR="009C2E78" w:rsidRDefault="009C2E78">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3746483" w:history="1">
        <w:r w:rsidRPr="00CE25C0">
          <w:rPr>
            <w:rStyle w:val="Lienhypertexte"/>
            <w:noProof/>
          </w:rPr>
          <w:t>a.</w:t>
        </w:r>
        <w:r>
          <w:rPr>
            <w:rFonts w:asciiTheme="minorHAnsi" w:eastAsiaTheme="minorEastAsia" w:hAnsiTheme="minorHAnsi" w:cstheme="minorBidi"/>
            <w:i w:val="0"/>
            <w:noProof/>
            <w:sz w:val="22"/>
            <w:szCs w:val="22"/>
            <w:lang w:eastAsia="fr-FR"/>
          </w:rPr>
          <w:tab/>
        </w:r>
        <w:r w:rsidRPr="00CE25C0">
          <w:rPr>
            <w:rStyle w:val="Lienhypertexte"/>
            <w:noProof/>
          </w:rPr>
          <w:t>Aciers non alliés d'usage général</w:t>
        </w:r>
        <w:r>
          <w:rPr>
            <w:noProof/>
            <w:webHidden/>
          </w:rPr>
          <w:tab/>
        </w:r>
        <w:r>
          <w:rPr>
            <w:noProof/>
            <w:webHidden/>
          </w:rPr>
          <w:fldChar w:fldCharType="begin"/>
        </w:r>
        <w:r>
          <w:rPr>
            <w:noProof/>
            <w:webHidden/>
          </w:rPr>
          <w:instrText xml:space="preserve"> PAGEREF _Toc413746483 \h </w:instrText>
        </w:r>
        <w:r>
          <w:rPr>
            <w:noProof/>
            <w:webHidden/>
          </w:rPr>
        </w:r>
        <w:r>
          <w:rPr>
            <w:noProof/>
            <w:webHidden/>
          </w:rPr>
          <w:fldChar w:fldCharType="separate"/>
        </w:r>
        <w:r>
          <w:rPr>
            <w:noProof/>
            <w:webHidden/>
          </w:rPr>
          <w:t>15</w:t>
        </w:r>
        <w:r>
          <w:rPr>
            <w:noProof/>
            <w:webHidden/>
          </w:rPr>
          <w:fldChar w:fldCharType="end"/>
        </w:r>
      </w:hyperlink>
    </w:p>
    <w:p w:rsidR="009C2E78" w:rsidRDefault="009C2E78">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3746484" w:history="1">
        <w:r w:rsidRPr="00CE25C0">
          <w:rPr>
            <w:rStyle w:val="Lienhypertexte"/>
            <w:noProof/>
          </w:rPr>
          <w:t>b.</w:t>
        </w:r>
        <w:r>
          <w:rPr>
            <w:rFonts w:asciiTheme="minorHAnsi" w:eastAsiaTheme="minorEastAsia" w:hAnsiTheme="minorHAnsi" w:cstheme="minorBidi"/>
            <w:i w:val="0"/>
            <w:noProof/>
            <w:sz w:val="22"/>
            <w:szCs w:val="22"/>
            <w:lang w:eastAsia="fr-FR"/>
          </w:rPr>
          <w:tab/>
        </w:r>
        <w:r w:rsidRPr="00CE25C0">
          <w:rPr>
            <w:rStyle w:val="Lienhypertexte"/>
            <w:noProof/>
          </w:rPr>
          <w:t>Aciers non alliés (teneur en manganèse &lt; 1%)</w:t>
        </w:r>
        <w:r>
          <w:rPr>
            <w:noProof/>
            <w:webHidden/>
          </w:rPr>
          <w:tab/>
        </w:r>
        <w:r>
          <w:rPr>
            <w:noProof/>
            <w:webHidden/>
          </w:rPr>
          <w:fldChar w:fldCharType="begin"/>
        </w:r>
        <w:r>
          <w:rPr>
            <w:noProof/>
            <w:webHidden/>
          </w:rPr>
          <w:instrText xml:space="preserve"> PAGEREF _Toc413746484 \h </w:instrText>
        </w:r>
        <w:r>
          <w:rPr>
            <w:noProof/>
            <w:webHidden/>
          </w:rPr>
        </w:r>
        <w:r>
          <w:rPr>
            <w:noProof/>
            <w:webHidden/>
          </w:rPr>
          <w:fldChar w:fldCharType="separate"/>
        </w:r>
        <w:r>
          <w:rPr>
            <w:noProof/>
            <w:webHidden/>
          </w:rPr>
          <w:t>15</w:t>
        </w:r>
        <w:r>
          <w:rPr>
            <w:noProof/>
            <w:webHidden/>
          </w:rPr>
          <w:fldChar w:fldCharType="end"/>
        </w:r>
      </w:hyperlink>
    </w:p>
    <w:p w:rsidR="009C2E78" w:rsidRDefault="009C2E78">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3746485" w:history="1">
        <w:r w:rsidRPr="00CE25C0">
          <w:rPr>
            <w:rStyle w:val="Lienhypertexte"/>
            <w:noProof/>
          </w:rPr>
          <w:t>c.</w:t>
        </w:r>
        <w:r>
          <w:rPr>
            <w:rFonts w:asciiTheme="minorHAnsi" w:eastAsiaTheme="minorEastAsia" w:hAnsiTheme="minorHAnsi" w:cstheme="minorBidi"/>
            <w:i w:val="0"/>
            <w:noProof/>
            <w:sz w:val="22"/>
            <w:szCs w:val="22"/>
            <w:lang w:eastAsia="fr-FR"/>
          </w:rPr>
          <w:tab/>
        </w:r>
        <w:r w:rsidRPr="00CE25C0">
          <w:rPr>
            <w:rStyle w:val="Lienhypertexte"/>
            <w:noProof/>
          </w:rPr>
          <w:t>Aciers faiblement alliés (tout élément d'addition &lt; 5%) et teneur en manganèse &lt; 1%</w:t>
        </w:r>
        <w:r>
          <w:rPr>
            <w:noProof/>
            <w:webHidden/>
          </w:rPr>
          <w:tab/>
        </w:r>
        <w:r>
          <w:rPr>
            <w:noProof/>
            <w:webHidden/>
          </w:rPr>
          <w:fldChar w:fldCharType="begin"/>
        </w:r>
        <w:r>
          <w:rPr>
            <w:noProof/>
            <w:webHidden/>
          </w:rPr>
          <w:instrText xml:space="preserve"> PAGEREF _Toc413746485 \h </w:instrText>
        </w:r>
        <w:r>
          <w:rPr>
            <w:noProof/>
            <w:webHidden/>
          </w:rPr>
        </w:r>
        <w:r>
          <w:rPr>
            <w:noProof/>
            <w:webHidden/>
          </w:rPr>
          <w:fldChar w:fldCharType="separate"/>
        </w:r>
        <w:r>
          <w:rPr>
            <w:noProof/>
            <w:webHidden/>
          </w:rPr>
          <w:t>15</w:t>
        </w:r>
        <w:r>
          <w:rPr>
            <w:noProof/>
            <w:webHidden/>
          </w:rPr>
          <w:fldChar w:fldCharType="end"/>
        </w:r>
      </w:hyperlink>
    </w:p>
    <w:p w:rsidR="009C2E78" w:rsidRDefault="009C2E78">
      <w:pPr>
        <w:pStyle w:val="TM3"/>
        <w:tabs>
          <w:tab w:val="left" w:pos="800"/>
          <w:tab w:val="right" w:leader="dot" w:pos="10196"/>
        </w:tabs>
        <w:rPr>
          <w:rFonts w:asciiTheme="minorHAnsi" w:eastAsiaTheme="minorEastAsia" w:hAnsiTheme="minorHAnsi" w:cstheme="minorBidi"/>
          <w:i w:val="0"/>
          <w:noProof/>
          <w:sz w:val="22"/>
          <w:szCs w:val="22"/>
          <w:lang w:eastAsia="fr-FR"/>
        </w:rPr>
      </w:pPr>
      <w:hyperlink w:anchor="_Toc413746486" w:history="1">
        <w:r w:rsidRPr="00CE25C0">
          <w:rPr>
            <w:rStyle w:val="Lienhypertexte"/>
            <w:noProof/>
          </w:rPr>
          <w:t>d.</w:t>
        </w:r>
        <w:r>
          <w:rPr>
            <w:rFonts w:asciiTheme="minorHAnsi" w:eastAsiaTheme="minorEastAsia" w:hAnsiTheme="minorHAnsi" w:cstheme="minorBidi"/>
            <w:i w:val="0"/>
            <w:noProof/>
            <w:sz w:val="22"/>
            <w:szCs w:val="22"/>
            <w:lang w:eastAsia="fr-FR"/>
          </w:rPr>
          <w:tab/>
        </w:r>
        <w:r w:rsidRPr="00CE25C0">
          <w:rPr>
            <w:rStyle w:val="Lienhypertexte"/>
            <w:noProof/>
          </w:rPr>
          <w:t>Aciers fortement alliés. (un élément d'addition atteint au moins 5 %)</w:t>
        </w:r>
        <w:r>
          <w:rPr>
            <w:noProof/>
            <w:webHidden/>
          </w:rPr>
          <w:tab/>
        </w:r>
        <w:r>
          <w:rPr>
            <w:noProof/>
            <w:webHidden/>
          </w:rPr>
          <w:fldChar w:fldCharType="begin"/>
        </w:r>
        <w:r>
          <w:rPr>
            <w:noProof/>
            <w:webHidden/>
          </w:rPr>
          <w:instrText xml:space="preserve"> PAGEREF _Toc413746486 \h </w:instrText>
        </w:r>
        <w:r>
          <w:rPr>
            <w:noProof/>
            <w:webHidden/>
          </w:rPr>
        </w:r>
        <w:r>
          <w:rPr>
            <w:noProof/>
            <w:webHidden/>
          </w:rPr>
          <w:fldChar w:fldCharType="separate"/>
        </w:r>
        <w:r>
          <w:rPr>
            <w:noProof/>
            <w:webHidden/>
          </w:rPr>
          <w:t>16</w:t>
        </w:r>
        <w:r>
          <w:rPr>
            <w:noProof/>
            <w:webHidden/>
          </w:rPr>
          <w:fldChar w:fldCharType="end"/>
        </w:r>
      </w:hyperlink>
    </w:p>
    <w:p w:rsidR="009C2E78" w:rsidRDefault="009C2E78">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3746487" w:history="1">
        <w:r w:rsidRPr="00CE25C0">
          <w:rPr>
            <w:rStyle w:val="Lienhypertexte"/>
            <w:noProof/>
          </w:rPr>
          <w:t>4°-  Aluminium &amp; Cuivre</w:t>
        </w:r>
        <w:r>
          <w:rPr>
            <w:noProof/>
            <w:webHidden/>
          </w:rPr>
          <w:tab/>
        </w:r>
        <w:r>
          <w:rPr>
            <w:noProof/>
            <w:webHidden/>
          </w:rPr>
          <w:fldChar w:fldCharType="begin"/>
        </w:r>
        <w:r>
          <w:rPr>
            <w:noProof/>
            <w:webHidden/>
          </w:rPr>
          <w:instrText xml:space="preserve"> PAGEREF _Toc413746487 \h </w:instrText>
        </w:r>
        <w:r>
          <w:rPr>
            <w:noProof/>
            <w:webHidden/>
          </w:rPr>
        </w:r>
        <w:r>
          <w:rPr>
            <w:noProof/>
            <w:webHidden/>
          </w:rPr>
          <w:fldChar w:fldCharType="separate"/>
        </w:r>
        <w:r>
          <w:rPr>
            <w:noProof/>
            <w:webHidden/>
          </w:rPr>
          <w:t>16</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488" w:history="1">
        <w:r w:rsidRPr="00CE25C0">
          <w:rPr>
            <w:rStyle w:val="Lienhypertexte"/>
            <w:noProof/>
          </w:rPr>
          <w:t>A. Élaboration des aluminiums</w:t>
        </w:r>
        <w:r>
          <w:rPr>
            <w:noProof/>
            <w:webHidden/>
          </w:rPr>
          <w:tab/>
        </w:r>
        <w:r>
          <w:rPr>
            <w:noProof/>
            <w:webHidden/>
          </w:rPr>
          <w:fldChar w:fldCharType="begin"/>
        </w:r>
        <w:r>
          <w:rPr>
            <w:noProof/>
            <w:webHidden/>
          </w:rPr>
          <w:instrText xml:space="preserve"> PAGEREF _Toc413746488 \h </w:instrText>
        </w:r>
        <w:r>
          <w:rPr>
            <w:noProof/>
            <w:webHidden/>
          </w:rPr>
        </w:r>
        <w:r>
          <w:rPr>
            <w:noProof/>
            <w:webHidden/>
          </w:rPr>
          <w:fldChar w:fldCharType="separate"/>
        </w:r>
        <w:r>
          <w:rPr>
            <w:noProof/>
            <w:webHidden/>
          </w:rPr>
          <w:t>16</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89" w:history="1">
        <w:r w:rsidRPr="00CE25C0">
          <w:rPr>
            <w:rStyle w:val="Lienhypertexte"/>
            <w:noProof/>
          </w:rPr>
          <w:t>1- Du minerai à l’aluminium</w:t>
        </w:r>
        <w:r>
          <w:rPr>
            <w:noProof/>
            <w:webHidden/>
          </w:rPr>
          <w:tab/>
        </w:r>
        <w:r>
          <w:rPr>
            <w:noProof/>
            <w:webHidden/>
          </w:rPr>
          <w:fldChar w:fldCharType="begin"/>
        </w:r>
        <w:r>
          <w:rPr>
            <w:noProof/>
            <w:webHidden/>
          </w:rPr>
          <w:instrText xml:space="preserve"> PAGEREF _Toc413746489 \h </w:instrText>
        </w:r>
        <w:r>
          <w:rPr>
            <w:noProof/>
            <w:webHidden/>
          </w:rPr>
        </w:r>
        <w:r>
          <w:rPr>
            <w:noProof/>
            <w:webHidden/>
          </w:rPr>
          <w:fldChar w:fldCharType="separate"/>
        </w:r>
        <w:r>
          <w:rPr>
            <w:noProof/>
            <w:webHidden/>
          </w:rPr>
          <w:t>16</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90" w:history="1">
        <w:r w:rsidRPr="00CE25C0">
          <w:rPr>
            <w:rStyle w:val="Lienhypertexte"/>
            <w:noProof/>
          </w:rPr>
          <w:t>2- De l’aluminium aux alliages</w:t>
        </w:r>
        <w:r>
          <w:rPr>
            <w:noProof/>
            <w:webHidden/>
          </w:rPr>
          <w:tab/>
        </w:r>
        <w:r>
          <w:rPr>
            <w:noProof/>
            <w:webHidden/>
          </w:rPr>
          <w:fldChar w:fldCharType="begin"/>
        </w:r>
        <w:r>
          <w:rPr>
            <w:noProof/>
            <w:webHidden/>
          </w:rPr>
          <w:instrText xml:space="preserve"> PAGEREF _Toc413746490 \h </w:instrText>
        </w:r>
        <w:r>
          <w:rPr>
            <w:noProof/>
            <w:webHidden/>
          </w:rPr>
        </w:r>
        <w:r>
          <w:rPr>
            <w:noProof/>
            <w:webHidden/>
          </w:rPr>
          <w:fldChar w:fldCharType="separate"/>
        </w:r>
        <w:r>
          <w:rPr>
            <w:noProof/>
            <w:webHidden/>
          </w:rPr>
          <w:t>16</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491" w:history="1">
        <w:r w:rsidRPr="00CE25C0">
          <w:rPr>
            <w:rStyle w:val="Lienhypertexte"/>
            <w:noProof/>
          </w:rPr>
          <w:t>B. Désignation de l’aluminium et des alliages d’aluminium (exemples)</w:t>
        </w:r>
        <w:r>
          <w:rPr>
            <w:noProof/>
            <w:webHidden/>
          </w:rPr>
          <w:tab/>
        </w:r>
        <w:r>
          <w:rPr>
            <w:noProof/>
            <w:webHidden/>
          </w:rPr>
          <w:fldChar w:fldCharType="begin"/>
        </w:r>
        <w:r>
          <w:rPr>
            <w:noProof/>
            <w:webHidden/>
          </w:rPr>
          <w:instrText xml:space="preserve"> PAGEREF _Toc413746491 \h </w:instrText>
        </w:r>
        <w:r>
          <w:rPr>
            <w:noProof/>
            <w:webHidden/>
          </w:rPr>
        </w:r>
        <w:r>
          <w:rPr>
            <w:noProof/>
            <w:webHidden/>
          </w:rPr>
          <w:fldChar w:fldCharType="separate"/>
        </w:r>
        <w:r>
          <w:rPr>
            <w:noProof/>
            <w:webHidden/>
          </w:rPr>
          <w:t>16</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92" w:history="1">
        <w:r w:rsidRPr="00CE25C0">
          <w:rPr>
            <w:rStyle w:val="Lienhypertexte"/>
            <w:noProof/>
          </w:rPr>
          <w:t>1- Aluminium non allié</w:t>
        </w:r>
        <w:r>
          <w:rPr>
            <w:noProof/>
            <w:webHidden/>
          </w:rPr>
          <w:tab/>
        </w:r>
        <w:r>
          <w:rPr>
            <w:noProof/>
            <w:webHidden/>
          </w:rPr>
          <w:fldChar w:fldCharType="begin"/>
        </w:r>
        <w:r>
          <w:rPr>
            <w:noProof/>
            <w:webHidden/>
          </w:rPr>
          <w:instrText xml:space="preserve"> PAGEREF _Toc413746492 \h </w:instrText>
        </w:r>
        <w:r>
          <w:rPr>
            <w:noProof/>
            <w:webHidden/>
          </w:rPr>
        </w:r>
        <w:r>
          <w:rPr>
            <w:noProof/>
            <w:webHidden/>
          </w:rPr>
          <w:fldChar w:fldCharType="separate"/>
        </w:r>
        <w:r>
          <w:rPr>
            <w:noProof/>
            <w:webHidden/>
          </w:rPr>
          <w:t>16</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93" w:history="1">
        <w:r w:rsidRPr="00CE25C0">
          <w:rPr>
            <w:rStyle w:val="Lienhypertexte"/>
            <w:noProof/>
          </w:rPr>
          <w:t>2- Aluminium allié</w:t>
        </w:r>
        <w:r>
          <w:rPr>
            <w:noProof/>
            <w:webHidden/>
          </w:rPr>
          <w:tab/>
        </w:r>
        <w:r>
          <w:rPr>
            <w:noProof/>
            <w:webHidden/>
          </w:rPr>
          <w:fldChar w:fldCharType="begin"/>
        </w:r>
        <w:r>
          <w:rPr>
            <w:noProof/>
            <w:webHidden/>
          </w:rPr>
          <w:instrText xml:space="preserve"> PAGEREF _Toc413746493 \h </w:instrText>
        </w:r>
        <w:r>
          <w:rPr>
            <w:noProof/>
            <w:webHidden/>
          </w:rPr>
        </w:r>
        <w:r>
          <w:rPr>
            <w:noProof/>
            <w:webHidden/>
          </w:rPr>
          <w:fldChar w:fldCharType="separate"/>
        </w:r>
        <w:r>
          <w:rPr>
            <w:noProof/>
            <w:webHidden/>
          </w:rPr>
          <w:t>16</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494" w:history="1">
        <w:r w:rsidRPr="00CE25C0">
          <w:rPr>
            <w:rStyle w:val="Lienhypertexte"/>
            <w:noProof/>
          </w:rPr>
          <w:t>C. Propriétés de l’aluminium et des alliages d’aluminium</w:t>
        </w:r>
        <w:r>
          <w:rPr>
            <w:noProof/>
            <w:webHidden/>
          </w:rPr>
          <w:tab/>
        </w:r>
        <w:r>
          <w:rPr>
            <w:noProof/>
            <w:webHidden/>
          </w:rPr>
          <w:fldChar w:fldCharType="begin"/>
        </w:r>
        <w:r>
          <w:rPr>
            <w:noProof/>
            <w:webHidden/>
          </w:rPr>
          <w:instrText xml:space="preserve"> PAGEREF _Toc413746494 \h </w:instrText>
        </w:r>
        <w:r>
          <w:rPr>
            <w:noProof/>
            <w:webHidden/>
          </w:rPr>
        </w:r>
        <w:r>
          <w:rPr>
            <w:noProof/>
            <w:webHidden/>
          </w:rPr>
          <w:fldChar w:fldCharType="separate"/>
        </w:r>
        <w:r>
          <w:rPr>
            <w:noProof/>
            <w:webHidden/>
          </w:rPr>
          <w:t>16</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495" w:history="1">
        <w:r w:rsidRPr="00CE25C0">
          <w:rPr>
            <w:rStyle w:val="Lienhypertexte"/>
            <w:noProof/>
          </w:rPr>
          <w:t>D. Élaboration du cuivre</w:t>
        </w:r>
        <w:r>
          <w:rPr>
            <w:noProof/>
            <w:webHidden/>
          </w:rPr>
          <w:tab/>
        </w:r>
        <w:r>
          <w:rPr>
            <w:noProof/>
            <w:webHidden/>
          </w:rPr>
          <w:fldChar w:fldCharType="begin"/>
        </w:r>
        <w:r>
          <w:rPr>
            <w:noProof/>
            <w:webHidden/>
          </w:rPr>
          <w:instrText xml:space="preserve"> PAGEREF _Toc413746495 \h </w:instrText>
        </w:r>
        <w:r>
          <w:rPr>
            <w:noProof/>
            <w:webHidden/>
          </w:rPr>
        </w:r>
        <w:r>
          <w:rPr>
            <w:noProof/>
            <w:webHidden/>
          </w:rPr>
          <w:fldChar w:fldCharType="separate"/>
        </w:r>
        <w:r>
          <w:rPr>
            <w:noProof/>
            <w:webHidden/>
          </w:rPr>
          <w:t>17</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96" w:history="1">
        <w:r w:rsidRPr="00CE25C0">
          <w:rPr>
            <w:rStyle w:val="Lienhypertexte"/>
            <w:noProof/>
          </w:rPr>
          <w:t>1- Du minerai au cuivre</w:t>
        </w:r>
        <w:r>
          <w:rPr>
            <w:noProof/>
            <w:webHidden/>
          </w:rPr>
          <w:tab/>
        </w:r>
        <w:r>
          <w:rPr>
            <w:noProof/>
            <w:webHidden/>
          </w:rPr>
          <w:fldChar w:fldCharType="begin"/>
        </w:r>
        <w:r>
          <w:rPr>
            <w:noProof/>
            <w:webHidden/>
          </w:rPr>
          <w:instrText xml:space="preserve"> PAGEREF _Toc413746496 \h </w:instrText>
        </w:r>
        <w:r>
          <w:rPr>
            <w:noProof/>
            <w:webHidden/>
          </w:rPr>
        </w:r>
        <w:r>
          <w:rPr>
            <w:noProof/>
            <w:webHidden/>
          </w:rPr>
          <w:fldChar w:fldCharType="separate"/>
        </w:r>
        <w:r>
          <w:rPr>
            <w:noProof/>
            <w:webHidden/>
          </w:rPr>
          <w:t>17</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97" w:history="1">
        <w:r w:rsidRPr="00CE25C0">
          <w:rPr>
            <w:rStyle w:val="Lienhypertexte"/>
            <w:noProof/>
          </w:rPr>
          <w:t>2- Du cuivre aux alliages</w:t>
        </w:r>
        <w:r>
          <w:rPr>
            <w:noProof/>
            <w:webHidden/>
          </w:rPr>
          <w:tab/>
        </w:r>
        <w:r>
          <w:rPr>
            <w:noProof/>
            <w:webHidden/>
          </w:rPr>
          <w:fldChar w:fldCharType="begin"/>
        </w:r>
        <w:r>
          <w:rPr>
            <w:noProof/>
            <w:webHidden/>
          </w:rPr>
          <w:instrText xml:space="preserve"> PAGEREF _Toc413746497 \h </w:instrText>
        </w:r>
        <w:r>
          <w:rPr>
            <w:noProof/>
            <w:webHidden/>
          </w:rPr>
        </w:r>
        <w:r>
          <w:rPr>
            <w:noProof/>
            <w:webHidden/>
          </w:rPr>
          <w:fldChar w:fldCharType="separate"/>
        </w:r>
        <w:r>
          <w:rPr>
            <w:noProof/>
            <w:webHidden/>
          </w:rPr>
          <w:t>17</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498" w:history="1">
        <w:r w:rsidRPr="00CE25C0">
          <w:rPr>
            <w:rStyle w:val="Lienhypertexte"/>
            <w:noProof/>
          </w:rPr>
          <w:t>E. Désignation du cuivre et des alliages de cuivre (exemples)</w:t>
        </w:r>
        <w:r>
          <w:rPr>
            <w:noProof/>
            <w:webHidden/>
          </w:rPr>
          <w:tab/>
        </w:r>
        <w:r>
          <w:rPr>
            <w:noProof/>
            <w:webHidden/>
          </w:rPr>
          <w:fldChar w:fldCharType="begin"/>
        </w:r>
        <w:r>
          <w:rPr>
            <w:noProof/>
            <w:webHidden/>
          </w:rPr>
          <w:instrText xml:space="preserve"> PAGEREF _Toc413746498 \h </w:instrText>
        </w:r>
        <w:r>
          <w:rPr>
            <w:noProof/>
            <w:webHidden/>
          </w:rPr>
        </w:r>
        <w:r>
          <w:rPr>
            <w:noProof/>
            <w:webHidden/>
          </w:rPr>
          <w:fldChar w:fldCharType="separate"/>
        </w:r>
        <w:r>
          <w:rPr>
            <w:noProof/>
            <w:webHidden/>
          </w:rPr>
          <w:t>17</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499" w:history="1">
        <w:r w:rsidRPr="00CE25C0">
          <w:rPr>
            <w:rStyle w:val="Lienhypertexte"/>
            <w:noProof/>
          </w:rPr>
          <w:t>1- Cuivre non allié :</w:t>
        </w:r>
        <w:r>
          <w:rPr>
            <w:noProof/>
            <w:webHidden/>
          </w:rPr>
          <w:tab/>
        </w:r>
        <w:r>
          <w:rPr>
            <w:noProof/>
            <w:webHidden/>
          </w:rPr>
          <w:fldChar w:fldCharType="begin"/>
        </w:r>
        <w:r>
          <w:rPr>
            <w:noProof/>
            <w:webHidden/>
          </w:rPr>
          <w:instrText xml:space="preserve"> PAGEREF _Toc413746499 \h </w:instrText>
        </w:r>
        <w:r>
          <w:rPr>
            <w:noProof/>
            <w:webHidden/>
          </w:rPr>
        </w:r>
        <w:r>
          <w:rPr>
            <w:noProof/>
            <w:webHidden/>
          </w:rPr>
          <w:fldChar w:fldCharType="separate"/>
        </w:r>
        <w:r>
          <w:rPr>
            <w:noProof/>
            <w:webHidden/>
          </w:rPr>
          <w:t>17</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500" w:history="1">
        <w:r w:rsidRPr="00CE25C0">
          <w:rPr>
            <w:rStyle w:val="Lienhypertexte"/>
            <w:noProof/>
          </w:rPr>
          <w:t>2- Cuivre allié</w:t>
        </w:r>
        <w:r>
          <w:rPr>
            <w:noProof/>
            <w:webHidden/>
          </w:rPr>
          <w:tab/>
        </w:r>
        <w:r>
          <w:rPr>
            <w:noProof/>
            <w:webHidden/>
          </w:rPr>
          <w:fldChar w:fldCharType="begin"/>
        </w:r>
        <w:r>
          <w:rPr>
            <w:noProof/>
            <w:webHidden/>
          </w:rPr>
          <w:instrText xml:space="preserve"> PAGEREF _Toc413746500 \h </w:instrText>
        </w:r>
        <w:r>
          <w:rPr>
            <w:noProof/>
            <w:webHidden/>
          </w:rPr>
        </w:r>
        <w:r>
          <w:rPr>
            <w:noProof/>
            <w:webHidden/>
          </w:rPr>
          <w:fldChar w:fldCharType="separate"/>
        </w:r>
        <w:r>
          <w:rPr>
            <w:noProof/>
            <w:webHidden/>
          </w:rPr>
          <w:t>17</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501" w:history="1">
        <w:r w:rsidRPr="00CE25C0">
          <w:rPr>
            <w:rStyle w:val="Lienhypertexte"/>
            <w:noProof/>
          </w:rPr>
          <w:t>F. Influence des éléments d’addition dans les alliages de cuivre</w:t>
        </w:r>
        <w:r>
          <w:rPr>
            <w:noProof/>
            <w:webHidden/>
          </w:rPr>
          <w:tab/>
        </w:r>
        <w:r>
          <w:rPr>
            <w:noProof/>
            <w:webHidden/>
          </w:rPr>
          <w:fldChar w:fldCharType="begin"/>
        </w:r>
        <w:r>
          <w:rPr>
            <w:noProof/>
            <w:webHidden/>
          </w:rPr>
          <w:instrText xml:space="preserve"> PAGEREF _Toc413746501 \h </w:instrText>
        </w:r>
        <w:r>
          <w:rPr>
            <w:noProof/>
            <w:webHidden/>
          </w:rPr>
        </w:r>
        <w:r>
          <w:rPr>
            <w:noProof/>
            <w:webHidden/>
          </w:rPr>
          <w:fldChar w:fldCharType="separate"/>
        </w:r>
        <w:r>
          <w:rPr>
            <w:noProof/>
            <w:webHidden/>
          </w:rPr>
          <w:t>17</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502" w:history="1">
        <w:r w:rsidRPr="00CE25C0">
          <w:rPr>
            <w:rStyle w:val="Lienhypertexte"/>
            <w:noProof/>
          </w:rPr>
          <w:t>1- Laitons (cuivre + zinc)</w:t>
        </w:r>
        <w:r>
          <w:rPr>
            <w:noProof/>
            <w:webHidden/>
          </w:rPr>
          <w:tab/>
        </w:r>
        <w:r>
          <w:rPr>
            <w:noProof/>
            <w:webHidden/>
          </w:rPr>
          <w:fldChar w:fldCharType="begin"/>
        </w:r>
        <w:r>
          <w:rPr>
            <w:noProof/>
            <w:webHidden/>
          </w:rPr>
          <w:instrText xml:space="preserve"> PAGEREF _Toc413746502 \h </w:instrText>
        </w:r>
        <w:r>
          <w:rPr>
            <w:noProof/>
            <w:webHidden/>
          </w:rPr>
        </w:r>
        <w:r>
          <w:rPr>
            <w:noProof/>
            <w:webHidden/>
          </w:rPr>
          <w:fldChar w:fldCharType="separate"/>
        </w:r>
        <w:r>
          <w:rPr>
            <w:noProof/>
            <w:webHidden/>
          </w:rPr>
          <w:t>17</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503" w:history="1">
        <w:r w:rsidRPr="00CE25C0">
          <w:rPr>
            <w:rStyle w:val="Lienhypertexte"/>
            <w:noProof/>
          </w:rPr>
          <w:t>2- Bronzes (cuivre + étain)</w:t>
        </w:r>
        <w:r>
          <w:rPr>
            <w:noProof/>
            <w:webHidden/>
          </w:rPr>
          <w:tab/>
        </w:r>
        <w:r>
          <w:rPr>
            <w:noProof/>
            <w:webHidden/>
          </w:rPr>
          <w:fldChar w:fldCharType="begin"/>
        </w:r>
        <w:r>
          <w:rPr>
            <w:noProof/>
            <w:webHidden/>
          </w:rPr>
          <w:instrText xml:space="preserve"> PAGEREF _Toc413746503 \h </w:instrText>
        </w:r>
        <w:r>
          <w:rPr>
            <w:noProof/>
            <w:webHidden/>
          </w:rPr>
        </w:r>
        <w:r>
          <w:rPr>
            <w:noProof/>
            <w:webHidden/>
          </w:rPr>
          <w:fldChar w:fldCharType="separate"/>
        </w:r>
        <w:r>
          <w:rPr>
            <w:noProof/>
            <w:webHidden/>
          </w:rPr>
          <w:t>17</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504" w:history="1">
        <w:r w:rsidRPr="00CE25C0">
          <w:rPr>
            <w:rStyle w:val="Lienhypertexte"/>
            <w:noProof/>
          </w:rPr>
          <w:t>3- Cupro-aluminiums (cuivre + aluminium)</w:t>
        </w:r>
        <w:r>
          <w:rPr>
            <w:noProof/>
            <w:webHidden/>
          </w:rPr>
          <w:tab/>
        </w:r>
        <w:r>
          <w:rPr>
            <w:noProof/>
            <w:webHidden/>
          </w:rPr>
          <w:fldChar w:fldCharType="begin"/>
        </w:r>
        <w:r>
          <w:rPr>
            <w:noProof/>
            <w:webHidden/>
          </w:rPr>
          <w:instrText xml:space="preserve"> PAGEREF _Toc413746504 \h </w:instrText>
        </w:r>
        <w:r>
          <w:rPr>
            <w:noProof/>
            <w:webHidden/>
          </w:rPr>
        </w:r>
        <w:r>
          <w:rPr>
            <w:noProof/>
            <w:webHidden/>
          </w:rPr>
          <w:fldChar w:fldCharType="separate"/>
        </w:r>
        <w:r>
          <w:rPr>
            <w:noProof/>
            <w:webHidden/>
          </w:rPr>
          <w:t>18</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505" w:history="1">
        <w:r w:rsidRPr="00CE25C0">
          <w:rPr>
            <w:rStyle w:val="Lienhypertexte"/>
            <w:noProof/>
          </w:rPr>
          <w:t>4- Cupro-nickels (cuivre + nickel)</w:t>
        </w:r>
        <w:r>
          <w:rPr>
            <w:noProof/>
            <w:webHidden/>
          </w:rPr>
          <w:tab/>
        </w:r>
        <w:r>
          <w:rPr>
            <w:noProof/>
            <w:webHidden/>
          </w:rPr>
          <w:fldChar w:fldCharType="begin"/>
        </w:r>
        <w:r>
          <w:rPr>
            <w:noProof/>
            <w:webHidden/>
          </w:rPr>
          <w:instrText xml:space="preserve"> PAGEREF _Toc413746505 \h </w:instrText>
        </w:r>
        <w:r>
          <w:rPr>
            <w:noProof/>
            <w:webHidden/>
          </w:rPr>
        </w:r>
        <w:r>
          <w:rPr>
            <w:noProof/>
            <w:webHidden/>
          </w:rPr>
          <w:fldChar w:fldCharType="separate"/>
        </w:r>
        <w:r>
          <w:rPr>
            <w:noProof/>
            <w:webHidden/>
          </w:rPr>
          <w:t>18</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506" w:history="1">
        <w:r w:rsidRPr="00CE25C0">
          <w:rPr>
            <w:rStyle w:val="Lienhypertexte"/>
            <w:noProof/>
          </w:rPr>
          <w:t>5- Maillechorts (cuivre + zinc + nickel)</w:t>
        </w:r>
        <w:r>
          <w:rPr>
            <w:noProof/>
            <w:webHidden/>
          </w:rPr>
          <w:tab/>
        </w:r>
        <w:r>
          <w:rPr>
            <w:noProof/>
            <w:webHidden/>
          </w:rPr>
          <w:fldChar w:fldCharType="begin"/>
        </w:r>
        <w:r>
          <w:rPr>
            <w:noProof/>
            <w:webHidden/>
          </w:rPr>
          <w:instrText xml:space="preserve"> PAGEREF _Toc413746506 \h </w:instrText>
        </w:r>
        <w:r>
          <w:rPr>
            <w:noProof/>
            <w:webHidden/>
          </w:rPr>
        </w:r>
        <w:r>
          <w:rPr>
            <w:noProof/>
            <w:webHidden/>
          </w:rPr>
          <w:fldChar w:fldCharType="separate"/>
        </w:r>
        <w:r>
          <w:rPr>
            <w:noProof/>
            <w:webHidden/>
          </w:rPr>
          <w:t>18</w:t>
        </w:r>
        <w:r>
          <w:rPr>
            <w:noProof/>
            <w:webHidden/>
          </w:rPr>
          <w:fldChar w:fldCharType="end"/>
        </w:r>
      </w:hyperlink>
    </w:p>
    <w:p w:rsidR="009C2E78" w:rsidRDefault="009C2E78">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3746507" w:history="1">
        <w:r w:rsidRPr="00CE25C0">
          <w:rPr>
            <w:rStyle w:val="Lienhypertexte"/>
            <w:noProof/>
          </w:rPr>
          <w:t>5°-  Propriétés comparées des matériaux métalliques</w:t>
        </w:r>
        <w:r>
          <w:rPr>
            <w:noProof/>
            <w:webHidden/>
          </w:rPr>
          <w:tab/>
        </w:r>
        <w:r>
          <w:rPr>
            <w:noProof/>
            <w:webHidden/>
          </w:rPr>
          <w:fldChar w:fldCharType="begin"/>
        </w:r>
        <w:r>
          <w:rPr>
            <w:noProof/>
            <w:webHidden/>
          </w:rPr>
          <w:instrText xml:space="preserve"> PAGEREF _Toc413746507 \h </w:instrText>
        </w:r>
        <w:r>
          <w:rPr>
            <w:noProof/>
            <w:webHidden/>
          </w:rPr>
        </w:r>
        <w:r>
          <w:rPr>
            <w:noProof/>
            <w:webHidden/>
          </w:rPr>
          <w:fldChar w:fldCharType="separate"/>
        </w:r>
        <w:r>
          <w:rPr>
            <w:noProof/>
            <w:webHidden/>
          </w:rPr>
          <w:t>18</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508" w:history="1">
        <w:r w:rsidRPr="00CE25C0">
          <w:rPr>
            <w:rStyle w:val="Lienhypertexte"/>
            <w:noProof/>
          </w:rPr>
          <w:t>A. Propriétés mécaniques de quelques aciers</w:t>
        </w:r>
        <w:r>
          <w:rPr>
            <w:noProof/>
            <w:webHidden/>
          </w:rPr>
          <w:tab/>
        </w:r>
        <w:r>
          <w:rPr>
            <w:noProof/>
            <w:webHidden/>
          </w:rPr>
          <w:fldChar w:fldCharType="begin"/>
        </w:r>
        <w:r>
          <w:rPr>
            <w:noProof/>
            <w:webHidden/>
          </w:rPr>
          <w:instrText xml:space="preserve"> PAGEREF _Toc413746508 \h </w:instrText>
        </w:r>
        <w:r>
          <w:rPr>
            <w:noProof/>
            <w:webHidden/>
          </w:rPr>
        </w:r>
        <w:r>
          <w:rPr>
            <w:noProof/>
            <w:webHidden/>
          </w:rPr>
          <w:fldChar w:fldCharType="separate"/>
        </w:r>
        <w:r>
          <w:rPr>
            <w:noProof/>
            <w:webHidden/>
          </w:rPr>
          <w:t>18</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509" w:history="1">
        <w:r w:rsidRPr="00CE25C0">
          <w:rPr>
            <w:rStyle w:val="Lienhypertexte"/>
            <w:noProof/>
          </w:rPr>
          <w:t>B. Propriétés physiques et thermiques des matériaux</w:t>
        </w:r>
        <w:r>
          <w:rPr>
            <w:noProof/>
            <w:webHidden/>
          </w:rPr>
          <w:tab/>
        </w:r>
        <w:r>
          <w:rPr>
            <w:noProof/>
            <w:webHidden/>
          </w:rPr>
          <w:fldChar w:fldCharType="begin"/>
        </w:r>
        <w:r>
          <w:rPr>
            <w:noProof/>
            <w:webHidden/>
          </w:rPr>
          <w:instrText xml:space="preserve"> PAGEREF _Toc413746509 \h </w:instrText>
        </w:r>
        <w:r>
          <w:rPr>
            <w:noProof/>
            <w:webHidden/>
          </w:rPr>
        </w:r>
        <w:r>
          <w:rPr>
            <w:noProof/>
            <w:webHidden/>
          </w:rPr>
          <w:fldChar w:fldCharType="separate"/>
        </w:r>
        <w:r>
          <w:rPr>
            <w:noProof/>
            <w:webHidden/>
          </w:rPr>
          <w:t>18</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510" w:history="1">
        <w:r w:rsidRPr="00CE25C0">
          <w:rPr>
            <w:rStyle w:val="Lienhypertexte"/>
            <w:noProof/>
          </w:rPr>
          <w:t>C. Prix des matériaux</w:t>
        </w:r>
        <w:r>
          <w:rPr>
            <w:noProof/>
            <w:webHidden/>
          </w:rPr>
          <w:tab/>
        </w:r>
        <w:r>
          <w:rPr>
            <w:noProof/>
            <w:webHidden/>
          </w:rPr>
          <w:fldChar w:fldCharType="begin"/>
        </w:r>
        <w:r>
          <w:rPr>
            <w:noProof/>
            <w:webHidden/>
          </w:rPr>
          <w:instrText xml:space="preserve"> PAGEREF _Toc413746510 \h </w:instrText>
        </w:r>
        <w:r>
          <w:rPr>
            <w:noProof/>
            <w:webHidden/>
          </w:rPr>
        </w:r>
        <w:r>
          <w:rPr>
            <w:noProof/>
            <w:webHidden/>
          </w:rPr>
          <w:fldChar w:fldCharType="separate"/>
        </w:r>
        <w:r>
          <w:rPr>
            <w:noProof/>
            <w:webHidden/>
          </w:rPr>
          <w:t>18</w:t>
        </w:r>
        <w:r>
          <w:rPr>
            <w:noProof/>
            <w:webHidden/>
          </w:rPr>
          <w:fldChar w:fldCharType="end"/>
        </w:r>
      </w:hyperlink>
    </w:p>
    <w:p w:rsidR="009C2E78" w:rsidRDefault="009C2E78">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3746511" w:history="1">
        <w:r w:rsidRPr="00CE25C0">
          <w:rPr>
            <w:rStyle w:val="Lienhypertexte"/>
            <w:noProof/>
          </w:rPr>
          <w:t>6°-  Les matières plastiques</w:t>
        </w:r>
        <w:r>
          <w:rPr>
            <w:noProof/>
            <w:webHidden/>
          </w:rPr>
          <w:tab/>
        </w:r>
        <w:r>
          <w:rPr>
            <w:noProof/>
            <w:webHidden/>
          </w:rPr>
          <w:fldChar w:fldCharType="begin"/>
        </w:r>
        <w:r>
          <w:rPr>
            <w:noProof/>
            <w:webHidden/>
          </w:rPr>
          <w:instrText xml:space="preserve"> PAGEREF _Toc413746511 \h </w:instrText>
        </w:r>
        <w:r>
          <w:rPr>
            <w:noProof/>
            <w:webHidden/>
          </w:rPr>
        </w:r>
        <w:r>
          <w:rPr>
            <w:noProof/>
            <w:webHidden/>
          </w:rPr>
          <w:fldChar w:fldCharType="separate"/>
        </w:r>
        <w:r>
          <w:rPr>
            <w:noProof/>
            <w:webHidden/>
          </w:rPr>
          <w:t>19</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512" w:history="1">
        <w:r w:rsidRPr="00CE25C0">
          <w:rPr>
            <w:rStyle w:val="Lienhypertexte"/>
            <w:noProof/>
          </w:rPr>
          <w:t>A. Introduction</w:t>
        </w:r>
        <w:r>
          <w:rPr>
            <w:noProof/>
            <w:webHidden/>
          </w:rPr>
          <w:tab/>
        </w:r>
        <w:r>
          <w:rPr>
            <w:noProof/>
            <w:webHidden/>
          </w:rPr>
          <w:fldChar w:fldCharType="begin"/>
        </w:r>
        <w:r>
          <w:rPr>
            <w:noProof/>
            <w:webHidden/>
          </w:rPr>
          <w:instrText xml:space="preserve"> PAGEREF _Toc413746512 \h </w:instrText>
        </w:r>
        <w:r>
          <w:rPr>
            <w:noProof/>
            <w:webHidden/>
          </w:rPr>
        </w:r>
        <w:r>
          <w:rPr>
            <w:noProof/>
            <w:webHidden/>
          </w:rPr>
          <w:fldChar w:fldCharType="separate"/>
        </w:r>
        <w:r>
          <w:rPr>
            <w:noProof/>
            <w:webHidden/>
          </w:rPr>
          <w:t>19</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513" w:history="1">
        <w:r w:rsidRPr="00CE25C0">
          <w:rPr>
            <w:rStyle w:val="Lienhypertexte"/>
            <w:noProof/>
          </w:rPr>
          <w:t>B. Bref historique</w:t>
        </w:r>
        <w:r>
          <w:rPr>
            <w:noProof/>
            <w:webHidden/>
          </w:rPr>
          <w:tab/>
        </w:r>
        <w:r>
          <w:rPr>
            <w:noProof/>
            <w:webHidden/>
          </w:rPr>
          <w:fldChar w:fldCharType="begin"/>
        </w:r>
        <w:r>
          <w:rPr>
            <w:noProof/>
            <w:webHidden/>
          </w:rPr>
          <w:instrText xml:space="preserve"> PAGEREF _Toc413746513 \h </w:instrText>
        </w:r>
        <w:r>
          <w:rPr>
            <w:noProof/>
            <w:webHidden/>
          </w:rPr>
        </w:r>
        <w:r>
          <w:rPr>
            <w:noProof/>
            <w:webHidden/>
          </w:rPr>
          <w:fldChar w:fldCharType="separate"/>
        </w:r>
        <w:r>
          <w:rPr>
            <w:noProof/>
            <w:webHidden/>
          </w:rPr>
          <w:t>20</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514" w:history="1">
        <w:r w:rsidRPr="00CE25C0">
          <w:rPr>
            <w:rStyle w:val="Lienhypertexte"/>
            <w:noProof/>
          </w:rPr>
          <w:t>C. Structures moléculaires</w:t>
        </w:r>
        <w:r>
          <w:rPr>
            <w:noProof/>
            <w:webHidden/>
          </w:rPr>
          <w:tab/>
        </w:r>
        <w:r>
          <w:rPr>
            <w:noProof/>
            <w:webHidden/>
          </w:rPr>
          <w:fldChar w:fldCharType="begin"/>
        </w:r>
        <w:r>
          <w:rPr>
            <w:noProof/>
            <w:webHidden/>
          </w:rPr>
          <w:instrText xml:space="preserve"> PAGEREF _Toc413746514 \h </w:instrText>
        </w:r>
        <w:r>
          <w:rPr>
            <w:noProof/>
            <w:webHidden/>
          </w:rPr>
        </w:r>
        <w:r>
          <w:rPr>
            <w:noProof/>
            <w:webHidden/>
          </w:rPr>
          <w:fldChar w:fldCharType="separate"/>
        </w:r>
        <w:r>
          <w:rPr>
            <w:noProof/>
            <w:webHidden/>
          </w:rPr>
          <w:t>22</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515" w:history="1">
        <w:r w:rsidRPr="00CE25C0">
          <w:rPr>
            <w:rStyle w:val="Lienhypertexte"/>
            <w:noProof/>
          </w:rPr>
          <w:t>D. Propriétés mécaniques</w:t>
        </w:r>
        <w:r>
          <w:rPr>
            <w:noProof/>
            <w:webHidden/>
          </w:rPr>
          <w:tab/>
        </w:r>
        <w:r>
          <w:rPr>
            <w:noProof/>
            <w:webHidden/>
          </w:rPr>
          <w:fldChar w:fldCharType="begin"/>
        </w:r>
        <w:r>
          <w:rPr>
            <w:noProof/>
            <w:webHidden/>
          </w:rPr>
          <w:instrText xml:space="preserve"> PAGEREF _Toc413746515 \h </w:instrText>
        </w:r>
        <w:r>
          <w:rPr>
            <w:noProof/>
            <w:webHidden/>
          </w:rPr>
        </w:r>
        <w:r>
          <w:rPr>
            <w:noProof/>
            <w:webHidden/>
          </w:rPr>
          <w:fldChar w:fldCharType="separate"/>
        </w:r>
        <w:r>
          <w:rPr>
            <w:noProof/>
            <w:webHidden/>
          </w:rPr>
          <w:t>23</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516" w:history="1">
        <w:r w:rsidRPr="00CE25C0">
          <w:rPr>
            <w:rStyle w:val="Lienhypertexte"/>
            <w:noProof/>
          </w:rPr>
          <w:t>E. Thermoplastiques</w:t>
        </w:r>
        <w:r>
          <w:rPr>
            <w:noProof/>
            <w:webHidden/>
          </w:rPr>
          <w:tab/>
        </w:r>
        <w:r>
          <w:rPr>
            <w:noProof/>
            <w:webHidden/>
          </w:rPr>
          <w:fldChar w:fldCharType="begin"/>
        </w:r>
        <w:r>
          <w:rPr>
            <w:noProof/>
            <w:webHidden/>
          </w:rPr>
          <w:instrText xml:space="preserve"> PAGEREF _Toc413746516 \h </w:instrText>
        </w:r>
        <w:r>
          <w:rPr>
            <w:noProof/>
            <w:webHidden/>
          </w:rPr>
        </w:r>
        <w:r>
          <w:rPr>
            <w:noProof/>
            <w:webHidden/>
          </w:rPr>
          <w:fldChar w:fldCharType="separate"/>
        </w:r>
        <w:r>
          <w:rPr>
            <w:noProof/>
            <w:webHidden/>
          </w:rPr>
          <w:t>24</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517" w:history="1">
        <w:r w:rsidRPr="00CE25C0">
          <w:rPr>
            <w:rStyle w:val="Lienhypertexte"/>
            <w:noProof/>
          </w:rPr>
          <w:t>1- Propriétés principales</w:t>
        </w:r>
        <w:r>
          <w:rPr>
            <w:noProof/>
            <w:webHidden/>
          </w:rPr>
          <w:tab/>
        </w:r>
        <w:r>
          <w:rPr>
            <w:noProof/>
            <w:webHidden/>
          </w:rPr>
          <w:fldChar w:fldCharType="begin"/>
        </w:r>
        <w:r>
          <w:rPr>
            <w:noProof/>
            <w:webHidden/>
          </w:rPr>
          <w:instrText xml:space="preserve"> PAGEREF _Toc413746517 \h </w:instrText>
        </w:r>
        <w:r>
          <w:rPr>
            <w:noProof/>
            <w:webHidden/>
          </w:rPr>
        </w:r>
        <w:r>
          <w:rPr>
            <w:noProof/>
            <w:webHidden/>
          </w:rPr>
          <w:fldChar w:fldCharType="separate"/>
        </w:r>
        <w:r>
          <w:rPr>
            <w:noProof/>
            <w:webHidden/>
          </w:rPr>
          <w:t>24</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518" w:history="1">
        <w:r w:rsidRPr="00CE25C0">
          <w:rPr>
            <w:rStyle w:val="Lienhypertexte"/>
            <w:noProof/>
          </w:rPr>
          <w:t>2- Principales familles</w:t>
        </w:r>
        <w:r>
          <w:rPr>
            <w:noProof/>
            <w:webHidden/>
          </w:rPr>
          <w:tab/>
        </w:r>
        <w:r>
          <w:rPr>
            <w:noProof/>
            <w:webHidden/>
          </w:rPr>
          <w:fldChar w:fldCharType="begin"/>
        </w:r>
        <w:r>
          <w:rPr>
            <w:noProof/>
            <w:webHidden/>
          </w:rPr>
          <w:instrText xml:space="preserve"> PAGEREF _Toc413746518 \h </w:instrText>
        </w:r>
        <w:r>
          <w:rPr>
            <w:noProof/>
            <w:webHidden/>
          </w:rPr>
        </w:r>
        <w:r>
          <w:rPr>
            <w:noProof/>
            <w:webHidden/>
          </w:rPr>
          <w:fldChar w:fldCharType="separate"/>
        </w:r>
        <w:r>
          <w:rPr>
            <w:noProof/>
            <w:webHidden/>
          </w:rPr>
          <w:t>25</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519" w:history="1">
        <w:r w:rsidRPr="00CE25C0">
          <w:rPr>
            <w:rStyle w:val="Lienhypertexte"/>
            <w:noProof/>
          </w:rPr>
          <w:t>3- Thermoplastiques de grande diffusion</w:t>
        </w:r>
        <w:r>
          <w:rPr>
            <w:noProof/>
            <w:webHidden/>
          </w:rPr>
          <w:tab/>
        </w:r>
        <w:r>
          <w:rPr>
            <w:noProof/>
            <w:webHidden/>
          </w:rPr>
          <w:fldChar w:fldCharType="begin"/>
        </w:r>
        <w:r>
          <w:rPr>
            <w:noProof/>
            <w:webHidden/>
          </w:rPr>
          <w:instrText xml:space="preserve"> PAGEREF _Toc413746519 \h </w:instrText>
        </w:r>
        <w:r>
          <w:rPr>
            <w:noProof/>
            <w:webHidden/>
          </w:rPr>
        </w:r>
        <w:r>
          <w:rPr>
            <w:noProof/>
            <w:webHidden/>
          </w:rPr>
          <w:fldChar w:fldCharType="separate"/>
        </w:r>
        <w:r>
          <w:rPr>
            <w:noProof/>
            <w:webHidden/>
          </w:rPr>
          <w:t>25</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520" w:history="1">
        <w:r w:rsidRPr="00CE25C0">
          <w:rPr>
            <w:rStyle w:val="Lienhypertexte"/>
            <w:noProof/>
          </w:rPr>
          <w:t>4- Thermoplastiques techniques</w:t>
        </w:r>
        <w:r>
          <w:rPr>
            <w:noProof/>
            <w:webHidden/>
          </w:rPr>
          <w:tab/>
        </w:r>
        <w:r>
          <w:rPr>
            <w:noProof/>
            <w:webHidden/>
          </w:rPr>
          <w:fldChar w:fldCharType="begin"/>
        </w:r>
        <w:r>
          <w:rPr>
            <w:noProof/>
            <w:webHidden/>
          </w:rPr>
          <w:instrText xml:space="preserve"> PAGEREF _Toc413746520 \h </w:instrText>
        </w:r>
        <w:r>
          <w:rPr>
            <w:noProof/>
            <w:webHidden/>
          </w:rPr>
        </w:r>
        <w:r>
          <w:rPr>
            <w:noProof/>
            <w:webHidden/>
          </w:rPr>
          <w:fldChar w:fldCharType="separate"/>
        </w:r>
        <w:r>
          <w:rPr>
            <w:noProof/>
            <w:webHidden/>
          </w:rPr>
          <w:t>25</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521" w:history="1">
        <w:r w:rsidRPr="00CE25C0">
          <w:rPr>
            <w:rStyle w:val="Lienhypertexte"/>
            <w:noProof/>
          </w:rPr>
          <w:t>5- Thermoplastiques hautes performances</w:t>
        </w:r>
        <w:r>
          <w:rPr>
            <w:noProof/>
            <w:webHidden/>
          </w:rPr>
          <w:tab/>
        </w:r>
        <w:r>
          <w:rPr>
            <w:noProof/>
            <w:webHidden/>
          </w:rPr>
          <w:fldChar w:fldCharType="begin"/>
        </w:r>
        <w:r>
          <w:rPr>
            <w:noProof/>
            <w:webHidden/>
          </w:rPr>
          <w:instrText xml:space="preserve"> PAGEREF _Toc413746521 \h </w:instrText>
        </w:r>
        <w:r>
          <w:rPr>
            <w:noProof/>
            <w:webHidden/>
          </w:rPr>
        </w:r>
        <w:r>
          <w:rPr>
            <w:noProof/>
            <w:webHidden/>
          </w:rPr>
          <w:fldChar w:fldCharType="separate"/>
        </w:r>
        <w:r>
          <w:rPr>
            <w:noProof/>
            <w:webHidden/>
          </w:rPr>
          <w:t>25</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522" w:history="1">
        <w:r w:rsidRPr="00CE25C0">
          <w:rPr>
            <w:rStyle w:val="Lienhypertexte"/>
            <w:noProof/>
          </w:rPr>
          <w:t>F. Thermodurcissables</w:t>
        </w:r>
        <w:r>
          <w:rPr>
            <w:noProof/>
            <w:webHidden/>
          </w:rPr>
          <w:tab/>
        </w:r>
        <w:r>
          <w:rPr>
            <w:noProof/>
            <w:webHidden/>
          </w:rPr>
          <w:fldChar w:fldCharType="begin"/>
        </w:r>
        <w:r>
          <w:rPr>
            <w:noProof/>
            <w:webHidden/>
          </w:rPr>
          <w:instrText xml:space="preserve"> PAGEREF _Toc413746522 \h </w:instrText>
        </w:r>
        <w:r>
          <w:rPr>
            <w:noProof/>
            <w:webHidden/>
          </w:rPr>
        </w:r>
        <w:r>
          <w:rPr>
            <w:noProof/>
            <w:webHidden/>
          </w:rPr>
          <w:fldChar w:fldCharType="separate"/>
        </w:r>
        <w:r>
          <w:rPr>
            <w:noProof/>
            <w:webHidden/>
          </w:rPr>
          <w:t>25</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523" w:history="1">
        <w:r w:rsidRPr="00CE25C0">
          <w:rPr>
            <w:rStyle w:val="Lienhypertexte"/>
            <w:noProof/>
          </w:rPr>
          <w:t>1- Propriétés principales</w:t>
        </w:r>
        <w:r>
          <w:rPr>
            <w:noProof/>
            <w:webHidden/>
          </w:rPr>
          <w:tab/>
        </w:r>
        <w:r>
          <w:rPr>
            <w:noProof/>
            <w:webHidden/>
          </w:rPr>
          <w:fldChar w:fldCharType="begin"/>
        </w:r>
        <w:r>
          <w:rPr>
            <w:noProof/>
            <w:webHidden/>
          </w:rPr>
          <w:instrText xml:space="preserve"> PAGEREF _Toc413746523 \h </w:instrText>
        </w:r>
        <w:r>
          <w:rPr>
            <w:noProof/>
            <w:webHidden/>
          </w:rPr>
        </w:r>
        <w:r>
          <w:rPr>
            <w:noProof/>
            <w:webHidden/>
          </w:rPr>
          <w:fldChar w:fldCharType="separate"/>
        </w:r>
        <w:r>
          <w:rPr>
            <w:noProof/>
            <w:webHidden/>
          </w:rPr>
          <w:t>26</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524" w:history="1">
        <w:r w:rsidRPr="00CE25C0">
          <w:rPr>
            <w:rStyle w:val="Lienhypertexte"/>
            <w:noProof/>
          </w:rPr>
          <w:t>2- Principales familles</w:t>
        </w:r>
        <w:r>
          <w:rPr>
            <w:noProof/>
            <w:webHidden/>
          </w:rPr>
          <w:tab/>
        </w:r>
        <w:r>
          <w:rPr>
            <w:noProof/>
            <w:webHidden/>
          </w:rPr>
          <w:fldChar w:fldCharType="begin"/>
        </w:r>
        <w:r>
          <w:rPr>
            <w:noProof/>
            <w:webHidden/>
          </w:rPr>
          <w:instrText xml:space="preserve"> PAGEREF _Toc413746524 \h </w:instrText>
        </w:r>
        <w:r>
          <w:rPr>
            <w:noProof/>
            <w:webHidden/>
          </w:rPr>
        </w:r>
        <w:r>
          <w:rPr>
            <w:noProof/>
            <w:webHidden/>
          </w:rPr>
          <w:fldChar w:fldCharType="separate"/>
        </w:r>
        <w:r>
          <w:rPr>
            <w:noProof/>
            <w:webHidden/>
          </w:rPr>
          <w:t>26</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525" w:history="1">
        <w:r w:rsidRPr="00CE25C0">
          <w:rPr>
            <w:rStyle w:val="Lienhypertexte"/>
            <w:noProof/>
          </w:rPr>
          <w:t>G. Élastomères ou caoutchoucs</w:t>
        </w:r>
        <w:r>
          <w:rPr>
            <w:noProof/>
            <w:webHidden/>
          </w:rPr>
          <w:tab/>
        </w:r>
        <w:r>
          <w:rPr>
            <w:noProof/>
            <w:webHidden/>
          </w:rPr>
          <w:fldChar w:fldCharType="begin"/>
        </w:r>
        <w:r>
          <w:rPr>
            <w:noProof/>
            <w:webHidden/>
          </w:rPr>
          <w:instrText xml:space="preserve"> PAGEREF _Toc413746525 \h </w:instrText>
        </w:r>
        <w:r>
          <w:rPr>
            <w:noProof/>
            <w:webHidden/>
          </w:rPr>
        </w:r>
        <w:r>
          <w:rPr>
            <w:noProof/>
            <w:webHidden/>
          </w:rPr>
          <w:fldChar w:fldCharType="separate"/>
        </w:r>
        <w:r>
          <w:rPr>
            <w:noProof/>
            <w:webHidden/>
          </w:rPr>
          <w:t>26</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526" w:history="1">
        <w:r w:rsidRPr="00CE25C0">
          <w:rPr>
            <w:rStyle w:val="Lienhypertexte"/>
            <w:noProof/>
          </w:rPr>
          <w:t>1- Principales caractéristiques</w:t>
        </w:r>
        <w:r>
          <w:rPr>
            <w:noProof/>
            <w:webHidden/>
          </w:rPr>
          <w:tab/>
        </w:r>
        <w:r>
          <w:rPr>
            <w:noProof/>
            <w:webHidden/>
          </w:rPr>
          <w:fldChar w:fldCharType="begin"/>
        </w:r>
        <w:r>
          <w:rPr>
            <w:noProof/>
            <w:webHidden/>
          </w:rPr>
          <w:instrText xml:space="preserve"> PAGEREF _Toc413746526 \h </w:instrText>
        </w:r>
        <w:r>
          <w:rPr>
            <w:noProof/>
            <w:webHidden/>
          </w:rPr>
        </w:r>
        <w:r>
          <w:rPr>
            <w:noProof/>
            <w:webHidden/>
          </w:rPr>
          <w:fldChar w:fldCharType="separate"/>
        </w:r>
        <w:r>
          <w:rPr>
            <w:noProof/>
            <w:webHidden/>
          </w:rPr>
          <w:t>26</w:t>
        </w:r>
        <w:r>
          <w:rPr>
            <w:noProof/>
            <w:webHidden/>
          </w:rPr>
          <w:fldChar w:fldCharType="end"/>
        </w:r>
      </w:hyperlink>
    </w:p>
    <w:p w:rsidR="009C2E78" w:rsidRDefault="009C2E78">
      <w:pPr>
        <w:pStyle w:val="TM4"/>
        <w:tabs>
          <w:tab w:val="right" w:leader="dot" w:pos="10196"/>
        </w:tabs>
        <w:rPr>
          <w:rFonts w:asciiTheme="minorHAnsi" w:eastAsiaTheme="minorEastAsia" w:hAnsiTheme="minorHAnsi" w:cstheme="minorBidi"/>
          <w:noProof/>
          <w:sz w:val="22"/>
          <w:szCs w:val="22"/>
          <w:lang w:eastAsia="fr-FR"/>
        </w:rPr>
      </w:pPr>
      <w:hyperlink w:anchor="_Toc413746527" w:history="1">
        <w:r w:rsidRPr="00CE25C0">
          <w:rPr>
            <w:rStyle w:val="Lienhypertexte"/>
            <w:noProof/>
          </w:rPr>
          <w:t>2- Élastomères vulcanisés</w:t>
        </w:r>
        <w:r>
          <w:rPr>
            <w:noProof/>
            <w:webHidden/>
          </w:rPr>
          <w:tab/>
        </w:r>
        <w:r>
          <w:rPr>
            <w:noProof/>
            <w:webHidden/>
          </w:rPr>
          <w:fldChar w:fldCharType="begin"/>
        </w:r>
        <w:r>
          <w:rPr>
            <w:noProof/>
            <w:webHidden/>
          </w:rPr>
          <w:instrText xml:space="preserve"> PAGEREF _Toc413746527 \h </w:instrText>
        </w:r>
        <w:r>
          <w:rPr>
            <w:noProof/>
            <w:webHidden/>
          </w:rPr>
        </w:r>
        <w:r>
          <w:rPr>
            <w:noProof/>
            <w:webHidden/>
          </w:rPr>
          <w:fldChar w:fldCharType="separate"/>
        </w:r>
        <w:r>
          <w:rPr>
            <w:noProof/>
            <w:webHidden/>
          </w:rPr>
          <w:t>26</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528" w:history="1">
        <w:r w:rsidRPr="00CE25C0">
          <w:rPr>
            <w:rStyle w:val="Lienhypertexte"/>
            <w:noProof/>
          </w:rPr>
          <w:t>H. Élastomères thermoplastiques</w:t>
        </w:r>
        <w:r>
          <w:rPr>
            <w:noProof/>
            <w:webHidden/>
          </w:rPr>
          <w:tab/>
        </w:r>
        <w:r>
          <w:rPr>
            <w:noProof/>
            <w:webHidden/>
          </w:rPr>
          <w:fldChar w:fldCharType="begin"/>
        </w:r>
        <w:r>
          <w:rPr>
            <w:noProof/>
            <w:webHidden/>
          </w:rPr>
          <w:instrText xml:space="preserve"> PAGEREF _Toc413746528 \h </w:instrText>
        </w:r>
        <w:r>
          <w:rPr>
            <w:noProof/>
            <w:webHidden/>
          </w:rPr>
        </w:r>
        <w:r>
          <w:rPr>
            <w:noProof/>
            <w:webHidden/>
          </w:rPr>
          <w:fldChar w:fldCharType="separate"/>
        </w:r>
        <w:r>
          <w:rPr>
            <w:noProof/>
            <w:webHidden/>
          </w:rPr>
          <w:t>27</w:t>
        </w:r>
        <w:r>
          <w:rPr>
            <w:noProof/>
            <w:webHidden/>
          </w:rPr>
          <w:fldChar w:fldCharType="end"/>
        </w:r>
      </w:hyperlink>
    </w:p>
    <w:p w:rsidR="009C2E78" w:rsidRDefault="009C2E78">
      <w:pPr>
        <w:pStyle w:val="TM3"/>
        <w:tabs>
          <w:tab w:val="right" w:leader="dot" w:pos="10196"/>
        </w:tabs>
        <w:rPr>
          <w:rFonts w:asciiTheme="minorHAnsi" w:eastAsiaTheme="minorEastAsia" w:hAnsiTheme="minorHAnsi" w:cstheme="minorBidi"/>
          <w:i w:val="0"/>
          <w:noProof/>
          <w:sz w:val="22"/>
          <w:szCs w:val="22"/>
          <w:lang w:eastAsia="fr-FR"/>
        </w:rPr>
      </w:pPr>
      <w:hyperlink w:anchor="_Toc413746529" w:history="1">
        <w:r w:rsidRPr="00CE25C0">
          <w:rPr>
            <w:rStyle w:val="Lienhypertexte"/>
            <w:noProof/>
          </w:rPr>
          <w:t>I. Domaines d’utilisation</w:t>
        </w:r>
        <w:r>
          <w:rPr>
            <w:noProof/>
            <w:webHidden/>
          </w:rPr>
          <w:tab/>
        </w:r>
        <w:r>
          <w:rPr>
            <w:noProof/>
            <w:webHidden/>
          </w:rPr>
          <w:fldChar w:fldCharType="begin"/>
        </w:r>
        <w:r>
          <w:rPr>
            <w:noProof/>
            <w:webHidden/>
          </w:rPr>
          <w:instrText xml:space="preserve"> PAGEREF _Toc413746529 \h </w:instrText>
        </w:r>
        <w:r>
          <w:rPr>
            <w:noProof/>
            <w:webHidden/>
          </w:rPr>
        </w:r>
        <w:r>
          <w:rPr>
            <w:noProof/>
            <w:webHidden/>
          </w:rPr>
          <w:fldChar w:fldCharType="separate"/>
        </w:r>
        <w:r>
          <w:rPr>
            <w:noProof/>
            <w:webHidden/>
          </w:rPr>
          <w:t>27</w:t>
        </w:r>
        <w:r>
          <w:rPr>
            <w:noProof/>
            <w:webHidden/>
          </w:rPr>
          <w:fldChar w:fldCharType="end"/>
        </w:r>
      </w:hyperlink>
    </w:p>
    <w:p w:rsidR="00245FC4" w:rsidRDefault="007A57DA" w:rsidP="00551E68">
      <w:r>
        <w:fldChar w:fldCharType="end"/>
      </w:r>
    </w:p>
    <w:p w:rsidR="006458B4" w:rsidRDefault="006458B4" w:rsidP="00551E68"/>
    <w:p w:rsidR="006458B4" w:rsidRDefault="006458B4" w:rsidP="00551E68"/>
    <w:p w:rsidR="006458B4" w:rsidRDefault="006458B4" w:rsidP="00551E68"/>
    <w:p w:rsidR="006458B4" w:rsidRDefault="006458B4" w:rsidP="00551E68"/>
    <w:p w:rsidR="006458B4" w:rsidRDefault="006458B4" w:rsidP="00551E68"/>
    <w:p w:rsidR="006458B4" w:rsidRDefault="006458B4" w:rsidP="00551E68"/>
    <w:p w:rsidR="006458B4" w:rsidRDefault="006458B4" w:rsidP="00551E68"/>
    <w:p w:rsidR="00D35342" w:rsidRDefault="00D35342" w:rsidP="001C4084">
      <w:pPr>
        <w:rPr>
          <w:lang w:eastAsia="fr-FR"/>
        </w:rPr>
      </w:pPr>
    </w:p>
    <w:p w:rsidR="00E251E2" w:rsidRDefault="00E251E2" w:rsidP="001C4084">
      <w:pPr>
        <w:rPr>
          <w:lang w:eastAsia="fr-FR"/>
        </w:rPr>
      </w:pPr>
    </w:p>
    <w:p w:rsidR="00E251E2" w:rsidRDefault="00E251E2" w:rsidP="00E251E2">
      <w:pPr>
        <w:jc w:val="center"/>
      </w:pPr>
      <w:r>
        <w:rPr>
          <w:noProof/>
          <w:lang w:eastAsia="fr-FR"/>
        </w:rPr>
        <w:drawing>
          <wp:inline distT="0" distB="0" distL="0" distR="0" wp14:anchorId="32F782F0" wp14:editId="5C66F31F">
            <wp:extent cx="6332279" cy="235358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45815" cy="2358617"/>
                    </a:xfrm>
                    <a:prstGeom prst="rect">
                      <a:avLst/>
                    </a:prstGeom>
                    <a:noFill/>
                  </pic:spPr>
                </pic:pic>
              </a:graphicData>
            </a:graphic>
          </wp:inline>
        </w:drawing>
      </w:r>
    </w:p>
    <w:p w:rsidR="00E251E2" w:rsidRDefault="00E251E2" w:rsidP="00E251E2"/>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E251E2" w:rsidTr="00084B79">
        <w:trPr>
          <w:trHeight w:val="380"/>
        </w:trPr>
        <w:tc>
          <w:tcPr>
            <w:tcW w:w="10336" w:type="dxa"/>
            <w:shd w:val="clear" w:color="auto" w:fill="F2DBDB" w:themeFill="accent2" w:themeFillTint="33"/>
          </w:tcPr>
          <w:p w:rsidR="00E251E2" w:rsidRPr="00631076" w:rsidRDefault="00E251E2" w:rsidP="00084B79">
            <w:pPr>
              <w:rPr>
                <w:b/>
                <w:lang w:eastAsia="fr-FR"/>
              </w:rPr>
            </w:pPr>
            <w:r w:rsidRPr="00631076">
              <w:rPr>
                <w:b/>
                <w:lang w:eastAsia="fr-FR"/>
              </w:rPr>
              <w:t>Objectif</w:t>
            </w:r>
            <w:r>
              <w:rPr>
                <w:b/>
                <w:lang w:eastAsia="fr-FR"/>
              </w:rPr>
              <w:t>s</w:t>
            </w:r>
          </w:p>
          <w:p w:rsidR="00E251E2" w:rsidRDefault="00E251E2" w:rsidP="00C06FE9">
            <w:pPr>
              <w:pStyle w:val="Paragraphedeliste"/>
              <w:numPr>
                <w:ilvl w:val="0"/>
                <w:numId w:val="9"/>
              </w:numPr>
              <w:rPr>
                <w:lang w:eastAsia="fr-FR"/>
              </w:rPr>
            </w:pPr>
          </w:p>
        </w:tc>
      </w:tr>
    </w:tbl>
    <w:p w:rsidR="00E251E2" w:rsidRDefault="00E251E2" w:rsidP="001C4084">
      <w:pPr>
        <w:rPr>
          <w:lang w:eastAsia="fr-FR"/>
        </w:rPr>
      </w:pPr>
    </w:p>
    <w:p w:rsidR="004B75BE" w:rsidRDefault="004B75BE" w:rsidP="001C4084">
      <w:pPr>
        <w:rPr>
          <w:lang w:eastAsia="fr-FR"/>
        </w:rPr>
      </w:pP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1C4084" w:rsidRPr="009D41C3" w:rsidTr="001C4084">
        <w:trPr>
          <w:trHeight w:val="360"/>
        </w:trPr>
        <w:tc>
          <w:tcPr>
            <w:tcW w:w="10339" w:type="dxa"/>
            <w:shd w:val="clear" w:color="auto" w:fill="EAF1DD" w:themeFill="accent3" w:themeFillTint="33"/>
          </w:tcPr>
          <w:p w:rsidR="001C4084" w:rsidRDefault="001C4084" w:rsidP="001C4084">
            <w:pPr>
              <w:rPr>
                <w:b/>
                <w:lang w:eastAsia="fr-FR"/>
              </w:rPr>
            </w:pPr>
            <w:r>
              <w:rPr>
                <w:b/>
                <w:lang w:eastAsia="fr-FR"/>
              </w:rPr>
              <w:t>Exemple :</w:t>
            </w:r>
          </w:p>
          <w:p w:rsidR="001C4084" w:rsidRDefault="001C4084" w:rsidP="001C4084">
            <w:pPr>
              <w:rPr>
                <w:lang w:eastAsia="fr-FR"/>
              </w:rPr>
            </w:pPr>
          </w:p>
          <w:p w:rsidR="004B75BE" w:rsidRDefault="004B75BE" w:rsidP="001C4084">
            <w:pPr>
              <w:rPr>
                <w:lang w:eastAsia="fr-FR"/>
              </w:rPr>
            </w:pPr>
          </w:p>
          <w:p w:rsidR="004B75BE" w:rsidRPr="00BF0724" w:rsidRDefault="004B75BE" w:rsidP="001C4084">
            <w:pPr>
              <w:rPr>
                <w:lang w:eastAsia="fr-FR"/>
              </w:rPr>
            </w:pPr>
          </w:p>
        </w:tc>
      </w:tr>
    </w:tbl>
    <w:p w:rsidR="001C4084" w:rsidRDefault="001C4084" w:rsidP="001C4084"/>
    <w:p w:rsidR="004B75BE" w:rsidRDefault="004B75BE" w:rsidP="001C4084"/>
    <w:p w:rsidR="004B75BE" w:rsidRDefault="004B75BE" w:rsidP="001C4084">
      <w:pPr>
        <w:rPr>
          <w:lang w:eastAsia="fr-FR"/>
        </w:rPr>
      </w:pPr>
    </w:p>
    <w:tbl>
      <w:tblPr>
        <w:tblStyle w:val="Grilledutableau"/>
        <w:tblW w:w="0" w:type="auto"/>
        <w:tblBorders>
          <w:top w:val="none" w:sz="0" w:space="0" w:color="auto"/>
          <w:left w:val="single" w:sz="18" w:space="0" w:color="C0504D" w:themeColor="accent2"/>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9"/>
      </w:tblGrid>
      <w:tr w:rsidR="001C4084" w:rsidRPr="009D41C3" w:rsidTr="00CA75BF">
        <w:trPr>
          <w:trHeight w:val="1155"/>
        </w:trPr>
        <w:tc>
          <w:tcPr>
            <w:tcW w:w="10339" w:type="dxa"/>
            <w:shd w:val="clear" w:color="auto" w:fill="F2DBDB" w:themeFill="accent2" w:themeFillTint="33"/>
          </w:tcPr>
          <w:p w:rsidR="001C4084" w:rsidRDefault="001C4084" w:rsidP="00FC3EB1">
            <w:pPr>
              <w:rPr>
                <w:b/>
                <w:lang w:eastAsia="fr-FR"/>
              </w:rPr>
            </w:pPr>
            <w:r>
              <w:rPr>
                <w:b/>
                <w:lang w:eastAsia="fr-FR"/>
              </w:rPr>
              <w:t>Conclusions</w:t>
            </w:r>
          </w:p>
          <w:p w:rsidR="001C4084" w:rsidRDefault="001C4084" w:rsidP="00C06FE9">
            <w:pPr>
              <w:pStyle w:val="Paragraphedeliste"/>
              <w:numPr>
                <w:ilvl w:val="0"/>
                <w:numId w:val="13"/>
              </w:numPr>
              <w:rPr>
                <w:lang w:eastAsia="fr-FR"/>
              </w:rPr>
            </w:pPr>
            <w:r>
              <w:rPr>
                <w:lang w:eastAsia="fr-FR"/>
              </w:rPr>
              <w:t>L'effort  de fixation doit plaquer la pièce sur la surface ayant les points extrêmes les plus écartés.</w:t>
            </w:r>
          </w:p>
          <w:p w:rsidR="001C4084" w:rsidRDefault="001C4084" w:rsidP="00C06FE9">
            <w:pPr>
              <w:pStyle w:val="Paragraphedeliste"/>
              <w:numPr>
                <w:ilvl w:val="0"/>
                <w:numId w:val="13"/>
              </w:numPr>
              <w:rPr>
                <w:lang w:eastAsia="fr-FR"/>
              </w:rPr>
            </w:pPr>
            <w:r>
              <w:rPr>
                <w:lang w:eastAsia="fr-FR"/>
              </w:rPr>
              <w:t>La surface ainsi privilégiée par l'effort de fixation est appelée la surface prépondérante de la liaison.</w:t>
            </w:r>
          </w:p>
          <w:p w:rsidR="001C4084" w:rsidRPr="00BF0724" w:rsidRDefault="001C4084" w:rsidP="00C06FE9">
            <w:pPr>
              <w:pStyle w:val="Paragraphedeliste"/>
              <w:numPr>
                <w:ilvl w:val="0"/>
                <w:numId w:val="13"/>
              </w:numPr>
              <w:rPr>
                <w:lang w:eastAsia="fr-FR"/>
              </w:rPr>
            </w:pPr>
            <w:r>
              <w:rPr>
                <w:lang w:eastAsia="fr-FR"/>
              </w:rPr>
              <w:t>Une surface prépondérante est une surface facile à usiner et permettant d'orienter autour de deux axes, c'est un plan ou un cylindre.</w:t>
            </w:r>
          </w:p>
        </w:tc>
      </w:tr>
    </w:tbl>
    <w:p w:rsidR="00D35342" w:rsidRDefault="00D35342" w:rsidP="00B00301">
      <w:pPr>
        <w:rPr>
          <w:i/>
        </w:rPr>
      </w:pPr>
    </w:p>
    <w:p w:rsidR="00D35342" w:rsidRDefault="00D35342" w:rsidP="00B00301">
      <w:pPr>
        <w:rPr>
          <w:i/>
        </w:rPr>
      </w:pPr>
    </w:p>
    <w:p w:rsidR="00D35342" w:rsidRDefault="00D35342" w:rsidP="00B00301">
      <w:pPr>
        <w:rPr>
          <w:i/>
        </w:rPr>
      </w:pPr>
    </w:p>
    <w:p w:rsidR="00D35342" w:rsidRDefault="00D35342" w:rsidP="00B00301">
      <w:pPr>
        <w:rPr>
          <w:i/>
        </w:rPr>
      </w:pPr>
    </w:p>
    <w:p w:rsidR="00D35342" w:rsidRPr="00125132" w:rsidRDefault="00D35342" w:rsidP="00C06FE9">
      <w:pPr>
        <w:pStyle w:val="Titre2"/>
        <w:numPr>
          <w:ilvl w:val="0"/>
          <w:numId w:val="34"/>
        </w:numPr>
      </w:pPr>
      <w:bookmarkStart w:id="0" w:name="_Toc382341736"/>
      <w:bookmarkStart w:id="1" w:name="_Toc413746435"/>
      <w:r w:rsidRPr="00125132">
        <w:t>Généralités</w:t>
      </w:r>
      <w:bookmarkEnd w:id="0"/>
      <w:bookmarkEnd w:id="1"/>
    </w:p>
    <w:p w:rsidR="004B75BE" w:rsidRDefault="004B75BE" w:rsidP="00C06FE9">
      <w:pPr>
        <w:pStyle w:val="Titre3"/>
        <w:numPr>
          <w:ilvl w:val="0"/>
          <w:numId w:val="36"/>
        </w:numPr>
      </w:pPr>
      <w:bookmarkStart w:id="2" w:name="_Toc382341738"/>
      <w:bookmarkStart w:id="3" w:name="_Toc413746436"/>
      <w:r>
        <w:t>Définitions brèves</w:t>
      </w:r>
      <w:bookmarkEnd w:id="3"/>
    </w:p>
    <w:p w:rsidR="004B75BE" w:rsidRDefault="004B75BE" w:rsidP="00C06FE9">
      <w:pPr>
        <w:pStyle w:val="Titre4"/>
        <w:numPr>
          <w:ilvl w:val="0"/>
          <w:numId w:val="37"/>
        </w:numPr>
      </w:pPr>
      <w:bookmarkStart w:id="4" w:name="_Toc413746437"/>
      <w:r>
        <w:t>Élasticité</w:t>
      </w:r>
      <w:bookmarkEnd w:id="4"/>
    </w:p>
    <w:p w:rsidR="004B75BE" w:rsidRDefault="004B75BE" w:rsidP="004B75BE">
      <w:pPr>
        <w:pStyle w:val="Titre4"/>
      </w:pPr>
      <w:bookmarkStart w:id="5" w:name="_Toc413746438"/>
      <w:r>
        <w:t>Plasticité</w:t>
      </w:r>
      <w:bookmarkEnd w:id="5"/>
    </w:p>
    <w:p w:rsidR="004B75BE" w:rsidRDefault="004B75BE" w:rsidP="004B75BE">
      <w:pPr>
        <w:pStyle w:val="Titre4"/>
      </w:pPr>
      <w:bookmarkStart w:id="6" w:name="_Toc413746439"/>
      <w:r>
        <w:t>Dureté</w:t>
      </w:r>
      <w:bookmarkEnd w:id="6"/>
    </w:p>
    <w:p w:rsidR="004B75BE" w:rsidRPr="004B75BE" w:rsidRDefault="004B75BE" w:rsidP="004B75BE">
      <w:pPr>
        <w:pStyle w:val="Titre4"/>
      </w:pPr>
      <w:bookmarkStart w:id="7" w:name="_Toc413746440"/>
      <w:r>
        <w:t>Résilience</w:t>
      </w:r>
      <w:bookmarkEnd w:id="7"/>
    </w:p>
    <w:p w:rsidR="00D35342" w:rsidRPr="00125132" w:rsidRDefault="00D35342" w:rsidP="004B75BE">
      <w:pPr>
        <w:pStyle w:val="Titre3"/>
      </w:pPr>
      <w:bookmarkStart w:id="8" w:name="_Toc413746441"/>
      <w:r w:rsidRPr="00125132">
        <w:t xml:space="preserve">Les </w:t>
      </w:r>
      <w:r w:rsidR="004B75BE">
        <w:t xml:space="preserve">familles de </w:t>
      </w:r>
      <w:r w:rsidRPr="00125132">
        <w:t>matériaux</w:t>
      </w:r>
      <w:bookmarkEnd w:id="2"/>
      <w:bookmarkEnd w:id="8"/>
    </w:p>
    <w:p w:rsidR="00D35342" w:rsidRPr="00125132" w:rsidRDefault="00D35342" w:rsidP="00C06FE9">
      <w:pPr>
        <w:pStyle w:val="Titre4"/>
        <w:numPr>
          <w:ilvl w:val="0"/>
          <w:numId w:val="35"/>
        </w:numPr>
      </w:pPr>
      <w:bookmarkStart w:id="9" w:name="_Toc413746442"/>
      <w:r w:rsidRPr="00125132">
        <w:t>Matériaux métalliques</w:t>
      </w:r>
      <w:bookmarkEnd w:id="9"/>
    </w:p>
    <w:p w:rsidR="00D35342" w:rsidRPr="00125132" w:rsidRDefault="00D35342" w:rsidP="00D35342">
      <w:r w:rsidRPr="00125132">
        <w:t>Les matériaux métalliques ont, en général, la particularité d’être opaques, solides, denses, bons conducteurs de chaleur et d’électricité et d’avoir une plasticité qui permet de les déformer.</w:t>
      </w:r>
    </w:p>
    <w:p w:rsidR="00D35342" w:rsidRPr="00125132" w:rsidRDefault="00D35342" w:rsidP="00D35342"/>
    <w:p w:rsidR="00D35342" w:rsidRPr="00125132" w:rsidRDefault="002C1FFA" w:rsidP="00D35342">
      <w:r w:rsidRPr="002C1FFA">
        <w:drawing>
          <wp:anchor distT="0" distB="0" distL="114300" distR="114300" simplePos="0" relativeHeight="251673600" behindDoc="0" locked="0" layoutInCell="1" allowOverlap="1" wp14:anchorId="0E08C39C" wp14:editId="0144DE90">
            <wp:simplePos x="0" y="0"/>
            <wp:positionH relativeFrom="column">
              <wp:posOffset>5306695</wp:posOffset>
            </wp:positionH>
            <wp:positionV relativeFrom="paragraph">
              <wp:posOffset>264795</wp:posOffset>
            </wp:positionV>
            <wp:extent cx="1099820" cy="685800"/>
            <wp:effectExtent l="0" t="0" r="5080" b="0"/>
            <wp:wrapSquare wrapText="bothSides"/>
            <wp:docPr id="26906" name="Image 2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099820" cy="685800"/>
                    </a:xfrm>
                    <a:prstGeom prst="rect">
                      <a:avLst/>
                    </a:prstGeom>
                  </pic:spPr>
                </pic:pic>
              </a:graphicData>
            </a:graphic>
            <wp14:sizeRelH relativeFrom="page">
              <wp14:pctWidth>0</wp14:pctWidth>
            </wp14:sizeRelH>
            <wp14:sizeRelV relativeFrom="page">
              <wp14:pctHeight>0</wp14:pctHeight>
            </wp14:sizeRelV>
          </wp:anchor>
        </w:drawing>
      </w:r>
      <w:r w:rsidR="00D35342" w:rsidRPr="00125132">
        <w:t>Parmi les matériaux métalliques, on distingue les métaux ferreux (aciers et fontes) et les matériaux non ferreux (alliages de cuivre, d’aluminium, de magnésium, de titane ...).</w:t>
      </w:r>
    </w:p>
    <w:p w:rsidR="004B75BE" w:rsidRDefault="004B75BE" w:rsidP="004B75BE">
      <w:pPr>
        <w:rPr>
          <w:lang w:eastAsia="fr-FR"/>
        </w:rPr>
      </w:pP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4B75BE" w:rsidRPr="009D41C3" w:rsidTr="006D2BEA">
        <w:trPr>
          <w:trHeight w:val="360"/>
        </w:trPr>
        <w:tc>
          <w:tcPr>
            <w:tcW w:w="10339" w:type="dxa"/>
            <w:shd w:val="clear" w:color="auto" w:fill="EAF1DD" w:themeFill="accent3" w:themeFillTint="33"/>
          </w:tcPr>
          <w:p w:rsidR="004B75BE" w:rsidRDefault="004B75BE" w:rsidP="006D2BEA">
            <w:pPr>
              <w:rPr>
                <w:b/>
                <w:lang w:eastAsia="fr-FR"/>
              </w:rPr>
            </w:pPr>
            <w:r>
              <w:rPr>
                <w:b/>
                <w:lang w:eastAsia="fr-FR"/>
              </w:rPr>
              <w:t>Exemple :</w:t>
            </w:r>
            <w:r w:rsidR="002C1FFA" w:rsidRPr="002C1FFA">
              <w:t xml:space="preserve"> </w:t>
            </w:r>
          </w:p>
          <w:p w:rsidR="004B75BE" w:rsidRPr="004B75BE" w:rsidRDefault="004B75BE" w:rsidP="006D2BEA">
            <w:pPr>
              <w:rPr>
                <w:b/>
                <w:lang w:eastAsia="fr-FR"/>
              </w:rPr>
            </w:pPr>
            <w:r>
              <w:rPr>
                <w:lang w:eastAsia="fr-FR"/>
              </w:rPr>
              <w:t>Prothèse de disque lombaire</w:t>
            </w:r>
            <w:r w:rsidRPr="004B75BE">
              <w:rPr>
                <w:b/>
                <w:lang w:eastAsia="fr-FR"/>
              </w:rPr>
              <w:t xml:space="preserve"> (…)</w:t>
            </w:r>
          </w:p>
        </w:tc>
      </w:tr>
    </w:tbl>
    <w:p w:rsidR="004B75BE" w:rsidRDefault="004B75BE" w:rsidP="004B75BE"/>
    <w:p w:rsidR="00D35342" w:rsidRPr="00125132" w:rsidRDefault="00D35342" w:rsidP="00D35342">
      <w:pPr>
        <w:jc w:val="center"/>
      </w:pPr>
    </w:p>
    <w:p w:rsidR="00D35342" w:rsidRPr="00125132" w:rsidRDefault="00D35342" w:rsidP="004B75BE">
      <w:pPr>
        <w:pStyle w:val="Titre4"/>
      </w:pPr>
      <w:bookmarkStart w:id="10" w:name="_Toc413746443"/>
      <w:r w:rsidRPr="00125132">
        <w:t>Les matériaux polymères (plastiques !)</w:t>
      </w:r>
      <w:bookmarkEnd w:id="10"/>
    </w:p>
    <w:p w:rsidR="00D35342" w:rsidRDefault="006D2BEA" w:rsidP="00D35342">
      <w:r w:rsidRPr="00125132">
        <w:drawing>
          <wp:anchor distT="0" distB="0" distL="114300" distR="114300" simplePos="0" relativeHeight="251665408" behindDoc="0" locked="0" layoutInCell="1" allowOverlap="1" wp14:anchorId="65D6F9B2" wp14:editId="0336205F">
            <wp:simplePos x="0" y="0"/>
            <wp:positionH relativeFrom="column">
              <wp:posOffset>5626735</wp:posOffset>
            </wp:positionH>
            <wp:positionV relativeFrom="paragraph">
              <wp:posOffset>387350</wp:posOffset>
            </wp:positionV>
            <wp:extent cx="839470" cy="1254760"/>
            <wp:effectExtent l="0" t="0" r="0" b="2540"/>
            <wp:wrapSquare wrapText="bothSides"/>
            <wp:docPr id="10" name="il_fi" descr="http://www.sediarreda.com/foto/imm-00050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sediarreda.com/foto/imm-00050255.jpg"/>
                    <pic:cNvPicPr>
                      <a:picLocks noChangeAspect="1" noChangeArrowheads="1"/>
                    </pic:cNvPicPr>
                  </pic:nvPicPr>
                  <pic:blipFill>
                    <a:blip r:embed="rId15" cstate="print"/>
                    <a:srcRect l="24940" t="8612" r="20579" b="8963"/>
                    <a:stretch>
                      <a:fillRect/>
                    </a:stretch>
                  </pic:blipFill>
                  <pic:spPr bwMode="auto">
                    <a:xfrm>
                      <a:off x="0" y="0"/>
                      <a:ext cx="839470" cy="1254760"/>
                    </a:xfrm>
                    <a:prstGeom prst="rect">
                      <a:avLst/>
                    </a:prstGeom>
                    <a:noFill/>
                    <a:ln w="9525">
                      <a:noFill/>
                      <a:miter lim="800000"/>
                      <a:headEnd/>
                      <a:tailEnd/>
                    </a:ln>
                  </pic:spPr>
                </pic:pic>
              </a:graphicData>
            </a:graphic>
          </wp:anchor>
        </w:drawing>
      </w:r>
      <w:r w:rsidR="00D35342" w:rsidRPr="00125132">
        <w:t>Les matériaux polymères, ont la particularité d’être peu denses, de bons isolants et à être facile à mettre en œuvre. Il existe des polymères d’origine végétale (comme le bois ou le papier) et des polymères synthétiques, provenant de l’industrie chimique et pétrolière. Parmi les polymères synthétiques on distingue en général les thermoplastiques, les thermod</w:t>
      </w:r>
      <w:r w:rsidR="00FC0134">
        <w:t>urcissables et les élastomères.</w:t>
      </w: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4B75BE" w:rsidRPr="009D41C3" w:rsidTr="006D2BEA">
        <w:trPr>
          <w:trHeight w:val="360"/>
        </w:trPr>
        <w:tc>
          <w:tcPr>
            <w:tcW w:w="10339" w:type="dxa"/>
            <w:shd w:val="clear" w:color="auto" w:fill="EAF1DD" w:themeFill="accent3" w:themeFillTint="33"/>
          </w:tcPr>
          <w:p w:rsidR="004B75BE" w:rsidRDefault="004B75BE" w:rsidP="006D2BEA">
            <w:pPr>
              <w:rPr>
                <w:b/>
                <w:lang w:eastAsia="fr-FR"/>
              </w:rPr>
            </w:pPr>
            <w:r>
              <w:rPr>
                <w:b/>
                <w:lang w:eastAsia="fr-FR"/>
              </w:rPr>
              <w:t>Exemple :</w:t>
            </w:r>
          </w:p>
          <w:p w:rsidR="004B75BE" w:rsidRPr="00BF0724" w:rsidRDefault="002C1FFA" w:rsidP="006D2BEA">
            <w:pPr>
              <w:rPr>
                <w:lang w:eastAsia="fr-FR"/>
              </w:rPr>
            </w:pPr>
            <w:r>
              <w:rPr>
                <w:lang w:eastAsia="fr-FR"/>
              </w:rPr>
              <w:t>Chaise en polymère</w:t>
            </w:r>
          </w:p>
        </w:tc>
      </w:tr>
    </w:tbl>
    <w:p w:rsidR="004B75BE" w:rsidRPr="00125132" w:rsidRDefault="004B75BE" w:rsidP="00D35342"/>
    <w:p w:rsidR="00D35342" w:rsidRPr="00125132" w:rsidRDefault="00D35342" w:rsidP="004B75BE">
      <w:pPr>
        <w:pStyle w:val="Titre4"/>
      </w:pPr>
      <w:bookmarkStart w:id="11" w:name="_Toc413746444"/>
      <w:r w:rsidRPr="00125132">
        <w:t>Les matériaux céramiques</w:t>
      </w:r>
      <w:bookmarkEnd w:id="11"/>
    </w:p>
    <w:p w:rsidR="004B75BE" w:rsidRDefault="006D2BEA" w:rsidP="004B75BE">
      <w:r w:rsidRPr="00125132">
        <w:drawing>
          <wp:anchor distT="0" distB="0" distL="114300" distR="114300" simplePos="0" relativeHeight="251666432" behindDoc="0" locked="0" layoutInCell="1" allowOverlap="1" wp14:anchorId="647D45F0" wp14:editId="34F0E58D">
            <wp:simplePos x="0" y="0"/>
            <wp:positionH relativeFrom="column">
              <wp:posOffset>5171440</wp:posOffset>
            </wp:positionH>
            <wp:positionV relativeFrom="paragraph">
              <wp:posOffset>386080</wp:posOffset>
            </wp:positionV>
            <wp:extent cx="1348105" cy="752475"/>
            <wp:effectExtent l="0" t="0" r="4445" b="952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t="6078" b="6667"/>
                    <a:stretch>
                      <a:fillRect/>
                    </a:stretch>
                  </pic:blipFill>
                  <pic:spPr bwMode="auto">
                    <a:xfrm>
                      <a:off x="0" y="0"/>
                      <a:ext cx="1348105" cy="7524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t>L</w:t>
      </w:r>
      <w:r w:rsidR="00D35342" w:rsidRPr="00125132">
        <w:t>es matériaux céramiques ont une grande rigidité, une résistance thermique élevée, sont dures mais fragiles et difficiles à former. On distingue les céramiques traditionnelles (ciment, argile, plâtre ...)</w:t>
      </w:r>
      <w:r w:rsidR="00FC0134">
        <w:t xml:space="preserve"> et les céramiques techniques. </w:t>
      </w: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4B75BE" w:rsidRPr="009D41C3" w:rsidTr="006D2BEA">
        <w:trPr>
          <w:trHeight w:val="360"/>
        </w:trPr>
        <w:tc>
          <w:tcPr>
            <w:tcW w:w="10339" w:type="dxa"/>
            <w:shd w:val="clear" w:color="auto" w:fill="EAF1DD" w:themeFill="accent3" w:themeFillTint="33"/>
          </w:tcPr>
          <w:p w:rsidR="004B75BE" w:rsidRDefault="004B75BE" w:rsidP="006D2BEA">
            <w:pPr>
              <w:rPr>
                <w:b/>
                <w:lang w:eastAsia="fr-FR"/>
              </w:rPr>
            </w:pPr>
            <w:r>
              <w:rPr>
                <w:b/>
                <w:lang w:eastAsia="fr-FR"/>
              </w:rPr>
              <w:t>Exemple :</w:t>
            </w:r>
          </w:p>
          <w:p w:rsidR="004B75BE" w:rsidRPr="00BF0724" w:rsidRDefault="002C1FFA" w:rsidP="006D2BEA">
            <w:pPr>
              <w:rPr>
                <w:lang w:eastAsia="fr-FR"/>
              </w:rPr>
            </w:pPr>
            <w:r>
              <w:rPr>
                <w:lang w:eastAsia="fr-FR"/>
              </w:rPr>
              <w:t>Prothèse de dent en céramique</w:t>
            </w:r>
          </w:p>
        </w:tc>
      </w:tr>
    </w:tbl>
    <w:p w:rsidR="00D35342" w:rsidRPr="00125132" w:rsidRDefault="00D35342" w:rsidP="00D35342"/>
    <w:p w:rsidR="00D35342" w:rsidRPr="00125132" w:rsidRDefault="00D35342" w:rsidP="004B75BE">
      <w:pPr>
        <w:pStyle w:val="Titre4"/>
      </w:pPr>
      <w:bookmarkStart w:id="12" w:name="_Toc413746445"/>
      <w:r w:rsidRPr="00125132">
        <w:t>Autres matériaux</w:t>
      </w:r>
      <w:bookmarkEnd w:id="12"/>
    </w:p>
    <w:p w:rsidR="00D35342" w:rsidRPr="00125132" w:rsidRDefault="00403611" w:rsidP="00D35342">
      <w:r w:rsidRPr="00125132">
        <w:drawing>
          <wp:anchor distT="0" distB="0" distL="114300" distR="114300" simplePos="0" relativeHeight="251667456" behindDoc="0" locked="0" layoutInCell="1" allowOverlap="1" wp14:anchorId="28634B5E" wp14:editId="044F23E7">
            <wp:simplePos x="0" y="0"/>
            <wp:positionH relativeFrom="column">
              <wp:posOffset>5688661</wp:posOffset>
            </wp:positionH>
            <wp:positionV relativeFrom="paragraph">
              <wp:posOffset>200163</wp:posOffset>
            </wp:positionV>
            <wp:extent cx="826936" cy="684361"/>
            <wp:effectExtent l="0" t="0" r="0" b="1905"/>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l="5903" t="5111" r="10652" b="8222"/>
                    <a:stretch>
                      <a:fillRect/>
                    </a:stretch>
                  </pic:blipFill>
                  <pic:spPr bwMode="auto">
                    <a:xfrm>
                      <a:off x="0" y="0"/>
                      <a:ext cx="825501" cy="68317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35342" w:rsidRPr="00125132">
        <w:t xml:space="preserve">Enfin, d’autres matériaux comme les </w:t>
      </w:r>
      <w:r w:rsidR="002C1FFA" w:rsidRPr="00125132">
        <w:t>semi-conducteurs</w:t>
      </w:r>
      <w:r w:rsidR="00D35342" w:rsidRPr="00125132">
        <w:t xml:space="preserve"> possèdent des caractéristiques électriques qui leur permettent de trouver de nombreuses applications industrielles.</w:t>
      </w: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4B75BE" w:rsidRPr="009D41C3" w:rsidTr="006D2BEA">
        <w:trPr>
          <w:trHeight w:val="360"/>
        </w:trPr>
        <w:tc>
          <w:tcPr>
            <w:tcW w:w="10339" w:type="dxa"/>
            <w:shd w:val="clear" w:color="auto" w:fill="EAF1DD" w:themeFill="accent3" w:themeFillTint="33"/>
          </w:tcPr>
          <w:p w:rsidR="004B75BE" w:rsidRDefault="004B75BE" w:rsidP="006D2BEA">
            <w:pPr>
              <w:rPr>
                <w:b/>
                <w:lang w:eastAsia="fr-FR"/>
              </w:rPr>
            </w:pPr>
            <w:r>
              <w:rPr>
                <w:b/>
                <w:lang w:eastAsia="fr-FR"/>
              </w:rPr>
              <w:t>Exemple :</w:t>
            </w:r>
          </w:p>
          <w:p w:rsidR="00FC0134" w:rsidRPr="00BF0724" w:rsidRDefault="002C1FFA" w:rsidP="006D2BEA">
            <w:pPr>
              <w:rPr>
                <w:lang w:eastAsia="fr-FR"/>
              </w:rPr>
            </w:pPr>
            <w:r>
              <w:rPr>
                <w:lang w:eastAsia="fr-FR"/>
              </w:rPr>
              <w:t>Wafer de silicium</w:t>
            </w:r>
          </w:p>
        </w:tc>
      </w:tr>
    </w:tbl>
    <w:p w:rsidR="00FC0134" w:rsidRPr="00FC0134" w:rsidRDefault="00FC0134" w:rsidP="00FC0134">
      <w:bookmarkStart w:id="13" w:name="_Toc382341739"/>
      <w:bookmarkStart w:id="14" w:name="_Toc413746446"/>
    </w:p>
    <w:p w:rsidR="00D35342" w:rsidRPr="00125132" w:rsidRDefault="00D35342" w:rsidP="00403611">
      <w:pPr>
        <w:pStyle w:val="Titre3"/>
      </w:pPr>
      <w:r w:rsidRPr="00125132">
        <w:t>Structure cristalline des matériaux</w:t>
      </w:r>
      <w:bookmarkEnd w:id="13"/>
      <w:bookmarkEnd w:id="14"/>
    </w:p>
    <w:p w:rsidR="00D35342" w:rsidRPr="00125132" w:rsidRDefault="00403611" w:rsidP="00D35342">
      <w:r>
        <w:t>L</w:t>
      </w:r>
      <w:r w:rsidR="00D35342" w:rsidRPr="00125132">
        <w:t>es métaux sont formés de cristaux, c’est-à-dire de mailles élémentaires qui se répètent suivant les 3 directions de l’espace. On peut rencontrer les organisations cristallines suivantes.</w:t>
      </w:r>
    </w:p>
    <w:p w:rsidR="00D35342" w:rsidRPr="00125132" w:rsidRDefault="00D35342" w:rsidP="00C06FE9">
      <w:pPr>
        <w:pStyle w:val="Paragraphedeliste"/>
        <w:numPr>
          <w:ilvl w:val="0"/>
          <w:numId w:val="15"/>
        </w:numPr>
        <w:jc w:val="left"/>
      </w:pPr>
      <w:r w:rsidRPr="00125132">
        <w:lastRenderedPageBreak/>
        <w:t>Maille cubique face centrée</w:t>
      </w:r>
      <w:r w:rsidRPr="00125132">
        <w:tab/>
        <w:t xml:space="preserve">  </w:t>
      </w:r>
      <w:r w:rsidRPr="00125132">
        <w:drawing>
          <wp:inline distT="0" distB="0" distL="0" distR="0" wp14:anchorId="6B2104B8" wp14:editId="6CBF02B3">
            <wp:extent cx="1256030" cy="436880"/>
            <wp:effectExtent l="19050" t="0" r="1270" b="0"/>
            <wp:docPr id="12" name="Image 2" descr="G:\Dropbox\PartageXavier\PTSI\CI_06_PPM\01_Materiaux\png\cfc.png"/>
            <wp:cNvGraphicFramePr/>
            <a:graphic xmlns:a="http://schemas.openxmlformats.org/drawingml/2006/main">
              <a:graphicData uri="http://schemas.openxmlformats.org/drawingml/2006/picture">
                <pic:pic xmlns:pic="http://schemas.openxmlformats.org/drawingml/2006/picture">
                  <pic:nvPicPr>
                    <pic:cNvPr id="36866" name="Picture 2" descr="G:\Dropbox\PartageXavier\PTSI\CI_06_PPM\01_Materiaux\png\cfc.png"/>
                    <pic:cNvPicPr>
                      <a:picLocks noChangeAspect="1" noChangeArrowheads="1"/>
                    </pic:cNvPicPr>
                  </pic:nvPicPr>
                  <pic:blipFill>
                    <a:blip r:embed="rId18" cstate="print"/>
                    <a:srcRect/>
                    <a:stretch>
                      <a:fillRect/>
                    </a:stretch>
                  </pic:blipFill>
                  <pic:spPr bwMode="auto">
                    <a:xfrm>
                      <a:off x="0" y="0"/>
                      <a:ext cx="1258281" cy="437663"/>
                    </a:xfrm>
                    <a:prstGeom prst="rect">
                      <a:avLst/>
                    </a:prstGeom>
                    <a:noFill/>
                  </pic:spPr>
                </pic:pic>
              </a:graphicData>
            </a:graphic>
          </wp:inline>
        </w:drawing>
      </w:r>
    </w:p>
    <w:p w:rsidR="00D35342" w:rsidRPr="00125132" w:rsidRDefault="00D35342" w:rsidP="00C06FE9">
      <w:pPr>
        <w:pStyle w:val="Paragraphedeliste"/>
        <w:numPr>
          <w:ilvl w:val="0"/>
          <w:numId w:val="15"/>
        </w:numPr>
        <w:jc w:val="left"/>
      </w:pPr>
      <w:r w:rsidRPr="00125132">
        <w:t>Maille cubique centrée</w:t>
      </w:r>
      <w:r w:rsidRPr="00125132">
        <w:tab/>
      </w:r>
      <w:r w:rsidRPr="00125132">
        <w:tab/>
        <w:t xml:space="preserve">  </w:t>
      </w:r>
      <w:r w:rsidRPr="00125132">
        <w:drawing>
          <wp:inline distT="0" distB="0" distL="0" distR="0" wp14:anchorId="76D7709B" wp14:editId="4207D395">
            <wp:extent cx="1424940" cy="436880"/>
            <wp:effectExtent l="19050" t="0" r="3810" b="0"/>
            <wp:docPr id="11" name="Image 1" descr="G:\Dropbox\PartageXavier\PTSI\CI_06_PPM\01_Materiaux\png\cc.png"/>
            <wp:cNvGraphicFramePr/>
            <a:graphic xmlns:a="http://schemas.openxmlformats.org/drawingml/2006/main">
              <a:graphicData uri="http://schemas.openxmlformats.org/drawingml/2006/picture">
                <pic:pic xmlns:pic="http://schemas.openxmlformats.org/drawingml/2006/picture">
                  <pic:nvPicPr>
                    <pic:cNvPr id="36867" name="Picture 3" descr="G:\Dropbox\PartageXavier\PTSI\CI_06_PPM\01_Materiaux\png\cc.png"/>
                    <pic:cNvPicPr>
                      <a:picLocks noChangeAspect="1" noChangeArrowheads="1"/>
                    </pic:cNvPicPr>
                  </pic:nvPicPr>
                  <pic:blipFill>
                    <a:blip r:embed="rId19" cstate="print"/>
                    <a:srcRect/>
                    <a:stretch>
                      <a:fillRect/>
                    </a:stretch>
                  </pic:blipFill>
                  <pic:spPr bwMode="auto">
                    <a:xfrm>
                      <a:off x="0" y="0"/>
                      <a:ext cx="1427623" cy="437703"/>
                    </a:xfrm>
                    <a:prstGeom prst="rect">
                      <a:avLst/>
                    </a:prstGeom>
                    <a:noFill/>
                  </pic:spPr>
                </pic:pic>
              </a:graphicData>
            </a:graphic>
          </wp:inline>
        </w:drawing>
      </w:r>
    </w:p>
    <w:p w:rsidR="00D35342" w:rsidRPr="00125132" w:rsidRDefault="00D35342" w:rsidP="00C06FE9">
      <w:pPr>
        <w:pStyle w:val="Paragraphedeliste"/>
        <w:numPr>
          <w:ilvl w:val="0"/>
          <w:numId w:val="15"/>
        </w:numPr>
        <w:jc w:val="left"/>
      </w:pPr>
      <w:r w:rsidRPr="00125132">
        <w:t>Maille hexagonale compacte</w:t>
      </w:r>
      <w:r w:rsidRPr="00125132">
        <w:tab/>
      </w:r>
      <w:r w:rsidRPr="00125132">
        <w:tab/>
      </w:r>
      <w:r w:rsidRPr="00125132">
        <w:drawing>
          <wp:inline distT="0" distB="0" distL="0" distR="0" wp14:anchorId="414CDCE9" wp14:editId="3CC3B20F">
            <wp:extent cx="1234440" cy="431800"/>
            <wp:effectExtent l="19050" t="0" r="3810" b="0"/>
            <wp:docPr id="14" name="Image 4" descr="G:\Dropbox\PartageXavier\PTSI\CI_06_PPM\01_Materiaux\png\hc.png"/>
            <wp:cNvGraphicFramePr/>
            <a:graphic xmlns:a="http://schemas.openxmlformats.org/drawingml/2006/main">
              <a:graphicData uri="http://schemas.openxmlformats.org/drawingml/2006/picture">
                <pic:pic xmlns:pic="http://schemas.openxmlformats.org/drawingml/2006/picture">
                  <pic:nvPicPr>
                    <pic:cNvPr id="36868" name="Picture 4" descr="G:\Dropbox\PartageXavier\PTSI\CI_06_PPM\01_Materiaux\png\hc.png"/>
                    <pic:cNvPicPr>
                      <a:picLocks noChangeAspect="1" noChangeArrowheads="1"/>
                    </pic:cNvPicPr>
                  </pic:nvPicPr>
                  <pic:blipFill>
                    <a:blip r:embed="rId20" cstate="print"/>
                    <a:srcRect/>
                    <a:stretch>
                      <a:fillRect/>
                    </a:stretch>
                  </pic:blipFill>
                  <pic:spPr bwMode="auto">
                    <a:xfrm>
                      <a:off x="0" y="0"/>
                      <a:ext cx="1236425" cy="432494"/>
                    </a:xfrm>
                    <a:prstGeom prst="rect">
                      <a:avLst/>
                    </a:prstGeom>
                    <a:noFill/>
                  </pic:spPr>
                </pic:pic>
              </a:graphicData>
            </a:graphic>
          </wp:inline>
        </w:drawing>
      </w:r>
    </w:p>
    <w:p w:rsidR="00D35342" w:rsidRPr="00125132" w:rsidRDefault="00D35342" w:rsidP="00D35342"/>
    <w:p w:rsidR="00D35342" w:rsidRPr="00125132" w:rsidRDefault="00D35342" w:rsidP="00D35342">
      <w:r w:rsidRPr="00125132">
        <w:t>La structure cristalline des matériaux va changer leur propriété physique. Ainsi un même matériau n’aura pas les mêmes caractéristiques suivant sa structure cristalline. Par exemple, le diamant et le graphite sont tous les deux composés de carbone. Cependant, l’organisation des atomes de carbone n’est pas la même pour ces 2 matériaux.</w:t>
      </w:r>
    </w:p>
    <w:p w:rsidR="00D35342" w:rsidRPr="00125132" w:rsidRDefault="00D35342" w:rsidP="00D35342"/>
    <w:p w:rsidR="00D35342" w:rsidRPr="00125132" w:rsidRDefault="00D35342" w:rsidP="00D35342">
      <w:r w:rsidRPr="00125132">
        <w:t xml:space="preserve">Le fer pur sous sa forme α est structuré en CC (cubique centré, paramètre de maille 0,2866 nm). Le fer </w:t>
      </w:r>
      <m:oMath>
        <m:r>
          <w:rPr>
            <w:rFonts w:ascii="Cambria Math" w:hAnsi="Cambria Math"/>
          </w:rPr>
          <m:t>γ</m:t>
        </m:r>
      </m:oMath>
      <w:r w:rsidR="006D2BEA">
        <w:t xml:space="preserve"> </w:t>
      </w:r>
      <w:r w:rsidRPr="00125132">
        <w:t xml:space="preserve">(qui apparaît </w:t>
      </w:r>
      <w:r w:rsidR="00403611">
        <w:t>à</w:t>
      </w:r>
      <w:r w:rsidRPr="00125132">
        <w:t xml:space="preserve"> une température de 916°C est structuré en CFC (cubique face centrée, paramètre de maille</w:t>
      </w:r>
      <w:r w:rsidR="00403611">
        <w:t xml:space="preserve"> </w:t>
      </w:r>
      <w:r w:rsidRPr="00125132">
        <w:t>0,3647 nm</w:t>
      </w:r>
      <w:r w:rsidR="00403611">
        <w:t>)</w:t>
      </w:r>
      <w:r w:rsidRPr="00125132">
        <w:t>.</w:t>
      </w:r>
    </w:p>
    <w:p w:rsidR="00D35342" w:rsidRPr="00125132" w:rsidRDefault="00D35342" w:rsidP="00D35342"/>
    <w:p w:rsidR="00D35342" w:rsidRPr="00125132" w:rsidRDefault="00D35342" w:rsidP="00D35342">
      <w:r w:rsidRPr="00125132">
        <w:t>Les métaux utilisés sont, la plupart du temps, des alliages de plusieurs composants. Dans les mailles définies précédemment, il existe des écarts entre chacune des sphères. Ces écarts sont appelés sites interstitiels. Lorsque dans un alliage un atome et beaucoup plus petit que l’autre, il peut être amené à loger dans ces sites interstitiels.</w:t>
      </w:r>
    </w:p>
    <w:p w:rsidR="00D35342" w:rsidRPr="00125132" w:rsidRDefault="00D35342" w:rsidP="00D35342">
      <w:r w:rsidRPr="00125132">
        <w:t>Dans d’autres cas, les alliages vont conserver une structure cristalline définie. Cependant, les atomes de la maille ne seront pas les mêmes. On parle de solution solide de substitution.</w:t>
      </w:r>
    </w:p>
    <w:p w:rsidR="00D35342" w:rsidRPr="00125132" w:rsidRDefault="00D35342" w:rsidP="00D35342"/>
    <w:p w:rsidR="00D35342" w:rsidRPr="00125132" w:rsidRDefault="00D35342" w:rsidP="00403611">
      <w:pPr>
        <w:pStyle w:val="Titre2"/>
      </w:pPr>
      <w:bookmarkStart w:id="15" w:name="_Toc382341740"/>
      <w:bookmarkStart w:id="16" w:name="_Toc413746447"/>
      <w:r w:rsidRPr="00125132">
        <w:t>Les essais mécaniques</w:t>
      </w:r>
      <w:bookmarkEnd w:id="15"/>
      <w:bookmarkEnd w:id="16"/>
    </w:p>
    <w:p w:rsidR="00D35342" w:rsidRPr="00125132" w:rsidRDefault="00D35342" w:rsidP="00C06FE9">
      <w:pPr>
        <w:pStyle w:val="Titre3"/>
        <w:numPr>
          <w:ilvl w:val="0"/>
          <w:numId w:val="38"/>
        </w:numPr>
      </w:pPr>
      <w:bookmarkStart w:id="17" w:name="_Toc382341741"/>
      <w:bookmarkStart w:id="18" w:name="_Toc413746448"/>
      <w:r w:rsidRPr="00125132">
        <w:t>Introduction</w:t>
      </w:r>
      <w:bookmarkEnd w:id="17"/>
      <w:bookmarkEnd w:id="18"/>
    </w:p>
    <w:p w:rsidR="00D35342" w:rsidRPr="00125132" w:rsidRDefault="00D35342" w:rsidP="00D35342">
      <w:r w:rsidRPr="00125132">
        <w:t>Les propriétés mécaniques des matériaux sont les aptitudes à résister à des so</w:t>
      </w:r>
      <w:r w:rsidR="00403611">
        <w:t xml:space="preserve">llicitations mécaniques telles </w:t>
      </w:r>
      <w:r w:rsidRPr="00125132">
        <w:t>que :</w:t>
      </w:r>
    </w:p>
    <w:p w:rsidR="00D35342" w:rsidRPr="00125132" w:rsidRDefault="00D35342" w:rsidP="00C06FE9">
      <w:pPr>
        <w:numPr>
          <w:ilvl w:val="0"/>
          <w:numId w:val="16"/>
        </w:numPr>
        <w:spacing w:before="20" w:after="20"/>
      </w:pPr>
      <w:r w:rsidRPr="00125132">
        <w:t>un effort constant ou variable lentement (essai de traction, de cisaillement, de torsion) ;</w:t>
      </w:r>
    </w:p>
    <w:p w:rsidR="00D35342" w:rsidRPr="00125132" w:rsidRDefault="00D35342" w:rsidP="00C06FE9">
      <w:pPr>
        <w:numPr>
          <w:ilvl w:val="0"/>
          <w:numId w:val="16"/>
        </w:numPr>
        <w:spacing w:before="20" w:after="20"/>
      </w:pPr>
      <w:r w:rsidRPr="00125132">
        <w:t>une pression de contact (essai de dureté) ;</w:t>
      </w:r>
    </w:p>
    <w:p w:rsidR="00D35342" w:rsidRPr="00125132" w:rsidRDefault="00D35342" w:rsidP="00C06FE9">
      <w:pPr>
        <w:numPr>
          <w:ilvl w:val="0"/>
          <w:numId w:val="16"/>
        </w:numPr>
        <w:spacing w:before="20" w:after="20"/>
      </w:pPr>
      <w:r w:rsidRPr="00125132">
        <w:t>un choc (essai de résilience) ;</w:t>
      </w:r>
    </w:p>
    <w:p w:rsidR="00D35342" w:rsidRPr="00125132" w:rsidRDefault="00D35342" w:rsidP="00C06FE9">
      <w:pPr>
        <w:numPr>
          <w:ilvl w:val="0"/>
          <w:numId w:val="16"/>
        </w:numPr>
        <w:spacing w:before="20" w:after="20"/>
      </w:pPr>
      <w:r w:rsidRPr="00125132">
        <w:t>un effort alterné (essai de fatigue).</w:t>
      </w:r>
    </w:p>
    <w:p w:rsidR="00D35342" w:rsidRPr="00125132" w:rsidRDefault="00D35342" w:rsidP="00D35342"/>
    <w:p w:rsidR="00D35342" w:rsidRPr="00125132" w:rsidRDefault="00D35342" w:rsidP="00D35342">
      <w:r w:rsidRPr="00125132">
        <w:t>Les essais mécaniques vont permettre d'évaluer par des nombres les propriétés étudiées. Afin que les résultats soient reproductibles et comparables entre eux, on a été amené à normaliser les essais mécaniques : formes et dimensions des éprouvettes, principes des méthodes d'essais.</w:t>
      </w:r>
    </w:p>
    <w:p w:rsidR="00D35342" w:rsidRPr="00125132" w:rsidRDefault="00D35342" w:rsidP="00D35342"/>
    <w:p w:rsidR="00D35342" w:rsidRPr="00125132" w:rsidRDefault="00D35342" w:rsidP="00D35342">
      <w:r w:rsidRPr="00125132">
        <w:drawing>
          <wp:anchor distT="0" distB="0" distL="114300" distR="114300" simplePos="0" relativeHeight="251669504" behindDoc="0" locked="0" layoutInCell="1" allowOverlap="1" wp14:anchorId="3A92B401" wp14:editId="291059F0">
            <wp:simplePos x="0" y="0"/>
            <wp:positionH relativeFrom="column">
              <wp:posOffset>5385435</wp:posOffset>
            </wp:positionH>
            <wp:positionV relativeFrom="paragraph">
              <wp:posOffset>15875</wp:posOffset>
            </wp:positionV>
            <wp:extent cx="1169670" cy="1559560"/>
            <wp:effectExtent l="0" t="0" r="0" b="2540"/>
            <wp:wrapSquare wrapText="bothSides"/>
            <wp:docPr id="15" name="Image 132" descr="F:\CRS2012-2013-COLLEGUES\Crs2012-2013-PTSI-MECA-JJL\DES\Matériaux\machine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F:\CRS2012-2013-COLLEGUES\Crs2012-2013-PTSI-MECA-JJL\DES\Matériaux\machines (6).JPG"/>
                    <pic:cNvPicPr>
                      <a:picLocks noChangeAspect="1" noChangeArrowheads="1"/>
                    </pic:cNvPicPr>
                  </pic:nvPicPr>
                  <pic:blipFill>
                    <a:blip r:embed="rId21" cstate="print">
                      <a:lum bright="10000"/>
                    </a:blip>
                    <a:srcRect/>
                    <a:stretch>
                      <a:fillRect/>
                    </a:stretch>
                  </pic:blipFill>
                  <pic:spPr bwMode="auto">
                    <a:xfrm>
                      <a:off x="0" y="0"/>
                      <a:ext cx="1169670" cy="1559560"/>
                    </a:xfrm>
                    <a:prstGeom prst="rect">
                      <a:avLst/>
                    </a:prstGeom>
                    <a:noFill/>
                    <a:ln w="9525">
                      <a:noFill/>
                      <a:miter lim="800000"/>
                      <a:headEnd/>
                      <a:tailEnd/>
                    </a:ln>
                  </pic:spPr>
                </pic:pic>
              </a:graphicData>
            </a:graphic>
          </wp:anchor>
        </w:drawing>
      </w:r>
    </w:p>
    <w:p w:rsidR="00D35342" w:rsidRPr="00125132" w:rsidRDefault="00D35342" w:rsidP="00D35342"/>
    <w:p w:rsidR="00D35342" w:rsidRPr="00125132" w:rsidRDefault="00D35342" w:rsidP="00403611">
      <w:pPr>
        <w:pStyle w:val="Titre3"/>
      </w:pPr>
      <w:bookmarkStart w:id="19" w:name="_Toc382341742"/>
      <w:bookmarkStart w:id="20" w:name="_Toc413746449"/>
      <w:r w:rsidRPr="00125132">
        <w:t>Essai de traction</w:t>
      </w:r>
      <w:bookmarkEnd w:id="19"/>
      <w:bookmarkEnd w:id="20"/>
    </w:p>
    <w:p w:rsidR="00D35342" w:rsidRPr="00125132" w:rsidRDefault="00D35342" w:rsidP="00D35342"/>
    <w:p w:rsidR="00D35342" w:rsidRPr="00125132" w:rsidRDefault="00D35342" w:rsidP="00C06FE9">
      <w:pPr>
        <w:pStyle w:val="Titre4"/>
        <w:numPr>
          <w:ilvl w:val="0"/>
          <w:numId w:val="39"/>
        </w:numPr>
      </w:pPr>
      <w:bookmarkStart w:id="21" w:name="_Toc413746450"/>
      <w:r w:rsidRPr="00125132">
        <w:t>Principe de l'essai</w:t>
      </w:r>
      <w:bookmarkEnd w:id="21"/>
    </w:p>
    <w:tbl>
      <w:tblPr>
        <w:tblW w:w="0" w:type="auto"/>
        <w:tblBorders>
          <w:insideH w:val="single" w:sz="4" w:space="0" w:color="auto"/>
          <w:insideV w:val="single" w:sz="8" w:space="0" w:color="auto"/>
        </w:tblBorders>
        <w:tblLook w:val="01E0" w:firstRow="1" w:lastRow="1" w:firstColumn="1" w:lastColumn="1" w:noHBand="0" w:noVBand="0"/>
      </w:tblPr>
      <w:tblGrid>
        <w:gridCol w:w="4710"/>
        <w:gridCol w:w="5068"/>
      </w:tblGrid>
      <w:tr w:rsidR="00FC0134" w:rsidRPr="00125132" w:rsidTr="00084B79">
        <w:tc>
          <w:tcPr>
            <w:tcW w:w="4710" w:type="dxa"/>
          </w:tcPr>
          <w:p w:rsidR="00D35342" w:rsidRPr="00125132" w:rsidRDefault="00D35342" w:rsidP="00084B79">
            <w:pPr>
              <w:jc w:val="center"/>
            </w:pPr>
            <w:r>
              <w:rPr>
                <w:noProof/>
                <w:lang w:eastAsia="fr-FR"/>
              </w:rPr>
              <w:lastRenderedPageBreak/>
              <mc:AlternateContent>
                <mc:Choice Requires="wps">
                  <w:drawing>
                    <wp:anchor distT="0" distB="0" distL="114300" distR="114300" simplePos="0" relativeHeight="251668480" behindDoc="0" locked="0" layoutInCell="1" allowOverlap="1" wp14:anchorId="73572247" wp14:editId="70CAF2AE">
                      <wp:simplePos x="0" y="0"/>
                      <wp:positionH relativeFrom="column">
                        <wp:posOffset>166370</wp:posOffset>
                      </wp:positionH>
                      <wp:positionV relativeFrom="paragraph">
                        <wp:posOffset>2099945</wp:posOffset>
                      </wp:positionV>
                      <wp:extent cx="360045" cy="304165"/>
                      <wp:effectExtent l="10160" t="11430" r="10795" b="8255"/>
                      <wp:wrapNone/>
                      <wp:docPr id="26904" name="Zone de texte 26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304165"/>
                              </a:xfrm>
                              <a:prstGeom prst="rect">
                                <a:avLst/>
                              </a:prstGeom>
                              <a:solidFill>
                                <a:srgbClr val="FFFFFF"/>
                              </a:solidFill>
                              <a:ln w="9525">
                                <a:solidFill>
                                  <a:schemeClr val="bg1">
                                    <a:lumMod val="100000"/>
                                    <a:lumOff val="0"/>
                                  </a:schemeClr>
                                </a:solidFill>
                                <a:miter lim="800000"/>
                                <a:headEnd/>
                                <a:tailEnd/>
                              </a:ln>
                            </wps:spPr>
                            <wps:txbx>
                              <w:txbxContent>
                                <w:p w:rsidR="006D2BEA" w:rsidRDefault="006D2BEA" w:rsidP="00D35342">
                                  <w:r w:rsidRPr="00BE0FCD">
                                    <w:rPr>
                                      <w:position w:val="-10"/>
                                    </w:rPr>
                                    <w:object w:dxaOrig="2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3.2pt;height:16pt" o:ole="">
                                        <v:imagedata r:id="rId22" o:title=""/>
                                      </v:shape>
                                      <o:OLEObject Type="Embed" ProgID="Equation.DSMT4" ShapeID="_x0000_i1034" DrawAspect="Content" ObjectID="_1487491796" r:id="rId23"/>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26904" o:spid="_x0000_s1026" type="#_x0000_t202" style="position:absolute;left:0;text-align:left;margin-left:13.1pt;margin-top:165.35pt;width:28.35pt;height:23.9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" strokecolor="white [3212]">
                      <v:textbox style="mso-fit-shape-to-text:t">
                        <w:txbxContent>
                          <w:p w:rsidR="006D2BEA" w:rsidRDefault="006D2BEA" w:rsidP="00D35342">
                            <w:r w:rsidRPr="00BE0FCD">
                              <w:rPr>
                                <w:position w:val="-10"/>
                              </w:rPr>
                              <w:object w:dxaOrig="260" w:dyaOrig="320">
                                <v:shape id="_x0000_i1034" type="#_x0000_t75" style="width:13.2pt;height:16pt" o:ole="">
                                  <v:imagedata r:id="rId22" o:title=""/>
                                </v:shape>
                                <o:OLEObject Type="Embed" ProgID="Equation.DSMT4" ShapeID="_x0000_i1034" DrawAspect="Content" ObjectID="_1487491796" r:id="rId24"/>
                              </w:object>
                            </w:r>
                          </w:p>
                        </w:txbxContent>
                      </v:textbox>
                    </v:shape>
                  </w:pict>
                </mc:Fallback>
              </mc:AlternateContent>
            </w:r>
            <w:r>
              <w:rPr>
                <w:noProof/>
                <w:lang w:eastAsia="fr-FR"/>
              </w:rPr>
              <mc:AlternateContent>
                <mc:Choice Requires="wpc">
                  <w:drawing>
                    <wp:inline distT="0" distB="0" distL="0" distR="0" wp14:anchorId="34CCE4D6" wp14:editId="3373C7AD">
                      <wp:extent cx="2184840" cy="4321343"/>
                      <wp:effectExtent l="38100" t="0" r="6350" b="3175"/>
                      <wp:docPr id="26903" name="Zone de dessin 2690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5978" name="Freeform 1708"/>
                              <wps:cNvSpPr>
                                <a:spLocks/>
                              </wps:cNvSpPr>
                              <wps:spPr bwMode="auto">
                                <a:xfrm>
                                  <a:off x="1456690" y="3690153"/>
                                  <a:ext cx="698500" cy="347345"/>
                                </a:xfrm>
                                <a:custGeom>
                                  <a:avLst/>
                                  <a:gdLst>
                                    <a:gd name="T0" fmla="*/ 0 w 1100"/>
                                    <a:gd name="T1" fmla="*/ 0 h 547"/>
                                    <a:gd name="T2" fmla="*/ 0 w 1100"/>
                                    <a:gd name="T3" fmla="*/ 547 h 547"/>
                                    <a:gd name="T4" fmla="*/ 1100 w 1100"/>
                                    <a:gd name="T5" fmla="*/ 547 h 547"/>
                                    <a:gd name="T6" fmla="*/ 1100 w 1100"/>
                                    <a:gd name="T7" fmla="*/ 0 h 547"/>
                                    <a:gd name="T8" fmla="*/ 1072 w 1100"/>
                                    <a:gd name="T9" fmla="*/ 0 h 547"/>
                                    <a:gd name="T10" fmla="*/ 1072 w 1100"/>
                                    <a:gd name="T11" fmla="*/ 533 h 547"/>
                                    <a:gd name="T12" fmla="*/ 1086 w 1100"/>
                                    <a:gd name="T13" fmla="*/ 518 h 547"/>
                                    <a:gd name="T14" fmla="*/ 15 w 1100"/>
                                    <a:gd name="T15" fmla="*/ 518 h 547"/>
                                    <a:gd name="T16" fmla="*/ 29 w 1100"/>
                                    <a:gd name="T17" fmla="*/ 533 h 547"/>
                                    <a:gd name="T18" fmla="*/ 29 w 1100"/>
                                    <a:gd name="T19" fmla="*/ 0 h 547"/>
                                    <a:gd name="T20" fmla="*/ 0 w 1100"/>
                                    <a:gd name="T21" fmla="*/ 0 h 5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00" h="547">
                                      <a:moveTo>
                                        <a:pt x="0" y="0"/>
                                      </a:moveTo>
                                      <a:lnTo>
                                        <a:pt x="0" y="547"/>
                                      </a:lnTo>
                                      <a:lnTo>
                                        <a:pt x="1100" y="547"/>
                                      </a:lnTo>
                                      <a:lnTo>
                                        <a:pt x="1100" y="0"/>
                                      </a:lnTo>
                                      <a:lnTo>
                                        <a:pt x="1072" y="0"/>
                                      </a:lnTo>
                                      <a:lnTo>
                                        <a:pt x="1072" y="533"/>
                                      </a:lnTo>
                                      <a:lnTo>
                                        <a:pt x="1086" y="518"/>
                                      </a:lnTo>
                                      <a:lnTo>
                                        <a:pt x="15" y="518"/>
                                      </a:lnTo>
                                      <a:lnTo>
                                        <a:pt x="29" y="533"/>
                                      </a:lnTo>
                                      <a:lnTo>
                                        <a:pt x="29"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79" name="Freeform 1709"/>
                              <wps:cNvSpPr>
                                <a:spLocks/>
                              </wps:cNvSpPr>
                              <wps:spPr bwMode="auto">
                                <a:xfrm>
                                  <a:off x="1456690" y="456733"/>
                                  <a:ext cx="698500" cy="350520"/>
                                </a:xfrm>
                                <a:custGeom>
                                  <a:avLst/>
                                  <a:gdLst>
                                    <a:gd name="T0" fmla="*/ 29 w 1100"/>
                                    <a:gd name="T1" fmla="*/ 552 h 552"/>
                                    <a:gd name="T2" fmla="*/ 29 w 1100"/>
                                    <a:gd name="T3" fmla="*/ 15 h 552"/>
                                    <a:gd name="T4" fmla="*/ 15 w 1100"/>
                                    <a:gd name="T5" fmla="*/ 29 h 552"/>
                                    <a:gd name="T6" fmla="*/ 1086 w 1100"/>
                                    <a:gd name="T7" fmla="*/ 29 h 552"/>
                                    <a:gd name="T8" fmla="*/ 1072 w 1100"/>
                                    <a:gd name="T9" fmla="*/ 15 h 552"/>
                                    <a:gd name="T10" fmla="*/ 1072 w 1100"/>
                                    <a:gd name="T11" fmla="*/ 552 h 552"/>
                                    <a:gd name="T12" fmla="*/ 1100 w 1100"/>
                                    <a:gd name="T13" fmla="*/ 552 h 552"/>
                                    <a:gd name="T14" fmla="*/ 1100 w 1100"/>
                                    <a:gd name="T15" fmla="*/ 0 h 552"/>
                                    <a:gd name="T16" fmla="*/ 0 w 1100"/>
                                    <a:gd name="T17" fmla="*/ 0 h 552"/>
                                    <a:gd name="T18" fmla="*/ 0 w 1100"/>
                                    <a:gd name="T19" fmla="*/ 552 h 552"/>
                                    <a:gd name="T20" fmla="*/ 29 w 1100"/>
                                    <a:gd name="T21" fmla="*/ 552 h 5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00" h="552">
                                      <a:moveTo>
                                        <a:pt x="29" y="552"/>
                                      </a:moveTo>
                                      <a:lnTo>
                                        <a:pt x="29" y="15"/>
                                      </a:lnTo>
                                      <a:lnTo>
                                        <a:pt x="15" y="29"/>
                                      </a:lnTo>
                                      <a:lnTo>
                                        <a:pt x="1086" y="29"/>
                                      </a:lnTo>
                                      <a:lnTo>
                                        <a:pt x="1072" y="15"/>
                                      </a:lnTo>
                                      <a:lnTo>
                                        <a:pt x="1072" y="552"/>
                                      </a:lnTo>
                                      <a:lnTo>
                                        <a:pt x="1100" y="552"/>
                                      </a:lnTo>
                                      <a:lnTo>
                                        <a:pt x="1100" y="0"/>
                                      </a:lnTo>
                                      <a:lnTo>
                                        <a:pt x="0" y="0"/>
                                      </a:lnTo>
                                      <a:lnTo>
                                        <a:pt x="0" y="552"/>
                                      </a:lnTo>
                                      <a:lnTo>
                                        <a:pt x="29" y="5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80" name="Rectangle 1710"/>
                              <wps:cNvSpPr>
                                <a:spLocks noChangeArrowheads="1"/>
                              </wps:cNvSpPr>
                              <wps:spPr bwMode="auto">
                                <a:xfrm>
                                  <a:off x="1566545" y="2163613"/>
                                  <a:ext cx="478790" cy="137160"/>
                                </a:xfrm>
                                <a:prstGeom prst="rect">
                                  <a:avLst/>
                                </a:pr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81" name="Freeform 1711"/>
                              <wps:cNvSpPr>
                                <a:spLocks/>
                              </wps:cNvSpPr>
                              <wps:spPr bwMode="auto">
                                <a:xfrm>
                                  <a:off x="1557655" y="2154088"/>
                                  <a:ext cx="494030" cy="152400"/>
                                </a:xfrm>
                                <a:custGeom>
                                  <a:avLst/>
                                  <a:gdLst>
                                    <a:gd name="T0" fmla="*/ 14 w 778"/>
                                    <a:gd name="T1" fmla="*/ 0 h 240"/>
                                    <a:gd name="T2" fmla="*/ 9 w 778"/>
                                    <a:gd name="T3" fmla="*/ 0 h 240"/>
                                    <a:gd name="T4" fmla="*/ 0 w 778"/>
                                    <a:gd name="T5" fmla="*/ 10 h 240"/>
                                    <a:gd name="T6" fmla="*/ 0 w 778"/>
                                    <a:gd name="T7" fmla="*/ 236 h 240"/>
                                    <a:gd name="T8" fmla="*/ 5 w 778"/>
                                    <a:gd name="T9" fmla="*/ 236 h 240"/>
                                    <a:gd name="T10" fmla="*/ 9 w 778"/>
                                    <a:gd name="T11" fmla="*/ 240 h 240"/>
                                    <a:gd name="T12" fmla="*/ 773 w 778"/>
                                    <a:gd name="T13" fmla="*/ 240 h 240"/>
                                    <a:gd name="T14" fmla="*/ 773 w 778"/>
                                    <a:gd name="T15" fmla="*/ 236 h 240"/>
                                    <a:gd name="T16" fmla="*/ 778 w 778"/>
                                    <a:gd name="T17" fmla="*/ 236 h 240"/>
                                    <a:gd name="T18" fmla="*/ 778 w 778"/>
                                    <a:gd name="T19" fmla="*/ 10 h 240"/>
                                    <a:gd name="T20" fmla="*/ 773 w 778"/>
                                    <a:gd name="T21" fmla="*/ 5 h 240"/>
                                    <a:gd name="T22" fmla="*/ 773 w 778"/>
                                    <a:gd name="T23" fmla="*/ 0 h 240"/>
                                    <a:gd name="T24" fmla="*/ 764 w 778"/>
                                    <a:gd name="T25" fmla="*/ 0 h 240"/>
                                    <a:gd name="T26" fmla="*/ 14 w 778"/>
                                    <a:gd name="T27" fmla="*/ 0 h 240"/>
                                    <a:gd name="T28" fmla="*/ 14 w 778"/>
                                    <a:gd name="T29" fmla="*/ 29 h 240"/>
                                    <a:gd name="T30" fmla="*/ 764 w 778"/>
                                    <a:gd name="T31" fmla="*/ 29 h 240"/>
                                    <a:gd name="T32" fmla="*/ 749 w 778"/>
                                    <a:gd name="T33" fmla="*/ 15 h 240"/>
                                    <a:gd name="T34" fmla="*/ 749 w 778"/>
                                    <a:gd name="T35" fmla="*/ 226 h 240"/>
                                    <a:gd name="T36" fmla="*/ 764 w 778"/>
                                    <a:gd name="T37" fmla="*/ 212 h 240"/>
                                    <a:gd name="T38" fmla="*/ 14 w 778"/>
                                    <a:gd name="T39" fmla="*/ 212 h 240"/>
                                    <a:gd name="T40" fmla="*/ 29 w 778"/>
                                    <a:gd name="T41" fmla="*/ 226 h 240"/>
                                    <a:gd name="T42" fmla="*/ 29 w 778"/>
                                    <a:gd name="T43" fmla="*/ 15 h 240"/>
                                    <a:gd name="T44" fmla="*/ 14 w 778"/>
                                    <a:gd name="T45" fmla="*/ 29 h 240"/>
                                    <a:gd name="T46" fmla="*/ 14 w 778"/>
                                    <a:gd name="T47" fmla="*/ 0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778" h="240">
                                      <a:moveTo>
                                        <a:pt x="14" y="0"/>
                                      </a:moveTo>
                                      <a:lnTo>
                                        <a:pt x="9" y="0"/>
                                      </a:lnTo>
                                      <a:lnTo>
                                        <a:pt x="0" y="10"/>
                                      </a:lnTo>
                                      <a:lnTo>
                                        <a:pt x="0" y="236"/>
                                      </a:lnTo>
                                      <a:lnTo>
                                        <a:pt x="5" y="236"/>
                                      </a:lnTo>
                                      <a:lnTo>
                                        <a:pt x="9" y="240"/>
                                      </a:lnTo>
                                      <a:lnTo>
                                        <a:pt x="773" y="240"/>
                                      </a:lnTo>
                                      <a:lnTo>
                                        <a:pt x="773" y="236"/>
                                      </a:lnTo>
                                      <a:lnTo>
                                        <a:pt x="778" y="236"/>
                                      </a:lnTo>
                                      <a:lnTo>
                                        <a:pt x="778" y="10"/>
                                      </a:lnTo>
                                      <a:lnTo>
                                        <a:pt x="773" y="5"/>
                                      </a:lnTo>
                                      <a:lnTo>
                                        <a:pt x="773" y="0"/>
                                      </a:lnTo>
                                      <a:lnTo>
                                        <a:pt x="764" y="0"/>
                                      </a:lnTo>
                                      <a:lnTo>
                                        <a:pt x="14" y="0"/>
                                      </a:lnTo>
                                      <a:lnTo>
                                        <a:pt x="14" y="29"/>
                                      </a:lnTo>
                                      <a:lnTo>
                                        <a:pt x="764" y="29"/>
                                      </a:lnTo>
                                      <a:lnTo>
                                        <a:pt x="749" y="15"/>
                                      </a:lnTo>
                                      <a:lnTo>
                                        <a:pt x="749" y="226"/>
                                      </a:lnTo>
                                      <a:lnTo>
                                        <a:pt x="764" y="212"/>
                                      </a:lnTo>
                                      <a:lnTo>
                                        <a:pt x="14" y="212"/>
                                      </a:lnTo>
                                      <a:lnTo>
                                        <a:pt x="29" y="226"/>
                                      </a:lnTo>
                                      <a:lnTo>
                                        <a:pt x="29" y="15"/>
                                      </a:lnTo>
                                      <a:lnTo>
                                        <a:pt x="14" y="29"/>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82" name="Rectangle 1712"/>
                              <wps:cNvSpPr>
                                <a:spLocks noChangeArrowheads="1"/>
                              </wps:cNvSpPr>
                              <wps:spPr bwMode="auto">
                                <a:xfrm>
                                  <a:off x="1578610" y="1971208"/>
                                  <a:ext cx="93345"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r>
                                      <w:rPr>
                                        <w:rFonts w:ascii="Arial" w:hAnsi="Arial" w:cs="Arial"/>
                                        <w:color w:val="000000"/>
                                        <w:lang w:val="en-US"/>
                                      </w:rPr>
                                      <w:t>S</w:t>
                                    </w:r>
                                  </w:p>
                                </w:txbxContent>
                              </wps:txbx>
                              <wps:bodyPr rot="0" vert="horz" wrap="square" lIns="0" tIns="0" rIns="0" bIns="0" anchor="t" anchorCtr="0" upright="1">
                                <a:noAutofit/>
                              </wps:bodyPr>
                            </wps:wsp>
                            <wps:wsp>
                              <wps:cNvPr id="25983" name="Rectangle 1713"/>
                              <wps:cNvSpPr>
                                <a:spLocks noChangeArrowheads="1"/>
                              </wps:cNvSpPr>
                              <wps:spPr bwMode="auto">
                                <a:xfrm>
                                  <a:off x="1673225" y="2065823"/>
                                  <a:ext cx="35560"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r>
                                      <w:rPr>
                                        <w:rFonts w:ascii="Arial" w:hAnsi="Arial" w:cs="Arial"/>
                                        <w:color w:val="000000"/>
                                        <w:sz w:val="10"/>
                                        <w:szCs w:val="10"/>
                                        <w:lang w:val="en-US"/>
                                      </w:rPr>
                                      <w:t>0</w:t>
                                    </w:r>
                                  </w:p>
                                </w:txbxContent>
                              </wps:txbx>
                              <wps:bodyPr rot="0" vert="horz" wrap="square" lIns="0" tIns="0" rIns="0" bIns="0" anchor="t" anchorCtr="0" upright="1">
                                <a:noAutofit/>
                              </wps:bodyPr>
                            </wps:wsp>
                            <wps:wsp>
                              <wps:cNvPr id="25984" name="Rectangle 1714"/>
                              <wps:cNvSpPr>
                                <a:spLocks noChangeArrowheads="1"/>
                              </wps:cNvSpPr>
                              <wps:spPr bwMode="auto">
                                <a:xfrm>
                                  <a:off x="1710055" y="1971208"/>
                                  <a:ext cx="30734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r>
                                      <w:rPr>
                                        <w:rFonts w:ascii="Arial" w:hAnsi="Arial" w:cs="Arial"/>
                                        <w:color w:val="000000"/>
                                        <w:lang w:val="en-US"/>
                                      </w:rPr>
                                      <w:t>=</w:t>
                                    </w:r>
                                    <w:proofErr w:type="spellStart"/>
                                    <w:r>
                                      <w:rPr>
                                        <w:rFonts w:ascii="Arial" w:hAnsi="Arial" w:cs="Arial"/>
                                        <w:color w:val="000000"/>
                                        <w:lang w:val="en-US"/>
                                      </w:rPr>
                                      <w:t>axb</w:t>
                                    </w:r>
                                    <w:proofErr w:type="spellEnd"/>
                                  </w:p>
                                </w:txbxContent>
                              </wps:txbx>
                              <wps:bodyPr rot="0" vert="horz" wrap="square" lIns="0" tIns="0" rIns="0" bIns="0" anchor="t" anchorCtr="0" upright="1">
                                <a:noAutofit/>
                              </wps:bodyPr>
                            </wps:wsp>
                            <wps:wsp>
                              <wps:cNvPr id="25985" name="Oval 1715"/>
                              <wps:cNvSpPr>
                                <a:spLocks noChangeArrowheads="1"/>
                              </wps:cNvSpPr>
                              <wps:spPr bwMode="auto">
                                <a:xfrm>
                                  <a:off x="374015" y="2026453"/>
                                  <a:ext cx="481965" cy="478155"/>
                                </a:xfrm>
                                <a:prstGeom prst="ellipse">
                                  <a:avLst/>
                                </a:pr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86" name="Freeform 1716"/>
                              <wps:cNvSpPr>
                                <a:spLocks/>
                              </wps:cNvSpPr>
                              <wps:spPr bwMode="auto">
                                <a:xfrm>
                                  <a:off x="364490" y="2016928"/>
                                  <a:ext cx="497205" cy="494030"/>
                                </a:xfrm>
                                <a:custGeom>
                                  <a:avLst/>
                                  <a:gdLst>
                                    <a:gd name="T0" fmla="*/ 15 w 783"/>
                                    <a:gd name="T1" fmla="*/ 504 h 778"/>
                                    <a:gd name="T2" fmla="*/ 34 w 783"/>
                                    <a:gd name="T3" fmla="*/ 552 h 778"/>
                                    <a:gd name="T4" fmla="*/ 101 w 783"/>
                                    <a:gd name="T5" fmla="*/ 648 h 778"/>
                                    <a:gd name="T6" fmla="*/ 139 w 783"/>
                                    <a:gd name="T7" fmla="*/ 687 h 778"/>
                                    <a:gd name="T8" fmla="*/ 236 w 783"/>
                                    <a:gd name="T9" fmla="*/ 744 h 778"/>
                                    <a:gd name="T10" fmla="*/ 332 w 783"/>
                                    <a:gd name="T11" fmla="*/ 773 h 778"/>
                                    <a:gd name="T12" fmla="*/ 394 w 783"/>
                                    <a:gd name="T13" fmla="*/ 778 h 778"/>
                                    <a:gd name="T14" fmla="*/ 471 w 783"/>
                                    <a:gd name="T15" fmla="*/ 768 h 778"/>
                                    <a:gd name="T16" fmla="*/ 538 w 783"/>
                                    <a:gd name="T17" fmla="*/ 744 h 778"/>
                                    <a:gd name="T18" fmla="*/ 639 w 783"/>
                                    <a:gd name="T19" fmla="*/ 687 h 778"/>
                                    <a:gd name="T20" fmla="*/ 678 w 783"/>
                                    <a:gd name="T21" fmla="*/ 648 h 778"/>
                                    <a:gd name="T22" fmla="*/ 745 w 783"/>
                                    <a:gd name="T23" fmla="*/ 552 h 778"/>
                                    <a:gd name="T24" fmla="*/ 764 w 783"/>
                                    <a:gd name="T25" fmla="*/ 504 h 778"/>
                                    <a:gd name="T26" fmla="*/ 783 w 783"/>
                                    <a:gd name="T27" fmla="*/ 394 h 778"/>
                                    <a:gd name="T28" fmla="*/ 778 w 783"/>
                                    <a:gd name="T29" fmla="*/ 332 h 778"/>
                                    <a:gd name="T30" fmla="*/ 750 w 783"/>
                                    <a:gd name="T31" fmla="*/ 236 h 778"/>
                                    <a:gd name="T32" fmla="*/ 692 w 783"/>
                                    <a:gd name="T33" fmla="*/ 140 h 778"/>
                                    <a:gd name="T34" fmla="*/ 654 w 783"/>
                                    <a:gd name="T35" fmla="*/ 101 h 778"/>
                                    <a:gd name="T36" fmla="*/ 557 w 783"/>
                                    <a:gd name="T37" fmla="*/ 34 h 778"/>
                                    <a:gd name="T38" fmla="*/ 485 w 783"/>
                                    <a:gd name="T39" fmla="*/ 10 h 778"/>
                                    <a:gd name="T40" fmla="*/ 332 w 783"/>
                                    <a:gd name="T41" fmla="*/ 0 h 778"/>
                                    <a:gd name="T42" fmla="*/ 236 w 783"/>
                                    <a:gd name="T43" fmla="*/ 29 h 778"/>
                                    <a:gd name="T44" fmla="*/ 139 w 783"/>
                                    <a:gd name="T45" fmla="*/ 87 h 778"/>
                                    <a:gd name="T46" fmla="*/ 101 w 783"/>
                                    <a:gd name="T47" fmla="*/ 125 h 778"/>
                                    <a:gd name="T48" fmla="*/ 34 w 783"/>
                                    <a:gd name="T49" fmla="*/ 221 h 778"/>
                                    <a:gd name="T50" fmla="*/ 15 w 783"/>
                                    <a:gd name="T51" fmla="*/ 269 h 778"/>
                                    <a:gd name="T52" fmla="*/ 29 w 783"/>
                                    <a:gd name="T53" fmla="*/ 389 h 778"/>
                                    <a:gd name="T54" fmla="*/ 48 w 783"/>
                                    <a:gd name="T55" fmla="*/ 264 h 778"/>
                                    <a:gd name="T56" fmla="*/ 72 w 783"/>
                                    <a:gd name="T57" fmla="*/ 216 h 778"/>
                                    <a:gd name="T58" fmla="*/ 130 w 783"/>
                                    <a:gd name="T59" fmla="*/ 130 h 778"/>
                                    <a:gd name="T60" fmla="*/ 216 w 783"/>
                                    <a:gd name="T61" fmla="*/ 72 h 778"/>
                                    <a:gd name="T62" fmla="*/ 264 w 783"/>
                                    <a:gd name="T63" fmla="*/ 48 h 778"/>
                                    <a:gd name="T64" fmla="*/ 389 w 783"/>
                                    <a:gd name="T65" fmla="*/ 29 h 778"/>
                                    <a:gd name="T66" fmla="*/ 476 w 783"/>
                                    <a:gd name="T67" fmla="*/ 39 h 778"/>
                                    <a:gd name="T68" fmla="*/ 548 w 783"/>
                                    <a:gd name="T69" fmla="*/ 63 h 778"/>
                                    <a:gd name="T70" fmla="*/ 620 w 783"/>
                                    <a:gd name="T71" fmla="*/ 106 h 778"/>
                                    <a:gd name="T72" fmla="*/ 658 w 783"/>
                                    <a:gd name="T73" fmla="*/ 144 h 778"/>
                                    <a:gd name="T74" fmla="*/ 716 w 783"/>
                                    <a:gd name="T75" fmla="*/ 231 h 778"/>
                                    <a:gd name="T76" fmla="*/ 735 w 783"/>
                                    <a:gd name="T77" fmla="*/ 279 h 778"/>
                                    <a:gd name="T78" fmla="*/ 754 w 783"/>
                                    <a:gd name="T79" fmla="*/ 394 h 778"/>
                                    <a:gd name="T80" fmla="*/ 750 w 783"/>
                                    <a:gd name="T81" fmla="*/ 442 h 778"/>
                                    <a:gd name="T82" fmla="*/ 721 w 783"/>
                                    <a:gd name="T83" fmla="*/ 528 h 778"/>
                                    <a:gd name="T84" fmla="*/ 673 w 783"/>
                                    <a:gd name="T85" fmla="*/ 615 h 778"/>
                                    <a:gd name="T86" fmla="*/ 634 w 783"/>
                                    <a:gd name="T87" fmla="*/ 653 h 778"/>
                                    <a:gd name="T88" fmla="*/ 557 w 783"/>
                                    <a:gd name="T89" fmla="*/ 701 h 778"/>
                                    <a:gd name="T90" fmla="*/ 514 w 783"/>
                                    <a:gd name="T91" fmla="*/ 725 h 778"/>
                                    <a:gd name="T92" fmla="*/ 447 w 783"/>
                                    <a:gd name="T93" fmla="*/ 744 h 778"/>
                                    <a:gd name="T94" fmla="*/ 394 w 783"/>
                                    <a:gd name="T95" fmla="*/ 749 h 778"/>
                                    <a:gd name="T96" fmla="*/ 279 w 783"/>
                                    <a:gd name="T97" fmla="*/ 730 h 778"/>
                                    <a:gd name="T98" fmla="*/ 231 w 783"/>
                                    <a:gd name="T99" fmla="*/ 711 h 778"/>
                                    <a:gd name="T100" fmla="*/ 144 w 783"/>
                                    <a:gd name="T101" fmla="*/ 653 h 778"/>
                                    <a:gd name="T102" fmla="*/ 106 w 783"/>
                                    <a:gd name="T103" fmla="*/ 615 h 778"/>
                                    <a:gd name="T104" fmla="*/ 58 w 783"/>
                                    <a:gd name="T105" fmla="*/ 528 h 778"/>
                                    <a:gd name="T106" fmla="*/ 29 w 783"/>
                                    <a:gd name="T107" fmla="*/ 442 h 7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783" h="778">
                                      <a:moveTo>
                                        <a:pt x="0" y="389"/>
                                      </a:moveTo>
                                      <a:lnTo>
                                        <a:pt x="0" y="442"/>
                                      </a:lnTo>
                                      <a:lnTo>
                                        <a:pt x="15" y="504"/>
                                      </a:lnTo>
                                      <a:lnTo>
                                        <a:pt x="19" y="519"/>
                                      </a:lnTo>
                                      <a:lnTo>
                                        <a:pt x="29" y="538"/>
                                      </a:lnTo>
                                      <a:lnTo>
                                        <a:pt x="34" y="552"/>
                                      </a:lnTo>
                                      <a:lnTo>
                                        <a:pt x="43" y="576"/>
                                      </a:lnTo>
                                      <a:lnTo>
                                        <a:pt x="87" y="634"/>
                                      </a:lnTo>
                                      <a:lnTo>
                                        <a:pt x="101" y="648"/>
                                      </a:lnTo>
                                      <a:lnTo>
                                        <a:pt x="111" y="663"/>
                                      </a:lnTo>
                                      <a:lnTo>
                                        <a:pt x="125" y="672"/>
                                      </a:lnTo>
                                      <a:lnTo>
                                        <a:pt x="139" y="687"/>
                                      </a:lnTo>
                                      <a:lnTo>
                                        <a:pt x="197" y="730"/>
                                      </a:lnTo>
                                      <a:lnTo>
                                        <a:pt x="221" y="739"/>
                                      </a:lnTo>
                                      <a:lnTo>
                                        <a:pt x="236" y="744"/>
                                      </a:lnTo>
                                      <a:lnTo>
                                        <a:pt x="255" y="754"/>
                                      </a:lnTo>
                                      <a:lnTo>
                                        <a:pt x="269" y="759"/>
                                      </a:lnTo>
                                      <a:lnTo>
                                        <a:pt x="332" y="773"/>
                                      </a:lnTo>
                                      <a:lnTo>
                                        <a:pt x="365" y="773"/>
                                      </a:lnTo>
                                      <a:lnTo>
                                        <a:pt x="384" y="778"/>
                                      </a:lnTo>
                                      <a:lnTo>
                                        <a:pt x="394" y="778"/>
                                      </a:lnTo>
                                      <a:lnTo>
                                        <a:pt x="409" y="773"/>
                                      </a:lnTo>
                                      <a:lnTo>
                                        <a:pt x="447" y="773"/>
                                      </a:lnTo>
                                      <a:lnTo>
                                        <a:pt x="471" y="768"/>
                                      </a:lnTo>
                                      <a:lnTo>
                                        <a:pt x="485" y="763"/>
                                      </a:lnTo>
                                      <a:lnTo>
                                        <a:pt x="524" y="754"/>
                                      </a:lnTo>
                                      <a:lnTo>
                                        <a:pt x="538" y="744"/>
                                      </a:lnTo>
                                      <a:lnTo>
                                        <a:pt x="557" y="739"/>
                                      </a:lnTo>
                                      <a:lnTo>
                                        <a:pt x="596" y="720"/>
                                      </a:lnTo>
                                      <a:lnTo>
                                        <a:pt x="639" y="687"/>
                                      </a:lnTo>
                                      <a:lnTo>
                                        <a:pt x="654" y="672"/>
                                      </a:lnTo>
                                      <a:lnTo>
                                        <a:pt x="668" y="663"/>
                                      </a:lnTo>
                                      <a:lnTo>
                                        <a:pt x="678" y="648"/>
                                      </a:lnTo>
                                      <a:lnTo>
                                        <a:pt x="692" y="634"/>
                                      </a:lnTo>
                                      <a:lnTo>
                                        <a:pt x="735" y="576"/>
                                      </a:lnTo>
                                      <a:lnTo>
                                        <a:pt x="745" y="552"/>
                                      </a:lnTo>
                                      <a:lnTo>
                                        <a:pt x="750" y="538"/>
                                      </a:lnTo>
                                      <a:lnTo>
                                        <a:pt x="759" y="519"/>
                                      </a:lnTo>
                                      <a:lnTo>
                                        <a:pt x="764" y="504"/>
                                      </a:lnTo>
                                      <a:lnTo>
                                        <a:pt x="778" y="442"/>
                                      </a:lnTo>
                                      <a:lnTo>
                                        <a:pt x="778" y="408"/>
                                      </a:lnTo>
                                      <a:lnTo>
                                        <a:pt x="783" y="394"/>
                                      </a:lnTo>
                                      <a:lnTo>
                                        <a:pt x="783" y="384"/>
                                      </a:lnTo>
                                      <a:lnTo>
                                        <a:pt x="778" y="365"/>
                                      </a:lnTo>
                                      <a:lnTo>
                                        <a:pt x="778" y="332"/>
                                      </a:lnTo>
                                      <a:lnTo>
                                        <a:pt x="764" y="269"/>
                                      </a:lnTo>
                                      <a:lnTo>
                                        <a:pt x="759" y="255"/>
                                      </a:lnTo>
                                      <a:lnTo>
                                        <a:pt x="750" y="236"/>
                                      </a:lnTo>
                                      <a:lnTo>
                                        <a:pt x="745" y="221"/>
                                      </a:lnTo>
                                      <a:lnTo>
                                        <a:pt x="735" y="197"/>
                                      </a:lnTo>
                                      <a:lnTo>
                                        <a:pt x="692" y="140"/>
                                      </a:lnTo>
                                      <a:lnTo>
                                        <a:pt x="678" y="125"/>
                                      </a:lnTo>
                                      <a:lnTo>
                                        <a:pt x="668" y="111"/>
                                      </a:lnTo>
                                      <a:lnTo>
                                        <a:pt x="654" y="101"/>
                                      </a:lnTo>
                                      <a:lnTo>
                                        <a:pt x="639" y="87"/>
                                      </a:lnTo>
                                      <a:lnTo>
                                        <a:pt x="596" y="53"/>
                                      </a:lnTo>
                                      <a:lnTo>
                                        <a:pt x="557" y="34"/>
                                      </a:lnTo>
                                      <a:lnTo>
                                        <a:pt x="538" y="29"/>
                                      </a:lnTo>
                                      <a:lnTo>
                                        <a:pt x="524" y="20"/>
                                      </a:lnTo>
                                      <a:lnTo>
                                        <a:pt x="485" y="10"/>
                                      </a:lnTo>
                                      <a:lnTo>
                                        <a:pt x="471" y="5"/>
                                      </a:lnTo>
                                      <a:lnTo>
                                        <a:pt x="447" y="0"/>
                                      </a:lnTo>
                                      <a:lnTo>
                                        <a:pt x="332" y="0"/>
                                      </a:lnTo>
                                      <a:lnTo>
                                        <a:pt x="269" y="15"/>
                                      </a:lnTo>
                                      <a:lnTo>
                                        <a:pt x="255" y="20"/>
                                      </a:lnTo>
                                      <a:lnTo>
                                        <a:pt x="236" y="29"/>
                                      </a:lnTo>
                                      <a:lnTo>
                                        <a:pt x="221" y="34"/>
                                      </a:lnTo>
                                      <a:lnTo>
                                        <a:pt x="197" y="44"/>
                                      </a:lnTo>
                                      <a:lnTo>
                                        <a:pt x="139" y="87"/>
                                      </a:lnTo>
                                      <a:lnTo>
                                        <a:pt x="125" y="101"/>
                                      </a:lnTo>
                                      <a:lnTo>
                                        <a:pt x="111" y="111"/>
                                      </a:lnTo>
                                      <a:lnTo>
                                        <a:pt x="101" y="125"/>
                                      </a:lnTo>
                                      <a:lnTo>
                                        <a:pt x="87" y="140"/>
                                      </a:lnTo>
                                      <a:lnTo>
                                        <a:pt x="43" y="197"/>
                                      </a:lnTo>
                                      <a:lnTo>
                                        <a:pt x="34" y="221"/>
                                      </a:lnTo>
                                      <a:lnTo>
                                        <a:pt x="29" y="236"/>
                                      </a:lnTo>
                                      <a:lnTo>
                                        <a:pt x="19" y="255"/>
                                      </a:lnTo>
                                      <a:lnTo>
                                        <a:pt x="15" y="269"/>
                                      </a:lnTo>
                                      <a:lnTo>
                                        <a:pt x="0" y="332"/>
                                      </a:lnTo>
                                      <a:lnTo>
                                        <a:pt x="0" y="389"/>
                                      </a:lnTo>
                                      <a:lnTo>
                                        <a:pt x="29" y="389"/>
                                      </a:lnTo>
                                      <a:lnTo>
                                        <a:pt x="29" y="332"/>
                                      </a:lnTo>
                                      <a:lnTo>
                                        <a:pt x="43" y="279"/>
                                      </a:lnTo>
                                      <a:lnTo>
                                        <a:pt x="48" y="264"/>
                                      </a:lnTo>
                                      <a:lnTo>
                                        <a:pt x="58" y="245"/>
                                      </a:lnTo>
                                      <a:lnTo>
                                        <a:pt x="63" y="231"/>
                                      </a:lnTo>
                                      <a:lnTo>
                                        <a:pt x="72" y="216"/>
                                      </a:lnTo>
                                      <a:lnTo>
                                        <a:pt x="106" y="159"/>
                                      </a:lnTo>
                                      <a:lnTo>
                                        <a:pt x="120" y="144"/>
                                      </a:lnTo>
                                      <a:lnTo>
                                        <a:pt x="130" y="130"/>
                                      </a:lnTo>
                                      <a:lnTo>
                                        <a:pt x="144" y="120"/>
                                      </a:lnTo>
                                      <a:lnTo>
                                        <a:pt x="159" y="106"/>
                                      </a:lnTo>
                                      <a:lnTo>
                                        <a:pt x="216" y="72"/>
                                      </a:lnTo>
                                      <a:lnTo>
                                        <a:pt x="231" y="63"/>
                                      </a:lnTo>
                                      <a:lnTo>
                                        <a:pt x="245" y="58"/>
                                      </a:lnTo>
                                      <a:lnTo>
                                        <a:pt x="264" y="48"/>
                                      </a:lnTo>
                                      <a:lnTo>
                                        <a:pt x="279" y="44"/>
                                      </a:lnTo>
                                      <a:lnTo>
                                        <a:pt x="332" y="29"/>
                                      </a:lnTo>
                                      <a:lnTo>
                                        <a:pt x="389" y="29"/>
                                      </a:lnTo>
                                      <a:lnTo>
                                        <a:pt x="447" y="29"/>
                                      </a:lnTo>
                                      <a:lnTo>
                                        <a:pt x="461" y="34"/>
                                      </a:lnTo>
                                      <a:lnTo>
                                        <a:pt x="476" y="39"/>
                                      </a:lnTo>
                                      <a:lnTo>
                                        <a:pt x="514" y="48"/>
                                      </a:lnTo>
                                      <a:lnTo>
                                        <a:pt x="529" y="58"/>
                                      </a:lnTo>
                                      <a:lnTo>
                                        <a:pt x="548" y="63"/>
                                      </a:lnTo>
                                      <a:lnTo>
                                        <a:pt x="557" y="72"/>
                                      </a:lnTo>
                                      <a:lnTo>
                                        <a:pt x="577" y="82"/>
                                      </a:lnTo>
                                      <a:lnTo>
                                        <a:pt x="620" y="106"/>
                                      </a:lnTo>
                                      <a:lnTo>
                                        <a:pt x="634" y="120"/>
                                      </a:lnTo>
                                      <a:lnTo>
                                        <a:pt x="649" y="130"/>
                                      </a:lnTo>
                                      <a:lnTo>
                                        <a:pt x="658" y="144"/>
                                      </a:lnTo>
                                      <a:lnTo>
                                        <a:pt x="673" y="159"/>
                                      </a:lnTo>
                                      <a:lnTo>
                                        <a:pt x="706" y="216"/>
                                      </a:lnTo>
                                      <a:lnTo>
                                        <a:pt x="716" y="231"/>
                                      </a:lnTo>
                                      <a:lnTo>
                                        <a:pt x="721" y="245"/>
                                      </a:lnTo>
                                      <a:lnTo>
                                        <a:pt x="730" y="264"/>
                                      </a:lnTo>
                                      <a:lnTo>
                                        <a:pt x="735" y="279"/>
                                      </a:lnTo>
                                      <a:lnTo>
                                        <a:pt x="750" y="332"/>
                                      </a:lnTo>
                                      <a:lnTo>
                                        <a:pt x="750" y="365"/>
                                      </a:lnTo>
                                      <a:lnTo>
                                        <a:pt x="754" y="394"/>
                                      </a:lnTo>
                                      <a:lnTo>
                                        <a:pt x="754" y="384"/>
                                      </a:lnTo>
                                      <a:lnTo>
                                        <a:pt x="750" y="408"/>
                                      </a:lnTo>
                                      <a:lnTo>
                                        <a:pt x="750" y="442"/>
                                      </a:lnTo>
                                      <a:lnTo>
                                        <a:pt x="735" y="495"/>
                                      </a:lnTo>
                                      <a:lnTo>
                                        <a:pt x="730" y="509"/>
                                      </a:lnTo>
                                      <a:lnTo>
                                        <a:pt x="721" y="528"/>
                                      </a:lnTo>
                                      <a:lnTo>
                                        <a:pt x="716" y="543"/>
                                      </a:lnTo>
                                      <a:lnTo>
                                        <a:pt x="706" y="557"/>
                                      </a:lnTo>
                                      <a:lnTo>
                                        <a:pt x="673" y="615"/>
                                      </a:lnTo>
                                      <a:lnTo>
                                        <a:pt x="658" y="629"/>
                                      </a:lnTo>
                                      <a:lnTo>
                                        <a:pt x="649" y="644"/>
                                      </a:lnTo>
                                      <a:lnTo>
                                        <a:pt x="634" y="653"/>
                                      </a:lnTo>
                                      <a:lnTo>
                                        <a:pt x="620" y="668"/>
                                      </a:lnTo>
                                      <a:lnTo>
                                        <a:pt x="577" y="692"/>
                                      </a:lnTo>
                                      <a:lnTo>
                                        <a:pt x="557" y="701"/>
                                      </a:lnTo>
                                      <a:lnTo>
                                        <a:pt x="548" y="711"/>
                                      </a:lnTo>
                                      <a:lnTo>
                                        <a:pt x="529" y="715"/>
                                      </a:lnTo>
                                      <a:lnTo>
                                        <a:pt x="514" y="725"/>
                                      </a:lnTo>
                                      <a:lnTo>
                                        <a:pt x="476" y="735"/>
                                      </a:lnTo>
                                      <a:lnTo>
                                        <a:pt x="461" y="739"/>
                                      </a:lnTo>
                                      <a:lnTo>
                                        <a:pt x="447" y="744"/>
                                      </a:lnTo>
                                      <a:lnTo>
                                        <a:pt x="409" y="744"/>
                                      </a:lnTo>
                                      <a:lnTo>
                                        <a:pt x="384" y="749"/>
                                      </a:lnTo>
                                      <a:lnTo>
                                        <a:pt x="394" y="749"/>
                                      </a:lnTo>
                                      <a:lnTo>
                                        <a:pt x="365" y="744"/>
                                      </a:lnTo>
                                      <a:lnTo>
                                        <a:pt x="332" y="744"/>
                                      </a:lnTo>
                                      <a:lnTo>
                                        <a:pt x="279" y="730"/>
                                      </a:lnTo>
                                      <a:lnTo>
                                        <a:pt x="264" y="725"/>
                                      </a:lnTo>
                                      <a:lnTo>
                                        <a:pt x="245" y="715"/>
                                      </a:lnTo>
                                      <a:lnTo>
                                        <a:pt x="231" y="711"/>
                                      </a:lnTo>
                                      <a:lnTo>
                                        <a:pt x="216" y="701"/>
                                      </a:lnTo>
                                      <a:lnTo>
                                        <a:pt x="159" y="668"/>
                                      </a:lnTo>
                                      <a:lnTo>
                                        <a:pt x="144" y="653"/>
                                      </a:lnTo>
                                      <a:lnTo>
                                        <a:pt x="130" y="644"/>
                                      </a:lnTo>
                                      <a:lnTo>
                                        <a:pt x="120" y="629"/>
                                      </a:lnTo>
                                      <a:lnTo>
                                        <a:pt x="106" y="615"/>
                                      </a:lnTo>
                                      <a:lnTo>
                                        <a:pt x="72" y="557"/>
                                      </a:lnTo>
                                      <a:lnTo>
                                        <a:pt x="63" y="543"/>
                                      </a:lnTo>
                                      <a:lnTo>
                                        <a:pt x="58" y="528"/>
                                      </a:lnTo>
                                      <a:lnTo>
                                        <a:pt x="48" y="509"/>
                                      </a:lnTo>
                                      <a:lnTo>
                                        <a:pt x="43" y="495"/>
                                      </a:lnTo>
                                      <a:lnTo>
                                        <a:pt x="29" y="442"/>
                                      </a:lnTo>
                                      <a:lnTo>
                                        <a:pt x="29" y="389"/>
                                      </a:lnTo>
                                      <a:lnTo>
                                        <a:pt x="0" y="3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87" name="Freeform 1717"/>
                              <wps:cNvSpPr>
                                <a:spLocks/>
                              </wps:cNvSpPr>
                              <wps:spPr bwMode="auto">
                                <a:xfrm>
                                  <a:off x="264160" y="456733"/>
                                  <a:ext cx="698500" cy="360045"/>
                                </a:xfrm>
                                <a:custGeom>
                                  <a:avLst/>
                                  <a:gdLst>
                                    <a:gd name="T0" fmla="*/ 14 w 1100"/>
                                    <a:gd name="T1" fmla="*/ 0 h 567"/>
                                    <a:gd name="T2" fmla="*/ 9 w 1100"/>
                                    <a:gd name="T3" fmla="*/ 0 h 567"/>
                                    <a:gd name="T4" fmla="*/ 0 w 1100"/>
                                    <a:gd name="T5" fmla="*/ 10 h 567"/>
                                    <a:gd name="T6" fmla="*/ 0 w 1100"/>
                                    <a:gd name="T7" fmla="*/ 562 h 567"/>
                                    <a:gd name="T8" fmla="*/ 4 w 1100"/>
                                    <a:gd name="T9" fmla="*/ 562 h 567"/>
                                    <a:gd name="T10" fmla="*/ 9 w 1100"/>
                                    <a:gd name="T11" fmla="*/ 567 h 567"/>
                                    <a:gd name="T12" fmla="*/ 1095 w 1100"/>
                                    <a:gd name="T13" fmla="*/ 567 h 567"/>
                                    <a:gd name="T14" fmla="*/ 1095 w 1100"/>
                                    <a:gd name="T15" fmla="*/ 562 h 567"/>
                                    <a:gd name="T16" fmla="*/ 1100 w 1100"/>
                                    <a:gd name="T17" fmla="*/ 562 h 567"/>
                                    <a:gd name="T18" fmla="*/ 1100 w 1100"/>
                                    <a:gd name="T19" fmla="*/ 10 h 567"/>
                                    <a:gd name="T20" fmla="*/ 1095 w 1100"/>
                                    <a:gd name="T21" fmla="*/ 5 h 567"/>
                                    <a:gd name="T22" fmla="*/ 1095 w 1100"/>
                                    <a:gd name="T23" fmla="*/ 0 h 567"/>
                                    <a:gd name="T24" fmla="*/ 1085 w 1100"/>
                                    <a:gd name="T25" fmla="*/ 0 h 567"/>
                                    <a:gd name="T26" fmla="*/ 14 w 1100"/>
                                    <a:gd name="T27" fmla="*/ 0 h 567"/>
                                    <a:gd name="T28" fmla="*/ 14 w 1100"/>
                                    <a:gd name="T29" fmla="*/ 29 h 567"/>
                                    <a:gd name="T30" fmla="*/ 1085 w 1100"/>
                                    <a:gd name="T31" fmla="*/ 29 h 567"/>
                                    <a:gd name="T32" fmla="*/ 1071 w 1100"/>
                                    <a:gd name="T33" fmla="*/ 15 h 567"/>
                                    <a:gd name="T34" fmla="*/ 1071 w 1100"/>
                                    <a:gd name="T35" fmla="*/ 552 h 567"/>
                                    <a:gd name="T36" fmla="*/ 1085 w 1100"/>
                                    <a:gd name="T37" fmla="*/ 538 h 567"/>
                                    <a:gd name="T38" fmla="*/ 14 w 1100"/>
                                    <a:gd name="T39" fmla="*/ 538 h 567"/>
                                    <a:gd name="T40" fmla="*/ 28 w 1100"/>
                                    <a:gd name="T41" fmla="*/ 552 h 567"/>
                                    <a:gd name="T42" fmla="*/ 28 w 1100"/>
                                    <a:gd name="T43" fmla="*/ 15 h 567"/>
                                    <a:gd name="T44" fmla="*/ 14 w 1100"/>
                                    <a:gd name="T45" fmla="*/ 29 h 567"/>
                                    <a:gd name="T46" fmla="*/ 14 w 1100"/>
                                    <a:gd name="T47" fmla="*/ 0 h 5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100" h="567">
                                      <a:moveTo>
                                        <a:pt x="14" y="0"/>
                                      </a:moveTo>
                                      <a:lnTo>
                                        <a:pt x="9" y="0"/>
                                      </a:lnTo>
                                      <a:lnTo>
                                        <a:pt x="0" y="10"/>
                                      </a:lnTo>
                                      <a:lnTo>
                                        <a:pt x="0" y="562"/>
                                      </a:lnTo>
                                      <a:lnTo>
                                        <a:pt x="4" y="562"/>
                                      </a:lnTo>
                                      <a:lnTo>
                                        <a:pt x="9" y="567"/>
                                      </a:lnTo>
                                      <a:lnTo>
                                        <a:pt x="1095" y="567"/>
                                      </a:lnTo>
                                      <a:lnTo>
                                        <a:pt x="1095" y="562"/>
                                      </a:lnTo>
                                      <a:lnTo>
                                        <a:pt x="1100" y="562"/>
                                      </a:lnTo>
                                      <a:lnTo>
                                        <a:pt x="1100" y="10"/>
                                      </a:lnTo>
                                      <a:lnTo>
                                        <a:pt x="1095" y="5"/>
                                      </a:lnTo>
                                      <a:lnTo>
                                        <a:pt x="1095" y="0"/>
                                      </a:lnTo>
                                      <a:lnTo>
                                        <a:pt x="1085" y="0"/>
                                      </a:lnTo>
                                      <a:lnTo>
                                        <a:pt x="14" y="0"/>
                                      </a:lnTo>
                                      <a:lnTo>
                                        <a:pt x="14" y="29"/>
                                      </a:lnTo>
                                      <a:lnTo>
                                        <a:pt x="1085" y="29"/>
                                      </a:lnTo>
                                      <a:lnTo>
                                        <a:pt x="1071" y="15"/>
                                      </a:lnTo>
                                      <a:lnTo>
                                        <a:pt x="1071" y="552"/>
                                      </a:lnTo>
                                      <a:lnTo>
                                        <a:pt x="1085" y="538"/>
                                      </a:lnTo>
                                      <a:lnTo>
                                        <a:pt x="14" y="538"/>
                                      </a:lnTo>
                                      <a:lnTo>
                                        <a:pt x="28" y="552"/>
                                      </a:lnTo>
                                      <a:lnTo>
                                        <a:pt x="28" y="15"/>
                                      </a:lnTo>
                                      <a:lnTo>
                                        <a:pt x="14" y="29"/>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88" name="Freeform 1718"/>
                              <wps:cNvSpPr>
                                <a:spLocks/>
                              </wps:cNvSpPr>
                              <wps:spPr bwMode="auto">
                                <a:xfrm>
                                  <a:off x="264160" y="798363"/>
                                  <a:ext cx="698500" cy="527050"/>
                                </a:xfrm>
                                <a:custGeom>
                                  <a:avLst/>
                                  <a:gdLst>
                                    <a:gd name="T0" fmla="*/ 14 w 1100"/>
                                    <a:gd name="T1" fmla="*/ 0 h 830"/>
                                    <a:gd name="T2" fmla="*/ 9 w 1100"/>
                                    <a:gd name="T3" fmla="*/ 0 h 830"/>
                                    <a:gd name="T4" fmla="*/ 0 w 1100"/>
                                    <a:gd name="T5" fmla="*/ 10 h 830"/>
                                    <a:gd name="T6" fmla="*/ 0 w 1100"/>
                                    <a:gd name="T7" fmla="*/ 19 h 830"/>
                                    <a:gd name="T8" fmla="*/ 158 w 1100"/>
                                    <a:gd name="T9" fmla="*/ 821 h 830"/>
                                    <a:gd name="T10" fmla="*/ 168 w 1100"/>
                                    <a:gd name="T11" fmla="*/ 830 h 830"/>
                                    <a:gd name="T12" fmla="*/ 936 w 1100"/>
                                    <a:gd name="T13" fmla="*/ 830 h 830"/>
                                    <a:gd name="T14" fmla="*/ 936 w 1100"/>
                                    <a:gd name="T15" fmla="*/ 825 h 830"/>
                                    <a:gd name="T16" fmla="*/ 941 w 1100"/>
                                    <a:gd name="T17" fmla="*/ 825 h 830"/>
                                    <a:gd name="T18" fmla="*/ 941 w 1100"/>
                                    <a:gd name="T19" fmla="*/ 821 h 830"/>
                                    <a:gd name="T20" fmla="*/ 1100 w 1100"/>
                                    <a:gd name="T21" fmla="*/ 19 h 830"/>
                                    <a:gd name="T22" fmla="*/ 1100 w 1100"/>
                                    <a:gd name="T23" fmla="*/ 10 h 830"/>
                                    <a:gd name="T24" fmla="*/ 1090 w 1100"/>
                                    <a:gd name="T25" fmla="*/ 0 h 830"/>
                                    <a:gd name="T26" fmla="*/ 1085 w 1100"/>
                                    <a:gd name="T27" fmla="*/ 0 h 830"/>
                                    <a:gd name="T28" fmla="*/ 14 w 1100"/>
                                    <a:gd name="T29" fmla="*/ 0 h 830"/>
                                    <a:gd name="T30" fmla="*/ 14 w 1100"/>
                                    <a:gd name="T31" fmla="*/ 29 h 830"/>
                                    <a:gd name="T32" fmla="*/ 1085 w 1100"/>
                                    <a:gd name="T33" fmla="*/ 29 h 830"/>
                                    <a:gd name="T34" fmla="*/ 1071 w 1100"/>
                                    <a:gd name="T35" fmla="*/ 10 h 830"/>
                                    <a:gd name="T36" fmla="*/ 912 w 1100"/>
                                    <a:gd name="T37" fmla="*/ 811 h 830"/>
                                    <a:gd name="T38" fmla="*/ 927 w 1100"/>
                                    <a:gd name="T39" fmla="*/ 801 h 830"/>
                                    <a:gd name="T40" fmla="*/ 173 w 1100"/>
                                    <a:gd name="T41" fmla="*/ 801 h 830"/>
                                    <a:gd name="T42" fmla="*/ 187 w 1100"/>
                                    <a:gd name="T43" fmla="*/ 811 h 830"/>
                                    <a:gd name="T44" fmla="*/ 28 w 1100"/>
                                    <a:gd name="T45" fmla="*/ 10 h 830"/>
                                    <a:gd name="T46" fmla="*/ 14 w 1100"/>
                                    <a:gd name="T47" fmla="*/ 29 h 830"/>
                                    <a:gd name="T48" fmla="*/ 14 w 1100"/>
                                    <a:gd name="T49" fmla="*/ 0 h 8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100" h="830">
                                      <a:moveTo>
                                        <a:pt x="14" y="0"/>
                                      </a:moveTo>
                                      <a:lnTo>
                                        <a:pt x="9" y="0"/>
                                      </a:lnTo>
                                      <a:lnTo>
                                        <a:pt x="0" y="10"/>
                                      </a:lnTo>
                                      <a:lnTo>
                                        <a:pt x="0" y="19"/>
                                      </a:lnTo>
                                      <a:lnTo>
                                        <a:pt x="158" y="821"/>
                                      </a:lnTo>
                                      <a:lnTo>
                                        <a:pt x="168" y="830"/>
                                      </a:lnTo>
                                      <a:lnTo>
                                        <a:pt x="936" y="830"/>
                                      </a:lnTo>
                                      <a:lnTo>
                                        <a:pt x="936" y="825"/>
                                      </a:lnTo>
                                      <a:lnTo>
                                        <a:pt x="941" y="825"/>
                                      </a:lnTo>
                                      <a:lnTo>
                                        <a:pt x="941" y="821"/>
                                      </a:lnTo>
                                      <a:lnTo>
                                        <a:pt x="1100" y="19"/>
                                      </a:lnTo>
                                      <a:lnTo>
                                        <a:pt x="1100" y="10"/>
                                      </a:lnTo>
                                      <a:lnTo>
                                        <a:pt x="1090" y="0"/>
                                      </a:lnTo>
                                      <a:lnTo>
                                        <a:pt x="1085" y="0"/>
                                      </a:lnTo>
                                      <a:lnTo>
                                        <a:pt x="14" y="0"/>
                                      </a:lnTo>
                                      <a:lnTo>
                                        <a:pt x="14" y="29"/>
                                      </a:lnTo>
                                      <a:lnTo>
                                        <a:pt x="1085" y="29"/>
                                      </a:lnTo>
                                      <a:lnTo>
                                        <a:pt x="1071" y="10"/>
                                      </a:lnTo>
                                      <a:lnTo>
                                        <a:pt x="912" y="811"/>
                                      </a:lnTo>
                                      <a:lnTo>
                                        <a:pt x="927" y="801"/>
                                      </a:lnTo>
                                      <a:lnTo>
                                        <a:pt x="173" y="801"/>
                                      </a:lnTo>
                                      <a:lnTo>
                                        <a:pt x="187" y="811"/>
                                      </a:lnTo>
                                      <a:lnTo>
                                        <a:pt x="28" y="10"/>
                                      </a:lnTo>
                                      <a:lnTo>
                                        <a:pt x="14" y="29"/>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89" name="Freeform 1719"/>
                              <wps:cNvSpPr>
                                <a:spLocks/>
                              </wps:cNvSpPr>
                              <wps:spPr bwMode="auto">
                                <a:xfrm>
                                  <a:off x="364490" y="1306998"/>
                                  <a:ext cx="497205" cy="1883410"/>
                                </a:xfrm>
                                <a:custGeom>
                                  <a:avLst/>
                                  <a:gdLst>
                                    <a:gd name="T0" fmla="*/ 15 w 783"/>
                                    <a:gd name="T1" fmla="*/ 0 h 2966"/>
                                    <a:gd name="T2" fmla="*/ 10 w 783"/>
                                    <a:gd name="T3" fmla="*/ 0 h 2966"/>
                                    <a:gd name="T4" fmla="*/ 0 w 783"/>
                                    <a:gd name="T5" fmla="*/ 10 h 2966"/>
                                    <a:gd name="T6" fmla="*/ 0 w 783"/>
                                    <a:gd name="T7" fmla="*/ 2961 h 2966"/>
                                    <a:gd name="T8" fmla="*/ 5 w 783"/>
                                    <a:gd name="T9" fmla="*/ 2961 h 2966"/>
                                    <a:gd name="T10" fmla="*/ 10 w 783"/>
                                    <a:gd name="T11" fmla="*/ 2966 h 2966"/>
                                    <a:gd name="T12" fmla="*/ 778 w 783"/>
                                    <a:gd name="T13" fmla="*/ 2966 h 2966"/>
                                    <a:gd name="T14" fmla="*/ 778 w 783"/>
                                    <a:gd name="T15" fmla="*/ 2961 h 2966"/>
                                    <a:gd name="T16" fmla="*/ 783 w 783"/>
                                    <a:gd name="T17" fmla="*/ 2961 h 2966"/>
                                    <a:gd name="T18" fmla="*/ 783 w 783"/>
                                    <a:gd name="T19" fmla="*/ 10 h 2966"/>
                                    <a:gd name="T20" fmla="*/ 778 w 783"/>
                                    <a:gd name="T21" fmla="*/ 5 h 2966"/>
                                    <a:gd name="T22" fmla="*/ 778 w 783"/>
                                    <a:gd name="T23" fmla="*/ 0 h 2966"/>
                                    <a:gd name="T24" fmla="*/ 769 w 783"/>
                                    <a:gd name="T25" fmla="*/ 0 h 2966"/>
                                    <a:gd name="T26" fmla="*/ 15 w 783"/>
                                    <a:gd name="T27" fmla="*/ 0 h 2966"/>
                                    <a:gd name="T28" fmla="*/ 15 w 783"/>
                                    <a:gd name="T29" fmla="*/ 29 h 2966"/>
                                    <a:gd name="T30" fmla="*/ 769 w 783"/>
                                    <a:gd name="T31" fmla="*/ 29 h 2966"/>
                                    <a:gd name="T32" fmla="*/ 754 w 783"/>
                                    <a:gd name="T33" fmla="*/ 15 h 2966"/>
                                    <a:gd name="T34" fmla="*/ 754 w 783"/>
                                    <a:gd name="T35" fmla="*/ 2952 h 2966"/>
                                    <a:gd name="T36" fmla="*/ 769 w 783"/>
                                    <a:gd name="T37" fmla="*/ 2937 h 2966"/>
                                    <a:gd name="T38" fmla="*/ 15 w 783"/>
                                    <a:gd name="T39" fmla="*/ 2937 h 2966"/>
                                    <a:gd name="T40" fmla="*/ 29 w 783"/>
                                    <a:gd name="T41" fmla="*/ 2952 h 2966"/>
                                    <a:gd name="T42" fmla="*/ 29 w 783"/>
                                    <a:gd name="T43" fmla="*/ 15 h 2966"/>
                                    <a:gd name="T44" fmla="*/ 15 w 783"/>
                                    <a:gd name="T45" fmla="*/ 29 h 2966"/>
                                    <a:gd name="T46" fmla="*/ 15 w 783"/>
                                    <a:gd name="T47" fmla="*/ 0 h 29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783" h="2966">
                                      <a:moveTo>
                                        <a:pt x="15" y="0"/>
                                      </a:moveTo>
                                      <a:lnTo>
                                        <a:pt x="10" y="0"/>
                                      </a:lnTo>
                                      <a:lnTo>
                                        <a:pt x="0" y="10"/>
                                      </a:lnTo>
                                      <a:lnTo>
                                        <a:pt x="0" y="2961"/>
                                      </a:lnTo>
                                      <a:lnTo>
                                        <a:pt x="5" y="2961"/>
                                      </a:lnTo>
                                      <a:lnTo>
                                        <a:pt x="10" y="2966"/>
                                      </a:lnTo>
                                      <a:lnTo>
                                        <a:pt x="778" y="2966"/>
                                      </a:lnTo>
                                      <a:lnTo>
                                        <a:pt x="778" y="2961"/>
                                      </a:lnTo>
                                      <a:lnTo>
                                        <a:pt x="783" y="2961"/>
                                      </a:lnTo>
                                      <a:lnTo>
                                        <a:pt x="783" y="10"/>
                                      </a:lnTo>
                                      <a:lnTo>
                                        <a:pt x="778" y="5"/>
                                      </a:lnTo>
                                      <a:lnTo>
                                        <a:pt x="778" y="0"/>
                                      </a:lnTo>
                                      <a:lnTo>
                                        <a:pt x="769" y="0"/>
                                      </a:lnTo>
                                      <a:lnTo>
                                        <a:pt x="15" y="0"/>
                                      </a:lnTo>
                                      <a:lnTo>
                                        <a:pt x="15" y="29"/>
                                      </a:lnTo>
                                      <a:lnTo>
                                        <a:pt x="769" y="29"/>
                                      </a:lnTo>
                                      <a:lnTo>
                                        <a:pt x="754" y="15"/>
                                      </a:lnTo>
                                      <a:lnTo>
                                        <a:pt x="754" y="2952"/>
                                      </a:lnTo>
                                      <a:lnTo>
                                        <a:pt x="769" y="2937"/>
                                      </a:lnTo>
                                      <a:lnTo>
                                        <a:pt x="15" y="2937"/>
                                      </a:lnTo>
                                      <a:lnTo>
                                        <a:pt x="29" y="2952"/>
                                      </a:lnTo>
                                      <a:lnTo>
                                        <a:pt x="29" y="15"/>
                                      </a:lnTo>
                                      <a:lnTo>
                                        <a:pt x="15" y="29"/>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90" name="Freeform 1720"/>
                              <wps:cNvSpPr>
                                <a:spLocks/>
                              </wps:cNvSpPr>
                              <wps:spPr bwMode="auto">
                                <a:xfrm>
                                  <a:off x="264160" y="3681263"/>
                                  <a:ext cx="698500" cy="356235"/>
                                </a:xfrm>
                                <a:custGeom>
                                  <a:avLst/>
                                  <a:gdLst>
                                    <a:gd name="T0" fmla="*/ 1085 w 1100"/>
                                    <a:gd name="T1" fmla="*/ 561 h 561"/>
                                    <a:gd name="T2" fmla="*/ 1095 w 1100"/>
                                    <a:gd name="T3" fmla="*/ 561 h 561"/>
                                    <a:gd name="T4" fmla="*/ 1095 w 1100"/>
                                    <a:gd name="T5" fmla="*/ 556 h 561"/>
                                    <a:gd name="T6" fmla="*/ 1100 w 1100"/>
                                    <a:gd name="T7" fmla="*/ 556 h 561"/>
                                    <a:gd name="T8" fmla="*/ 1100 w 1100"/>
                                    <a:gd name="T9" fmla="*/ 9 h 561"/>
                                    <a:gd name="T10" fmla="*/ 1095 w 1100"/>
                                    <a:gd name="T11" fmla="*/ 4 h 561"/>
                                    <a:gd name="T12" fmla="*/ 1095 w 1100"/>
                                    <a:gd name="T13" fmla="*/ 0 h 561"/>
                                    <a:gd name="T14" fmla="*/ 9 w 1100"/>
                                    <a:gd name="T15" fmla="*/ 0 h 561"/>
                                    <a:gd name="T16" fmla="*/ 0 w 1100"/>
                                    <a:gd name="T17" fmla="*/ 9 h 561"/>
                                    <a:gd name="T18" fmla="*/ 0 w 1100"/>
                                    <a:gd name="T19" fmla="*/ 556 h 561"/>
                                    <a:gd name="T20" fmla="*/ 4 w 1100"/>
                                    <a:gd name="T21" fmla="*/ 556 h 561"/>
                                    <a:gd name="T22" fmla="*/ 9 w 1100"/>
                                    <a:gd name="T23" fmla="*/ 561 h 561"/>
                                    <a:gd name="T24" fmla="*/ 14 w 1100"/>
                                    <a:gd name="T25" fmla="*/ 561 h 561"/>
                                    <a:gd name="T26" fmla="*/ 1085 w 1100"/>
                                    <a:gd name="T27" fmla="*/ 561 h 561"/>
                                    <a:gd name="T28" fmla="*/ 1085 w 1100"/>
                                    <a:gd name="T29" fmla="*/ 532 h 561"/>
                                    <a:gd name="T30" fmla="*/ 14 w 1100"/>
                                    <a:gd name="T31" fmla="*/ 532 h 561"/>
                                    <a:gd name="T32" fmla="*/ 28 w 1100"/>
                                    <a:gd name="T33" fmla="*/ 547 h 561"/>
                                    <a:gd name="T34" fmla="*/ 28 w 1100"/>
                                    <a:gd name="T35" fmla="*/ 14 h 561"/>
                                    <a:gd name="T36" fmla="*/ 14 w 1100"/>
                                    <a:gd name="T37" fmla="*/ 28 h 561"/>
                                    <a:gd name="T38" fmla="*/ 1085 w 1100"/>
                                    <a:gd name="T39" fmla="*/ 28 h 561"/>
                                    <a:gd name="T40" fmla="*/ 1071 w 1100"/>
                                    <a:gd name="T41" fmla="*/ 14 h 561"/>
                                    <a:gd name="T42" fmla="*/ 1071 w 1100"/>
                                    <a:gd name="T43" fmla="*/ 547 h 561"/>
                                    <a:gd name="T44" fmla="*/ 1085 w 1100"/>
                                    <a:gd name="T45" fmla="*/ 532 h 561"/>
                                    <a:gd name="T46" fmla="*/ 1085 w 1100"/>
                                    <a:gd name="T47" fmla="*/ 561 h 5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100" h="561">
                                      <a:moveTo>
                                        <a:pt x="1085" y="561"/>
                                      </a:moveTo>
                                      <a:lnTo>
                                        <a:pt x="1095" y="561"/>
                                      </a:lnTo>
                                      <a:lnTo>
                                        <a:pt x="1095" y="556"/>
                                      </a:lnTo>
                                      <a:lnTo>
                                        <a:pt x="1100" y="556"/>
                                      </a:lnTo>
                                      <a:lnTo>
                                        <a:pt x="1100" y="9"/>
                                      </a:lnTo>
                                      <a:lnTo>
                                        <a:pt x="1095" y="4"/>
                                      </a:lnTo>
                                      <a:lnTo>
                                        <a:pt x="1095" y="0"/>
                                      </a:lnTo>
                                      <a:lnTo>
                                        <a:pt x="9" y="0"/>
                                      </a:lnTo>
                                      <a:lnTo>
                                        <a:pt x="0" y="9"/>
                                      </a:lnTo>
                                      <a:lnTo>
                                        <a:pt x="0" y="556"/>
                                      </a:lnTo>
                                      <a:lnTo>
                                        <a:pt x="4" y="556"/>
                                      </a:lnTo>
                                      <a:lnTo>
                                        <a:pt x="9" y="561"/>
                                      </a:lnTo>
                                      <a:lnTo>
                                        <a:pt x="14" y="561"/>
                                      </a:lnTo>
                                      <a:lnTo>
                                        <a:pt x="1085" y="561"/>
                                      </a:lnTo>
                                      <a:lnTo>
                                        <a:pt x="1085" y="532"/>
                                      </a:lnTo>
                                      <a:lnTo>
                                        <a:pt x="14" y="532"/>
                                      </a:lnTo>
                                      <a:lnTo>
                                        <a:pt x="28" y="547"/>
                                      </a:lnTo>
                                      <a:lnTo>
                                        <a:pt x="28" y="14"/>
                                      </a:lnTo>
                                      <a:lnTo>
                                        <a:pt x="14" y="28"/>
                                      </a:lnTo>
                                      <a:lnTo>
                                        <a:pt x="1085" y="28"/>
                                      </a:lnTo>
                                      <a:lnTo>
                                        <a:pt x="1071" y="14"/>
                                      </a:lnTo>
                                      <a:lnTo>
                                        <a:pt x="1071" y="547"/>
                                      </a:lnTo>
                                      <a:lnTo>
                                        <a:pt x="1085" y="532"/>
                                      </a:lnTo>
                                      <a:lnTo>
                                        <a:pt x="1085" y="5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91" name="Freeform 1721"/>
                              <wps:cNvSpPr>
                                <a:spLocks/>
                              </wps:cNvSpPr>
                              <wps:spPr bwMode="auto">
                                <a:xfrm>
                                  <a:off x="264160" y="3171993"/>
                                  <a:ext cx="698500" cy="527050"/>
                                </a:xfrm>
                                <a:custGeom>
                                  <a:avLst/>
                                  <a:gdLst>
                                    <a:gd name="T0" fmla="*/ 1085 w 1100"/>
                                    <a:gd name="T1" fmla="*/ 830 h 830"/>
                                    <a:gd name="T2" fmla="*/ 1095 w 1100"/>
                                    <a:gd name="T3" fmla="*/ 830 h 830"/>
                                    <a:gd name="T4" fmla="*/ 1095 w 1100"/>
                                    <a:gd name="T5" fmla="*/ 826 h 830"/>
                                    <a:gd name="T6" fmla="*/ 1100 w 1100"/>
                                    <a:gd name="T7" fmla="*/ 826 h 830"/>
                                    <a:gd name="T8" fmla="*/ 1100 w 1100"/>
                                    <a:gd name="T9" fmla="*/ 811 h 830"/>
                                    <a:gd name="T10" fmla="*/ 941 w 1100"/>
                                    <a:gd name="T11" fmla="*/ 10 h 830"/>
                                    <a:gd name="T12" fmla="*/ 932 w 1100"/>
                                    <a:gd name="T13" fmla="*/ 0 h 830"/>
                                    <a:gd name="T14" fmla="*/ 168 w 1100"/>
                                    <a:gd name="T15" fmla="*/ 0 h 830"/>
                                    <a:gd name="T16" fmla="*/ 158 w 1100"/>
                                    <a:gd name="T17" fmla="*/ 10 h 830"/>
                                    <a:gd name="T18" fmla="*/ 0 w 1100"/>
                                    <a:gd name="T19" fmla="*/ 811 h 830"/>
                                    <a:gd name="T20" fmla="*/ 0 w 1100"/>
                                    <a:gd name="T21" fmla="*/ 821 h 830"/>
                                    <a:gd name="T22" fmla="*/ 9 w 1100"/>
                                    <a:gd name="T23" fmla="*/ 830 h 830"/>
                                    <a:gd name="T24" fmla="*/ 14 w 1100"/>
                                    <a:gd name="T25" fmla="*/ 830 h 830"/>
                                    <a:gd name="T26" fmla="*/ 1085 w 1100"/>
                                    <a:gd name="T27" fmla="*/ 830 h 830"/>
                                    <a:gd name="T28" fmla="*/ 1085 w 1100"/>
                                    <a:gd name="T29" fmla="*/ 802 h 830"/>
                                    <a:gd name="T30" fmla="*/ 14 w 1100"/>
                                    <a:gd name="T31" fmla="*/ 802 h 830"/>
                                    <a:gd name="T32" fmla="*/ 28 w 1100"/>
                                    <a:gd name="T33" fmla="*/ 821 h 830"/>
                                    <a:gd name="T34" fmla="*/ 187 w 1100"/>
                                    <a:gd name="T35" fmla="*/ 19 h 830"/>
                                    <a:gd name="T36" fmla="*/ 173 w 1100"/>
                                    <a:gd name="T37" fmla="*/ 29 h 830"/>
                                    <a:gd name="T38" fmla="*/ 927 w 1100"/>
                                    <a:gd name="T39" fmla="*/ 29 h 830"/>
                                    <a:gd name="T40" fmla="*/ 912 w 1100"/>
                                    <a:gd name="T41" fmla="*/ 19 h 830"/>
                                    <a:gd name="T42" fmla="*/ 1071 w 1100"/>
                                    <a:gd name="T43" fmla="*/ 821 h 830"/>
                                    <a:gd name="T44" fmla="*/ 1085 w 1100"/>
                                    <a:gd name="T45" fmla="*/ 802 h 830"/>
                                    <a:gd name="T46" fmla="*/ 1085 w 1100"/>
                                    <a:gd name="T47" fmla="*/ 830 h 8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100" h="830">
                                      <a:moveTo>
                                        <a:pt x="1085" y="830"/>
                                      </a:moveTo>
                                      <a:lnTo>
                                        <a:pt x="1095" y="830"/>
                                      </a:lnTo>
                                      <a:lnTo>
                                        <a:pt x="1095" y="826"/>
                                      </a:lnTo>
                                      <a:lnTo>
                                        <a:pt x="1100" y="826"/>
                                      </a:lnTo>
                                      <a:lnTo>
                                        <a:pt x="1100" y="811"/>
                                      </a:lnTo>
                                      <a:lnTo>
                                        <a:pt x="941" y="10"/>
                                      </a:lnTo>
                                      <a:lnTo>
                                        <a:pt x="932" y="0"/>
                                      </a:lnTo>
                                      <a:lnTo>
                                        <a:pt x="168" y="0"/>
                                      </a:lnTo>
                                      <a:lnTo>
                                        <a:pt x="158" y="10"/>
                                      </a:lnTo>
                                      <a:lnTo>
                                        <a:pt x="0" y="811"/>
                                      </a:lnTo>
                                      <a:lnTo>
                                        <a:pt x="0" y="821"/>
                                      </a:lnTo>
                                      <a:lnTo>
                                        <a:pt x="9" y="830"/>
                                      </a:lnTo>
                                      <a:lnTo>
                                        <a:pt x="14" y="830"/>
                                      </a:lnTo>
                                      <a:lnTo>
                                        <a:pt x="1085" y="830"/>
                                      </a:lnTo>
                                      <a:lnTo>
                                        <a:pt x="1085" y="802"/>
                                      </a:lnTo>
                                      <a:lnTo>
                                        <a:pt x="14" y="802"/>
                                      </a:lnTo>
                                      <a:lnTo>
                                        <a:pt x="28" y="821"/>
                                      </a:lnTo>
                                      <a:lnTo>
                                        <a:pt x="187" y="19"/>
                                      </a:lnTo>
                                      <a:lnTo>
                                        <a:pt x="173" y="29"/>
                                      </a:lnTo>
                                      <a:lnTo>
                                        <a:pt x="927" y="29"/>
                                      </a:lnTo>
                                      <a:lnTo>
                                        <a:pt x="912" y="19"/>
                                      </a:lnTo>
                                      <a:lnTo>
                                        <a:pt x="1071" y="821"/>
                                      </a:lnTo>
                                      <a:lnTo>
                                        <a:pt x="1085" y="802"/>
                                      </a:lnTo>
                                      <a:lnTo>
                                        <a:pt x="1085" y="8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92" name="Rectangle 1722"/>
                              <wps:cNvSpPr>
                                <a:spLocks noChangeArrowheads="1"/>
                              </wps:cNvSpPr>
                              <wps:spPr bwMode="auto">
                                <a:xfrm>
                                  <a:off x="443865" y="1837223"/>
                                  <a:ext cx="93345"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r>
                                      <w:rPr>
                                        <w:rFonts w:ascii="Arial" w:hAnsi="Arial" w:cs="Arial"/>
                                        <w:color w:val="000000"/>
                                        <w:lang w:val="en-US"/>
                                      </w:rPr>
                                      <w:t>S</w:t>
                                    </w:r>
                                  </w:p>
                                </w:txbxContent>
                              </wps:txbx>
                              <wps:bodyPr rot="0" vert="horz" wrap="square" lIns="0" tIns="0" rIns="0" bIns="0" anchor="t" anchorCtr="0" upright="1">
                                <a:noAutofit/>
                              </wps:bodyPr>
                            </wps:wsp>
                            <wps:wsp>
                              <wps:cNvPr id="25993" name="Rectangle 1723"/>
                              <wps:cNvSpPr>
                                <a:spLocks noChangeArrowheads="1"/>
                              </wps:cNvSpPr>
                              <wps:spPr bwMode="auto">
                                <a:xfrm>
                                  <a:off x="535305" y="1931838"/>
                                  <a:ext cx="35560"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r>
                                      <w:rPr>
                                        <w:rFonts w:ascii="Arial" w:hAnsi="Arial" w:cs="Arial"/>
                                        <w:color w:val="000000"/>
                                        <w:sz w:val="10"/>
                                        <w:szCs w:val="10"/>
                                        <w:lang w:val="en-US"/>
                                      </w:rPr>
                                      <w:t>0</w:t>
                                    </w:r>
                                  </w:p>
                                </w:txbxContent>
                              </wps:txbx>
                              <wps:bodyPr rot="0" vert="horz" wrap="square" lIns="0" tIns="0" rIns="0" bIns="0" anchor="t" anchorCtr="0" upright="1">
                                <a:noAutofit/>
                              </wps:bodyPr>
                            </wps:wsp>
                            <wps:wsp>
                              <wps:cNvPr id="25994" name="Freeform 1724"/>
                              <wps:cNvSpPr>
                                <a:spLocks/>
                              </wps:cNvSpPr>
                              <wps:spPr bwMode="auto">
                                <a:xfrm>
                                  <a:off x="440690" y="1413678"/>
                                  <a:ext cx="344805" cy="6350"/>
                                </a:xfrm>
                                <a:custGeom>
                                  <a:avLst/>
                                  <a:gdLst>
                                    <a:gd name="T0" fmla="*/ 5 w 543"/>
                                    <a:gd name="T1" fmla="*/ 0 h 10"/>
                                    <a:gd name="T2" fmla="*/ 0 w 543"/>
                                    <a:gd name="T3" fmla="*/ 0 h 10"/>
                                    <a:gd name="T4" fmla="*/ 0 w 543"/>
                                    <a:gd name="T5" fmla="*/ 10 h 10"/>
                                    <a:gd name="T6" fmla="*/ 543 w 543"/>
                                    <a:gd name="T7" fmla="*/ 10 h 10"/>
                                    <a:gd name="T8" fmla="*/ 543 w 543"/>
                                    <a:gd name="T9" fmla="*/ 0 h 10"/>
                                    <a:gd name="T10" fmla="*/ 538 w 543"/>
                                    <a:gd name="T11" fmla="*/ 0 h 10"/>
                                    <a:gd name="T12" fmla="*/ 5 w 543"/>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543" h="10">
                                      <a:moveTo>
                                        <a:pt x="5" y="0"/>
                                      </a:moveTo>
                                      <a:lnTo>
                                        <a:pt x="0" y="0"/>
                                      </a:lnTo>
                                      <a:lnTo>
                                        <a:pt x="0" y="10"/>
                                      </a:lnTo>
                                      <a:lnTo>
                                        <a:pt x="543" y="10"/>
                                      </a:lnTo>
                                      <a:lnTo>
                                        <a:pt x="543" y="0"/>
                                      </a:lnTo>
                                      <a:lnTo>
                                        <a:pt x="538" y="0"/>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95" name="Freeform 1725"/>
                              <wps:cNvSpPr>
                                <a:spLocks/>
                              </wps:cNvSpPr>
                              <wps:spPr bwMode="auto">
                                <a:xfrm>
                                  <a:off x="440690" y="3111033"/>
                                  <a:ext cx="344805" cy="6350"/>
                                </a:xfrm>
                                <a:custGeom>
                                  <a:avLst/>
                                  <a:gdLst>
                                    <a:gd name="T0" fmla="*/ 5 w 543"/>
                                    <a:gd name="T1" fmla="*/ 0 h 10"/>
                                    <a:gd name="T2" fmla="*/ 0 w 543"/>
                                    <a:gd name="T3" fmla="*/ 0 h 10"/>
                                    <a:gd name="T4" fmla="*/ 0 w 543"/>
                                    <a:gd name="T5" fmla="*/ 10 h 10"/>
                                    <a:gd name="T6" fmla="*/ 543 w 543"/>
                                    <a:gd name="T7" fmla="*/ 10 h 10"/>
                                    <a:gd name="T8" fmla="*/ 543 w 543"/>
                                    <a:gd name="T9" fmla="*/ 0 h 10"/>
                                    <a:gd name="T10" fmla="*/ 538 w 543"/>
                                    <a:gd name="T11" fmla="*/ 0 h 10"/>
                                    <a:gd name="T12" fmla="*/ 5 w 543"/>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543" h="10">
                                      <a:moveTo>
                                        <a:pt x="5" y="0"/>
                                      </a:moveTo>
                                      <a:lnTo>
                                        <a:pt x="0" y="0"/>
                                      </a:lnTo>
                                      <a:lnTo>
                                        <a:pt x="0" y="10"/>
                                      </a:lnTo>
                                      <a:lnTo>
                                        <a:pt x="543" y="10"/>
                                      </a:lnTo>
                                      <a:lnTo>
                                        <a:pt x="543" y="0"/>
                                      </a:lnTo>
                                      <a:lnTo>
                                        <a:pt x="538" y="0"/>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96" name="Rectangle 1726"/>
                              <wps:cNvSpPr>
                                <a:spLocks noChangeArrowheads="1"/>
                              </wps:cNvSpPr>
                              <wps:spPr bwMode="auto">
                                <a:xfrm rot="16200000">
                                  <a:off x="-34925" y="2335698"/>
                                  <a:ext cx="160655" cy="78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r>
                                      <w:rPr>
                                        <w:rFonts w:ascii="Arial" w:hAnsi="Arial" w:cs="Arial"/>
                                        <w:color w:val="000000"/>
                                        <w:lang w:val="en-US"/>
                                      </w:rPr>
                                      <w:t>L</w:t>
                                    </w:r>
                                  </w:p>
                                </w:txbxContent>
                              </wps:txbx>
                              <wps:bodyPr rot="0" vert="horz" wrap="square" lIns="0" tIns="0" rIns="0" bIns="0" anchor="t" anchorCtr="0" upright="1">
                                <a:noAutofit/>
                              </wps:bodyPr>
                            </wps:wsp>
                            <wps:wsp>
                              <wps:cNvPr id="25997" name="Rectangle 1727"/>
                              <wps:cNvSpPr>
                                <a:spLocks noChangeArrowheads="1"/>
                              </wps:cNvSpPr>
                              <wps:spPr bwMode="auto">
                                <a:xfrm rot="16200000">
                                  <a:off x="-5080" y="2275373"/>
                                  <a:ext cx="131445" cy="64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r>
                                      <w:rPr>
                                        <w:rFonts w:ascii="Arial" w:hAnsi="Arial" w:cs="Arial"/>
                                        <w:color w:val="000000"/>
                                        <w:sz w:val="18"/>
                                        <w:szCs w:val="18"/>
                                        <w:lang w:val="en-US"/>
                                      </w:rPr>
                                      <w:t>0</w:t>
                                    </w:r>
                                  </w:p>
                                </w:txbxContent>
                              </wps:txbx>
                              <wps:bodyPr rot="0" vert="horz" wrap="square" lIns="0" tIns="0" rIns="0" bIns="0" anchor="t" anchorCtr="0" upright="1">
                                <a:noAutofit/>
                              </wps:bodyPr>
                            </wps:wsp>
                            <wps:wsp>
                              <wps:cNvPr id="25998" name="Freeform 1728"/>
                              <wps:cNvSpPr>
                                <a:spLocks/>
                              </wps:cNvSpPr>
                              <wps:spPr bwMode="auto">
                                <a:xfrm>
                                  <a:off x="440690" y="179873"/>
                                  <a:ext cx="339090" cy="579120"/>
                                </a:xfrm>
                                <a:custGeom>
                                  <a:avLst/>
                                  <a:gdLst>
                                    <a:gd name="T0" fmla="*/ 188 w 534"/>
                                    <a:gd name="T1" fmla="*/ 912 h 912"/>
                                    <a:gd name="T2" fmla="*/ 188 w 534"/>
                                    <a:gd name="T3" fmla="*/ 182 h 912"/>
                                    <a:gd name="T4" fmla="*/ 0 w 534"/>
                                    <a:gd name="T5" fmla="*/ 182 h 912"/>
                                    <a:gd name="T6" fmla="*/ 279 w 534"/>
                                    <a:gd name="T7" fmla="*/ 0 h 912"/>
                                    <a:gd name="T8" fmla="*/ 534 w 534"/>
                                    <a:gd name="T9" fmla="*/ 182 h 912"/>
                                    <a:gd name="T10" fmla="*/ 370 w 534"/>
                                    <a:gd name="T11" fmla="*/ 182 h 912"/>
                                    <a:gd name="T12" fmla="*/ 370 w 534"/>
                                    <a:gd name="T13" fmla="*/ 912 h 912"/>
                                    <a:gd name="T14" fmla="*/ 188 w 534"/>
                                    <a:gd name="T15" fmla="*/ 912 h 91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34" h="912">
                                      <a:moveTo>
                                        <a:pt x="188" y="912"/>
                                      </a:moveTo>
                                      <a:lnTo>
                                        <a:pt x="188" y="182"/>
                                      </a:lnTo>
                                      <a:lnTo>
                                        <a:pt x="0" y="182"/>
                                      </a:lnTo>
                                      <a:lnTo>
                                        <a:pt x="279" y="0"/>
                                      </a:lnTo>
                                      <a:lnTo>
                                        <a:pt x="534" y="182"/>
                                      </a:lnTo>
                                      <a:lnTo>
                                        <a:pt x="370" y="182"/>
                                      </a:lnTo>
                                      <a:lnTo>
                                        <a:pt x="370" y="912"/>
                                      </a:lnTo>
                                      <a:lnTo>
                                        <a:pt x="188" y="912"/>
                                      </a:lnTo>
                                      <a:close/>
                                    </a:path>
                                  </a:pathLst>
                                </a:custGeom>
                                <a:solidFill>
                                  <a:srgbClr val="0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99" name="Freeform 1729"/>
                              <wps:cNvSpPr>
                                <a:spLocks/>
                              </wps:cNvSpPr>
                              <wps:spPr bwMode="auto">
                                <a:xfrm>
                                  <a:off x="437515" y="176698"/>
                                  <a:ext cx="344805" cy="584835"/>
                                </a:xfrm>
                                <a:custGeom>
                                  <a:avLst/>
                                  <a:gdLst>
                                    <a:gd name="T0" fmla="*/ 193 w 543"/>
                                    <a:gd name="T1" fmla="*/ 912 h 921"/>
                                    <a:gd name="T2" fmla="*/ 197 w 543"/>
                                    <a:gd name="T3" fmla="*/ 917 h 921"/>
                                    <a:gd name="T4" fmla="*/ 197 w 543"/>
                                    <a:gd name="T5" fmla="*/ 182 h 921"/>
                                    <a:gd name="T6" fmla="*/ 5 w 543"/>
                                    <a:gd name="T7" fmla="*/ 182 h 921"/>
                                    <a:gd name="T8" fmla="*/ 10 w 543"/>
                                    <a:gd name="T9" fmla="*/ 192 h 921"/>
                                    <a:gd name="T10" fmla="*/ 289 w 543"/>
                                    <a:gd name="T11" fmla="*/ 10 h 921"/>
                                    <a:gd name="T12" fmla="*/ 279 w 543"/>
                                    <a:gd name="T13" fmla="*/ 10 h 921"/>
                                    <a:gd name="T14" fmla="*/ 534 w 543"/>
                                    <a:gd name="T15" fmla="*/ 192 h 921"/>
                                    <a:gd name="T16" fmla="*/ 539 w 543"/>
                                    <a:gd name="T17" fmla="*/ 182 h 921"/>
                                    <a:gd name="T18" fmla="*/ 370 w 543"/>
                                    <a:gd name="T19" fmla="*/ 182 h 921"/>
                                    <a:gd name="T20" fmla="*/ 370 w 543"/>
                                    <a:gd name="T21" fmla="*/ 917 h 921"/>
                                    <a:gd name="T22" fmla="*/ 375 w 543"/>
                                    <a:gd name="T23" fmla="*/ 912 h 921"/>
                                    <a:gd name="T24" fmla="*/ 193 w 543"/>
                                    <a:gd name="T25" fmla="*/ 912 h 921"/>
                                    <a:gd name="T26" fmla="*/ 193 w 543"/>
                                    <a:gd name="T27" fmla="*/ 921 h 921"/>
                                    <a:gd name="T28" fmla="*/ 375 w 543"/>
                                    <a:gd name="T29" fmla="*/ 921 h 921"/>
                                    <a:gd name="T30" fmla="*/ 380 w 543"/>
                                    <a:gd name="T31" fmla="*/ 921 h 921"/>
                                    <a:gd name="T32" fmla="*/ 380 w 543"/>
                                    <a:gd name="T33" fmla="*/ 917 h 921"/>
                                    <a:gd name="T34" fmla="*/ 380 w 543"/>
                                    <a:gd name="T35" fmla="*/ 187 h 921"/>
                                    <a:gd name="T36" fmla="*/ 375 w 543"/>
                                    <a:gd name="T37" fmla="*/ 192 h 921"/>
                                    <a:gd name="T38" fmla="*/ 539 w 543"/>
                                    <a:gd name="T39" fmla="*/ 192 h 921"/>
                                    <a:gd name="T40" fmla="*/ 543 w 543"/>
                                    <a:gd name="T41" fmla="*/ 192 h 921"/>
                                    <a:gd name="T42" fmla="*/ 543 w 543"/>
                                    <a:gd name="T43" fmla="*/ 187 h 921"/>
                                    <a:gd name="T44" fmla="*/ 543 w 543"/>
                                    <a:gd name="T45" fmla="*/ 182 h 921"/>
                                    <a:gd name="T46" fmla="*/ 289 w 543"/>
                                    <a:gd name="T47" fmla="*/ 0 h 921"/>
                                    <a:gd name="T48" fmla="*/ 284 w 543"/>
                                    <a:gd name="T49" fmla="*/ 0 h 921"/>
                                    <a:gd name="T50" fmla="*/ 279 w 543"/>
                                    <a:gd name="T51" fmla="*/ 0 h 921"/>
                                    <a:gd name="T52" fmla="*/ 0 w 543"/>
                                    <a:gd name="T53" fmla="*/ 182 h 921"/>
                                    <a:gd name="T54" fmla="*/ 0 w 543"/>
                                    <a:gd name="T55" fmla="*/ 187 h 921"/>
                                    <a:gd name="T56" fmla="*/ 0 w 543"/>
                                    <a:gd name="T57" fmla="*/ 192 h 921"/>
                                    <a:gd name="T58" fmla="*/ 5 w 543"/>
                                    <a:gd name="T59" fmla="*/ 192 h 921"/>
                                    <a:gd name="T60" fmla="*/ 193 w 543"/>
                                    <a:gd name="T61" fmla="*/ 192 h 921"/>
                                    <a:gd name="T62" fmla="*/ 188 w 543"/>
                                    <a:gd name="T63" fmla="*/ 187 h 921"/>
                                    <a:gd name="T64" fmla="*/ 188 w 543"/>
                                    <a:gd name="T65" fmla="*/ 917 h 921"/>
                                    <a:gd name="T66" fmla="*/ 188 w 543"/>
                                    <a:gd name="T67" fmla="*/ 921 h 921"/>
                                    <a:gd name="T68" fmla="*/ 193 w 543"/>
                                    <a:gd name="T69" fmla="*/ 921 h 921"/>
                                    <a:gd name="T70" fmla="*/ 193 w 543"/>
                                    <a:gd name="T71" fmla="*/ 912 h 9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543" h="921">
                                      <a:moveTo>
                                        <a:pt x="193" y="912"/>
                                      </a:moveTo>
                                      <a:lnTo>
                                        <a:pt x="197" y="917"/>
                                      </a:lnTo>
                                      <a:lnTo>
                                        <a:pt x="197" y="182"/>
                                      </a:lnTo>
                                      <a:lnTo>
                                        <a:pt x="5" y="182"/>
                                      </a:lnTo>
                                      <a:lnTo>
                                        <a:pt x="10" y="192"/>
                                      </a:lnTo>
                                      <a:lnTo>
                                        <a:pt x="289" y="10"/>
                                      </a:lnTo>
                                      <a:lnTo>
                                        <a:pt x="279" y="10"/>
                                      </a:lnTo>
                                      <a:lnTo>
                                        <a:pt x="534" y="192"/>
                                      </a:lnTo>
                                      <a:lnTo>
                                        <a:pt x="539" y="182"/>
                                      </a:lnTo>
                                      <a:lnTo>
                                        <a:pt x="370" y="182"/>
                                      </a:lnTo>
                                      <a:lnTo>
                                        <a:pt x="370" y="917"/>
                                      </a:lnTo>
                                      <a:lnTo>
                                        <a:pt x="375" y="912"/>
                                      </a:lnTo>
                                      <a:lnTo>
                                        <a:pt x="193" y="912"/>
                                      </a:lnTo>
                                      <a:lnTo>
                                        <a:pt x="193" y="921"/>
                                      </a:lnTo>
                                      <a:lnTo>
                                        <a:pt x="375" y="921"/>
                                      </a:lnTo>
                                      <a:lnTo>
                                        <a:pt x="380" y="921"/>
                                      </a:lnTo>
                                      <a:lnTo>
                                        <a:pt x="380" y="917"/>
                                      </a:lnTo>
                                      <a:lnTo>
                                        <a:pt x="380" y="187"/>
                                      </a:lnTo>
                                      <a:lnTo>
                                        <a:pt x="375" y="192"/>
                                      </a:lnTo>
                                      <a:lnTo>
                                        <a:pt x="539" y="192"/>
                                      </a:lnTo>
                                      <a:lnTo>
                                        <a:pt x="543" y="192"/>
                                      </a:lnTo>
                                      <a:lnTo>
                                        <a:pt x="543" y="187"/>
                                      </a:lnTo>
                                      <a:lnTo>
                                        <a:pt x="543" y="182"/>
                                      </a:lnTo>
                                      <a:lnTo>
                                        <a:pt x="289" y="0"/>
                                      </a:lnTo>
                                      <a:lnTo>
                                        <a:pt x="284" y="0"/>
                                      </a:lnTo>
                                      <a:lnTo>
                                        <a:pt x="279" y="0"/>
                                      </a:lnTo>
                                      <a:lnTo>
                                        <a:pt x="0" y="182"/>
                                      </a:lnTo>
                                      <a:lnTo>
                                        <a:pt x="0" y="187"/>
                                      </a:lnTo>
                                      <a:lnTo>
                                        <a:pt x="0" y="192"/>
                                      </a:lnTo>
                                      <a:lnTo>
                                        <a:pt x="5" y="192"/>
                                      </a:lnTo>
                                      <a:lnTo>
                                        <a:pt x="193" y="192"/>
                                      </a:lnTo>
                                      <a:lnTo>
                                        <a:pt x="188" y="187"/>
                                      </a:lnTo>
                                      <a:lnTo>
                                        <a:pt x="188" y="917"/>
                                      </a:lnTo>
                                      <a:lnTo>
                                        <a:pt x="188" y="921"/>
                                      </a:lnTo>
                                      <a:lnTo>
                                        <a:pt x="193" y="921"/>
                                      </a:lnTo>
                                      <a:lnTo>
                                        <a:pt x="193" y="9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00" name="Freeform 1730"/>
                              <wps:cNvSpPr>
                                <a:spLocks/>
                              </wps:cNvSpPr>
                              <wps:spPr bwMode="auto">
                                <a:xfrm>
                                  <a:off x="455930" y="3739048"/>
                                  <a:ext cx="339090" cy="579120"/>
                                </a:xfrm>
                                <a:custGeom>
                                  <a:avLst/>
                                  <a:gdLst>
                                    <a:gd name="T0" fmla="*/ 346 w 534"/>
                                    <a:gd name="T1" fmla="*/ 0 h 912"/>
                                    <a:gd name="T2" fmla="*/ 346 w 534"/>
                                    <a:gd name="T3" fmla="*/ 729 h 912"/>
                                    <a:gd name="T4" fmla="*/ 534 w 534"/>
                                    <a:gd name="T5" fmla="*/ 729 h 912"/>
                                    <a:gd name="T6" fmla="*/ 255 w 534"/>
                                    <a:gd name="T7" fmla="*/ 912 h 912"/>
                                    <a:gd name="T8" fmla="*/ 0 w 534"/>
                                    <a:gd name="T9" fmla="*/ 729 h 912"/>
                                    <a:gd name="T10" fmla="*/ 164 w 534"/>
                                    <a:gd name="T11" fmla="*/ 729 h 912"/>
                                    <a:gd name="T12" fmla="*/ 164 w 534"/>
                                    <a:gd name="T13" fmla="*/ 0 h 912"/>
                                    <a:gd name="T14" fmla="*/ 346 w 534"/>
                                    <a:gd name="T15" fmla="*/ 0 h 91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34" h="912">
                                      <a:moveTo>
                                        <a:pt x="346" y="0"/>
                                      </a:moveTo>
                                      <a:lnTo>
                                        <a:pt x="346" y="729"/>
                                      </a:lnTo>
                                      <a:lnTo>
                                        <a:pt x="534" y="729"/>
                                      </a:lnTo>
                                      <a:lnTo>
                                        <a:pt x="255" y="912"/>
                                      </a:lnTo>
                                      <a:lnTo>
                                        <a:pt x="0" y="729"/>
                                      </a:lnTo>
                                      <a:lnTo>
                                        <a:pt x="164" y="729"/>
                                      </a:lnTo>
                                      <a:lnTo>
                                        <a:pt x="164" y="0"/>
                                      </a:lnTo>
                                      <a:lnTo>
                                        <a:pt x="346" y="0"/>
                                      </a:lnTo>
                                      <a:close/>
                                    </a:path>
                                  </a:pathLst>
                                </a:custGeom>
                                <a:solidFill>
                                  <a:srgbClr val="0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01" name="Freeform 1731"/>
                              <wps:cNvSpPr>
                                <a:spLocks/>
                              </wps:cNvSpPr>
                              <wps:spPr bwMode="auto">
                                <a:xfrm>
                                  <a:off x="452755" y="3735873"/>
                                  <a:ext cx="344805" cy="584835"/>
                                </a:xfrm>
                                <a:custGeom>
                                  <a:avLst/>
                                  <a:gdLst>
                                    <a:gd name="T0" fmla="*/ 351 w 543"/>
                                    <a:gd name="T1" fmla="*/ 10 h 921"/>
                                    <a:gd name="T2" fmla="*/ 346 w 543"/>
                                    <a:gd name="T3" fmla="*/ 5 h 921"/>
                                    <a:gd name="T4" fmla="*/ 346 w 543"/>
                                    <a:gd name="T5" fmla="*/ 739 h 921"/>
                                    <a:gd name="T6" fmla="*/ 539 w 543"/>
                                    <a:gd name="T7" fmla="*/ 739 h 921"/>
                                    <a:gd name="T8" fmla="*/ 534 w 543"/>
                                    <a:gd name="T9" fmla="*/ 729 h 921"/>
                                    <a:gd name="T10" fmla="*/ 255 w 543"/>
                                    <a:gd name="T11" fmla="*/ 912 h 921"/>
                                    <a:gd name="T12" fmla="*/ 265 w 543"/>
                                    <a:gd name="T13" fmla="*/ 912 h 921"/>
                                    <a:gd name="T14" fmla="*/ 10 w 543"/>
                                    <a:gd name="T15" fmla="*/ 729 h 921"/>
                                    <a:gd name="T16" fmla="*/ 5 w 543"/>
                                    <a:gd name="T17" fmla="*/ 739 h 921"/>
                                    <a:gd name="T18" fmla="*/ 173 w 543"/>
                                    <a:gd name="T19" fmla="*/ 739 h 921"/>
                                    <a:gd name="T20" fmla="*/ 173 w 543"/>
                                    <a:gd name="T21" fmla="*/ 5 h 921"/>
                                    <a:gd name="T22" fmla="*/ 169 w 543"/>
                                    <a:gd name="T23" fmla="*/ 10 h 921"/>
                                    <a:gd name="T24" fmla="*/ 351 w 543"/>
                                    <a:gd name="T25" fmla="*/ 10 h 921"/>
                                    <a:gd name="T26" fmla="*/ 351 w 543"/>
                                    <a:gd name="T27" fmla="*/ 0 h 921"/>
                                    <a:gd name="T28" fmla="*/ 169 w 543"/>
                                    <a:gd name="T29" fmla="*/ 0 h 921"/>
                                    <a:gd name="T30" fmla="*/ 164 w 543"/>
                                    <a:gd name="T31" fmla="*/ 0 h 921"/>
                                    <a:gd name="T32" fmla="*/ 164 w 543"/>
                                    <a:gd name="T33" fmla="*/ 5 h 921"/>
                                    <a:gd name="T34" fmla="*/ 164 w 543"/>
                                    <a:gd name="T35" fmla="*/ 734 h 921"/>
                                    <a:gd name="T36" fmla="*/ 169 w 543"/>
                                    <a:gd name="T37" fmla="*/ 729 h 921"/>
                                    <a:gd name="T38" fmla="*/ 5 w 543"/>
                                    <a:gd name="T39" fmla="*/ 729 h 921"/>
                                    <a:gd name="T40" fmla="*/ 0 w 543"/>
                                    <a:gd name="T41" fmla="*/ 729 h 921"/>
                                    <a:gd name="T42" fmla="*/ 0 w 543"/>
                                    <a:gd name="T43" fmla="*/ 734 h 921"/>
                                    <a:gd name="T44" fmla="*/ 0 w 543"/>
                                    <a:gd name="T45" fmla="*/ 739 h 921"/>
                                    <a:gd name="T46" fmla="*/ 255 w 543"/>
                                    <a:gd name="T47" fmla="*/ 921 h 921"/>
                                    <a:gd name="T48" fmla="*/ 260 w 543"/>
                                    <a:gd name="T49" fmla="*/ 921 h 921"/>
                                    <a:gd name="T50" fmla="*/ 265 w 543"/>
                                    <a:gd name="T51" fmla="*/ 921 h 921"/>
                                    <a:gd name="T52" fmla="*/ 543 w 543"/>
                                    <a:gd name="T53" fmla="*/ 739 h 921"/>
                                    <a:gd name="T54" fmla="*/ 543 w 543"/>
                                    <a:gd name="T55" fmla="*/ 734 h 921"/>
                                    <a:gd name="T56" fmla="*/ 543 w 543"/>
                                    <a:gd name="T57" fmla="*/ 729 h 921"/>
                                    <a:gd name="T58" fmla="*/ 539 w 543"/>
                                    <a:gd name="T59" fmla="*/ 729 h 921"/>
                                    <a:gd name="T60" fmla="*/ 351 w 543"/>
                                    <a:gd name="T61" fmla="*/ 729 h 921"/>
                                    <a:gd name="T62" fmla="*/ 356 w 543"/>
                                    <a:gd name="T63" fmla="*/ 734 h 921"/>
                                    <a:gd name="T64" fmla="*/ 356 w 543"/>
                                    <a:gd name="T65" fmla="*/ 5 h 921"/>
                                    <a:gd name="T66" fmla="*/ 356 w 543"/>
                                    <a:gd name="T67" fmla="*/ 0 h 921"/>
                                    <a:gd name="T68" fmla="*/ 351 w 543"/>
                                    <a:gd name="T69" fmla="*/ 0 h 921"/>
                                    <a:gd name="T70" fmla="*/ 351 w 543"/>
                                    <a:gd name="T71" fmla="*/ 10 h 9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543" h="921">
                                      <a:moveTo>
                                        <a:pt x="351" y="10"/>
                                      </a:moveTo>
                                      <a:lnTo>
                                        <a:pt x="346" y="5"/>
                                      </a:lnTo>
                                      <a:lnTo>
                                        <a:pt x="346" y="739"/>
                                      </a:lnTo>
                                      <a:lnTo>
                                        <a:pt x="539" y="739"/>
                                      </a:lnTo>
                                      <a:lnTo>
                                        <a:pt x="534" y="729"/>
                                      </a:lnTo>
                                      <a:lnTo>
                                        <a:pt x="255" y="912"/>
                                      </a:lnTo>
                                      <a:lnTo>
                                        <a:pt x="265" y="912"/>
                                      </a:lnTo>
                                      <a:lnTo>
                                        <a:pt x="10" y="729"/>
                                      </a:lnTo>
                                      <a:lnTo>
                                        <a:pt x="5" y="739"/>
                                      </a:lnTo>
                                      <a:lnTo>
                                        <a:pt x="173" y="739"/>
                                      </a:lnTo>
                                      <a:lnTo>
                                        <a:pt x="173" y="5"/>
                                      </a:lnTo>
                                      <a:lnTo>
                                        <a:pt x="169" y="10"/>
                                      </a:lnTo>
                                      <a:lnTo>
                                        <a:pt x="351" y="10"/>
                                      </a:lnTo>
                                      <a:lnTo>
                                        <a:pt x="351" y="0"/>
                                      </a:lnTo>
                                      <a:lnTo>
                                        <a:pt x="169" y="0"/>
                                      </a:lnTo>
                                      <a:lnTo>
                                        <a:pt x="164" y="0"/>
                                      </a:lnTo>
                                      <a:lnTo>
                                        <a:pt x="164" y="5"/>
                                      </a:lnTo>
                                      <a:lnTo>
                                        <a:pt x="164" y="734"/>
                                      </a:lnTo>
                                      <a:lnTo>
                                        <a:pt x="169" y="729"/>
                                      </a:lnTo>
                                      <a:lnTo>
                                        <a:pt x="5" y="729"/>
                                      </a:lnTo>
                                      <a:lnTo>
                                        <a:pt x="0" y="729"/>
                                      </a:lnTo>
                                      <a:lnTo>
                                        <a:pt x="0" y="734"/>
                                      </a:lnTo>
                                      <a:lnTo>
                                        <a:pt x="0" y="739"/>
                                      </a:lnTo>
                                      <a:lnTo>
                                        <a:pt x="255" y="921"/>
                                      </a:lnTo>
                                      <a:lnTo>
                                        <a:pt x="260" y="921"/>
                                      </a:lnTo>
                                      <a:lnTo>
                                        <a:pt x="265" y="921"/>
                                      </a:lnTo>
                                      <a:lnTo>
                                        <a:pt x="543" y="739"/>
                                      </a:lnTo>
                                      <a:lnTo>
                                        <a:pt x="543" y="734"/>
                                      </a:lnTo>
                                      <a:lnTo>
                                        <a:pt x="543" y="729"/>
                                      </a:lnTo>
                                      <a:lnTo>
                                        <a:pt x="539" y="729"/>
                                      </a:lnTo>
                                      <a:lnTo>
                                        <a:pt x="351" y="729"/>
                                      </a:lnTo>
                                      <a:lnTo>
                                        <a:pt x="356" y="734"/>
                                      </a:lnTo>
                                      <a:lnTo>
                                        <a:pt x="356" y="5"/>
                                      </a:lnTo>
                                      <a:lnTo>
                                        <a:pt x="356" y="0"/>
                                      </a:lnTo>
                                      <a:lnTo>
                                        <a:pt x="351" y="0"/>
                                      </a:lnTo>
                                      <a:lnTo>
                                        <a:pt x="351"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02" name="Line 1732"/>
                              <wps:cNvCnPr/>
                              <wps:spPr bwMode="auto">
                                <a:xfrm flipH="1">
                                  <a:off x="90170" y="1416853"/>
                                  <a:ext cx="262255"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003" name="Line 1733"/>
                              <wps:cNvCnPr/>
                              <wps:spPr bwMode="auto">
                                <a:xfrm flipH="1">
                                  <a:off x="90170" y="3114208"/>
                                  <a:ext cx="262255"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004" name="Line 1734"/>
                              <wps:cNvCnPr/>
                              <wps:spPr bwMode="auto">
                                <a:xfrm>
                                  <a:off x="205740" y="1416853"/>
                                  <a:ext cx="635" cy="169735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005" name="Freeform 1735"/>
                              <wps:cNvSpPr>
                                <a:spLocks/>
                              </wps:cNvSpPr>
                              <wps:spPr bwMode="auto">
                                <a:xfrm>
                                  <a:off x="175260" y="1416853"/>
                                  <a:ext cx="58420" cy="57785"/>
                                </a:xfrm>
                                <a:custGeom>
                                  <a:avLst/>
                                  <a:gdLst>
                                    <a:gd name="T0" fmla="*/ 92 w 92"/>
                                    <a:gd name="T1" fmla="*/ 91 h 91"/>
                                    <a:gd name="T2" fmla="*/ 48 w 92"/>
                                    <a:gd name="T3" fmla="*/ 0 h 91"/>
                                    <a:gd name="T4" fmla="*/ 0 w 92"/>
                                    <a:gd name="T5" fmla="*/ 91 h 91"/>
                                    <a:gd name="T6" fmla="*/ 48 w 92"/>
                                    <a:gd name="T7" fmla="*/ 43 h 91"/>
                                    <a:gd name="T8" fmla="*/ 92 w 92"/>
                                    <a:gd name="T9" fmla="*/ 91 h 91"/>
                                  </a:gdLst>
                                  <a:ahLst/>
                                  <a:cxnLst>
                                    <a:cxn ang="0">
                                      <a:pos x="T0" y="T1"/>
                                    </a:cxn>
                                    <a:cxn ang="0">
                                      <a:pos x="T2" y="T3"/>
                                    </a:cxn>
                                    <a:cxn ang="0">
                                      <a:pos x="T4" y="T5"/>
                                    </a:cxn>
                                    <a:cxn ang="0">
                                      <a:pos x="T6" y="T7"/>
                                    </a:cxn>
                                    <a:cxn ang="0">
                                      <a:pos x="T8" y="T9"/>
                                    </a:cxn>
                                  </a:cxnLst>
                                  <a:rect l="0" t="0" r="r" b="b"/>
                                  <a:pathLst>
                                    <a:path w="92" h="91">
                                      <a:moveTo>
                                        <a:pt x="92" y="91"/>
                                      </a:moveTo>
                                      <a:lnTo>
                                        <a:pt x="48" y="0"/>
                                      </a:lnTo>
                                      <a:lnTo>
                                        <a:pt x="0" y="91"/>
                                      </a:lnTo>
                                      <a:lnTo>
                                        <a:pt x="48" y="43"/>
                                      </a:lnTo>
                                      <a:lnTo>
                                        <a:pt x="92" y="91"/>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6006" name="Freeform 1736"/>
                              <wps:cNvSpPr>
                                <a:spLocks/>
                              </wps:cNvSpPr>
                              <wps:spPr bwMode="auto">
                                <a:xfrm>
                                  <a:off x="175260" y="3056423"/>
                                  <a:ext cx="58420" cy="57785"/>
                                </a:xfrm>
                                <a:custGeom>
                                  <a:avLst/>
                                  <a:gdLst>
                                    <a:gd name="T0" fmla="*/ 92 w 92"/>
                                    <a:gd name="T1" fmla="*/ 0 h 91"/>
                                    <a:gd name="T2" fmla="*/ 48 w 92"/>
                                    <a:gd name="T3" fmla="*/ 91 h 91"/>
                                    <a:gd name="T4" fmla="*/ 0 w 92"/>
                                    <a:gd name="T5" fmla="*/ 0 h 91"/>
                                    <a:gd name="T6" fmla="*/ 48 w 92"/>
                                    <a:gd name="T7" fmla="*/ 43 h 91"/>
                                    <a:gd name="T8" fmla="*/ 92 w 92"/>
                                    <a:gd name="T9" fmla="*/ 0 h 91"/>
                                  </a:gdLst>
                                  <a:ahLst/>
                                  <a:cxnLst>
                                    <a:cxn ang="0">
                                      <a:pos x="T0" y="T1"/>
                                    </a:cxn>
                                    <a:cxn ang="0">
                                      <a:pos x="T2" y="T3"/>
                                    </a:cxn>
                                    <a:cxn ang="0">
                                      <a:pos x="T4" y="T5"/>
                                    </a:cxn>
                                    <a:cxn ang="0">
                                      <a:pos x="T6" y="T7"/>
                                    </a:cxn>
                                    <a:cxn ang="0">
                                      <a:pos x="T8" y="T9"/>
                                    </a:cxn>
                                  </a:cxnLst>
                                  <a:rect l="0" t="0" r="r" b="b"/>
                                  <a:pathLst>
                                    <a:path w="92" h="91">
                                      <a:moveTo>
                                        <a:pt x="92" y="0"/>
                                      </a:moveTo>
                                      <a:lnTo>
                                        <a:pt x="48" y="91"/>
                                      </a:lnTo>
                                      <a:lnTo>
                                        <a:pt x="0" y="0"/>
                                      </a:lnTo>
                                      <a:lnTo>
                                        <a:pt x="48" y="43"/>
                                      </a:lnTo>
                                      <a:lnTo>
                                        <a:pt x="92"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6007" name="Freeform 1737"/>
                              <wps:cNvSpPr>
                                <a:spLocks/>
                              </wps:cNvSpPr>
                              <wps:spPr bwMode="auto">
                                <a:xfrm>
                                  <a:off x="1630680" y="1413678"/>
                                  <a:ext cx="347980" cy="6350"/>
                                </a:xfrm>
                                <a:custGeom>
                                  <a:avLst/>
                                  <a:gdLst>
                                    <a:gd name="T0" fmla="*/ 5 w 548"/>
                                    <a:gd name="T1" fmla="*/ 0 h 10"/>
                                    <a:gd name="T2" fmla="*/ 0 w 548"/>
                                    <a:gd name="T3" fmla="*/ 0 h 10"/>
                                    <a:gd name="T4" fmla="*/ 0 w 548"/>
                                    <a:gd name="T5" fmla="*/ 10 h 10"/>
                                    <a:gd name="T6" fmla="*/ 548 w 548"/>
                                    <a:gd name="T7" fmla="*/ 10 h 10"/>
                                    <a:gd name="T8" fmla="*/ 548 w 548"/>
                                    <a:gd name="T9" fmla="*/ 0 h 10"/>
                                    <a:gd name="T10" fmla="*/ 543 w 548"/>
                                    <a:gd name="T11" fmla="*/ 0 h 10"/>
                                    <a:gd name="T12" fmla="*/ 5 w 548"/>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548" h="10">
                                      <a:moveTo>
                                        <a:pt x="5" y="0"/>
                                      </a:moveTo>
                                      <a:lnTo>
                                        <a:pt x="0" y="0"/>
                                      </a:lnTo>
                                      <a:lnTo>
                                        <a:pt x="0" y="10"/>
                                      </a:lnTo>
                                      <a:lnTo>
                                        <a:pt x="548" y="10"/>
                                      </a:lnTo>
                                      <a:lnTo>
                                        <a:pt x="548" y="0"/>
                                      </a:lnTo>
                                      <a:lnTo>
                                        <a:pt x="543" y="0"/>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08" name="Freeform 1738"/>
                              <wps:cNvSpPr>
                                <a:spLocks/>
                              </wps:cNvSpPr>
                              <wps:spPr bwMode="auto">
                                <a:xfrm>
                                  <a:off x="1630680" y="3111033"/>
                                  <a:ext cx="347980" cy="6350"/>
                                </a:xfrm>
                                <a:custGeom>
                                  <a:avLst/>
                                  <a:gdLst>
                                    <a:gd name="T0" fmla="*/ 5 w 548"/>
                                    <a:gd name="T1" fmla="*/ 0 h 10"/>
                                    <a:gd name="T2" fmla="*/ 0 w 548"/>
                                    <a:gd name="T3" fmla="*/ 0 h 10"/>
                                    <a:gd name="T4" fmla="*/ 0 w 548"/>
                                    <a:gd name="T5" fmla="*/ 10 h 10"/>
                                    <a:gd name="T6" fmla="*/ 548 w 548"/>
                                    <a:gd name="T7" fmla="*/ 10 h 10"/>
                                    <a:gd name="T8" fmla="*/ 548 w 548"/>
                                    <a:gd name="T9" fmla="*/ 0 h 10"/>
                                    <a:gd name="T10" fmla="*/ 543 w 548"/>
                                    <a:gd name="T11" fmla="*/ 0 h 10"/>
                                    <a:gd name="T12" fmla="*/ 5 w 548"/>
                                    <a:gd name="T13" fmla="*/ 0 h 10"/>
                                  </a:gdLst>
                                  <a:ahLst/>
                                  <a:cxnLst>
                                    <a:cxn ang="0">
                                      <a:pos x="T0" y="T1"/>
                                    </a:cxn>
                                    <a:cxn ang="0">
                                      <a:pos x="T2" y="T3"/>
                                    </a:cxn>
                                    <a:cxn ang="0">
                                      <a:pos x="T4" y="T5"/>
                                    </a:cxn>
                                    <a:cxn ang="0">
                                      <a:pos x="T6" y="T7"/>
                                    </a:cxn>
                                    <a:cxn ang="0">
                                      <a:pos x="T8" y="T9"/>
                                    </a:cxn>
                                    <a:cxn ang="0">
                                      <a:pos x="T10" y="T11"/>
                                    </a:cxn>
                                    <a:cxn ang="0">
                                      <a:pos x="T12" y="T13"/>
                                    </a:cxn>
                                  </a:cxnLst>
                                  <a:rect l="0" t="0" r="r" b="b"/>
                                  <a:pathLst>
                                    <a:path w="548" h="10">
                                      <a:moveTo>
                                        <a:pt x="5" y="0"/>
                                      </a:moveTo>
                                      <a:lnTo>
                                        <a:pt x="0" y="0"/>
                                      </a:lnTo>
                                      <a:lnTo>
                                        <a:pt x="0" y="10"/>
                                      </a:lnTo>
                                      <a:lnTo>
                                        <a:pt x="548" y="10"/>
                                      </a:lnTo>
                                      <a:lnTo>
                                        <a:pt x="548" y="0"/>
                                      </a:lnTo>
                                      <a:lnTo>
                                        <a:pt x="543" y="0"/>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09" name="Freeform 1739"/>
                              <wps:cNvSpPr>
                                <a:spLocks/>
                              </wps:cNvSpPr>
                              <wps:spPr bwMode="auto">
                                <a:xfrm>
                                  <a:off x="1649095" y="3739048"/>
                                  <a:ext cx="335280" cy="579120"/>
                                </a:xfrm>
                                <a:custGeom>
                                  <a:avLst/>
                                  <a:gdLst>
                                    <a:gd name="T0" fmla="*/ 346 w 528"/>
                                    <a:gd name="T1" fmla="*/ 0 h 912"/>
                                    <a:gd name="T2" fmla="*/ 346 w 528"/>
                                    <a:gd name="T3" fmla="*/ 729 h 912"/>
                                    <a:gd name="T4" fmla="*/ 528 w 528"/>
                                    <a:gd name="T5" fmla="*/ 729 h 912"/>
                                    <a:gd name="T6" fmla="*/ 254 w 528"/>
                                    <a:gd name="T7" fmla="*/ 912 h 912"/>
                                    <a:gd name="T8" fmla="*/ 0 w 528"/>
                                    <a:gd name="T9" fmla="*/ 729 h 912"/>
                                    <a:gd name="T10" fmla="*/ 158 w 528"/>
                                    <a:gd name="T11" fmla="*/ 729 h 912"/>
                                    <a:gd name="T12" fmla="*/ 158 w 528"/>
                                    <a:gd name="T13" fmla="*/ 0 h 912"/>
                                    <a:gd name="T14" fmla="*/ 346 w 528"/>
                                    <a:gd name="T15" fmla="*/ 0 h 91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28" h="912">
                                      <a:moveTo>
                                        <a:pt x="346" y="0"/>
                                      </a:moveTo>
                                      <a:lnTo>
                                        <a:pt x="346" y="729"/>
                                      </a:lnTo>
                                      <a:lnTo>
                                        <a:pt x="528" y="729"/>
                                      </a:lnTo>
                                      <a:lnTo>
                                        <a:pt x="254" y="912"/>
                                      </a:lnTo>
                                      <a:lnTo>
                                        <a:pt x="0" y="729"/>
                                      </a:lnTo>
                                      <a:lnTo>
                                        <a:pt x="158" y="729"/>
                                      </a:lnTo>
                                      <a:lnTo>
                                        <a:pt x="158" y="0"/>
                                      </a:lnTo>
                                      <a:lnTo>
                                        <a:pt x="346" y="0"/>
                                      </a:lnTo>
                                      <a:close/>
                                    </a:path>
                                  </a:pathLst>
                                </a:custGeom>
                                <a:solidFill>
                                  <a:srgbClr val="0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10" name="Freeform 1740"/>
                              <wps:cNvSpPr>
                                <a:spLocks/>
                              </wps:cNvSpPr>
                              <wps:spPr bwMode="auto">
                                <a:xfrm>
                                  <a:off x="1645920" y="3735873"/>
                                  <a:ext cx="341630" cy="584835"/>
                                </a:xfrm>
                                <a:custGeom>
                                  <a:avLst/>
                                  <a:gdLst>
                                    <a:gd name="T0" fmla="*/ 351 w 538"/>
                                    <a:gd name="T1" fmla="*/ 10 h 921"/>
                                    <a:gd name="T2" fmla="*/ 346 w 538"/>
                                    <a:gd name="T3" fmla="*/ 5 h 921"/>
                                    <a:gd name="T4" fmla="*/ 346 w 538"/>
                                    <a:gd name="T5" fmla="*/ 739 h 921"/>
                                    <a:gd name="T6" fmla="*/ 533 w 538"/>
                                    <a:gd name="T7" fmla="*/ 739 h 921"/>
                                    <a:gd name="T8" fmla="*/ 529 w 538"/>
                                    <a:gd name="T9" fmla="*/ 729 h 921"/>
                                    <a:gd name="T10" fmla="*/ 255 w 538"/>
                                    <a:gd name="T11" fmla="*/ 912 h 921"/>
                                    <a:gd name="T12" fmla="*/ 264 w 538"/>
                                    <a:gd name="T13" fmla="*/ 912 h 921"/>
                                    <a:gd name="T14" fmla="*/ 10 w 538"/>
                                    <a:gd name="T15" fmla="*/ 729 h 921"/>
                                    <a:gd name="T16" fmla="*/ 5 w 538"/>
                                    <a:gd name="T17" fmla="*/ 739 h 921"/>
                                    <a:gd name="T18" fmla="*/ 168 w 538"/>
                                    <a:gd name="T19" fmla="*/ 739 h 921"/>
                                    <a:gd name="T20" fmla="*/ 168 w 538"/>
                                    <a:gd name="T21" fmla="*/ 5 h 921"/>
                                    <a:gd name="T22" fmla="*/ 163 w 538"/>
                                    <a:gd name="T23" fmla="*/ 10 h 921"/>
                                    <a:gd name="T24" fmla="*/ 351 w 538"/>
                                    <a:gd name="T25" fmla="*/ 10 h 921"/>
                                    <a:gd name="T26" fmla="*/ 351 w 538"/>
                                    <a:gd name="T27" fmla="*/ 0 h 921"/>
                                    <a:gd name="T28" fmla="*/ 163 w 538"/>
                                    <a:gd name="T29" fmla="*/ 0 h 921"/>
                                    <a:gd name="T30" fmla="*/ 159 w 538"/>
                                    <a:gd name="T31" fmla="*/ 0 h 921"/>
                                    <a:gd name="T32" fmla="*/ 159 w 538"/>
                                    <a:gd name="T33" fmla="*/ 5 h 921"/>
                                    <a:gd name="T34" fmla="*/ 159 w 538"/>
                                    <a:gd name="T35" fmla="*/ 734 h 921"/>
                                    <a:gd name="T36" fmla="*/ 163 w 538"/>
                                    <a:gd name="T37" fmla="*/ 729 h 921"/>
                                    <a:gd name="T38" fmla="*/ 5 w 538"/>
                                    <a:gd name="T39" fmla="*/ 729 h 921"/>
                                    <a:gd name="T40" fmla="*/ 0 w 538"/>
                                    <a:gd name="T41" fmla="*/ 729 h 921"/>
                                    <a:gd name="T42" fmla="*/ 0 w 538"/>
                                    <a:gd name="T43" fmla="*/ 734 h 921"/>
                                    <a:gd name="T44" fmla="*/ 0 w 538"/>
                                    <a:gd name="T45" fmla="*/ 739 h 921"/>
                                    <a:gd name="T46" fmla="*/ 255 w 538"/>
                                    <a:gd name="T47" fmla="*/ 921 h 921"/>
                                    <a:gd name="T48" fmla="*/ 538 w 538"/>
                                    <a:gd name="T49" fmla="*/ 734 h 921"/>
                                    <a:gd name="T50" fmla="*/ 538 w 538"/>
                                    <a:gd name="T51" fmla="*/ 729 h 921"/>
                                    <a:gd name="T52" fmla="*/ 533 w 538"/>
                                    <a:gd name="T53" fmla="*/ 729 h 921"/>
                                    <a:gd name="T54" fmla="*/ 351 w 538"/>
                                    <a:gd name="T55" fmla="*/ 729 h 921"/>
                                    <a:gd name="T56" fmla="*/ 356 w 538"/>
                                    <a:gd name="T57" fmla="*/ 734 h 921"/>
                                    <a:gd name="T58" fmla="*/ 356 w 538"/>
                                    <a:gd name="T59" fmla="*/ 5 h 921"/>
                                    <a:gd name="T60" fmla="*/ 356 w 538"/>
                                    <a:gd name="T61" fmla="*/ 0 h 921"/>
                                    <a:gd name="T62" fmla="*/ 351 w 538"/>
                                    <a:gd name="T63" fmla="*/ 0 h 921"/>
                                    <a:gd name="T64" fmla="*/ 351 w 538"/>
                                    <a:gd name="T65" fmla="*/ 10 h 9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538" h="921">
                                      <a:moveTo>
                                        <a:pt x="351" y="10"/>
                                      </a:moveTo>
                                      <a:lnTo>
                                        <a:pt x="346" y="5"/>
                                      </a:lnTo>
                                      <a:lnTo>
                                        <a:pt x="346" y="739"/>
                                      </a:lnTo>
                                      <a:lnTo>
                                        <a:pt x="533" y="739"/>
                                      </a:lnTo>
                                      <a:lnTo>
                                        <a:pt x="529" y="729"/>
                                      </a:lnTo>
                                      <a:lnTo>
                                        <a:pt x="255" y="912"/>
                                      </a:lnTo>
                                      <a:lnTo>
                                        <a:pt x="264" y="912"/>
                                      </a:lnTo>
                                      <a:lnTo>
                                        <a:pt x="10" y="729"/>
                                      </a:lnTo>
                                      <a:lnTo>
                                        <a:pt x="5" y="739"/>
                                      </a:lnTo>
                                      <a:lnTo>
                                        <a:pt x="168" y="739"/>
                                      </a:lnTo>
                                      <a:lnTo>
                                        <a:pt x="168" y="5"/>
                                      </a:lnTo>
                                      <a:lnTo>
                                        <a:pt x="163" y="10"/>
                                      </a:lnTo>
                                      <a:lnTo>
                                        <a:pt x="351" y="10"/>
                                      </a:lnTo>
                                      <a:lnTo>
                                        <a:pt x="351" y="0"/>
                                      </a:lnTo>
                                      <a:lnTo>
                                        <a:pt x="163" y="0"/>
                                      </a:lnTo>
                                      <a:lnTo>
                                        <a:pt x="159" y="0"/>
                                      </a:lnTo>
                                      <a:lnTo>
                                        <a:pt x="159" y="5"/>
                                      </a:lnTo>
                                      <a:lnTo>
                                        <a:pt x="159" y="734"/>
                                      </a:lnTo>
                                      <a:lnTo>
                                        <a:pt x="163" y="729"/>
                                      </a:lnTo>
                                      <a:lnTo>
                                        <a:pt x="5" y="729"/>
                                      </a:lnTo>
                                      <a:lnTo>
                                        <a:pt x="0" y="729"/>
                                      </a:lnTo>
                                      <a:lnTo>
                                        <a:pt x="0" y="734"/>
                                      </a:lnTo>
                                      <a:lnTo>
                                        <a:pt x="0" y="739"/>
                                      </a:lnTo>
                                      <a:lnTo>
                                        <a:pt x="255" y="921"/>
                                      </a:lnTo>
                                      <a:lnTo>
                                        <a:pt x="538" y="734"/>
                                      </a:lnTo>
                                      <a:lnTo>
                                        <a:pt x="538" y="729"/>
                                      </a:lnTo>
                                      <a:lnTo>
                                        <a:pt x="533" y="729"/>
                                      </a:lnTo>
                                      <a:lnTo>
                                        <a:pt x="351" y="729"/>
                                      </a:lnTo>
                                      <a:lnTo>
                                        <a:pt x="356" y="734"/>
                                      </a:lnTo>
                                      <a:lnTo>
                                        <a:pt x="356" y="5"/>
                                      </a:lnTo>
                                      <a:lnTo>
                                        <a:pt x="356" y="0"/>
                                      </a:lnTo>
                                      <a:lnTo>
                                        <a:pt x="351" y="0"/>
                                      </a:lnTo>
                                      <a:lnTo>
                                        <a:pt x="351"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11" name="Rectangle 1741"/>
                              <wps:cNvSpPr>
                                <a:spLocks noChangeArrowheads="1"/>
                              </wps:cNvSpPr>
                              <wps:spPr bwMode="auto">
                                <a:xfrm>
                                  <a:off x="807085" y="70018"/>
                                  <a:ext cx="83883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r>
                                      <w:rPr>
                                        <w:rFonts w:ascii="ISOCPEUR" w:hAnsi="ISOCPEUR" w:cs="ISOCPEUR"/>
                                        <w:color w:val="000000"/>
                                        <w:sz w:val="18"/>
                                        <w:szCs w:val="18"/>
                                        <w:lang w:val="en-US"/>
                                      </w:rPr>
                                      <w:t>Effort de traction</w:t>
                                    </w:r>
                                  </w:p>
                                </w:txbxContent>
                              </wps:txbx>
                              <wps:bodyPr rot="0" vert="horz" wrap="square" lIns="0" tIns="0" rIns="0" bIns="0" anchor="t" anchorCtr="0" upright="1">
                                <a:noAutofit/>
                              </wps:bodyPr>
                            </wps:wsp>
                            <wps:wsp>
                              <wps:cNvPr id="26012" name="Rectangle 1742"/>
                              <wps:cNvSpPr>
                                <a:spLocks noChangeArrowheads="1"/>
                              </wps:cNvSpPr>
                              <wps:spPr bwMode="auto">
                                <a:xfrm>
                                  <a:off x="1011555" y="1596558"/>
                                  <a:ext cx="44513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proofErr w:type="gramStart"/>
                                    <w:r>
                                      <w:rPr>
                                        <w:rFonts w:ascii="ISOCPEUR" w:hAnsi="ISOCPEUR" w:cs="ISOCPEUR"/>
                                        <w:color w:val="000000"/>
                                        <w:sz w:val="18"/>
                                        <w:szCs w:val="18"/>
                                        <w:lang w:val="en-US"/>
                                      </w:rPr>
                                      <w:t>marques</w:t>
                                    </w:r>
                                    <w:proofErr w:type="gramEnd"/>
                                  </w:p>
                                </w:txbxContent>
                              </wps:txbx>
                              <wps:bodyPr rot="0" vert="horz" wrap="square" lIns="0" tIns="0" rIns="0" bIns="0" anchor="t" anchorCtr="0" upright="1">
                                <a:noAutofit/>
                              </wps:bodyPr>
                            </wps:wsp>
                            <wps:wsp>
                              <wps:cNvPr id="26013" name="Line 1743"/>
                              <wps:cNvCnPr/>
                              <wps:spPr bwMode="auto">
                                <a:xfrm flipH="1" flipV="1">
                                  <a:off x="773430" y="1423203"/>
                                  <a:ext cx="238125" cy="17335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014" name="Freeform 1744"/>
                              <wps:cNvSpPr>
                                <a:spLocks/>
                              </wps:cNvSpPr>
                              <wps:spPr bwMode="auto">
                                <a:xfrm>
                                  <a:off x="773430" y="1423203"/>
                                  <a:ext cx="64135" cy="57785"/>
                                </a:xfrm>
                                <a:custGeom>
                                  <a:avLst/>
                                  <a:gdLst>
                                    <a:gd name="T0" fmla="*/ 48 w 101"/>
                                    <a:gd name="T1" fmla="*/ 91 h 91"/>
                                    <a:gd name="T2" fmla="*/ 0 w 101"/>
                                    <a:gd name="T3" fmla="*/ 0 h 91"/>
                                    <a:gd name="T4" fmla="*/ 101 w 101"/>
                                    <a:gd name="T5" fmla="*/ 19 h 91"/>
                                    <a:gd name="T6" fmla="*/ 38 w 101"/>
                                    <a:gd name="T7" fmla="*/ 28 h 91"/>
                                    <a:gd name="T8" fmla="*/ 48 w 101"/>
                                    <a:gd name="T9" fmla="*/ 91 h 91"/>
                                  </a:gdLst>
                                  <a:ahLst/>
                                  <a:cxnLst>
                                    <a:cxn ang="0">
                                      <a:pos x="T0" y="T1"/>
                                    </a:cxn>
                                    <a:cxn ang="0">
                                      <a:pos x="T2" y="T3"/>
                                    </a:cxn>
                                    <a:cxn ang="0">
                                      <a:pos x="T4" y="T5"/>
                                    </a:cxn>
                                    <a:cxn ang="0">
                                      <a:pos x="T6" y="T7"/>
                                    </a:cxn>
                                    <a:cxn ang="0">
                                      <a:pos x="T8" y="T9"/>
                                    </a:cxn>
                                  </a:cxnLst>
                                  <a:rect l="0" t="0" r="r" b="b"/>
                                  <a:pathLst>
                                    <a:path w="101" h="91">
                                      <a:moveTo>
                                        <a:pt x="48" y="91"/>
                                      </a:moveTo>
                                      <a:lnTo>
                                        <a:pt x="0" y="0"/>
                                      </a:lnTo>
                                      <a:lnTo>
                                        <a:pt x="101" y="19"/>
                                      </a:lnTo>
                                      <a:lnTo>
                                        <a:pt x="38" y="28"/>
                                      </a:lnTo>
                                      <a:lnTo>
                                        <a:pt x="48" y="91"/>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6015" name="Line 1745"/>
                              <wps:cNvCnPr/>
                              <wps:spPr bwMode="auto">
                                <a:xfrm flipV="1">
                                  <a:off x="1487170" y="1423203"/>
                                  <a:ext cx="274955" cy="17335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016" name="Freeform 1746"/>
                              <wps:cNvSpPr>
                                <a:spLocks/>
                              </wps:cNvSpPr>
                              <wps:spPr bwMode="auto">
                                <a:xfrm>
                                  <a:off x="1697990" y="1423203"/>
                                  <a:ext cx="64135" cy="54610"/>
                                </a:xfrm>
                                <a:custGeom>
                                  <a:avLst/>
                                  <a:gdLst>
                                    <a:gd name="T0" fmla="*/ 0 w 101"/>
                                    <a:gd name="T1" fmla="*/ 9 h 86"/>
                                    <a:gd name="T2" fmla="*/ 101 w 101"/>
                                    <a:gd name="T3" fmla="*/ 0 h 86"/>
                                    <a:gd name="T4" fmla="*/ 48 w 101"/>
                                    <a:gd name="T5" fmla="*/ 86 h 86"/>
                                    <a:gd name="T6" fmla="*/ 62 w 101"/>
                                    <a:gd name="T7" fmla="*/ 24 h 86"/>
                                    <a:gd name="T8" fmla="*/ 0 w 101"/>
                                    <a:gd name="T9" fmla="*/ 9 h 86"/>
                                  </a:gdLst>
                                  <a:ahLst/>
                                  <a:cxnLst>
                                    <a:cxn ang="0">
                                      <a:pos x="T0" y="T1"/>
                                    </a:cxn>
                                    <a:cxn ang="0">
                                      <a:pos x="T2" y="T3"/>
                                    </a:cxn>
                                    <a:cxn ang="0">
                                      <a:pos x="T4" y="T5"/>
                                    </a:cxn>
                                    <a:cxn ang="0">
                                      <a:pos x="T6" y="T7"/>
                                    </a:cxn>
                                    <a:cxn ang="0">
                                      <a:pos x="T8" y="T9"/>
                                    </a:cxn>
                                  </a:cxnLst>
                                  <a:rect l="0" t="0" r="r" b="b"/>
                                  <a:pathLst>
                                    <a:path w="101" h="86">
                                      <a:moveTo>
                                        <a:pt x="0" y="9"/>
                                      </a:moveTo>
                                      <a:lnTo>
                                        <a:pt x="101" y="0"/>
                                      </a:lnTo>
                                      <a:lnTo>
                                        <a:pt x="48" y="86"/>
                                      </a:lnTo>
                                      <a:lnTo>
                                        <a:pt x="62" y="24"/>
                                      </a:lnTo>
                                      <a:lnTo>
                                        <a:pt x="0" y="9"/>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6017" name="Rectangle 1747"/>
                              <wps:cNvSpPr>
                                <a:spLocks noChangeArrowheads="1"/>
                              </wps:cNvSpPr>
                              <wps:spPr bwMode="auto">
                                <a:xfrm>
                                  <a:off x="614680" y="41225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18" name="Rectangle 1748"/>
                              <wps:cNvSpPr>
                                <a:spLocks noChangeArrowheads="1"/>
                              </wps:cNvSpPr>
                              <wps:spPr bwMode="auto">
                                <a:xfrm>
                                  <a:off x="614680" y="4120048"/>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19" name="Rectangle 1749"/>
                              <wps:cNvSpPr>
                                <a:spLocks noChangeArrowheads="1"/>
                              </wps:cNvSpPr>
                              <wps:spPr bwMode="auto">
                                <a:xfrm>
                                  <a:off x="614680" y="41168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0" name="Rectangle 1750"/>
                              <wps:cNvSpPr>
                                <a:spLocks noChangeArrowheads="1"/>
                              </wps:cNvSpPr>
                              <wps:spPr bwMode="auto">
                                <a:xfrm>
                                  <a:off x="614680" y="41136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1" name="Rectangle 1751"/>
                              <wps:cNvSpPr>
                                <a:spLocks noChangeArrowheads="1"/>
                              </wps:cNvSpPr>
                              <wps:spPr bwMode="auto">
                                <a:xfrm>
                                  <a:off x="614680" y="41105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2" name="Rectangle 1752"/>
                              <wps:cNvSpPr>
                                <a:spLocks noChangeArrowheads="1"/>
                              </wps:cNvSpPr>
                              <wps:spPr bwMode="auto">
                                <a:xfrm>
                                  <a:off x="614680" y="41073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3" name="Rectangle 1753"/>
                              <wps:cNvSpPr>
                                <a:spLocks noChangeArrowheads="1"/>
                              </wps:cNvSpPr>
                              <wps:spPr bwMode="auto">
                                <a:xfrm>
                                  <a:off x="614680" y="4104808"/>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4" name="Rectangle 1754"/>
                              <wps:cNvSpPr>
                                <a:spLocks noChangeArrowheads="1"/>
                              </wps:cNvSpPr>
                              <wps:spPr bwMode="auto">
                                <a:xfrm>
                                  <a:off x="614680" y="41016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5" name="Rectangle 1755"/>
                              <wps:cNvSpPr>
                                <a:spLocks noChangeArrowheads="1"/>
                              </wps:cNvSpPr>
                              <wps:spPr bwMode="auto">
                                <a:xfrm>
                                  <a:off x="614680" y="40984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6" name="Rectangle 1756"/>
                              <wps:cNvSpPr>
                                <a:spLocks noChangeArrowheads="1"/>
                              </wps:cNvSpPr>
                              <wps:spPr bwMode="auto">
                                <a:xfrm>
                                  <a:off x="614680" y="40952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7" name="Rectangle 1757"/>
                              <wps:cNvSpPr>
                                <a:spLocks noChangeArrowheads="1"/>
                              </wps:cNvSpPr>
                              <wps:spPr bwMode="auto">
                                <a:xfrm>
                                  <a:off x="614680" y="40921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8" name="Rectangle 1758"/>
                              <wps:cNvSpPr>
                                <a:spLocks noChangeArrowheads="1"/>
                              </wps:cNvSpPr>
                              <wps:spPr bwMode="auto">
                                <a:xfrm>
                                  <a:off x="614680" y="4089568"/>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29" name="Rectangle 1759"/>
                              <wps:cNvSpPr>
                                <a:spLocks noChangeArrowheads="1"/>
                              </wps:cNvSpPr>
                              <wps:spPr bwMode="auto">
                                <a:xfrm>
                                  <a:off x="614680" y="40863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0" name="Rectangle 1760"/>
                              <wps:cNvSpPr>
                                <a:spLocks noChangeArrowheads="1"/>
                              </wps:cNvSpPr>
                              <wps:spPr bwMode="auto">
                                <a:xfrm>
                                  <a:off x="614680" y="40832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1" name="Rectangle 1761"/>
                              <wps:cNvSpPr>
                                <a:spLocks noChangeArrowheads="1"/>
                              </wps:cNvSpPr>
                              <wps:spPr bwMode="auto">
                                <a:xfrm>
                                  <a:off x="614680" y="40800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2" name="Rectangle 1762"/>
                              <wps:cNvSpPr>
                                <a:spLocks noChangeArrowheads="1"/>
                              </wps:cNvSpPr>
                              <wps:spPr bwMode="auto">
                                <a:xfrm>
                                  <a:off x="614680" y="40768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3" name="Rectangle 1763"/>
                              <wps:cNvSpPr>
                                <a:spLocks noChangeArrowheads="1"/>
                              </wps:cNvSpPr>
                              <wps:spPr bwMode="auto">
                                <a:xfrm>
                                  <a:off x="614680" y="4074328"/>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4" name="Rectangle 1764"/>
                              <wps:cNvSpPr>
                                <a:spLocks noChangeArrowheads="1"/>
                              </wps:cNvSpPr>
                              <wps:spPr bwMode="auto">
                                <a:xfrm>
                                  <a:off x="614680" y="40711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5" name="Rectangle 1765"/>
                              <wps:cNvSpPr>
                                <a:spLocks noChangeArrowheads="1"/>
                              </wps:cNvSpPr>
                              <wps:spPr bwMode="auto">
                                <a:xfrm>
                                  <a:off x="614680" y="40679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6" name="Rectangle 1766"/>
                              <wps:cNvSpPr>
                                <a:spLocks noChangeArrowheads="1"/>
                              </wps:cNvSpPr>
                              <wps:spPr bwMode="auto">
                                <a:xfrm>
                                  <a:off x="614680" y="40648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7" name="Rectangle 1767"/>
                              <wps:cNvSpPr>
                                <a:spLocks noChangeArrowheads="1"/>
                              </wps:cNvSpPr>
                              <wps:spPr bwMode="auto">
                                <a:xfrm>
                                  <a:off x="614680" y="40616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8" name="Rectangle 1768"/>
                              <wps:cNvSpPr>
                                <a:spLocks noChangeArrowheads="1"/>
                              </wps:cNvSpPr>
                              <wps:spPr bwMode="auto">
                                <a:xfrm>
                                  <a:off x="614680" y="4059088"/>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39" name="Rectangle 1769"/>
                              <wps:cNvSpPr>
                                <a:spLocks noChangeArrowheads="1"/>
                              </wps:cNvSpPr>
                              <wps:spPr bwMode="auto">
                                <a:xfrm>
                                  <a:off x="614680" y="40559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0" name="Rectangle 1770"/>
                              <wps:cNvSpPr>
                                <a:spLocks noChangeArrowheads="1"/>
                              </wps:cNvSpPr>
                              <wps:spPr bwMode="auto">
                                <a:xfrm>
                                  <a:off x="614680" y="40527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1" name="Rectangle 1771"/>
                              <wps:cNvSpPr>
                                <a:spLocks noChangeArrowheads="1"/>
                              </wps:cNvSpPr>
                              <wps:spPr bwMode="auto">
                                <a:xfrm>
                                  <a:off x="614680" y="40495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2" name="Rectangle 1772"/>
                              <wps:cNvSpPr>
                                <a:spLocks noChangeArrowheads="1"/>
                              </wps:cNvSpPr>
                              <wps:spPr bwMode="auto">
                                <a:xfrm>
                                  <a:off x="614680" y="40470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3" name="Rectangle 1773"/>
                              <wps:cNvSpPr>
                                <a:spLocks noChangeArrowheads="1"/>
                              </wps:cNvSpPr>
                              <wps:spPr bwMode="auto">
                                <a:xfrm>
                                  <a:off x="614680" y="40438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4" name="Rectangle 1774"/>
                              <wps:cNvSpPr>
                                <a:spLocks noChangeArrowheads="1"/>
                              </wps:cNvSpPr>
                              <wps:spPr bwMode="auto">
                                <a:xfrm>
                                  <a:off x="614680" y="40406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5" name="Rectangle 1775"/>
                              <wps:cNvSpPr>
                                <a:spLocks noChangeArrowheads="1"/>
                              </wps:cNvSpPr>
                              <wps:spPr bwMode="auto">
                                <a:xfrm>
                                  <a:off x="614680" y="40374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6" name="Rectangle 1776"/>
                              <wps:cNvSpPr>
                                <a:spLocks noChangeArrowheads="1"/>
                              </wps:cNvSpPr>
                              <wps:spPr bwMode="auto">
                                <a:xfrm>
                                  <a:off x="614680" y="40343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7" name="Rectangle 1777"/>
                              <wps:cNvSpPr>
                                <a:spLocks noChangeArrowheads="1"/>
                              </wps:cNvSpPr>
                              <wps:spPr bwMode="auto">
                                <a:xfrm>
                                  <a:off x="614680" y="40317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8" name="Rectangle 1778"/>
                              <wps:cNvSpPr>
                                <a:spLocks noChangeArrowheads="1"/>
                              </wps:cNvSpPr>
                              <wps:spPr bwMode="auto">
                                <a:xfrm>
                                  <a:off x="614680" y="40286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49" name="Rectangle 1779"/>
                              <wps:cNvSpPr>
                                <a:spLocks noChangeArrowheads="1"/>
                              </wps:cNvSpPr>
                              <wps:spPr bwMode="auto">
                                <a:xfrm>
                                  <a:off x="614680" y="40254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0" name="Rectangle 1780"/>
                              <wps:cNvSpPr>
                                <a:spLocks noChangeArrowheads="1"/>
                              </wps:cNvSpPr>
                              <wps:spPr bwMode="auto">
                                <a:xfrm>
                                  <a:off x="614680" y="40222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1" name="Rectangle 1781"/>
                              <wps:cNvSpPr>
                                <a:spLocks noChangeArrowheads="1"/>
                              </wps:cNvSpPr>
                              <wps:spPr bwMode="auto">
                                <a:xfrm>
                                  <a:off x="614680" y="40190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2" name="Rectangle 1782"/>
                              <wps:cNvSpPr>
                                <a:spLocks noChangeArrowheads="1"/>
                              </wps:cNvSpPr>
                              <wps:spPr bwMode="auto">
                                <a:xfrm>
                                  <a:off x="614680" y="401654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3" name="Rectangle 1783"/>
                              <wps:cNvSpPr>
                                <a:spLocks noChangeArrowheads="1"/>
                              </wps:cNvSpPr>
                              <wps:spPr bwMode="auto">
                                <a:xfrm>
                                  <a:off x="614680" y="40133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4" name="Rectangle 1784"/>
                              <wps:cNvSpPr>
                                <a:spLocks noChangeArrowheads="1"/>
                              </wps:cNvSpPr>
                              <wps:spPr bwMode="auto">
                                <a:xfrm>
                                  <a:off x="614680" y="40101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5" name="Rectangle 1785"/>
                              <wps:cNvSpPr>
                                <a:spLocks noChangeArrowheads="1"/>
                              </wps:cNvSpPr>
                              <wps:spPr bwMode="auto">
                                <a:xfrm>
                                  <a:off x="614680" y="40070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6" name="Rectangle 1786"/>
                              <wps:cNvSpPr>
                                <a:spLocks noChangeArrowheads="1"/>
                              </wps:cNvSpPr>
                              <wps:spPr bwMode="auto">
                                <a:xfrm>
                                  <a:off x="614680" y="40038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7" name="Rectangle 1787"/>
                              <wps:cNvSpPr>
                                <a:spLocks noChangeArrowheads="1"/>
                              </wps:cNvSpPr>
                              <wps:spPr bwMode="auto">
                                <a:xfrm>
                                  <a:off x="614680" y="400130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8" name="Rectangle 1788"/>
                              <wps:cNvSpPr>
                                <a:spLocks noChangeArrowheads="1"/>
                              </wps:cNvSpPr>
                              <wps:spPr bwMode="auto">
                                <a:xfrm>
                                  <a:off x="614680" y="39981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59" name="Rectangle 1789"/>
                              <wps:cNvSpPr>
                                <a:spLocks noChangeArrowheads="1"/>
                              </wps:cNvSpPr>
                              <wps:spPr bwMode="auto">
                                <a:xfrm>
                                  <a:off x="614680" y="39949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0" name="Rectangle 1790"/>
                              <wps:cNvSpPr>
                                <a:spLocks noChangeArrowheads="1"/>
                              </wps:cNvSpPr>
                              <wps:spPr bwMode="auto">
                                <a:xfrm>
                                  <a:off x="614680" y="39917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1" name="Rectangle 1791"/>
                              <wps:cNvSpPr>
                                <a:spLocks noChangeArrowheads="1"/>
                              </wps:cNvSpPr>
                              <wps:spPr bwMode="auto">
                                <a:xfrm>
                                  <a:off x="614680" y="39886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2" name="Rectangle 1792"/>
                              <wps:cNvSpPr>
                                <a:spLocks noChangeArrowheads="1"/>
                              </wps:cNvSpPr>
                              <wps:spPr bwMode="auto">
                                <a:xfrm>
                                  <a:off x="614680" y="398606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3" name="Rectangle 1793"/>
                              <wps:cNvSpPr>
                                <a:spLocks noChangeArrowheads="1"/>
                              </wps:cNvSpPr>
                              <wps:spPr bwMode="auto">
                                <a:xfrm>
                                  <a:off x="614680" y="39828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4" name="Rectangle 1794"/>
                              <wps:cNvSpPr>
                                <a:spLocks noChangeArrowheads="1"/>
                              </wps:cNvSpPr>
                              <wps:spPr bwMode="auto">
                                <a:xfrm>
                                  <a:off x="614680" y="39797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5" name="Rectangle 1795"/>
                              <wps:cNvSpPr>
                                <a:spLocks noChangeArrowheads="1"/>
                              </wps:cNvSpPr>
                              <wps:spPr bwMode="auto">
                                <a:xfrm>
                                  <a:off x="614680" y="39765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6" name="Rectangle 1796"/>
                              <wps:cNvSpPr>
                                <a:spLocks noChangeArrowheads="1"/>
                              </wps:cNvSpPr>
                              <wps:spPr bwMode="auto">
                                <a:xfrm>
                                  <a:off x="614680" y="39733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7" name="Rectangle 1797"/>
                              <wps:cNvSpPr>
                                <a:spLocks noChangeArrowheads="1"/>
                              </wps:cNvSpPr>
                              <wps:spPr bwMode="auto">
                                <a:xfrm>
                                  <a:off x="614680" y="39708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8" name="Rectangle 1798"/>
                              <wps:cNvSpPr>
                                <a:spLocks noChangeArrowheads="1"/>
                              </wps:cNvSpPr>
                              <wps:spPr bwMode="auto">
                                <a:xfrm>
                                  <a:off x="614680" y="39676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69" name="Rectangle 1799"/>
                              <wps:cNvSpPr>
                                <a:spLocks noChangeArrowheads="1"/>
                              </wps:cNvSpPr>
                              <wps:spPr bwMode="auto">
                                <a:xfrm>
                                  <a:off x="614680" y="39644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0" name="Rectangle 1800"/>
                              <wps:cNvSpPr>
                                <a:spLocks noChangeArrowheads="1"/>
                              </wps:cNvSpPr>
                              <wps:spPr bwMode="auto">
                                <a:xfrm>
                                  <a:off x="614680" y="39612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1" name="Rectangle 1801"/>
                              <wps:cNvSpPr>
                                <a:spLocks noChangeArrowheads="1"/>
                              </wps:cNvSpPr>
                              <wps:spPr bwMode="auto">
                                <a:xfrm>
                                  <a:off x="614680" y="39581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2" name="Rectangle 1802"/>
                              <wps:cNvSpPr>
                                <a:spLocks noChangeArrowheads="1"/>
                              </wps:cNvSpPr>
                              <wps:spPr bwMode="auto">
                                <a:xfrm>
                                  <a:off x="614680" y="39555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3" name="Rectangle 1803"/>
                              <wps:cNvSpPr>
                                <a:spLocks noChangeArrowheads="1"/>
                              </wps:cNvSpPr>
                              <wps:spPr bwMode="auto">
                                <a:xfrm>
                                  <a:off x="614680" y="39524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4" name="Rectangle 1804"/>
                              <wps:cNvSpPr>
                                <a:spLocks noChangeArrowheads="1"/>
                              </wps:cNvSpPr>
                              <wps:spPr bwMode="auto">
                                <a:xfrm>
                                  <a:off x="614680" y="39492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5" name="Rectangle 1805"/>
                              <wps:cNvSpPr>
                                <a:spLocks noChangeArrowheads="1"/>
                              </wps:cNvSpPr>
                              <wps:spPr bwMode="auto">
                                <a:xfrm>
                                  <a:off x="614680" y="39460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6" name="Rectangle 1806"/>
                              <wps:cNvSpPr>
                                <a:spLocks noChangeArrowheads="1"/>
                              </wps:cNvSpPr>
                              <wps:spPr bwMode="auto">
                                <a:xfrm>
                                  <a:off x="614680" y="39428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7" name="Rectangle 1807"/>
                              <wps:cNvSpPr>
                                <a:spLocks noChangeArrowheads="1"/>
                              </wps:cNvSpPr>
                              <wps:spPr bwMode="auto">
                                <a:xfrm>
                                  <a:off x="614680" y="394034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8" name="Rectangle 1808"/>
                              <wps:cNvSpPr>
                                <a:spLocks noChangeArrowheads="1"/>
                              </wps:cNvSpPr>
                              <wps:spPr bwMode="auto">
                                <a:xfrm>
                                  <a:off x="614680" y="39371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79" name="Rectangle 1809"/>
                              <wps:cNvSpPr>
                                <a:spLocks noChangeArrowheads="1"/>
                              </wps:cNvSpPr>
                              <wps:spPr bwMode="auto">
                                <a:xfrm>
                                  <a:off x="614680" y="39339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0" name="Rectangle 1810"/>
                              <wps:cNvSpPr>
                                <a:spLocks noChangeArrowheads="1"/>
                              </wps:cNvSpPr>
                              <wps:spPr bwMode="auto">
                                <a:xfrm>
                                  <a:off x="614680" y="39308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1" name="Rectangle 1811"/>
                              <wps:cNvSpPr>
                                <a:spLocks noChangeArrowheads="1"/>
                              </wps:cNvSpPr>
                              <wps:spPr bwMode="auto">
                                <a:xfrm>
                                  <a:off x="614680" y="39276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2" name="Rectangle 1812"/>
                              <wps:cNvSpPr>
                                <a:spLocks noChangeArrowheads="1"/>
                              </wps:cNvSpPr>
                              <wps:spPr bwMode="auto">
                                <a:xfrm>
                                  <a:off x="614680" y="392510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3" name="Rectangle 1813"/>
                              <wps:cNvSpPr>
                                <a:spLocks noChangeArrowheads="1"/>
                              </wps:cNvSpPr>
                              <wps:spPr bwMode="auto">
                                <a:xfrm>
                                  <a:off x="614680" y="39219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4" name="Rectangle 1814"/>
                              <wps:cNvSpPr>
                                <a:spLocks noChangeArrowheads="1"/>
                              </wps:cNvSpPr>
                              <wps:spPr bwMode="auto">
                                <a:xfrm>
                                  <a:off x="614680" y="39187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5" name="Rectangle 1815"/>
                              <wps:cNvSpPr>
                                <a:spLocks noChangeArrowheads="1"/>
                              </wps:cNvSpPr>
                              <wps:spPr bwMode="auto">
                                <a:xfrm>
                                  <a:off x="614680" y="39155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6" name="Rectangle 1816"/>
                              <wps:cNvSpPr>
                                <a:spLocks noChangeArrowheads="1"/>
                              </wps:cNvSpPr>
                              <wps:spPr bwMode="auto">
                                <a:xfrm>
                                  <a:off x="614680" y="39124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7" name="Rectangle 1817"/>
                              <wps:cNvSpPr>
                                <a:spLocks noChangeArrowheads="1"/>
                              </wps:cNvSpPr>
                              <wps:spPr bwMode="auto">
                                <a:xfrm>
                                  <a:off x="614680" y="390986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8" name="Rectangle 1818"/>
                              <wps:cNvSpPr>
                                <a:spLocks noChangeArrowheads="1"/>
                              </wps:cNvSpPr>
                              <wps:spPr bwMode="auto">
                                <a:xfrm>
                                  <a:off x="614680" y="39066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89" name="Rectangle 1819"/>
                              <wps:cNvSpPr>
                                <a:spLocks noChangeArrowheads="1"/>
                              </wps:cNvSpPr>
                              <wps:spPr bwMode="auto">
                                <a:xfrm>
                                  <a:off x="614680" y="39035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0" name="Rectangle 1820"/>
                              <wps:cNvSpPr>
                                <a:spLocks noChangeArrowheads="1"/>
                              </wps:cNvSpPr>
                              <wps:spPr bwMode="auto">
                                <a:xfrm>
                                  <a:off x="614680" y="39003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1" name="Rectangle 1821"/>
                              <wps:cNvSpPr>
                                <a:spLocks noChangeArrowheads="1"/>
                              </wps:cNvSpPr>
                              <wps:spPr bwMode="auto">
                                <a:xfrm>
                                  <a:off x="614680" y="38971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2" name="Rectangle 1822"/>
                              <wps:cNvSpPr>
                                <a:spLocks noChangeArrowheads="1"/>
                              </wps:cNvSpPr>
                              <wps:spPr bwMode="auto">
                                <a:xfrm>
                                  <a:off x="614680" y="38946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3" name="Rectangle 1823"/>
                              <wps:cNvSpPr>
                                <a:spLocks noChangeArrowheads="1"/>
                              </wps:cNvSpPr>
                              <wps:spPr bwMode="auto">
                                <a:xfrm>
                                  <a:off x="614680" y="38914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4" name="Rectangle 1824"/>
                              <wps:cNvSpPr>
                                <a:spLocks noChangeArrowheads="1"/>
                              </wps:cNvSpPr>
                              <wps:spPr bwMode="auto">
                                <a:xfrm>
                                  <a:off x="614680" y="38882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5" name="Rectangle 1825"/>
                              <wps:cNvSpPr>
                                <a:spLocks noChangeArrowheads="1"/>
                              </wps:cNvSpPr>
                              <wps:spPr bwMode="auto">
                                <a:xfrm>
                                  <a:off x="614680" y="38850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6" name="Rectangle 1826"/>
                              <wps:cNvSpPr>
                                <a:spLocks noChangeArrowheads="1"/>
                              </wps:cNvSpPr>
                              <wps:spPr bwMode="auto">
                                <a:xfrm>
                                  <a:off x="614680" y="38819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7" name="Rectangle 1827"/>
                              <wps:cNvSpPr>
                                <a:spLocks noChangeArrowheads="1"/>
                              </wps:cNvSpPr>
                              <wps:spPr bwMode="auto">
                                <a:xfrm>
                                  <a:off x="614680" y="38793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8" name="Rectangle 1828"/>
                              <wps:cNvSpPr>
                                <a:spLocks noChangeArrowheads="1"/>
                              </wps:cNvSpPr>
                              <wps:spPr bwMode="auto">
                                <a:xfrm>
                                  <a:off x="614680" y="38762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99" name="Rectangle 1829"/>
                              <wps:cNvSpPr>
                                <a:spLocks noChangeArrowheads="1"/>
                              </wps:cNvSpPr>
                              <wps:spPr bwMode="auto">
                                <a:xfrm>
                                  <a:off x="614680" y="38730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0" name="Rectangle 1830"/>
                              <wps:cNvSpPr>
                                <a:spLocks noChangeArrowheads="1"/>
                              </wps:cNvSpPr>
                              <wps:spPr bwMode="auto">
                                <a:xfrm>
                                  <a:off x="614680" y="38698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1" name="Rectangle 1831"/>
                              <wps:cNvSpPr>
                                <a:spLocks noChangeArrowheads="1"/>
                              </wps:cNvSpPr>
                              <wps:spPr bwMode="auto">
                                <a:xfrm>
                                  <a:off x="614680" y="38666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2" name="Rectangle 1832"/>
                              <wps:cNvSpPr>
                                <a:spLocks noChangeArrowheads="1"/>
                              </wps:cNvSpPr>
                              <wps:spPr bwMode="auto">
                                <a:xfrm>
                                  <a:off x="614680" y="386414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3" name="Rectangle 1833"/>
                              <wps:cNvSpPr>
                                <a:spLocks noChangeArrowheads="1"/>
                              </wps:cNvSpPr>
                              <wps:spPr bwMode="auto">
                                <a:xfrm>
                                  <a:off x="614680" y="38609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4" name="Rectangle 1834"/>
                              <wps:cNvSpPr>
                                <a:spLocks noChangeArrowheads="1"/>
                              </wps:cNvSpPr>
                              <wps:spPr bwMode="auto">
                                <a:xfrm>
                                  <a:off x="614680" y="38577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5" name="Rectangle 1835"/>
                              <wps:cNvSpPr>
                                <a:spLocks noChangeArrowheads="1"/>
                              </wps:cNvSpPr>
                              <wps:spPr bwMode="auto">
                                <a:xfrm>
                                  <a:off x="614680" y="38546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6" name="Rectangle 1836"/>
                              <wps:cNvSpPr>
                                <a:spLocks noChangeArrowheads="1"/>
                              </wps:cNvSpPr>
                              <wps:spPr bwMode="auto">
                                <a:xfrm>
                                  <a:off x="614680" y="38514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7" name="Rectangle 1837"/>
                              <wps:cNvSpPr>
                                <a:spLocks noChangeArrowheads="1"/>
                              </wps:cNvSpPr>
                              <wps:spPr bwMode="auto">
                                <a:xfrm>
                                  <a:off x="614680" y="384890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8" name="Rectangle 1838"/>
                              <wps:cNvSpPr>
                                <a:spLocks noChangeArrowheads="1"/>
                              </wps:cNvSpPr>
                              <wps:spPr bwMode="auto">
                                <a:xfrm>
                                  <a:off x="614680" y="38457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09" name="Rectangle 1839"/>
                              <wps:cNvSpPr>
                                <a:spLocks noChangeArrowheads="1"/>
                              </wps:cNvSpPr>
                              <wps:spPr bwMode="auto">
                                <a:xfrm>
                                  <a:off x="614680" y="38425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0" name="Rectangle 1840"/>
                              <wps:cNvSpPr>
                                <a:spLocks noChangeArrowheads="1"/>
                              </wps:cNvSpPr>
                              <wps:spPr bwMode="auto">
                                <a:xfrm>
                                  <a:off x="614680" y="38393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1" name="Rectangle 1841"/>
                              <wps:cNvSpPr>
                                <a:spLocks noChangeArrowheads="1"/>
                              </wps:cNvSpPr>
                              <wps:spPr bwMode="auto">
                                <a:xfrm>
                                  <a:off x="614680" y="38362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2" name="Rectangle 1842"/>
                              <wps:cNvSpPr>
                                <a:spLocks noChangeArrowheads="1"/>
                              </wps:cNvSpPr>
                              <wps:spPr bwMode="auto">
                                <a:xfrm>
                                  <a:off x="614680" y="383366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3" name="Rectangle 1843"/>
                              <wps:cNvSpPr>
                                <a:spLocks noChangeArrowheads="1"/>
                              </wps:cNvSpPr>
                              <wps:spPr bwMode="auto">
                                <a:xfrm>
                                  <a:off x="614680" y="38304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4" name="Rectangle 1844"/>
                              <wps:cNvSpPr>
                                <a:spLocks noChangeArrowheads="1"/>
                              </wps:cNvSpPr>
                              <wps:spPr bwMode="auto">
                                <a:xfrm>
                                  <a:off x="614680" y="38273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5" name="Rectangle 1845"/>
                              <wps:cNvSpPr>
                                <a:spLocks noChangeArrowheads="1"/>
                              </wps:cNvSpPr>
                              <wps:spPr bwMode="auto">
                                <a:xfrm>
                                  <a:off x="614680" y="38241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6" name="Rectangle 1846"/>
                              <wps:cNvSpPr>
                                <a:spLocks noChangeArrowheads="1"/>
                              </wps:cNvSpPr>
                              <wps:spPr bwMode="auto">
                                <a:xfrm>
                                  <a:off x="614680" y="38209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7" name="Rectangle 1847"/>
                              <wps:cNvSpPr>
                                <a:spLocks noChangeArrowheads="1"/>
                              </wps:cNvSpPr>
                              <wps:spPr bwMode="auto">
                                <a:xfrm>
                                  <a:off x="614680" y="37422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8" name="Rectangle 1848"/>
                              <wps:cNvSpPr>
                                <a:spLocks noChangeArrowheads="1"/>
                              </wps:cNvSpPr>
                              <wps:spPr bwMode="auto">
                                <a:xfrm>
                                  <a:off x="614680" y="37390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19" name="Rectangle 1849"/>
                              <wps:cNvSpPr>
                                <a:spLocks noChangeArrowheads="1"/>
                              </wps:cNvSpPr>
                              <wps:spPr bwMode="auto">
                                <a:xfrm>
                                  <a:off x="614680" y="37358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0" name="Rectangle 1850"/>
                              <wps:cNvSpPr>
                                <a:spLocks noChangeArrowheads="1"/>
                              </wps:cNvSpPr>
                              <wps:spPr bwMode="auto">
                                <a:xfrm>
                                  <a:off x="614680" y="37326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1" name="Rectangle 1851"/>
                              <wps:cNvSpPr>
                                <a:spLocks noChangeArrowheads="1"/>
                              </wps:cNvSpPr>
                              <wps:spPr bwMode="auto">
                                <a:xfrm>
                                  <a:off x="614680" y="37295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2" name="Rectangle 1852"/>
                              <wps:cNvSpPr>
                                <a:spLocks noChangeArrowheads="1"/>
                              </wps:cNvSpPr>
                              <wps:spPr bwMode="auto">
                                <a:xfrm>
                                  <a:off x="614680" y="37269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3" name="Rectangle 1853"/>
                              <wps:cNvSpPr>
                                <a:spLocks noChangeArrowheads="1"/>
                              </wps:cNvSpPr>
                              <wps:spPr bwMode="auto">
                                <a:xfrm>
                                  <a:off x="614680" y="37238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4" name="Rectangle 1854"/>
                              <wps:cNvSpPr>
                                <a:spLocks noChangeArrowheads="1"/>
                              </wps:cNvSpPr>
                              <wps:spPr bwMode="auto">
                                <a:xfrm>
                                  <a:off x="614680" y="37206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5" name="Rectangle 1855"/>
                              <wps:cNvSpPr>
                                <a:spLocks noChangeArrowheads="1"/>
                              </wps:cNvSpPr>
                              <wps:spPr bwMode="auto">
                                <a:xfrm>
                                  <a:off x="614680" y="37174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6" name="Rectangle 1856"/>
                              <wps:cNvSpPr>
                                <a:spLocks noChangeArrowheads="1"/>
                              </wps:cNvSpPr>
                              <wps:spPr bwMode="auto">
                                <a:xfrm>
                                  <a:off x="614680" y="37142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7" name="Rectangle 1857"/>
                              <wps:cNvSpPr>
                                <a:spLocks noChangeArrowheads="1"/>
                              </wps:cNvSpPr>
                              <wps:spPr bwMode="auto">
                                <a:xfrm>
                                  <a:off x="614680" y="371174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8" name="Rectangle 1858"/>
                              <wps:cNvSpPr>
                                <a:spLocks noChangeArrowheads="1"/>
                              </wps:cNvSpPr>
                              <wps:spPr bwMode="auto">
                                <a:xfrm>
                                  <a:off x="614680" y="37085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29" name="Rectangle 1859"/>
                              <wps:cNvSpPr>
                                <a:spLocks noChangeArrowheads="1"/>
                              </wps:cNvSpPr>
                              <wps:spPr bwMode="auto">
                                <a:xfrm>
                                  <a:off x="614680" y="37053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0" name="Rectangle 1860"/>
                              <wps:cNvSpPr>
                                <a:spLocks noChangeArrowheads="1"/>
                              </wps:cNvSpPr>
                              <wps:spPr bwMode="auto">
                                <a:xfrm>
                                  <a:off x="614680" y="37022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1" name="Rectangle 1861"/>
                              <wps:cNvSpPr>
                                <a:spLocks noChangeArrowheads="1"/>
                              </wps:cNvSpPr>
                              <wps:spPr bwMode="auto">
                                <a:xfrm>
                                  <a:off x="614680" y="36990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2" name="Rectangle 1862"/>
                              <wps:cNvSpPr>
                                <a:spLocks noChangeArrowheads="1"/>
                              </wps:cNvSpPr>
                              <wps:spPr bwMode="auto">
                                <a:xfrm>
                                  <a:off x="614680" y="369650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3" name="Rectangle 1863"/>
                              <wps:cNvSpPr>
                                <a:spLocks noChangeArrowheads="1"/>
                              </wps:cNvSpPr>
                              <wps:spPr bwMode="auto">
                                <a:xfrm>
                                  <a:off x="614680" y="36933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4" name="Rectangle 1864"/>
                              <wps:cNvSpPr>
                                <a:spLocks noChangeArrowheads="1"/>
                              </wps:cNvSpPr>
                              <wps:spPr bwMode="auto">
                                <a:xfrm>
                                  <a:off x="614680" y="36901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5" name="Rectangle 1865"/>
                              <wps:cNvSpPr>
                                <a:spLocks noChangeArrowheads="1"/>
                              </wps:cNvSpPr>
                              <wps:spPr bwMode="auto">
                                <a:xfrm>
                                  <a:off x="614680" y="36869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6" name="Rectangle 1866"/>
                              <wps:cNvSpPr>
                                <a:spLocks noChangeArrowheads="1"/>
                              </wps:cNvSpPr>
                              <wps:spPr bwMode="auto">
                                <a:xfrm>
                                  <a:off x="614680" y="36838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7" name="Rectangle 1867"/>
                              <wps:cNvSpPr>
                                <a:spLocks noChangeArrowheads="1"/>
                              </wps:cNvSpPr>
                              <wps:spPr bwMode="auto">
                                <a:xfrm>
                                  <a:off x="614680" y="368126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8" name="Rectangle 1868"/>
                              <wps:cNvSpPr>
                                <a:spLocks noChangeArrowheads="1"/>
                              </wps:cNvSpPr>
                              <wps:spPr bwMode="auto">
                                <a:xfrm>
                                  <a:off x="614680" y="36780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39" name="Rectangle 1869"/>
                              <wps:cNvSpPr>
                                <a:spLocks noChangeArrowheads="1"/>
                              </wps:cNvSpPr>
                              <wps:spPr bwMode="auto">
                                <a:xfrm>
                                  <a:off x="614680" y="36749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0" name="Rectangle 1870"/>
                              <wps:cNvSpPr>
                                <a:spLocks noChangeArrowheads="1"/>
                              </wps:cNvSpPr>
                              <wps:spPr bwMode="auto">
                                <a:xfrm>
                                  <a:off x="614680" y="36717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1" name="Rectangle 1871"/>
                              <wps:cNvSpPr>
                                <a:spLocks noChangeArrowheads="1"/>
                              </wps:cNvSpPr>
                              <wps:spPr bwMode="auto">
                                <a:xfrm>
                                  <a:off x="614680" y="36685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2" name="Rectangle 1872"/>
                              <wps:cNvSpPr>
                                <a:spLocks noChangeArrowheads="1"/>
                              </wps:cNvSpPr>
                              <wps:spPr bwMode="auto">
                                <a:xfrm>
                                  <a:off x="614680" y="35898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3" name="Rectangle 1873"/>
                              <wps:cNvSpPr>
                                <a:spLocks noChangeArrowheads="1"/>
                              </wps:cNvSpPr>
                              <wps:spPr bwMode="auto">
                                <a:xfrm>
                                  <a:off x="614680" y="35866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4" name="Rectangle 1874"/>
                              <wps:cNvSpPr>
                                <a:spLocks noChangeArrowheads="1"/>
                              </wps:cNvSpPr>
                              <wps:spPr bwMode="auto">
                                <a:xfrm>
                                  <a:off x="614680" y="35834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5" name="Rectangle 1875"/>
                              <wps:cNvSpPr>
                                <a:spLocks noChangeArrowheads="1"/>
                              </wps:cNvSpPr>
                              <wps:spPr bwMode="auto">
                                <a:xfrm>
                                  <a:off x="614680" y="35802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6" name="Rectangle 1876"/>
                              <wps:cNvSpPr>
                                <a:spLocks noChangeArrowheads="1"/>
                              </wps:cNvSpPr>
                              <wps:spPr bwMode="auto">
                                <a:xfrm>
                                  <a:off x="614680" y="35771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7" name="Rectangle 1877"/>
                              <wps:cNvSpPr>
                                <a:spLocks noChangeArrowheads="1"/>
                              </wps:cNvSpPr>
                              <wps:spPr bwMode="auto">
                                <a:xfrm>
                                  <a:off x="614680" y="35745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8" name="Rectangle 1878"/>
                              <wps:cNvSpPr>
                                <a:spLocks noChangeArrowheads="1"/>
                              </wps:cNvSpPr>
                              <wps:spPr bwMode="auto">
                                <a:xfrm>
                                  <a:off x="614680" y="35714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49" name="Rectangle 1879"/>
                              <wps:cNvSpPr>
                                <a:spLocks noChangeArrowheads="1"/>
                              </wps:cNvSpPr>
                              <wps:spPr bwMode="auto">
                                <a:xfrm>
                                  <a:off x="614680" y="35682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0" name="Rectangle 1880"/>
                              <wps:cNvSpPr>
                                <a:spLocks noChangeArrowheads="1"/>
                              </wps:cNvSpPr>
                              <wps:spPr bwMode="auto">
                                <a:xfrm>
                                  <a:off x="614680" y="35650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1" name="Rectangle 1881"/>
                              <wps:cNvSpPr>
                                <a:spLocks noChangeArrowheads="1"/>
                              </wps:cNvSpPr>
                              <wps:spPr bwMode="auto">
                                <a:xfrm>
                                  <a:off x="614680" y="35618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2" name="Rectangle 1882"/>
                              <wps:cNvSpPr>
                                <a:spLocks noChangeArrowheads="1"/>
                              </wps:cNvSpPr>
                              <wps:spPr bwMode="auto">
                                <a:xfrm>
                                  <a:off x="614680" y="355934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3" name="Rectangle 1883"/>
                              <wps:cNvSpPr>
                                <a:spLocks noChangeArrowheads="1"/>
                              </wps:cNvSpPr>
                              <wps:spPr bwMode="auto">
                                <a:xfrm>
                                  <a:off x="614680" y="35561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4" name="Rectangle 1884"/>
                              <wps:cNvSpPr>
                                <a:spLocks noChangeArrowheads="1"/>
                              </wps:cNvSpPr>
                              <wps:spPr bwMode="auto">
                                <a:xfrm>
                                  <a:off x="614680" y="35529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5" name="Rectangle 1885"/>
                              <wps:cNvSpPr>
                                <a:spLocks noChangeArrowheads="1"/>
                              </wps:cNvSpPr>
                              <wps:spPr bwMode="auto">
                                <a:xfrm>
                                  <a:off x="614680" y="35498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6" name="Rectangle 1886"/>
                              <wps:cNvSpPr>
                                <a:spLocks noChangeArrowheads="1"/>
                              </wps:cNvSpPr>
                              <wps:spPr bwMode="auto">
                                <a:xfrm>
                                  <a:off x="614680" y="35466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7" name="Rectangle 1887"/>
                              <wps:cNvSpPr>
                                <a:spLocks noChangeArrowheads="1"/>
                              </wps:cNvSpPr>
                              <wps:spPr bwMode="auto">
                                <a:xfrm>
                                  <a:off x="614680" y="354410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8" name="Rectangle 1888"/>
                              <wps:cNvSpPr>
                                <a:spLocks noChangeArrowheads="1"/>
                              </wps:cNvSpPr>
                              <wps:spPr bwMode="auto">
                                <a:xfrm>
                                  <a:off x="614680" y="35409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59" name="Rectangle 1889"/>
                              <wps:cNvSpPr>
                                <a:spLocks noChangeArrowheads="1"/>
                              </wps:cNvSpPr>
                              <wps:spPr bwMode="auto">
                                <a:xfrm>
                                  <a:off x="614680" y="35377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0" name="Rectangle 1890"/>
                              <wps:cNvSpPr>
                                <a:spLocks noChangeArrowheads="1"/>
                              </wps:cNvSpPr>
                              <wps:spPr bwMode="auto">
                                <a:xfrm>
                                  <a:off x="614680" y="35345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1" name="Rectangle 1891"/>
                              <wps:cNvSpPr>
                                <a:spLocks noChangeArrowheads="1"/>
                              </wps:cNvSpPr>
                              <wps:spPr bwMode="auto">
                                <a:xfrm>
                                  <a:off x="614680" y="35314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2" name="Rectangle 1892"/>
                              <wps:cNvSpPr>
                                <a:spLocks noChangeArrowheads="1"/>
                              </wps:cNvSpPr>
                              <wps:spPr bwMode="auto">
                                <a:xfrm>
                                  <a:off x="614680" y="352886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3" name="Rectangle 1893"/>
                              <wps:cNvSpPr>
                                <a:spLocks noChangeArrowheads="1"/>
                              </wps:cNvSpPr>
                              <wps:spPr bwMode="auto">
                                <a:xfrm>
                                  <a:off x="614680" y="35256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4" name="Rectangle 1894"/>
                              <wps:cNvSpPr>
                                <a:spLocks noChangeArrowheads="1"/>
                              </wps:cNvSpPr>
                              <wps:spPr bwMode="auto">
                                <a:xfrm>
                                  <a:off x="614680" y="35225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5" name="Rectangle 1895"/>
                              <wps:cNvSpPr>
                                <a:spLocks noChangeArrowheads="1"/>
                              </wps:cNvSpPr>
                              <wps:spPr bwMode="auto">
                                <a:xfrm>
                                  <a:off x="614680" y="35193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6" name="Rectangle 1896"/>
                              <wps:cNvSpPr>
                                <a:spLocks noChangeArrowheads="1"/>
                              </wps:cNvSpPr>
                              <wps:spPr bwMode="auto">
                                <a:xfrm>
                                  <a:off x="614680" y="3516798"/>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7" name="Rectangle 1897"/>
                              <wps:cNvSpPr>
                                <a:spLocks noChangeArrowheads="1"/>
                              </wps:cNvSpPr>
                              <wps:spPr bwMode="auto">
                                <a:xfrm>
                                  <a:off x="614680" y="35136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8" name="Rectangle 1898"/>
                              <wps:cNvSpPr>
                                <a:spLocks noChangeArrowheads="1"/>
                              </wps:cNvSpPr>
                              <wps:spPr bwMode="auto">
                                <a:xfrm>
                                  <a:off x="614680" y="35104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69" name="Rectangle 1899"/>
                              <wps:cNvSpPr>
                                <a:spLocks noChangeArrowheads="1"/>
                              </wps:cNvSpPr>
                              <wps:spPr bwMode="auto">
                                <a:xfrm>
                                  <a:off x="614680" y="35072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70" name="Rectangle 1900"/>
                              <wps:cNvSpPr>
                                <a:spLocks noChangeArrowheads="1"/>
                              </wps:cNvSpPr>
                              <wps:spPr bwMode="auto">
                                <a:xfrm>
                                  <a:off x="614680" y="35040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71" name="Rectangle 1901"/>
                              <wps:cNvSpPr>
                                <a:spLocks noChangeArrowheads="1"/>
                              </wps:cNvSpPr>
                              <wps:spPr bwMode="auto">
                                <a:xfrm>
                                  <a:off x="614680" y="3501558"/>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72" name="Rectangle 1902"/>
                              <wps:cNvSpPr>
                                <a:spLocks noChangeArrowheads="1"/>
                              </wps:cNvSpPr>
                              <wps:spPr bwMode="auto">
                                <a:xfrm>
                                  <a:off x="614680" y="34983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73" name="Rectangle 1903"/>
                              <wps:cNvSpPr>
                                <a:spLocks noChangeArrowheads="1"/>
                              </wps:cNvSpPr>
                              <wps:spPr bwMode="auto">
                                <a:xfrm>
                                  <a:off x="614680" y="34952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74" name="Rectangle 1904"/>
                              <wps:cNvSpPr>
                                <a:spLocks noChangeArrowheads="1"/>
                              </wps:cNvSpPr>
                              <wps:spPr bwMode="auto">
                                <a:xfrm>
                                  <a:off x="614680" y="34920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75" name="Rectangle 1905"/>
                              <wps:cNvSpPr>
                                <a:spLocks noChangeArrowheads="1"/>
                              </wps:cNvSpPr>
                              <wps:spPr bwMode="auto">
                                <a:xfrm>
                                  <a:off x="614680" y="34888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76" name="Rectangle 1906"/>
                              <wps:cNvSpPr>
                                <a:spLocks noChangeArrowheads="1"/>
                              </wps:cNvSpPr>
                              <wps:spPr bwMode="auto">
                                <a:xfrm>
                                  <a:off x="614680" y="3486318"/>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77" name="Rectangle 1907"/>
                              <wps:cNvSpPr>
                                <a:spLocks noChangeArrowheads="1"/>
                              </wps:cNvSpPr>
                              <wps:spPr bwMode="auto">
                                <a:xfrm>
                                  <a:off x="614680" y="34831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cNvPr id="26178" name="Group 1908"/>
                              <wpg:cNvGrpSpPr>
                                <a:grpSpLocks/>
                              </wpg:cNvGrpSpPr>
                              <wpg:grpSpPr bwMode="auto">
                                <a:xfrm>
                                  <a:off x="608330" y="2638593"/>
                                  <a:ext cx="3175" cy="838200"/>
                                  <a:chOff x="956" y="4055"/>
                                  <a:chExt cx="5" cy="1320"/>
                                </a:xfrm>
                              </wpg:grpSpPr>
                              <wps:wsp>
                                <wps:cNvPr id="26179" name="Rectangle 1909"/>
                                <wps:cNvSpPr>
                                  <a:spLocks noChangeArrowheads="1"/>
                                </wps:cNvSpPr>
                                <wps:spPr bwMode="auto">
                                  <a:xfrm>
                                    <a:off x="956" y="5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0" name="Rectangle 1910"/>
                                <wps:cNvSpPr>
                                  <a:spLocks noChangeArrowheads="1"/>
                                </wps:cNvSpPr>
                                <wps:spPr bwMode="auto">
                                  <a:xfrm>
                                    <a:off x="956" y="5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1" name="Rectangle 1911"/>
                                <wps:cNvSpPr>
                                  <a:spLocks noChangeArrowheads="1"/>
                                </wps:cNvSpPr>
                                <wps:spPr bwMode="auto">
                                  <a:xfrm>
                                    <a:off x="956" y="5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2" name="Rectangle 1912"/>
                                <wps:cNvSpPr>
                                  <a:spLocks noChangeArrowheads="1"/>
                                </wps:cNvSpPr>
                                <wps:spPr bwMode="auto">
                                  <a:xfrm>
                                    <a:off x="956" y="535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3" name="Rectangle 1913"/>
                                <wps:cNvSpPr>
                                  <a:spLocks noChangeArrowheads="1"/>
                                </wps:cNvSpPr>
                                <wps:spPr bwMode="auto">
                                  <a:xfrm>
                                    <a:off x="956" y="5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4" name="Rectangle 1914"/>
                                <wps:cNvSpPr>
                                  <a:spLocks noChangeArrowheads="1"/>
                                </wps:cNvSpPr>
                                <wps:spPr bwMode="auto">
                                  <a:xfrm>
                                    <a:off x="956" y="5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5" name="Rectangle 1915"/>
                                <wps:cNvSpPr>
                                  <a:spLocks noChangeArrowheads="1"/>
                                </wps:cNvSpPr>
                                <wps:spPr bwMode="auto">
                                  <a:xfrm>
                                    <a:off x="956" y="5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6" name="Rectangle 1916"/>
                                <wps:cNvSpPr>
                                  <a:spLocks noChangeArrowheads="1"/>
                                </wps:cNvSpPr>
                                <wps:spPr bwMode="auto">
                                  <a:xfrm>
                                    <a:off x="956" y="5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7" name="Rectangle 1917"/>
                                <wps:cNvSpPr>
                                  <a:spLocks noChangeArrowheads="1"/>
                                </wps:cNvSpPr>
                                <wps:spPr bwMode="auto">
                                  <a:xfrm>
                                    <a:off x="956" y="533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8" name="Rectangle 1918"/>
                                <wps:cNvSpPr>
                                  <a:spLocks noChangeArrowheads="1"/>
                                </wps:cNvSpPr>
                                <wps:spPr bwMode="auto">
                                  <a:xfrm>
                                    <a:off x="956" y="5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89" name="Rectangle 1919"/>
                                <wps:cNvSpPr>
                                  <a:spLocks noChangeArrowheads="1"/>
                                </wps:cNvSpPr>
                                <wps:spPr bwMode="auto">
                                  <a:xfrm>
                                    <a:off x="956" y="5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0" name="Rectangle 1920"/>
                                <wps:cNvSpPr>
                                  <a:spLocks noChangeArrowheads="1"/>
                                </wps:cNvSpPr>
                                <wps:spPr bwMode="auto">
                                  <a:xfrm>
                                    <a:off x="956" y="5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1" name="Rectangle 1921"/>
                                <wps:cNvSpPr>
                                  <a:spLocks noChangeArrowheads="1"/>
                                </wps:cNvSpPr>
                                <wps:spPr bwMode="auto">
                                  <a:xfrm>
                                    <a:off x="956" y="5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2" name="Rectangle 1922"/>
                                <wps:cNvSpPr>
                                  <a:spLocks noChangeArrowheads="1"/>
                                </wps:cNvSpPr>
                                <wps:spPr bwMode="auto">
                                  <a:xfrm>
                                    <a:off x="956" y="5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3" name="Rectangle 1923"/>
                                <wps:cNvSpPr>
                                  <a:spLocks noChangeArrowheads="1"/>
                                </wps:cNvSpPr>
                                <wps:spPr bwMode="auto">
                                  <a:xfrm>
                                    <a:off x="956" y="5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4" name="Rectangle 1924"/>
                                <wps:cNvSpPr>
                                  <a:spLocks noChangeArrowheads="1"/>
                                </wps:cNvSpPr>
                                <wps:spPr bwMode="auto">
                                  <a:xfrm>
                                    <a:off x="956" y="5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5" name="Rectangle 1925"/>
                                <wps:cNvSpPr>
                                  <a:spLocks noChangeArrowheads="1"/>
                                </wps:cNvSpPr>
                                <wps:spPr bwMode="auto">
                                  <a:xfrm>
                                    <a:off x="956" y="5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6" name="Rectangle 1926"/>
                                <wps:cNvSpPr>
                                  <a:spLocks noChangeArrowheads="1"/>
                                </wps:cNvSpPr>
                                <wps:spPr bwMode="auto">
                                  <a:xfrm>
                                    <a:off x="956" y="5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7" name="Rectangle 1927"/>
                                <wps:cNvSpPr>
                                  <a:spLocks noChangeArrowheads="1"/>
                                </wps:cNvSpPr>
                                <wps:spPr bwMode="auto">
                                  <a:xfrm>
                                    <a:off x="956" y="5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8" name="Rectangle 1928"/>
                                <wps:cNvSpPr>
                                  <a:spLocks noChangeArrowheads="1"/>
                                </wps:cNvSpPr>
                                <wps:spPr bwMode="auto">
                                  <a:xfrm>
                                    <a:off x="956" y="5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99" name="Rectangle 1929"/>
                                <wps:cNvSpPr>
                                  <a:spLocks noChangeArrowheads="1"/>
                                </wps:cNvSpPr>
                                <wps:spPr bwMode="auto">
                                  <a:xfrm>
                                    <a:off x="956" y="5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0" name="Rectangle 1930"/>
                                <wps:cNvSpPr>
                                  <a:spLocks noChangeArrowheads="1"/>
                                </wps:cNvSpPr>
                                <wps:spPr bwMode="auto">
                                  <a:xfrm>
                                    <a:off x="956" y="5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1" name="Rectangle 1931"/>
                                <wps:cNvSpPr>
                                  <a:spLocks noChangeArrowheads="1"/>
                                </wps:cNvSpPr>
                                <wps:spPr bwMode="auto">
                                  <a:xfrm>
                                    <a:off x="956" y="5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2" name="Rectangle 1932"/>
                                <wps:cNvSpPr>
                                  <a:spLocks noChangeArrowheads="1"/>
                                </wps:cNvSpPr>
                                <wps:spPr bwMode="auto">
                                  <a:xfrm>
                                    <a:off x="956" y="52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3" name="Rectangle 1933"/>
                                <wps:cNvSpPr>
                                  <a:spLocks noChangeArrowheads="1"/>
                                </wps:cNvSpPr>
                                <wps:spPr bwMode="auto">
                                  <a:xfrm>
                                    <a:off x="956" y="52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4" name="Rectangle 1934"/>
                                <wps:cNvSpPr>
                                  <a:spLocks noChangeArrowheads="1"/>
                                </wps:cNvSpPr>
                                <wps:spPr bwMode="auto">
                                  <a:xfrm>
                                    <a:off x="956" y="5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5" name="Rectangle 1935"/>
                                <wps:cNvSpPr>
                                  <a:spLocks noChangeArrowheads="1"/>
                                </wps:cNvSpPr>
                                <wps:spPr bwMode="auto">
                                  <a:xfrm>
                                    <a:off x="956" y="5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6" name="Rectangle 1936"/>
                                <wps:cNvSpPr>
                                  <a:spLocks noChangeArrowheads="1"/>
                                </wps:cNvSpPr>
                                <wps:spPr bwMode="auto">
                                  <a:xfrm>
                                    <a:off x="956" y="5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7" name="Rectangle 1937"/>
                                <wps:cNvSpPr>
                                  <a:spLocks noChangeArrowheads="1"/>
                                </wps:cNvSpPr>
                                <wps:spPr bwMode="auto">
                                  <a:xfrm>
                                    <a:off x="956" y="52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8" name="Rectangle 1938"/>
                                <wps:cNvSpPr>
                                  <a:spLocks noChangeArrowheads="1"/>
                                </wps:cNvSpPr>
                                <wps:spPr bwMode="auto">
                                  <a:xfrm>
                                    <a:off x="956" y="52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09" name="Rectangle 1939"/>
                                <wps:cNvSpPr>
                                  <a:spLocks noChangeArrowheads="1"/>
                                </wps:cNvSpPr>
                                <wps:spPr bwMode="auto">
                                  <a:xfrm>
                                    <a:off x="956" y="5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0" name="Rectangle 1940"/>
                                <wps:cNvSpPr>
                                  <a:spLocks noChangeArrowheads="1"/>
                                </wps:cNvSpPr>
                                <wps:spPr bwMode="auto">
                                  <a:xfrm>
                                    <a:off x="956" y="5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1" name="Rectangle 1941"/>
                                <wps:cNvSpPr>
                                  <a:spLocks noChangeArrowheads="1"/>
                                </wps:cNvSpPr>
                                <wps:spPr bwMode="auto">
                                  <a:xfrm>
                                    <a:off x="956" y="5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2" name="Rectangle 1942"/>
                                <wps:cNvSpPr>
                                  <a:spLocks noChangeArrowheads="1"/>
                                </wps:cNvSpPr>
                                <wps:spPr bwMode="auto">
                                  <a:xfrm>
                                    <a:off x="956" y="52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3" name="Rectangle 1943"/>
                                <wps:cNvSpPr>
                                  <a:spLocks noChangeArrowheads="1"/>
                                </wps:cNvSpPr>
                                <wps:spPr bwMode="auto">
                                  <a:xfrm>
                                    <a:off x="956" y="52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4" name="Rectangle 1944"/>
                                <wps:cNvSpPr>
                                  <a:spLocks noChangeArrowheads="1"/>
                                </wps:cNvSpPr>
                                <wps:spPr bwMode="auto">
                                  <a:xfrm>
                                    <a:off x="956" y="5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5" name="Rectangle 1945"/>
                                <wps:cNvSpPr>
                                  <a:spLocks noChangeArrowheads="1"/>
                                </wps:cNvSpPr>
                                <wps:spPr bwMode="auto">
                                  <a:xfrm>
                                    <a:off x="956" y="5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6" name="Rectangle 1946"/>
                                <wps:cNvSpPr>
                                  <a:spLocks noChangeArrowheads="1"/>
                                </wps:cNvSpPr>
                                <wps:spPr bwMode="auto">
                                  <a:xfrm>
                                    <a:off x="956" y="5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7" name="Rectangle 1947"/>
                                <wps:cNvSpPr>
                                  <a:spLocks noChangeArrowheads="1"/>
                                </wps:cNvSpPr>
                                <wps:spPr bwMode="auto">
                                  <a:xfrm>
                                    <a:off x="956" y="518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8" name="Rectangle 1948"/>
                                <wps:cNvSpPr>
                                  <a:spLocks noChangeArrowheads="1"/>
                                </wps:cNvSpPr>
                                <wps:spPr bwMode="auto">
                                  <a:xfrm>
                                    <a:off x="956" y="51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19" name="Rectangle 1949"/>
                                <wps:cNvSpPr>
                                  <a:spLocks noChangeArrowheads="1"/>
                                </wps:cNvSpPr>
                                <wps:spPr bwMode="auto">
                                  <a:xfrm>
                                    <a:off x="956" y="51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0" name="Rectangle 1950"/>
                                <wps:cNvSpPr>
                                  <a:spLocks noChangeArrowheads="1"/>
                                </wps:cNvSpPr>
                                <wps:spPr bwMode="auto">
                                  <a:xfrm>
                                    <a:off x="956" y="5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1" name="Rectangle 1951"/>
                                <wps:cNvSpPr>
                                  <a:spLocks noChangeArrowheads="1"/>
                                </wps:cNvSpPr>
                                <wps:spPr bwMode="auto">
                                  <a:xfrm>
                                    <a:off x="956" y="5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2" name="Rectangle 1952"/>
                                <wps:cNvSpPr>
                                  <a:spLocks noChangeArrowheads="1"/>
                                </wps:cNvSpPr>
                                <wps:spPr bwMode="auto">
                                  <a:xfrm>
                                    <a:off x="956" y="516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3" name="Rectangle 1953"/>
                                <wps:cNvSpPr>
                                  <a:spLocks noChangeArrowheads="1"/>
                                </wps:cNvSpPr>
                                <wps:spPr bwMode="auto">
                                  <a:xfrm>
                                    <a:off x="956" y="51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4" name="Rectangle 1954"/>
                                <wps:cNvSpPr>
                                  <a:spLocks noChangeArrowheads="1"/>
                                </wps:cNvSpPr>
                                <wps:spPr bwMode="auto">
                                  <a:xfrm>
                                    <a:off x="956" y="51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5" name="Rectangle 1955"/>
                                <wps:cNvSpPr>
                                  <a:spLocks noChangeArrowheads="1"/>
                                </wps:cNvSpPr>
                                <wps:spPr bwMode="auto">
                                  <a:xfrm>
                                    <a:off x="956" y="5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6" name="Rectangle 1956"/>
                                <wps:cNvSpPr>
                                  <a:spLocks noChangeArrowheads="1"/>
                                </wps:cNvSpPr>
                                <wps:spPr bwMode="auto">
                                  <a:xfrm>
                                    <a:off x="956" y="5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7" name="Rectangle 1957"/>
                                <wps:cNvSpPr>
                                  <a:spLocks noChangeArrowheads="1"/>
                                </wps:cNvSpPr>
                                <wps:spPr bwMode="auto">
                                  <a:xfrm>
                                    <a:off x="956" y="514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8" name="Rectangle 1958"/>
                                <wps:cNvSpPr>
                                  <a:spLocks noChangeArrowheads="1"/>
                                </wps:cNvSpPr>
                                <wps:spPr bwMode="auto">
                                  <a:xfrm>
                                    <a:off x="956" y="51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29" name="Rectangle 1959"/>
                                <wps:cNvSpPr>
                                  <a:spLocks noChangeArrowheads="1"/>
                                </wps:cNvSpPr>
                                <wps:spPr bwMode="auto">
                                  <a:xfrm>
                                    <a:off x="956" y="51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0" name="Rectangle 1960"/>
                                <wps:cNvSpPr>
                                  <a:spLocks noChangeArrowheads="1"/>
                                </wps:cNvSpPr>
                                <wps:spPr bwMode="auto">
                                  <a:xfrm>
                                    <a:off x="956" y="5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1" name="Rectangle 1961"/>
                                <wps:cNvSpPr>
                                  <a:spLocks noChangeArrowheads="1"/>
                                </wps:cNvSpPr>
                                <wps:spPr bwMode="auto">
                                  <a:xfrm>
                                    <a:off x="956" y="5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2" name="Rectangle 1962"/>
                                <wps:cNvSpPr>
                                  <a:spLocks noChangeArrowheads="1"/>
                                </wps:cNvSpPr>
                                <wps:spPr bwMode="auto">
                                  <a:xfrm>
                                    <a:off x="956" y="511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3" name="Rectangle 1963"/>
                                <wps:cNvSpPr>
                                  <a:spLocks noChangeArrowheads="1"/>
                                </wps:cNvSpPr>
                                <wps:spPr bwMode="auto">
                                  <a:xfrm>
                                    <a:off x="956" y="51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4" name="Rectangle 1964"/>
                                <wps:cNvSpPr>
                                  <a:spLocks noChangeArrowheads="1"/>
                                </wps:cNvSpPr>
                                <wps:spPr bwMode="auto">
                                  <a:xfrm>
                                    <a:off x="956" y="51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5" name="Rectangle 1965"/>
                                <wps:cNvSpPr>
                                  <a:spLocks noChangeArrowheads="1"/>
                                </wps:cNvSpPr>
                                <wps:spPr bwMode="auto">
                                  <a:xfrm>
                                    <a:off x="956" y="5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6" name="Rectangle 1966"/>
                                <wps:cNvSpPr>
                                  <a:spLocks noChangeArrowheads="1"/>
                                </wps:cNvSpPr>
                                <wps:spPr bwMode="auto">
                                  <a:xfrm>
                                    <a:off x="956" y="50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7" name="Rectangle 1967"/>
                                <wps:cNvSpPr>
                                  <a:spLocks noChangeArrowheads="1"/>
                                </wps:cNvSpPr>
                                <wps:spPr bwMode="auto">
                                  <a:xfrm>
                                    <a:off x="956" y="509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8" name="Rectangle 1968"/>
                                <wps:cNvSpPr>
                                  <a:spLocks noChangeArrowheads="1"/>
                                </wps:cNvSpPr>
                                <wps:spPr bwMode="auto">
                                  <a:xfrm>
                                    <a:off x="956" y="50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39" name="Rectangle 1969"/>
                                <wps:cNvSpPr>
                                  <a:spLocks noChangeArrowheads="1"/>
                                </wps:cNvSpPr>
                                <wps:spPr bwMode="auto">
                                  <a:xfrm>
                                    <a:off x="956" y="50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0" name="Rectangle 1970"/>
                                <wps:cNvSpPr>
                                  <a:spLocks noChangeArrowheads="1"/>
                                </wps:cNvSpPr>
                                <wps:spPr bwMode="auto">
                                  <a:xfrm>
                                    <a:off x="956" y="50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1" name="Rectangle 1971"/>
                                <wps:cNvSpPr>
                                  <a:spLocks noChangeArrowheads="1"/>
                                </wps:cNvSpPr>
                                <wps:spPr bwMode="auto">
                                  <a:xfrm>
                                    <a:off x="956" y="50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2" name="Rectangle 1972"/>
                                <wps:cNvSpPr>
                                  <a:spLocks noChangeArrowheads="1"/>
                                </wps:cNvSpPr>
                                <wps:spPr bwMode="auto">
                                  <a:xfrm>
                                    <a:off x="956" y="506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3" name="Rectangle 1973"/>
                                <wps:cNvSpPr>
                                  <a:spLocks noChangeArrowheads="1"/>
                                </wps:cNvSpPr>
                                <wps:spPr bwMode="auto">
                                  <a:xfrm>
                                    <a:off x="956" y="49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4" name="Rectangle 1974"/>
                                <wps:cNvSpPr>
                                  <a:spLocks noChangeArrowheads="1"/>
                                </wps:cNvSpPr>
                                <wps:spPr bwMode="auto">
                                  <a:xfrm>
                                    <a:off x="956" y="49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5" name="Rectangle 1975"/>
                                <wps:cNvSpPr>
                                  <a:spLocks noChangeArrowheads="1"/>
                                </wps:cNvSpPr>
                                <wps:spPr bwMode="auto">
                                  <a:xfrm>
                                    <a:off x="956" y="49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6" name="Rectangle 1976"/>
                                <wps:cNvSpPr>
                                  <a:spLocks noChangeArrowheads="1"/>
                                </wps:cNvSpPr>
                                <wps:spPr bwMode="auto">
                                  <a:xfrm>
                                    <a:off x="956" y="49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7" name="Rectangle 1977"/>
                                <wps:cNvSpPr>
                                  <a:spLocks noChangeArrowheads="1"/>
                                </wps:cNvSpPr>
                                <wps:spPr bwMode="auto">
                                  <a:xfrm>
                                    <a:off x="956" y="492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8" name="Rectangle 1978"/>
                                <wps:cNvSpPr>
                                  <a:spLocks noChangeArrowheads="1"/>
                                </wps:cNvSpPr>
                                <wps:spPr bwMode="auto">
                                  <a:xfrm>
                                    <a:off x="956" y="49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49" name="Rectangle 1979"/>
                                <wps:cNvSpPr>
                                  <a:spLocks noChangeArrowheads="1"/>
                                </wps:cNvSpPr>
                                <wps:spPr bwMode="auto">
                                  <a:xfrm>
                                    <a:off x="956" y="49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0" name="Rectangle 1980"/>
                                <wps:cNvSpPr>
                                  <a:spLocks noChangeArrowheads="1"/>
                                </wps:cNvSpPr>
                                <wps:spPr bwMode="auto">
                                  <a:xfrm>
                                    <a:off x="956" y="49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1" name="Rectangle 1981"/>
                                <wps:cNvSpPr>
                                  <a:spLocks noChangeArrowheads="1"/>
                                </wps:cNvSpPr>
                                <wps:spPr bwMode="auto">
                                  <a:xfrm>
                                    <a:off x="956" y="49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2" name="Rectangle 1982"/>
                                <wps:cNvSpPr>
                                  <a:spLocks noChangeArrowheads="1"/>
                                </wps:cNvSpPr>
                                <wps:spPr bwMode="auto">
                                  <a:xfrm>
                                    <a:off x="956" y="490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3" name="Rectangle 1983"/>
                                <wps:cNvSpPr>
                                  <a:spLocks noChangeArrowheads="1"/>
                                </wps:cNvSpPr>
                                <wps:spPr bwMode="auto">
                                  <a:xfrm>
                                    <a:off x="956" y="48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4" name="Rectangle 1984"/>
                                <wps:cNvSpPr>
                                  <a:spLocks noChangeArrowheads="1"/>
                                </wps:cNvSpPr>
                                <wps:spPr bwMode="auto">
                                  <a:xfrm>
                                    <a:off x="956" y="48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5" name="Rectangle 1985"/>
                                <wps:cNvSpPr>
                                  <a:spLocks noChangeArrowheads="1"/>
                                </wps:cNvSpPr>
                                <wps:spPr bwMode="auto">
                                  <a:xfrm>
                                    <a:off x="956" y="48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6" name="Rectangle 1986"/>
                                <wps:cNvSpPr>
                                  <a:spLocks noChangeArrowheads="1"/>
                                </wps:cNvSpPr>
                                <wps:spPr bwMode="auto">
                                  <a:xfrm>
                                    <a:off x="956" y="48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7" name="Rectangle 1987"/>
                                <wps:cNvSpPr>
                                  <a:spLocks noChangeArrowheads="1"/>
                                </wps:cNvSpPr>
                                <wps:spPr bwMode="auto">
                                  <a:xfrm>
                                    <a:off x="956" y="487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8" name="Rectangle 1988"/>
                                <wps:cNvSpPr>
                                  <a:spLocks noChangeArrowheads="1"/>
                                </wps:cNvSpPr>
                                <wps:spPr bwMode="auto">
                                  <a:xfrm>
                                    <a:off x="956" y="48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59" name="Rectangle 1989"/>
                                <wps:cNvSpPr>
                                  <a:spLocks noChangeArrowheads="1"/>
                                </wps:cNvSpPr>
                                <wps:spPr bwMode="auto">
                                  <a:xfrm>
                                    <a:off x="956" y="48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0" name="Rectangle 1990"/>
                                <wps:cNvSpPr>
                                  <a:spLocks noChangeArrowheads="1"/>
                                </wps:cNvSpPr>
                                <wps:spPr bwMode="auto">
                                  <a:xfrm>
                                    <a:off x="956" y="48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1" name="Rectangle 1991"/>
                                <wps:cNvSpPr>
                                  <a:spLocks noChangeArrowheads="1"/>
                                </wps:cNvSpPr>
                                <wps:spPr bwMode="auto">
                                  <a:xfrm>
                                    <a:off x="956" y="48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2" name="Rectangle 1992"/>
                                <wps:cNvSpPr>
                                  <a:spLocks noChangeArrowheads="1"/>
                                </wps:cNvSpPr>
                                <wps:spPr bwMode="auto">
                                  <a:xfrm>
                                    <a:off x="956" y="485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3" name="Rectangle 1993"/>
                                <wps:cNvSpPr>
                                  <a:spLocks noChangeArrowheads="1"/>
                                </wps:cNvSpPr>
                                <wps:spPr bwMode="auto">
                                  <a:xfrm>
                                    <a:off x="956" y="48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4" name="Rectangle 1994"/>
                                <wps:cNvSpPr>
                                  <a:spLocks noChangeArrowheads="1"/>
                                </wps:cNvSpPr>
                                <wps:spPr bwMode="auto">
                                  <a:xfrm>
                                    <a:off x="956" y="48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5" name="Rectangle 1995"/>
                                <wps:cNvSpPr>
                                  <a:spLocks noChangeArrowheads="1"/>
                                </wps:cNvSpPr>
                                <wps:spPr bwMode="auto">
                                  <a:xfrm>
                                    <a:off x="956" y="48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6" name="Rectangle 1996"/>
                                <wps:cNvSpPr>
                                  <a:spLocks noChangeArrowheads="1"/>
                                </wps:cNvSpPr>
                                <wps:spPr bwMode="auto">
                                  <a:xfrm>
                                    <a:off x="956" y="48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7" name="Rectangle 1997"/>
                                <wps:cNvSpPr>
                                  <a:spLocks noChangeArrowheads="1"/>
                                </wps:cNvSpPr>
                                <wps:spPr bwMode="auto">
                                  <a:xfrm>
                                    <a:off x="956" y="482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8" name="Rectangle 1998"/>
                                <wps:cNvSpPr>
                                  <a:spLocks noChangeArrowheads="1"/>
                                </wps:cNvSpPr>
                                <wps:spPr bwMode="auto">
                                  <a:xfrm>
                                    <a:off x="956" y="47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69" name="Rectangle 1999"/>
                                <wps:cNvSpPr>
                                  <a:spLocks noChangeArrowheads="1"/>
                                </wps:cNvSpPr>
                                <wps:spPr bwMode="auto">
                                  <a:xfrm>
                                    <a:off x="956" y="46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0" name="Rectangle 2000"/>
                                <wps:cNvSpPr>
                                  <a:spLocks noChangeArrowheads="1"/>
                                </wps:cNvSpPr>
                                <wps:spPr bwMode="auto">
                                  <a:xfrm>
                                    <a:off x="956" y="46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1" name="Rectangle 2001"/>
                                <wps:cNvSpPr>
                                  <a:spLocks noChangeArrowheads="1"/>
                                </wps:cNvSpPr>
                                <wps:spPr bwMode="auto">
                                  <a:xfrm>
                                    <a:off x="956" y="46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2" name="Rectangle 2002"/>
                                <wps:cNvSpPr>
                                  <a:spLocks noChangeArrowheads="1"/>
                                </wps:cNvSpPr>
                                <wps:spPr bwMode="auto">
                                  <a:xfrm>
                                    <a:off x="956" y="46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3" name="Rectangle 2003"/>
                                <wps:cNvSpPr>
                                  <a:spLocks noChangeArrowheads="1"/>
                                </wps:cNvSpPr>
                                <wps:spPr bwMode="auto">
                                  <a:xfrm>
                                    <a:off x="956" y="46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4" name="Rectangle 2004"/>
                                <wps:cNvSpPr>
                                  <a:spLocks noChangeArrowheads="1"/>
                                </wps:cNvSpPr>
                                <wps:spPr bwMode="auto">
                                  <a:xfrm>
                                    <a:off x="956" y="46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5" name="Rectangle 2005"/>
                                <wps:cNvSpPr>
                                  <a:spLocks noChangeArrowheads="1"/>
                                </wps:cNvSpPr>
                                <wps:spPr bwMode="auto">
                                  <a:xfrm>
                                    <a:off x="956" y="46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6" name="Rectangle 2006"/>
                                <wps:cNvSpPr>
                                  <a:spLocks noChangeArrowheads="1"/>
                                </wps:cNvSpPr>
                                <wps:spPr bwMode="auto">
                                  <a:xfrm>
                                    <a:off x="956" y="46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7" name="Rectangle 2007"/>
                                <wps:cNvSpPr>
                                  <a:spLocks noChangeArrowheads="1"/>
                                </wps:cNvSpPr>
                                <wps:spPr bwMode="auto">
                                  <a:xfrm>
                                    <a:off x="956" y="46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8" name="Rectangle 2008"/>
                                <wps:cNvSpPr>
                                  <a:spLocks noChangeArrowheads="1"/>
                                </wps:cNvSpPr>
                                <wps:spPr bwMode="auto">
                                  <a:xfrm>
                                    <a:off x="956" y="46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79" name="Rectangle 2009"/>
                                <wps:cNvSpPr>
                                  <a:spLocks noChangeArrowheads="1"/>
                                </wps:cNvSpPr>
                                <wps:spPr bwMode="auto">
                                  <a:xfrm>
                                    <a:off x="956" y="46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0" name="Rectangle 2010"/>
                                <wps:cNvSpPr>
                                  <a:spLocks noChangeArrowheads="1"/>
                                </wps:cNvSpPr>
                                <wps:spPr bwMode="auto">
                                  <a:xfrm>
                                    <a:off x="956" y="46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1" name="Rectangle 2011"/>
                                <wps:cNvSpPr>
                                  <a:spLocks noChangeArrowheads="1"/>
                                </wps:cNvSpPr>
                                <wps:spPr bwMode="auto">
                                  <a:xfrm>
                                    <a:off x="956" y="46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2" name="Rectangle 2012"/>
                                <wps:cNvSpPr>
                                  <a:spLocks noChangeArrowheads="1"/>
                                </wps:cNvSpPr>
                                <wps:spPr bwMode="auto">
                                  <a:xfrm>
                                    <a:off x="956" y="46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3" name="Rectangle 2013"/>
                                <wps:cNvSpPr>
                                  <a:spLocks noChangeArrowheads="1"/>
                                </wps:cNvSpPr>
                                <wps:spPr bwMode="auto">
                                  <a:xfrm>
                                    <a:off x="956" y="46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4" name="Rectangle 2014"/>
                                <wps:cNvSpPr>
                                  <a:spLocks noChangeArrowheads="1"/>
                                </wps:cNvSpPr>
                                <wps:spPr bwMode="auto">
                                  <a:xfrm>
                                    <a:off x="956" y="46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5" name="Rectangle 2015"/>
                                <wps:cNvSpPr>
                                  <a:spLocks noChangeArrowheads="1"/>
                                </wps:cNvSpPr>
                                <wps:spPr bwMode="auto">
                                  <a:xfrm>
                                    <a:off x="956" y="46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6" name="Rectangle 2016"/>
                                <wps:cNvSpPr>
                                  <a:spLocks noChangeArrowheads="1"/>
                                </wps:cNvSpPr>
                                <wps:spPr bwMode="auto">
                                  <a:xfrm>
                                    <a:off x="956" y="46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7" name="Rectangle 2017"/>
                                <wps:cNvSpPr>
                                  <a:spLocks noChangeArrowheads="1"/>
                                </wps:cNvSpPr>
                                <wps:spPr bwMode="auto">
                                  <a:xfrm>
                                    <a:off x="956" y="46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8" name="Rectangle 2018"/>
                                <wps:cNvSpPr>
                                  <a:spLocks noChangeArrowheads="1"/>
                                </wps:cNvSpPr>
                                <wps:spPr bwMode="auto">
                                  <a:xfrm>
                                    <a:off x="956" y="46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89" name="Rectangle 2019"/>
                                <wps:cNvSpPr>
                                  <a:spLocks noChangeArrowheads="1"/>
                                </wps:cNvSpPr>
                                <wps:spPr bwMode="auto">
                                  <a:xfrm>
                                    <a:off x="956" y="46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0" name="Rectangle 2020"/>
                                <wps:cNvSpPr>
                                  <a:spLocks noChangeArrowheads="1"/>
                                </wps:cNvSpPr>
                                <wps:spPr bwMode="auto">
                                  <a:xfrm>
                                    <a:off x="956" y="45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1" name="Rectangle 2021"/>
                                <wps:cNvSpPr>
                                  <a:spLocks noChangeArrowheads="1"/>
                                </wps:cNvSpPr>
                                <wps:spPr bwMode="auto">
                                  <a:xfrm>
                                    <a:off x="956" y="459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2" name="Rectangle 2022"/>
                                <wps:cNvSpPr>
                                  <a:spLocks noChangeArrowheads="1"/>
                                </wps:cNvSpPr>
                                <wps:spPr bwMode="auto">
                                  <a:xfrm>
                                    <a:off x="956" y="45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3" name="Rectangle 2023"/>
                                <wps:cNvSpPr>
                                  <a:spLocks noChangeArrowheads="1"/>
                                </wps:cNvSpPr>
                                <wps:spPr bwMode="auto">
                                  <a:xfrm>
                                    <a:off x="956" y="45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4" name="Rectangle 2024"/>
                                <wps:cNvSpPr>
                                  <a:spLocks noChangeArrowheads="1"/>
                                </wps:cNvSpPr>
                                <wps:spPr bwMode="auto">
                                  <a:xfrm>
                                    <a:off x="956" y="45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5" name="Rectangle 2025"/>
                                <wps:cNvSpPr>
                                  <a:spLocks noChangeArrowheads="1"/>
                                </wps:cNvSpPr>
                                <wps:spPr bwMode="auto">
                                  <a:xfrm>
                                    <a:off x="956" y="45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6" name="Rectangle 2026"/>
                                <wps:cNvSpPr>
                                  <a:spLocks noChangeArrowheads="1"/>
                                </wps:cNvSpPr>
                                <wps:spPr bwMode="auto">
                                  <a:xfrm>
                                    <a:off x="956" y="456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7" name="Rectangle 2027"/>
                                <wps:cNvSpPr>
                                  <a:spLocks noChangeArrowheads="1"/>
                                </wps:cNvSpPr>
                                <wps:spPr bwMode="auto">
                                  <a:xfrm>
                                    <a:off x="956" y="45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8" name="Rectangle 2028"/>
                                <wps:cNvSpPr>
                                  <a:spLocks noChangeArrowheads="1"/>
                                </wps:cNvSpPr>
                                <wps:spPr bwMode="auto">
                                  <a:xfrm>
                                    <a:off x="956" y="45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99" name="Rectangle 2029"/>
                                <wps:cNvSpPr>
                                  <a:spLocks noChangeArrowheads="1"/>
                                </wps:cNvSpPr>
                                <wps:spPr bwMode="auto">
                                  <a:xfrm>
                                    <a:off x="956" y="45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0" name="Rectangle 2030"/>
                                <wps:cNvSpPr>
                                  <a:spLocks noChangeArrowheads="1"/>
                                </wps:cNvSpPr>
                                <wps:spPr bwMode="auto">
                                  <a:xfrm>
                                    <a:off x="956" y="45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1" name="Rectangle 2031"/>
                                <wps:cNvSpPr>
                                  <a:spLocks noChangeArrowheads="1"/>
                                </wps:cNvSpPr>
                                <wps:spPr bwMode="auto">
                                  <a:xfrm>
                                    <a:off x="956" y="454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2" name="Rectangle 2032"/>
                                <wps:cNvSpPr>
                                  <a:spLocks noChangeArrowheads="1"/>
                                </wps:cNvSpPr>
                                <wps:spPr bwMode="auto">
                                  <a:xfrm>
                                    <a:off x="956" y="45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3" name="Rectangle 2033"/>
                                <wps:cNvSpPr>
                                  <a:spLocks noChangeArrowheads="1"/>
                                </wps:cNvSpPr>
                                <wps:spPr bwMode="auto">
                                  <a:xfrm>
                                    <a:off x="956" y="45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4" name="Rectangle 2034"/>
                                <wps:cNvSpPr>
                                  <a:spLocks noChangeArrowheads="1"/>
                                </wps:cNvSpPr>
                                <wps:spPr bwMode="auto">
                                  <a:xfrm>
                                    <a:off x="956" y="45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5" name="Rectangle 2035"/>
                                <wps:cNvSpPr>
                                  <a:spLocks noChangeArrowheads="1"/>
                                </wps:cNvSpPr>
                                <wps:spPr bwMode="auto">
                                  <a:xfrm>
                                    <a:off x="956" y="45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6" name="Rectangle 2036"/>
                                <wps:cNvSpPr>
                                  <a:spLocks noChangeArrowheads="1"/>
                                </wps:cNvSpPr>
                                <wps:spPr bwMode="auto">
                                  <a:xfrm>
                                    <a:off x="956" y="452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7" name="Rectangle 2037"/>
                                <wps:cNvSpPr>
                                  <a:spLocks noChangeArrowheads="1"/>
                                </wps:cNvSpPr>
                                <wps:spPr bwMode="auto">
                                  <a:xfrm>
                                    <a:off x="956" y="45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8" name="Rectangle 2038"/>
                                <wps:cNvSpPr>
                                  <a:spLocks noChangeArrowheads="1"/>
                                </wps:cNvSpPr>
                                <wps:spPr bwMode="auto">
                                  <a:xfrm>
                                    <a:off x="956" y="45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09" name="Rectangle 2039"/>
                                <wps:cNvSpPr>
                                  <a:spLocks noChangeArrowheads="1"/>
                                </wps:cNvSpPr>
                                <wps:spPr bwMode="auto">
                                  <a:xfrm>
                                    <a:off x="956" y="45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0" name="Rectangle 2040"/>
                                <wps:cNvSpPr>
                                  <a:spLocks noChangeArrowheads="1"/>
                                </wps:cNvSpPr>
                                <wps:spPr bwMode="auto">
                                  <a:xfrm>
                                    <a:off x="956" y="45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1" name="Rectangle 2041"/>
                                <wps:cNvSpPr>
                                  <a:spLocks noChangeArrowheads="1"/>
                                </wps:cNvSpPr>
                                <wps:spPr bwMode="auto">
                                  <a:xfrm>
                                    <a:off x="956" y="449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2" name="Rectangle 2042"/>
                                <wps:cNvSpPr>
                                  <a:spLocks noChangeArrowheads="1"/>
                                </wps:cNvSpPr>
                                <wps:spPr bwMode="auto">
                                  <a:xfrm>
                                    <a:off x="956" y="44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3" name="Rectangle 2043"/>
                                <wps:cNvSpPr>
                                  <a:spLocks noChangeArrowheads="1"/>
                                </wps:cNvSpPr>
                                <wps:spPr bwMode="auto">
                                  <a:xfrm>
                                    <a:off x="956" y="44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4" name="Rectangle 2044"/>
                                <wps:cNvSpPr>
                                  <a:spLocks noChangeArrowheads="1"/>
                                </wps:cNvSpPr>
                                <wps:spPr bwMode="auto">
                                  <a:xfrm>
                                    <a:off x="956" y="44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5" name="Rectangle 2045"/>
                                <wps:cNvSpPr>
                                  <a:spLocks noChangeArrowheads="1"/>
                                </wps:cNvSpPr>
                                <wps:spPr bwMode="auto">
                                  <a:xfrm>
                                    <a:off x="956" y="44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6" name="Rectangle 2046"/>
                                <wps:cNvSpPr>
                                  <a:spLocks noChangeArrowheads="1"/>
                                </wps:cNvSpPr>
                                <wps:spPr bwMode="auto">
                                  <a:xfrm>
                                    <a:off x="956" y="447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7" name="Rectangle 2047"/>
                                <wps:cNvSpPr>
                                  <a:spLocks noChangeArrowheads="1"/>
                                </wps:cNvSpPr>
                                <wps:spPr bwMode="auto">
                                  <a:xfrm>
                                    <a:off x="956" y="44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8" name="Rectangle 2048"/>
                                <wps:cNvSpPr>
                                  <a:spLocks noChangeArrowheads="1"/>
                                </wps:cNvSpPr>
                                <wps:spPr bwMode="auto">
                                  <a:xfrm>
                                    <a:off x="956" y="44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19" name="Rectangle 2049"/>
                                <wps:cNvSpPr>
                                  <a:spLocks noChangeArrowheads="1"/>
                                </wps:cNvSpPr>
                                <wps:spPr bwMode="auto">
                                  <a:xfrm>
                                    <a:off x="956" y="44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0" name="Rectangle 2050"/>
                                <wps:cNvSpPr>
                                  <a:spLocks noChangeArrowheads="1"/>
                                </wps:cNvSpPr>
                                <wps:spPr bwMode="auto">
                                  <a:xfrm>
                                    <a:off x="956" y="44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1" name="Rectangle 2051"/>
                                <wps:cNvSpPr>
                                  <a:spLocks noChangeArrowheads="1"/>
                                </wps:cNvSpPr>
                                <wps:spPr bwMode="auto">
                                  <a:xfrm>
                                    <a:off x="956" y="444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2" name="Rectangle 2052"/>
                                <wps:cNvSpPr>
                                  <a:spLocks noChangeArrowheads="1"/>
                                </wps:cNvSpPr>
                                <wps:spPr bwMode="auto">
                                  <a:xfrm>
                                    <a:off x="956" y="44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3" name="Rectangle 2053"/>
                                <wps:cNvSpPr>
                                  <a:spLocks noChangeArrowheads="1"/>
                                </wps:cNvSpPr>
                                <wps:spPr bwMode="auto">
                                  <a:xfrm>
                                    <a:off x="956" y="44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4" name="Rectangle 2054"/>
                                <wps:cNvSpPr>
                                  <a:spLocks noChangeArrowheads="1"/>
                                </wps:cNvSpPr>
                                <wps:spPr bwMode="auto">
                                  <a:xfrm>
                                    <a:off x="956" y="44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5" name="Rectangle 2055"/>
                                <wps:cNvSpPr>
                                  <a:spLocks noChangeArrowheads="1"/>
                                </wps:cNvSpPr>
                                <wps:spPr bwMode="auto">
                                  <a:xfrm>
                                    <a:off x="956" y="44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6" name="Rectangle 2056"/>
                                <wps:cNvSpPr>
                                  <a:spLocks noChangeArrowheads="1"/>
                                </wps:cNvSpPr>
                                <wps:spPr bwMode="auto">
                                  <a:xfrm>
                                    <a:off x="956" y="442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7" name="Rectangle 2057"/>
                                <wps:cNvSpPr>
                                  <a:spLocks noChangeArrowheads="1"/>
                                </wps:cNvSpPr>
                                <wps:spPr bwMode="auto">
                                  <a:xfrm>
                                    <a:off x="956" y="44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8" name="Rectangle 2058"/>
                                <wps:cNvSpPr>
                                  <a:spLocks noChangeArrowheads="1"/>
                                </wps:cNvSpPr>
                                <wps:spPr bwMode="auto">
                                  <a:xfrm>
                                    <a:off x="956" y="44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29" name="Rectangle 2059"/>
                                <wps:cNvSpPr>
                                  <a:spLocks noChangeArrowheads="1"/>
                                </wps:cNvSpPr>
                                <wps:spPr bwMode="auto">
                                  <a:xfrm>
                                    <a:off x="956" y="44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0" name="Rectangle 2060"/>
                                <wps:cNvSpPr>
                                  <a:spLocks noChangeArrowheads="1"/>
                                </wps:cNvSpPr>
                                <wps:spPr bwMode="auto">
                                  <a:xfrm>
                                    <a:off x="956" y="44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1" name="Rectangle 2061"/>
                                <wps:cNvSpPr>
                                  <a:spLocks noChangeArrowheads="1"/>
                                </wps:cNvSpPr>
                                <wps:spPr bwMode="auto">
                                  <a:xfrm>
                                    <a:off x="956" y="440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2" name="Rectangle 2062"/>
                                <wps:cNvSpPr>
                                  <a:spLocks noChangeArrowheads="1"/>
                                </wps:cNvSpPr>
                                <wps:spPr bwMode="auto">
                                  <a:xfrm>
                                    <a:off x="956" y="43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3" name="Rectangle 2063"/>
                                <wps:cNvSpPr>
                                  <a:spLocks noChangeArrowheads="1"/>
                                </wps:cNvSpPr>
                                <wps:spPr bwMode="auto">
                                  <a:xfrm>
                                    <a:off x="956" y="43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4" name="Rectangle 2064"/>
                                <wps:cNvSpPr>
                                  <a:spLocks noChangeArrowheads="1"/>
                                </wps:cNvSpPr>
                                <wps:spPr bwMode="auto">
                                  <a:xfrm>
                                    <a:off x="956" y="43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5" name="Rectangle 2065"/>
                                <wps:cNvSpPr>
                                  <a:spLocks noChangeArrowheads="1"/>
                                </wps:cNvSpPr>
                                <wps:spPr bwMode="auto">
                                  <a:xfrm>
                                    <a:off x="956" y="43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6" name="Rectangle 2066"/>
                                <wps:cNvSpPr>
                                  <a:spLocks noChangeArrowheads="1"/>
                                </wps:cNvSpPr>
                                <wps:spPr bwMode="auto">
                                  <a:xfrm>
                                    <a:off x="956" y="437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7" name="Rectangle 2067"/>
                                <wps:cNvSpPr>
                                  <a:spLocks noChangeArrowheads="1"/>
                                </wps:cNvSpPr>
                                <wps:spPr bwMode="auto">
                                  <a:xfrm>
                                    <a:off x="956" y="43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8" name="Rectangle 2068"/>
                                <wps:cNvSpPr>
                                  <a:spLocks noChangeArrowheads="1"/>
                                </wps:cNvSpPr>
                                <wps:spPr bwMode="auto">
                                  <a:xfrm>
                                    <a:off x="956" y="43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39" name="Rectangle 2069"/>
                                <wps:cNvSpPr>
                                  <a:spLocks noChangeArrowheads="1"/>
                                </wps:cNvSpPr>
                                <wps:spPr bwMode="auto">
                                  <a:xfrm>
                                    <a:off x="956" y="43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0" name="Rectangle 2070"/>
                                <wps:cNvSpPr>
                                  <a:spLocks noChangeArrowheads="1"/>
                                </wps:cNvSpPr>
                                <wps:spPr bwMode="auto">
                                  <a:xfrm>
                                    <a:off x="956" y="43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1" name="Rectangle 2071"/>
                                <wps:cNvSpPr>
                                  <a:spLocks noChangeArrowheads="1"/>
                                </wps:cNvSpPr>
                                <wps:spPr bwMode="auto">
                                  <a:xfrm>
                                    <a:off x="956" y="435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2" name="Rectangle 2072"/>
                                <wps:cNvSpPr>
                                  <a:spLocks noChangeArrowheads="1"/>
                                </wps:cNvSpPr>
                                <wps:spPr bwMode="auto">
                                  <a:xfrm>
                                    <a:off x="956" y="43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3" name="Rectangle 2073"/>
                                <wps:cNvSpPr>
                                  <a:spLocks noChangeArrowheads="1"/>
                                </wps:cNvSpPr>
                                <wps:spPr bwMode="auto">
                                  <a:xfrm>
                                    <a:off x="956" y="43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4" name="Rectangle 2074"/>
                                <wps:cNvSpPr>
                                  <a:spLocks noChangeArrowheads="1"/>
                                </wps:cNvSpPr>
                                <wps:spPr bwMode="auto">
                                  <a:xfrm>
                                    <a:off x="956" y="43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5" name="Rectangle 2075"/>
                                <wps:cNvSpPr>
                                  <a:spLocks noChangeArrowheads="1"/>
                                </wps:cNvSpPr>
                                <wps:spPr bwMode="auto">
                                  <a:xfrm>
                                    <a:off x="956" y="43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6" name="Rectangle 2076"/>
                                <wps:cNvSpPr>
                                  <a:spLocks noChangeArrowheads="1"/>
                                </wps:cNvSpPr>
                                <wps:spPr bwMode="auto">
                                  <a:xfrm>
                                    <a:off x="956" y="432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7" name="Rectangle 2077"/>
                                <wps:cNvSpPr>
                                  <a:spLocks noChangeArrowheads="1"/>
                                </wps:cNvSpPr>
                                <wps:spPr bwMode="auto">
                                  <a:xfrm>
                                    <a:off x="956" y="43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8" name="Rectangle 2078"/>
                                <wps:cNvSpPr>
                                  <a:spLocks noChangeArrowheads="1"/>
                                </wps:cNvSpPr>
                                <wps:spPr bwMode="auto">
                                  <a:xfrm>
                                    <a:off x="956" y="43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49" name="Rectangle 2079"/>
                                <wps:cNvSpPr>
                                  <a:spLocks noChangeArrowheads="1"/>
                                </wps:cNvSpPr>
                                <wps:spPr bwMode="auto">
                                  <a:xfrm>
                                    <a:off x="956" y="43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0" name="Rectangle 2080"/>
                                <wps:cNvSpPr>
                                  <a:spLocks noChangeArrowheads="1"/>
                                </wps:cNvSpPr>
                                <wps:spPr bwMode="auto">
                                  <a:xfrm>
                                    <a:off x="956" y="43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1" name="Rectangle 2081"/>
                                <wps:cNvSpPr>
                                  <a:spLocks noChangeArrowheads="1"/>
                                </wps:cNvSpPr>
                                <wps:spPr bwMode="auto">
                                  <a:xfrm>
                                    <a:off x="956" y="430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2" name="Rectangle 2082"/>
                                <wps:cNvSpPr>
                                  <a:spLocks noChangeArrowheads="1"/>
                                </wps:cNvSpPr>
                                <wps:spPr bwMode="auto">
                                  <a:xfrm>
                                    <a:off x="956" y="43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3" name="Rectangle 2083"/>
                                <wps:cNvSpPr>
                                  <a:spLocks noChangeArrowheads="1"/>
                                </wps:cNvSpPr>
                                <wps:spPr bwMode="auto">
                                  <a:xfrm>
                                    <a:off x="956" y="42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4" name="Rectangle 2084"/>
                                <wps:cNvSpPr>
                                  <a:spLocks noChangeArrowheads="1"/>
                                </wps:cNvSpPr>
                                <wps:spPr bwMode="auto">
                                  <a:xfrm>
                                    <a:off x="956" y="42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5" name="Rectangle 2085"/>
                                <wps:cNvSpPr>
                                  <a:spLocks noChangeArrowheads="1"/>
                                </wps:cNvSpPr>
                                <wps:spPr bwMode="auto">
                                  <a:xfrm>
                                    <a:off x="956" y="42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6" name="Rectangle 2086"/>
                                <wps:cNvSpPr>
                                  <a:spLocks noChangeArrowheads="1"/>
                                </wps:cNvSpPr>
                                <wps:spPr bwMode="auto">
                                  <a:xfrm>
                                    <a:off x="956" y="42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7" name="Rectangle 2087"/>
                                <wps:cNvSpPr>
                                  <a:spLocks noChangeArrowheads="1"/>
                                </wps:cNvSpPr>
                                <wps:spPr bwMode="auto">
                                  <a:xfrm>
                                    <a:off x="956" y="42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8" name="Rectangle 2088"/>
                                <wps:cNvSpPr>
                                  <a:spLocks noChangeArrowheads="1"/>
                                </wps:cNvSpPr>
                                <wps:spPr bwMode="auto">
                                  <a:xfrm>
                                    <a:off x="956" y="42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59" name="Rectangle 2089"/>
                                <wps:cNvSpPr>
                                  <a:spLocks noChangeArrowheads="1"/>
                                </wps:cNvSpPr>
                                <wps:spPr bwMode="auto">
                                  <a:xfrm>
                                    <a:off x="956" y="42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0" name="Rectangle 2090"/>
                                <wps:cNvSpPr>
                                  <a:spLocks noChangeArrowheads="1"/>
                                </wps:cNvSpPr>
                                <wps:spPr bwMode="auto">
                                  <a:xfrm>
                                    <a:off x="956" y="42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1" name="Rectangle 2091"/>
                                <wps:cNvSpPr>
                                  <a:spLocks noChangeArrowheads="1"/>
                                </wps:cNvSpPr>
                                <wps:spPr bwMode="auto">
                                  <a:xfrm>
                                    <a:off x="956" y="42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2" name="Rectangle 2092"/>
                                <wps:cNvSpPr>
                                  <a:spLocks noChangeArrowheads="1"/>
                                </wps:cNvSpPr>
                                <wps:spPr bwMode="auto">
                                  <a:xfrm>
                                    <a:off x="956" y="42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3" name="Rectangle 2093"/>
                                <wps:cNvSpPr>
                                  <a:spLocks noChangeArrowheads="1"/>
                                </wps:cNvSpPr>
                                <wps:spPr bwMode="auto">
                                  <a:xfrm>
                                    <a:off x="956" y="42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4" name="Rectangle 2094"/>
                                <wps:cNvSpPr>
                                  <a:spLocks noChangeArrowheads="1"/>
                                </wps:cNvSpPr>
                                <wps:spPr bwMode="auto">
                                  <a:xfrm>
                                    <a:off x="956" y="42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5" name="Rectangle 2095"/>
                                <wps:cNvSpPr>
                                  <a:spLocks noChangeArrowheads="1"/>
                                </wps:cNvSpPr>
                                <wps:spPr bwMode="auto">
                                  <a:xfrm>
                                    <a:off x="956" y="42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6" name="Rectangle 2096"/>
                                <wps:cNvSpPr>
                                  <a:spLocks noChangeArrowheads="1"/>
                                </wps:cNvSpPr>
                                <wps:spPr bwMode="auto">
                                  <a:xfrm>
                                    <a:off x="956" y="42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7" name="Rectangle 2097"/>
                                <wps:cNvSpPr>
                                  <a:spLocks noChangeArrowheads="1"/>
                                </wps:cNvSpPr>
                                <wps:spPr bwMode="auto">
                                  <a:xfrm>
                                    <a:off x="956" y="42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8" name="Rectangle 2098"/>
                                <wps:cNvSpPr>
                                  <a:spLocks noChangeArrowheads="1"/>
                                </wps:cNvSpPr>
                                <wps:spPr bwMode="auto">
                                  <a:xfrm>
                                    <a:off x="956" y="41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69" name="Rectangle 2099"/>
                                <wps:cNvSpPr>
                                  <a:spLocks noChangeArrowheads="1"/>
                                </wps:cNvSpPr>
                                <wps:spPr bwMode="auto">
                                  <a:xfrm>
                                    <a:off x="956" y="40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70" name="Rectangle 2100"/>
                                <wps:cNvSpPr>
                                  <a:spLocks noChangeArrowheads="1"/>
                                </wps:cNvSpPr>
                                <wps:spPr bwMode="auto">
                                  <a:xfrm>
                                    <a:off x="956" y="40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71" name="Rectangle 2101"/>
                                <wps:cNvSpPr>
                                  <a:spLocks noChangeArrowheads="1"/>
                                </wps:cNvSpPr>
                                <wps:spPr bwMode="auto">
                                  <a:xfrm>
                                    <a:off x="956" y="408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72" name="Rectangle 2102"/>
                                <wps:cNvSpPr>
                                  <a:spLocks noChangeArrowheads="1"/>
                                </wps:cNvSpPr>
                                <wps:spPr bwMode="auto">
                                  <a:xfrm>
                                    <a:off x="956" y="40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73" name="Rectangle 2103"/>
                                <wps:cNvSpPr>
                                  <a:spLocks noChangeArrowheads="1"/>
                                </wps:cNvSpPr>
                                <wps:spPr bwMode="auto">
                                  <a:xfrm>
                                    <a:off x="956" y="40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74" name="Rectangle 2104"/>
                                <wps:cNvSpPr>
                                  <a:spLocks noChangeArrowheads="1"/>
                                </wps:cNvSpPr>
                                <wps:spPr bwMode="auto">
                                  <a:xfrm>
                                    <a:off x="956" y="40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75" name="Rectangle 2105"/>
                                <wps:cNvSpPr>
                                  <a:spLocks noChangeArrowheads="1"/>
                                </wps:cNvSpPr>
                                <wps:spPr bwMode="auto">
                                  <a:xfrm>
                                    <a:off x="956" y="40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76" name="Rectangle 2106"/>
                                <wps:cNvSpPr>
                                  <a:spLocks noChangeArrowheads="1"/>
                                </wps:cNvSpPr>
                                <wps:spPr bwMode="auto">
                                  <a:xfrm>
                                    <a:off x="956" y="406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77" name="Rectangle 2107"/>
                                <wps:cNvSpPr>
                                  <a:spLocks noChangeArrowheads="1"/>
                                </wps:cNvSpPr>
                                <wps:spPr bwMode="auto">
                                  <a:xfrm>
                                    <a:off x="956" y="40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78" name="Rectangle 2108"/>
                                <wps:cNvSpPr>
                                  <a:spLocks noChangeArrowheads="1"/>
                                </wps:cNvSpPr>
                                <wps:spPr bwMode="auto">
                                  <a:xfrm>
                                    <a:off x="956" y="40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6379" name="Group 2109"/>
                              <wpg:cNvGrpSpPr>
                                <a:grpSpLocks/>
                              </wpg:cNvGrpSpPr>
                              <wpg:grpSpPr bwMode="auto">
                                <a:xfrm>
                                  <a:off x="608330" y="1800393"/>
                                  <a:ext cx="3175" cy="838200"/>
                                  <a:chOff x="956" y="2735"/>
                                  <a:chExt cx="5" cy="1320"/>
                                </a:xfrm>
                              </wpg:grpSpPr>
                              <wps:wsp>
                                <wps:cNvPr id="26380" name="Rectangle 2110"/>
                                <wps:cNvSpPr>
                                  <a:spLocks noChangeArrowheads="1"/>
                                </wps:cNvSpPr>
                                <wps:spPr bwMode="auto">
                                  <a:xfrm>
                                    <a:off x="956" y="40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1" name="Rectangle 2111"/>
                                <wps:cNvSpPr>
                                  <a:spLocks noChangeArrowheads="1"/>
                                </wps:cNvSpPr>
                                <wps:spPr bwMode="auto">
                                  <a:xfrm>
                                    <a:off x="956" y="40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2" name="Rectangle 2112"/>
                                <wps:cNvSpPr>
                                  <a:spLocks noChangeArrowheads="1"/>
                                </wps:cNvSpPr>
                                <wps:spPr bwMode="auto">
                                  <a:xfrm>
                                    <a:off x="956" y="404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3" name="Rectangle 2113"/>
                                <wps:cNvSpPr>
                                  <a:spLocks noChangeArrowheads="1"/>
                                </wps:cNvSpPr>
                                <wps:spPr bwMode="auto">
                                  <a:xfrm>
                                    <a:off x="956" y="40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4" name="Rectangle 2114"/>
                                <wps:cNvSpPr>
                                  <a:spLocks noChangeArrowheads="1"/>
                                </wps:cNvSpPr>
                                <wps:spPr bwMode="auto">
                                  <a:xfrm>
                                    <a:off x="956" y="40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5" name="Rectangle 2115"/>
                                <wps:cNvSpPr>
                                  <a:spLocks noChangeArrowheads="1"/>
                                </wps:cNvSpPr>
                                <wps:spPr bwMode="auto">
                                  <a:xfrm>
                                    <a:off x="956" y="40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6" name="Rectangle 2116"/>
                                <wps:cNvSpPr>
                                  <a:spLocks noChangeArrowheads="1"/>
                                </wps:cNvSpPr>
                                <wps:spPr bwMode="auto">
                                  <a:xfrm>
                                    <a:off x="956" y="40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7" name="Rectangle 2117"/>
                                <wps:cNvSpPr>
                                  <a:spLocks noChangeArrowheads="1"/>
                                </wps:cNvSpPr>
                                <wps:spPr bwMode="auto">
                                  <a:xfrm>
                                    <a:off x="956" y="401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8" name="Rectangle 2118"/>
                                <wps:cNvSpPr>
                                  <a:spLocks noChangeArrowheads="1"/>
                                </wps:cNvSpPr>
                                <wps:spPr bwMode="auto">
                                  <a:xfrm>
                                    <a:off x="956" y="40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89" name="Rectangle 2119"/>
                                <wps:cNvSpPr>
                                  <a:spLocks noChangeArrowheads="1"/>
                                </wps:cNvSpPr>
                                <wps:spPr bwMode="auto">
                                  <a:xfrm>
                                    <a:off x="956" y="40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0" name="Rectangle 2120"/>
                                <wps:cNvSpPr>
                                  <a:spLocks noChangeArrowheads="1"/>
                                </wps:cNvSpPr>
                                <wps:spPr bwMode="auto">
                                  <a:xfrm>
                                    <a:off x="956" y="40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1" name="Rectangle 2121"/>
                                <wps:cNvSpPr>
                                  <a:spLocks noChangeArrowheads="1"/>
                                </wps:cNvSpPr>
                                <wps:spPr bwMode="auto">
                                  <a:xfrm>
                                    <a:off x="956" y="39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2" name="Rectangle 2122"/>
                                <wps:cNvSpPr>
                                  <a:spLocks noChangeArrowheads="1"/>
                                </wps:cNvSpPr>
                                <wps:spPr bwMode="auto">
                                  <a:xfrm>
                                    <a:off x="956" y="399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3" name="Rectangle 2123"/>
                                <wps:cNvSpPr>
                                  <a:spLocks noChangeArrowheads="1"/>
                                </wps:cNvSpPr>
                                <wps:spPr bwMode="auto">
                                  <a:xfrm>
                                    <a:off x="956" y="39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4" name="Rectangle 2124"/>
                                <wps:cNvSpPr>
                                  <a:spLocks noChangeArrowheads="1"/>
                                </wps:cNvSpPr>
                                <wps:spPr bwMode="auto">
                                  <a:xfrm>
                                    <a:off x="956" y="38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5" name="Rectangle 2125"/>
                                <wps:cNvSpPr>
                                  <a:spLocks noChangeArrowheads="1"/>
                                </wps:cNvSpPr>
                                <wps:spPr bwMode="auto">
                                  <a:xfrm>
                                    <a:off x="956" y="38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6" name="Rectangle 2126"/>
                                <wps:cNvSpPr>
                                  <a:spLocks noChangeArrowheads="1"/>
                                </wps:cNvSpPr>
                                <wps:spPr bwMode="auto">
                                  <a:xfrm>
                                    <a:off x="956" y="38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7" name="Rectangle 2127"/>
                                <wps:cNvSpPr>
                                  <a:spLocks noChangeArrowheads="1"/>
                                </wps:cNvSpPr>
                                <wps:spPr bwMode="auto">
                                  <a:xfrm>
                                    <a:off x="956" y="384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8" name="Rectangle 2128"/>
                                <wps:cNvSpPr>
                                  <a:spLocks noChangeArrowheads="1"/>
                                </wps:cNvSpPr>
                                <wps:spPr bwMode="auto">
                                  <a:xfrm>
                                    <a:off x="956" y="38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99" name="Rectangle 2129"/>
                                <wps:cNvSpPr>
                                  <a:spLocks noChangeArrowheads="1"/>
                                </wps:cNvSpPr>
                                <wps:spPr bwMode="auto">
                                  <a:xfrm>
                                    <a:off x="956" y="38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0" name="Rectangle 2130"/>
                                <wps:cNvSpPr>
                                  <a:spLocks noChangeArrowheads="1"/>
                                </wps:cNvSpPr>
                                <wps:spPr bwMode="auto">
                                  <a:xfrm>
                                    <a:off x="956" y="38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1" name="Rectangle 2131"/>
                                <wps:cNvSpPr>
                                  <a:spLocks noChangeArrowheads="1"/>
                                </wps:cNvSpPr>
                                <wps:spPr bwMode="auto">
                                  <a:xfrm>
                                    <a:off x="956" y="38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2" name="Rectangle 2132"/>
                                <wps:cNvSpPr>
                                  <a:spLocks noChangeArrowheads="1"/>
                                </wps:cNvSpPr>
                                <wps:spPr bwMode="auto">
                                  <a:xfrm>
                                    <a:off x="956" y="382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3" name="Rectangle 2133"/>
                                <wps:cNvSpPr>
                                  <a:spLocks noChangeArrowheads="1"/>
                                </wps:cNvSpPr>
                                <wps:spPr bwMode="auto">
                                  <a:xfrm>
                                    <a:off x="956" y="38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4" name="Rectangle 2134"/>
                                <wps:cNvSpPr>
                                  <a:spLocks noChangeArrowheads="1"/>
                                </wps:cNvSpPr>
                                <wps:spPr bwMode="auto">
                                  <a:xfrm>
                                    <a:off x="956" y="38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5" name="Rectangle 2135"/>
                                <wps:cNvSpPr>
                                  <a:spLocks noChangeArrowheads="1"/>
                                </wps:cNvSpPr>
                                <wps:spPr bwMode="auto">
                                  <a:xfrm>
                                    <a:off x="956" y="38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6" name="Rectangle 2136"/>
                                <wps:cNvSpPr>
                                  <a:spLocks noChangeArrowheads="1"/>
                                </wps:cNvSpPr>
                                <wps:spPr bwMode="auto">
                                  <a:xfrm>
                                    <a:off x="956" y="38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7" name="Rectangle 2137"/>
                                <wps:cNvSpPr>
                                  <a:spLocks noChangeArrowheads="1"/>
                                </wps:cNvSpPr>
                                <wps:spPr bwMode="auto">
                                  <a:xfrm>
                                    <a:off x="956" y="380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8" name="Rectangle 2138"/>
                                <wps:cNvSpPr>
                                  <a:spLocks noChangeArrowheads="1"/>
                                </wps:cNvSpPr>
                                <wps:spPr bwMode="auto">
                                  <a:xfrm>
                                    <a:off x="956" y="37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09" name="Rectangle 2139"/>
                                <wps:cNvSpPr>
                                  <a:spLocks noChangeArrowheads="1"/>
                                </wps:cNvSpPr>
                                <wps:spPr bwMode="auto">
                                  <a:xfrm>
                                    <a:off x="956" y="37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0" name="Rectangle 2140"/>
                                <wps:cNvSpPr>
                                  <a:spLocks noChangeArrowheads="1"/>
                                </wps:cNvSpPr>
                                <wps:spPr bwMode="auto">
                                  <a:xfrm>
                                    <a:off x="956" y="37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1" name="Rectangle 2141"/>
                                <wps:cNvSpPr>
                                  <a:spLocks noChangeArrowheads="1"/>
                                </wps:cNvSpPr>
                                <wps:spPr bwMode="auto">
                                  <a:xfrm>
                                    <a:off x="956" y="37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2" name="Rectangle 2142"/>
                                <wps:cNvSpPr>
                                  <a:spLocks noChangeArrowheads="1"/>
                                </wps:cNvSpPr>
                                <wps:spPr bwMode="auto">
                                  <a:xfrm>
                                    <a:off x="956" y="377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3" name="Rectangle 2143"/>
                                <wps:cNvSpPr>
                                  <a:spLocks noChangeArrowheads="1"/>
                                </wps:cNvSpPr>
                                <wps:spPr bwMode="auto">
                                  <a:xfrm>
                                    <a:off x="956" y="37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4" name="Rectangle 2144"/>
                                <wps:cNvSpPr>
                                  <a:spLocks noChangeArrowheads="1"/>
                                </wps:cNvSpPr>
                                <wps:spPr bwMode="auto">
                                  <a:xfrm>
                                    <a:off x="956" y="37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5" name="Rectangle 2145"/>
                                <wps:cNvSpPr>
                                  <a:spLocks noChangeArrowheads="1"/>
                                </wps:cNvSpPr>
                                <wps:spPr bwMode="auto">
                                  <a:xfrm>
                                    <a:off x="956" y="37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6" name="Rectangle 2146"/>
                                <wps:cNvSpPr>
                                  <a:spLocks noChangeArrowheads="1"/>
                                </wps:cNvSpPr>
                                <wps:spPr bwMode="auto">
                                  <a:xfrm>
                                    <a:off x="956" y="37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7" name="Rectangle 2147"/>
                                <wps:cNvSpPr>
                                  <a:spLocks noChangeArrowheads="1"/>
                                </wps:cNvSpPr>
                                <wps:spPr bwMode="auto">
                                  <a:xfrm>
                                    <a:off x="956" y="37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8" name="Rectangle 2148"/>
                                <wps:cNvSpPr>
                                  <a:spLocks noChangeArrowheads="1"/>
                                </wps:cNvSpPr>
                                <wps:spPr bwMode="auto">
                                  <a:xfrm>
                                    <a:off x="956" y="37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19" name="Rectangle 2149"/>
                                <wps:cNvSpPr>
                                  <a:spLocks noChangeArrowheads="1"/>
                                </wps:cNvSpPr>
                                <wps:spPr bwMode="auto">
                                  <a:xfrm>
                                    <a:off x="956" y="37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0" name="Rectangle 2150"/>
                                <wps:cNvSpPr>
                                  <a:spLocks noChangeArrowheads="1"/>
                                </wps:cNvSpPr>
                                <wps:spPr bwMode="auto">
                                  <a:xfrm>
                                    <a:off x="956" y="37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1" name="Rectangle 2151"/>
                                <wps:cNvSpPr>
                                  <a:spLocks noChangeArrowheads="1"/>
                                </wps:cNvSpPr>
                                <wps:spPr bwMode="auto">
                                  <a:xfrm>
                                    <a:off x="956" y="37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2" name="Rectangle 2152"/>
                                <wps:cNvSpPr>
                                  <a:spLocks noChangeArrowheads="1"/>
                                </wps:cNvSpPr>
                                <wps:spPr bwMode="auto">
                                  <a:xfrm>
                                    <a:off x="956" y="37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3" name="Rectangle 2153"/>
                                <wps:cNvSpPr>
                                  <a:spLocks noChangeArrowheads="1"/>
                                </wps:cNvSpPr>
                                <wps:spPr bwMode="auto">
                                  <a:xfrm>
                                    <a:off x="956" y="37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4" name="Rectangle 2154"/>
                                <wps:cNvSpPr>
                                  <a:spLocks noChangeArrowheads="1"/>
                                </wps:cNvSpPr>
                                <wps:spPr bwMode="auto">
                                  <a:xfrm>
                                    <a:off x="956" y="37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5" name="Rectangle 2155"/>
                                <wps:cNvSpPr>
                                  <a:spLocks noChangeArrowheads="1"/>
                                </wps:cNvSpPr>
                                <wps:spPr bwMode="auto">
                                  <a:xfrm>
                                    <a:off x="956" y="37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6" name="Rectangle 2156"/>
                                <wps:cNvSpPr>
                                  <a:spLocks noChangeArrowheads="1"/>
                                </wps:cNvSpPr>
                                <wps:spPr bwMode="auto">
                                  <a:xfrm>
                                    <a:off x="956" y="371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7" name="Rectangle 2157"/>
                                <wps:cNvSpPr>
                                  <a:spLocks noChangeArrowheads="1"/>
                                </wps:cNvSpPr>
                                <wps:spPr bwMode="auto">
                                  <a:xfrm>
                                    <a:off x="956" y="37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8" name="Rectangle 2158"/>
                                <wps:cNvSpPr>
                                  <a:spLocks noChangeArrowheads="1"/>
                                </wps:cNvSpPr>
                                <wps:spPr bwMode="auto">
                                  <a:xfrm>
                                    <a:off x="956" y="37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29" name="Rectangle 2159"/>
                                <wps:cNvSpPr>
                                  <a:spLocks noChangeArrowheads="1"/>
                                </wps:cNvSpPr>
                                <wps:spPr bwMode="auto">
                                  <a:xfrm>
                                    <a:off x="956" y="36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0" name="Rectangle 2160"/>
                                <wps:cNvSpPr>
                                  <a:spLocks noChangeArrowheads="1"/>
                                </wps:cNvSpPr>
                                <wps:spPr bwMode="auto">
                                  <a:xfrm>
                                    <a:off x="956" y="36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1" name="Rectangle 2161"/>
                                <wps:cNvSpPr>
                                  <a:spLocks noChangeArrowheads="1"/>
                                </wps:cNvSpPr>
                                <wps:spPr bwMode="auto">
                                  <a:xfrm>
                                    <a:off x="956" y="368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2" name="Rectangle 2162"/>
                                <wps:cNvSpPr>
                                  <a:spLocks noChangeArrowheads="1"/>
                                </wps:cNvSpPr>
                                <wps:spPr bwMode="auto">
                                  <a:xfrm>
                                    <a:off x="956" y="36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3" name="Rectangle 2163"/>
                                <wps:cNvSpPr>
                                  <a:spLocks noChangeArrowheads="1"/>
                                </wps:cNvSpPr>
                                <wps:spPr bwMode="auto">
                                  <a:xfrm>
                                    <a:off x="956" y="36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4" name="Rectangle 2164"/>
                                <wps:cNvSpPr>
                                  <a:spLocks noChangeArrowheads="1"/>
                                </wps:cNvSpPr>
                                <wps:spPr bwMode="auto">
                                  <a:xfrm>
                                    <a:off x="956" y="36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5" name="Rectangle 2165"/>
                                <wps:cNvSpPr>
                                  <a:spLocks noChangeArrowheads="1"/>
                                </wps:cNvSpPr>
                                <wps:spPr bwMode="auto">
                                  <a:xfrm>
                                    <a:off x="956" y="36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6" name="Rectangle 2166"/>
                                <wps:cNvSpPr>
                                  <a:spLocks noChangeArrowheads="1"/>
                                </wps:cNvSpPr>
                                <wps:spPr bwMode="auto">
                                  <a:xfrm>
                                    <a:off x="956" y="366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7" name="Rectangle 2167"/>
                                <wps:cNvSpPr>
                                  <a:spLocks noChangeArrowheads="1"/>
                                </wps:cNvSpPr>
                                <wps:spPr bwMode="auto">
                                  <a:xfrm>
                                    <a:off x="956" y="36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8" name="Rectangle 2168"/>
                                <wps:cNvSpPr>
                                  <a:spLocks noChangeArrowheads="1"/>
                                </wps:cNvSpPr>
                                <wps:spPr bwMode="auto">
                                  <a:xfrm>
                                    <a:off x="956" y="36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39" name="Rectangle 2169"/>
                                <wps:cNvSpPr>
                                  <a:spLocks noChangeArrowheads="1"/>
                                </wps:cNvSpPr>
                                <wps:spPr bwMode="auto">
                                  <a:xfrm>
                                    <a:off x="956" y="36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0" name="Rectangle 2170"/>
                                <wps:cNvSpPr>
                                  <a:spLocks noChangeArrowheads="1"/>
                                </wps:cNvSpPr>
                                <wps:spPr bwMode="auto">
                                  <a:xfrm>
                                    <a:off x="956" y="36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1" name="Rectangle 2171"/>
                                <wps:cNvSpPr>
                                  <a:spLocks noChangeArrowheads="1"/>
                                </wps:cNvSpPr>
                                <wps:spPr bwMode="auto">
                                  <a:xfrm>
                                    <a:off x="956" y="363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2" name="Rectangle 2172"/>
                                <wps:cNvSpPr>
                                  <a:spLocks noChangeArrowheads="1"/>
                                </wps:cNvSpPr>
                                <wps:spPr bwMode="auto">
                                  <a:xfrm>
                                    <a:off x="956" y="36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3" name="Rectangle 2173"/>
                                <wps:cNvSpPr>
                                  <a:spLocks noChangeArrowheads="1"/>
                                </wps:cNvSpPr>
                                <wps:spPr bwMode="auto">
                                  <a:xfrm>
                                    <a:off x="956" y="36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4" name="Rectangle 2174"/>
                                <wps:cNvSpPr>
                                  <a:spLocks noChangeArrowheads="1"/>
                                </wps:cNvSpPr>
                                <wps:spPr bwMode="auto">
                                  <a:xfrm>
                                    <a:off x="956" y="36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5" name="Rectangle 2175"/>
                                <wps:cNvSpPr>
                                  <a:spLocks noChangeArrowheads="1"/>
                                </wps:cNvSpPr>
                                <wps:spPr bwMode="auto">
                                  <a:xfrm>
                                    <a:off x="956" y="36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6" name="Rectangle 2176"/>
                                <wps:cNvSpPr>
                                  <a:spLocks noChangeArrowheads="1"/>
                                </wps:cNvSpPr>
                                <wps:spPr bwMode="auto">
                                  <a:xfrm>
                                    <a:off x="956" y="361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7" name="Rectangle 2177"/>
                                <wps:cNvSpPr>
                                  <a:spLocks noChangeArrowheads="1"/>
                                </wps:cNvSpPr>
                                <wps:spPr bwMode="auto">
                                  <a:xfrm>
                                    <a:off x="956" y="36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8" name="Rectangle 2178"/>
                                <wps:cNvSpPr>
                                  <a:spLocks noChangeArrowheads="1"/>
                                </wps:cNvSpPr>
                                <wps:spPr bwMode="auto">
                                  <a:xfrm>
                                    <a:off x="956" y="36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49" name="Rectangle 2179"/>
                                <wps:cNvSpPr>
                                  <a:spLocks noChangeArrowheads="1"/>
                                </wps:cNvSpPr>
                                <wps:spPr bwMode="auto">
                                  <a:xfrm>
                                    <a:off x="956" y="35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0" name="Rectangle 2180"/>
                                <wps:cNvSpPr>
                                  <a:spLocks noChangeArrowheads="1"/>
                                </wps:cNvSpPr>
                                <wps:spPr bwMode="auto">
                                  <a:xfrm>
                                    <a:off x="956" y="35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1" name="Rectangle 2181"/>
                                <wps:cNvSpPr>
                                  <a:spLocks noChangeArrowheads="1"/>
                                </wps:cNvSpPr>
                                <wps:spPr bwMode="auto">
                                  <a:xfrm>
                                    <a:off x="956" y="359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2" name="Rectangle 2182"/>
                                <wps:cNvSpPr>
                                  <a:spLocks noChangeArrowheads="1"/>
                                </wps:cNvSpPr>
                                <wps:spPr bwMode="auto">
                                  <a:xfrm>
                                    <a:off x="956" y="35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3" name="Rectangle 2183"/>
                                <wps:cNvSpPr>
                                  <a:spLocks noChangeArrowheads="1"/>
                                </wps:cNvSpPr>
                                <wps:spPr bwMode="auto">
                                  <a:xfrm>
                                    <a:off x="956" y="35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4" name="Rectangle 2184"/>
                                <wps:cNvSpPr>
                                  <a:spLocks noChangeArrowheads="1"/>
                                </wps:cNvSpPr>
                                <wps:spPr bwMode="auto">
                                  <a:xfrm>
                                    <a:off x="956" y="35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5" name="Rectangle 2185"/>
                                <wps:cNvSpPr>
                                  <a:spLocks noChangeArrowheads="1"/>
                                </wps:cNvSpPr>
                                <wps:spPr bwMode="auto">
                                  <a:xfrm>
                                    <a:off x="956" y="35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6" name="Rectangle 2186"/>
                                <wps:cNvSpPr>
                                  <a:spLocks noChangeArrowheads="1"/>
                                </wps:cNvSpPr>
                                <wps:spPr bwMode="auto">
                                  <a:xfrm>
                                    <a:off x="956" y="356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7" name="Rectangle 2187"/>
                                <wps:cNvSpPr>
                                  <a:spLocks noChangeArrowheads="1"/>
                                </wps:cNvSpPr>
                                <wps:spPr bwMode="auto">
                                  <a:xfrm>
                                    <a:off x="956" y="35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8" name="Rectangle 2188"/>
                                <wps:cNvSpPr>
                                  <a:spLocks noChangeArrowheads="1"/>
                                </wps:cNvSpPr>
                                <wps:spPr bwMode="auto">
                                  <a:xfrm>
                                    <a:off x="956" y="35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59" name="Rectangle 2189"/>
                                <wps:cNvSpPr>
                                  <a:spLocks noChangeArrowheads="1"/>
                                </wps:cNvSpPr>
                                <wps:spPr bwMode="auto">
                                  <a:xfrm>
                                    <a:off x="956" y="35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0" name="Rectangle 2190"/>
                                <wps:cNvSpPr>
                                  <a:spLocks noChangeArrowheads="1"/>
                                </wps:cNvSpPr>
                                <wps:spPr bwMode="auto">
                                  <a:xfrm>
                                    <a:off x="956" y="35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1" name="Rectangle 2191"/>
                                <wps:cNvSpPr>
                                  <a:spLocks noChangeArrowheads="1"/>
                                </wps:cNvSpPr>
                                <wps:spPr bwMode="auto">
                                  <a:xfrm>
                                    <a:off x="956" y="354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2" name="Rectangle 2192"/>
                                <wps:cNvSpPr>
                                  <a:spLocks noChangeArrowheads="1"/>
                                </wps:cNvSpPr>
                                <wps:spPr bwMode="auto">
                                  <a:xfrm>
                                    <a:off x="956" y="35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3" name="Rectangle 2193"/>
                                <wps:cNvSpPr>
                                  <a:spLocks noChangeArrowheads="1"/>
                                </wps:cNvSpPr>
                                <wps:spPr bwMode="auto">
                                  <a:xfrm>
                                    <a:off x="956" y="35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4" name="Rectangle 2194"/>
                                <wps:cNvSpPr>
                                  <a:spLocks noChangeArrowheads="1"/>
                                </wps:cNvSpPr>
                                <wps:spPr bwMode="auto">
                                  <a:xfrm>
                                    <a:off x="956" y="35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5" name="Rectangle 2195"/>
                                <wps:cNvSpPr>
                                  <a:spLocks noChangeArrowheads="1"/>
                                </wps:cNvSpPr>
                                <wps:spPr bwMode="auto">
                                  <a:xfrm>
                                    <a:off x="956" y="35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6" name="Rectangle 2196"/>
                                <wps:cNvSpPr>
                                  <a:spLocks noChangeArrowheads="1"/>
                                </wps:cNvSpPr>
                                <wps:spPr bwMode="auto">
                                  <a:xfrm>
                                    <a:off x="956" y="351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7" name="Rectangle 2197"/>
                                <wps:cNvSpPr>
                                  <a:spLocks noChangeArrowheads="1"/>
                                </wps:cNvSpPr>
                                <wps:spPr bwMode="auto">
                                  <a:xfrm>
                                    <a:off x="956" y="35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8" name="Rectangle 2198"/>
                                <wps:cNvSpPr>
                                  <a:spLocks noChangeArrowheads="1"/>
                                </wps:cNvSpPr>
                                <wps:spPr bwMode="auto">
                                  <a:xfrm>
                                    <a:off x="956" y="35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69" name="Rectangle 2199"/>
                                <wps:cNvSpPr>
                                  <a:spLocks noChangeArrowheads="1"/>
                                </wps:cNvSpPr>
                                <wps:spPr bwMode="auto">
                                  <a:xfrm>
                                    <a:off x="956" y="35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0" name="Rectangle 2200"/>
                                <wps:cNvSpPr>
                                  <a:spLocks noChangeArrowheads="1"/>
                                </wps:cNvSpPr>
                                <wps:spPr bwMode="auto">
                                  <a:xfrm>
                                    <a:off x="956" y="34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1" name="Rectangle 2201"/>
                                <wps:cNvSpPr>
                                  <a:spLocks noChangeArrowheads="1"/>
                                </wps:cNvSpPr>
                                <wps:spPr bwMode="auto">
                                  <a:xfrm>
                                    <a:off x="956" y="349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2" name="Rectangle 2202"/>
                                <wps:cNvSpPr>
                                  <a:spLocks noChangeArrowheads="1"/>
                                </wps:cNvSpPr>
                                <wps:spPr bwMode="auto">
                                  <a:xfrm>
                                    <a:off x="956" y="34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3" name="Rectangle 2203"/>
                                <wps:cNvSpPr>
                                  <a:spLocks noChangeArrowheads="1"/>
                                </wps:cNvSpPr>
                                <wps:spPr bwMode="auto">
                                  <a:xfrm>
                                    <a:off x="956" y="34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4" name="Rectangle 2204"/>
                                <wps:cNvSpPr>
                                  <a:spLocks noChangeArrowheads="1"/>
                                </wps:cNvSpPr>
                                <wps:spPr bwMode="auto">
                                  <a:xfrm>
                                    <a:off x="956" y="34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5" name="Rectangle 2205"/>
                                <wps:cNvSpPr>
                                  <a:spLocks noChangeArrowheads="1"/>
                                </wps:cNvSpPr>
                                <wps:spPr bwMode="auto">
                                  <a:xfrm>
                                    <a:off x="956" y="34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6" name="Rectangle 2206"/>
                                <wps:cNvSpPr>
                                  <a:spLocks noChangeArrowheads="1"/>
                                </wps:cNvSpPr>
                                <wps:spPr bwMode="auto">
                                  <a:xfrm>
                                    <a:off x="956" y="347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7" name="Rectangle 2207"/>
                                <wps:cNvSpPr>
                                  <a:spLocks noChangeArrowheads="1"/>
                                </wps:cNvSpPr>
                                <wps:spPr bwMode="auto">
                                  <a:xfrm>
                                    <a:off x="956" y="34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8" name="Rectangle 2208"/>
                                <wps:cNvSpPr>
                                  <a:spLocks noChangeArrowheads="1"/>
                                </wps:cNvSpPr>
                                <wps:spPr bwMode="auto">
                                  <a:xfrm>
                                    <a:off x="956" y="34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79" name="Rectangle 2209"/>
                                <wps:cNvSpPr>
                                  <a:spLocks noChangeArrowheads="1"/>
                                </wps:cNvSpPr>
                                <wps:spPr bwMode="auto">
                                  <a:xfrm>
                                    <a:off x="956" y="34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0" name="Rectangle 2210"/>
                                <wps:cNvSpPr>
                                  <a:spLocks noChangeArrowheads="1"/>
                                </wps:cNvSpPr>
                                <wps:spPr bwMode="auto">
                                  <a:xfrm>
                                    <a:off x="956" y="34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1" name="Rectangle 2211"/>
                                <wps:cNvSpPr>
                                  <a:spLocks noChangeArrowheads="1"/>
                                </wps:cNvSpPr>
                                <wps:spPr bwMode="auto">
                                  <a:xfrm>
                                    <a:off x="956" y="344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2" name="Rectangle 2212"/>
                                <wps:cNvSpPr>
                                  <a:spLocks noChangeArrowheads="1"/>
                                </wps:cNvSpPr>
                                <wps:spPr bwMode="auto">
                                  <a:xfrm>
                                    <a:off x="956" y="34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3" name="Rectangle 2213"/>
                                <wps:cNvSpPr>
                                  <a:spLocks noChangeArrowheads="1"/>
                                </wps:cNvSpPr>
                                <wps:spPr bwMode="auto">
                                  <a:xfrm>
                                    <a:off x="956" y="34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4" name="Rectangle 2214"/>
                                <wps:cNvSpPr>
                                  <a:spLocks noChangeArrowheads="1"/>
                                </wps:cNvSpPr>
                                <wps:spPr bwMode="auto">
                                  <a:xfrm>
                                    <a:off x="956" y="34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5" name="Rectangle 2215"/>
                                <wps:cNvSpPr>
                                  <a:spLocks noChangeArrowheads="1"/>
                                </wps:cNvSpPr>
                                <wps:spPr bwMode="auto">
                                  <a:xfrm>
                                    <a:off x="956" y="34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6" name="Rectangle 2216"/>
                                <wps:cNvSpPr>
                                  <a:spLocks noChangeArrowheads="1"/>
                                </wps:cNvSpPr>
                                <wps:spPr bwMode="auto">
                                  <a:xfrm>
                                    <a:off x="956" y="342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7" name="Rectangle 2217"/>
                                <wps:cNvSpPr>
                                  <a:spLocks noChangeArrowheads="1"/>
                                </wps:cNvSpPr>
                                <wps:spPr bwMode="auto">
                                  <a:xfrm>
                                    <a:off x="956" y="34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8" name="Rectangle 2218"/>
                                <wps:cNvSpPr>
                                  <a:spLocks noChangeArrowheads="1"/>
                                </wps:cNvSpPr>
                                <wps:spPr bwMode="auto">
                                  <a:xfrm>
                                    <a:off x="956" y="34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89" name="Rectangle 2219"/>
                                <wps:cNvSpPr>
                                  <a:spLocks noChangeArrowheads="1"/>
                                </wps:cNvSpPr>
                                <wps:spPr bwMode="auto">
                                  <a:xfrm>
                                    <a:off x="956" y="34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0" name="Rectangle 2220"/>
                                <wps:cNvSpPr>
                                  <a:spLocks noChangeArrowheads="1"/>
                                </wps:cNvSpPr>
                                <wps:spPr bwMode="auto">
                                  <a:xfrm>
                                    <a:off x="956" y="34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1" name="Rectangle 2221"/>
                                <wps:cNvSpPr>
                                  <a:spLocks noChangeArrowheads="1"/>
                                </wps:cNvSpPr>
                                <wps:spPr bwMode="auto">
                                  <a:xfrm>
                                    <a:off x="956" y="339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2" name="Rectangle 2222"/>
                                <wps:cNvSpPr>
                                  <a:spLocks noChangeArrowheads="1"/>
                                </wps:cNvSpPr>
                                <wps:spPr bwMode="auto">
                                  <a:xfrm>
                                    <a:off x="956" y="33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3" name="Rectangle 2223"/>
                                <wps:cNvSpPr>
                                  <a:spLocks noChangeArrowheads="1"/>
                                </wps:cNvSpPr>
                                <wps:spPr bwMode="auto">
                                  <a:xfrm>
                                    <a:off x="956" y="33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4" name="Rectangle 2224"/>
                                <wps:cNvSpPr>
                                  <a:spLocks noChangeArrowheads="1"/>
                                </wps:cNvSpPr>
                                <wps:spPr bwMode="auto">
                                  <a:xfrm>
                                    <a:off x="956" y="32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5" name="Rectangle 2225"/>
                                <wps:cNvSpPr>
                                  <a:spLocks noChangeArrowheads="1"/>
                                </wps:cNvSpPr>
                                <wps:spPr bwMode="auto">
                                  <a:xfrm>
                                    <a:off x="956" y="32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6" name="Rectangle 2226"/>
                                <wps:cNvSpPr>
                                  <a:spLocks noChangeArrowheads="1"/>
                                </wps:cNvSpPr>
                                <wps:spPr bwMode="auto">
                                  <a:xfrm>
                                    <a:off x="956" y="325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7" name="Rectangle 2227"/>
                                <wps:cNvSpPr>
                                  <a:spLocks noChangeArrowheads="1"/>
                                </wps:cNvSpPr>
                                <wps:spPr bwMode="auto">
                                  <a:xfrm>
                                    <a:off x="956" y="32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8" name="Rectangle 2228"/>
                                <wps:cNvSpPr>
                                  <a:spLocks noChangeArrowheads="1"/>
                                </wps:cNvSpPr>
                                <wps:spPr bwMode="auto">
                                  <a:xfrm>
                                    <a:off x="956" y="32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99" name="Rectangle 2229"/>
                                <wps:cNvSpPr>
                                  <a:spLocks noChangeArrowheads="1"/>
                                </wps:cNvSpPr>
                                <wps:spPr bwMode="auto">
                                  <a:xfrm>
                                    <a:off x="956" y="32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0" name="Rectangle 2230"/>
                                <wps:cNvSpPr>
                                  <a:spLocks noChangeArrowheads="1"/>
                                </wps:cNvSpPr>
                                <wps:spPr bwMode="auto">
                                  <a:xfrm>
                                    <a:off x="956" y="32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1" name="Rectangle 2231"/>
                                <wps:cNvSpPr>
                                  <a:spLocks noChangeArrowheads="1"/>
                                </wps:cNvSpPr>
                                <wps:spPr bwMode="auto">
                                  <a:xfrm>
                                    <a:off x="956" y="323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2" name="Rectangle 2232"/>
                                <wps:cNvSpPr>
                                  <a:spLocks noChangeArrowheads="1"/>
                                </wps:cNvSpPr>
                                <wps:spPr bwMode="auto">
                                  <a:xfrm>
                                    <a:off x="956" y="32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3" name="Rectangle 2233"/>
                                <wps:cNvSpPr>
                                  <a:spLocks noChangeArrowheads="1"/>
                                </wps:cNvSpPr>
                                <wps:spPr bwMode="auto">
                                  <a:xfrm>
                                    <a:off x="956" y="32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4" name="Rectangle 2234"/>
                                <wps:cNvSpPr>
                                  <a:spLocks noChangeArrowheads="1"/>
                                </wps:cNvSpPr>
                                <wps:spPr bwMode="auto">
                                  <a:xfrm>
                                    <a:off x="956" y="32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5" name="Rectangle 2235"/>
                                <wps:cNvSpPr>
                                  <a:spLocks noChangeArrowheads="1"/>
                                </wps:cNvSpPr>
                                <wps:spPr bwMode="auto">
                                  <a:xfrm>
                                    <a:off x="956" y="32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6" name="Rectangle 2236"/>
                                <wps:cNvSpPr>
                                  <a:spLocks noChangeArrowheads="1"/>
                                </wps:cNvSpPr>
                                <wps:spPr bwMode="auto">
                                  <a:xfrm>
                                    <a:off x="956" y="320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7" name="Rectangle 2237"/>
                                <wps:cNvSpPr>
                                  <a:spLocks noChangeArrowheads="1"/>
                                </wps:cNvSpPr>
                                <wps:spPr bwMode="auto">
                                  <a:xfrm>
                                    <a:off x="956" y="32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8" name="Rectangle 2238"/>
                                <wps:cNvSpPr>
                                  <a:spLocks noChangeArrowheads="1"/>
                                </wps:cNvSpPr>
                                <wps:spPr bwMode="auto">
                                  <a:xfrm>
                                    <a:off x="956" y="31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09" name="Rectangle 2239"/>
                                <wps:cNvSpPr>
                                  <a:spLocks noChangeArrowheads="1"/>
                                </wps:cNvSpPr>
                                <wps:spPr bwMode="auto">
                                  <a:xfrm>
                                    <a:off x="956" y="31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0" name="Rectangle 2240"/>
                                <wps:cNvSpPr>
                                  <a:spLocks noChangeArrowheads="1"/>
                                </wps:cNvSpPr>
                                <wps:spPr bwMode="auto">
                                  <a:xfrm>
                                    <a:off x="956" y="31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1" name="Rectangle 2241"/>
                                <wps:cNvSpPr>
                                  <a:spLocks noChangeArrowheads="1"/>
                                </wps:cNvSpPr>
                                <wps:spPr bwMode="auto">
                                  <a:xfrm>
                                    <a:off x="956" y="318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2" name="Rectangle 2242"/>
                                <wps:cNvSpPr>
                                  <a:spLocks noChangeArrowheads="1"/>
                                </wps:cNvSpPr>
                                <wps:spPr bwMode="auto">
                                  <a:xfrm>
                                    <a:off x="956" y="31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3" name="Rectangle 2243"/>
                                <wps:cNvSpPr>
                                  <a:spLocks noChangeArrowheads="1"/>
                                </wps:cNvSpPr>
                                <wps:spPr bwMode="auto">
                                  <a:xfrm>
                                    <a:off x="956" y="31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4" name="Rectangle 2244"/>
                                <wps:cNvSpPr>
                                  <a:spLocks noChangeArrowheads="1"/>
                                </wps:cNvSpPr>
                                <wps:spPr bwMode="auto">
                                  <a:xfrm>
                                    <a:off x="956" y="31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5" name="Rectangle 2245"/>
                                <wps:cNvSpPr>
                                  <a:spLocks noChangeArrowheads="1"/>
                                </wps:cNvSpPr>
                                <wps:spPr bwMode="auto">
                                  <a:xfrm>
                                    <a:off x="956" y="31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6" name="Rectangle 2246"/>
                                <wps:cNvSpPr>
                                  <a:spLocks noChangeArrowheads="1"/>
                                </wps:cNvSpPr>
                                <wps:spPr bwMode="auto">
                                  <a:xfrm>
                                    <a:off x="956" y="31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7" name="Rectangle 2247"/>
                                <wps:cNvSpPr>
                                  <a:spLocks noChangeArrowheads="1"/>
                                </wps:cNvSpPr>
                                <wps:spPr bwMode="auto">
                                  <a:xfrm>
                                    <a:off x="956" y="31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8" name="Rectangle 2248"/>
                                <wps:cNvSpPr>
                                  <a:spLocks noChangeArrowheads="1"/>
                                </wps:cNvSpPr>
                                <wps:spPr bwMode="auto">
                                  <a:xfrm>
                                    <a:off x="956" y="31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19" name="Rectangle 2249"/>
                                <wps:cNvSpPr>
                                  <a:spLocks noChangeArrowheads="1"/>
                                </wps:cNvSpPr>
                                <wps:spPr bwMode="auto">
                                  <a:xfrm>
                                    <a:off x="956" y="30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0" name="Rectangle 2250"/>
                                <wps:cNvSpPr>
                                  <a:spLocks noChangeArrowheads="1"/>
                                </wps:cNvSpPr>
                                <wps:spPr bwMode="auto">
                                  <a:xfrm>
                                    <a:off x="956" y="30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1" name="Rectangle 2251"/>
                                <wps:cNvSpPr>
                                  <a:spLocks noChangeArrowheads="1"/>
                                </wps:cNvSpPr>
                                <wps:spPr bwMode="auto">
                                  <a:xfrm>
                                    <a:off x="956" y="301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2" name="Rectangle 2252"/>
                                <wps:cNvSpPr>
                                  <a:spLocks noChangeArrowheads="1"/>
                                </wps:cNvSpPr>
                                <wps:spPr bwMode="auto">
                                  <a:xfrm>
                                    <a:off x="956" y="30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3" name="Rectangle 2253"/>
                                <wps:cNvSpPr>
                                  <a:spLocks noChangeArrowheads="1"/>
                                </wps:cNvSpPr>
                                <wps:spPr bwMode="auto">
                                  <a:xfrm>
                                    <a:off x="956" y="30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4" name="Rectangle 2254"/>
                                <wps:cNvSpPr>
                                  <a:spLocks noChangeArrowheads="1"/>
                                </wps:cNvSpPr>
                                <wps:spPr bwMode="auto">
                                  <a:xfrm>
                                    <a:off x="956" y="29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5" name="Rectangle 2255"/>
                                <wps:cNvSpPr>
                                  <a:spLocks noChangeArrowheads="1"/>
                                </wps:cNvSpPr>
                                <wps:spPr bwMode="auto">
                                  <a:xfrm>
                                    <a:off x="956" y="29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6" name="Rectangle 2256"/>
                                <wps:cNvSpPr>
                                  <a:spLocks noChangeArrowheads="1"/>
                                </wps:cNvSpPr>
                                <wps:spPr bwMode="auto">
                                  <a:xfrm>
                                    <a:off x="956" y="299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7" name="Rectangle 2257"/>
                                <wps:cNvSpPr>
                                  <a:spLocks noChangeArrowheads="1"/>
                                </wps:cNvSpPr>
                                <wps:spPr bwMode="auto">
                                  <a:xfrm>
                                    <a:off x="956" y="29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8" name="Rectangle 2258"/>
                                <wps:cNvSpPr>
                                  <a:spLocks noChangeArrowheads="1"/>
                                </wps:cNvSpPr>
                                <wps:spPr bwMode="auto">
                                  <a:xfrm>
                                    <a:off x="956" y="29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29" name="Rectangle 2259"/>
                                <wps:cNvSpPr>
                                  <a:spLocks noChangeArrowheads="1"/>
                                </wps:cNvSpPr>
                                <wps:spPr bwMode="auto">
                                  <a:xfrm>
                                    <a:off x="956" y="29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0" name="Rectangle 2260"/>
                                <wps:cNvSpPr>
                                  <a:spLocks noChangeArrowheads="1"/>
                                </wps:cNvSpPr>
                                <wps:spPr bwMode="auto">
                                  <a:xfrm>
                                    <a:off x="956" y="29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1" name="Rectangle 2261"/>
                                <wps:cNvSpPr>
                                  <a:spLocks noChangeArrowheads="1"/>
                                </wps:cNvSpPr>
                                <wps:spPr bwMode="auto">
                                  <a:xfrm>
                                    <a:off x="956" y="296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2" name="Rectangle 2262"/>
                                <wps:cNvSpPr>
                                  <a:spLocks noChangeArrowheads="1"/>
                                </wps:cNvSpPr>
                                <wps:spPr bwMode="auto">
                                  <a:xfrm>
                                    <a:off x="956" y="29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3" name="Rectangle 2263"/>
                                <wps:cNvSpPr>
                                  <a:spLocks noChangeArrowheads="1"/>
                                </wps:cNvSpPr>
                                <wps:spPr bwMode="auto">
                                  <a:xfrm>
                                    <a:off x="956" y="29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4" name="Rectangle 2264"/>
                                <wps:cNvSpPr>
                                  <a:spLocks noChangeArrowheads="1"/>
                                </wps:cNvSpPr>
                                <wps:spPr bwMode="auto">
                                  <a:xfrm>
                                    <a:off x="956" y="29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5" name="Rectangle 2265"/>
                                <wps:cNvSpPr>
                                  <a:spLocks noChangeArrowheads="1"/>
                                </wps:cNvSpPr>
                                <wps:spPr bwMode="auto">
                                  <a:xfrm>
                                    <a:off x="956" y="29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6" name="Rectangle 2266"/>
                                <wps:cNvSpPr>
                                  <a:spLocks noChangeArrowheads="1"/>
                                </wps:cNvSpPr>
                                <wps:spPr bwMode="auto">
                                  <a:xfrm>
                                    <a:off x="956" y="294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7" name="Rectangle 2267"/>
                                <wps:cNvSpPr>
                                  <a:spLocks noChangeArrowheads="1"/>
                                </wps:cNvSpPr>
                                <wps:spPr bwMode="auto">
                                  <a:xfrm>
                                    <a:off x="956" y="29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8" name="Rectangle 2268"/>
                                <wps:cNvSpPr>
                                  <a:spLocks noChangeArrowheads="1"/>
                                </wps:cNvSpPr>
                                <wps:spPr bwMode="auto">
                                  <a:xfrm>
                                    <a:off x="956" y="29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39" name="Rectangle 2269"/>
                                <wps:cNvSpPr>
                                  <a:spLocks noChangeArrowheads="1"/>
                                </wps:cNvSpPr>
                                <wps:spPr bwMode="auto">
                                  <a:xfrm>
                                    <a:off x="956" y="29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0" name="Rectangle 2270"/>
                                <wps:cNvSpPr>
                                  <a:spLocks noChangeArrowheads="1"/>
                                </wps:cNvSpPr>
                                <wps:spPr bwMode="auto">
                                  <a:xfrm>
                                    <a:off x="956" y="292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1" name="Rectangle 2271"/>
                                <wps:cNvSpPr>
                                  <a:spLocks noChangeArrowheads="1"/>
                                </wps:cNvSpPr>
                                <wps:spPr bwMode="auto">
                                  <a:xfrm>
                                    <a:off x="956" y="29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2" name="Rectangle 2272"/>
                                <wps:cNvSpPr>
                                  <a:spLocks noChangeArrowheads="1"/>
                                </wps:cNvSpPr>
                                <wps:spPr bwMode="auto">
                                  <a:xfrm>
                                    <a:off x="956" y="29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3" name="Rectangle 2273"/>
                                <wps:cNvSpPr>
                                  <a:spLocks noChangeArrowheads="1"/>
                                </wps:cNvSpPr>
                                <wps:spPr bwMode="auto">
                                  <a:xfrm>
                                    <a:off x="956" y="29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4" name="Rectangle 2274"/>
                                <wps:cNvSpPr>
                                  <a:spLocks noChangeArrowheads="1"/>
                                </wps:cNvSpPr>
                                <wps:spPr bwMode="auto">
                                  <a:xfrm>
                                    <a:off x="956" y="29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5" name="Rectangle 2275"/>
                                <wps:cNvSpPr>
                                  <a:spLocks noChangeArrowheads="1"/>
                                </wps:cNvSpPr>
                                <wps:spPr bwMode="auto">
                                  <a:xfrm>
                                    <a:off x="956" y="289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6" name="Rectangle 2276"/>
                                <wps:cNvSpPr>
                                  <a:spLocks noChangeArrowheads="1"/>
                                </wps:cNvSpPr>
                                <wps:spPr bwMode="auto">
                                  <a:xfrm>
                                    <a:off x="956" y="28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7" name="Rectangle 2277"/>
                                <wps:cNvSpPr>
                                  <a:spLocks noChangeArrowheads="1"/>
                                </wps:cNvSpPr>
                                <wps:spPr bwMode="auto">
                                  <a:xfrm>
                                    <a:off x="956" y="28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8" name="Rectangle 2278"/>
                                <wps:cNvSpPr>
                                  <a:spLocks noChangeArrowheads="1"/>
                                </wps:cNvSpPr>
                                <wps:spPr bwMode="auto">
                                  <a:xfrm>
                                    <a:off x="956" y="28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49" name="Rectangle 2279"/>
                                <wps:cNvSpPr>
                                  <a:spLocks noChangeArrowheads="1"/>
                                </wps:cNvSpPr>
                                <wps:spPr bwMode="auto">
                                  <a:xfrm>
                                    <a:off x="956" y="28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0" name="Rectangle 2280"/>
                                <wps:cNvSpPr>
                                  <a:spLocks noChangeArrowheads="1"/>
                                </wps:cNvSpPr>
                                <wps:spPr bwMode="auto">
                                  <a:xfrm>
                                    <a:off x="956" y="287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1" name="Rectangle 2281"/>
                                <wps:cNvSpPr>
                                  <a:spLocks noChangeArrowheads="1"/>
                                </wps:cNvSpPr>
                                <wps:spPr bwMode="auto">
                                  <a:xfrm>
                                    <a:off x="956" y="28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2" name="Rectangle 2282"/>
                                <wps:cNvSpPr>
                                  <a:spLocks noChangeArrowheads="1"/>
                                </wps:cNvSpPr>
                                <wps:spPr bwMode="auto">
                                  <a:xfrm>
                                    <a:off x="956" y="28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3" name="Rectangle 2283"/>
                                <wps:cNvSpPr>
                                  <a:spLocks noChangeArrowheads="1"/>
                                </wps:cNvSpPr>
                                <wps:spPr bwMode="auto">
                                  <a:xfrm>
                                    <a:off x="956" y="28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4" name="Rectangle 2284"/>
                                <wps:cNvSpPr>
                                  <a:spLocks noChangeArrowheads="1"/>
                                </wps:cNvSpPr>
                                <wps:spPr bwMode="auto">
                                  <a:xfrm>
                                    <a:off x="956" y="28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5" name="Rectangle 2285"/>
                                <wps:cNvSpPr>
                                  <a:spLocks noChangeArrowheads="1"/>
                                </wps:cNvSpPr>
                                <wps:spPr bwMode="auto">
                                  <a:xfrm>
                                    <a:off x="956" y="285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6" name="Rectangle 2286"/>
                                <wps:cNvSpPr>
                                  <a:spLocks noChangeArrowheads="1"/>
                                </wps:cNvSpPr>
                                <wps:spPr bwMode="auto">
                                  <a:xfrm>
                                    <a:off x="956" y="28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7" name="Rectangle 2287"/>
                                <wps:cNvSpPr>
                                  <a:spLocks noChangeArrowheads="1"/>
                                </wps:cNvSpPr>
                                <wps:spPr bwMode="auto">
                                  <a:xfrm>
                                    <a:off x="956" y="28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8" name="Rectangle 2288"/>
                                <wps:cNvSpPr>
                                  <a:spLocks noChangeArrowheads="1"/>
                                </wps:cNvSpPr>
                                <wps:spPr bwMode="auto">
                                  <a:xfrm>
                                    <a:off x="956" y="28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59" name="Rectangle 2289"/>
                                <wps:cNvSpPr>
                                  <a:spLocks noChangeArrowheads="1"/>
                                </wps:cNvSpPr>
                                <wps:spPr bwMode="auto">
                                  <a:xfrm>
                                    <a:off x="956" y="28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0" name="Rectangle 2290"/>
                                <wps:cNvSpPr>
                                  <a:spLocks noChangeArrowheads="1"/>
                                </wps:cNvSpPr>
                                <wps:spPr bwMode="auto">
                                  <a:xfrm>
                                    <a:off x="956" y="282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1" name="Rectangle 2291"/>
                                <wps:cNvSpPr>
                                  <a:spLocks noChangeArrowheads="1"/>
                                </wps:cNvSpPr>
                                <wps:spPr bwMode="auto">
                                  <a:xfrm>
                                    <a:off x="956" y="28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2" name="Rectangle 2292"/>
                                <wps:cNvSpPr>
                                  <a:spLocks noChangeArrowheads="1"/>
                                </wps:cNvSpPr>
                                <wps:spPr bwMode="auto">
                                  <a:xfrm>
                                    <a:off x="956" y="28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3" name="Rectangle 2293"/>
                                <wps:cNvSpPr>
                                  <a:spLocks noChangeArrowheads="1"/>
                                </wps:cNvSpPr>
                                <wps:spPr bwMode="auto">
                                  <a:xfrm>
                                    <a:off x="956" y="28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4" name="Rectangle 2294"/>
                                <wps:cNvSpPr>
                                  <a:spLocks noChangeArrowheads="1"/>
                                </wps:cNvSpPr>
                                <wps:spPr bwMode="auto">
                                  <a:xfrm>
                                    <a:off x="956" y="28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5" name="Rectangle 2295"/>
                                <wps:cNvSpPr>
                                  <a:spLocks noChangeArrowheads="1"/>
                                </wps:cNvSpPr>
                                <wps:spPr bwMode="auto">
                                  <a:xfrm>
                                    <a:off x="956" y="280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6" name="Rectangle 2296"/>
                                <wps:cNvSpPr>
                                  <a:spLocks noChangeArrowheads="1"/>
                                </wps:cNvSpPr>
                                <wps:spPr bwMode="auto">
                                  <a:xfrm>
                                    <a:off x="956" y="27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7" name="Rectangle 2297"/>
                                <wps:cNvSpPr>
                                  <a:spLocks noChangeArrowheads="1"/>
                                </wps:cNvSpPr>
                                <wps:spPr bwMode="auto">
                                  <a:xfrm>
                                    <a:off x="956" y="27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8" name="Rectangle 2298"/>
                                <wps:cNvSpPr>
                                  <a:spLocks noChangeArrowheads="1"/>
                                </wps:cNvSpPr>
                                <wps:spPr bwMode="auto">
                                  <a:xfrm>
                                    <a:off x="956" y="27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69" name="Rectangle 2299"/>
                                <wps:cNvSpPr>
                                  <a:spLocks noChangeArrowheads="1"/>
                                </wps:cNvSpPr>
                                <wps:spPr bwMode="auto">
                                  <a:xfrm>
                                    <a:off x="956" y="27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0" name="Rectangle 2300"/>
                                <wps:cNvSpPr>
                                  <a:spLocks noChangeArrowheads="1"/>
                                </wps:cNvSpPr>
                                <wps:spPr bwMode="auto">
                                  <a:xfrm>
                                    <a:off x="956" y="277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1" name="Rectangle 2301"/>
                                <wps:cNvSpPr>
                                  <a:spLocks noChangeArrowheads="1"/>
                                </wps:cNvSpPr>
                                <wps:spPr bwMode="auto">
                                  <a:xfrm>
                                    <a:off x="956" y="27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2" name="Rectangle 2302"/>
                                <wps:cNvSpPr>
                                  <a:spLocks noChangeArrowheads="1"/>
                                </wps:cNvSpPr>
                                <wps:spPr bwMode="auto">
                                  <a:xfrm>
                                    <a:off x="956" y="27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3" name="Rectangle 2303"/>
                                <wps:cNvSpPr>
                                  <a:spLocks noChangeArrowheads="1"/>
                                </wps:cNvSpPr>
                                <wps:spPr bwMode="auto">
                                  <a:xfrm>
                                    <a:off x="956" y="27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4" name="Rectangle 2304"/>
                                <wps:cNvSpPr>
                                  <a:spLocks noChangeArrowheads="1"/>
                                </wps:cNvSpPr>
                                <wps:spPr bwMode="auto">
                                  <a:xfrm>
                                    <a:off x="956" y="27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5" name="Rectangle 2305"/>
                                <wps:cNvSpPr>
                                  <a:spLocks noChangeArrowheads="1"/>
                                </wps:cNvSpPr>
                                <wps:spPr bwMode="auto">
                                  <a:xfrm>
                                    <a:off x="956" y="275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6" name="Rectangle 2306"/>
                                <wps:cNvSpPr>
                                  <a:spLocks noChangeArrowheads="1"/>
                                </wps:cNvSpPr>
                                <wps:spPr bwMode="auto">
                                  <a:xfrm>
                                    <a:off x="956" y="27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7" name="Rectangle 2307"/>
                                <wps:cNvSpPr>
                                  <a:spLocks noChangeArrowheads="1"/>
                                </wps:cNvSpPr>
                                <wps:spPr bwMode="auto">
                                  <a:xfrm>
                                    <a:off x="956" y="27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8" name="Rectangle 2308"/>
                                <wps:cNvSpPr>
                                  <a:spLocks noChangeArrowheads="1"/>
                                </wps:cNvSpPr>
                                <wps:spPr bwMode="auto">
                                  <a:xfrm>
                                    <a:off x="956" y="27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79" name="Rectangle 2309"/>
                                <wps:cNvSpPr>
                                  <a:spLocks noChangeArrowheads="1"/>
                                </wps:cNvSpPr>
                                <wps:spPr bwMode="auto">
                                  <a:xfrm>
                                    <a:off x="956" y="27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6580" name="Group 2310"/>
                              <wpg:cNvGrpSpPr>
                                <a:grpSpLocks/>
                              </wpg:cNvGrpSpPr>
                              <wpg:grpSpPr bwMode="auto">
                                <a:xfrm>
                                  <a:off x="608330" y="886628"/>
                                  <a:ext cx="3175" cy="913765"/>
                                  <a:chOff x="956" y="1296"/>
                                  <a:chExt cx="5" cy="1439"/>
                                </a:xfrm>
                              </wpg:grpSpPr>
                              <wps:wsp>
                                <wps:cNvPr id="26581" name="Rectangle 2311"/>
                                <wps:cNvSpPr>
                                  <a:spLocks noChangeArrowheads="1"/>
                                </wps:cNvSpPr>
                                <wps:spPr bwMode="auto">
                                  <a:xfrm>
                                    <a:off x="956" y="273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82" name="Rectangle 2312"/>
                                <wps:cNvSpPr>
                                  <a:spLocks noChangeArrowheads="1"/>
                                </wps:cNvSpPr>
                                <wps:spPr bwMode="auto">
                                  <a:xfrm>
                                    <a:off x="956" y="27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83" name="Rectangle 2313"/>
                                <wps:cNvSpPr>
                                  <a:spLocks noChangeArrowheads="1"/>
                                </wps:cNvSpPr>
                                <wps:spPr bwMode="auto">
                                  <a:xfrm>
                                    <a:off x="956" y="27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84" name="Rectangle 2314"/>
                                <wps:cNvSpPr>
                                  <a:spLocks noChangeArrowheads="1"/>
                                </wps:cNvSpPr>
                                <wps:spPr bwMode="auto">
                                  <a:xfrm>
                                    <a:off x="956" y="27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85" name="Rectangle 2315"/>
                                <wps:cNvSpPr>
                                  <a:spLocks noChangeArrowheads="1"/>
                                </wps:cNvSpPr>
                                <wps:spPr bwMode="auto">
                                  <a:xfrm>
                                    <a:off x="956" y="27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86" name="Rectangle 2316"/>
                                <wps:cNvSpPr>
                                  <a:spLocks noChangeArrowheads="1"/>
                                </wps:cNvSpPr>
                                <wps:spPr bwMode="auto">
                                  <a:xfrm>
                                    <a:off x="956" y="270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87" name="Rectangle 2317"/>
                                <wps:cNvSpPr>
                                  <a:spLocks noChangeArrowheads="1"/>
                                </wps:cNvSpPr>
                                <wps:spPr bwMode="auto">
                                  <a:xfrm>
                                    <a:off x="956" y="27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88" name="Rectangle 2318"/>
                                <wps:cNvSpPr>
                                  <a:spLocks noChangeArrowheads="1"/>
                                </wps:cNvSpPr>
                                <wps:spPr bwMode="auto">
                                  <a:xfrm>
                                    <a:off x="956" y="26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89" name="Rectangle 2319"/>
                                <wps:cNvSpPr>
                                  <a:spLocks noChangeArrowheads="1"/>
                                </wps:cNvSpPr>
                                <wps:spPr bwMode="auto">
                                  <a:xfrm>
                                    <a:off x="956" y="26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0" name="Rectangle 2320"/>
                                <wps:cNvSpPr>
                                  <a:spLocks noChangeArrowheads="1"/>
                                </wps:cNvSpPr>
                                <wps:spPr bwMode="auto">
                                  <a:xfrm>
                                    <a:off x="956" y="26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1" name="Rectangle 2321"/>
                                <wps:cNvSpPr>
                                  <a:spLocks noChangeArrowheads="1"/>
                                </wps:cNvSpPr>
                                <wps:spPr bwMode="auto">
                                  <a:xfrm>
                                    <a:off x="956" y="26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2" name="Rectangle 2322"/>
                                <wps:cNvSpPr>
                                  <a:spLocks noChangeArrowheads="1"/>
                                </wps:cNvSpPr>
                                <wps:spPr bwMode="auto">
                                  <a:xfrm>
                                    <a:off x="956" y="26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3" name="Rectangle 2323"/>
                                <wps:cNvSpPr>
                                  <a:spLocks noChangeArrowheads="1"/>
                                </wps:cNvSpPr>
                                <wps:spPr bwMode="auto">
                                  <a:xfrm>
                                    <a:off x="956" y="26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4" name="Rectangle 2324"/>
                                <wps:cNvSpPr>
                                  <a:spLocks noChangeArrowheads="1"/>
                                </wps:cNvSpPr>
                                <wps:spPr bwMode="auto">
                                  <a:xfrm>
                                    <a:off x="956" y="26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5" name="Rectangle 2325"/>
                                <wps:cNvSpPr>
                                  <a:spLocks noChangeArrowheads="1"/>
                                </wps:cNvSpPr>
                                <wps:spPr bwMode="auto">
                                  <a:xfrm>
                                    <a:off x="956" y="26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6" name="Rectangle 2326"/>
                                <wps:cNvSpPr>
                                  <a:spLocks noChangeArrowheads="1"/>
                                </wps:cNvSpPr>
                                <wps:spPr bwMode="auto">
                                  <a:xfrm>
                                    <a:off x="956" y="26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7" name="Rectangle 2327"/>
                                <wps:cNvSpPr>
                                  <a:spLocks noChangeArrowheads="1"/>
                                </wps:cNvSpPr>
                                <wps:spPr bwMode="auto">
                                  <a:xfrm>
                                    <a:off x="956" y="26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8" name="Rectangle 2328"/>
                                <wps:cNvSpPr>
                                  <a:spLocks noChangeArrowheads="1"/>
                                </wps:cNvSpPr>
                                <wps:spPr bwMode="auto">
                                  <a:xfrm>
                                    <a:off x="956" y="26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99" name="Rectangle 2329"/>
                                <wps:cNvSpPr>
                                  <a:spLocks noChangeArrowheads="1"/>
                                </wps:cNvSpPr>
                                <wps:spPr bwMode="auto">
                                  <a:xfrm>
                                    <a:off x="956" y="26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0" name="Rectangle 2330"/>
                                <wps:cNvSpPr>
                                  <a:spLocks noChangeArrowheads="1"/>
                                </wps:cNvSpPr>
                                <wps:spPr bwMode="auto">
                                  <a:xfrm>
                                    <a:off x="956" y="26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1" name="Rectangle 2331"/>
                                <wps:cNvSpPr>
                                  <a:spLocks noChangeArrowheads="1"/>
                                </wps:cNvSpPr>
                                <wps:spPr bwMode="auto">
                                  <a:xfrm>
                                    <a:off x="956" y="26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2" name="Rectangle 2332"/>
                                <wps:cNvSpPr>
                                  <a:spLocks noChangeArrowheads="1"/>
                                </wps:cNvSpPr>
                                <wps:spPr bwMode="auto">
                                  <a:xfrm>
                                    <a:off x="956" y="26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3" name="Rectangle 2333"/>
                                <wps:cNvSpPr>
                                  <a:spLocks noChangeArrowheads="1"/>
                                </wps:cNvSpPr>
                                <wps:spPr bwMode="auto">
                                  <a:xfrm>
                                    <a:off x="956" y="26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4" name="Rectangle 2334"/>
                                <wps:cNvSpPr>
                                  <a:spLocks noChangeArrowheads="1"/>
                                </wps:cNvSpPr>
                                <wps:spPr bwMode="auto">
                                  <a:xfrm>
                                    <a:off x="956" y="26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5" name="Rectangle 2335"/>
                                <wps:cNvSpPr>
                                  <a:spLocks noChangeArrowheads="1"/>
                                </wps:cNvSpPr>
                                <wps:spPr bwMode="auto">
                                  <a:xfrm>
                                    <a:off x="956" y="26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6" name="Rectangle 2336"/>
                                <wps:cNvSpPr>
                                  <a:spLocks noChangeArrowheads="1"/>
                                </wps:cNvSpPr>
                                <wps:spPr bwMode="auto">
                                  <a:xfrm>
                                    <a:off x="956" y="26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7" name="Rectangle 2337"/>
                                <wps:cNvSpPr>
                                  <a:spLocks noChangeArrowheads="1"/>
                                </wps:cNvSpPr>
                                <wps:spPr bwMode="auto">
                                  <a:xfrm>
                                    <a:off x="956" y="26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8" name="Rectangle 2338"/>
                                <wps:cNvSpPr>
                                  <a:spLocks noChangeArrowheads="1"/>
                                </wps:cNvSpPr>
                                <wps:spPr bwMode="auto">
                                  <a:xfrm>
                                    <a:off x="956" y="26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09" name="Rectangle 2339"/>
                                <wps:cNvSpPr>
                                  <a:spLocks noChangeArrowheads="1"/>
                                </wps:cNvSpPr>
                                <wps:spPr bwMode="auto">
                                  <a:xfrm>
                                    <a:off x="956" y="25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0" name="Rectangle 2340"/>
                                <wps:cNvSpPr>
                                  <a:spLocks noChangeArrowheads="1"/>
                                </wps:cNvSpPr>
                                <wps:spPr bwMode="auto">
                                  <a:xfrm>
                                    <a:off x="956" y="25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1" name="Rectangle 2341"/>
                                <wps:cNvSpPr>
                                  <a:spLocks noChangeArrowheads="1"/>
                                </wps:cNvSpPr>
                                <wps:spPr bwMode="auto">
                                  <a:xfrm>
                                    <a:off x="956" y="258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2" name="Rectangle 2342"/>
                                <wps:cNvSpPr>
                                  <a:spLocks noChangeArrowheads="1"/>
                                </wps:cNvSpPr>
                                <wps:spPr bwMode="auto">
                                  <a:xfrm>
                                    <a:off x="956" y="25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3" name="Rectangle 2343"/>
                                <wps:cNvSpPr>
                                  <a:spLocks noChangeArrowheads="1"/>
                                </wps:cNvSpPr>
                                <wps:spPr bwMode="auto">
                                  <a:xfrm>
                                    <a:off x="956" y="25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4" name="Rectangle 2344"/>
                                <wps:cNvSpPr>
                                  <a:spLocks noChangeArrowheads="1"/>
                                </wps:cNvSpPr>
                                <wps:spPr bwMode="auto">
                                  <a:xfrm>
                                    <a:off x="956" y="25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5" name="Rectangle 2345"/>
                                <wps:cNvSpPr>
                                  <a:spLocks noChangeArrowheads="1"/>
                                </wps:cNvSpPr>
                                <wps:spPr bwMode="auto">
                                  <a:xfrm>
                                    <a:off x="956" y="25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6" name="Rectangle 2346"/>
                                <wps:cNvSpPr>
                                  <a:spLocks noChangeArrowheads="1"/>
                                </wps:cNvSpPr>
                                <wps:spPr bwMode="auto">
                                  <a:xfrm>
                                    <a:off x="956" y="256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7" name="Rectangle 2347"/>
                                <wps:cNvSpPr>
                                  <a:spLocks noChangeArrowheads="1"/>
                                </wps:cNvSpPr>
                                <wps:spPr bwMode="auto">
                                  <a:xfrm>
                                    <a:off x="956" y="25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8" name="Rectangle 2348"/>
                                <wps:cNvSpPr>
                                  <a:spLocks noChangeArrowheads="1"/>
                                </wps:cNvSpPr>
                                <wps:spPr bwMode="auto">
                                  <a:xfrm>
                                    <a:off x="956" y="25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19" name="Rectangle 2349"/>
                                <wps:cNvSpPr>
                                  <a:spLocks noChangeArrowheads="1"/>
                                </wps:cNvSpPr>
                                <wps:spPr bwMode="auto">
                                  <a:xfrm>
                                    <a:off x="956" y="25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0" name="Rectangle 2350"/>
                                <wps:cNvSpPr>
                                  <a:spLocks noChangeArrowheads="1"/>
                                </wps:cNvSpPr>
                                <wps:spPr bwMode="auto">
                                  <a:xfrm>
                                    <a:off x="956" y="24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1" name="Rectangle 2351"/>
                                <wps:cNvSpPr>
                                  <a:spLocks noChangeArrowheads="1"/>
                                </wps:cNvSpPr>
                                <wps:spPr bwMode="auto">
                                  <a:xfrm>
                                    <a:off x="956" y="241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2" name="Rectangle 2352"/>
                                <wps:cNvSpPr>
                                  <a:spLocks noChangeArrowheads="1"/>
                                </wps:cNvSpPr>
                                <wps:spPr bwMode="auto">
                                  <a:xfrm>
                                    <a:off x="956" y="24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3" name="Rectangle 2353"/>
                                <wps:cNvSpPr>
                                  <a:spLocks noChangeArrowheads="1"/>
                                </wps:cNvSpPr>
                                <wps:spPr bwMode="auto">
                                  <a:xfrm>
                                    <a:off x="956" y="24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4" name="Rectangle 2354"/>
                                <wps:cNvSpPr>
                                  <a:spLocks noChangeArrowheads="1"/>
                                </wps:cNvSpPr>
                                <wps:spPr bwMode="auto">
                                  <a:xfrm>
                                    <a:off x="956" y="24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5" name="Rectangle 2355"/>
                                <wps:cNvSpPr>
                                  <a:spLocks noChangeArrowheads="1"/>
                                </wps:cNvSpPr>
                                <wps:spPr bwMode="auto">
                                  <a:xfrm>
                                    <a:off x="956" y="23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6" name="Rectangle 2356"/>
                                <wps:cNvSpPr>
                                  <a:spLocks noChangeArrowheads="1"/>
                                </wps:cNvSpPr>
                                <wps:spPr bwMode="auto">
                                  <a:xfrm>
                                    <a:off x="956" y="239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7" name="Rectangle 2357"/>
                                <wps:cNvSpPr>
                                  <a:spLocks noChangeArrowheads="1"/>
                                </wps:cNvSpPr>
                                <wps:spPr bwMode="auto">
                                  <a:xfrm>
                                    <a:off x="956" y="23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8" name="Rectangle 2358"/>
                                <wps:cNvSpPr>
                                  <a:spLocks noChangeArrowheads="1"/>
                                </wps:cNvSpPr>
                                <wps:spPr bwMode="auto">
                                  <a:xfrm>
                                    <a:off x="956" y="23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9" name="Rectangle 2359"/>
                                <wps:cNvSpPr>
                                  <a:spLocks noChangeArrowheads="1"/>
                                </wps:cNvSpPr>
                                <wps:spPr bwMode="auto">
                                  <a:xfrm>
                                    <a:off x="956" y="23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0" name="Rectangle 2360"/>
                                <wps:cNvSpPr>
                                  <a:spLocks noChangeArrowheads="1"/>
                                </wps:cNvSpPr>
                                <wps:spPr bwMode="auto">
                                  <a:xfrm>
                                    <a:off x="956" y="2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1" name="Rectangle 2361"/>
                                <wps:cNvSpPr>
                                  <a:spLocks noChangeArrowheads="1"/>
                                </wps:cNvSpPr>
                                <wps:spPr bwMode="auto">
                                  <a:xfrm>
                                    <a:off x="956" y="237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2" name="Rectangle 2362"/>
                                <wps:cNvSpPr>
                                  <a:spLocks noChangeArrowheads="1"/>
                                </wps:cNvSpPr>
                                <wps:spPr bwMode="auto">
                                  <a:xfrm>
                                    <a:off x="956" y="23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3" name="Rectangle 2363"/>
                                <wps:cNvSpPr>
                                  <a:spLocks noChangeArrowheads="1"/>
                                </wps:cNvSpPr>
                                <wps:spPr bwMode="auto">
                                  <a:xfrm>
                                    <a:off x="956" y="23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4" name="Rectangle 2364"/>
                                <wps:cNvSpPr>
                                  <a:spLocks noChangeArrowheads="1"/>
                                </wps:cNvSpPr>
                                <wps:spPr bwMode="auto">
                                  <a:xfrm>
                                    <a:off x="956" y="23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5" name="Rectangle 2365"/>
                                <wps:cNvSpPr>
                                  <a:spLocks noChangeArrowheads="1"/>
                                </wps:cNvSpPr>
                                <wps:spPr bwMode="auto">
                                  <a:xfrm>
                                    <a:off x="956" y="2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6" name="Rectangle 2366"/>
                                <wps:cNvSpPr>
                                  <a:spLocks noChangeArrowheads="1"/>
                                </wps:cNvSpPr>
                                <wps:spPr bwMode="auto">
                                  <a:xfrm>
                                    <a:off x="956" y="234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7" name="Rectangle 2367"/>
                                <wps:cNvSpPr>
                                  <a:spLocks noChangeArrowheads="1"/>
                                </wps:cNvSpPr>
                                <wps:spPr bwMode="auto">
                                  <a:xfrm>
                                    <a:off x="956" y="23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8" name="Rectangle 2368"/>
                                <wps:cNvSpPr>
                                  <a:spLocks noChangeArrowheads="1"/>
                                </wps:cNvSpPr>
                                <wps:spPr bwMode="auto">
                                  <a:xfrm>
                                    <a:off x="956" y="23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39" name="Rectangle 2369"/>
                                <wps:cNvSpPr>
                                  <a:spLocks noChangeArrowheads="1"/>
                                </wps:cNvSpPr>
                                <wps:spPr bwMode="auto">
                                  <a:xfrm>
                                    <a:off x="956" y="23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0" name="Rectangle 2370"/>
                                <wps:cNvSpPr>
                                  <a:spLocks noChangeArrowheads="1"/>
                                </wps:cNvSpPr>
                                <wps:spPr bwMode="auto">
                                  <a:xfrm>
                                    <a:off x="956" y="2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1" name="Rectangle 2371"/>
                                <wps:cNvSpPr>
                                  <a:spLocks noChangeArrowheads="1"/>
                                </wps:cNvSpPr>
                                <wps:spPr bwMode="auto">
                                  <a:xfrm>
                                    <a:off x="956" y="232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2" name="Rectangle 2372"/>
                                <wps:cNvSpPr>
                                  <a:spLocks noChangeArrowheads="1"/>
                                </wps:cNvSpPr>
                                <wps:spPr bwMode="auto">
                                  <a:xfrm>
                                    <a:off x="956" y="23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3" name="Rectangle 2373"/>
                                <wps:cNvSpPr>
                                  <a:spLocks noChangeArrowheads="1"/>
                                </wps:cNvSpPr>
                                <wps:spPr bwMode="auto">
                                  <a:xfrm>
                                    <a:off x="956" y="23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4" name="Rectangle 2374"/>
                                <wps:cNvSpPr>
                                  <a:spLocks noChangeArrowheads="1"/>
                                </wps:cNvSpPr>
                                <wps:spPr bwMode="auto">
                                  <a:xfrm>
                                    <a:off x="956" y="23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5" name="Rectangle 2375"/>
                                <wps:cNvSpPr>
                                  <a:spLocks noChangeArrowheads="1"/>
                                </wps:cNvSpPr>
                                <wps:spPr bwMode="auto">
                                  <a:xfrm>
                                    <a:off x="956" y="21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6" name="Rectangle 2376"/>
                                <wps:cNvSpPr>
                                  <a:spLocks noChangeArrowheads="1"/>
                                </wps:cNvSpPr>
                                <wps:spPr bwMode="auto">
                                  <a:xfrm>
                                    <a:off x="956" y="217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7" name="Rectangle 2377"/>
                                <wps:cNvSpPr>
                                  <a:spLocks noChangeArrowheads="1"/>
                                </wps:cNvSpPr>
                                <wps:spPr bwMode="auto">
                                  <a:xfrm>
                                    <a:off x="956" y="21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8" name="Rectangle 2378"/>
                                <wps:cNvSpPr>
                                  <a:spLocks noChangeArrowheads="1"/>
                                </wps:cNvSpPr>
                                <wps:spPr bwMode="auto">
                                  <a:xfrm>
                                    <a:off x="956" y="21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9" name="Rectangle 2379"/>
                                <wps:cNvSpPr>
                                  <a:spLocks noChangeArrowheads="1"/>
                                </wps:cNvSpPr>
                                <wps:spPr bwMode="auto">
                                  <a:xfrm>
                                    <a:off x="956" y="21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0" name="Rectangle 2380"/>
                                <wps:cNvSpPr>
                                  <a:spLocks noChangeArrowheads="1"/>
                                </wps:cNvSpPr>
                                <wps:spPr bwMode="auto">
                                  <a:xfrm>
                                    <a:off x="956" y="21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1" name="Rectangle 2381"/>
                                <wps:cNvSpPr>
                                  <a:spLocks noChangeArrowheads="1"/>
                                </wps:cNvSpPr>
                                <wps:spPr bwMode="auto">
                                  <a:xfrm>
                                    <a:off x="956" y="215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2" name="Rectangle 2382"/>
                                <wps:cNvSpPr>
                                  <a:spLocks noChangeArrowheads="1"/>
                                </wps:cNvSpPr>
                                <wps:spPr bwMode="auto">
                                  <a:xfrm>
                                    <a:off x="956" y="21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3" name="Rectangle 2383"/>
                                <wps:cNvSpPr>
                                  <a:spLocks noChangeArrowheads="1"/>
                                </wps:cNvSpPr>
                                <wps:spPr bwMode="auto">
                                  <a:xfrm>
                                    <a:off x="956" y="21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4" name="Rectangle 2384"/>
                                <wps:cNvSpPr>
                                  <a:spLocks noChangeArrowheads="1"/>
                                </wps:cNvSpPr>
                                <wps:spPr bwMode="auto">
                                  <a:xfrm>
                                    <a:off x="956" y="21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5" name="Rectangle 2385"/>
                                <wps:cNvSpPr>
                                  <a:spLocks noChangeArrowheads="1"/>
                                </wps:cNvSpPr>
                                <wps:spPr bwMode="auto">
                                  <a:xfrm>
                                    <a:off x="956" y="21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6" name="Rectangle 2386"/>
                                <wps:cNvSpPr>
                                  <a:spLocks noChangeArrowheads="1"/>
                                </wps:cNvSpPr>
                                <wps:spPr bwMode="auto">
                                  <a:xfrm>
                                    <a:off x="956" y="213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7" name="Rectangle 2387"/>
                                <wps:cNvSpPr>
                                  <a:spLocks noChangeArrowheads="1"/>
                                </wps:cNvSpPr>
                                <wps:spPr bwMode="auto">
                                  <a:xfrm>
                                    <a:off x="956" y="21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8" name="Rectangle 2388"/>
                                <wps:cNvSpPr>
                                  <a:spLocks noChangeArrowheads="1"/>
                                </wps:cNvSpPr>
                                <wps:spPr bwMode="auto">
                                  <a:xfrm>
                                    <a:off x="956" y="21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59" name="Rectangle 2389"/>
                                <wps:cNvSpPr>
                                  <a:spLocks noChangeArrowheads="1"/>
                                </wps:cNvSpPr>
                                <wps:spPr bwMode="auto">
                                  <a:xfrm>
                                    <a:off x="956" y="21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0" name="Rectangle 2390"/>
                                <wps:cNvSpPr>
                                  <a:spLocks noChangeArrowheads="1"/>
                                </wps:cNvSpPr>
                                <wps:spPr bwMode="auto">
                                  <a:xfrm>
                                    <a:off x="956" y="21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1" name="Rectangle 2391"/>
                                <wps:cNvSpPr>
                                  <a:spLocks noChangeArrowheads="1"/>
                                </wps:cNvSpPr>
                                <wps:spPr bwMode="auto">
                                  <a:xfrm>
                                    <a:off x="956" y="210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2" name="Rectangle 2392"/>
                                <wps:cNvSpPr>
                                  <a:spLocks noChangeArrowheads="1"/>
                                </wps:cNvSpPr>
                                <wps:spPr bwMode="auto">
                                  <a:xfrm>
                                    <a:off x="956" y="21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3" name="Rectangle 2393"/>
                                <wps:cNvSpPr>
                                  <a:spLocks noChangeArrowheads="1"/>
                                </wps:cNvSpPr>
                                <wps:spPr bwMode="auto">
                                  <a:xfrm>
                                    <a:off x="956" y="20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4" name="Rectangle 2394"/>
                                <wps:cNvSpPr>
                                  <a:spLocks noChangeArrowheads="1"/>
                                </wps:cNvSpPr>
                                <wps:spPr bwMode="auto">
                                  <a:xfrm>
                                    <a:off x="956" y="20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5" name="Rectangle 2395"/>
                                <wps:cNvSpPr>
                                  <a:spLocks noChangeArrowheads="1"/>
                                </wps:cNvSpPr>
                                <wps:spPr bwMode="auto">
                                  <a:xfrm>
                                    <a:off x="956" y="208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6" name="Rectangle 2396"/>
                                <wps:cNvSpPr>
                                  <a:spLocks noChangeArrowheads="1"/>
                                </wps:cNvSpPr>
                                <wps:spPr bwMode="auto">
                                  <a:xfrm>
                                    <a:off x="956" y="20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7" name="Rectangle 2397"/>
                                <wps:cNvSpPr>
                                  <a:spLocks noChangeArrowheads="1"/>
                                </wps:cNvSpPr>
                                <wps:spPr bwMode="auto">
                                  <a:xfrm>
                                    <a:off x="956" y="20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8" name="Rectangle 2398"/>
                                <wps:cNvSpPr>
                                  <a:spLocks noChangeArrowheads="1"/>
                                </wps:cNvSpPr>
                                <wps:spPr bwMode="auto">
                                  <a:xfrm>
                                    <a:off x="956" y="20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69" name="Rectangle 2399"/>
                                <wps:cNvSpPr>
                                  <a:spLocks noChangeArrowheads="1"/>
                                </wps:cNvSpPr>
                                <wps:spPr bwMode="auto">
                                  <a:xfrm>
                                    <a:off x="956" y="20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0" name="Rectangle 2400"/>
                                <wps:cNvSpPr>
                                  <a:spLocks noChangeArrowheads="1"/>
                                </wps:cNvSpPr>
                                <wps:spPr bwMode="auto">
                                  <a:xfrm>
                                    <a:off x="956" y="206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1" name="Rectangle 2401"/>
                                <wps:cNvSpPr>
                                  <a:spLocks noChangeArrowheads="1"/>
                                </wps:cNvSpPr>
                                <wps:spPr bwMode="auto">
                                  <a:xfrm>
                                    <a:off x="956" y="20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2" name="Rectangle 2402"/>
                                <wps:cNvSpPr>
                                  <a:spLocks noChangeArrowheads="1"/>
                                </wps:cNvSpPr>
                                <wps:spPr bwMode="auto">
                                  <a:xfrm>
                                    <a:off x="956" y="20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3" name="Rectangle 2403"/>
                                <wps:cNvSpPr>
                                  <a:spLocks noChangeArrowheads="1"/>
                                </wps:cNvSpPr>
                                <wps:spPr bwMode="auto">
                                  <a:xfrm>
                                    <a:off x="956" y="20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4" name="Rectangle 2404"/>
                                <wps:cNvSpPr>
                                  <a:spLocks noChangeArrowheads="1"/>
                                </wps:cNvSpPr>
                                <wps:spPr bwMode="auto">
                                  <a:xfrm>
                                    <a:off x="956" y="20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5" name="Rectangle 2405"/>
                                <wps:cNvSpPr>
                                  <a:spLocks noChangeArrowheads="1"/>
                                </wps:cNvSpPr>
                                <wps:spPr bwMode="auto">
                                  <a:xfrm>
                                    <a:off x="956" y="204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6" name="Rectangle 2406"/>
                                <wps:cNvSpPr>
                                  <a:spLocks noChangeArrowheads="1"/>
                                </wps:cNvSpPr>
                                <wps:spPr bwMode="auto">
                                  <a:xfrm>
                                    <a:off x="956" y="20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7" name="Rectangle 2407"/>
                                <wps:cNvSpPr>
                                  <a:spLocks noChangeArrowheads="1"/>
                                </wps:cNvSpPr>
                                <wps:spPr bwMode="auto">
                                  <a:xfrm>
                                    <a:off x="956" y="20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8" name="Rectangle 2408"/>
                                <wps:cNvSpPr>
                                  <a:spLocks noChangeArrowheads="1"/>
                                </wps:cNvSpPr>
                                <wps:spPr bwMode="auto">
                                  <a:xfrm>
                                    <a:off x="956" y="20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9" name="Rectangle 2409"/>
                                <wps:cNvSpPr>
                                  <a:spLocks noChangeArrowheads="1"/>
                                </wps:cNvSpPr>
                                <wps:spPr bwMode="auto">
                                  <a:xfrm>
                                    <a:off x="956" y="20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0" name="Rectangle 2410"/>
                                <wps:cNvSpPr>
                                  <a:spLocks noChangeArrowheads="1"/>
                                </wps:cNvSpPr>
                                <wps:spPr bwMode="auto">
                                  <a:xfrm>
                                    <a:off x="956" y="201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1" name="Rectangle 2411"/>
                                <wps:cNvSpPr>
                                  <a:spLocks noChangeArrowheads="1"/>
                                </wps:cNvSpPr>
                                <wps:spPr bwMode="auto">
                                  <a:xfrm>
                                    <a:off x="956" y="20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2" name="Rectangle 2412"/>
                                <wps:cNvSpPr>
                                  <a:spLocks noChangeArrowheads="1"/>
                                </wps:cNvSpPr>
                                <wps:spPr bwMode="auto">
                                  <a:xfrm>
                                    <a:off x="956" y="20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3" name="Rectangle 2413"/>
                                <wps:cNvSpPr>
                                  <a:spLocks noChangeArrowheads="1"/>
                                </wps:cNvSpPr>
                                <wps:spPr bwMode="auto">
                                  <a:xfrm>
                                    <a:off x="956" y="20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4" name="Rectangle 2414"/>
                                <wps:cNvSpPr>
                                  <a:spLocks noChangeArrowheads="1"/>
                                </wps:cNvSpPr>
                                <wps:spPr bwMode="auto">
                                  <a:xfrm>
                                    <a:off x="956" y="19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5" name="Rectangle 2415"/>
                                <wps:cNvSpPr>
                                  <a:spLocks noChangeArrowheads="1"/>
                                </wps:cNvSpPr>
                                <wps:spPr bwMode="auto">
                                  <a:xfrm>
                                    <a:off x="956" y="199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6" name="Rectangle 2416"/>
                                <wps:cNvSpPr>
                                  <a:spLocks noChangeArrowheads="1"/>
                                </wps:cNvSpPr>
                                <wps:spPr bwMode="auto">
                                  <a:xfrm>
                                    <a:off x="956" y="19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7" name="Rectangle 2417"/>
                                <wps:cNvSpPr>
                                  <a:spLocks noChangeArrowheads="1"/>
                                </wps:cNvSpPr>
                                <wps:spPr bwMode="auto">
                                  <a:xfrm>
                                    <a:off x="956" y="19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8" name="Rectangle 2418"/>
                                <wps:cNvSpPr>
                                  <a:spLocks noChangeArrowheads="1"/>
                                </wps:cNvSpPr>
                                <wps:spPr bwMode="auto">
                                  <a:xfrm>
                                    <a:off x="956" y="19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9" name="Rectangle 2419"/>
                                <wps:cNvSpPr>
                                  <a:spLocks noChangeArrowheads="1"/>
                                </wps:cNvSpPr>
                                <wps:spPr bwMode="auto">
                                  <a:xfrm>
                                    <a:off x="956" y="19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0" name="Rectangle 2420"/>
                                <wps:cNvSpPr>
                                  <a:spLocks noChangeArrowheads="1"/>
                                </wps:cNvSpPr>
                                <wps:spPr bwMode="auto">
                                  <a:xfrm>
                                    <a:off x="956" y="196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1" name="Rectangle 2421"/>
                                <wps:cNvSpPr>
                                  <a:spLocks noChangeArrowheads="1"/>
                                </wps:cNvSpPr>
                                <wps:spPr bwMode="auto">
                                  <a:xfrm>
                                    <a:off x="956" y="19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2" name="Rectangle 2422"/>
                                <wps:cNvSpPr>
                                  <a:spLocks noChangeArrowheads="1"/>
                                </wps:cNvSpPr>
                                <wps:spPr bwMode="auto">
                                  <a:xfrm>
                                    <a:off x="956" y="19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3" name="Rectangle 2423"/>
                                <wps:cNvSpPr>
                                  <a:spLocks noChangeArrowheads="1"/>
                                </wps:cNvSpPr>
                                <wps:spPr bwMode="auto">
                                  <a:xfrm>
                                    <a:off x="956" y="19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4" name="Rectangle 2424"/>
                                <wps:cNvSpPr>
                                  <a:spLocks noChangeArrowheads="1"/>
                                </wps:cNvSpPr>
                                <wps:spPr bwMode="auto">
                                  <a:xfrm>
                                    <a:off x="956" y="19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5" name="Rectangle 2425"/>
                                <wps:cNvSpPr>
                                  <a:spLocks noChangeArrowheads="1"/>
                                </wps:cNvSpPr>
                                <wps:spPr bwMode="auto">
                                  <a:xfrm>
                                    <a:off x="956" y="194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6" name="Rectangle 2426"/>
                                <wps:cNvSpPr>
                                  <a:spLocks noChangeArrowheads="1"/>
                                </wps:cNvSpPr>
                                <wps:spPr bwMode="auto">
                                  <a:xfrm>
                                    <a:off x="956" y="19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7" name="Rectangle 2427"/>
                                <wps:cNvSpPr>
                                  <a:spLocks noChangeArrowheads="1"/>
                                </wps:cNvSpPr>
                                <wps:spPr bwMode="auto">
                                  <a:xfrm>
                                    <a:off x="956" y="19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8" name="Rectangle 2428"/>
                                <wps:cNvSpPr>
                                  <a:spLocks noChangeArrowheads="1"/>
                                </wps:cNvSpPr>
                                <wps:spPr bwMode="auto">
                                  <a:xfrm>
                                    <a:off x="956" y="19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9" name="Rectangle 2429"/>
                                <wps:cNvSpPr>
                                  <a:spLocks noChangeArrowheads="1"/>
                                </wps:cNvSpPr>
                                <wps:spPr bwMode="auto">
                                  <a:xfrm>
                                    <a:off x="956" y="19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0" name="Rectangle 2430"/>
                                <wps:cNvSpPr>
                                  <a:spLocks noChangeArrowheads="1"/>
                                </wps:cNvSpPr>
                                <wps:spPr bwMode="auto">
                                  <a:xfrm>
                                    <a:off x="956" y="192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1" name="Rectangle 2431"/>
                                <wps:cNvSpPr>
                                  <a:spLocks noChangeArrowheads="1"/>
                                </wps:cNvSpPr>
                                <wps:spPr bwMode="auto">
                                  <a:xfrm>
                                    <a:off x="956" y="19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2" name="Rectangle 2432"/>
                                <wps:cNvSpPr>
                                  <a:spLocks noChangeArrowheads="1"/>
                                </wps:cNvSpPr>
                                <wps:spPr bwMode="auto">
                                  <a:xfrm>
                                    <a:off x="956" y="19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3" name="Rectangle 2433"/>
                                <wps:cNvSpPr>
                                  <a:spLocks noChangeArrowheads="1"/>
                                </wps:cNvSpPr>
                                <wps:spPr bwMode="auto">
                                  <a:xfrm>
                                    <a:off x="956" y="19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4" name="Rectangle 2434"/>
                                <wps:cNvSpPr>
                                  <a:spLocks noChangeArrowheads="1"/>
                                </wps:cNvSpPr>
                                <wps:spPr bwMode="auto">
                                  <a:xfrm>
                                    <a:off x="956" y="19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5" name="Rectangle 2435"/>
                                <wps:cNvSpPr>
                                  <a:spLocks noChangeArrowheads="1"/>
                                </wps:cNvSpPr>
                                <wps:spPr bwMode="auto">
                                  <a:xfrm>
                                    <a:off x="956" y="189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6" name="Rectangle 2436"/>
                                <wps:cNvSpPr>
                                  <a:spLocks noChangeArrowheads="1"/>
                                </wps:cNvSpPr>
                                <wps:spPr bwMode="auto">
                                  <a:xfrm>
                                    <a:off x="956" y="18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7" name="Rectangle 2437"/>
                                <wps:cNvSpPr>
                                  <a:spLocks noChangeArrowheads="1"/>
                                </wps:cNvSpPr>
                                <wps:spPr bwMode="auto">
                                  <a:xfrm>
                                    <a:off x="956" y="18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8" name="Rectangle 2438"/>
                                <wps:cNvSpPr>
                                  <a:spLocks noChangeArrowheads="1"/>
                                </wps:cNvSpPr>
                                <wps:spPr bwMode="auto">
                                  <a:xfrm>
                                    <a:off x="956" y="18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9" name="Rectangle 2439"/>
                                <wps:cNvSpPr>
                                  <a:spLocks noChangeArrowheads="1"/>
                                </wps:cNvSpPr>
                                <wps:spPr bwMode="auto">
                                  <a:xfrm>
                                    <a:off x="956" y="18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0" name="Rectangle 2440"/>
                                <wps:cNvSpPr>
                                  <a:spLocks noChangeArrowheads="1"/>
                                </wps:cNvSpPr>
                                <wps:spPr bwMode="auto">
                                  <a:xfrm>
                                    <a:off x="956" y="187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1" name="Rectangle 2441"/>
                                <wps:cNvSpPr>
                                  <a:spLocks noChangeArrowheads="1"/>
                                </wps:cNvSpPr>
                                <wps:spPr bwMode="auto">
                                  <a:xfrm>
                                    <a:off x="956" y="18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2" name="Rectangle 2442"/>
                                <wps:cNvSpPr>
                                  <a:spLocks noChangeArrowheads="1"/>
                                </wps:cNvSpPr>
                                <wps:spPr bwMode="auto">
                                  <a:xfrm>
                                    <a:off x="956" y="18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3" name="Rectangle 2443"/>
                                <wps:cNvSpPr>
                                  <a:spLocks noChangeArrowheads="1"/>
                                </wps:cNvSpPr>
                                <wps:spPr bwMode="auto">
                                  <a:xfrm>
                                    <a:off x="956" y="18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4" name="Rectangle 2444"/>
                                <wps:cNvSpPr>
                                  <a:spLocks noChangeArrowheads="1"/>
                                </wps:cNvSpPr>
                                <wps:spPr bwMode="auto">
                                  <a:xfrm>
                                    <a:off x="956" y="18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5" name="Rectangle 2445"/>
                                <wps:cNvSpPr>
                                  <a:spLocks noChangeArrowheads="1"/>
                                </wps:cNvSpPr>
                                <wps:spPr bwMode="auto">
                                  <a:xfrm>
                                    <a:off x="956" y="184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6" name="Rectangle 2446"/>
                                <wps:cNvSpPr>
                                  <a:spLocks noChangeArrowheads="1"/>
                                </wps:cNvSpPr>
                                <wps:spPr bwMode="auto">
                                  <a:xfrm>
                                    <a:off x="956" y="18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7" name="Rectangle 2447"/>
                                <wps:cNvSpPr>
                                  <a:spLocks noChangeArrowheads="1"/>
                                </wps:cNvSpPr>
                                <wps:spPr bwMode="auto">
                                  <a:xfrm>
                                    <a:off x="956" y="18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8" name="Rectangle 2448"/>
                                <wps:cNvSpPr>
                                  <a:spLocks noChangeArrowheads="1"/>
                                </wps:cNvSpPr>
                                <wps:spPr bwMode="auto">
                                  <a:xfrm>
                                    <a:off x="956" y="18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9" name="Rectangle 2449"/>
                                <wps:cNvSpPr>
                                  <a:spLocks noChangeArrowheads="1"/>
                                </wps:cNvSpPr>
                                <wps:spPr bwMode="auto">
                                  <a:xfrm>
                                    <a:off x="956" y="18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0" name="Rectangle 2450"/>
                                <wps:cNvSpPr>
                                  <a:spLocks noChangeArrowheads="1"/>
                                </wps:cNvSpPr>
                                <wps:spPr bwMode="auto">
                                  <a:xfrm>
                                    <a:off x="956" y="182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1" name="Rectangle 2451"/>
                                <wps:cNvSpPr>
                                  <a:spLocks noChangeArrowheads="1"/>
                                </wps:cNvSpPr>
                                <wps:spPr bwMode="auto">
                                  <a:xfrm>
                                    <a:off x="956" y="18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2" name="Rectangle 2452"/>
                                <wps:cNvSpPr>
                                  <a:spLocks noChangeArrowheads="1"/>
                                </wps:cNvSpPr>
                                <wps:spPr bwMode="auto">
                                  <a:xfrm>
                                    <a:off x="956" y="18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3" name="Rectangle 2453"/>
                                <wps:cNvSpPr>
                                  <a:spLocks noChangeArrowheads="1"/>
                                </wps:cNvSpPr>
                                <wps:spPr bwMode="auto">
                                  <a:xfrm>
                                    <a:off x="956" y="18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4" name="Rectangle 2454"/>
                                <wps:cNvSpPr>
                                  <a:spLocks noChangeArrowheads="1"/>
                                </wps:cNvSpPr>
                                <wps:spPr bwMode="auto">
                                  <a:xfrm>
                                    <a:off x="956" y="18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5" name="Rectangle 2455"/>
                                <wps:cNvSpPr>
                                  <a:spLocks noChangeArrowheads="1"/>
                                </wps:cNvSpPr>
                                <wps:spPr bwMode="auto">
                                  <a:xfrm>
                                    <a:off x="956" y="180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6" name="Rectangle 2456"/>
                                <wps:cNvSpPr>
                                  <a:spLocks noChangeArrowheads="1"/>
                                </wps:cNvSpPr>
                                <wps:spPr bwMode="auto">
                                  <a:xfrm>
                                    <a:off x="956" y="17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7" name="Rectangle 2457"/>
                                <wps:cNvSpPr>
                                  <a:spLocks noChangeArrowheads="1"/>
                                </wps:cNvSpPr>
                                <wps:spPr bwMode="auto">
                                  <a:xfrm>
                                    <a:off x="956" y="17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8" name="Rectangle 2458"/>
                                <wps:cNvSpPr>
                                  <a:spLocks noChangeArrowheads="1"/>
                                </wps:cNvSpPr>
                                <wps:spPr bwMode="auto">
                                  <a:xfrm>
                                    <a:off x="956" y="17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9" name="Rectangle 2459"/>
                                <wps:cNvSpPr>
                                  <a:spLocks noChangeArrowheads="1"/>
                                </wps:cNvSpPr>
                                <wps:spPr bwMode="auto">
                                  <a:xfrm>
                                    <a:off x="956" y="17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0" name="Rectangle 2460"/>
                                <wps:cNvSpPr>
                                  <a:spLocks noChangeArrowheads="1"/>
                                </wps:cNvSpPr>
                                <wps:spPr bwMode="auto">
                                  <a:xfrm>
                                    <a:off x="956" y="177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1" name="Rectangle 2461"/>
                                <wps:cNvSpPr>
                                  <a:spLocks noChangeArrowheads="1"/>
                                </wps:cNvSpPr>
                                <wps:spPr bwMode="auto">
                                  <a:xfrm>
                                    <a:off x="956" y="17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2" name="Rectangle 2462"/>
                                <wps:cNvSpPr>
                                  <a:spLocks noChangeArrowheads="1"/>
                                </wps:cNvSpPr>
                                <wps:spPr bwMode="auto">
                                  <a:xfrm>
                                    <a:off x="956" y="17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3" name="Rectangle 2463"/>
                                <wps:cNvSpPr>
                                  <a:spLocks noChangeArrowheads="1"/>
                                </wps:cNvSpPr>
                                <wps:spPr bwMode="auto">
                                  <a:xfrm>
                                    <a:off x="956" y="17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4" name="Rectangle 2464"/>
                                <wps:cNvSpPr>
                                  <a:spLocks noChangeArrowheads="1"/>
                                </wps:cNvSpPr>
                                <wps:spPr bwMode="auto">
                                  <a:xfrm>
                                    <a:off x="956" y="17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5" name="Rectangle 2465"/>
                                <wps:cNvSpPr>
                                  <a:spLocks noChangeArrowheads="1"/>
                                </wps:cNvSpPr>
                                <wps:spPr bwMode="auto">
                                  <a:xfrm>
                                    <a:off x="956" y="175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6" name="Rectangle 2466"/>
                                <wps:cNvSpPr>
                                  <a:spLocks noChangeArrowheads="1"/>
                                </wps:cNvSpPr>
                                <wps:spPr bwMode="auto">
                                  <a:xfrm>
                                    <a:off x="956" y="17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7" name="Rectangle 2467"/>
                                <wps:cNvSpPr>
                                  <a:spLocks noChangeArrowheads="1"/>
                                </wps:cNvSpPr>
                                <wps:spPr bwMode="auto">
                                  <a:xfrm>
                                    <a:off x="956" y="17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8" name="Rectangle 2468"/>
                                <wps:cNvSpPr>
                                  <a:spLocks noChangeArrowheads="1"/>
                                </wps:cNvSpPr>
                                <wps:spPr bwMode="auto">
                                  <a:xfrm>
                                    <a:off x="956" y="17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9" name="Rectangle 2469"/>
                                <wps:cNvSpPr>
                                  <a:spLocks noChangeArrowheads="1"/>
                                </wps:cNvSpPr>
                                <wps:spPr bwMode="auto">
                                  <a:xfrm>
                                    <a:off x="956" y="17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0" name="Rectangle 2470"/>
                                <wps:cNvSpPr>
                                  <a:spLocks noChangeArrowheads="1"/>
                                </wps:cNvSpPr>
                                <wps:spPr bwMode="auto">
                                  <a:xfrm>
                                    <a:off x="956" y="172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1" name="Rectangle 2471"/>
                                <wps:cNvSpPr>
                                  <a:spLocks noChangeArrowheads="1"/>
                                </wps:cNvSpPr>
                                <wps:spPr bwMode="auto">
                                  <a:xfrm>
                                    <a:off x="956" y="17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2" name="Rectangle 2472"/>
                                <wps:cNvSpPr>
                                  <a:spLocks noChangeArrowheads="1"/>
                                </wps:cNvSpPr>
                                <wps:spPr bwMode="auto">
                                  <a:xfrm>
                                    <a:off x="956" y="17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3" name="Rectangle 2473"/>
                                <wps:cNvSpPr>
                                  <a:spLocks noChangeArrowheads="1"/>
                                </wps:cNvSpPr>
                                <wps:spPr bwMode="auto">
                                  <a:xfrm>
                                    <a:off x="956" y="17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4" name="Rectangle 2474"/>
                                <wps:cNvSpPr>
                                  <a:spLocks noChangeArrowheads="1"/>
                                </wps:cNvSpPr>
                                <wps:spPr bwMode="auto">
                                  <a:xfrm>
                                    <a:off x="956" y="17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5" name="Rectangle 2475"/>
                                <wps:cNvSpPr>
                                  <a:spLocks noChangeArrowheads="1"/>
                                </wps:cNvSpPr>
                                <wps:spPr bwMode="auto">
                                  <a:xfrm>
                                    <a:off x="956" y="15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6" name="Rectangle 2476"/>
                                <wps:cNvSpPr>
                                  <a:spLocks noChangeArrowheads="1"/>
                                </wps:cNvSpPr>
                                <wps:spPr bwMode="auto">
                                  <a:xfrm>
                                    <a:off x="956" y="15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7" name="Rectangle 2477"/>
                                <wps:cNvSpPr>
                                  <a:spLocks noChangeArrowheads="1"/>
                                </wps:cNvSpPr>
                                <wps:spPr bwMode="auto">
                                  <a:xfrm>
                                    <a:off x="956" y="15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8" name="Rectangle 2478"/>
                                <wps:cNvSpPr>
                                  <a:spLocks noChangeArrowheads="1"/>
                                </wps:cNvSpPr>
                                <wps:spPr bwMode="auto">
                                  <a:xfrm>
                                    <a:off x="956" y="15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9" name="Rectangle 2479"/>
                                <wps:cNvSpPr>
                                  <a:spLocks noChangeArrowheads="1"/>
                                </wps:cNvSpPr>
                                <wps:spPr bwMode="auto">
                                  <a:xfrm>
                                    <a:off x="956" y="15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0" name="Rectangle 2480"/>
                                <wps:cNvSpPr>
                                  <a:spLocks noChangeArrowheads="1"/>
                                </wps:cNvSpPr>
                                <wps:spPr bwMode="auto">
                                  <a:xfrm>
                                    <a:off x="956" y="15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1" name="Rectangle 2481"/>
                                <wps:cNvSpPr>
                                  <a:spLocks noChangeArrowheads="1"/>
                                </wps:cNvSpPr>
                                <wps:spPr bwMode="auto">
                                  <a:xfrm>
                                    <a:off x="956" y="15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2" name="Rectangle 2482"/>
                                <wps:cNvSpPr>
                                  <a:spLocks noChangeArrowheads="1"/>
                                </wps:cNvSpPr>
                                <wps:spPr bwMode="auto">
                                  <a:xfrm>
                                    <a:off x="956" y="15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3" name="Rectangle 2483"/>
                                <wps:cNvSpPr>
                                  <a:spLocks noChangeArrowheads="1"/>
                                </wps:cNvSpPr>
                                <wps:spPr bwMode="auto">
                                  <a:xfrm>
                                    <a:off x="956" y="15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4" name="Rectangle 2484"/>
                                <wps:cNvSpPr>
                                  <a:spLocks noChangeArrowheads="1"/>
                                </wps:cNvSpPr>
                                <wps:spPr bwMode="auto">
                                  <a:xfrm>
                                    <a:off x="956" y="15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5" name="Rectangle 2485"/>
                                <wps:cNvSpPr>
                                  <a:spLocks noChangeArrowheads="1"/>
                                </wps:cNvSpPr>
                                <wps:spPr bwMode="auto">
                                  <a:xfrm>
                                    <a:off x="956" y="15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6" name="Rectangle 2486"/>
                                <wps:cNvSpPr>
                                  <a:spLocks noChangeArrowheads="1"/>
                                </wps:cNvSpPr>
                                <wps:spPr bwMode="auto">
                                  <a:xfrm>
                                    <a:off x="956" y="15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7" name="Rectangle 2487"/>
                                <wps:cNvSpPr>
                                  <a:spLocks noChangeArrowheads="1"/>
                                </wps:cNvSpPr>
                                <wps:spPr bwMode="auto">
                                  <a:xfrm>
                                    <a:off x="956" y="15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8" name="Rectangle 2488"/>
                                <wps:cNvSpPr>
                                  <a:spLocks noChangeArrowheads="1"/>
                                </wps:cNvSpPr>
                                <wps:spPr bwMode="auto">
                                  <a:xfrm>
                                    <a:off x="956" y="15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9" name="Rectangle 2489"/>
                                <wps:cNvSpPr>
                                  <a:spLocks noChangeArrowheads="1"/>
                                </wps:cNvSpPr>
                                <wps:spPr bwMode="auto">
                                  <a:xfrm>
                                    <a:off x="956" y="15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0" name="Rectangle 2490"/>
                                <wps:cNvSpPr>
                                  <a:spLocks noChangeArrowheads="1"/>
                                </wps:cNvSpPr>
                                <wps:spPr bwMode="auto">
                                  <a:xfrm>
                                    <a:off x="956" y="15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1" name="Rectangle 2491"/>
                                <wps:cNvSpPr>
                                  <a:spLocks noChangeArrowheads="1"/>
                                </wps:cNvSpPr>
                                <wps:spPr bwMode="auto">
                                  <a:xfrm>
                                    <a:off x="956" y="15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2" name="Rectangle 2492"/>
                                <wps:cNvSpPr>
                                  <a:spLocks noChangeArrowheads="1"/>
                                </wps:cNvSpPr>
                                <wps:spPr bwMode="auto">
                                  <a:xfrm>
                                    <a:off x="956" y="15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3" name="Rectangle 2493"/>
                                <wps:cNvSpPr>
                                  <a:spLocks noChangeArrowheads="1"/>
                                </wps:cNvSpPr>
                                <wps:spPr bwMode="auto">
                                  <a:xfrm>
                                    <a:off x="956" y="14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4" name="Rectangle 2494"/>
                                <wps:cNvSpPr>
                                  <a:spLocks noChangeArrowheads="1"/>
                                </wps:cNvSpPr>
                                <wps:spPr bwMode="auto">
                                  <a:xfrm>
                                    <a:off x="956" y="14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5" name="Rectangle 2495"/>
                                <wps:cNvSpPr>
                                  <a:spLocks noChangeArrowheads="1"/>
                                </wps:cNvSpPr>
                                <wps:spPr bwMode="auto">
                                  <a:xfrm>
                                    <a:off x="956" y="148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6" name="Rectangle 2496"/>
                                <wps:cNvSpPr>
                                  <a:spLocks noChangeArrowheads="1"/>
                                </wps:cNvSpPr>
                                <wps:spPr bwMode="auto">
                                  <a:xfrm>
                                    <a:off x="956" y="14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7" name="Rectangle 2497"/>
                                <wps:cNvSpPr>
                                  <a:spLocks noChangeArrowheads="1"/>
                                </wps:cNvSpPr>
                                <wps:spPr bwMode="auto">
                                  <a:xfrm>
                                    <a:off x="956" y="14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8" name="Rectangle 2498"/>
                                <wps:cNvSpPr>
                                  <a:spLocks noChangeArrowheads="1"/>
                                </wps:cNvSpPr>
                                <wps:spPr bwMode="auto">
                                  <a:xfrm>
                                    <a:off x="956" y="14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69" name="Rectangle 2499"/>
                                <wps:cNvSpPr>
                                  <a:spLocks noChangeArrowheads="1"/>
                                </wps:cNvSpPr>
                                <wps:spPr bwMode="auto">
                                  <a:xfrm>
                                    <a:off x="956" y="14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0" name="Rectangle 2500"/>
                                <wps:cNvSpPr>
                                  <a:spLocks noChangeArrowheads="1"/>
                                </wps:cNvSpPr>
                                <wps:spPr bwMode="auto">
                                  <a:xfrm>
                                    <a:off x="956" y="134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1" name="Rectangle 2501"/>
                                <wps:cNvSpPr>
                                  <a:spLocks noChangeArrowheads="1"/>
                                </wps:cNvSpPr>
                                <wps:spPr bwMode="auto">
                                  <a:xfrm>
                                    <a:off x="956" y="13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2" name="Rectangle 2502"/>
                                <wps:cNvSpPr>
                                  <a:spLocks noChangeArrowheads="1"/>
                                </wps:cNvSpPr>
                                <wps:spPr bwMode="auto">
                                  <a:xfrm>
                                    <a:off x="956" y="13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3" name="Rectangle 2503"/>
                                <wps:cNvSpPr>
                                  <a:spLocks noChangeArrowheads="1"/>
                                </wps:cNvSpPr>
                                <wps:spPr bwMode="auto">
                                  <a:xfrm>
                                    <a:off x="956" y="13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4" name="Rectangle 2504"/>
                                <wps:cNvSpPr>
                                  <a:spLocks noChangeArrowheads="1"/>
                                </wps:cNvSpPr>
                                <wps:spPr bwMode="auto">
                                  <a:xfrm>
                                    <a:off x="956" y="13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5" name="Rectangle 2505"/>
                                <wps:cNvSpPr>
                                  <a:spLocks noChangeArrowheads="1"/>
                                </wps:cNvSpPr>
                                <wps:spPr bwMode="auto">
                                  <a:xfrm>
                                    <a:off x="956" y="132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6" name="Rectangle 2506"/>
                                <wps:cNvSpPr>
                                  <a:spLocks noChangeArrowheads="1"/>
                                </wps:cNvSpPr>
                                <wps:spPr bwMode="auto">
                                  <a:xfrm>
                                    <a:off x="956" y="13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7" name="Rectangle 2507"/>
                                <wps:cNvSpPr>
                                  <a:spLocks noChangeArrowheads="1"/>
                                </wps:cNvSpPr>
                                <wps:spPr bwMode="auto">
                                  <a:xfrm>
                                    <a:off x="956" y="13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8" name="Rectangle 2508"/>
                                <wps:cNvSpPr>
                                  <a:spLocks noChangeArrowheads="1"/>
                                </wps:cNvSpPr>
                                <wps:spPr bwMode="auto">
                                  <a:xfrm>
                                    <a:off x="956" y="13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79" name="Rectangle 2509"/>
                                <wps:cNvSpPr>
                                  <a:spLocks noChangeArrowheads="1"/>
                                </wps:cNvSpPr>
                                <wps:spPr bwMode="auto">
                                  <a:xfrm>
                                    <a:off x="956" y="13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80" name="Rectangle 2510"/>
                                <wps:cNvSpPr>
                                  <a:spLocks noChangeArrowheads="1"/>
                                </wps:cNvSpPr>
                                <wps:spPr bwMode="auto">
                                  <a:xfrm>
                                    <a:off x="956" y="129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26781" name="Rectangle 2511"/>
                              <wps:cNvSpPr>
                                <a:spLocks noChangeArrowheads="1"/>
                              </wps:cNvSpPr>
                              <wps:spPr bwMode="auto">
                                <a:xfrm>
                                  <a:off x="608330" y="8834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82" name="Rectangle 2512"/>
                              <wps:cNvSpPr>
                                <a:spLocks noChangeArrowheads="1"/>
                              </wps:cNvSpPr>
                              <wps:spPr bwMode="auto">
                                <a:xfrm>
                                  <a:off x="608330" y="8802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83" name="Rectangle 2513"/>
                              <wps:cNvSpPr>
                                <a:spLocks noChangeArrowheads="1"/>
                              </wps:cNvSpPr>
                              <wps:spPr bwMode="auto">
                                <a:xfrm>
                                  <a:off x="608330" y="8771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84" name="Rectangle 2514"/>
                              <wps:cNvSpPr>
                                <a:spLocks noChangeArrowheads="1"/>
                              </wps:cNvSpPr>
                              <wps:spPr bwMode="auto">
                                <a:xfrm>
                                  <a:off x="608330" y="8739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85" name="Rectangle 2515"/>
                              <wps:cNvSpPr>
                                <a:spLocks noChangeArrowheads="1"/>
                              </wps:cNvSpPr>
                              <wps:spPr bwMode="auto">
                                <a:xfrm>
                                  <a:off x="608330" y="871388"/>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86" name="Rectangle 2516"/>
                              <wps:cNvSpPr>
                                <a:spLocks noChangeArrowheads="1"/>
                              </wps:cNvSpPr>
                              <wps:spPr bwMode="auto">
                                <a:xfrm>
                                  <a:off x="608330" y="8682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87" name="Rectangle 2517"/>
                              <wps:cNvSpPr>
                                <a:spLocks noChangeArrowheads="1"/>
                              </wps:cNvSpPr>
                              <wps:spPr bwMode="auto">
                                <a:xfrm>
                                  <a:off x="608330" y="8650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88" name="Rectangle 2518"/>
                              <wps:cNvSpPr>
                                <a:spLocks noChangeArrowheads="1"/>
                              </wps:cNvSpPr>
                              <wps:spPr bwMode="auto">
                                <a:xfrm>
                                  <a:off x="608330" y="8618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89" name="Rectangle 2519"/>
                              <wps:cNvSpPr>
                                <a:spLocks noChangeArrowheads="1"/>
                              </wps:cNvSpPr>
                              <wps:spPr bwMode="auto">
                                <a:xfrm>
                                  <a:off x="608330" y="8593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0" name="Rectangle 2520"/>
                              <wps:cNvSpPr>
                                <a:spLocks noChangeArrowheads="1"/>
                              </wps:cNvSpPr>
                              <wps:spPr bwMode="auto">
                                <a:xfrm>
                                  <a:off x="608330" y="8561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1" name="Rectangle 2521"/>
                              <wps:cNvSpPr>
                                <a:spLocks noChangeArrowheads="1"/>
                              </wps:cNvSpPr>
                              <wps:spPr bwMode="auto">
                                <a:xfrm>
                                  <a:off x="608330" y="8529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2" name="Rectangle 2522"/>
                              <wps:cNvSpPr>
                                <a:spLocks noChangeArrowheads="1"/>
                              </wps:cNvSpPr>
                              <wps:spPr bwMode="auto">
                                <a:xfrm>
                                  <a:off x="608330" y="8497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3" name="Rectangle 2523"/>
                              <wps:cNvSpPr>
                                <a:spLocks noChangeArrowheads="1"/>
                              </wps:cNvSpPr>
                              <wps:spPr bwMode="auto">
                                <a:xfrm>
                                  <a:off x="608330" y="8466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4" name="Rectangle 2524"/>
                              <wps:cNvSpPr>
                                <a:spLocks noChangeArrowheads="1"/>
                              </wps:cNvSpPr>
                              <wps:spPr bwMode="auto">
                                <a:xfrm>
                                  <a:off x="608330" y="8440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5" name="Rectangle 2525"/>
                              <wps:cNvSpPr>
                                <a:spLocks noChangeArrowheads="1"/>
                              </wps:cNvSpPr>
                              <wps:spPr bwMode="auto">
                                <a:xfrm>
                                  <a:off x="608330" y="8409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6" name="Rectangle 2526"/>
                              <wps:cNvSpPr>
                                <a:spLocks noChangeArrowheads="1"/>
                              </wps:cNvSpPr>
                              <wps:spPr bwMode="auto">
                                <a:xfrm>
                                  <a:off x="608330" y="8377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7" name="Rectangle 2527"/>
                              <wps:cNvSpPr>
                                <a:spLocks noChangeArrowheads="1"/>
                              </wps:cNvSpPr>
                              <wps:spPr bwMode="auto">
                                <a:xfrm>
                                  <a:off x="608330" y="8345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8" name="Rectangle 2528"/>
                              <wps:cNvSpPr>
                                <a:spLocks noChangeArrowheads="1"/>
                              </wps:cNvSpPr>
                              <wps:spPr bwMode="auto">
                                <a:xfrm>
                                  <a:off x="608330" y="8313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99" name="Rectangle 2529"/>
                              <wps:cNvSpPr>
                                <a:spLocks noChangeArrowheads="1"/>
                              </wps:cNvSpPr>
                              <wps:spPr bwMode="auto">
                                <a:xfrm>
                                  <a:off x="608330" y="82884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0" name="Rectangle 2530"/>
                              <wps:cNvSpPr>
                                <a:spLocks noChangeArrowheads="1"/>
                              </wps:cNvSpPr>
                              <wps:spPr bwMode="auto">
                                <a:xfrm>
                                  <a:off x="608330" y="8256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1" name="Rectangle 2531"/>
                              <wps:cNvSpPr>
                                <a:spLocks noChangeArrowheads="1"/>
                              </wps:cNvSpPr>
                              <wps:spPr bwMode="auto">
                                <a:xfrm>
                                  <a:off x="608330" y="8224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2" name="Rectangle 2532"/>
                              <wps:cNvSpPr>
                                <a:spLocks noChangeArrowheads="1"/>
                              </wps:cNvSpPr>
                              <wps:spPr bwMode="auto">
                                <a:xfrm>
                                  <a:off x="608330" y="8193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3" name="Rectangle 2533"/>
                              <wps:cNvSpPr>
                                <a:spLocks noChangeArrowheads="1"/>
                              </wps:cNvSpPr>
                              <wps:spPr bwMode="auto">
                                <a:xfrm>
                                  <a:off x="608330" y="8161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4" name="Rectangle 2534"/>
                              <wps:cNvSpPr>
                                <a:spLocks noChangeArrowheads="1"/>
                              </wps:cNvSpPr>
                              <wps:spPr bwMode="auto">
                                <a:xfrm>
                                  <a:off x="608330" y="81360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5" name="Rectangle 2535"/>
                              <wps:cNvSpPr>
                                <a:spLocks noChangeArrowheads="1"/>
                              </wps:cNvSpPr>
                              <wps:spPr bwMode="auto">
                                <a:xfrm>
                                  <a:off x="608330" y="8104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6" name="Rectangle 2536"/>
                              <wps:cNvSpPr>
                                <a:spLocks noChangeArrowheads="1"/>
                              </wps:cNvSpPr>
                              <wps:spPr bwMode="auto">
                                <a:xfrm>
                                  <a:off x="608330" y="8072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7" name="Rectangle 2537"/>
                              <wps:cNvSpPr>
                                <a:spLocks noChangeArrowheads="1"/>
                              </wps:cNvSpPr>
                              <wps:spPr bwMode="auto">
                                <a:xfrm>
                                  <a:off x="608330" y="8040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8" name="Rectangle 2538"/>
                              <wps:cNvSpPr>
                                <a:spLocks noChangeArrowheads="1"/>
                              </wps:cNvSpPr>
                              <wps:spPr bwMode="auto">
                                <a:xfrm>
                                  <a:off x="608330" y="8009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09" name="Rectangle 2539"/>
                              <wps:cNvSpPr>
                                <a:spLocks noChangeArrowheads="1"/>
                              </wps:cNvSpPr>
                              <wps:spPr bwMode="auto">
                                <a:xfrm>
                                  <a:off x="608330" y="79836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0" name="Rectangle 2540"/>
                              <wps:cNvSpPr>
                                <a:spLocks noChangeArrowheads="1"/>
                              </wps:cNvSpPr>
                              <wps:spPr bwMode="auto">
                                <a:xfrm>
                                  <a:off x="608330" y="7951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1" name="Rectangle 2541"/>
                              <wps:cNvSpPr>
                                <a:spLocks noChangeArrowheads="1"/>
                              </wps:cNvSpPr>
                              <wps:spPr bwMode="auto">
                                <a:xfrm>
                                  <a:off x="608330" y="7920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2" name="Rectangle 2542"/>
                              <wps:cNvSpPr>
                                <a:spLocks noChangeArrowheads="1"/>
                              </wps:cNvSpPr>
                              <wps:spPr bwMode="auto">
                                <a:xfrm>
                                  <a:off x="608330" y="7888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3" name="Rectangle 2543"/>
                              <wps:cNvSpPr>
                                <a:spLocks noChangeArrowheads="1"/>
                              </wps:cNvSpPr>
                              <wps:spPr bwMode="auto">
                                <a:xfrm>
                                  <a:off x="608330" y="7856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4" name="Rectangle 2544"/>
                              <wps:cNvSpPr>
                                <a:spLocks noChangeArrowheads="1"/>
                              </wps:cNvSpPr>
                              <wps:spPr bwMode="auto">
                                <a:xfrm>
                                  <a:off x="608330" y="7831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5" name="Rectangle 2545"/>
                              <wps:cNvSpPr>
                                <a:spLocks noChangeArrowheads="1"/>
                              </wps:cNvSpPr>
                              <wps:spPr bwMode="auto">
                                <a:xfrm>
                                  <a:off x="608330" y="7799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6" name="Rectangle 2546"/>
                              <wps:cNvSpPr>
                                <a:spLocks noChangeArrowheads="1"/>
                              </wps:cNvSpPr>
                              <wps:spPr bwMode="auto">
                                <a:xfrm>
                                  <a:off x="608330" y="7767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7" name="Rectangle 2547"/>
                              <wps:cNvSpPr>
                                <a:spLocks noChangeArrowheads="1"/>
                              </wps:cNvSpPr>
                              <wps:spPr bwMode="auto">
                                <a:xfrm>
                                  <a:off x="608330" y="7735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8" name="Rectangle 2548"/>
                              <wps:cNvSpPr>
                                <a:spLocks noChangeArrowheads="1"/>
                              </wps:cNvSpPr>
                              <wps:spPr bwMode="auto">
                                <a:xfrm>
                                  <a:off x="608330" y="7704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19" name="Rectangle 2549"/>
                              <wps:cNvSpPr>
                                <a:spLocks noChangeArrowheads="1"/>
                              </wps:cNvSpPr>
                              <wps:spPr bwMode="auto">
                                <a:xfrm>
                                  <a:off x="608330" y="7678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0" name="Rectangle 2550"/>
                              <wps:cNvSpPr>
                                <a:spLocks noChangeArrowheads="1"/>
                              </wps:cNvSpPr>
                              <wps:spPr bwMode="auto">
                                <a:xfrm>
                                  <a:off x="608330" y="7647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1" name="Rectangle 2551"/>
                              <wps:cNvSpPr>
                                <a:spLocks noChangeArrowheads="1"/>
                              </wps:cNvSpPr>
                              <wps:spPr bwMode="auto">
                                <a:xfrm>
                                  <a:off x="608330" y="7615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2" name="Rectangle 2552"/>
                              <wps:cNvSpPr>
                                <a:spLocks noChangeArrowheads="1"/>
                              </wps:cNvSpPr>
                              <wps:spPr bwMode="auto">
                                <a:xfrm>
                                  <a:off x="608330" y="7583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3" name="Rectangle 2553"/>
                              <wps:cNvSpPr>
                                <a:spLocks noChangeArrowheads="1"/>
                              </wps:cNvSpPr>
                              <wps:spPr bwMode="auto">
                                <a:xfrm>
                                  <a:off x="608330" y="7551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4" name="Rectangle 2554"/>
                              <wps:cNvSpPr>
                                <a:spLocks noChangeArrowheads="1"/>
                              </wps:cNvSpPr>
                              <wps:spPr bwMode="auto">
                                <a:xfrm>
                                  <a:off x="608330" y="75264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5" name="Rectangle 2555"/>
                              <wps:cNvSpPr>
                                <a:spLocks noChangeArrowheads="1"/>
                              </wps:cNvSpPr>
                              <wps:spPr bwMode="auto">
                                <a:xfrm>
                                  <a:off x="608330" y="7494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6" name="Rectangle 2556"/>
                              <wps:cNvSpPr>
                                <a:spLocks noChangeArrowheads="1"/>
                              </wps:cNvSpPr>
                              <wps:spPr bwMode="auto">
                                <a:xfrm>
                                  <a:off x="608330" y="7462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7" name="Rectangle 2557"/>
                              <wps:cNvSpPr>
                                <a:spLocks noChangeArrowheads="1"/>
                              </wps:cNvSpPr>
                              <wps:spPr bwMode="auto">
                                <a:xfrm>
                                  <a:off x="608330" y="7431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8" name="Rectangle 2558"/>
                              <wps:cNvSpPr>
                                <a:spLocks noChangeArrowheads="1"/>
                              </wps:cNvSpPr>
                              <wps:spPr bwMode="auto">
                                <a:xfrm>
                                  <a:off x="608330" y="7399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29" name="Rectangle 2559"/>
                              <wps:cNvSpPr>
                                <a:spLocks noChangeArrowheads="1"/>
                              </wps:cNvSpPr>
                              <wps:spPr bwMode="auto">
                                <a:xfrm>
                                  <a:off x="608330" y="73740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0" name="Rectangle 2560"/>
                              <wps:cNvSpPr>
                                <a:spLocks noChangeArrowheads="1"/>
                              </wps:cNvSpPr>
                              <wps:spPr bwMode="auto">
                                <a:xfrm>
                                  <a:off x="608330" y="7342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1" name="Rectangle 2561"/>
                              <wps:cNvSpPr>
                                <a:spLocks noChangeArrowheads="1"/>
                              </wps:cNvSpPr>
                              <wps:spPr bwMode="auto">
                                <a:xfrm>
                                  <a:off x="608330" y="7310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2" name="Rectangle 2562"/>
                              <wps:cNvSpPr>
                                <a:spLocks noChangeArrowheads="1"/>
                              </wps:cNvSpPr>
                              <wps:spPr bwMode="auto">
                                <a:xfrm>
                                  <a:off x="608330" y="7278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3" name="Rectangle 2563"/>
                              <wps:cNvSpPr>
                                <a:spLocks noChangeArrowheads="1"/>
                              </wps:cNvSpPr>
                              <wps:spPr bwMode="auto">
                                <a:xfrm>
                                  <a:off x="608330" y="7247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4" name="Rectangle 2564"/>
                              <wps:cNvSpPr>
                                <a:spLocks noChangeArrowheads="1"/>
                              </wps:cNvSpPr>
                              <wps:spPr bwMode="auto">
                                <a:xfrm>
                                  <a:off x="608330" y="72216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5" name="Rectangle 2565"/>
                              <wps:cNvSpPr>
                                <a:spLocks noChangeArrowheads="1"/>
                              </wps:cNvSpPr>
                              <wps:spPr bwMode="auto">
                                <a:xfrm>
                                  <a:off x="608330" y="7189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6" name="Rectangle 2566"/>
                              <wps:cNvSpPr>
                                <a:spLocks noChangeArrowheads="1"/>
                              </wps:cNvSpPr>
                              <wps:spPr bwMode="auto">
                                <a:xfrm>
                                  <a:off x="608330" y="7158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7" name="Rectangle 2567"/>
                              <wps:cNvSpPr>
                                <a:spLocks noChangeArrowheads="1"/>
                              </wps:cNvSpPr>
                              <wps:spPr bwMode="auto">
                                <a:xfrm>
                                  <a:off x="608330" y="7126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8" name="Rectangle 2568"/>
                              <wps:cNvSpPr>
                                <a:spLocks noChangeArrowheads="1"/>
                              </wps:cNvSpPr>
                              <wps:spPr bwMode="auto">
                                <a:xfrm>
                                  <a:off x="608330" y="7094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39" name="Rectangle 2569"/>
                              <wps:cNvSpPr>
                                <a:spLocks noChangeArrowheads="1"/>
                              </wps:cNvSpPr>
                              <wps:spPr bwMode="auto">
                                <a:xfrm>
                                  <a:off x="608330" y="7069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0" name="Rectangle 2570"/>
                              <wps:cNvSpPr>
                                <a:spLocks noChangeArrowheads="1"/>
                              </wps:cNvSpPr>
                              <wps:spPr bwMode="auto">
                                <a:xfrm>
                                  <a:off x="608330" y="7037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1" name="Rectangle 2571"/>
                              <wps:cNvSpPr>
                                <a:spLocks noChangeArrowheads="1"/>
                              </wps:cNvSpPr>
                              <wps:spPr bwMode="auto">
                                <a:xfrm>
                                  <a:off x="608330" y="7005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2" name="Rectangle 2572"/>
                              <wps:cNvSpPr>
                                <a:spLocks noChangeArrowheads="1"/>
                              </wps:cNvSpPr>
                              <wps:spPr bwMode="auto">
                                <a:xfrm>
                                  <a:off x="608330" y="6973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3" name="Rectangle 2573"/>
                              <wps:cNvSpPr>
                                <a:spLocks noChangeArrowheads="1"/>
                              </wps:cNvSpPr>
                              <wps:spPr bwMode="auto">
                                <a:xfrm>
                                  <a:off x="608330" y="6942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4" name="Rectangle 2574"/>
                              <wps:cNvSpPr>
                                <a:spLocks noChangeArrowheads="1"/>
                              </wps:cNvSpPr>
                              <wps:spPr bwMode="auto">
                                <a:xfrm>
                                  <a:off x="608330" y="6916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5" name="Rectangle 2575"/>
                              <wps:cNvSpPr>
                                <a:spLocks noChangeArrowheads="1"/>
                              </wps:cNvSpPr>
                              <wps:spPr bwMode="auto">
                                <a:xfrm>
                                  <a:off x="608330" y="6885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6" name="Rectangle 2576"/>
                              <wps:cNvSpPr>
                                <a:spLocks noChangeArrowheads="1"/>
                              </wps:cNvSpPr>
                              <wps:spPr bwMode="auto">
                                <a:xfrm>
                                  <a:off x="608330" y="6853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7" name="Rectangle 2577"/>
                              <wps:cNvSpPr>
                                <a:spLocks noChangeArrowheads="1"/>
                              </wps:cNvSpPr>
                              <wps:spPr bwMode="auto">
                                <a:xfrm>
                                  <a:off x="608330" y="6821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8" name="Rectangle 2578"/>
                              <wps:cNvSpPr>
                                <a:spLocks noChangeArrowheads="1"/>
                              </wps:cNvSpPr>
                              <wps:spPr bwMode="auto">
                                <a:xfrm>
                                  <a:off x="608330" y="6789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49" name="Rectangle 2579"/>
                              <wps:cNvSpPr>
                                <a:spLocks noChangeArrowheads="1"/>
                              </wps:cNvSpPr>
                              <wps:spPr bwMode="auto">
                                <a:xfrm>
                                  <a:off x="608330" y="67644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0" name="Rectangle 2580"/>
                              <wps:cNvSpPr>
                                <a:spLocks noChangeArrowheads="1"/>
                              </wps:cNvSpPr>
                              <wps:spPr bwMode="auto">
                                <a:xfrm>
                                  <a:off x="608330" y="6732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1" name="Rectangle 2581"/>
                              <wps:cNvSpPr>
                                <a:spLocks noChangeArrowheads="1"/>
                              </wps:cNvSpPr>
                              <wps:spPr bwMode="auto">
                                <a:xfrm>
                                  <a:off x="608330" y="6700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2" name="Rectangle 2582"/>
                              <wps:cNvSpPr>
                                <a:spLocks noChangeArrowheads="1"/>
                              </wps:cNvSpPr>
                              <wps:spPr bwMode="auto">
                                <a:xfrm>
                                  <a:off x="608330" y="6669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3" name="Rectangle 2583"/>
                              <wps:cNvSpPr>
                                <a:spLocks noChangeArrowheads="1"/>
                              </wps:cNvSpPr>
                              <wps:spPr bwMode="auto">
                                <a:xfrm>
                                  <a:off x="608330" y="6637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4" name="Rectangle 2584"/>
                              <wps:cNvSpPr>
                                <a:spLocks noChangeArrowheads="1"/>
                              </wps:cNvSpPr>
                              <wps:spPr bwMode="auto">
                                <a:xfrm>
                                  <a:off x="608330" y="66120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5" name="Rectangle 2585"/>
                              <wps:cNvSpPr>
                                <a:spLocks noChangeArrowheads="1"/>
                              </wps:cNvSpPr>
                              <wps:spPr bwMode="auto">
                                <a:xfrm>
                                  <a:off x="608330" y="6580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6" name="Rectangle 2586"/>
                              <wps:cNvSpPr>
                                <a:spLocks noChangeArrowheads="1"/>
                              </wps:cNvSpPr>
                              <wps:spPr bwMode="auto">
                                <a:xfrm>
                                  <a:off x="608330" y="6548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7" name="Rectangle 2587"/>
                              <wps:cNvSpPr>
                                <a:spLocks noChangeArrowheads="1"/>
                              </wps:cNvSpPr>
                              <wps:spPr bwMode="auto">
                                <a:xfrm>
                                  <a:off x="608330" y="6516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8" name="Rectangle 2588"/>
                              <wps:cNvSpPr>
                                <a:spLocks noChangeArrowheads="1"/>
                              </wps:cNvSpPr>
                              <wps:spPr bwMode="auto">
                                <a:xfrm>
                                  <a:off x="608330" y="6485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59" name="Rectangle 2589"/>
                              <wps:cNvSpPr>
                                <a:spLocks noChangeArrowheads="1"/>
                              </wps:cNvSpPr>
                              <wps:spPr bwMode="auto">
                                <a:xfrm>
                                  <a:off x="608330" y="64596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0" name="Rectangle 2590"/>
                              <wps:cNvSpPr>
                                <a:spLocks noChangeArrowheads="1"/>
                              </wps:cNvSpPr>
                              <wps:spPr bwMode="auto">
                                <a:xfrm>
                                  <a:off x="608330" y="6427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1" name="Rectangle 2591"/>
                              <wps:cNvSpPr>
                                <a:spLocks noChangeArrowheads="1"/>
                              </wps:cNvSpPr>
                              <wps:spPr bwMode="auto">
                                <a:xfrm>
                                  <a:off x="608330" y="6396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2" name="Rectangle 2592"/>
                              <wps:cNvSpPr>
                                <a:spLocks noChangeArrowheads="1"/>
                              </wps:cNvSpPr>
                              <wps:spPr bwMode="auto">
                                <a:xfrm>
                                  <a:off x="608330" y="6364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3" name="Rectangle 2593"/>
                              <wps:cNvSpPr>
                                <a:spLocks noChangeArrowheads="1"/>
                              </wps:cNvSpPr>
                              <wps:spPr bwMode="auto">
                                <a:xfrm>
                                  <a:off x="608330" y="6332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4" name="Rectangle 2594"/>
                              <wps:cNvSpPr>
                                <a:spLocks noChangeArrowheads="1"/>
                              </wps:cNvSpPr>
                              <wps:spPr bwMode="auto">
                                <a:xfrm>
                                  <a:off x="608330" y="6307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5" name="Rectangle 2595"/>
                              <wps:cNvSpPr>
                                <a:spLocks noChangeArrowheads="1"/>
                              </wps:cNvSpPr>
                              <wps:spPr bwMode="auto">
                                <a:xfrm>
                                  <a:off x="608330" y="6275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6" name="Rectangle 2596"/>
                              <wps:cNvSpPr>
                                <a:spLocks noChangeArrowheads="1"/>
                              </wps:cNvSpPr>
                              <wps:spPr bwMode="auto">
                                <a:xfrm>
                                  <a:off x="608330" y="6243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7" name="Rectangle 2597"/>
                              <wps:cNvSpPr>
                                <a:spLocks noChangeArrowheads="1"/>
                              </wps:cNvSpPr>
                              <wps:spPr bwMode="auto">
                                <a:xfrm>
                                  <a:off x="608330" y="6211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8" name="Rectangle 2598"/>
                              <wps:cNvSpPr>
                                <a:spLocks noChangeArrowheads="1"/>
                              </wps:cNvSpPr>
                              <wps:spPr bwMode="auto">
                                <a:xfrm>
                                  <a:off x="608330" y="6180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69" name="Rectangle 2599"/>
                              <wps:cNvSpPr>
                                <a:spLocks noChangeArrowheads="1"/>
                              </wps:cNvSpPr>
                              <wps:spPr bwMode="auto">
                                <a:xfrm>
                                  <a:off x="608330" y="6154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0" name="Rectangle 2600"/>
                              <wps:cNvSpPr>
                                <a:spLocks noChangeArrowheads="1"/>
                              </wps:cNvSpPr>
                              <wps:spPr bwMode="auto">
                                <a:xfrm>
                                  <a:off x="608330" y="53610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1" name="Rectangle 2601"/>
                              <wps:cNvSpPr>
                                <a:spLocks noChangeArrowheads="1"/>
                              </wps:cNvSpPr>
                              <wps:spPr bwMode="auto">
                                <a:xfrm>
                                  <a:off x="608330" y="53293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2" name="Rectangle 2602"/>
                              <wps:cNvSpPr>
                                <a:spLocks noChangeArrowheads="1"/>
                              </wps:cNvSpPr>
                              <wps:spPr bwMode="auto">
                                <a:xfrm>
                                  <a:off x="608330" y="52975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3" name="Rectangle 2603"/>
                              <wps:cNvSpPr>
                                <a:spLocks noChangeArrowheads="1"/>
                              </wps:cNvSpPr>
                              <wps:spPr bwMode="auto">
                                <a:xfrm>
                                  <a:off x="608330" y="52658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4" name="Rectangle 2604"/>
                              <wps:cNvSpPr>
                                <a:spLocks noChangeArrowheads="1"/>
                              </wps:cNvSpPr>
                              <wps:spPr bwMode="auto">
                                <a:xfrm>
                                  <a:off x="608330" y="52404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5" name="Rectangle 2605"/>
                              <wps:cNvSpPr>
                                <a:spLocks noChangeArrowheads="1"/>
                              </wps:cNvSpPr>
                              <wps:spPr bwMode="auto">
                                <a:xfrm>
                                  <a:off x="608330" y="52086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6" name="Rectangle 2606"/>
                              <wps:cNvSpPr>
                                <a:spLocks noChangeArrowheads="1"/>
                              </wps:cNvSpPr>
                              <wps:spPr bwMode="auto">
                                <a:xfrm>
                                  <a:off x="608330" y="51769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7" name="Rectangle 2607"/>
                              <wps:cNvSpPr>
                                <a:spLocks noChangeArrowheads="1"/>
                              </wps:cNvSpPr>
                              <wps:spPr bwMode="auto">
                                <a:xfrm>
                                  <a:off x="608330" y="51451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8" name="Rectangle 2608"/>
                              <wps:cNvSpPr>
                                <a:spLocks noChangeArrowheads="1"/>
                              </wps:cNvSpPr>
                              <wps:spPr bwMode="auto">
                                <a:xfrm>
                                  <a:off x="608330" y="51134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79" name="Rectangle 2609"/>
                              <wps:cNvSpPr>
                                <a:spLocks noChangeArrowheads="1"/>
                              </wps:cNvSpPr>
                              <wps:spPr bwMode="auto">
                                <a:xfrm>
                                  <a:off x="608330" y="50880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0" name="Rectangle 2610"/>
                              <wps:cNvSpPr>
                                <a:spLocks noChangeArrowheads="1"/>
                              </wps:cNvSpPr>
                              <wps:spPr bwMode="auto">
                                <a:xfrm>
                                  <a:off x="608330" y="50562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1" name="Rectangle 2611"/>
                              <wps:cNvSpPr>
                                <a:spLocks noChangeArrowheads="1"/>
                              </wps:cNvSpPr>
                              <wps:spPr bwMode="auto">
                                <a:xfrm>
                                  <a:off x="608330" y="50245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2" name="Rectangle 2612"/>
                              <wps:cNvSpPr>
                                <a:spLocks noChangeArrowheads="1"/>
                              </wps:cNvSpPr>
                              <wps:spPr bwMode="auto">
                                <a:xfrm>
                                  <a:off x="608330" y="49927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3" name="Rectangle 2613"/>
                              <wps:cNvSpPr>
                                <a:spLocks noChangeArrowheads="1"/>
                              </wps:cNvSpPr>
                              <wps:spPr bwMode="auto">
                                <a:xfrm>
                                  <a:off x="608330" y="49610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4" name="Rectangle 2614"/>
                              <wps:cNvSpPr>
                                <a:spLocks noChangeArrowheads="1"/>
                              </wps:cNvSpPr>
                              <wps:spPr bwMode="auto">
                                <a:xfrm>
                                  <a:off x="608330" y="49356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5" name="Rectangle 2615"/>
                              <wps:cNvSpPr>
                                <a:spLocks noChangeArrowheads="1"/>
                              </wps:cNvSpPr>
                              <wps:spPr bwMode="auto">
                                <a:xfrm>
                                  <a:off x="608330" y="49038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6" name="Rectangle 2616"/>
                              <wps:cNvSpPr>
                                <a:spLocks noChangeArrowheads="1"/>
                              </wps:cNvSpPr>
                              <wps:spPr bwMode="auto">
                                <a:xfrm>
                                  <a:off x="608330" y="48721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7" name="Rectangle 2617"/>
                              <wps:cNvSpPr>
                                <a:spLocks noChangeArrowheads="1"/>
                              </wps:cNvSpPr>
                              <wps:spPr bwMode="auto">
                                <a:xfrm>
                                  <a:off x="608330" y="48403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8" name="Rectangle 2618"/>
                              <wps:cNvSpPr>
                                <a:spLocks noChangeArrowheads="1"/>
                              </wps:cNvSpPr>
                              <wps:spPr bwMode="auto">
                                <a:xfrm>
                                  <a:off x="608330" y="48086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89" name="Rectangle 2619"/>
                              <wps:cNvSpPr>
                                <a:spLocks noChangeArrowheads="1"/>
                              </wps:cNvSpPr>
                              <wps:spPr bwMode="auto">
                                <a:xfrm>
                                  <a:off x="608330" y="47832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90" name="Rectangle 2620"/>
                              <wps:cNvSpPr>
                                <a:spLocks noChangeArrowheads="1"/>
                              </wps:cNvSpPr>
                              <wps:spPr bwMode="auto">
                                <a:xfrm>
                                  <a:off x="608330" y="47514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91" name="Rectangle 2621"/>
                              <wps:cNvSpPr>
                                <a:spLocks noChangeArrowheads="1"/>
                              </wps:cNvSpPr>
                              <wps:spPr bwMode="auto">
                                <a:xfrm>
                                  <a:off x="608330" y="47197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92" name="Rectangle 2622"/>
                              <wps:cNvSpPr>
                                <a:spLocks noChangeArrowheads="1"/>
                              </wps:cNvSpPr>
                              <wps:spPr bwMode="auto">
                                <a:xfrm>
                                  <a:off x="608330" y="468798"/>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93" name="Rectangle 2623"/>
                              <wps:cNvSpPr>
                                <a:spLocks noChangeArrowheads="1"/>
                              </wps:cNvSpPr>
                              <wps:spPr bwMode="auto">
                                <a:xfrm>
                                  <a:off x="608330" y="465623"/>
                                  <a:ext cx="3175" cy="31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94" name="Rectangle 2624"/>
                              <wps:cNvSpPr>
                                <a:spLocks noChangeArrowheads="1"/>
                              </wps:cNvSpPr>
                              <wps:spPr bwMode="auto">
                                <a:xfrm>
                                  <a:off x="608330" y="463083"/>
                                  <a:ext cx="317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95" name="Rectangle 2625"/>
                              <wps:cNvSpPr>
                                <a:spLocks noChangeArrowheads="1"/>
                              </wps:cNvSpPr>
                              <wps:spPr bwMode="auto">
                                <a:xfrm>
                                  <a:off x="1551305" y="1310173"/>
                                  <a:ext cx="18415" cy="18649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96" name="Rectangle 2626"/>
                              <wps:cNvSpPr>
                                <a:spLocks noChangeArrowheads="1"/>
                              </wps:cNvSpPr>
                              <wps:spPr bwMode="auto">
                                <a:xfrm>
                                  <a:off x="2026920" y="1310173"/>
                                  <a:ext cx="18415" cy="18649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97" name="Freeform 2627"/>
                              <wps:cNvSpPr>
                                <a:spLocks/>
                              </wps:cNvSpPr>
                              <wps:spPr bwMode="auto">
                                <a:xfrm>
                                  <a:off x="1450340" y="798363"/>
                                  <a:ext cx="119380" cy="514985"/>
                                </a:xfrm>
                                <a:custGeom>
                                  <a:avLst/>
                                  <a:gdLst>
                                    <a:gd name="T0" fmla="*/ 188 w 188"/>
                                    <a:gd name="T1" fmla="*/ 801 h 811"/>
                                    <a:gd name="T2" fmla="*/ 29 w 188"/>
                                    <a:gd name="T3" fmla="*/ 0 h 811"/>
                                    <a:gd name="T4" fmla="*/ 0 w 188"/>
                                    <a:gd name="T5" fmla="*/ 9 h 811"/>
                                    <a:gd name="T6" fmla="*/ 159 w 188"/>
                                    <a:gd name="T7" fmla="*/ 811 h 811"/>
                                    <a:gd name="T8" fmla="*/ 188 w 188"/>
                                    <a:gd name="T9" fmla="*/ 801 h 811"/>
                                  </a:gdLst>
                                  <a:ahLst/>
                                  <a:cxnLst>
                                    <a:cxn ang="0">
                                      <a:pos x="T0" y="T1"/>
                                    </a:cxn>
                                    <a:cxn ang="0">
                                      <a:pos x="T2" y="T3"/>
                                    </a:cxn>
                                    <a:cxn ang="0">
                                      <a:pos x="T4" y="T5"/>
                                    </a:cxn>
                                    <a:cxn ang="0">
                                      <a:pos x="T6" y="T7"/>
                                    </a:cxn>
                                    <a:cxn ang="0">
                                      <a:pos x="T8" y="T9"/>
                                    </a:cxn>
                                  </a:cxnLst>
                                  <a:rect l="0" t="0" r="r" b="b"/>
                                  <a:pathLst>
                                    <a:path w="188" h="811">
                                      <a:moveTo>
                                        <a:pt x="188" y="801"/>
                                      </a:moveTo>
                                      <a:lnTo>
                                        <a:pt x="29" y="0"/>
                                      </a:lnTo>
                                      <a:lnTo>
                                        <a:pt x="0" y="9"/>
                                      </a:lnTo>
                                      <a:lnTo>
                                        <a:pt x="159" y="811"/>
                                      </a:lnTo>
                                      <a:lnTo>
                                        <a:pt x="188" y="80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98" name="Freeform 2628"/>
                              <wps:cNvSpPr>
                                <a:spLocks/>
                              </wps:cNvSpPr>
                              <wps:spPr bwMode="auto">
                                <a:xfrm>
                                  <a:off x="2026920" y="798363"/>
                                  <a:ext cx="121920" cy="514985"/>
                                </a:xfrm>
                                <a:custGeom>
                                  <a:avLst/>
                                  <a:gdLst>
                                    <a:gd name="T0" fmla="*/ 29 w 192"/>
                                    <a:gd name="T1" fmla="*/ 811 h 811"/>
                                    <a:gd name="T2" fmla="*/ 192 w 192"/>
                                    <a:gd name="T3" fmla="*/ 9 h 811"/>
                                    <a:gd name="T4" fmla="*/ 164 w 192"/>
                                    <a:gd name="T5" fmla="*/ 0 h 811"/>
                                    <a:gd name="T6" fmla="*/ 0 w 192"/>
                                    <a:gd name="T7" fmla="*/ 801 h 811"/>
                                    <a:gd name="T8" fmla="*/ 29 w 192"/>
                                    <a:gd name="T9" fmla="*/ 811 h 811"/>
                                  </a:gdLst>
                                  <a:ahLst/>
                                  <a:cxnLst>
                                    <a:cxn ang="0">
                                      <a:pos x="T0" y="T1"/>
                                    </a:cxn>
                                    <a:cxn ang="0">
                                      <a:pos x="T2" y="T3"/>
                                    </a:cxn>
                                    <a:cxn ang="0">
                                      <a:pos x="T4" y="T5"/>
                                    </a:cxn>
                                    <a:cxn ang="0">
                                      <a:pos x="T6" y="T7"/>
                                    </a:cxn>
                                    <a:cxn ang="0">
                                      <a:pos x="T8" y="T9"/>
                                    </a:cxn>
                                  </a:cxnLst>
                                  <a:rect l="0" t="0" r="r" b="b"/>
                                  <a:pathLst>
                                    <a:path w="192" h="811">
                                      <a:moveTo>
                                        <a:pt x="29" y="811"/>
                                      </a:moveTo>
                                      <a:lnTo>
                                        <a:pt x="192" y="9"/>
                                      </a:lnTo>
                                      <a:lnTo>
                                        <a:pt x="164" y="0"/>
                                      </a:lnTo>
                                      <a:lnTo>
                                        <a:pt x="0" y="801"/>
                                      </a:lnTo>
                                      <a:lnTo>
                                        <a:pt x="29" y="8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99" name="Freeform 2629"/>
                              <wps:cNvSpPr>
                                <a:spLocks/>
                              </wps:cNvSpPr>
                              <wps:spPr bwMode="auto">
                                <a:xfrm>
                                  <a:off x="1450340" y="3171993"/>
                                  <a:ext cx="119380" cy="514985"/>
                                </a:xfrm>
                                <a:custGeom>
                                  <a:avLst/>
                                  <a:gdLst>
                                    <a:gd name="T0" fmla="*/ 159 w 188"/>
                                    <a:gd name="T1" fmla="*/ 0 h 811"/>
                                    <a:gd name="T2" fmla="*/ 0 w 188"/>
                                    <a:gd name="T3" fmla="*/ 801 h 811"/>
                                    <a:gd name="T4" fmla="*/ 29 w 188"/>
                                    <a:gd name="T5" fmla="*/ 811 h 811"/>
                                    <a:gd name="T6" fmla="*/ 188 w 188"/>
                                    <a:gd name="T7" fmla="*/ 9 h 811"/>
                                    <a:gd name="T8" fmla="*/ 159 w 188"/>
                                    <a:gd name="T9" fmla="*/ 0 h 811"/>
                                  </a:gdLst>
                                  <a:ahLst/>
                                  <a:cxnLst>
                                    <a:cxn ang="0">
                                      <a:pos x="T0" y="T1"/>
                                    </a:cxn>
                                    <a:cxn ang="0">
                                      <a:pos x="T2" y="T3"/>
                                    </a:cxn>
                                    <a:cxn ang="0">
                                      <a:pos x="T4" y="T5"/>
                                    </a:cxn>
                                    <a:cxn ang="0">
                                      <a:pos x="T6" y="T7"/>
                                    </a:cxn>
                                    <a:cxn ang="0">
                                      <a:pos x="T8" y="T9"/>
                                    </a:cxn>
                                  </a:cxnLst>
                                  <a:rect l="0" t="0" r="r" b="b"/>
                                  <a:pathLst>
                                    <a:path w="188" h="811">
                                      <a:moveTo>
                                        <a:pt x="159" y="0"/>
                                      </a:moveTo>
                                      <a:lnTo>
                                        <a:pt x="0" y="801"/>
                                      </a:lnTo>
                                      <a:lnTo>
                                        <a:pt x="29" y="811"/>
                                      </a:lnTo>
                                      <a:lnTo>
                                        <a:pt x="188" y="9"/>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00" name="Freeform 2630"/>
                              <wps:cNvSpPr>
                                <a:spLocks/>
                              </wps:cNvSpPr>
                              <wps:spPr bwMode="auto">
                                <a:xfrm>
                                  <a:off x="2026920" y="3171993"/>
                                  <a:ext cx="121920" cy="514985"/>
                                </a:xfrm>
                                <a:custGeom>
                                  <a:avLst/>
                                  <a:gdLst>
                                    <a:gd name="T0" fmla="*/ 0 w 192"/>
                                    <a:gd name="T1" fmla="*/ 9 h 811"/>
                                    <a:gd name="T2" fmla="*/ 164 w 192"/>
                                    <a:gd name="T3" fmla="*/ 811 h 811"/>
                                    <a:gd name="T4" fmla="*/ 192 w 192"/>
                                    <a:gd name="T5" fmla="*/ 801 h 811"/>
                                    <a:gd name="T6" fmla="*/ 29 w 192"/>
                                    <a:gd name="T7" fmla="*/ 0 h 811"/>
                                    <a:gd name="T8" fmla="*/ 0 w 192"/>
                                    <a:gd name="T9" fmla="*/ 9 h 811"/>
                                  </a:gdLst>
                                  <a:ahLst/>
                                  <a:cxnLst>
                                    <a:cxn ang="0">
                                      <a:pos x="T0" y="T1"/>
                                    </a:cxn>
                                    <a:cxn ang="0">
                                      <a:pos x="T2" y="T3"/>
                                    </a:cxn>
                                    <a:cxn ang="0">
                                      <a:pos x="T4" y="T5"/>
                                    </a:cxn>
                                    <a:cxn ang="0">
                                      <a:pos x="T6" y="T7"/>
                                    </a:cxn>
                                    <a:cxn ang="0">
                                      <a:pos x="T8" y="T9"/>
                                    </a:cxn>
                                  </a:cxnLst>
                                  <a:rect l="0" t="0" r="r" b="b"/>
                                  <a:pathLst>
                                    <a:path w="192" h="811">
                                      <a:moveTo>
                                        <a:pt x="0" y="9"/>
                                      </a:moveTo>
                                      <a:lnTo>
                                        <a:pt x="164" y="811"/>
                                      </a:lnTo>
                                      <a:lnTo>
                                        <a:pt x="192" y="801"/>
                                      </a:lnTo>
                                      <a:lnTo>
                                        <a:pt x="29" y="0"/>
                                      </a:ln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01" name="Freeform 2631"/>
                              <wps:cNvSpPr>
                                <a:spLocks/>
                              </wps:cNvSpPr>
                              <wps:spPr bwMode="auto">
                                <a:xfrm>
                                  <a:off x="1624330" y="173523"/>
                                  <a:ext cx="335915" cy="579120"/>
                                </a:xfrm>
                                <a:custGeom>
                                  <a:avLst/>
                                  <a:gdLst>
                                    <a:gd name="T0" fmla="*/ 183 w 529"/>
                                    <a:gd name="T1" fmla="*/ 912 h 912"/>
                                    <a:gd name="T2" fmla="*/ 183 w 529"/>
                                    <a:gd name="T3" fmla="*/ 182 h 912"/>
                                    <a:gd name="T4" fmla="*/ 0 w 529"/>
                                    <a:gd name="T5" fmla="*/ 182 h 912"/>
                                    <a:gd name="T6" fmla="*/ 274 w 529"/>
                                    <a:gd name="T7" fmla="*/ 0 h 912"/>
                                    <a:gd name="T8" fmla="*/ 529 w 529"/>
                                    <a:gd name="T9" fmla="*/ 182 h 912"/>
                                    <a:gd name="T10" fmla="*/ 370 w 529"/>
                                    <a:gd name="T11" fmla="*/ 182 h 912"/>
                                    <a:gd name="T12" fmla="*/ 370 w 529"/>
                                    <a:gd name="T13" fmla="*/ 912 h 912"/>
                                    <a:gd name="T14" fmla="*/ 183 w 529"/>
                                    <a:gd name="T15" fmla="*/ 912 h 91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29" h="912">
                                      <a:moveTo>
                                        <a:pt x="183" y="912"/>
                                      </a:moveTo>
                                      <a:lnTo>
                                        <a:pt x="183" y="182"/>
                                      </a:lnTo>
                                      <a:lnTo>
                                        <a:pt x="0" y="182"/>
                                      </a:lnTo>
                                      <a:lnTo>
                                        <a:pt x="274" y="0"/>
                                      </a:lnTo>
                                      <a:lnTo>
                                        <a:pt x="529" y="182"/>
                                      </a:lnTo>
                                      <a:lnTo>
                                        <a:pt x="370" y="182"/>
                                      </a:lnTo>
                                      <a:lnTo>
                                        <a:pt x="370" y="912"/>
                                      </a:lnTo>
                                      <a:lnTo>
                                        <a:pt x="183" y="912"/>
                                      </a:lnTo>
                                      <a:close/>
                                    </a:path>
                                  </a:pathLst>
                                </a:custGeom>
                                <a:solidFill>
                                  <a:srgbClr val="0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02" name="Freeform 2632"/>
                              <wps:cNvSpPr>
                                <a:spLocks/>
                              </wps:cNvSpPr>
                              <wps:spPr bwMode="auto">
                                <a:xfrm>
                                  <a:off x="1621155" y="170348"/>
                                  <a:ext cx="341630" cy="584835"/>
                                </a:xfrm>
                                <a:custGeom>
                                  <a:avLst/>
                                  <a:gdLst>
                                    <a:gd name="T0" fmla="*/ 188 w 538"/>
                                    <a:gd name="T1" fmla="*/ 912 h 921"/>
                                    <a:gd name="T2" fmla="*/ 192 w 538"/>
                                    <a:gd name="T3" fmla="*/ 917 h 921"/>
                                    <a:gd name="T4" fmla="*/ 192 w 538"/>
                                    <a:gd name="T5" fmla="*/ 182 h 921"/>
                                    <a:gd name="T6" fmla="*/ 5 w 538"/>
                                    <a:gd name="T7" fmla="*/ 182 h 921"/>
                                    <a:gd name="T8" fmla="*/ 10 w 538"/>
                                    <a:gd name="T9" fmla="*/ 192 h 921"/>
                                    <a:gd name="T10" fmla="*/ 284 w 538"/>
                                    <a:gd name="T11" fmla="*/ 10 h 921"/>
                                    <a:gd name="T12" fmla="*/ 274 w 538"/>
                                    <a:gd name="T13" fmla="*/ 10 h 921"/>
                                    <a:gd name="T14" fmla="*/ 529 w 538"/>
                                    <a:gd name="T15" fmla="*/ 192 h 921"/>
                                    <a:gd name="T16" fmla="*/ 534 w 538"/>
                                    <a:gd name="T17" fmla="*/ 182 h 921"/>
                                    <a:gd name="T18" fmla="*/ 370 w 538"/>
                                    <a:gd name="T19" fmla="*/ 182 h 921"/>
                                    <a:gd name="T20" fmla="*/ 370 w 538"/>
                                    <a:gd name="T21" fmla="*/ 917 h 921"/>
                                    <a:gd name="T22" fmla="*/ 375 w 538"/>
                                    <a:gd name="T23" fmla="*/ 912 h 921"/>
                                    <a:gd name="T24" fmla="*/ 188 w 538"/>
                                    <a:gd name="T25" fmla="*/ 912 h 921"/>
                                    <a:gd name="T26" fmla="*/ 188 w 538"/>
                                    <a:gd name="T27" fmla="*/ 921 h 921"/>
                                    <a:gd name="T28" fmla="*/ 375 w 538"/>
                                    <a:gd name="T29" fmla="*/ 921 h 921"/>
                                    <a:gd name="T30" fmla="*/ 380 w 538"/>
                                    <a:gd name="T31" fmla="*/ 921 h 921"/>
                                    <a:gd name="T32" fmla="*/ 380 w 538"/>
                                    <a:gd name="T33" fmla="*/ 917 h 921"/>
                                    <a:gd name="T34" fmla="*/ 380 w 538"/>
                                    <a:gd name="T35" fmla="*/ 187 h 921"/>
                                    <a:gd name="T36" fmla="*/ 375 w 538"/>
                                    <a:gd name="T37" fmla="*/ 192 h 921"/>
                                    <a:gd name="T38" fmla="*/ 534 w 538"/>
                                    <a:gd name="T39" fmla="*/ 192 h 921"/>
                                    <a:gd name="T40" fmla="*/ 538 w 538"/>
                                    <a:gd name="T41" fmla="*/ 192 h 921"/>
                                    <a:gd name="T42" fmla="*/ 538 w 538"/>
                                    <a:gd name="T43" fmla="*/ 187 h 921"/>
                                    <a:gd name="T44" fmla="*/ 538 w 538"/>
                                    <a:gd name="T45" fmla="*/ 182 h 921"/>
                                    <a:gd name="T46" fmla="*/ 284 w 538"/>
                                    <a:gd name="T47" fmla="*/ 0 h 921"/>
                                    <a:gd name="T48" fmla="*/ 279 w 538"/>
                                    <a:gd name="T49" fmla="*/ 0 h 921"/>
                                    <a:gd name="T50" fmla="*/ 274 w 538"/>
                                    <a:gd name="T51" fmla="*/ 0 h 921"/>
                                    <a:gd name="T52" fmla="*/ 0 w 538"/>
                                    <a:gd name="T53" fmla="*/ 182 h 921"/>
                                    <a:gd name="T54" fmla="*/ 0 w 538"/>
                                    <a:gd name="T55" fmla="*/ 187 h 921"/>
                                    <a:gd name="T56" fmla="*/ 0 w 538"/>
                                    <a:gd name="T57" fmla="*/ 192 h 921"/>
                                    <a:gd name="T58" fmla="*/ 5 w 538"/>
                                    <a:gd name="T59" fmla="*/ 192 h 921"/>
                                    <a:gd name="T60" fmla="*/ 188 w 538"/>
                                    <a:gd name="T61" fmla="*/ 192 h 921"/>
                                    <a:gd name="T62" fmla="*/ 183 w 538"/>
                                    <a:gd name="T63" fmla="*/ 187 h 921"/>
                                    <a:gd name="T64" fmla="*/ 183 w 538"/>
                                    <a:gd name="T65" fmla="*/ 917 h 921"/>
                                    <a:gd name="T66" fmla="*/ 183 w 538"/>
                                    <a:gd name="T67" fmla="*/ 921 h 921"/>
                                    <a:gd name="T68" fmla="*/ 188 w 538"/>
                                    <a:gd name="T69" fmla="*/ 921 h 921"/>
                                    <a:gd name="T70" fmla="*/ 188 w 538"/>
                                    <a:gd name="T71" fmla="*/ 912 h 9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538" h="921">
                                      <a:moveTo>
                                        <a:pt x="188" y="912"/>
                                      </a:moveTo>
                                      <a:lnTo>
                                        <a:pt x="192" y="917"/>
                                      </a:lnTo>
                                      <a:lnTo>
                                        <a:pt x="192" y="182"/>
                                      </a:lnTo>
                                      <a:lnTo>
                                        <a:pt x="5" y="182"/>
                                      </a:lnTo>
                                      <a:lnTo>
                                        <a:pt x="10" y="192"/>
                                      </a:lnTo>
                                      <a:lnTo>
                                        <a:pt x="284" y="10"/>
                                      </a:lnTo>
                                      <a:lnTo>
                                        <a:pt x="274" y="10"/>
                                      </a:lnTo>
                                      <a:lnTo>
                                        <a:pt x="529" y="192"/>
                                      </a:lnTo>
                                      <a:lnTo>
                                        <a:pt x="534" y="182"/>
                                      </a:lnTo>
                                      <a:lnTo>
                                        <a:pt x="370" y="182"/>
                                      </a:lnTo>
                                      <a:lnTo>
                                        <a:pt x="370" y="917"/>
                                      </a:lnTo>
                                      <a:lnTo>
                                        <a:pt x="375" y="912"/>
                                      </a:lnTo>
                                      <a:lnTo>
                                        <a:pt x="188" y="912"/>
                                      </a:lnTo>
                                      <a:lnTo>
                                        <a:pt x="188" y="921"/>
                                      </a:lnTo>
                                      <a:lnTo>
                                        <a:pt x="375" y="921"/>
                                      </a:lnTo>
                                      <a:lnTo>
                                        <a:pt x="380" y="921"/>
                                      </a:lnTo>
                                      <a:lnTo>
                                        <a:pt x="380" y="917"/>
                                      </a:lnTo>
                                      <a:lnTo>
                                        <a:pt x="380" y="187"/>
                                      </a:lnTo>
                                      <a:lnTo>
                                        <a:pt x="375" y="192"/>
                                      </a:lnTo>
                                      <a:lnTo>
                                        <a:pt x="534" y="192"/>
                                      </a:lnTo>
                                      <a:lnTo>
                                        <a:pt x="538" y="192"/>
                                      </a:lnTo>
                                      <a:lnTo>
                                        <a:pt x="538" y="187"/>
                                      </a:lnTo>
                                      <a:lnTo>
                                        <a:pt x="538" y="182"/>
                                      </a:lnTo>
                                      <a:lnTo>
                                        <a:pt x="284" y="0"/>
                                      </a:lnTo>
                                      <a:lnTo>
                                        <a:pt x="279" y="0"/>
                                      </a:lnTo>
                                      <a:lnTo>
                                        <a:pt x="274" y="0"/>
                                      </a:lnTo>
                                      <a:lnTo>
                                        <a:pt x="0" y="182"/>
                                      </a:lnTo>
                                      <a:lnTo>
                                        <a:pt x="0" y="187"/>
                                      </a:lnTo>
                                      <a:lnTo>
                                        <a:pt x="0" y="192"/>
                                      </a:lnTo>
                                      <a:lnTo>
                                        <a:pt x="5" y="192"/>
                                      </a:lnTo>
                                      <a:lnTo>
                                        <a:pt x="188" y="192"/>
                                      </a:lnTo>
                                      <a:lnTo>
                                        <a:pt x="183" y="187"/>
                                      </a:lnTo>
                                      <a:lnTo>
                                        <a:pt x="183" y="917"/>
                                      </a:lnTo>
                                      <a:lnTo>
                                        <a:pt x="183" y="921"/>
                                      </a:lnTo>
                                      <a:lnTo>
                                        <a:pt x="188" y="921"/>
                                      </a:lnTo>
                                      <a:lnTo>
                                        <a:pt x="188" y="9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id="Zone de dessin 26903" o:spid="_x0000_s1027" editas="canvas" style="width:172.05pt;height:340.25pt;mso-position-horizontal-relative:char;mso-position-vertical-relative:line" coordsize="21844,43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">
                      <v:shape id="_x0000_s1028" type="#_x0000_t75" style="position:absolute;width:21844;height:43211;visibility:visible;mso-wrap-style:square">
                        <v:fill o:detectmouseclick="t"/>
                        <v:path o:connecttype="none"/>
                      </v:shape>
                      <v:shape id="Freeform 1708" o:spid="_x0000_s1029" style="position:absolute;left:14566;top:36901;width:6985;height:3473;visibility:visible;mso-wrap-style:square;v-text-anchor:top" coordsize="1100,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IbfcYA&#10;AADeAAAADwAAAGRycy9kb3ducmV2LnhtbERPPW/CMBDdkfgP1iF1AwdKKAQMqlpVVAygQpdup/hI&#10;UuJzErtJ+u/roRLj0/ve7HpTipYaV1hWMJ1EIIhTqwvOFHxe3sZLEM4jaywtk4JfcrDbDgcbTLTt&#10;+IPas89ECGGXoILc+yqR0qU5GXQTWxEH7mobgz7AJpO6wS6Em1LOomghDRYcGnKs6CWn9Hb+MQrK&#10;6hTPa3ebm8fv/XH/daxf4/qg1MOof16D8NT7u/jf/a4VzOLVU9gb7oQr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IbfcYAAADeAAAADwAAAAAAAAAAAAAAAACYAgAAZHJz&#10;L2Rvd25yZXYueG1sUEsFBgAAAAAEAAQA9QAAAIsDAAAAAA==&#10;" path="m,l,547r1100,l1100,r-28,l1072,533r14,-15l15,518r14,15l29,,,xe" fillcolor="black" stroked="f">
                        <v:path arrowok="t" o:connecttype="custom" o:connectlocs="0,0;0,347345;698500,347345;698500,0;680720,0;680720,338455;689610,328930;9525,328930;18415,338455;18415,0;0,0" o:connectangles="0,0,0,0,0,0,0,0,0,0,0"/>
                      </v:shape>
                      <v:shape id="Freeform 1709" o:spid="_x0000_s1030" style="position:absolute;left:14566;top:4567;width:6985;height:3505;visibility:visible;mso-wrap-style:square;v-text-anchor:top" coordsize="1100,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8qR8UA&#10;AADeAAAADwAAAGRycy9kb3ducmV2LnhtbESPT4vCMBTE7wt+h/AEL4umll3/VKOIuLDszVrw+mie&#10;bbF5KUnU+u3NwsIeh5n5DbPe9qYVd3K+saxgOklAEJdWN1wpKE5f4wUIH5A1tpZJwZM8bDeDtzVm&#10;2j74SPc8VCJC2GeooA6hy6T0ZU0G/cR2xNG7WGcwROkqqR0+Ity0Mk2SmTTYcFyosaN9TeU1vxkF&#10;bv6jP4p38vkhHK/77vxMC2yUGg373QpEoD78h//a31pB+rmcL+H3TrwCcvM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bypHxQAAAN4AAAAPAAAAAAAAAAAAAAAAAJgCAABkcnMv&#10;ZG93bnJldi54bWxQSwUGAAAAAAQABAD1AAAAigMAAAAA&#10;" path="m29,552l29,15,15,29r1071,l1072,15r,537l1100,552,1100,,,,,552r29,xe" fillcolor="black" stroked="f">
                        <v:path arrowok="t" o:connecttype="custom" o:connectlocs="18415,350520;18415,9525;9525,18415;689610,18415;680720,9525;680720,350520;698500,350520;698500,0;0,0;0,350520;18415,350520" o:connectangles="0,0,0,0,0,0,0,0,0,0,0"/>
                      </v:shape>
                      <v:rect id="Rectangle 1710" o:spid="_x0000_s1031" style="position:absolute;left:15665;top:21636;width:4788;height:1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6YIcQA&#10;AADeAAAADwAAAGRycy9kb3ducmV2LnhtbESPy2rDMBBF94X8g5hAdo3chBrXiRKSQom7rFvodrAm&#10;tqk1MpLiR76+WhS6vNwXZ3+cTCcGcr61rOBpnYAgrqxuuVbw9fn2mIHwAVljZ5kUzOTheFg87DHX&#10;duQPGspQizjCPkcFTQh9LqWvGjLo17Ynjt7VOoMhSldL7XCM46aTmyRJpcGW40ODPb02VP2UN6Pg&#10;ktbvCRfzdipnV4bv7Ix3fVZqtZxOOxCBpvAf/msXWsHm+SWLABEnooA8/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OmCHEAAAA3gAAAA8AAAAAAAAAAAAAAAAAmAIAAGRycy9k&#10;b3ducmV2LnhtbFBLBQYAAAAABAAEAPUAAACJAwAAAAA=&#10;" fillcolor="black" stroked="f">
                        <v:fill r:id="rId25" o:title="" type="pattern"/>
                      </v:rect>
                      <v:shape id="Freeform 1711" o:spid="_x0000_s1032" style="position:absolute;left:15576;top:21540;width:4940;height:1524;visibility:visible;mso-wrap-style:square;v-text-anchor:top" coordsize="778,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pP18QA&#10;AADeAAAADwAAAGRycy9kb3ducmV2LnhtbESPzWrDMBCE74G+g9hAb8naoT+JYzmEmkKvTfIAi7W1&#10;TayVK6mJ+/ZVIZDjMDPfMOVusoO6sA+9Ew35MgPF0jjTS6vhdHxfrEGFSGJocMIafjnArnqYlVQY&#10;d5VPvhxiqxJEQkEauhjHAjE0HVsKSzeyJO/LeUsxSd+i8XRNcDvgKste0FIvaaGjkd86bs6HH6th&#10;84QYj+7VNcj1/rs+1f6c11o/zqf9FlTkKd7Dt/aH0bB63qxz+L+TrgB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KT9fEAAAA3gAAAA8AAAAAAAAAAAAAAAAAmAIAAGRycy9k&#10;b3ducmV2LnhtbFBLBQYAAAAABAAEAPUAAACJAwAAAAA=&#10;" path="m14,l9,,,10,,236r5,l9,240r764,l773,236r5,l778,10,773,5r,-5l764,,14,r,29l764,29,749,15r,211l764,212r-750,l29,226,29,15,14,29,14,xe" fillcolor="black" stroked="f">
                        <v:path arrowok="t" o:connecttype="custom" o:connectlocs="8890,0;5715,0;0,6350;0,149860;3175,149860;5715,152400;490855,152400;490855,149860;494030,149860;494030,6350;490855,3175;490855,0;485140,0;8890,0;8890,18415;485140,18415;475615,9525;475615,143510;485140,134620;8890,134620;18415,143510;18415,9525;8890,18415;8890,0" o:connectangles="0,0,0,0,0,0,0,0,0,0,0,0,0,0,0,0,0,0,0,0,0,0,0,0"/>
                      </v:shape>
                      <v:rect id="Rectangle 1712" o:spid="_x0000_s1033" style="position:absolute;left:15786;top:19712;width:933;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GZL8cA&#10;AADeAAAADwAAAGRycy9kb3ducmV2LnhtbESPQWvCQBSE7wX/w/IEb3XTQCWJboJoix5bLdjeHtln&#10;Epp9G7JbE/313YLQ4zAz3zCrYjStuFDvGssKnuYRCOLS6oYrBR/H18cEhPPIGlvLpOBKDop88rDC&#10;TNuB3+ly8JUIEHYZKqi97zIpXVmTQTe3HXHwzrY36IPsK6l7HALctDKOooU02HBYqLGjTU3l9+HH&#10;KNgl3fpzb29D1b587U5vp3R7TL1Ss+m4XoLwNPr/8L291wri5zSJ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mS/HAAAA3gAAAA8AAAAAAAAAAAAAAAAAmAIAAGRy&#10;cy9kb3ducmV2LnhtbFBLBQYAAAAABAAEAPUAAACMAwAAAAA=&#10;" filled="f" stroked="f">
                        <v:textbox inset="0,0,0,0">
                          <w:txbxContent>
                            <w:p w:rsidR="006D2BEA" w:rsidRDefault="006D2BEA" w:rsidP="00D35342">
                              <w:r>
                                <w:rPr>
                                  <w:rFonts w:ascii="Arial" w:hAnsi="Arial" w:cs="Arial"/>
                                  <w:color w:val="000000"/>
                                  <w:lang w:val="en-US"/>
                                </w:rPr>
                                <w:t>S</w:t>
                              </w:r>
                            </w:p>
                          </w:txbxContent>
                        </v:textbox>
                      </v:rect>
                      <v:rect id="Rectangle 1713" o:spid="_x0000_s1034" style="position:absolute;left:16732;top:20658;width:355;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08tMcA&#10;AADeAAAADwAAAGRycy9kb3ducmV2LnhtbESPQWvCQBSE74L/YXmCN92oVJLUVcRW9NiqoL09sq9J&#10;aPZtyK4m9de7BaHHYWa+YRarzlTiRo0rLSuYjCMQxJnVJecKTsftKAbhPLLGyjIp+CUHq2W/t8BU&#10;25Y/6XbwuQgQdikqKLyvUyldVpBBN7Y1cfC+bWPQB9nkUjfYBrip5DSK5tJgyWGhwJo2BWU/h6tR&#10;sIvr9WVv721evX/tzh/n5O2YeKWGg279CsJT5//Dz/ZeK5i+JPEM/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dPLTHAAAA3gAAAA8AAAAAAAAAAAAAAAAAmAIAAGRy&#10;cy9kb3ducmV2LnhtbFBLBQYAAAAABAAEAPUAAACMAwAAAAA=&#10;" filled="f" stroked="f">
                        <v:textbox inset="0,0,0,0">
                          <w:txbxContent>
                            <w:p w:rsidR="006D2BEA" w:rsidRDefault="006D2BEA" w:rsidP="00D35342">
                              <w:r>
                                <w:rPr>
                                  <w:rFonts w:ascii="Arial" w:hAnsi="Arial" w:cs="Arial"/>
                                  <w:color w:val="000000"/>
                                  <w:sz w:val="10"/>
                                  <w:szCs w:val="10"/>
                                  <w:lang w:val="en-US"/>
                                </w:rPr>
                                <w:t>0</w:t>
                              </w:r>
                            </w:p>
                          </w:txbxContent>
                        </v:textbox>
                      </v:rect>
                      <v:rect id="Rectangle 1714" o:spid="_x0000_s1035" style="position:absolute;left:17100;top:19712;width:3073;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kwMcA&#10;AADeAAAADwAAAGRycy9kb3ducmV2LnhtbESPQWvCQBSE74L/YXmCN90oVpLUVcRW9NiqoL09sq9J&#10;aPZtyK4m9de7BaHHYWa+YRarzlTiRo0rLSuYjCMQxJnVJecKTsftKAbhPLLGyjIp+CUHq2W/t8BU&#10;25Y/6XbwuQgQdikqKLyvUyldVpBBN7Y1cfC+bWPQB9nkUjfYBrip5DSK5tJgyWGhwJo2BWU/h6tR&#10;sIvr9WVv721evX/tzh/n5O2YeKWGg279CsJT5//Dz/ZeK5i+JPEM/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0pMDHAAAA3gAAAA8AAAAAAAAAAAAAAAAAmAIAAGRy&#10;cy9kb3ducmV2LnhtbFBLBQYAAAAABAAEAPUAAACMAwAAAAA=&#10;" filled="f" stroked="f">
                        <v:textbox inset="0,0,0,0">
                          <w:txbxContent>
                            <w:p w:rsidR="006D2BEA" w:rsidRDefault="006D2BEA" w:rsidP="00D35342">
                              <w:r>
                                <w:rPr>
                                  <w:rFonts w:ascii="Arial" w:hAnsi="Arial" w:cs="Arial"/>
                                  <w:color w:val="000000"/>
                                  <w:lang w:val="en-US"/>
                                </w:rPr>
                                <w:t>=</w:t>
                              </w:r>
                              <w:proofErr w:type="spellStart"/>
                              <w:r>
                                <w:rPr>
                                  <w:rFonts w:ascii="Arial" w:hAnsi="Arial" w:cs="Arial"/>
                                  <w:color w:val="000000"/>
                                  <w:lang w:val="en-US"/>
                                </w:rPr>
                                <w:t>axb</w:t>
                              </w:r>
                              <w:proofErr w:type="spellEnd"/>
                            </w:p>
                          </w:txbxContent>
                        </v:textbox>
                      </v:rect>
                      <v:oval id="Oval 1715" o:spid="_x0000_s1036" style="position:absolute;left:3740;top:20264;width:4819;height:4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nCOccA&#10;AADeAAAADwAAAGRycy9kb3ducmV2LnhtbESP0WrCQBRE3wX/YbmFvummFouNriKKpYgITfMBt9lr&#10;kjZ7N8luTPr3XaHg4zAzZ5jVZjCVuFLrSssKnqYRCOLM6pJzBennYbIA4TyyxsoyKfglB5v1eLTC&#10;WNueP+ia+FwECLsYFRTe17GULivIoJvamjh4F9sa9EG2udQt9gFuKjmLohdpsOSwUGBNu4Kyn6Qz&#10;Cr46ak5pY/vjW3p8PqfdvrGHb6UeH4btEoSnwd/D/+13rWA2f13M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JwjnHAAAA3gAAAA8AAAAAAAAAAAAAAAAAmAIAAGRy&#10;cy9kb3ducmV2LnhtbFBLBQYAAAAABAAEAPUAAACMAwAAAAA=&#10;" fillcolor="black" stroked="f">
                        <v:fill r:id="rId25" o:title="" type="pattern"/>
                      </v:oval>
                      <v:shape id="Freeform 1716" o:spid="_x0000_s1037" style="position:absolute;left:3644;top:20169;width:4972;height:4940;visibility:visible;mso-wrap-style:square;v-text-anchor:top" coordsize="783,7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N4lcQA&#10;AADeAAAADwAAAGRycy9kb3ducmV2LnhtbESPT4vCMBTE74LfITzBm6YKulqN4i66ePDin94fzbOt&#10;Ni+libZ++42w4HGYmd8wy3VrSvGk2hWWFYyGEQji1OqCMwWX824wA+E8ssbSMil4kYP1qttZYqxt&#10;w0d6nnwmAoRdjApy76tYSpfmZNANbUUcvKutDfog60zqGpsAN6UcR9FUGiw4LORY0U9O6f30MAqS&#10;0W92qLbEd9984e04Tw7fl0Spfq/dLEB4av0n/N/eawXjyXw2hfedcAX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DeJXEAAAA3gAAAA8AAAAAAAAAAAAAAAAAmAIAAGRycy9k&#10;b3ducmV2LnhtbFBLBQYAAAAABAAEAPUAAACJAwAAAAA=&#10;" path="m,389r,53l15,504r4,15l29,538r5,14l43,576r44,58l101,648r10,15l125,672r14,15l197,730r24,9l236,744r19,10l269,759r63,14l365,773r19,5l394,778r15,-5l447,773r24,-5l485,763r39,-9l538,744r19,-5l596,720r43,-33l654,672r14,-9l678,648r14,-14l735,576r10,-24l750,538r9,-19l764,504r14,-62l778,408r5,-14l783,384r-5,-19l778,332,764,269r-5,-14l750,236r-5,-15l735,197,692,140,678,125,668,111,654,101,639,87,596,53,557,34,538,29,524,20,485,10,471,5,447,,332,,269,15r-14,5l236,29r-15,5l197,44,139,87r-14,14l111,111r-10,14l87,140,43,197r-9,24l29,236,19,255r-4,14l,332r,57l29,389r,-57l43,279r5,-15l58,245r5,-14l72,216r34,-57l120,144r10,-14l144,120r15,-14l216,72r15,-9l245,58,264,48r15,-4l332,29r57,l447,29r14,5l476,39r38,9l529,58r19,5l557,72r20,10l620,106r14,14l649,130r9,14l673,159r33,57l716,231r5,14l730,264r5,15l750,332r,33l754,394r,-10l750,408r,34l735,495r-5,14l721,528r-5,15l706,557r-33,58l658,629r-9,15l634,653r-14,15l577,692r-20,9l548,711r-19,4l514,725r-38,10l461,739r-14,5l409,744r-25,5l394,749r-29,-5l332,744,279,730r-15,-5l245,715r-14,-4l216,701,159,668,144,653r-14,-9l120,629,106,615,72,557,63,543,58,528,48,509,43,495,29,442r,-53l,389xe" fillcolor="black" stroked="f">
                        <v:path arrowok="t" o:connecttype="custom" o:connectlocs="9525,320040;21590,350520;64135,411480;88265,436245;149860,472440;210820,490855;250190,494030;299085,487680;341630,472440;405765,436245;430530,411480;473075,350520;485140,320040;497205,250190;494030,210820;476250,149860;439420,88900;415290,64135;353695,21590;307975,6350;210820,0;149860,18415;88265,55245;64135,79375;21590,140335;9525,170815;18415,247015;30480,167640;45720,137160;82550,82550;137160,45720;167640,30480;247015,18415;302260,24765;347980,40005;393700,67310;417830,91440;454660,146685;466725,177165;478790,250190;476250,280670;457835,335280;427355,390525;402590,414655;353695,445135;326390,460375;283845,472440;250190,475615;177165,463550;146685,451485;91440,414655;67310,390525;36830,335280;18415,280670" o:connectangles="0,0,0,0,0,0,0,0,0,0,0,0,0,0,0,0,0,0,0,0,0,0,0,0,0,0,0,0,0,0,0,0,0,0,0,0,0,0,0,0,0,0,0,0,0,0,0,0,0,0,0,0,0,0"/>
                      </v:shape>
                      <v:shape id="Freeform 1717" o:spid="_x0000_s1038" style="position:absolute;left:2641;top:4567;width:6985;height:3600;visibility:visible;mso-wrap-style:square;v-text-anchor:top" coordsize="1100,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awUcgA&#10;AADeAAAADwAAAGRycy9kb3ducmV2LnhtbESPzWrDMBCE74W+g9hCb7FcOz+uEyWUQiHgS+P2ktti&#10;bW0n1spYSuLm6aNCoMdhZr5hVpvRdOJMg2stK3iJYhDEldUt1wq+vz4mGQjnkTV2lknBLznYrB8f&#10;Vphre+EdnUtfiwBhl6OCxvs+l9JVDRl0ke2Jg/djB4M+yKGWesBLgJtOJnE8lwZbDgsN9vTeUHUs&#10;T0bBZ1Ek6XEm6zHdxyc3Ta9lkR2Uen4a35YgPI3+P3xvb7WCZPaaLeDvTrgCcn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BrBRyAAAAN4AAAAPAAAAAAAAAAAAAAAAAJgCAABk&#10;cnMvZG93bnJldi54bWxQSwUGAAAAAAQABAD1AAAAjQMAAAAA&#10;" path="m14,l9,,,10,,562r4,l9,567r1086,l1095,562r5,l1100,10r-5,-5l1095,r-10,l14,r,29l1085,29,1071,15r,537l1085,538,14,538r14,14l28,15,14,29,14,xe" fillcolor="black" stroked="f">
                        <v:path arrowok="t" o:connecttype="custom" o:connectlocs="8890,0;5715,0;0,6350;0,356870;2540,356870;5715,360045;695325,360045;695325,356870;698500,356870;698500,6350;695325,3175;695325,0;688975,0;8890,0;8890,18415;688975,18415;680085,9525;680085,350520;688975,341630;8890,341630;17780,350520;17780,9525;8890,18415;8890,0" o:connectangles="0,0,0,0,0,0,0,0,0,0,0,0,0,0,0,0,0,0,0,0,0,0,0,0"/>
                      </v:shape>
                      <v:shape id="Freeform 1718" o:spid="_x0000_s1039" style="position:absolute;left:2641;top:7983;width:6985;height:5271;visibility:visible;mso-wrap-style:square;v-text-anchor:top" coordsize="110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79tMMA&#10;AADeAAAADwAAAGRycy9kb3ducmV2LnhtbERPz2vCMBS+D/Y/hDfYZWiqoLTVKEMZiIfiOvH8aJ5t&#10;XfNSkqj1v18OA48f3+/lejCduJHzrWUFk3ECgriyuuVawfHna5SC8AFZY2eZFDzIw3r1+rLEXNs7&#10;f9OtDLWIIexzVNCE0OdS+qohg35se+LIna0zGCJ0tdQO7zHcdHKaJHNpsOXY0GBPm4aq3/JqFMgP&#10;uS8uaZEdfTGnbelO5pCelHp/Gz4XIAIN4Sn+d++0guksS+PeeCde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79tMMAAADeAAAADwAAAAAAAAAAAAAAAACYAgAAZHJzL2Rv&#10;d25yZXYueG1sUEsFBgAAAAAEAAQA9QAAAIgDAAAAAA==&#10;" path="m14,l9,,,10r,9l158,821r10,9l936,830r,-5l941,825r,-4l1100,19r,-9l1090,r-5,l14,r,29l1085,29,1071,10,912,811r15,-10l173,801r14,10l28,10,14,29,14,xe" fillcolor="black" stroked="f">
                        <v:path arrowok="t" o:connecttype="custom" o:connectlocs="8890,0;5715,0;0,6350;0,12065;100330,521335;106680,527050;594360,527050;594360,523875;597535,523875;597535,521335;698500,12065;698500,6350;692150,0;688975,0;8890,0;8890,18415;688975,18415;680085,6350;579120,514985;588645,508635;109855,508635;118745,514985;17780,6350;8890,18415;8890,0" o:connectangles="0,0,0,0,0,0,0,0,0,0,0,0,0,0,0,0,0,0,0,0,0,0,0,0,0"/>
                      </v:shape>
                      <v:shape id="Freeform 1719" o:spid="_x0000_s1040" style="position:absolute;left:3644;top:13069;width:4972;height:18835;visibility:visible;mso-wrap-style:square;v-text-anchor:top" coordsize="783,2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WNF8YA&#10;AADeAAAADwAAAGRycy9kb3ducmV2LnhtbESPUWvCMBSF3wf7D+EO9jbTdSjaGUXEwWCgTMueL801&#10;LTY3XRJr9++NIOzxcM75Dme+HGwrevKhcazgdZSBIK6cbtgoKA8fL1MQISJrbB2Tgj8KsFw8Psyx&#10;0O7C39TvoxEJwqFABXWMXSFlqGqyGEauI07e0XmLMUlvpPZ4SXDbyjzLJtJiw2mhxo7WNVWn/dkq&#10;2P6afnWwedbtdm+m+vHl17rcKPX8NKzeQUQa4n/43v7UCvLxbDqD2510Be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WNF8YAAADeAAAADwAAAAAAAAAAAAAAAACYAgAAZHJz&#10;L2Rvd25yZXYueG1sUEsFBgAAAAAEAAQA9QAAAIsDAAAAAA==&#10;" path="m15,l10,,,10,,2961r5,l10,2966r768,l778,2961r5,l783,10,778,5r,-5l769,,15,r,29l769,29,754,15r,2937l769,2937r-754,l29,2952,29,15,15,29,15,xe" fillcolor="black" stroked="f">
                        <v:path arrowok="t" o:connecttype="custom" o:connectlocs="9525,0;6350,0;0,6350;0,1880235;3175,1880235;6350,1883410;494030,1883410;494030,1880235;497205,1880235;497205,6350;494030,3175;494030,0;488315,0;9525,0;9525,18415;488315,18415;478790,9525;478790,1874520;488315,1864995;9525,1864995;18415,1874520;18415,9525;9525,18415;9525,0" o:connectangles="0,0,0,0,0,0,0,0,0,0,0,0,0,0,0,0,0,0,0,0,0,0,0,0"/>
                      </v:shape>
                      <v:shape id="Freeform 1720" o:spid="_x0000_s1041" style="position:absolute;left:2641;top:36812;width:6985;height:3562;visibility:visible;mso-wrap-style:square;v-text-anchor:top" coordsize="1100,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UrYsUA&#10;AADeAAAADwAAAGRycy9kb3ducmV2LnhtbESPTWvCQBCG7wX/wzKCt7qpYKupq0ih6EVKEy/ehuyY&#10;hGRnQ3bV5N87h0KPL+8Xz2Y3uFbdqQ+1ZwNv8wQUceFtzaWBc/79ugIVIrLF1jMZGCnAbjt52WBq&#10;/YN/6Z7FUskIhxQNVDF2qdahqMhhmPuOWLyr7x1GkX2pbY8PGXetXiTJu3ZYszxU2NFXRUWT3Zyc&#10;7JsG8/F8yGO4rT4uy+vxNP4YM5sO+09QkYb4H/5rH62BxXK9FgDBERT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StixQAAAN4AAAAPAAAAAAAAAAAAAAAAAJgCAABkcnMv&#10;ZG93bnJldi54bWxQSwUGAAAAAAQABAD1AAAAigMAAAAA&#10;" path="m1085,561r10,l1095,556r5,l1100,9r-5,-5l1095,,9,,,9,,556r4,l9,561r5,l1085,561r,-29l14,532r14,15l28,14,14,28r1071,l1071,14r,533l1085,532r,29xe" fillcolor="black" stroked="f">
                        <v:path arrowok="t" o:connecttype="custom" o:connectlocs="688975,356235;695325,356235;695325,353060;698500,353060;698500,5715;695325,2540;695325,0;5715,0;0,5715;0,353060;2540,353060;5715,356235;8890,356235;688975,356235;688975,337820;8890,337820;17780,347345;17780,8890;8890,17780;688975,17780;680085,8890;680085,347345;688975,337820;688975,356235" o:connectangles="0,0,0,0,0,0,0,0,0,0,0,0,0,0,0,0,0,0,0,0,0,0,0,0"/>
                      </v:shape>
                      <v:shape id="Freeform 1721" o:spid="_x0000_s1042" style="position:absolute;left:2641;top:31719;width:6985;height:5271;visibility:visible;mso-wrap-style:square;v-text-anchor:top" coordsize="110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3C9MYA&#10;AADeAAAADwAAAGRycy9kb3ducmV2LnhtbESPQWvCQBSE7wX/w/IEL0U3CpUkdRWxCKWHYKN4fmRf&#10;k7TZt2F3q+m/dwWhx2FmvmFWm8F04kLOt5YVzGcJCOLK6pZrBafjfpqC8AFZY2eZFPyRh8169LTC&#10;XNsrf9KlDLWIEPY5KmhC6HMpfdWQQT+zPXH0vqwzGKJ0tdQOrxFuOrlIkqU02HJcaLCnXUPVT/lr&#10;FMhn+VF8p0V28sWS3kp3Nof0rNRkPGxfQQQawn/40X7XChYvWTaH+514Be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3C9MYAAADeAAAADwAAAAAAAAAAAAAAAACYAgAAZHJz&#10;L2Rvd25yZXYueG1sUEsFBgAAAAAEAAQA9QAAAIsDAAAAAA==&#10;" path="m1085,830r10,l1095,826r5,l1100,811,941,10,932,,168,,158,10,,811r,10l9,830r5,l1085,830r,-28l14,802r14,19l187,19,173,29r754,l912,19r159,802l1085,802r,28xe" fillcolor="black" stroked="f">
                        <v:path arrowok="t" o:connecttype="custom" o:connectlocs="688975,527050;695325,527050;695325,524510;698500,524510;698500,514985;597535,6350;591820,0;106680,0;100330,6350;0,514985;0,521335;5715,527050;8890,527050;688975,527050;688975,509270;8890,509270;17780,521335;118745,12065;109855,18415;588645,18415;579120,12065;680085,521335;688975,509270;688975,527050" o:connectangles="0,0,0,0,0,0,0,0,0,0,0,0,0,0,0,0,0,0,0,0,0,0,0,0"/>
                      </v:shape>
                      <v:rect id="Rectangle 1722" o:spid="_x0000_s1043" style="position:absolute;left:4438;top:18372;width:934;height:1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P8scA&#10;AADeAAAADwAAAGRycy9kb3ducmV2LnhtbESPQWvCQBSE74X+h+UVvNVNA4pJsxFpFT1WU7C9PbKv&#10;SWj2bciuJvrru4LQ4zAz3zDZcjStOFPvGssKXqYRCOLS6oYrBZ/F5nkBwnlkja1lUnAhB8v88SHD&#10;VNuB93Q++EoECLsUFdTed6mUrqzJoJvajjh4P7Y36IPsK6l7HALctDKOork02HBYqLGjt5rK38PJ&#10;KNguutXXzl6Hql1/b48fx+S9SLxSk6dx9QrC0+j/w/f2TiuIZ0kSw+1Ou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ID/LHAAAA3gAAAA8AAAAAAAAAAAAAAAAAmAIAAGRy&#10;cy9kb3ducmV2LnhtbFBLBQYAAAAABAAEAPUAAACMAwAAAAA=&#10;" filled="f" stroked="f">
                        <v:textbox inset="0,0,0,0">
                          <w:txbxContent>
                            <w:p w:rsidR="006D2BEA" w:rsidRDefault="006D2BEA" w:rsidP="00D35342">
                              <w:r>
                                <w:rPr>
                                  <w:rFonts w:ascii="Arial" w:hAnsi="Arial" w:cs="Arial"/>
                                  <w:color w:val="000000"/>
                                  <w:lang w:val="en-US"/>
                                </w:rPr>
                                <w:t>S</w:t>
                              </w:r>
                            </w:p>
                          </w:txbxContent>
                        </v:textbox>
                      </v:rect>
                      <v:rect id="Rectangle 1723" o:spid="_x0000_s1044" style="position:absolute;left:5353;top:19318;width:355;height: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SqaccA&#10;AADeAAAADwAAAGRycy9kb3ducmV2LnhtbESPQWvCQBSE7wX/w/IEb3Wj0mJiVhHbosdWhejtkX0m&#10;wezbkN2a1F/vFgo9DjPzDZOuelOLG7WusqxgMo5AEOdWV1woOB4+nucgnEfWWFsmBT/kYLUcPKWY&#10;aNvxF932vhABwi5BBaX3TSKly0sy6Ma2IQ7exbYGfZBtIXWLXYCbWk6j6FUarDgslNjQpqT8uv82&#10;CrbzZn3a2XtX1O/nbfaZxW+H2Cs1GvbrBQhPvf8P/7V3WsH0JY5n8HsnXAG5f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EqmnHAAAA3gAAAA8AAAAAAAAAAAAAAAAAmAIAAGRy&#10;cy9kb3ducmV2LnhtbFBLBQYAAAAABAAEAPUAAACMAwAAAAA=&#10;" filled="f" stroked="f">
                        <v:textbox inset="0,0,0,0">
                          <w:txbxContent>
                            <w:p w:rsidR="006D2BEA" w:rsidRDefault="006D2BEA" w:rsidP="00D35342">
                              <w:r>
                                <w:rPr>
                                  <w:rFonts w:ascii="Arial" w:hAnsi="Arial" w:cs="Arial"/>
                                  <w:color w:val="000000"/>
                                  <w:sz w:val="10"/>
                                  <w:szCs w:val="10"/>
                                  <w:lang w:val="en-US"/>
                                </w:rPr>
                                <w:t>0</w:t>
                              </w:r>
                            </w:p>
                          </w:txbxContent>
                        </v:textbox>
                      </v:rect>
                      <v:shape id="Freeform 1724" o:spid="_x0000_s1045" style="position:absolute;left:4406;top:14136;width:3448;height:64;visibility:visible;mso-wrap-style:square;v-text-anchor:top" coordsize="5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6eKsYA&#10;AADeAAAADwAAAGRycy9kb3ducmV2LnhtbESP3WoCMRSE7wXfIRzBO826+Ls1SikUhbYXVR/gdHO6&#10;Cd2cLJt0Xd/eFApeDjPzDbPd964WHbXBelYwm2YgiEuvLVcKLufXyRpEiMgaa8+k4EYB9rvhYIuF&#10;9lf+pO4UK5EgHApUYGJsCilDachhmPqGOHnfvnUYk2wrqVu8JrirZZ5lS+nQclow2NCLofLn9OsU&#10;vB2O2ceXXeV2sX7n86w2/tAZpcaj/vkJRKQ+PsL/7aNWkC82mzn83UlXQO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6eKsYAAADeAAAADwAAAAAAAAAAAAAAAACYAgAAZHJz&#10;L2Rvd25yZXYueG1sUEsFBgAAAAAEAAQA9QAAAIsDAAAAAA==&#10;" path="m5,l,,,10r543,l543,r-5,l5,xe" fillcolor="black" stroked="f">
                        <v:path arrowok="t" o:connecttype="custom" o:connectlocs="3175,0;0,0;0,6350;344805,6350;344805,0;341630,0;3175,0" o:connectangles="0,0,0,0,0,0,0"/>
                      </v:shape>
                      <v:shape id="Freeform 1725" o:spid="_x0000_s1046" style="position:absolute;left:4406;top:31110;width:3448;height:63;visibility:visible;mso-wrap-style:square;v-text-anchor:top" coordsize="54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I7scYA&#10;AADeAAAADwAAAGRycy9kb3ducmV2LnhtbESPUWvCMBSF34X9h3AHe9PUQl2tRhmDoaB7UPcD7ppr&#10;E9bclCar3b9fhMEeD+ec73DW29G1YqA+WM8K5rMMBHHtteVGwcflbVqCCBFZY+uZFPxQgO3mYbLG&#10;Svsbn2g4x0YkCIcKFZgYu0rKUBtyGGa+I07e1fcOY5J9I3WPtwR3rcyzbCEdWk4LBjt6NVR/nb+d&#10;gsNun71/2ufcFuWRL/PW+N1glHp6HF9WICKN8T/8195rBXmxXBZwv5Ou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I7scYAAADeAAAADwAAAAAAAAAAAAAAAACYAgAAZHJz&#10;L2Rvd25yZXYueG1sUEsFBgAAAAAEAAQA9QAAAIsDAAAAAA==&#10;" path="m5,l,,,10r543,l543,r-5,l5,xe" fillcolor="black" stroked="f">
                        <v:path arrowok="t" o:connecttype="custom" o:connectlocs="3175,0;0,0;0,6350;344805,6350;344805,0;341630,0;3175,0" o:connectangles="0,0,0,0,0,0,0"/>
                      </v:shape>
                      <v:rect id="Rectangle 1726" o:spid="_x0000_s1047" style="position:absolute;left:-349;top:23356;width:1606;height:78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2Y8UA&#10;AADeAAAADwAAAGRycy9kb3ducmV2LnhtbESPwWrDMBBE74X+g9hAbo0UQ0zsRAmh0FJ6aZoUel2s&#10;jWxirYylxvbfV4VAj8PsvNnZ7kfXihv1ofGsYblQIIgrbxq2Gr7OL09rECEiG2w9k4aJAux3jw9b&#10;LI0f+JNup2hFgnAoUUMdY1dKGaqaHIaF74iTd/G9w5hkb6XpcUhw18pMqVw6bDg11NjRc03V9fTj&#10;0hvTK71PLG2Rr7+tGrLjqD4Greez8bABEWmM/8f39JvRkK2KIoe/OYkB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HZjxQAAAN4AAAAPAAAAAAAAAAAAAAAAAJgCAABkcnMv&#10;ZG93bnJldi54bWxQSwUGAAAAAAQABAD1AAAAigMAAAAA&#10;" filled="f" stroked="f">
                        <v:textbox inset="0,0,0,0">
                          <w:txbxContent>
                            <w:p w:rsidR="006D2BEA" w:rsidRDefault="006D2BEA" w:rsidP="00D35342">
                              <w:r>
                                <w:rPr>
                                  <w:rFonts w:ascii="Arial" w:hAnsi="Arial" w:cs="Arial"/>
                                  <w:color w:val="000000"/>
                                  <w:lang w:val="en-US"/>
                                </w:rPr>
                                <w:t>L</w:t>
                              </w:r>
                            </w:p>
                          </w:txbxContent>
                        </v:textbox>
                      </v:rect>
                      <v:rect id="Rectangle 1727" o:spid="_x0000_s1048" style="position:absolute;left:-51;top:22753;width:1314;height:6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jT+MYA&#10;AADeAAAADwAAAGRycy9kb3ducmV2LnhtbESPQWvCQBCF7wX/wzJCb3XXgNZEVxGhUnppawWvQ3bc&#10;BLOzIbs1yb/vFgo9Pt68783b7AbXiDt1ofasYT5TIIhLb2q2Gs5fL08rECEiG2w8k4aRAuy2k4cN&#10;Fsb3/En3U7QiQTgUqKGKsS2kDGVFDsPMt8TJu/rOYUyys9J02Ce4a2Sm1FI6rDk1VNjSoaLydvp2&#10;6Y3xSG8jS5svVxer+uxjUO+91o/TYb8GEWmI/8d/6VejIVvk+TP8zkkM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jT+MYAAADeAAAADwAAAAAAAAAAAAAAAACYAgAAZHJz&#10;L2Rvd25yZXYueG1sUEsFBgAAAAAEAAQA9QAAAIsDAAAAAA==&#10;" filled="f" stroked="f">
                        <v:textbox inset="0,0,0,0">
                          <w:txbxContent>
                            <w:p w:rsidR="006D2BEA" w:rsidRDefault="006D2BEA" w:rsidP="00D35342">
                              <w:r>
                                <w:rPr>
                                  <w:rFonts w:ascii="Arial" w:hAnsi="Arial" w:cs="Arial"/>
                                  <w:color w:val="000000"/>
                                  <w:sz w:val="18"/>
                                  <w:szCs w:val="18"/>
                                  <w:lang w:val="en-US"/>
                                </w:rPr>
                                <w:t>0</w:t>
                              </w:r>
                            </w:p>
                          </w:txbxContent>
                        </v:textbox>
                      </v:rect>
                      <v:shape id="Freeform 1728" o:spid="_x0000_s1049" style="position:absolute;left:4406;top:1798;width:3391;height:5791;visibility:visible;mso-wrap-style:square;v-text-anchor:top" coordsize="534,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4KCsUA&#10;AADeAAAADwAAAGRycy9kb3ducmV2LnhtbERPz2vCMBS+D/wfwhO8jJmusGE7o4iw4txBtAOvb82z&#10;LTYvJYna7a83h8GOH9/v+XIwnbiS861lBc/TBARxZXXLtYKv8v1pBsIHZI2dZVLwQx6Wi9HDHHNt&#10;b7yn6yHUIoawz1FBE0KfS+mrhgz6qe2JI3eyzmCI0NVSO7zFcNPJNElepcGWY0ODPa0bqs6Hi1Hw&#10;2G6LX3MpjhkeP76Lz13p+rRUajIeVm8gAg3hX/zn3mgF6UuWxb3xTrw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goKxQAAAN4AAAAPAAAAAAAAAAAAAAAAAJgCAABkcnMv&#10;ZG93bnJldi54bWxQSwUGAAAAAAQABAD1AAAAigMAAAAA&#10;" path="m188,912r,-730l,182,279,,534,182r-164,l370,912r-182,xe" fillcolor="#0080ff" stroked="f">
                        <v:path arrowok="t" o:connecttype="custom" o:connectlocs="119380,579120;119380,115570;0,115570;177165,0;339090,115570;234950,115570;234950,579120;119380,579120" o:connectangles="0,0,0,0,0,0,0,0"/>
                      </v:shape>
                      <v:shape id="Freeform 1729" o:spid="_x0000_s1050" style="position:absolute;left:4375;top:1766;width:3448;height:5849;visibility:visible;mso-wrap-style:square;v-text-anchor:top" coordsize="543,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jNhMYA&#10;AADeAAAADwAAAGRycy9kb3ducmV2LnhtbESPzWrDMBCE74W+g9hAb42cQEPtRDHGxdBDc2ja5LxY&#10;G9vEWhlL/snbR4FCj8PMfMPs0tm0YqTeNZYVrJYRCOLS6oYrBb8/xes7COeRNbaWScGNHKT756cd&#10;JtpO/E3j0VciQNglqKD2vkukdGVNBt3SdsTBu9jeoA+yr6TucQpw08p1FG2kwYbDQo0d5TWV1+Ng&#10;FGQf+eF8LkZc5bfrgKfCjXr+UuplMWdbEJ5m/x/+a39qBeu3OI7hcSdcAb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jNhMYAAADeAAAADwAAAAAAAAAAAAAAAACYAgAAZHJz&#10;L2Rvd25yZXYueG1sUEsFBgAAAAAEAAQA9QAAAIsDAAAAAA==&#10;" path="m193,912r4,5l197,182,5,182r5,10l289,10r-10,l534,192r5,-10l370,182r,735l375,912r-182,l193,921r182,l380,921r,-4l380,187r-5,5l539,192r4,l543,187r,-5l289,r-5,l279,,,182r,5l,192r5,l193,192r-5,-5l188,917r,4l193,921r,-9xe" fillcolor="black" stroked="f">
                        <v:path arrowok="t" o:connecttype="custom" o:connectlocs="122555,579120;125095,582295;125095,115570;3175,115570;6350,121920;183515,6350;177165,6350;339090,121920;342265,115570;234950,115570;234950,582295;238125,579120;122555,579120;122555,584835;238125,584835;241300,584835;241300,582295;241300,118745;238125,121920;342265,121920;344805,121920;344805,118745;344805,115570;183515,0;180340,0;177165,0;0,115570;0,118745;0,121920;3175,121920;122555,121920;119380,118745;119380,582295;119380,584835;122555,584835;122555,579120" o:connectangles="0,0,0,0,0,0,0,0,0,0,0,0,0,0,0,0,0,0,0,0,0,0,0,0,0,0,0,0,0,0,0,0,0,0,0,0"/>
                      </v:shape>
                      <v:shape id="Freeform 1730" o:spid="_x0000_s1051" style="position:absolute;left:4559;top:37390;width:3391;height:5791;visibility:visible;mso-wrap-style:square;v-text-anchor:top" coordsize="534,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e4NMYA&#10;AADeAAAADwAAAGRycy9kb3ducmV2LnhtbESPT2vCMBjG74N9h/AKu8hM7EG0M4oMLJsehnbg9V3z&#10;ri1r3pQkauenN4fBjg/PP37L9WA7cSEfWscaphMFgrhypuVaw2e5fZ6DCBHZYOeYNPxSgPXq8WGJ&#10;uXFXPtDlGGuRRjjkqKGJsc+lDFVDFsPE9cTJ+3beYkzS19J4vKZx28lMqZm02HJ6aLCn14aqn+PZ&#10;ahi3u+Jmz8Vpgaf3r2L/Ufo+K7V+Gg2bFxCRhvgf/mu/GQ3ZTKkEkHASCs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e4NMYAAADeAAAADwAAAAAAAAAAAAAAAACYAgAAZHJz&#10;L2Rvd25yZXYueG1sUEsFBgAAAAAEAAQA9QAAAIsDAAAAAA==&#10;" path="m346,r,729l534,729,255,912,,729r164,l164,,346,xe" fillcolor="#0080ff" stroked="f">
                        <v:path arrowok="t" o:connecttype="custom" o:connectlocs="219710,0;219710,462915;339090,462915;161925,579120;0,462915;104140,462915;104140,0;219710,0" o:connectangles="0,0,0,0,0,0,0,0"/>
                      </v:shape>
                      <v:shape id="Freeform 1731" o:spid="_x0000_s1052" style="position:absolute;left:4527;top:37358;width:3448;height:5849;visibility:visible;mso-wrap-style:square;v-text-anchor:top" coordsize="543,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F/usMA&#10;AADeAAAADwAAAGRycy9kb3ducmV2LnhtbESPT4vCMBTE7wt+h/AEb2tSD7JUo0il4EEP/j0/mmdb&#10;bF5KE2v99mZhYY/DzPyGWa4H24ieOl871pBMFQjiwpmaSw2Xc/79A8IHZIONY9LwJg/r1ehrialx&#10;Lz5SfwqliBD2KWqoQmhTKX1RkUU/dS1x9O6usxii7EppOnxFuG3kTKm5tFhzXKiwpayi4nF6Wg2b&#10;bXa43fIek+z9eOI1970Z9lpPxsNmASLQEP7Df+2d0TCbK5XA7514BeTq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F/usMAAADeAAAADwAAAAAAAAAAAAAAAACYAgAAZHJzL2Rv&#10;d25yZXYueG1sUEsFBgAAAAAEAAQA9QAAAIgDAAAAAA==&#10;" path="m351,10l346,5r,734l539,739r-5,-10l255,912r10,l10,729,5,739r168,l173,5r-4,5l351,10,351,,169,r-5,l164,5r,729l169,729,5,729r-5,l,734r,5l255,921r5,l265,921,543,739r,-5l543,729r-4,l351,729r5,5l356,5r,-5l351,r,10xe" fillcolor="black" stroked="f">
                        <v:path arrowok="t" o:connecttype="custom" o:connectlocs="222885,6350;219710,3175;219710,469265;342265,469265;339090,462915;161925,579120;168275,579120;6350,462915;3175,469265;109855,469265;109855,3175;107315,6350;222885,6350;222885,0;107315,0;104140,0;104140,3175;104140,466090;107315,462915;3175,462915;0,462915;0,466090;0,469265;161925,584835;165100,584835;168275,584835;344805,469265;344805,466090;344805,462915;342265,462915;222885,462915;226060,466090;226060,3175;226060,0;222885,0;222885,6350" o:connectangles="0,0,0,0,0,0,0,0,0,0,0,0,0,0,0,0,0,0,0,0,0,0,0,0,0,0,0,0,0,0,0,0,0,0,0,0"/>
                      </v:shape>
                      <v:line id="Line 1732" o:spid="_x0000_s1053" style="position:absolute;flip:x;visibility:visible;mso-wrap-style:square" from="901,14168" to="3524,14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9cFcgAAADeAAAADwAAAGRycy9kb3ducmV2LnhtbESPQUsDMRSE70L/Q3gFbzZxD1XWpqVY&#10;KiKotNpDb6+b192lm5clSbvx3xuh4HGYmW+Y2SLZTlzIh9axhvuJAkFcOdNyreH7a333CCJEZIOd&#10;Y9LwQwEW89HNDEvjBt7QZRtrkSEcStTQxNiXUoaqIYth4nri7B2dtxiz9LU0HocMt50slJpKiy3n&#10;hQZ7em6oOm3PVsPm44EP/uWcTukwvH/ud/XbbrXU+naclk8gIqX4H762X42GYqpUAX938hWQ8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D9cFcgAAADeAAAADwAAAAAA&#10;AAAAAAAAAAChAgAAZHJzL2Rvd25yZXYueG1sUEsFBgAAAAAEAAQA+QAAAJYDAAAAAA==&#10;" strokeweight="0"/>
                      <v:line id="Line 1733" o:spid="_x0000_s1054" style="position:absolute;flip:x;visibility:visible;mso-wrap-style:square" from="901,31142" to="3524,31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P5jsgAAADeAAAADwAAAGRycy9kb3ducmV2LnhtbESPQWsCMRSE74X+h/AK3mpSC7ZsjSIV&#10;iwitaOuht+fmdXdx87Ik0Y3/vikUPA4z8w0zmSXbijP50DjW8DBUIIhLZxquNHx9Lu+fQYSIbLB1&#10;TBouFGA2vb2ZYGFcz1s672IlMoRDgRrqGLtCylDWZDEMXUecvR/nLcYsfSWNxz7DbStHSo2lxYbz&#10;Qo0dvdZUHncnq2H78cQH/3ZKx3To3zff+2q9X8y1Htyl+QuISClew//tldEwGiv1CH938hWQ0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3P5jsgAAADeAAAADwAAAAAA&#10;AAAAAAAAAAChAgAAZHJzL2Rvd25yZXYueG1sUEsFBgAAAAAEAAQA+QAAAJYDAAAAAA==&#10;" strokeweight="0"/>
                      <v:line id="Line 1734" o:spid="_x0000_s1055" style="position:absolute;visibility:visible;mso-wrap-style:square" from="2057,14168" to="2063,31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f7ncYAAADeAAAADwAAAGRycy9kb3ducmV2LnhtbESPQWsCMRSE74X+h/AK3mqi6LpdjVLE&#10;YntTq+DxsXndDW5elk2q679vCoUeh5n5hlmseteIK3XBetYwGioQxKU3lisNx8+35xxEiMgGG8+k&#10;4U4BVsvHhwUWxt94T9dDrESCcChQQx1jW0gZypochqFviZP35TuHMcmukqbDW4K7Ro6VyqRDy2mh&#10;xpbWNZWXw7fTYHfZdvoxO72c5GYbR+f8klt31Hrw1L/OQUTq43/4r/1uNIwzpSbweyddAbn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n+53GAAAA3gAAAA8AAAAAAAAA&#10;AAAAAAAAoQIAAGRycy9kb3ducmV2LnhtbFBLBQYAAAAABAAEAPkAAACUAwAAAAA=&#10;" strokeweight="0"/>
                      <v:shape id="Freeform 1735" o:spid="_x0000_s1056" style="position:absolute;left:1752;top:14168;width:584;height:578;visibility:visible;mso-wrap-style:square;v-text-anchor:top" coordsize="9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7ek8YA&#10;AADeAAAADwAAAGRycy9kb3ducmV2LnhtbESPzWoCQRCE74G8w9CBXERnIiqyOkp+UHIKRj14bHba&#10;3cWdnmWn1fXtM4KQY1FVX1HzZedrdaE2VoEtvA0MKOI8uIoLC/vdqj8FFQXZYR2YLNwownLx/DTH&#10;zIUr/9JlK4VKEI4ZWihFmkzrmJfkMQ5CQ5y8Y2g9SpJtoV2L1wT3tR4aM9EeK04LJTb0WVJ+2p69&#10;hdHPfrORc298uKGTtf8IX73pyNrXl+59Bkqok//wo/3tLAwnxozhfiddAb3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7ek8YAAADeAAAADwAAAAAAAAAAAAAAAACYAgAAZHJz&#10;L2Rvd25yZXYueG1sUEsFBgAAAAAEAAQA9QAAAIsDAAAAAA==&#10;" path="m92,91l48,,,91,48,43,92,91xe" fillcolor="black" strokeweight="0">
                        <v:path arrowok="t" o:connecttype="custom" o:connectlocs="58420,57785;30480,0;0,57785;30480,27305;58420,57785" o:connectangles="0,0,0,0,0"/>
                      </v:shape>
                      <v:shape id="Freeform 1736" o:spid="_x0000_s1057" style="position:absolute;left:1752;top:30564;width:584;height:578;visibility:visible;mso-wrap-style:square;v-text-anchor:top" coordsize="9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xA5MUA&#10;AADeAAAADwAAAGRycy9kb3ducmV2LnhtbESPzYrCQBCE78K+w9CCF9HJiopER9kfXDyJ63rw2GTa&#10;JJjpCZlW49vvCILHoqq+ohar1lXqSk0oPRt4HyagiDNvS84NHP7WgxmoIMgWK89k4E4BVsu3zgJT&#10;62/8S9e95CpCOKRooBCpU61DVpDDMPQ1cfROvnEoUTa5tg3eItxVepQkU+2w5LhQYE1fBWXn/cUZ&#10;GG8Pu51c+pPjHa38uE//3Z+Njel12485KKFWXuFne2MNjKYRCY878Qro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TEDkxQAAAN4AAAAPAAAAAAAAAAAAAAAAAJgCAABkcnMv&#10;ZG93bnJldi54bWxQSwUGAAAAAAQABAD1AAAAigMAAAAA&#10;" path="m92,l48,91,,,48,43,92,xe" fillcolor="black" strokeweight="0">
                        <v:path arrowok="t" o:connecttype="custom" o:connectlocs="58420,0;30480,57785;0,0;30480,27305;58420,0" o:connectangles="0,0,0,0,0"/>
                      </v:shape>
                      <v:shape id="Freeform 1737" o:spid="_x0000_s1058" style="position:absolute;left:16306;top:14136;width:3480;height:64;visibility:visible;mso-wrap-style:square;v-text-anchor:top" coordsize="54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k8QA&#10;AADeAAAADwAAAGRycy9kb3ducmV2LnhtbESPQUsDMRSE74L/ITzBm00sslvWpqUognjr1oPH5+a5&#10;Wdy8LMmz3f77RhA8DjPzDbPezmFUR0p5iGzhfmFAEXfRDdxbeD+83K1AZUF2OEYmC2fKsN1cX62x&#10;cfHEezq20qsC4dygBS8yNVrnzlPAvIgTcfG+YgooRaZeu4SnAg+jXhpT6YADlwWPEz156r7bn2CB&#10;23El++HjoX779CiHuk/P1c7a25t59whKaJb/8F/71VlYVsbU8HunXAG9u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l55PEAAAA3gAAAA8AAAAAAAAAAAAAAAAAmAIAAGRycy9k&#10;b3ducmV2LnhtbFBLBQYAAAAABAAEAPUAAACJAwAAAAA=&#10;" path="m5,l,,,10r548,l548,r-5,l5,xe" fillcolor="black" stroked="f">
                        <v:path arrowok="t" o:connecttype="custom" o:connectlocs="3175,0;0,0;0,6350;347980,6350;347980,0;344805,0;3175,0" o:connectangles="0,0,0,0,0,0,0"/>
                      </v:shape>
                      <v:shape id="Freeform 1738" o:spid="_x0000_s1059" style="position:absolute;left:16306;top:31110;width:3480;height:63;visibility:visible;mso-wrap-style:square;v-text-anchor:top" coordsize="54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pz4cIA&#10;AADeAAAADwAAAGRycy9kb3ducmV2LnhtbERPTUsDMRC9C/0PYQq92cQi27I2LUURxFu3PXgcN+Nm&#10;cTNZkrHd/ntzEDw+3vd2P4VBXSjlPrKFh6UBRdxG13Nn4Xx6vd+AyoLscIhMFm6UYb+b3W2xdvHK&#10;R7o00qkSwrlGC15krLXOraeAeRlH4sJ9xRRQCkyddgmvJTwMemVMpQP2XBo8jvTsqf1ufoIFboaN&#10;HPuPx/X7p0c5rbv0Uh2sXcynwxMooUn+xX/uN2dhVRlT9pY75Qro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enPhwgAAAN4AAAAPAAAAAAAAAAAAAAAAAJgCAABkcnMvZG93&#10;bnJldi54bWxQSwUGAAAAAAQABAD1AAAAhwMAAAAA&#10;" path="m5,l,,,10r548,l548,r-5,l5,xe" fillcolor="black" stroked="f">
                        <v:path arrowok="t" o:connecttype="custom" o:connectlocs="3175,0;0,0;0,6350;347980,6350;347980,0;344805,0;3175,0" o:connectangles="0,0,0,0,0,0,0"/>
                      </v:shape>
                      <v:shape id="Freeform 1739" o:spid="_x0000_s1060" style="position:absolute;left:16490;top:37390;width:3353;height:5791;visibility:visible;mso-wrap-style:square;v-text-anchor:top" coordsize="52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zv68YA&#10;AADeAAAADwAAAGRycy9kb3ducmV2LnhtbESPQUvEMBSE74L/ITzBm5tYsHbrZhcRBL0oVlk8Pppn&#10;G2xeavPc7frrjSDscZiZb5jVZg6D2tGUfGQLlwsDiriNznNn4e31/qIClQTZ4RCZLBwowWZ9erLC&#10;2sU9v9CukU5lCKcaLfQiY611ansKmBZxJM7eR5wCSpZTp92E+wwPgy6MKXVAz3mhx5Huemo/m+9g&#10;oXr8ke31snzeFlVz9fXeHp68eGvPz+bbG1BCsxzD/+0HZ6EojVnC3518B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4zv68YAAADeAAAADwAAAAAAAAAAAAAAAACYAgAAZHJz&#10;L2Rvd25yZXYueG1sUEsFBgAAAAAEAAQA9QAAAIsDAAAAAA==&#10;" path="m346,r,729l528,729,254,912,,729r158,l158,,346,xe" fillcolor="#0080ff" stroked="f">
                        <v:path arrowok="t" o:connecttype="custom" o:connectlocs="219710,0;219710,462915;335280,462915;161290,579120;0,462915;100330,462915;100330,0;219710,0" o:connectangles="0,0,0,0,0,0,0,0"/>
                      </v:shape>
                      <v:shape id="Freeform 1740" o:spid="_x0000_s1061" style="position:absolute;left:16459;top:37358;width:3416;height:5849;visibility:visible;mso-wrap-style:square;v-text-anchor:top" coordsize="53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WDaMQA&#10;AADeAAAADwAAAGRycy9kb3ducmV2LnhtbESPMU/DMBCFd6T+B+sqsVE7HSoU6lYIqQgmRMLCdoqP&#10;JMU+p7HThH/PDUiMp3fve/r2xyV4daUx9ZEtFBsDiriJrufWwkd9ursHlTKyQx+ZLPxQguNhdbPH&#10;0sWZ3+la5VYJhFOJFrqch1Lr1HQUMG3iQCzZVxwDZjnHVrsRZ4EHr7fG7HTAnmWhw4GeOmq+qykI&#10;pX72lWmn+vUznP1lPr9NXGhrb9fL4wOoTEv+f/5rvzgL250pREB0RAX04R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Fg2jEAAAA3gAAAA8AAAAAAAAAAAAAAAAAmAIAAGRycy9k&#10;b3ducmV2LnhtbFBLBQYAAAAABAAEAPUAAACJAwAAAAA=&#10;" path="m351,10l346,5r,734l533,739r-4,-10l255,912r9,l10,729,5,739r163,l168,5r-5,5l351,10,351,,163,r-4,l159,5r,729l163,729,5,729r-5,l,734r,5l255,921,538,734r,-5l533,729r-182,l356,734,356,5r,-5l351,r,10xe" fillcolor="black" stroked="f">
                        <v:path arrowok="t" o:connecttype="custom" o:connectlocs="222885,6350;219710,3175;219710,469265;338455,469265;335915,462915;161925,579120;167640,579120;6350,462915;3175,469265;106680,469265;106680,3175;103505,6350;222885,6350;222885,0;103505,0;100965,0;100965,3175;100965,466090;103505,462915;3175,462915;0,462915;0,466090;0,469265;161925,584835;341630,466090;341630,462915;338455,462915;222885,462915;226060,466090;226060,3175;226060,0;222885,0;222885,6350" o:connectangles="0,0,0,0,0,0,0,0,0,0,0,0,0,0,0,0,0,0,0,0,0,0,0,0,0,0,0,0,0,0,0,0,0"/>
                      </v:shape>
                      <v:rect id="Rectangle 1741" o:spid="_x0000_s1062" style="position:absolute;left:8070;top:700;width:8389;height:13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y5YMYA&#10;AADeAAAADwAAAGRycy9kb3ducmV2LnhtbESPT4vCMBTE78J+h/AWvGlaD6LVKOKu6NE/C+rt0Tzb&#10;YvNSmmirn94Iwh6HmfkNM523phR3ql1hWUHcj0AQp1YXnCn4O6x6IxDOI2ssLZOCBzmYz746U0y0&#10;bXhH973PRICwS1BB7n2VSOnSnAy6vq2Ig3extUEfZJ1JXWMT4KaUgygaSoMFh4UcK1rmlF73N6Ng&#10;PaoWp419Nln5e14ft8fxz2Hslep+t4sJCE+t/w9/2hutYDCM4hjed8IVkL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y5YMYAAADeAAAADwAAAAAAAAAAAAAAAACYAgAAZHJz&#10;L2Rvd25yZXYueG1sUEsFBgAAAAAEAAQA9QAAAIsDAAAAAA==&#10;" filled="f" stroked="f">
                        <v:textbox inset="0,0,0,0">
                          <w:txbxContent>
                            <w:p w:rsidR="006D2BEA" w:rsidRDefault="006D2BEA" w:rsidP="00D35342">
                              <w:r>
                                <w:rPr>
                                  <w:rFonts w:ascii="ISOCPEUR" w:hAnsi="ISOCPEUR" w:cs="ISOCPEUR"/>
                                  <w:color w:val="000000"/>
                                  <w:sz w:val="18"/>
                                  <w:szCs w:val="18"/>
                                  <w:lang w:val="en-US"/>
                                </w:rPr>
                                <w:t>Effort de traction</w:t>
                              </w:r>
                            </w:p>
                          </w:txbxContent>
                        </v:textbox>
                      </v:rect>
                      <v:rect id="Rectangle 1742" o:spid="_x0000_s1063" style="position:absolute;left:10115;top:15965;width:4451;height:1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4nF8cA&#10;AADeAAAADwAAAGRycy9kb3ducmV2LnhtbESPQWvCQBSE70L/w/IK3nRjDiGmriJtxRytKVhvj+wz&#10;Cc2+DdnVRH99t1DocZiZb5jVZjStuFHvGssKFvMIBHFpdcOVgs9iN0tBOI+ssbVMCu7kYLN+mqww&#10;03bgD7odfSUChF2GCmrvu0xKV9Zk0M1tRxy8i+0N+iD7SuoehwA3rYyjKJEGGw4LNXb0WlP5fbwa&#10;Bfu0237l9jFU7ft5fzqclm/F0is1fR63LyA8jf4//NfOtYI4iRYx/N4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OJxfHAAAA3gAAAA8AAAAAAAAAAAAAAAAAmAIAAGRy&#10;cy9kb3ducmV2LnhtbFBLBQYAAAAABAAEAPUAAACMAwAAAAA=&#10;" filled="f" stroked="f">
                        <v:textbox inset="0,0,0,0">
                          <w:txbxContent>
                            <w:p w:rsidR="006D2BEA" w:rsidRDefault="006D2BEA" w:rsidP="00D35342">
                              <w:proofErr w:type="gramStart"/>
                              <w:r>
                                <w:rPr>
                                  <w:rFonts w:ascii="ISOCPEUR" w:hAnsi="ISOCPEUR" w:cs="ISOCPEUR"/>
                                  <w:color w:val="000000"/>
                                  <w:sz w:val="18"/>
                                  <w:szCs w:val="18"/>
                                  <w:lang w:val="en-US"/>
                                </w:rPr>
                                <w:t>marques</w:t>
                              </w:r>
                              <w:proofErr w:type="gramEnd"/>
                            </w:p>
                          </w:txbxContent>
                        </v:textbox>
                      </v:rect>
                      <v:line id="Line 1743" o:spid="_x0000_s1064" style="position:absolute;flip:x y;visibility:visible;mso-wrap-style:square" from="7734,14232" to="10115,15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eFHMQAAADeAAAADwAAAGRycy9kb3ducmV2LnhtbESPQWsCMRSE74L/ITyhF6lZFdayNUop&#10;WsRb1/b+2LxuFpOXJYm6/vumIPQ4zMw3zHo7OCuuFGLnWcF8VoAgbrzuuFXwddo/v4CICVmj9UwK&#10;7hRhuxmP1lhpf+NPutapFRnCsUIFJqW+kjI2hhzGme+Js/fjg8OUZWilDnjLcGfloihK6bDjvGCw&#10;p3dDzbm+OAXL1ffpcLZTc9xHZ3Yftm7KcFfqaTK8vYJINKT/8KN90AoWZTFfwt+dfAXk5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54UcxAAAAN4AAAAPAAAAAAAAAAAA&#10;AAAAAKECAABkcnMvZG93bnJldi54bWxQSwUGAAAAAAQABAD5AAAAkgMAAAAA&#10;" strokeweight="0"/>
                      <v:shape id="Freeform 1744" o:spid="_x0000_s1065" style="position:absolute;left:7734;top:14232;width:641;height:577;visibility:visible;mso-wrap-style:square;v-text-anchor:top" coordsize="10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w8gA&#10;AADeAAAADwAAAGRycy9kb3ducmV2LnhtbESPT2vCQBTE70K/w/IK3szG2IqkriJVoVAP1n/0+Jp9&#10;TYLZt2l2Nem3dwsFj8PM/IaZzjtTiSs1rrSsYBjFIIgzq0vOFRz268EEhPPIGivLpOCXHMxnD70p&#10;ptq2/EHXnc9FgLBLUUHhfZ1K6bKCDLrI1sTB+7aNQR9kk0vdYBvgppJJHI+lwZLDQoE1vRaUnXcX&#10;o2C13NSf5eb9eUk/xxOPvto8oa1S/cdu8QLCU+fv4f/2m1aQjOPhE/zdC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q7PDyAAAAN4AAAAPAAAAAAAAAAAAAAAAAJgCAABk&#10;cnMvZG93bnJldi54bWxQSwUGAAAAAAQABAD1AAAAjQMAAAAA&#10;" path="m48,91l,,101,19,38,28,48,91xe" fillcolor="black" strokeweight="0">
                        <v:path arrowok="t" o:connecttype="custom" o:connectlocs="30480,57785;0,0;64135,12065;24130,17780;30480,57785" o:connectangles="0,0,0,0,0"/>
                      </v:shape>
                      <v:line id="Line 1745" o:spid="_x0000_s1066" style="position:absolute;flip:y;visibility:visible;mso-wrap-style:square" from="14871,14232" to="17621,15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9SvMgAAADeAAAADwAAAGRycy9kb3ducmV2LnhtbESPQWsCMRSE74X+h/AK3mpWQVtWo0hF&#10;kYIVbT14e25edxc3L0sS3fTfm0Khx2FmvmGm82gacSPna8sKBv0MBHFhdc2lgq/P1fMrCB+QNTaW&#10;ScEPeZjPHh+mmGvb8Z5uh1CKBGGfo4IqhDaX0hcVGfR92xIn79s6gyFJV0rtsEtw08hhlo2lwZrT&#10;QoUtvVVUXA5Xo2D/8cJnt77GSzx3293pWL4flwulek9xMQERKIb/8F97oxUMx9lgBL930hWQs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g9SvMgAAADeAAAADwAAAAAA&#10;AAAAAAAAAAChAgAAZHJzL2Rvd25yZXYueG1sUEsFBgAAAAAEAAQA+QAAAJYDAAAAAA==&#10;" strokeweight="0"/>
                      <v:shape id="Freeform 1746" o:spid="_x0000_s1067" style="position:absolute;left:16979;top:14232;width:642;height:546;visibility:visible;mso-wrap-style:square;v-text-anchor:top" coordsize="10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RZZcUA&#10;AADeAAAADwAAAGRycy9kb3ducmV2LnhtbESP3WrCQBSE7wXfYTkF73TjD1Giq0iLWOiFJPoAh+xp&#10;kjZ7NuyuGt++KxS8HGbmG2az600rbuR8Y1nBdJKAIC6tbrhScDkfxisQPiBrbC2Tggd52G2Hgw1m&#10;2t45p1sRKhEh7DNUUIfQZVL6siaDfmI74uh9W2cwROkqqR3eI9y0cpYkqTTYcFyosaP3msrf4moU&#10;+MuqOv40i8IsT18fcy7ztnC5UqO3fr8GEagPr/B/+1MrmKXJNIXnnXgF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1FllxQAAAN4AAAAPAAAAAAAAAAAAAAAAAJgCAABkcnMv&#10;ZG93bnJldi54bWxQSwUGAAAAAAQABAD1AAAAigMAAAAA&#10;" path="m,9l101,,48,86,62,24,,9xe" fillcolor="black" strokeweight="0">
                        <v:path arrowok="t" o:connecttype="custom" o:connectlocs="0,5715;64135,0;30480,54610;39370,15240;0,5715" o:connectangles="0,0,0,0,0"/>
                      </v:shape>
                      <v:rect id="Rectangle 1747" o:spid="_x0000_s1068" style="position:absolute;left:6146;top:4122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4xYM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KJGj/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vjFgyAAAAN4AAAAPAAAAAAAAAAAAAAAAAJgCAABk&#10;cnMvZG93bnJldi54bWxQSwUGAAAAAAQABAD1AAAAjQMAAAAA&#10;" fillcolor="black" stroked="f"/>
                      <v:rect id="Rectangle 1748" o:spid="_x0000_s1069" style="position:absolute;left:6146;top:41200;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GlEsUA&#10;AADeAAAADwAAAGRycy9kb3ducmV2LnhtbERPTWsCMRC9C/6HMIXeNHFpRVejaKHgRVDbQ72Nm+nu&#10;4mayTVLd+uvNQejx8b7ny8424kI+1I41jIYKBHHhTM2lhs+P98EERIjIBhvHpOGPAiwX/d4cc+Ou&#10;vKfLIZYihXDIUUMVY5tLGYqKLIaha4kT9+28xZigL6XxeE3htpGZUmNpsebUUGFLbxUV58Ov1bCe&#10;TtY/uxfe3vanIx2/TufXzCutn5+61QxEpC7+ix/ujdGQjdUo7U130hW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IaUSxQAAAN4AAAAPAAAAAAAAAAAAAAAAAJgCAABkcnMv&#10;ZG93bnJldi54bWxQSwUGAAAAAAQABAD1AAAAigMAAAAA&#10;" fillcolor="black" stroked="f"/>
                      <v:rect id="Rectangle 1749" o:spid="_x0000_s1070" style="position:absolute;left:6146;top:4116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0AicgA&#10;AADeAAAADwAAAGRycy9kb3ducmV2LnhtbESPQWsCMRSE70L/Q3iF3jRxqaJbo1Sh0Euh2h7q7bl5&#10;3V3cvKxJqqu/vhEEj8PMfMPMFp1txJF8qB1rGA4UCOLCmZpLDd9fb/0JiBCRDTaOScOZAizmD70Z&#10;5sadeE3HTSxFgnDIUUMVY5tLGYqKLIaBa4mT9+u8xZikL6XxeEpw28hMqbG0WHNaqLClVUXFfvNn&#10;NSynk+Xh85k/LuvdlrY/u/0o80rrp8fu9QVEpC7ew7f2u9GQjdVwCtc76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bQCJyAAAAN4AAAAPAAAAAAAAAAAAAAAAAJgCAABk&#10;cnMvZG93bnJldi54bWxQSwUGAAAAAAQABAD1AAAAjQMAAAAA&#10;" fillcolor="black" stroked="f"/>
                      <v:rect id="Rectangle 1750" o:spid="_x0000_s1071" style="position:absolute;left:6146;top:4113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jqcYA&#10;AADeAAAADwAAAGRycy9kb3ducmV2LnhtbESPy2oCMRSG9wXfIZxCdzXpYEWnRtGC0E3B20J3x8np&#10;zODkZJqkOvXpzUJw+fPf+CazzjbiTD7UjjW89RUI4sKZmksNu+3ydQQiRGSDjWPS8E8BZtPe0wRz&#10;4y68pvMmliKNcMhRQxVjm0sZiooshr5riZP347zFmKQvpfF4SeO2kZlSQ2mx5vRQYUufFRWnzZ/V&#10;sBiPFr+rAX9f18cDHfbH03vmldYvz938A0SkLj7C9/aX0ZANVZYAEk5CAT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tjqcYAAADeAAAADwAAAAAAAAAAAAAAAACYAgAAZHJz&#10;L2Rvd25yZXYueG1sUEsFBgAAAAAEAAQA9QAAAIsDAAAAAA==&#10;" fillcolor="black" stroked="f"/>
                      <v:rect id="Rectangle 1751" o:spid="_x0000_s1072" style="position:absolute;left:6146;top:4110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fGMscA&#10;AADeAAAADwAAAGRycy9kb3ducmV2LnhtbESPQWsCMRSE74X+h/AEbzVxsaKrUWpB6KVQbQ/19tw8&#10;dxc3L9sk6tZf3whCj8PMfMPMl51txJl8qB1rGA4UCOLCmZpLDV+f66cJiBCRDTaOScMvBVguHh/m&#10;mBt34Q2dt7EUCcIhRw1VjG0uZSgqshgGriVO3sF5izFJX0rj8ZLgtpGZUmNpsea0UGFLrxUVx+3J&#10;alhNJ6ufjxG/Xzf7He2+98fnzCut+73uZQYiUhf/w/f2m9GQjVU2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3xjLHAAAA3gAAAA8AAAAAAAAAAAAAAAAAmAIAAGRy&#10;cy9kb3ducmV2LnhtbFBLBQYAAAAABAAEAPUAAACMAwAAAAA=&#10;" fillcolor="black" stroked="f"/>
                      <v:rect id="Rectangle 1752" o:spid="_x0000_s1073" style="position:absolute;left:6146;top:4107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YRcgA&#10;AADeAAAADwAAAGRycy9kb3ducmV2LnhtbESPQWsCMRSE70L/Q3hCb5oYqtitUWqh0Euh2h7q7bl5&#10;3V3cvGyTVFd/fSMUehxm5htmsepdK44UYuPZwGSsQBCX3jZcGfh4fx7NQcSEbLH1TAbOFGG1vBks&#10;sLD+xBs6blMlMoRjgQbqlLpCyljW5DCOfUecvS8fHKYsQyVtwFOGu1ZqpWbSYcN5ocaOnmoqD9sf&#10;Z2B9P19/v93x62Wz39Huc3+Y6qCMuR32jw8gEvXpP/zXfrEG9ExpDdc7+Qr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pVhFyAAAAN4AAAAPAAAAAAAAAAAAAAAAAJgCAABk&#10;cnMvZG93bnJldi54bWxQSwUGAAAAAAQABAD1AAAAjQMAAAAA&#10;" fillcolor="black" stroked="f"/>
                      <v:rect id="Rectangle 1753" o:spid="_x0000_s1074" style="position:absolute;left:6146;top:4104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n93sgA&#10;AADeAAAADwAAAGRycy9kb3ducmV2LnhtbESPQWsCMRSE7wX/Q3hCbzVx24pujaKFQi+FanvQ23Pz&#10;uru4edkmqW799UYQPA4z8w0znXe2EQfyoXasYThQIIgLZ2ouNXx/vT2MQYSIbLBxTBr+KcB81rub&#10;Ym7ckVd0WMdSJAiHHDVUMba5lKGoyGIYuJY4eT/OW4xJ+lIaj8cEt43MlBpJizWnhQpbeq2o2K//&#10;rIblZLz8/Xzij9Nqt6XtZrd/zrzS+r7fLV5AROriLXxtvxsN2Uhlj3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6f3eyAAAAN4AAAAPAAAAAAAAAAAAAAAAAJgCAABk&#10;cnMvZG93bnJldi54bWxQSwUGAAAAAAQABAD1AAAAjQMAAAAA&#10;" fillcolor="black" stroked="f"/>
                      <v:rect id="Rectangle 1754" o:spid="_x0000_s1075" style="position:absolute;left:6146;top:4101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Blqs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VU2g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AZarHAAAA3gAAAA8AAAAAAAAAAAAAAAAAmAIAAGRy&#10;cy9kb3ducmV2LnhtbFBLBQYAAAAABAAEAPUAAACMAwAAAAA=&#10;" fillcolor="black" stroked="f"/>
                      <v:rect id="Rectangle 1755" o:spid="_x0000_s1076" style="position:absolute;left:6146;top:4098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zAMccA&#10;AADeAAAADwAAAGRycy9kb3ducmV2LnhtbESPQWsCMRSE74L/ITyhN026VNHVKLVQ6KWgtod6e25e&#10;dxc3L9sk1a2/3ghCj8PMfMMsVp1txIl8qB1reBwpEMSFMzWXGj4/XodTECEiG2wck4Y/CrBa9nsL&#10;zI0785ZOu1iKBOGQo4YqxjaXMhQVWQwj1xIn79t5izFJX0rj8ZzgtpGZUhNpsea0UGFLLxUVx92v&#10;1bCeTdc/myd+v2wPe9p/HY7jzCutHwbd8xxEpC7+h+/tN6Mhm6hsDL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MwDHHAAAA3gAAAA8AAAAAAAAAAAAAAAAAmAIAAGRy&#10;cy9kb3ducmV2LnhtbFBLBQYAAAAABAAEAPUAAACMAwAAAAA=&#10;" fillcolor="black" stroked="f"/>
                      <v:rect id="Rectangle 1756" o:spid="_x0000_s1077" style="position:absolute;left:6146;top:4095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5eRsgA&#10;AADeAAAADwAAAGRycy9kb3ducmV2LnhtbESPQWsCMRSE74X+h/AEbzVxsYuuRqkFoZdCtT3o7bl5&#10;7i5uXrZJ1G1/fVMo9DjMzDfMYtXbVlzJh8axhvFIgSAunWm40vDxvnmYgggR2WDrmDR8UYDV8v5u&#10;gYVxN97SdRcrkSAcCtRQx9gVUoayJoth5Dri5J2ctxiT9JU0Hm8JbluZKZVLiw2nhRo7eq6pPO8u&#10;VsN6Nl1/vk349Xt7PNBhfzw/Zl5pPRz0T3MQkfr4H/5rvxgNWa6yH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nl5GyAAAAN4AAAAPAAAAAAAAAAAAAAAAAJgCAABk&#10;cnMvZG93bnJldi54bWxQSwUGAAAAAAQABAD1AAAAjQMAAAAA&#10;" fillcolor="black" stroked="f"/>
                      <v:rect id="Rectangle 1757" o:spid="_x0000_s1078" style="position:absolute;left:6146;top:4092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73cgA&#10;AADeAAAADwAAAGRycy9kb3ducmV2LnhtbESPQWsCMRSE74X+h/AKvXWTLtXq1ihVKHgpqO1Bb8/N&#10;6+7i5mVNUt321zeC0OMwM98wk1lvW3EiHxrHGh4zBYK4dKbhSsPnx9vDCESIyAZbx6ThhwLMprc3&#10;EyyMO/OaTptYiQThUKCGOsaukDKUNVkMmeuIk/flvMWYpK+k8XhOcNvKXKmhtNhwWqixo0VN5WHz&#10;bTXMx6P5cfXE77/r/Y522/1hkHul9f1d//oCIlIf/8PX9tJoyIcqf4b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0vvdyAAAAN4AAAAPAAAAAAAAAAAAAAAAAJgCAABk&#10;cnMvZG93bnJldi54bWxQSwUGAAAAAAQABAD1AAAAjQMAAAAA&#10;" fillcolor="black" stroked="f"/>
                      <v:rect id="Rectangle 1758" o:spid="_x0000_s1079" style="position:absolute;left:6146;top:40895;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vr8QA&#10;AADeAAAADwAAAGRycy9kb3ducmV2LnhtbERPy2oCMRTdF/yHcAvd1aSDFZ0aRQtCNwVfC91dJ7cz&#10;g5ObaZLq1K83C8Hl4bwns8424kw+1I41vPUVCOLCmZpLDbvt8nUEIkRkg41j0vBPAWbT3tMEc+Mu&#10;vKbzJpYihXDIUUMVY5tLGYqKLIa+a4kT9+O8xZigL6XxeEnhtpGZUkNpsebUUGFLnxUVp82f1bAY&#10;jxa/qwF/X9fHAx32x9N75pXWL8/d/ANEpC4+xHf3l9GQDVWW9qY76Qr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Nb6/EAAAA3gAAAA8AAAAAAAAAAAAAAAAAmAIAAGRycy9k&#10;b3ducmV2LnhtbFBLBQYAAAAABAAEAPUAAACJAwAAAAA=&#10;" fillcolor="black" stroked="f"/>
                      <v:rect id="Rectangle 1759" o:spid="_x0000_s1080" style="position:absolute;left:6146;top:4086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KNMcA&#10;AADeAAAADwAAAGRycy9kb3ducmV2LnhtbESPQWsCMRSE74X+h/AK3mrSxYquRqkFoZdCtR709tw8&#10;dxc3L9sk6tZf3whCj8PMfMNM551txJl8qB1reOkrEMSFMzWXGjbfy+cRiBCRDTaOScMvBZjPHh+m&#10;mBt34RWd17EUCcIhRw1VjG0uZSgqshj6riVO3sF5izFJX0rj8ZLgtpGZUkNpsea0UGFL7xUVx/XJ&#10;aliMR4ufrwF/Xlf7He22++Nr5pXWvafubQIiUhf/w/f2h9GQDVU2h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ByjTHAAAA3gAAAA8AAAAAAAAAAAAAAAAAmAIAAGRy&#10;cy9kb3ducmV2LnhtbFBLBQYAAAAABAAEAPUAAACMAwAAAAA=&#10;" fillcolor="black" stroked="f"/>
                      <v:rect id="Rectangle 1760" o:spid="_x0000_s1081" style="position:absolute;left:6146;top:4083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L1dMcA&#10;AADeAAAADwAAAGRycy9kb3ducmV2LnhtbESPy2oCMRSG9wXfIRzBXU0cW7FTo2ih0I1QL4u6O05O&#10;ZwYnJ9Mk1dGnN4tClz//jW+26GwjzuRD7VjDaKhAEBfO1Fxq2O/eH6cgQkQ22DgmDVcKsJj3HmaY&#10;G3fhDZ23sRRphEOOGqoY21zKUFRkMQxdS5y8b+ctxiR9KY3HSxq3jcyUmkiLNaeHClt6q6g4bX+t&#10;htXLdPXz+cTr2+Z4oMPX8fSceaX1oN8tX0FE6uJ/+K/9YTRkEzVOAAknoY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i9XTHAAAA3gAAAA8AAAAAAAAAAAAAAAAAmAIAAGRy&#10;cy9kb3ducmV2LnhtbFBLBQYAAAAABAAEAPUAAACMAwAAAAA=&#10;" fillcolor="black" stroked="f"/>
                      <v:rect id="Rectangle 1761" o:spid="_x0000_s1082" style="position:absolute;left:6146;top:4080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5Q78kA&#10;AADeAAAADwAAAGRycy9kb3ducmV2LnhtbESPT2sCMRTE74V+h/AKvdXEbSu6GqUWhF6E+uegt+fm&#10;dXdx87JNoq799E2h4HGYmd8wk1lnG3EmH2rHGvo9BYK4cKbmUsN2s3gagggR2WDjmDRcKcBsen83&#10;wdy4C6/ovI6lSBAOOWqoYmxzKUNRkcXQcy1x8r6ctxiT9KU0Hi8JbhuZKTWQFmtOCxW29F5RcVyf&#10;rIb5aDj//nzh5c/qsKf97nB8zbzS+vGhexuDiNTFW/i//WE0ZAP13Ie/O+kK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q5Q78kAAADeAAAADwAAAAAAAAAAAAAAAACYAgAA&#10;ZHJzL2Rvd25yZXYueG1sUEsFBgAAAAAEAAQA9QAAAI4DAAAAAA==&#10;" fillcolor="black" stroked="f"/>
                      <v:rect id="Rectangle 1762" o:spid="_x0000_s1083" style="position:absolute;left:6146;top:4076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zOmMgA&#10;AADeAAAADwAAAGRycy9kb3ducmV2LnhtbESPQWsCMRSE7wX/Q3hCbzVx24pujaKFQi+FanvQ23Pz&#10;uru4edkmqW799UYQPA4z8w0znXe2EQfyoXasYThQIIgLZ2ouNXx/vT2MQYSIbLBxTBr+KcB81rub&#10;Ym7ckVd0WMdSJAiHHDVUMba5lKGoyGIYuJY4eT/OW4xJ+lIaj8cEt43MlBpJizWnhQpbeq2o2K//&#10;rIblZLz8/Xzij9Nqt6XtZrd/zrzS+r7fLV5AROriLXxtvxsN2Ug9Zn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fM6YyAAAAN4AAAAPAAAAAAAAAAAAAAAAAJgCAABk&#10;cnMvZG93bnJldi54bWxQSwUGAAAAAAQABAD1AAAAjQMAAAAA&#10;" fillcolor="black" stroked="f"/>
                      <v:rect id="Rectangle 1763" o:spid="_x0000_s1084" style="position:absolute;left:6146;top:4074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BrA8kA&#10;AADeAAAADwAAAGRycy9kb3ducmV2LnhtbESPQUsDMRSE70L/Q3gFbzZxq6XdblpaQfAi2OrB3t5u&#10;nrtLNy/bJLarv94IgsdhZr5hivVgO3EmH1rHGm4nCgRx5UzLtYa318ebOYgQkQ12jknDFwVYr0ZX&#10;BebGXXhH532sRYJwyFFDE2OfSxmqhiyGieuJk/fhvMWYpK+l8XhJcNvJTKmZtNhyWmiwp4eGquP+&#10;02rYLubb08sdP3/vygMd3svjfeaV1tfjYbMEEWmI/+G/9pPRkM3UdAq/d9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TBrA8kAAADeAAAADwAAAAAAAAAAAAAAAACYAgAA&#10;ZHJzL2Rvd25yZXYueG1sUEsFBgAAAAAEAAQA9QAAAI4DAAAAAA==&#10;" fillcolor="black" stroked="f"/>
                      <v:rect id="Rectangle 1764" o:spid="_x0000_s1085" style="position:absolute;left:6146;top:4071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zd8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Vwwg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nzd8kAAADeAAAADwAAAAAAAAAAAAAAAACYAgAA&#10;ZHJzL2Rvd25yZXYueG1sUEsFBgAAAAAEAAQA9QAAAI4DAAAAAA==&#10;" fillcolor="black" stroked="f"/>
                      <v:rect id="Rectangle 1765" o:spid="_x0000_s1086" style="position:absolute;left:6146;top:4067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W7MkA&#10;AADeAAAADwAAAGRycy9kb3ducmV2LnhtbESPQWsCMRSE74X+h/AKvXWTbqvoapRaKPQiqO2h3p6b&#10;193Fzcs2SXXrrzeC0OMwM98w03lvW3EgHxrHGh4zBYK4dKbhSsPnx9vDCESIyAZbx6ThjwLMZ7c3&#10;UyyMO/KaDptYiQThUKCGOsaukDKUNVkMmeuIk/ftvMWYpK+k8XhMcNvKXKmhtNhwWqixo9eayv3m&#10;12pYjEeLn9UzL0/r3Za2X7v9IPdK6/u7/mUCIlIf/8PX9rvRkA/V0wA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ZVW7MkAAADeAAAADwAAAAAAAAAAAAAAAACYAgAA&#10;ZHJzL2Rvd25yZXYueG1sUEsFBgAAAAAEAAQA9QAAAI4DAAAAAA==&#10;" fillcolor="black" stroked="f"/>
                      <v:rect id="Rectangle 1766" o:spid="_x0000_s1087" style="position:absolute;left:6146;top:4064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fIm8gA&#10;AADeAAAADwAAAGRycy9kb3ducmV2LnhtbESPQUvDQBSE74L/YXmCN7trrKHGbostCL0INnqwt9fs&#10;MwnNvk131yb6692C4HGYmW+Y+XK0nTiRD61jDbcTBYK4cqblWsP72/PNDESIyAY7x6ThmwIsF5cX&#10;cyyMG3hLpzLWIkE4FKihibEvpAxVQxbDxPXEyft03mJM0tfSeBwS3HYyUyqXFltOCw32tG6oOpRf&#10;VsPqYbY6vk755We739HuY3+4z7zS+vpqfHoEEWmM/+G/9sZoyHJ1l8P5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R8ibyAAAAN4AAAAPAAAAAAAAAAAAAAAAAJgCAABk&#10;cnMvZG93bnJldi54bWxQSwUGAAAAAAQABAD1AAAAjQMAAAAA&#10;" fillcolor="black" stroked="f"/>
                      <v:rect id="Rectangle 1767" o:spid="_x0000_s1088" style="position:absolute;left:6146;top:4061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ttAMkA&#10;AADeAAAADwAAAGRycy9kb3ducmV2LnhtbESPzUsDMRTE74L/Q3hCbzZxq/3YNi1WKHgR7Mehvb1u&#10;nrtLNy9rEtvVv74RBI/DzPyGmS0624gz+VA71vDQVyCIC2dqLjXstqv7MYgQkQ02jknDNwVYzG9v&#10;Zpgbd+E1nTexFAnCIUcNVYxtLmUoKrIY+q4lTt6H8xZjkr6UxuMlwW0jM6WG0mLNaaHCll4qKk6b&#10;L6thORkvP98f+e1nfTzQYX88PWVead27656nICJ18T/81341GrKhGozg9066AnJ+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gttAMkAAADeAAAADwAAAAAAAAAAAAAAAACYAgAA&#10;ZHJzL2Rvd25yZXYueG1sUEsFBgAAAAAEAAQA9QAAAI4DAAAAAA==&#10;" fillcolor="black" stroked="f"/>
                      <v:rect id="Rectangle 1768" o:spid="_x0000_s1089" style="position:absolute;left:6146;top:40590;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T5csUA&#10;AADeAAAADwAAAGRycy9kb3ducmV2LnhtbERPy2oCMRTdF/yHcAV3NXFsxU6NooVCN0J9LOruOrmd&#10;GZzcTJNUR7/eLApdHs57tuhsI87kQ+1Yw2ioQBAXztRcatjv3h+nIEJENtg4Jg1XCrCY9x5mmBt3&#10;4Q2dt7EUKYRDjhqqGNtcylBUZDEMXUucuG/nLcYEfSmNx0sKt43MlJpIizWnhgpbequoOG1/rYbV&#10;y3T18/nE69vmeKDD1/H0nHml9aDfLV9BROriv/jP/WE0ZBM1TnvTnXQ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lyxQAAAN4AAAAPAAAAAAAAAAAAAAAAAJgCAABkcnMv&#10;ZG93bnJldi54bWxQSwUGAAAAAAQABAD1AAAAigMAAAAA&#10;" fillcolor="black" stroked="f"/>
                      <v:rect id="Rectangle 1769" o:spid="_x0000_s1090" style="position:absolute;left:6146;top:4055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hc6ckA&#10;AADeAAAADwAAAGRycy9kb3ducmV2LnhtbESPQUsDMRSE74L/ITzBm01ca2m3TYstCL0Itnpwb283&#10;r7tLNy/bJLarv94IgsdhZr5hFqvBduJMPrSONdyPFAjiypmWaw3vb893UxAhIhvsHJOGLwqwWl5f&#10;LTA37sI7Ou9jLRKEQ44amhj7XMpQNWQxjFxPnLyD8xZjkr6WxuMlwW0nM6Um0mLLaaHBnjYNVcf9&#10;p9Wwnk3Xp9cxv3zvyoKKj/L4mHml9e3N8DQHEWmI/+G/9tZoyCbqYQa/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Nhc6ckAAADeAAAADwAAAAAAAAAAAAAAAACYAgAA&#10;ZHJzL2Rvd25yZXYueG1sUEsFBgAAAAAEAAQA9QAAAI4DAAAAAA==&#10;" fillcolor="black" stroked="f"/>
                      <v:rect id="Rectangle 1770" o:spid="_x0000_s1091" style="position:absolute;left:6146;top:4052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SGCcYA&#10;AADeAAAADwAAAGRycy9kb3ducmV2LnhtbESPzWoCMRSF94W+Q7iF7mrSQUVHo2ih4EZQ20XdXSe3&#10;M4OTmzFJdfTpzULo8nD++KbzzjbiTD7UjjW89xQI4sKZmksN31+fbyMQISIbbByThisFmM+en6aY&#10;G3fhLZ13sRRphEOOGqoY21zKUFRkMfRcS5y8X+ctxiR9KY3HSxq3jcyUGkqLNaeHClv6qKg47v6s&#10;huV4tDxt+ry+bQ972v8cjoPMK61fX7rFBESkLv6HH+2V0ZANVT8BJJyE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SGCcYAAADeAAAADwAAAAAAAAAAAAAAAACYAgAAZHJz&#10;L2Rvd25yZXYueG1sUEsFBgAAAAAEAAQA9QAAAIsDAAAAAA==&#10;" fillcolor="black" stroked="f"/>
                      <v:rect id="Rectangle 1771" o:spid="_x0000_s1092" style="position:absolute;left:6146;top:4049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gjks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Vo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qCOSyAAAAN4AAAAPAAAAAAAAAAAAAAAAAJgCAABk&#10;cnMvZG93bnJldi54bWxQSwUGAAAAAAQABAD1AAAAjQMAAAAA&#10;" fillcolor="black" stroked="f"/>
                      <v:rect id="Rectangle 1772" o:spid="_x0000_s1093" style="position:absolute;left:6146;top:40470;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q95c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dUk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6veXHAAAA3gAAAA8AAAAAAAAAAAAAAAAAmAIAAGRy&#10;cy9kb3ducmV2LnhtbFBLBQYAAAAABAAEAPUAAACMAwAAAAA=&#10;" fillcolor="black" stroked="f"/>
                      <v:rect id="Rectangle 1773" o:spid="_x0000_s1094" style="position:absolute;left:6146;top:4043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YYfs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V6AE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TYYfskAAADeAAAADwAAAAAAAAAAAAAAAACYAgAA&#10;ZHJzL2Rvd25yZXYueG1sUEsFBgAAAAAEAAQA9QAAAI4DAAAAAA==&#10;" fillcolor="black" stroked="f"/>
                      <v:rect id="Rectangle 1774" o:spid="_x0000_s1095" style="position:absolute;left:6146;top:4040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ACsgA&#10;AADeAAAADwAAAGRycy9kb3ducmV2LnhtbESPQWsCMRSE74L/ITyhN026bMVujaKC0Euh2h7q7bl5&#10;3V3cvKxJqtv++qYg9DjMzDfMfNnbVlzIh8axhvuJAkFcOtNwpeH9bTuegQgR2WDrmDR8U4DlYjiY&#10;Y2HclXd02cdKJAiHAjXUMXaFlKGsyWKYuI44eZ/OW4xJ+koaj9cEt63MlJpKiw2nhRo72tRUnvZf&#10;VsP6cbY+v+b88rM7HujwcTw9ZF5pfTfqV08gIvXxP3xrPxsN2VTl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34AKyAAAAN4AAAAPAAAAAAAAAAAAAAAAAJgCAABk&#10;cnMvZG93bnJldi54bWxQSwUGAAAAAAQABAD1AAAAjQMAAAAA&#10;" fillcolor="black" stroked="f"/>
                      <v:rect id="Rectangle 1775" o:spid="_x0000_s1096" style="position:absolute;left:6146;top:4037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Mlkc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dVwB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kyWRyAAAAN4AAAAPAAAAAAAAAAAAAAAAAJgCAABk&#10;cnMvZG93bnJldi54bWxQSwUGAAAAAAQABAD1AAAAjQMAAAAA&#10;" fillcolor="black" stroked="f"/>
                      <v:rect id="Rectangle 1776" o:spid="_x0000_s1097" style="position:absolute;left:6146;top:40343;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75sgA&#10;AADeAAAADwAAAGRycy9kb3ducmV2LnhtbESPQWsCMRSE74L/ITyhN0262MVujaKFgheh2h7q7bl5&#10;3V3cvKxJqtv++qYg9DjMzDfMfNnbVlzIh8axhvuJAkFcOtNwpeH97WU8AxEissHWMWn4pgDLxXAw&#10;x8K4K+/oso+VSBAOBWqoY+wKKUNZk8UwcR1x8j6dtxiT9JU0Hq8JbluZKZVLiw2nhRo7eq6pPO2/&#10;rIb142x9fp3y9md3PNDh43h6yLzS+m7Ur55AROrjf/jW3hgNWa6m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QbvmyAAAAN4AAAAPAAAAAAAAAAAAAAAAAJgCAABk&#10;cnMvZG93bnJldi54bWxQSwUGAAAAAAQABAD1AAAAjQMAAAAA&#10;" fillcolor="black" stroked="f"/>
                      <v:rect id="Rectangle 1777" o:spid="_x0000_s1098" style="position:absolute;left:6146;top:40317;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0efcgA&#10;AADeAAAADwAAAGRycy9kb3ducmV2LnhtbESPQWsCMRSE74X+h/AKvdWki7W6GqUWhF4EtT3U23Pz&#10;uru4edkmUdf++kYQPA4z8w0zmXW2EUfyoXas4bmnQBAXztRcavj6XDwNQYSIbLBxTBrOFGA2vb+b&#10;YG7cidd03MRSJAiHHDVUMba5lKGoyGLouZY4eT/OW4xJ+lIaj6cEt43MlBpIizWnhQpbeq+o2G8O&#10;VsN8NJz/rvq8/FvvtrT93u1fMq+0fnzo3sYgInXxFr62P4yGbKD6r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DR59yAAAAN4AAAAPAAAAAAAAAAAAAAAAAJgCAABk&#10;cnMvZG93bnJldi54bWxQSwUGAAAAAAQABAD1AAAAjQMAAAAA&#10;" fillcolor="black" stroked="f"/>
                      <v:rect id="Rectangle 1778" o:spid="_x0000_s1099" style="position:absolute;left:6146;top:4028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KKD8UA&#10;AADeAAAADwAAAGRycy9kb3ducmV2LnhtbERPTWsCMRC9F/ofwhR6q0kXFV2NooWCF0FtD/U2bqa7&#10;i5vJmqS6+uvNQejx8b6n88424kw+1I41vPcUCOLCmZpLDd9fn28jECEiG2wck4YrBZjPnp+mmBt3&#10;4S2dd7EUKYRDjhqqGNtcylBUZDH0XEucuF/nLcYEfSmNx0sKt43MlBpKizWnhgpb+qioOO7+rIbl&#10;eLQ8bfq8vm0Pe9r/HI6DzCutX1+6xQREpC7+ix/uldGQDVU/7U130hW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ooPxQAAAN4AAAAPAAAAAAAAAAAAAAAAAJgCAABkcnMv&#10;ZG93bnJldi54bWxQSwUGAAAAAAQABAD1AAAAigMAAAAA&#10;" fillcolor="black" stroked="f"/>
                      <v:rect id="Rectangle 1779" o:spid="_x0000_s1100" style="position:absolute;left:6146;top:4025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4vlM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Vo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3i+UyAAAAN4AAAAPAAAAAAAAAAAAAAAAAJgCAABk&#10;cnMvZG93bnJldi54bWxQSwUGAAAAAAQABAD1AAAAjQMAAAAA&#10;" fillcolor="black" stroked="f"/>
                      <v:rect id="Rectangle 1780" o:spid="_x0000_s1101" style="position:absolute;left:6146;top:4022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0Q1MYA&#10;AADeAAAADwAAAGRycy9kb3ducmV2LnhtbESPzWoCMRSF9wXfIVzBXU0cVHQ0ihYKbgrVdlF318l1&#10;ZnByMyZRp336ZlHo8nD++JbrzjbiTj7UjjWMhgoEceFMzaWGz4/X5xmIEJENNo5JwzcFWK96T0vM&#10;jXvwnu6HWIo0wiFHDVWMbS5lKCqyGIauJU7e2XmLMUlfSuPxkcZtIzOlptJizemhwpZeKiouh5vV&#10;sJ3Pttf3Mb/97E9HOn6dLpPMK60H/W6zABGpi//hv/bOaMimapIAEk5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0Q1MYAAADeAAAADwAAAAAAAAAAAAAAAACYAgAAZHJz&#10;L2Rvd25yZXYueG1sUEsFBgAAAAAEAAQA9QAAAIsDAAAAAA==&#10;" fillcolor="black" stroked="f"/>
                      <v:rect id="Rectangle 1781" o:spid="_x0000_s1102" style="position:absolute;left:6146;top:4019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1T8gA&#10;AADeAAAADwAAAGRycy9kb3ducmV2LnhtbESPQWsCMRSE74X+h/AK3mriomK3RqmFghdBbQ/19ty8&#10;7i5uXrZJ1LW/3hQEj8PMfMNM551txIl8qB1rGPQVCOLCmZpLDV+fH88TECEiG2wck4YLBZjPHh+m&#10;mBt35g2dtrEUCcIhRw1VjG0uZSgqshj6riVO3o/zFmOSvpTG4znBbSMzpcbSYs1pocKW3isqDtuj&#10;1bB4mSx+10Ne/W32O9p97w+jzCute0/d2yuISF28h2/tpdGQjdVoA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cbVPyAAAAN4AAAAPAAAAAAAAAAAAAAAAAJgCAABk&#10;cnMvZG93bnJldi54bWxQSwUGAAAAAAQABAD1AAAAjQMAAAAA&#10;" fillcolor="black" stroked="f"/>
                      <v:rect id="Rectangle 1782" o:spid="_x0000_s1103" style="position:absolute;left:6146;top:40165;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MrOMcA&#10;AADeAAAADwAAAGRycy9kb3ducmV2LnhtbESPQWsCMRSE74L/ITyhN026VNHVKLVQ6KWgtod6e25e&#10;dxc3L9sk1a2/3ghCj8PMfMMsVp1txIl8qB1reBwpEMSFMzWXGj4/XodTECEiG2wck4Y/CrBa9nsL&#10;zI0785ZOu1iKBOGQo4YqxjaXMhQVWQwj1xIn79t5izFJX0rj8ZzgtpGZUhNpsea0UGFLLxUVx92v&#10;1bCeTdc/myd+v2wPe9p/HY7jzCutHwbd8xxEpC7+h+/tN6Mhm6hxB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jKzjHAAAA3gAAAA8AAAAAAAAAAAAAAAAAmAIAAGRy&#10;cy9kb3ducmV2LnhtbFBLBQYAAAAABAAEAPUAAACMAwAAAAA=&#10;" fillcolor="black" stroked="f"/>
                      <v:rect id="Rectangle 1783" o:spid="_x0000_s1104" style="position:absolute;left:6146;top:4013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Oo8kA&#10;AADeAAAADwAAAGRycy9kb3ducmV2LnhtbESPQWsCMRSE74X+h/AKvXWTbqvoapRaKPQiqO2h3p6b&#10;193Fzcs2SXXrrzeC0OMwM98w03lvW3EgHxrHGh4zBYK4dKbhSsPnx9vDCESIyAZbx6ThjwLMZ7c3&#10;UyyMO/KaDptYiQThUKCGOsaukDKUNVkMmeuIk/ftvMWYpK+k8XhMcNvKXKmhtNhwWqixo9eayv3m&#10;12pYjEeLn9UzL0/r3Za2X7v9IPdK6/u7/mUCIlIf/8PX9rvRkA/V4Ak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O+Oo8kAAADeAAAADwAAAAAAAAAAAAAAAACYAgAA&#10;ZHJzL2Rvd25yZXYueG1sUEsFBgAAAAAEAAQA9QAAAI4DAAAAAA==&#10;" fillcolor="black" stroked="f"/>
                      <v:rect id="Rectangle 1784" o:spid="_x0000_s1105" style="position:absolute;left:6146;top:4010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W18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dVoC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BhbXyAAAAN4AAAAPAAAAAAAAAAAAAAAAAJgCAABk&#10;cnMvZG93bnJldi54bWxQSwUGAAAAAAQABAD1AAAAjQMAAAAA&#10;" fillcolor="black" stroked="f"/>
                      <v:rect id="Rectangle 1785" o:spid="_x0000_s1106" style="position:absolute;left:6146;top:40070;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qzTMgA&#10;AADeAAAADwAAAGRycy9kb3ducmV2LnhtbESPQUsDMRSE74L/ITyhNzdx6Za6Ni1WEHop2OrB3l43&#10;z92lm5c1Sdutv94IBY/DzHzDzBaD7cSJfGgda3jIFAjiypmWaw0f76/3UxAhIhvsHJOGCwVYzG9v&#10;Zlgad+YNnbaxFgnCoUQNTYx9KWWoGrIYMtcTJ+/LeYsxSV9L4/Gc4LaTuVITabHltNBgTy8NVYft&#10;0WpYPk6X329jXv9s9jvafe4PRe6V1qO74fkJRKQh/oev7ZXRkE9UUc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SrNMyAAAAN4AAAAPAAAAAAAAAAAAAAAAAJgCAABk&#10;cnMvZG93bnJldi54bWxQSwUGAAAAAAQABAD1AAAAjQMAAAAA&#10;" fillcolor="black" stroked="f"/>
                      <v:rect id="Rectangle 1786" o:spid="_x0000_s1107" style="position:absolute;left:6146;top:4003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tO8gA&#10;AADeAAAADwAAAGRycy9kb3ducmV2LnhtbESPQUsDMRSE74L/ITyhNzdxaZe6Ni1WEHop2OrB3l43&#10;z92lm5c1Sdutv94IBY/DzHzDzBaD7cSJfGgda3jIFAjiypmWaw0f76/3UxAhIhvsHJOGCwVYzG9v&#10;Zlgad+YNnbaxFgnCoUQNTYx9KWWoGrIYMtcTJ+/LeYsxSV9L4/Gc4LaTuVKFtNhyWmiwp5eGqsP2&#10;aDUsH6fL77cxr382+x3tPveHSe6V1qO74fkJRKQh/oev7ZXRkBdqUs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mC07yAAAAN4AAAAPAAAAAAAAAAAAAAAAAJgCAABk&#10;cnMvZG93bnJldi54bWxQSwUGAAAAAAQABAD1AAAAjQMAAAAA&#10;" fillcolor="black" stroked="f"/>
                      <v:rect id="Rectangle 1787" o:spid="_x0000_s1108" style="position:absolute;left:6146;top:4001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SIoM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V4B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9SIoMkAAADeAAAADwAAAAAAAAAAAAAAAACYAgAA&#10;ZHJzL2Rvd25yZXYueG1sUEsFBgAAAAAEAAQA9QAAAI4DAAAAAA==&#10;" fillcolor="black" stroked="f"/>
                      <v:rect id="Rectangle 1788" o:spid="_x0000_s1109" style="position:absolute;left:6146;top:3998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sc0sUA&#10;AADeAAAADwAAAGRycy9kb3ducmV2LnhtbERPTWsCMRC9F/wPYQRvNXFR0dUoWih4KVTbQ72Nm3F3&#10;cTNZk6jb/vrmUOjx8b6X68424k4+1I41jIYKBHHhTM2lhs+P1+cZiBCRDTaOScM3BVivek9LzI17&#10;8J7uh1iKFMIhRw1VjG0uZSgqshiGriVO3Nl5izFBX0rj8ZHCbSMzpabSYs2pocKWXioqLoeb1bCd&#10;z7bX9zG//exPRzp+nS6TzCutB/1uswARqYv/4j/3zmjIpmqS9qY76Qr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SxzSxQAAAN4AAAAPAAAAAAAAAAAAAAAAAJgCAABkcnMv&#10;ZG93bnJldi54bWxQSwUGAAAAAAQABAD1AAAAigMAAAAA&#10;" fillcolor="black" stroked="f"/>
                      <v:rect id="Rectangle 1789" o:spid="_x0000_s1110" style="position:absolute;left:6146;top:3994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e5Sc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dVgD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B7lJyAAAAN4AAAAPAAAAAAAAAAAAAAAAAJgCAABk&#10;cnMvZG93bnJldi54bWxQSwUGAAAAAAQABAD1AAAAjQMAAAAA&#10;" fillcolor="black" stroked="f"/>
                      <v:rect id="Rectangle 1790" o:spid="_x0000_s1111" style="position:absolute;left:6146;top:3991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HaaccA&#10;AADeAAAADwAAAGRycy9kb3ducmV2LnhtbESPy2oCMRSG9wXfIRyhu5o4tIOORtFCoZtCvSx0d5wc&#10;ZwYnJ9Mk1WmfvlkUXP78N775sretuJIPjWMN45ECQVw603ClYb97e5qACBHZYOuYNPxQgOVi8DDH&#10;wrgbb+i6jZVIIxwK1FDH2BVShrImi2HkOuLknZ23GJP0lTQeb2nctjJTKpcWG04PNXb0WlN52X5b&#10;DevpZP31+cwfv5vTkY6H0+Ul80rrx2G/moGI1Md7+L/9bjRkucoTQMJJKC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R2mnHAAAA3gAAAA8AAAAAAAAAAAAAAAAAmAIAAGRy&#10;cy9kb3ducmV2LnhtbFBLBQYAAAAABAAEAPUAAACMAwAAAAA=&#10;" fillcolor="black" stroked="f"/>
                      <v:rect id="Rectangle 1791" o:spid="_x0000_s1112" style="position:absolute;left:6146;top:3988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8sgA&#10;AADeAAAADwAAAGRycy9kb3ducmV2LnhtbESPQWsCMRSE74X+h/AKvdXExS66GqUWhF4KVXuot+fm&#10;dXdx87JNUt366xtB8DjMzDfMbNHbVhzJh8axhuFAgSAunWm40vC5XT2NQYSIbLB1TBr+KMBifn83&#10;w8K4E6/puImVSBAOBWqoY+wKKUNZk8UwcB1x8r6dtxiT9JU0Hk8JbluZKZVLiw2nhRo7eq2pPGx+&#10;rYblZLz8+Rjx+3m939Hua394zrzS+vGhf5mCiNTHW/jafjMaslzlQ7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HX/yyAAAAN4AAAAPAAAAAAAAAAAAAAAAAJgCAABk&#10;cnMvZG93bnJldi54bWxQSwUGAAAAAAQABAD1AAAAjQMAAAAA&#10;" fillcolor="black" stroked="f"/>
                      <v:rect id="Rectangle 1792" o:spid="_x0000_s1113" style="position:absolute;left:6146;top:39860;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hhcgA&#10;AADeAAAADwAAAGRycy9kb3ducmV2LnhtbESPQWsCMRSE74X+h/AEbzVxsYuuRqkFoZdCtT3o7bl5&#10;7i5uXrZJ1G1/fVMo9DjMzDfMYtXbVlzJh8axhvFIgSAunWm40vDxvnmYgggR2WDrmDR8UYDV8v5u&#10;gYVxN97SdRcrkSAcCtRQx9gVUoayJoth5Dri5J2ctxiT9JU0Hm8JbluZKZVLiw2nhRo7eq6pPO8u&#10;VsN6Nl1/vk349Xt7PNBhfzw/Zl5pPRz0T3MQkfr4H/5rvxgNWa7y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z+GFyAAAAN4AAAAPAAAAAAAAAAAAAAAAAJgCAABk&#10;cnMvZG93bnJldi54bWxQSwUGAAAAAAQABAD1AAAAjQMAAAAA&#10;" fillcolor="black" stroked="f"/>
                      <v:rect id="Rectangle 1793" o:spid="_x0000_s1114" style="position:absolute;left:6146;top:3982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EHsgA&#10;AADeAAAADwAAAGRycy9kb3ducmV2LnhtbESPQUvDQBSE74L/YXmCN7trrKHGbostCL0INnqwt9fs&#10;MwnNvk131yb6692C4HGYmW+Y+XK0nTiRD61jDbcTBYK4cqblWsP72/PNDESIyAY7x6ThmwIsF5cX&#10;cyyMG3hLpzLWIkE4FKihibEvpAxVQxbDxPXEyft03mJM0tfSeBwS3HYyUyqXFltOCw32tG6oOpRf&#10;VsPqYbY6vk755We739HuY3+4z7zS+vpqfHoEEWmM/+G/9sZoyHKV38H5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g0QeyAAAAN4AAAAPAAAAAAAAAAAAAAAAAJgCAABk&#10;cnMvZG93bnJldi54bWxQSwUGAAAAAAQABAD1AAAAjQMAAAAA&#10;" fillcolor="black" stroked="f"/>
                      <v:rect id="Rectangle 1794" o:spid="_x0000_s1115" style="position:absolute;left:6146;top:39797;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rcasgA&#10;AADeAAAADwAAAGRycy9kb3ducmV2LnhtbESPQWsCMRSE74L/ITyhN0262MVujaKFgheh2h7q7bl5&#10;3V3cvKxJqtv++qYg9DjMzDfMfNnbVlzIh8axhvuJAkFcOtNwpeH97WU8AxEissHWMWn4pgDLxXAw&#10;x8K4K+/oso+VSBAOBWqoY+wKKUNZk8UwcR1x8j6dtxiT9JU0Hq8JbluZKZVLiw2nhRo7eq6pPO2/&#10;rIb142x9fp3y9md3PNDh43h6yLzS+m7Ur55AROrjf/jW3hgNWa7y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atxqyAAAAN4AAAAPAAAAAAAAAAAAAAAAAJgCAABk&#10;cnMvZG93bnJldi54bWxQSwUGAAAAAAQABAD1AAAAjQMAAAAA&#10;" fillcolor="black" stroked="f"/>
                      <v:rect id="Rectangle 1795" o:spid="_x0000_s1116" style="position:absolute;left:6146;top:3976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Z58cgA&#10;AADeAAAADwAAAGRycy9kb3ducmV2LnhtbESPQUsDMRSE74L/ITyhNzdxaZe6Ni1WEHop2OrB3l43&#10;z92lm5c1Sdutv94IBY/DzHzDzBaD7cSJfGgda3jIFAjiypmWaw0f76/3UxAhIhvsHJOGCwVYzG9v&#10;Zlgad+YNnbaxFgnCoUQNTYx9KWWoGrIYMtcTJ+/LeYsxSV9L4/Gc4LaTuVKFtNhyWmiwp5eGqsP2&#10;aDUsH6fL77cxr382+x3tPveHSe6V1qO74fkJRKQh/oev7ZXRkBeqmM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JnnxyAAAAN4AAAAPAAAAAAAAAAAAAAAAAJgCAABk&#10;cnMvZG93bnJldi54bWxQSwUGAAAAAAQABAD1AAAAjQMAAAAA&#10;" fillcolor="black" stroked="f"/>
                      <v:rect id="Rectangle 1796" o:spid="_x0000_s1117" style="position:absolute;left:6146;top:3973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TnhsgA&#10;AADeAAAADwAAAGRycy9kb3ducmV2LnhtbESPQWsCMRSE74X+h/AEbzVxsYuuRqkFoZdCtT3o7bl5&#10;7i5uXrZJ1G1/fVMo9DjMzDfMYtXbVlzJh8axhvFIgSAunWm40vDxvnmYgggR2WDrmDR8UYDV8v5u&#10;gYVxN97SdRcrkSAcCtRQx9gVUoayJoth5Dri5J2ctxiT9JU0Hm8JbluZKZVLiw2nhRo7eq6pPO8u&#10;VsN6Nl1/vk349Xt7PNBhfzw/Zl5pPRz0T3MQkfr4H/5rvxgNWa7yH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9OeGyAAAAN4AAAAPAAAAAAAAAAAAAAAAAJgCAABk&#10;cnMvZG93bnJldi54bWxQSwUGAAAAAAQABAD1AAAAjQMAAAAA&#10;" fillcolor="black" stroked="f"/>
                      <v:rect id="Rectangle 1797" o:spid="_x0000_s1118" style="position:absolute;left:6146;top:3970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hCHckA&#10;AADeAAAADwAAAGRycy9kb3ducmV2LnhtbESPT0sDMRTE7wW/Q3iCtzZx0bVdmxYrFLwI9s+hvb1u&#10;nrtLNy9rkrarn94UBI/DzPyGmc5724oz+dA41nA/UiCIS2carjRsN8vhGESIyAZbx6ThmwLMZzeD&#10;KRbGXXhF53WsRIJwKFBDHWNXSBnKmiyGkeuIk/fpvMWYpK+k8XhJcNvKTKlcWmw4LdTY0WtN5XF9&#10;shoWk/Hi6+OB339Whz3td4fjY+aV1ne3/csziEh9/A//td+MhixX+RN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bhCHckAAADeAAAADwAAAAAAAAAAAAAAAACYAgAA&#10;ZHJzL2Rvd25yZXYueG1sUEsFBgAAAAAEAAQA9QAAAI4DAAAAAA==&#10;" fillcolor="black" stroked="f"/>
                      <v:rect id="Rectangle 1798" o:spid="_x0000_s1119" style="position:absolute;left:6146;top:3967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Wb8UA&#10;AADeAAAADwAAAGRycy9kb3ducmV2LnhtbERPy2oCMRTdF/yHcIXuauLQDjoaRQuFbgr1sdDddXKd&#10;GZzcTJNUp/36ZlFweTjv+bK3rbiSD41jDeORAkFcOtNwpWG/e3uagAgR2WDrmDT8UIDlYvAwx8K4&#10;G2/ouo2VSCEcCtRQx9gVUoayJoth5DrixJ2dtxgT9JU0Hm8p3LYyUyqXFhtODTV29FpTedl+Ww3r&#10;6WT99fnMH7+b05GOh9PlJfNK68dhv5qBiNTHu/jf/W40ZLnK0950J1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9ZvxQAAAN4AAAAPAAAAAAAAAAAAAAAAAJgCAABkcnMv&#10;ZG93bnJldi54bWxQSwUGAAAAAAQABAD1AAAAigMAAAAA&#10;" fillcolor="black" stroked="f"/>
                      <v:rect id="Rectangle 1799" o:spid="_x0000_s1120" style="position:absolute;left:6146;top:3964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tz9MgA&#10;AADeAAAADwAAAGRycy9kb3ducmV2LnhtbESPQUsDMRSE7wX/Q3iCt27iYpd2bVpsQfAi2OrB3l43&#10;z92lm5dtEtutv94IBY/DzHzDzJeD7cSJfGgda7jPFAjiypmWaw0f78/jKYgQkQ12jknDhQIsFzej&#10;OZbGnXlDp22sRYJwKFFDE2NfShmqhiyGzPXEyfty3mJM0tfSeDwnuO1krlQhLbacFhrsad1Qddh+&#10;Ww2r2XR1fHvg15/Nfke7z/1hknul9d3t8PQIItIQ/8PX9ovRkBeqmMH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a3P0yAAAAN4AAAAPAAAAAAAAAAAAAAAAAJgCAABk&#10;cnMvZG93bnJldi54bWxQSwUGAAAAAAQABAD1AAAAjQMAAAAA&#10;" fillcolor="black" stroked="f"/>
                      <v:rect id="Rectangle 1800" o:spid="_x0000_s1121" style="position:absolute;left:6146;top:3961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hMtMcA&#10;AADeAAAADwAAAGRycy9kb3ducmV2LnhtbESPzWoCMRSF9wXfIVyhu5p0qFZHo2ih0I1QrQvdXSe3&#10;M4OTmzFJdfTpm0Why8P545stOtuIC/lQO9bwPFAgiAtnai417L7en8YgQkQ22DgmDTcKsJj3HmaY&#10;G3flDV22sRRphEOOGqoY21zKUFRkMQxcS5y8b+ctxiR9KY3Haxq3jcyUGkmLNaeHClt6q6g4bX+s&#10;htVkvDp/vvD6vjke6LA/noaZV1o/9rvlFESkLv6H/9ofRkM2Uq8JIOEkFJ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ITLTHAAAA3gAAAA8AAAAAAAAAAAAAAAAAmAIAAGRy&#10;cy9kb3ducmV2LnhtbFBLBQYAAAAABAAEAPUAAACMAwAAAAA=&#10;" fillcolor="black" stroked="f"/>
                      <v:rect id="Rectangle 1801" o:spid="_x0000_s1122" style="position:absolute;left:6146;top:3958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TpL8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KIeR/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xOkvyAAAAN4AAAAPAAAAAAAAAAAAAAAAAJgCAABk&#10;cnMvZG93bnJldi54bWxQSwUGAAAAAAQABAD1AAAAjQMAAAAA&#10;" fillcolor="black" stroked="f"/>
                      <v:rect id="Rectangle 1802" o:spid="_x0000_s1123" style="position:absolute;left:6146;top:39555;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Z3WMgA&#10;AADeAAAADwAAAGRycy9kb3ducmV2LnhtbESPQWsCMRSE74X+h/AKvXWTLtXq1ihVKHgpqO1Bb8/N&#10;6+7i5mVNUt321zeC0OMwM98wk1lvW3EiHxrHGh4zBYK4dKbhSsPnx9vDCESIyAZbx6ThhwLMprc3&#10;EyyMO/OaTptYiQThUKCGOsaukDKUNVkMmeuIk/flvMWYpK+k8XhOcNvKXKmhtNhwWqixo0VN5WHz&#10;bTXMx6P5cfXE77/r/Y522/1hkHul9f1d//oCIlIf/8PX9tJoyIfqOYf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FndYyAAAAN4AAAAPAAAAAAAAAAAAAAAAAJgCAABk&#10;cnMvZG93bnJldi54bWxQSwUGAAAAAAQABAD1AAAAjQMAAAAA&#10;" fillcolor="black" stroked="f"/>
                      <v:rect id="Rectangle 1803" o:spid="_x0000_s1124" style="position:absolute;left:6146;top:3952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rSw8kA&#10;AADeAAAADwAAAGRycy9kb3ducmV2LnhtbESPzUsDMRTE74L/Q3hCbzZxq/3YNi1WKHgR7Mehvb1u&#10;nrtLNy9rEtvVv74RBI/DzPyGmS0624gz+VA71vDQVyCIC2dqLjXstqv7MYgQkQ02jknDNwVYzG9v&#10;Zpgbd+E1nTexFAnCIUcNVYxtLmUoKrIY+q4lTt6H8xZjkr6UxuMlwW0jM6WG0mLNaaHCll4qKk6b&#10;L6thORkvP98f+e1nfTzQYX88PWVead27656nICJ18T/81341GrKhGg3g9066AnJ+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1rSw8kAAADeAAAADwAAAAAAAAAAAAAAAACYAgAA&#10;ZHJzL2Rvd25yZXYueG1sUEsFBgAAAAAEAAQA9QAAAI4DAAAAAA==&#10;" fillcolor="black" stroked="f"/>
                      <v:rect id="Rectangle 1804" o:spid="_x0000_s1125" style="position:absolute;left:6146;top:3949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NKt8gA&#10;AADeAAAADwAAAGRycy9kb3ducmV2LnhtbESPQWsCMRSE74X+h/AKvdWki7W6GqUWhF4EtT3U23Pz&#10;uru4edkmUdf++kYQPA4z8w0zmXW2EUfyoXas4bmnQBAXztRcavj6XDwNQYSIbLBxTBrOFGA2vb+b&#10;YG7cidd03MRSJAiHHDVUMba5lKGoyGLouZY4eT/OW4xJ+lIaj6cEt43MlBpIizWnhQpbeq+o2G8O&#10;VsN8NJz/rvq8/FvvtrT93u1fMq+0fnzo3sYgInXxFr62P4yGbKBe+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s0q3yAAAAN4AAAAPAAAAAAAAAAAAAAAAAJgCAABk&#10;cnMvZG93bnJldi54bWxQSwUGAAAAAAQABAD1AAAAjQMAAAAA&#10;" fillcolor="black" stroked="f"/>
                      <v:rect id="Rectangle 1805" o:spid="_x0000_s1126" style="position:absolute;left:6146;top:3946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LM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V8w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vLMkAAADeAAAADwAAAAAAAAAAAAAAAACYAgAA&#10;ZHJzL2Rvd25yZXYueG1sUEsFBgAAAAAEAAQA9QAAAI4DAAAAAA==&#10;" fillcolor="black" stroked="f"/>
                      <v:rect id="Rectangle 1806" o:spid="_x0000_s1127" style="position:absolute;left:6146;top:3942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1xW8kA&#10;AADeAAAADwAAAGRycy9kb3ducmV2LnhtbESPT0sDMRTE7wW/Q3iCtzZx0bVdmxYrFLwI9s+hvb1u&#10;nrtLNy9rkrarn94UBI/DzPyGmc5724oz+dA41nA/UiCIS2carjRsN8vhGESIyAZbx6ThmwLMZzeD&#10;KRbGXXhF53WsRIJwKFBDHWNXSBnKmiyGkeuIk/fpvMWYpK+k8XhJcNvKTKlcWmw4LdTY0WtN5XF9&#10;shoWk/Hi6+OB339Whz3td4fjY+aV1ne3/csziEh9/A//td+MhixXTzl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y1xW8kAAADeAAAADwAAAAAAAAAAAAAAAACYAgAA&#10;ZHJzL2Rvd25yZXYueG1sUEsFBgAAAAAEAAQA9QAAAI4DAAAAAA==&#10;" fillcolor="black" stroked="f"/>
                      <v:rect id="Rectangle 1807" o:spid="_x0000_s1128" style="position:absolute;left:6146;top:3940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HUwMkA&#10;AADeAAAADwAAAGRycy9kb3ducmV2LnhtbESPT0sDMRTE74LfITzBm5u4aP9smxYrCF4KbfVgb6+b&#10;5+7SzcuaxHbtp28KBY/DzPyGmc5724oD+dA41vCYKRDEpTMNVxo+P94eRiBCRDbYOiYNfxRgPru9&#10;mWJh3JHXdNjESiQIhwI11DF2hZShrMliyFxHnLxv5y3GJH0ljcdjgttW5koNpMWG00KNHb3WVO43&#10;v1bDYjxa/KyeeHla77a0/drtn3OvtL6/618mICL18T98bb8bDflADYdwuZOu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GHUwMkAAADeAAAADwAAAAAAAAAAAAAAAACYAgAA&#10;ZHJzL2Rvd25yZXYueG1sUEsFBgAAAAAEAAQA9QAAAI4DAAAAAA==&#10;" fillcolor="black" stroked="f"/>
                      <v:rect id="Rectangle 1808" o:spid="_x0000_s1129" style="position:absolute;left:6146;top:3937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5AssUA&#10;AADeAAAADwAAAGRycy9kb3ducmV2LnhtbERPTWsCMRC9F/wPYYTeatKlWl2NooVCL0K1HvQ2bqa7&#10;i5vJmqS6+uubQ6HHx/ueLTrbiAv5UDvW8DxQIIgLZ2ouNey+3p/GIEJENtg4Jg03CrCY9x5mmBt3&#10;5Q1dtrEUKYRDjhqqGNtcylBUZDEMXEucuG/nLcYEfSmNx2sKt43MlBpJizWnhgpbequoOG1/rIbV&#10;ZLw6f77w+r45HuiwP56GmVdaP/a75RREpC7+i//cH0ZDNlKvaW+6k6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CyxQAAAN4AAAAPAAAAAAAAAAAAAAAAAJgCAABkcnMv&#10;ZG93bnJldi54bWxQSwUGAAAAAAQABAD1AAAAigMAAAAA&#10;" fillcolor="black" stroked="f"/>
                      <v:rect id="Rectangle 1809" o:spid="_x0000_s1130" style="position:absolute;left:6146;top:3933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LlKc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KIeZ/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suUpyAAAAN4AAAAPAAAAAAAAAAAAAAAAAJgCAABk&#10;cnMvZG93bnJldi54bWxQSwUGAAAAAAQABAD1AAAAjQMAAAAA&#10;" fillcolor="black" stroked="f"/>
                      <v:rect id="Rectangle 1810" o:spid="_x0000_s1131" style="position:absolute;left:6146;top:3930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08k8cA&#10;AADeAAAADwAAAGRycy9kb3ducmV2LnhtbESPzWoCMRSF94W+Q7iCu5o4WBlHo9SC0E2h2i50d51c&#10;ZwYnN9Mk6rRP3ywKLg/nj2+x6m0rruRD41jDeKRAEJfONFxp+PrcPOUgQkQ22DomDT8UYLV8fFhg&#10;YdyNt3TdxUqkEQ4Faqhj7AopQ1mTxTByHXHyTs5bjEn6ShqPtzRuW5kpNZUWG04PNXb0WlN53l2s&#10;hvUsX39/TPj9d3s80GF/PD9nXmk9HPQvcxCR+ngP/7ffjIZsqvI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dPJPHAAAA3gAAAA8AAAAAAAAAAAAAAAAAmAIAAGRy&#10;cy9kb3ducmV2LnhtbFBLBQYAAAAABAAEAPUAAACMAwAAAAA=&#10;" fillcolor="black" stroked="f"/>
                      <v:rect id="Rectangle 1811" o:spid="_x0000_s1132" style="position:absolute;left:6146;top:3927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GZCMgA&#10;AADeAAAADwAAAGRycy9kb3ducmV2LnhtbESPQWsCMRSE74X+h/AKvdXExcq6GqUWhF4KVXuot+fm&#10;dXdx87JNUt366xtB8DjMzDfMbNHbVhzJh8axhuFAgSAunWm40vC5XT3lIEJENtg6Jg1/FGAxv7+b&#10;YWHcidd03MRKJAiHAjXUMXaFlKGsyWIYuI44ed/OW4xJ+koaj6cEt63MlBpLiw2nhRo7eq2pPGx+&#10;rYblJF/+fIz4/bze72j3tT88Z15p/fjQv0xBROrjLXxtvxkN2VjlQ7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EZkIyAAAAN4AAAAPAAAAAAAAAAAAAAAAAJgCAABk&#10;cnMvZG93bnJldi54bWxQSwUGAAAAAAQABAD1AAAAjQMAAAAA&#10;" fillcolor="black" stroked="f"/>
                      <v:rect id="Rectangle 1812" o:spid="_x0000_s1133" style="position:absolute;left:6146;top:39251;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Hf8gA&#10;AADeAAAADwAAAGRycy9kb3ducmV2LnhtbESPQWsCMRSE74X+h/AEbzVxsbKuRqkFoZdCtT3o7bl5&#10;7i5uXrZJ1G1/fVMo9DjMzDfMYtXbVlzJh8axhvFIgSAunWm40vDxvnnIQYSIbLB1TBq+KMBqeX+3&#10;wMK4G2/puouVSBAOBWqoY+wKKUNZk8Uwch1x8k7OW4xJ+koaj7cEt63MlJpKiw2nhRo7eq6pPO8u&#10;VsN6lq8/3yb8+r09HuiwP54fM6+0Hg76pzmISH38D/+1X4yGbKry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wwd/yAAAAN4AAAAPAAAAAAAAAAAAAAAAAJgCAABk&#10;cnMvZG93bnJldi54bWxQSwUGAAAAAAQABAD1AAAAjQMAAAAA&#10;" fillcolor="black" stroked="f"/>
                      <v:rect id="Rectangle 1813" o:spid="_x0000_s1134" style="position:absolute;left:6146;top:3921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i5MgA&#10;AADeAAAADwAAAGRycy9kb3ducmV2LnhtbESPQWsCMRSE74X+h/AKvdWkWyvbrVGqIHgRqu2h3p6b&#10;193FzcuaRF376xuh0OMwM98w42lvW3EiHxrHGh4HCgRx6UzDlYbPj8VDDiJEZIOtY9JwoQDTye3N&#10;GAvjzrym0yZWIkE4FKihjrErpAxlTRbDwHXEyft23mJM0lfSeDwnuG1lptRIWmw4LdTY0bymcr85&#10;Wg2zl3x2eB/y6me929L2a7d/zrzS+v6uf3sFEamP/+G/9tJoyEYqf4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j6LkyAAAAN4AAAAPAAAAAAAAAAAAAAAAAJgCAABk&#10;cnMvZG93bnJldi54bWxQSwUGAAAAAAQABAD1AAAAjQMAAAAA&#10;" fillcolor="black" stroked="f"/>
                      <v:rect id="Rectangle 1814" o:spid="_x0000_s1135" style="position:absolute;left:6146;top:3918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Y6kMgA&#10;AADeAAAADwAAAGRycy9kb3ducmV2LnhtbESPQWsCMRSE7wX/Q3iCt5p0sbLdGkULBS9CtT3U23Pz&#10;uru4eVmTqNv++qYg9DjMzDfMbNHbVlzIh8axhoexAkFcOtNwpeHj/fU+BxEissHWMWn4pgCL+eBu&#10;hoVxV97SZRcrkSAcCtRQx9gVUoayJoth7Dri5H05bzEm6StpPF4T3LYyU2oqLTacFmrs6KWm8rg7&#10;Ww2rp3x1epvw5md72NP+83B8zLzSejTsl88gIvXxP3xrr42GbKry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ZjqQyAAAAN4AAAAPAAAAAAAAAAAAAAAAAJgCAABk&#10;cnMvZG93bnJldi54bWxQSwUGAAAAAAQABAD1AAAAjQMAAAAA&#10;" fillcolor="black" stroked="f"/>
                      <v:rect id="Rectangle 1815" o:spid="_x0000_s1136" style="position:absolute;left:6146;top:3915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qfC8gA&#10;AADeAAAADwAAAGRycy9kb3ducmV2LnhtbESPQUsDMRSE7wX/Q3hCb93EpS3r2rRYQfBSsNWDvb1u&#10;nrtLNy9rEtutv94IBY/DzHzDLFaD7cSJfGgda7jLFAjiypmWaw3vb8+TAkSIyAY7x6ThQgFWy5vR&#10;Akvjzryl0y7WIkE4lKihibEvpQxVQxZD5nri5H06bzEm6WtpPJ4T3HYyV2ouLbacFhrs6amh6rj7&#10;thrW98X663XKm5/tYU/7j8Nxlnul9fh2eHwAEWmI/+Fr+8VoyOeqmMHf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Kp8LyAAAAN4AAAAPAAAAAAAAAAAAAAAAAJgCAABk&#10;cnMvZG93bnJldi54bWxQSwUGAAAAAAQABAD1AAAAjQMAAAAA&#10;" fillcolor="black" stroked="f"/>
                      <v:rect id="Rectangle 1816" o:spid="_x0000_s1137" style="position:absolute;left:6146;top:3912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gBfMgA&#10;AADeAAAADwAAAGRycy9kb3ducmV2LnhtbESPQUsDMRSE74L/IbyCN5t0scu6Ni1WELwItnqwt9fN&#10;c3fp5mVNYrvtrzeFQo/DzHzDzBaD7cSefGgda5iMFQjiypmWaw1fn6/3BYgQkQ12jknDkQIs5rc3&#10;MyyNO/CK9utYiwThUKKGJsa+lDJUDVkMY9cTJ+/HeYsxSV9L4/GQ4LaTmVK5tNhyWmiwp5eGqt36&#10;z2pYPhbL348Hfj+tthvafG9308wrre9Gw/MTiEhDvIYv7TejIctVkcP5TroCcv4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AF8yAAAAN4AAAAPAAAAAAAAAAAAAAAAAJgCAABk&#10;cnMvZG93bnJldi54bWxQSwUGAAAAAAQABAD1AAAAjQMAAAAA&#10;" fillcolor="black" stroked="f"/>
                      <v:rect id="Rectangle 1817" o:spid="_x0000_s1138" style="position:absolute;left:6146;top:39098;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Sk58gA&#10;AADeAAAADwAAAGRycy9kb3ducmV2LnhtbESPQUvDQBSE74L/YXmCN7trsDHGbostCL0INnqwt9fs&#10;MwnNvk131zb6692C4HGYmW+Y2WK0vTiSD51jDbcTBYK4dqbjRsP72/NNASJEZIO9Y9LwTQEW88uL&#10;GZbGnXhDxyo2IkE4lKihjXEopQx1SxbDxA3Eyft03mJM0jfSeDwluO1lplQuLXacFlocaNVSva++&#10;rIblQ7E8vN7xy89mt6Xtx24/zbzS+vpqfHoEEWmM/+G/9tpoyHJV3M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tKTnyAAAAN4AAAAPAAAAAAAAAAAAAAAAAJgCAABk&#10;cnMvZG93bnJldi54bWxQSwUGAAAAAAQABAD1AAAAjQMAAAAA&#10;" fillcolor="black" stroked="f"/>
                      <v:rect id="Rectangle 1818" o:spid="_x0000_s1139" style="position:absolute;left:6146;top:3906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swlcUA&#10;AADeAAAADwAAAGRycy9kb3ducmV2LnhtbERPz2vCMBS+D/Y/hCd4m4nFSa1GmQNhl8F0O+jt2Tzb&#10;YvPSJVG7/fXLYeDx4/u9WPW2FVfyoXGsYTxSIIhLZxquNHx9bp5yECEiG2wdk4YfCrBaPj4ssDDu&#10;xlu67mIlUgiHAjXUMXaFlKGsyWIYuY44cSfnLcYEfSWNx1sKt63MlJpKiw2nhho7eq2pPO8uVsN6&#10;lq+/Pyb8/rs9HuiwP56fM6+0Hg76lzmISH28i//db0ZDNlV5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KzCVxQAAAN4AAAAPAAAAAAAAAAAAAAAAAJgCAABkcnMv&#10;ZG93bnJldi54bWxQSwUGAAAAAAQABAD1AAAAigMAAAAA&#10;" fillcolor="black" stroked="f"/>
                      <v:rect id="Rectangle 1819" o:spid="_x0000_s1140" style="position:absolute;left:6146;top:3903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eVDsgA&#10;AADeAAAADwAAAGRycy9kb3ducmV2LnhtbESPQWsCMRSE70L/Q3gFb5p0qbJujVILBS9CtT3U23Pz&#10;uru4edkmUdf++qYg9DjMzDfMfNnbVpzJh8axhoexAkFcOtNwpeHj/XWUgwgR2WDrmDRcKcBycTeY&#10;Y2Hchbd03sVKJAiHAjXUMXaFlKGsyWIYu444eV/OW4xJ+koaj5cEt63MlJpKiw2nhRo7eqmpPO5O&#10;VsNqlq++3x5587M97Gn/eThOMq+0Ht73z08gIvXxP3xrr42GbKryG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Z5UOyAAAAN4AAAAPAAAAAAAAAAAAAAAAAJgCAABk&#10;cnMvZG93bnJldi54bWxQSwUGAAAAAAQABAD1AAAAjQMAAAAA&#10;" fillcolor="black" stroked="f"/>
                      <v:rect id="Rectangle 1820" o:spid="_x0000_s1141" style="position:absolute;left:6146;top:3900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SqTsYA&#10;AADeAAAADwAAAGRycy9kb3ducmV2LnhtbESPzWoCMRSF90LfIVyhO00cWtHRKLVQcCOo7aLurpPr&#10;zODkZpqkOvXpzULo8nD++ObLzjbiQj7UjjWMhgoEceFMzaWGr8+PwQREiMgGG8ek4Y8CLBdPvTnm&#10;xl15R5d9LEUa4ZCjhirGNpcyFBVZDEPXEifv5LzFmKQvpfF4TeO2kZlSY2mx5vRQYUvvFRXn/a/V&#10;sJpOVj/bF97cdscDHb6P59fMK62f+93bDESkLv6HH+210ZCN1TQBJJyE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4SqTsYAAADeAAAADwAAAAAAAAAAAAAAAACYAgAAZHJz&#10;L2Rvd25yZXYueG1sUEsFBgAAAAAEAAQA9QAAAIsDAAAAAA==&#10;" fillcolor="black" stroked="f"/>
                      <v:rect id="Rectangle 1821" o:spid="_x0000_s1142" style="position:absolute;left:6146;top:3897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gP1cgA&#10;AADeAAAADwAAAGRycy9kb3ducmV2LnhtbESPQWsCMRSE70L/Q3iF3jRxqaJbo1Sh0Euh2h7q7bl5&#10;3V3cvKxJqqu/vhEEj8PMfMPMFp1txJF8qB1rGA4UCOLCmZpLDd9fb/0JiBCRDTaOScOZAizmD70Z&#10;5sadeE3HTSxFgnDIUUMVY5tLGYqKLIaBa4mT9+u8xZikL6XxeEpw28hMqbG0WHNaqLClVUXFfvNn&#10;NSynk+Xh85k/LuvdlrY/u/0o80rrp8fu9QVEpC7ew7f2u9GQjdV0CNc76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yA/VyAAAAN4AAAAPAAAAAAAAAAAAAAAAAJgCAABk&#10;cnMvZG93bnJldi54bWxQSwUGAAAAAAQABAD1AAAAjQMAAAAA&#10;" fillcolor="black" stroked="f"/>
                      <v:rect id="Rectangle 1822" o:spid="_x0000_s1143" style="position:absolute;left:6146;top:38946;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qRoscA&#10;AADeAAAADwAAAGRycy9kb3ducmV2LnhtbESPQWsCMRSE74X+h/AK3mrSxYquRqkFoZdCtR709tw8&#10;dxc3L9sk6tZf3whCj8PMfMNM551txJl8qB1reOkrEMSFMzWXGjbfy+cRiBCRDTaOScMvBZjPHh+m&#10;mBt34RWd17EUCcIhRw1VjG0uZSgqshj6riVO3sF5izFJX0rj8ZLgtpGZUkNpsea0UGFL7xUVx/XJ&#10;aliMR4ufrwF/Xlf7He22++Nr5pXWvafubQIiUhf/w/f2h9GQDdU4g9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akaLHAAAA3gAAAA8AAAAAAAAAAAAAAAAAmAIAAGRy&#10;cy9kb3ducmV2LnhtbFBLBQYAAAAABAAEAPUAAACMAwAAAAA=&#10;" fillcolor="black" stroked="f"/>
                      <v:rect id="Rectangle 1823" o:spid="_x0000_s1144" style="position:absolute;left:6146;top:3891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Y0OckA&#10;AADeAAAADwAAAGRycy9kb3ducmV2LnhtbESPQUsDMRSE74L/ITzBm01ca2m3TYstCL0Itnpwb283&#10;r7tLNy/bJLarv94IgsdhZr5hFqvBduJMPrSONdyPFAjiypmWaw3vb893UxAhIhvsHJOGLwqwWl5f&#10;LTA37sI7Ou9jLRKEQ44amhj7XMpQNWQxjFxPnLyD8xZjkr6WxuMlwW0nM6Um0mLLaaHBnjYNVcf9&#10;p9Wwnk3Xp9cxv3zvyoKKj/L4mHml9e3N8DQHEWmI/+G/9tZoyCZq9gC/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1Y0OckAAADeAAAADwAAAAAAAAAAAAAAAACYAgAA&#10;ZHJzL2Rvd25yZXYueG1sUEsFBgAAAAAEAAQA9QAAAI4DAAAAAA==&#10;" fillcolor="black" stroked="f"/>
                      <v:rect id="Rectangle 1824" o:spid="_x0000_s1145" style="position:absolute;left:6146;top:3888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sTc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V0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v6xNyAAAAN4AAAAPAAAAAAAAAAAAAAAAAJgCAABk&#10;cnMvZG93bnJldi54bWxQSwUGAAAAAAQABAD1AAAAjQMAAAAA&#10;" fillcolor="black" stroked="f"/>
                      <v:rect id="Rectangle 1825" o:spid="_x0000_s1146" style="position:absolute;left:6146;top:3885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1s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dV4A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8wnWyAAAAN4AAAAPAAAAAAAAAAAAAAAAAJgCAABk&#10;cnMvZG93bnJldi54bWxQSwUGAAAAAAQABAD1AAAAjQMAAAAA&#10;" fillcolor="black" stroked="f"/>
                      <v:rect id="Rectangle 1826" o:spid="_x0000_s1147" style="position:absolute;left:6146;top:3881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GXocgA&#10;AADeAAAADwAAAGRycy9kb3ducmV2LnhtbESPQUsDMRSE7wX/Q3iCt27iYpd2bVpsQfAi2OrB3l43&#10;z92lm5dtEtutv94IBY/DzHzDzJeD7cSJfGgda7jPFAjiypmWaw0f78/jKYgQkQ12jknDhQIsFzej&#10;OZbGnXlDp22sRYJwKFFDE2NfShmqhiyGzPXEyfty3mJM0tfSeDwnuO1krlQhLbacFhrsad1Qddh+&#10;Ww2r2XR1fHvg15/Nfke7z/1hknul9d3t8PQIItIQ/8PX9ovRkBdqVsD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IZehyAAAAN4AAAAPAAAAAAAAAAAAAAAAAJgCAABk&#10;cnMvZG93bnJldi54bWxQSwUGAAAAAAQABAD1AAAAjQMAAAAA&#10;" fillcolor="black" stroked="f"/>
                      <v:rect id="Rectangle 1827" o:spid="_x0000_s1148" style="position:absolute;left:6146;top:38793;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0yOs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KJmj/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bTI6yAAAAN4AAAAPAAAAAAAAAAAAAAAAAJgCAABk&#10;cnMvZG93bnJldi54bWxQSwUGAAAAAAQABAD1AAAAjQMAAAAA&#10;" fillcolor="black" stroked="f"/>
                      <v:rect id="Rectangle 1828" o:spid="_x0000_s1149" style="position:absolute;left:6146;top:3876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KmSMUA&#10;AADeAAAADwAAAGRycy9kb3ducmV2LnhtbERPTWsCMRC9C/0PYYTeNHFpRVej1ELBi6C2h3obN+Pu&#10;4mayTVLd+uvNQejx8b7ny8424kI+1I41jIYKBHHhTM2lhq/Pj8EERIjIBhvHpOGPAiwXT7055sZd&#10;eUeXfSxFCuGQo4YqxjaXMhQVWQxD1xIn7uS8xZigL6XxeE3htpGZUmNpsebUUGFL7xUV5/2v1bCa&#10;TlY/2xfe3HbHAx2+j+fXzCutn/vd2wxEpC7+ix/utdGQjdU07U130hW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8qZIxQAAAN4AAAAPAAAAAAAAAAAAAAAAAJgCAABkcnMv&#10;ZG93bnJldi54bWxQSwUGAAAAAAQABAD1AAAAigMAAAAA&#10;" fillcolor="black" stroked="f"/>
                      <v:rect id="Rectangle 1829" o:spid="_x0000_s1150" style="position:absolute;left:6146;top:3873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4D08gA&#10;AADeAAAADwAAAGRycy9kb3ducmV2LnhtbESPQUsDMRSE7wX/Q3iCt27iYkt3bVpsQfAi2OrB3l43&#10;z92lm5dtEtutv94IBY/DzHzDzJeD7cSJfGgda7jPFAjiypmWaw0f78/jGYgQkQ12jknDhQIsFzej&#10;OZbGnXlDp22sRYJwKFFDE2NfShmqhiyGzPXEyfty3mJM0tfSeDwnuO1krtRUWmw5LTTY07qh6rD9&#10;thpWxWx1fHvg15/Nfke7z/1hknul9d3t8PQIItIQ/8PX9ovRkE9VUcD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vgPTyAAAAN4AAAAPAAAAAAAAAAAAAAAAAJgCAABk&#10;cnMvZG93bnJldi54bWxQSwUGAAAAAAQABAD1AAAAjQMAAAAA&#10;" fillcolor="black" stroked="f"/>
                      <v:rect id="Rectangle 1830" o:spid="_x0000_s1151" style="position:absolute;left:6146;top:3869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8wVMYA&#10;AADeAAAADwAAAGRycy9kb3ducmV2LnhtbESPzWoCMRSF94LvEG6hO00cWtHRKFoouBHUdlF318nt&#10;zODkZpqkOvXpzULo8nD++ObLzjbiQj7UjjWMhgoEceFMzaWGz4/3wQREiMgGG8ek4Y8CLBf93hxz&#10;4668p8shliKNcMhRQxVjm0sZiooshqFriZP37bzFmKQvpfF4TeO2kZlSY2mx5vRQYUtvFRXnw6/V&#10;sJ5O1j+7F97e9qcjHb9O59fMK62fn7rVDESkLv6HH+2N0ZCNRyoBJJyE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8wVMYAAADeAAAADwAAAAAAAAAAAAAAAACYAgAAZHJz&#10;L2Rvd25yZXYueG1sUEsFBgAAAAAEAAQA9QAAAIsDAAAAAA==&#10;" fillcolor="black" stroked="f"/>
                      <v:rect id="Rectangle 1831" o:spid="_x0000_s1152" style="position:absolute;left:6146;top:3866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OVz8gA&#10;AADeAAAADwAAAGRycy9kb3ducmV2LnhtbESPQUsDMRSE7wX/Q3iCt26yiy11bVpsQfAi2OrB3l43&#10;z92lm5dtEtutv94IBY/DzHzDzJeD7cSJfGgda8gzBYK4cqblWsPH+/N4BiJEZIOdY9JwoQDLxc1o&#10;jqVxZ97QaRtrkSAcStTQxNiXUoaqIYshcz1x8r6ctxiT9LU0Hs8JbjtZKDWVFltOCw32tG6oOmy/&#10;rYbVw2x1fLvn15/Nfke7z/1hUnil9d3t8PQIItIQ/8PX9ovRUExzlcP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I5XPyAAAAN4AAAAPAAAAAAAAAAAAAAAAAJgCAABk&#10;cnMvZG93bnJldi54bWxQSwUGAAAAAAQABAD1AAAAjQMAAAAA&#10;" fillcolor="black" stroked="f"/>
                      <v:rect id="Rectangle 1832" o:spid="_x0000_s1153" style="position:absolute;left:6146;top:38641;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ELuMcA&#10;AADeAAAADwAAAGRycy9kb3ducmV2LnhtbESPQWsCMRSE74X+h/AEbzVxsaKrUWpB6KVQbQ/19tw8&#10;dxc3L9sk6tZf3whCj8PMfMPMl51txJl8qB1rGA4UCOLCmZpLDV+f66cJiBCRDTaOScMvBVguHh/m&#10;mBt34Q2dt7EUCcIhRw1VjG0uZSgqshgGriVO3sF5izFJX0rj8ZLgtpGZUmNpsea0UGFLrxUVx+3J&#10;alhNJ6ufjxG/Xzf7He2+98fnzCut+73uZQYiUhf/w/f2m9GQjYcqg9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xC7jHAAAA3gAAAA8AAAAAAAAAAAAAAAAAmAIAAGRy&#10;cy9kb3ducmV2LnhtbFBLBQYAAAAABAAEAPUAAACMAwAAAAA=&#10;" fillcolor="black" stroked="f"/>
                      <v:rect id="Rectangle 1833" o:spid="_x0000_s1154" style="position:absolute;left:6146;top:3860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2uI8kA&#10;AADeAAAADwAAAGRycy9kb3ducmV2LnhtbESPT2sCMRTE74V+h/AKvdXEbSu6GqUWhF6E+uegt+fm&#10;dXdx87JNoq799E2h4HGYmd8wk1lnG3EmH2rHGvo9BYK4cKbmUsN2s3gagggR2WDjmDRcKcBsen83&#10;wdy4C6/ovI6lSBAOOWqoYmxzKUNRkcXQcy1x8r6ctxiT9KU0Hi8JbhuZKTWQFmtOCxW29F5RcVyf&#10;rIb5aDj//nzh5c/qsKf97nB8zbzS+vGhexuDiNTFW/i//WE0ZIO+eoa/O+kK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b2uI8kAAADeAAAADwAAAAAAAAAAAAAAAACYAgAA&#10;ZHJzL2Rvd25yZXYueG1sUEsFBgAAAAAEAAQA9QAAAI4DAAAAAA==&#10;" fillcolor="black" stroked="f"/>
                      <v:rect id="Rectangle 1834" o:spid="_x0000_s1155" style="position:absolute;left:6146;top:3857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2V8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Ydq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VDZXyAAAAN4AAAAPAAAAAAAAAAAAAAAAAJgCAABk&#10;cnMvZG93bnJldi54bWxQSwUGAAAAAAQABAD1AAAAjQMAAAAA&#10;" fillcolor="black" stroked="f"/>
                      <v:rect id="Rectangle 1835" o:spid="_x0000_s1156" style="position:absolute;left:6146;top:3854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TzMgA&#10;AADeAAAADwAAAGRycy9kb3ducmV2LnhtbESPQWsCMRSE74X+h/AK3mriomK3RqmFghdBbQ/19ty8&#10;7i5uXrZJ1LW/3hQEj8PMfMNM551txIl8qB1rGPQVCOLCmZpLDV+fH88TECEiG2wck4YLBZjPHh+m&#10;mBt35g2dtrEUCcIhRw1VjG0uZSgqshj6riVO3o/zFmOSvpTG4znBbSMzpcbSYs1pocKW3isqDtuj&#10;1bB4mSx+10Ne/W32O9p97w+jzCute0/d2yuISF28h2/tpdGQjQdqB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GJPMyAAAAN4AAAAPAAAAAAAAAAAAAAAAAJgCAABk&#10;cnMvZG93bnJldi54bWxQSwUGAAAAAAQABAD1AAAAjQMAAAAA&#10;" fillcolor="black" stroked="f"/>
                      <v:rect id="Rectangle 1836" o:spid="_x0000_s1157" style="position:absolute;left:6146;top:3851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oNu8gA&#10;AADeAAAADwAAAGRycy9kb3ducmV2LnhtbESPQWsCMRSE74X+h/AKvdXExS66GqUWhF4KVXuot+fm&#10;dXdx87JNUt366xtB8DjMzDfMbNHbVhzJh8axhuFAgSAunWm40vC5XT2NQYSIbLB1TBr+KMBifn83&#10;w8K4E6/puImVSBAOBWqoY+wKKUNZk8UwcB1x8r6dtxiT9JU0Hk8JbluZKZVLiw2nhRo7eq2pPGx+&#10;rYblZLz8+Rjx+3m939Hua394zrzS+vGhf5mCiNTHW/jafjMasnyocr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yg27yAAAAN4AAAAPAAAAAAAAAAAAAAAAAJgCAABk&#10;cnMvZG93bnJldi54bWxQSwUGAAAAAAQABAD1AAAAjQMAAAAA&#10;" fillcolor="black" stroked="f"/>
                      <v:rect id="Rectangle 1837" o:spid="_x0000_s1158" style="position:absolute;left:6146;top:38489;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aoIM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DJSj/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hqggyAAAAN4AAAAPAAAAAAAAAAAAAAAAAJgCAABk&#10;cnMvZG93bnJldi54bWxQSwUGAAAAAAQABAD1AAAAjQMAAAAA&#10;" fillcolor="black" stroked="f"/>
                      <v:rect id="Rectangle 1838" o:spid="_x0000_s1159" style="position:absolute;left:6146;top:3845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k8UsUA&#10;AADeAAAADwAAAGRycy9kb3ducmV2LnhtbERPTWsCMRC9C/6HMIXeNHFpRVejaKHgRVDbQ72Nm+nu&#10;4mayTVLd+uvNQejx8b7ny8424kI+1I41jIYKBHHhTM2lhs+P98EERIjIBhvHpOGPAiwX/d4cc+Ou&#10;vKfLIZYihXDIUUMVY5tLGYqKLIaha4kT9+28xZigL6XxeE3htpGZUmNpsebUUGFLbxUV58Ov1bCe&#10;TtY/uxfe3vanIx2/TufXzCutn5+61QxEpC7+ix/ujdGQjUcq7U130hW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TxSxQAAAN4AAAAPAAAAAAAAAAAAAAAAAJgCAABkcnMv&#10;ZG93bnJldi54bWxQSwUGAAAAAAQABAD1AAAAigMAAAAA&#10;" fillcolor="black" stroked="f"/>
                      <v:rect id="Rectangle 1839" o:spid="_x0000_s1160" style="position:absolute;left:6146;top:3842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WZycgA&#10;AADeAAAADwAAAGRycy9kb3ducmV2LnhtbESPQWsCMRSE70L/Q3iF3jRxqaJbo1Sh0Euh2h7q7bl5&#10;3V3cvKxJqqu/vhEEj8PMfMPMFp1txJF8qB1rGA4UCOLCmZpLDd9fb/0JiBCRDTaOScOZAizmD70Z&#10;5sadeE3HTSxFgnDIUUMVY5tLGYqKLIaBa4mT9+u8xZikL6XxeEpw28hMqbG0WHNaqLClVUXFfvNn&#10;NSynk+Xh85k/LuvdlrY/u/0o80rrp8fu9QVEpC7ew7f2u9GQjYdqCtc76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VZnJyAAAAN4AAAAPAAAAAAAAAAAAAAAAAJgCAABk&#10;cnMvZG93bnJldi54bWxQSwUGAAAAAAQABAD1AAAAjQMAAAAA&#10;" fillcolor="black" stroked="f"/>
                      <v:rect id="Rectangle 1840" o:spid="_x0000_s1161" style="position:absolute;left:6146;top:3839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micYA&#10;AADeAAAADwAAAGRycy9kb3ducmV2LnhtbESPzWrCQBSF94LvMNyCO50kqGh0FC0IboRqu6i7a+Y2&#10;CWbupDOjxj59Z1Ho8nD++JbrzjTiTs7XlhWkowQEcWF1zaWCj/fdcAbCB2SNjWVS8CQP61W/t8Rc&#10;2wcf6X4KpYgj7HNUUIXQ5lL6oiKDfmRb4uh9WWcwROlKqR0+4rhpZJYkU2mw5vhQYUuvFRXX080o&#10;2M5n2++3MR9+jpcznT8v10nmEqUGL91mASJQF/7Df+29VpBN0zQCRJyI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amicYAAADeAAAADwAAAAAAAAAAAAAAAACYAgAAZHJz&#10;L2Rvd25yZXYueG1sUEsFBgAAAAAEAAQA9QAAAIsDAAAAAA==&#10;" fillcolor="black" stroked="f"/>
                      <v:rect id="Rectangle 1841" o:spid="_x0000_s1162" style="position:absolute;left:6146;top:3836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DEsgA&#10;AADeAAAADwAAAGRycy9kb3ducmV2LnhtbESPT2vCQBTE70K/w/IKvekmoYpGV6mFQi8F//RQb8/s&#10;axLMvk13txr99K4geBxm5jfMbNGZRhzJ+dqygnSQgCAurK65VPC9/eiPQfiArLGxTArO5GExf+rN&#10;MNf2xGs6bkIpIoR9jgqqENpcSl9UZNAPbEscvV/rDIYoXSm1w1OEm0ZmSTKSBmuOCxW29F5Rcdj8&#10;GwXLyXj5t3rlr8t6v6Pdz/4wzFyi1Mtz9zYFEagLj/C9/akVZKM0TeF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gMSyAAAAN4AAAAPAAAAAAAAAAAAAAAAAJgCAABk&#10;cnMvZG93bnJldi54bWxQSwUGAAAAAAQABAD1AAAAjQMAAAAA&#10;" fillcolor="black" stroked="f"/>
                      <v:rect id="Rectangle 1842" o:spid="_x0000_s1163" style="position:absolute;left:6146;top:38336;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idZcgA&#10;AADeAAAADwAAAGRycy9kb3ducmV2LnhtbESPT2vCQBTE70K/w/IKvekmoYpGV6mFQi8F//RQb8/s&#10;axLMvk13txr99K4geBxm5jfMbNGZRhzJ+dqygnSQgCAurK65VPC9/eiPQfiArLGxTArO5GExf+rN&#10;MNf2xGs6bkIpIoR9jgqqENpcSl9UZNAPbEscvV/rDIYoXSm1w1OEm0ZmSTKSBmuOCxW29F5Rcdj8&#10;GwXLyXj5t3rlr8t6v6Pdz/4wzFyi1Mtz9zYFEagLj/C9/akVZKM0zeB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KJ1lyAAAAN4AAAAPAAAAAAAAAAAAAAAAAJgCAABk&#10;cnMvZG93bnJldi54bWxQSwUGAAAAAAQABAD1AAAAjQMAAAAA&#10;" fillcolor="black" stroked="f"/>
                      <v:rect id="Rectangle 1843" o:spid="_x0000_s1164" style="position:absolute;left:6146;top:3830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Q4/sgA&#10;AADeAAAADwAAAGRycy9kb3ducmV2LnhtbESPT2vCQBTE74V+h+UJ3uomsYpGV6mFQi8F/x309sw+&#10;k2D2bbq71bSfvlsoeBxm5jfMfNmZRlzJ+dqygnSQgCAurK65VLDfvT1NQPiArLGxTAq+ycNy8fgw&#10;x1zbG2/oug2liBD2OSqoQmhzKX1RkUE/sC1x9M7WGQxRulJqh7cIN43MkmQsDdYcFyps6bWi4rL9&#10;MgpW08nqc/3MHz+b05GOh9NllLlEqX6ve5mBCNSFe/i//a4VZOM0Hc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ZDj+yAAAAN4AAAAPAAAAAAAAAAAAAAAAAJgCAABk&#10;cnMvZG93bnJldi54bWxQSwUGAAAAAAQABAD1AAAAjQMAAAAA&#10;" fillcolor="black" stroked="f"/>
                      <v:rect id="Rectangle 1844" o:spid="_x0000_s1165" style="position:absolute;left:6146;top:38273;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2giskA&#10;AADeAAAADwAAAGRycy9kb3ducmV2LnhtbESPT2vCQBTE74V+h+UVems2CSo2dRUVhF4K9c+h3p7Z&#10;1ySYfRt3txr76bsFweMwM79hJrPetOJMzjeWFWRJCoK4tLrhSsFuu3oZg/ABWWNrmRRcycNs+vgw&#10;wULbC6/pvAmViBD2BSqoQ+gKKX1Zk0Gf2I44et/WGQxRukpqh5cIN63M03QkDTYcF2rsaFlTedz8&#10;GAWL1/Hi9Dngj9/1YU/7r8NxmLtUqeenfv4GIlAf7uFb+10ryEdZNoD/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42giskAAADeAAAADwAAAAAAAAAAAAAAAACYAgAA&#10;ZHJzL2Rvd25yZXYueG1sUEsFBgAAAAAEAAQA9QAAAI4DAAAAAA==&#10;" fillcolor="black" stroked="f"/>
                      <v:rect id="Rectangle 1845" o:spid="_x0000_s1166" style="position:absolute;left:6146;top:3824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FEckA&#10;AADeAAAADwAAAGRycy9kb3ducmV2LnhtbESPT2vCQBTE70K/w/IKvZlNQhWbuooWCr0U6p9DvT2z&#10;r0kw+zbubjX103cFweMwM79hpvPetOJEzjeWFWRJCoK4tLrhSsF28z6cgPABWWNrmRT8kYf57GEw&#10;xULbM6/otA6ViBD2BSqoQ+gKKX1Zk0Gf2I44ej/WGQxRukpqh+cIN63M03QsDTYcF2rs6K2m8rD+&#10;NQqWL5Pl8euZPy+r/Y523/vDKHepUk+P/eIVRKA+3MO39odWkI+zbAT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MEFEckAAADeAAAADwAAAAAAAAAAAAAAAACYAgAA&#10;ZHJzL2Rvd25yZXYueG1sUEsFBgAAAAAEAAQA9QAAAI4DAAAAAA==&#10;" fillcolor="black" stroked="f"/>
                      <v:rect id="Rectangle 1846" o:spid="_x0000_s1167" style="position:absolute;left:6146;top:3820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ObZsgA&#10;AADeAAAADwAAAGRycy9kb3ducmV2LnhtbESPQWvCQBSE74X+h+UJ3uomwQaNrlILQi+Fanuot2f2&#10;mQSzb9PdVVN/fVcQehxm5htmvuxNK87kfGNZQTpKQBCXVjdcKfj6XD9NQPiArLG1TAp+ycNy8fgw&#10;x0LbC2/ovA2ViBD2BSqoQ+gKKX1Zk0E/sh1x9A7WGQxRukpqh5cIN63MkiSXBhuOCzV29FpTedye&#10;jILVdLL6+Rjz+3Wz39Hue398zlyi1HDQv8xABOrDf/jeftMKsjxNc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E5tmyAAAAN4AAAAPAAAAAAAAAAAAAAAAAJgCAABk&#10;cnMvZG93bnJldi54bWxQSwUGAAAAAAQABAD1AAAAjQMAAAAA&#10;" fillcolor="black" stroked="f"/>
                      <v:rect id="Rectangle 1847" o:spid="_x0000_s1168" style="position:absolute;left:6146;top:37422;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8+/cgA&#10;AADeAAAADwAAAGRycy9kb3ducmV2LnhtbESPQWvCQBSE74L/YXmF3nST0FqNrqKFQi9CtR709sy+&#10;JsHs23R3q9Ff7xYKPQ4z8w0zW3SmEWdyvrasIB0mIIgLq2suFew+3wZjED4ga2wsk4IreVjM+70Z&#10;5tpeeEPnbShFhLDPUUEVQptL6YuKDPqhbYmj92WdwRClK6V2eIlw08gsSUbSYM1xocKWXisqTtsf&#10;o2A1Ga++P554fdscD3TYH0/PmUuUenzollMQgbrwH/5rv2sF2ShNX+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Xz79yAAAAN4AAAAPAAAAAAAAAAAAAAAAAJgCAABk&#10;cnMvZG93bnJldi54bWxQSwUGAAAAAAQABAD1AAAAjQMAAAAA&#10;" fillcolor="black" stroked="f"/>
                      <v:rect id="Rectangle 1848" o:spid="_x0000_s1169" style="position:absolute;left:6146;top:3739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Cqj8UA&#10;AADeAAAADwAAAGRycy9kb3ducmV2LnhtbERPz2vCMBS+C/4P4Q28adqiotUoOhC8CNPtMG/P5q0t&#10;Ni9dErXur18Ogx0/vt/LdWcacSfna8sK0lECgriwuuZSwcf7bjgD4QOyxsYyKXiSh/Wq31tiru2D&#10;j3Q/hVLEEPY5KqhCaHMpfVGRQT+yLXHkvqwzGCJ0pdQOHzHcNDJLkqk0WHNsqLCl14qK6+lmFGzn&#10;s+3325gPP8fLmc6fl+skc4lSg5duswARqAv/4j/3XivIpmka98Y78Qr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wKqPxQAAAN4AAAAPAAAAAAAAAAAAAAAAAJgCAABkcnMv&#10;ZG93bnJldi54bWxQSwUGAAAAAAQABAD1AAAAigMAAAAA&#10;" fillcolor="black" stroked="f"/>
                      <v:rect id="Rectangle 1849" o:spid="_x0000_s1170" style="position:absolute;left:6146;top:3735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PFMgA&#10;AADeAAAADwAAAGRycy9kb3ducmV2LnhtbESPQWvCQBSE7wX/w/KE3uomoYqmrqKFQi8FtT3U2zP7&#10;TILZt+nuVqO/3hUEj8PMfMNM551pxJGcry0rSAcJCOLC6ppLBT/fHy9jED4ga2wsk4IzeZjPek9T&#10;zLU98ZqOm1CKCGGfo4IqhDaX0hcVGfQD2xJHb2+dwRClK6V2eIpw08gsSUbSYM1xocKW3isqDpt/&#10;o2A5GS//Vq/8dVnvtrT93R2GmUuUeu53izcQgbrwCN/bn1pBNkrTC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jA8UyAAAAN4AAAAPAAAAAAAAAAAAAAAAAJgCAABk&#10;cnMvZG93bnJldi54bWxQSwUGAAAAAAQABAD1AAAAjQMAAAAA&#10;" fillcolor="black" stroked="f"/>
                      <v:rect id="Rectangle 1850" o:spid="_x0000_s1171" style="position:absolute;left:6146;top:3732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psNMcA&#10;AADeAAAADwAAAGRycy9kb3ducmV2LnhtbESPy2rCQBSG94W+w3AK7urEYCXGjFILQjcFL13U3Unm&#10;NAlmzqQzo6Y+fWdRcPnz3/iK1WA6cSHnW8sKJuMEBHFldcu1gs/D5jkD4QOyxs4yKfglD6vl40OB&#10;ubZX3tFlH2oRR9jnqKAJoc+l9FVDBv3Y9sTR+7bOYIjS1VI7vMZx08k0SWbSYMvxocGe3hqqTvuz&#10;UbCeZ+uf7ZQ/brvySMev8vSSukSp0dPwugARaAj38H/7XStIZ5M0AkSci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abDTHAAAA3gAAAA8AAAAAAAAAAAAAAAAAmAIAAGRy&#10;cy9kb3ducmV2LnhtbFBLBQYAAAAABAAEAPUAAACMAwAAAAA=&#10;" fillcolor="black" stroked="f"/>
                      <v:rect id="Rectangle 1851" o:spid="_x0000_s1172" style="position:absolute;left:6146;top:3729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Jr8gA&#10;AADeAAAADwAAAGRycy9kb3ducmV2LnhtbESPT2vCQBTE70K/w/IKvekmoYpGV6mFQi8F//RQb8/s&#10;axLMvk13txr99K4geBxm5jfMbNGZRhzJ+dqygnSQgCAurK65VPC9/eiPQfiArLGxTArO5GExf+rN&#10;MNf2xGs6bkIpIoR9jgqqENpcSl9UZNAPbEscvV/rDIYoXSm1w1OEm0ZmSTKSBmuOCxW29F5Rcdj8&#10;GwXLyXj5t3rlr8t6v6Pdz/4wzFyi1Mtz9zYFEagLj/C9/akVZKM0S+F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lsmvyAAAAN4AAAAPAAAAAAAAAAAAAAAAAJgCAABk&#10;cnMvZG93bnJldi54bWxQSwUGAAAAAAQABAD1AAAAjQMAAAAA&#10;" fillcolor="black" stroked="f"/>
                      <v:rect id="Rectangle 1852" o:spid="_x0000_s1173" style="position:absolute;left:6146;top:37269;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RX2McA&#10;AADeAAAADwAAAGRycy9kb3ducmV2LnhtbESPQWsCMRSE74X+h/AEbzVrsKKrUWpB6KVQbQ/19tw8&#10;dxc3L9sk6tZf3whCj8PMfMPMl51txJl8qB1rGA4yEMSFMzWXGr4+108TECEiG2wck4ZfCrBcPD7M&#10;MTfuwhs6b2MpEoRDjhqqGNtcylBUZDEMXEucvIPzFmOSvpTG4yXBbSNVlo2lxZrTQoUtvVZUHLcn&#10;q2E1nax+Pkb8ft3sd7T73h+flc+07ve6lxmISF38D9/bb0aDGg+Vgt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EV9jHAAAA3gAAAA8AAAAAAAAAAAAAAAAAmAIAAGRy&#10;cy9kb3ducmV2LnhtbFBLBQYAAAAABAAEAPUAAACMAwAAAAA=&#10;" fillcolor="black" stroked="f"/>
                      <v:rect id="Rectangle 1853" o:spid="_x0000_s1174" style="position:absolute;left:6146;top:3723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jyQ8gA&#10;AADeAAAADwAAAGRycy9kb3ducmV2LnhtbESPQWvCQBSE74X+h+UJvTUb01Y0ukotCL0I1fZQb8/s&#10;Mwlm36a7q0Z/vSsIPQ4z8w0zmXWmEUdyvrasoJ+kIIgLq2suFfx8L56HIHxA1thYJgVn8jCbPj5M&#10;MNf2xCs6rkMpIoR9jgqqENpcSl9UZNAntiWO3s46gyFKV0rt8BThppFZmg6kwZrjQoUtfVRU7NcH&#10;o2A+Gs7/vl55eVltN7T53e7fMpcq9dTr3scgAnXhP3xvf2oF2aCfvcD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CPJDyAAAAN4AAAAPAAAAAAAAAAAAAAAAAJgCAABk&#10;cnMvZG93bnJldi54bWxQSwUGAAAAAAQABAD1AAAAjQMAAAAA&#10;" fillcolor="black" stroked="f"/>
                      <v:rect id="Rectangle 1854" o:spid="_x0000_s1175" style="position:absolute;left:6146;top:3720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FqN8gA&#10;AADeAAAADwAAAGRycy9kb3ducmV2LnhtbESPT2sCMRTE74LfITyhN826WLFbo2ih4EXw36HenpvX&#10;3cXNy5qkuvXTG6HQ4zAzv2Gm89bU4krOV5YVDAcJCOLc6ooLBYf9Z38CwgdkjbVlUvBLHuazbmeK&#10;mbY33tJ1FwoRIewzVFCG0GRS+rwkg35gG+LofVtnMETpCqkd3iLc1DJNkrE0WHFcKLGhj5Ly8+7H&#10;KFi+TZaXzYjX9+3pSMev0/k1dYlSL7128Q4iUBv+w3/tlVaQjofpC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4Wo3yAAAAN4AAAAPAAAAAAAAAAAAAAAAAJgCAABk&#10;cnMvZG93bnJldi54bWxQSwUGAAAAAAQABAD1AAAAjQMAAAAA&#10;" fillcolor="black" stroked="f"/>
                      <v:rect id="Rectangle 1855" o:spid="_x0000_s1176" style="position:absolute;left:6146;top:3717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3PrMgA&#10;AADeAAAADwAAAGRycy9kb3ducmV2LnhtbESPT2sCMRTE74V+h/AK3mrWRUVXo2ih0EvBfwe9PTfP&#10;3cXNy5qkuu2nNwXB4zAzv2Gm89bU4krOV5YV9LoJCOLc6ooLBbvt5/sIhA/IGmvLpOCXPMxnry9T&#10;zLS98Zqum1CICGGfoYIyhCaT0uclGfRd2xBH72SdwRClK6R2eItwU8s0SYbSYMVxocSGPkrKz5sf&#10;o2A5Hi0vqz5//62PBzrsj+dB6hKlOm/tYgIiUBue4Uf7SytIh710AP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rc+syAAAAN4AAAAPAAAAAAAAAAAAAAAAAJgCAABk&#10;cnMvZG93bnJldi54bWxQSwUGAAAAAAQABAD1AAAAjQMAAAAA&#10;" fillcolor="black" stroked="f"/>
                      <v:rect id="Rectangle 1856" o:spid="_x0000_s1177" style="position:absolute;left:6146;top:3714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R28gA&#10;AADeAAAADwAAAGRycy9kb3ducmV2LnhtbESPQWvCQBSE74L/YXmF3nRjqEGjq2ih0EtBbQ/19sy+&#10;JsHs23R3q9Ff7wpCj8PMfMPMl51pxImcry0rGA0TEMSF1TWXCr4+3wYTED4ga2wsk4ILeVgu+r05&#10;5tqeeUunXShFhLDPUUEVQptL6YuKDPqhbYmj92OdwRClK6V2eI5w08g0STJpsOa4UGFLrxUVx92f&#10;UbCeTta/mxf+uG4Pe9p/H47j1CVKPT91qxmIQF34Dz/a71pBmo3SD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f1HbyAAAAN4AAAAPAAAAAAAAAAAAAAAAAJgCAABk&#10;cnMvZG93bnJldi54bWxQSwUGAAAAAAQABAD1AAAAjQMAAAAA&#10;" fillcolor="black" stroked="f"/>
                      <v:rect id="Rectangle 1857" o:spid="_x0000_s1178" style="position:absolute;left:6146;top:37117;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0QM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aCfvc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M/RAyAAAAN4AAAAPAAAAAAAAAAAAAAAAAJgCAABk&#10;cnMvZG93bnJldi54bWxQSwUGAAAAAAQABAD1AAAAjQMAAAAA&#10;" fillcolor="black" stroked="f"/>
                      <v:rect id="Rectangle 1858" o:spid="_x0000_s1179" style="position:absolute;left:6146;top:3708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xgMsYA&#10;AADeAAAADwAAAGRycy9kb3ducmV2LnhtbERPy2rCQBTdF/oPwy24qxODlRgzSi0I3RR8dFF3N5nb&#10;JJi5k86Mmvr1nUXB5eG8i9VgOnEh51vLCibjBARxZXXLtYLPw+Y5A+EDssbOMin4JQ+r5eNDgbm2&#10;V97RZR9qEUPY56igCaHPpfRVQwb92PbEkfu2zmCI0NVSO7zGcNPJNElm0mDLsaHBnt4aqk77s1Gw&#10;nmfrn+2UP2678kjHr/L0krpEqdHT8LoAEWgId/G/+10rSGeTNO6Nd+IV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xgMsYAAADeAAAADwAAAAAAAAAAAAAAAACYAgAAZHJz&#10;L2Rvd25yZXYueG1sUEsFBgAAAAAEAAQA9QAAAIsDAAAAAA==&#10;" fillcolor="black" stroked="f"/>
                      <v:rect id="Rectangle 1859" o:spid="_x0000_s1180" style="position:absolute;left:6146;top:3705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FqccA&#10;AADeAAAADwAAAGRycy9kb3ducmV2LnhtbESPQWsCMRSE74L/IbyCN826qOjWKFoQvAjV9lBvz83r&#10;7uLmZZtEXf31jVDocZiZb5j5sjW1uJLzlWUFw0ECgji3uuJCwefHpj8F4QOyxtoyKbiTh+Wi25lj&#10;pu2N93Q9hEJECPsMFZQhNJmUPi/JoB/Yhjh639YZDFG6QmqHtwg3tUyTZCINVhwXSmzoraT8fLgY&#10;BevZdP3zPuLdY3860vHrdB6nLlGq99KuXkEEasN/+K+91QrSyTCdwfN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gxanHAAAA3gAAAA8AAAAAAAAAAAAAAAAAmAIAAGRy&#10;cy9kb3ducmV2LnhtbFBLBQYAAAAABAAEAPUAAACMAwAAAAA=&#10;" fillcolor="black" stroked="f"/>
                      <v:rect id="Rectangle 1860" o:spid="_x0000_s1181" style="position:absolute;left:6146;top:3702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P66ccA&#10;AADeAAAADwAAAGRycy9kb3ducmV2LnhtbESPy2rCQBSG9wXfYTiCuzoxtqLRUbQgdFOol4Xujplj&#10;EsycSWdGTfv0nYXg8ue/8c0WranFjZyvLCsY9BMQxLnVFRcK9rv16xiED8gaa8uk4Jc8LOadlxlm&#10;2t55Q7dtKEQcYZ+hgjKEJpPS5yUZ9H3bEEfvbJ3BEKUrpHZ4j+OmlmmSjKTBiuNDiQ19lJRftlej&#10;YDUZr36+3/jrb3M60vFwurynLlGq122XUxCB2vAMP9qfWkE6Ggwj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D+unHAAAA3gAAAA8AAAAAAAAAAAAAAAAAmAIAAGRy&#10;cy9kb3ducmV2LnhtbFBLBQYAAAAABAAEAPUAAACMAwAAAAA=&#10;" fillcolor="black" stroked="f"/>
                      <v:rect id="Rectangle 1861" o:spid="_x0000_s1182" style="position:absolute;left:6146;top:3699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9fcsgA&#10;AADeAAAADwAAAGRycy9kb3ducmV2LnhtbESPT2vCQBTE74V+h+UJ3uomsYpGV6mFQi8F/x309sw+&#10;k2D2bbq71bSfvlsoeBxm5jfMfNmZRlzJ+dqygnSQgCAurK65VLDfvT1NQPiArLGxTAq+ycNy8fgw&#10;x1zbG2/oug2liBD2OSqoQmhzKX1RkUE/sC1x9M7WGQxRulJqh7cIN43MkmQsDdYcFyps6bWi4rL9&#10;MgpW08nqc/3MHz+b05GOh9NllLlEqX6ve5mBCNSFe/i//a4VZON0mM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T19yyAAAAN4AAAAPAAAAAAAAAAAAAAAAAJgCAABk&#10;cnMvZG93bnJldi54bWxQSwUGAAAAAAQABAD1AAAAjQMAAAAA&#10;" fillcolor="black" stroked="f"/>
                      <v:rect id="Rectangle 1862" o:spid="_x0000_s1183" style="position:absolute;left:6146;top:36965;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3BBcgA&#10;AADeAAAADwAAAGRycy9kb3ducmV2LnhtbESPQWvCQBSE74X+h+UJvTUb01Y0ukotCL0I1fZQb8/s&#10;Mwlm36a7q0Z/vSsIPQ4z8w0zmXWmEUdyvrasoJ+kIIgLq2suFfx8L56HIHxA1thYJgVn8jCbPj5M&#10;MNf2xCs6rkMpIoR9jgqqENpcSl9UZNAntiWO3s46gyFKV0rt8BThppFZmg6kwZrjQoUtfVRU7NcH&#10;o2A+Gs7/vl55eVltN7T53e7fMpcq9dTr3scgAnXhP3xvf2oF2aD/ks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ncEFyAAAAN4AAAAPAAAAAAAAAAAAAAAAAJgCAABk&#10;cnMvZG93bnJldi54bWxQSwUGAAAAAAQABAD1AAAAjQMAAAAA&#10;" fillcolor="black" stroked="f"/>
                      <v:rect id="Rectangle 1863" o:spid="_x0000_s1184" style="position:absolute;left:6146;top:3693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FknsgA&#10;AADeAAAADwAAAGRycy9kb3ducmV2LnhtbESPT2sCMRTE74LfITyhN826tqJbo9RCoReh/jno7bl5&#10;3V3cvGyTVFc/vREKPQ4z8xtmtmhNLc7kfGVZwXCQgCDOra64ULDbfvQnIHxA1lhbJgVX8rCYdzsz&#10;zLS98JrOm1CICGGfoYIyhCaT0uclGfQD2xBH79s6gyFKV0jt8BLhppZpkoylwYrjQokNvZeUnza/&#10;RsFyOln+fD3z6rY+HuiwP55eUpco9dRr315BBGrDf/iv/akVpOPhaAS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0WSeyAAAAN4AAAAPAAAAAAAAAAAAAAAAAJgCAABk&#10;cnMvZG93bnJldi54bWxQSwUGAAAAAAQABAD1AAAAjQMAAAAA&#10;" fillcolor="black" stroked="f"/>
                      <v:rect id="Rectangle 1864" o:spid="_x0000_s1185" style="position:absolute;left:6146;top:3690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j86sgA&#10;AADeAAAADwAAAGRycy9kb3ducmV2LnhtbESPT2sCMRTE7wW/Q3hCbzXrakW3RqlCoReh/jno7bl5&#10;3V3cvGyTVFc/vREKPQ4z8xtmOm9NLc7kfGVZQb+XgCDOra64ULDbfryMQfiArLG2TAqu5GE+6zxN&#10;MdP2wms6b0IhIoR9hgrKEJpMSp+XZND3bEMcvW/rDIYoXSG1w0uEm1qmSTKSBiuOCyU2tCwpP21+&#10;jYLFZLz4+Rry6rY+HuiwP55eU5co9dxt399ABGrDf/iv/akVpKP+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OPzqyAAAAN4AAAAPAAAAAAAAAAAAAAAAAJgCAABk&#10;cnMvZG93bnJldi54bWxQSwUGAAAAAAQABAD1AAAAjQMAAAAA&#10;" fillcolor="black" stroked="f"/>
                      <v:rect id="Rectangle 1865" o:spid="_x0000_s1186" style="position:absolute;left:6146;top:3686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RZcckA&#10;AADeAAAADwAAAGRycy9kb3ducmV2LnhtbESPzWsCMRTE7wX/h/CE3mrW9QPdGqUKhV6E+nHQ23Pz&#10;uru4edkmqa7+9Y1Q6HGYmd8ws0VranEh5yvLCvq9BARxbnXFhYL97v1lAsIHZI21ZVJwIw+Leedp&#10;hpm2V97QZRsKESHsM1RQhtBkUvq8JIO+Zxvi6H1ZZzBE6QqpHV4j3NQyTZKxNFhxXCixoVVJ+Xn7&#10;YxQsp5Pl9+eQ1/fN6UjHw+k8Sl2i1HO3fXsFEagN/+G/9odWkI77gx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3RZcckAAADeAAAADwAAAAAAAAAAAAAAAACYAgAA&#10;ZHJzL2Rvd25yZXYueG1sUEsFBgAAAAAEAAQA9QAAAI4DAAAAAA==&#10;" fillcolor="black" stroked="f"/>
                      <v:rect id="Rectangle 1866" o:spid="_x0000_s1187" style="position:absolute;left:6146;top:3683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bHBsgA&#10;AADeAAAADwAAAGRycy9kb3ducmV2LnhtbESPQWvCQBSE74L/YXmF3nRj2gaNrqKFQi9CtR709sy+&#10;JsHs23R3q9Ff7xYKPQ4z8w0zW3SmEWdyvrasYDRMQBAXVtdcKth9vg3GIHxA1thYJgVX8rCY93sz&#10;zLW98IbO21CKCGGfo4IqhDaX0hcVGfRD2xJH78s6gyFKV0rt8BLhppFpkmTSYM1xocKWXisqTtsf&#10;o2A1Ga++P555fdscD3TYH08vqUuUenzollMQgbrwH/5rv2sFaTZ6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pscGyAAAAN4AAAAPAAAAAAAAAAAAAAAAAJgCAABk&#10;cnMvZG93bnJldi54bWxQSwUGAAAAAAQABAD1AAAAjQMAAAAA&#10;" fillcolor="black" stroked="f"/>
                      <v:rect id="Rectangle 1867" o:spid="_x0000_s1188" style="position:absolute;left:6146;top:36812;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pinc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XgwfIb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6mKdyAAAAN4AAAAPAAAAAAAAAAAAAAAAAJgCAABk&#10;cnMvZG93bnJldi54bWxQSwUGAAAAAAQABAD1AAAAjQMAAAAA&#10;" fillcolor="black" stroked="f"/>
                      <v:rect id="Rectangle 1868" o:spid="_x0000_s1189" style="position:absolute;left:6146;top:3678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X278UA&#10;AADeAAAADwAAAGRycy9kb3ducmV2LnhtbERPu27CMBTdK/EP1kViKw6hRRAwCCohdalUHgNsl/iS&#10;RMTXqW0g7dfXAxLj0XnPFq2pxY2crywrGPQTEMS51RUXCva79esYhA/IGmvLpOCXPCzmnZcZZtre&#10;eUO3bShEDGGfoYIyhCaT0uclGfR92xBH7mydwRChK6R2eI/hppZpkoykwYpjQ4kNfZSUX7ZXo2A1&#10;Ga9+vt/4629zOtLxcLq8py5Rqtdtl1MQgdrwFD/cn1pBOhoM49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fbvxQAAAN4AAAAPAAAAAAAAAAAAAAAAAJgCAABkcnMv&#10;ZG93bnJldi54bWxQSwUGAAAAAAQABAD1AAAAigMAAAAA&#10;" fillcolor="black" stroked="f"/>
                      <v:rect id="Rectangle 1869" o:spid="_x0000_s1190" style="position:absolute;left:6146;top:3674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TdM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XDwMob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OVN0yAAAAN4AAAAPAAAAAAAAAAAAAAAAAJgCAABk&#10;cnMvZG93bnJldi54bWxQSwUGAAAAAAQABAD1AAAAjQMAAAAA&#10;" fillcolor="black" stroked="f"/>
                      <v:rect id="Rectangle 1870" o:spid="_x0000_s1191" style="position:absolute;left:6146;top:3671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JlMYA&#10;AADeAAAADwAAAGRycy9kb3ducmV2LnhtbESPzYrCMBSF94LvEK7gTlOLI1qNogMDsxlQZxa6uzbX&#10;ttjc1CRqx6efLAZcHs4f32LVmlrcyfnKsoLRMAFBnFtdcaHg5/tjMAXhA7LG2jIp+CUPq2W3s8BM&#10;2wfv6L4PhYgj7DNUUIbQZFL6vCSDfmgb4uidrTMYonSF1A4fcdzUMk2SiTRYcXwosaH3kvLL/mYU&#10;bGbTzXU75q/n7nSk4+F0eUtdolS/167nIAK14RX+b39qBelkNI4AESei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WJlMYAAADeAAAADwAAAAAAAAAAAAAAAACYAgAAZHJz&#10;L2Rvd25yZXYueG1sUEsFBgAAAAAEAAQA9QAAAIsDAAAAAA==&#10;" fillcolor="black" stroked="f"/>
                      <v:rect id="Rectangle 1871" o:spid="_x0000_s1192" style="position:absolute;left:6146;top:3668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sD8kA&#10;AADeAAAADwAAAGRycy9kb3ducmV2LnhtbESPT2vCQBTE74V+h+UVems2CSo2dRUVhF4K9c+h3p7Z&#10;1ySYfRt3txr76bsFweMwM79hJrPetOJMzjeWFWRJCoK4tLrhSsFuu3oZg/ABWWNrmRRcycNs+vgw&#10;wULbC6/pvAmViBD2BSqoQ+gKKX1Zk0Gf2I44et/WGQxRukpqh5cIN63M03QkDTYcF2rsaFlTedz8&#10;GAWL1/Hi9Dngj9/1YU/7r8NxmLtUqeenfv4GIlAf7uFb+10ryEfZIIP/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EksD8kAAADeAAAADwAAAAAAAAAAAAAAAACYAgAA&#10;ZHJzL2Rvd25yZXYueG1sUEsFBgAAAAAEAAQA9QAAAI4DAAAAAA==&#10;" fillcolor="black" stroked="f"/>
                      <v:rect id="Rectangle 1872" o:spid="_x0000_s1193" style="position:absolute;left:6146;top:3589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yeMgA&#10;AADeAAAADwAAAGRycy9kb3ducmV2LnhtbESPT2sCMRTE74LfITyhN826WLFbo2ih4EXw36HenpvX&#10;3cXNy5qkuvXTG6HQ4zAzv2Gm89bU4krOV5YVDAcJCOLc6ooLBYf9Z38CwgdkjbVlUvBLHuazbmeK&#10;mbY33tJ1FwoRIewzVFCG0GRS+rwkg35gG+LofVtnMETpCqkd3iLc1DJNkrE0WHFcKLGhj5Ly8+7H&#10;KFi+TZaXzYjX9+3pSMev0/k1dYlSL7128Q4iUBv+w3/tlVaQjoejF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m7J4yAAAAN4AAAAPAAAAAAAAAAAAAAAAAJgCAABk&#10;cnMvZG93bnJldi54bWxQSwUGAAAAAAQABAD1AAAAjQMAAAAA&#10;" fillcolor="black" stroked="f"/>
                      <v:rect id="Rectangle 1873" o:spid="_x0000_s1194" style="position:absolute;left:6146;top:3586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cX48gA&#10;AADeAAAADwAAAGRycy9kb3ducmV2LnhtbESPT2sCMRTE7wW/Q3hCbzXrakW3RqlCoReh/jno7bl5&#10;3V3cvGyTVFc/vREKPQ4z8xtmOm9NLc7kfGVZQb+XgCDOra64ULDbfryMQfiArLG2TAqu5GE+6zxN&#10;MdP2wms6b0IhIoR9hgrKEJpMSp+XZND3bEMcvW/rDIYoXSG1w0uEm1qmSTKSBiuOCyU2tCwpP21+&#10;jYLFZLz4+Rry6rY+HuiwP55eU5co9dxt399ABGrDf/iv/akVpKP+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1xfjyAAAAN4AAAAPAAAAAAAAAAAAAAAAAJgCAABk&#10;cnMvZG93bnJldi54bWxQSwUGAAAAAAQABAD1AAAAjQMAAAAA&#10;" fillcolor="black" stroked="f"/>
                      <v:rect id="Rectangle 1874" o:spid="_x0000_s1195" style="position:absolute;left:6146;top:3583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6Pl8gA&#10;AADeAAAADwAAAGRycy9kb3ducmV2LnhtbESPT2vCQBTE7wW/w/IEb3VjiKKpq2ih0Euh/jno7Zl9&#10;TYLZt3F31dhP3y0Uehxm5jfMfNmZRtzI+dqygtEwAUFcWF1zqWC/e3uegvABWWNjmRQ8yMNy0Xua&#10;Y67tnTd024ZSRAj7HBVUIbS5lL6oyKAf2pY4el/WGQxRulJqh/cIN41Mk2QiDdYcFyps6bWi4ry9&#10;GgXr2XR9+cz443tzOtLxcDqPU5coNeh3qxcQgbrwH/5rv2sF6WSUZf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Po+XyAAAAN4AAAAPAAAAAAAAAAAAAAAAAJgCAABk&#10;cnMvZG93bnJldi54bWxQSwUGAAAAAAQABAD1AAAAjQMAAAAA&#10;" fillcolor="black" stroked="f"/>
                      <v:rect id="Rectangle 1875" o:spid="_x0000_s1196" style="position:absolute;left:6146;top:3580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IqDM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yXA0h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yKgzHAAAA3gAAAA8AAAAAAAAAAAAAAAAAmAIAAGRy&#10;cy9kb3ducmV2LnhtbFBLBQYAAAAABAAEAPUAAACMAwAAAAA=&#10;" fillcolor="black" stroked="f"/>
                      <v:rect id="Rectangle 1876" o:spid="_x0000_s1197" style="position:absolute;left:6146;top:3577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C0e8kA&#10;AADeAAAADwAAAGRycy9kb3ducmV2LnhtbESPT2vCQBTE74V+h+UVems2BhtsdBUtFHop1D+Hentm&#10;n0kw+zbubjX103cFweMwM79hJrPetOJEzjeWFQySFARxaXXDlYLN+uNlBMIHZI2tZVLwRx5m08eH&#10;CRbannlJp1WoRISwL1BBHUJXSOnLmgz6xHbE0dtbZzBE6SqpHZ4j3LQyS9NcGmw4LtTY0XtN5WH1&#10;axQs3kaL4/eQvy7L3Za2P7vDa+ZSpZ6f+vkYRKA+3MO39qdWkOWDYQ7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6C0e8kAAADeAAAADwAAAAAAAAAAAAAAAACYAgAA&#10;ZHJzL2Rvd25yZXYueG1sUEsFBgAAAAAEAAQA9QAAAI4DAAAAAA==&#10;" fillcolor="black" stroked="f"/>
                      <v:rect id="Rectangle 1877" o:spid="_x0000_s1198" style="position:absolute;left:6146;top:35745;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wR4M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NgfvMH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7BHgyAAAAN4AAAAPAAAAAAAAAAAAAAAAAJgCAABk&#10;cnMvZG93bnJldi54bWxQSwUGAAAAAAQABAD1AAAAjQMAAAAA&#10;" fillcolor="black" stroked="f"/>
                      <v:rect id="Rectangle 1878" o:spid="_x0000_s1199" style="position:absolute;left:6146;top:3571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OFksQA&#10;AADeAAAADwAAAGRycy9kb3ducmV2LnhtbERPz2vCMBS+C/4P4QneNLU40WoUHQx2GajbQW/P5tkW&#10;m5eaRO3865fDwOPH93uxak0t7uR8ZVnBaJiAIM6trrhQ8PP9MZiC8AFZY22ZFPySh9Wy21lgpu2D&#10;d3Tfh0LEEPYZKihDaDIpfV6SQT+0DXHkztYZDBG6QmqHjxhuapkmyUQarDg2lNjQe0n5ZX8zCjaz&#10;6ea6HfPXc3c60vFwurylLlGq32vXcxCB2vAS/7s/tYJ0MhrHvfFOv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zhZLEAAAA3gAAAA8AAAAAAAAAAAAAAAAAmAIAAGRycy9k&#10;b3ducmV2LnhtbFBLBQYAAAAABAAEAPUAAACJAwAAAAA=&#10;" fillcolor="black" stroked="f"/>
                      <v:rect id="Rectangle 1879" o:spid="_x0000_s1200" style="position:absolute;left:6146;top:3568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8gC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g25v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IAnHAAAA3gAAAA8AAAAAAAAAAAAAAAAAmAIAAGRy&#10;cy9kb3ducmV2LnhtbFBLBQYAAAAABAAEAPUAAACMAwAAAAA=&#10;" fillcolor="black" stroked="f"/>
                      <v:rect id="Rectangle 1880" o:spid="_x0000_s1201" style="position:absolute;left:6146;top:3565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fScYA&#10;AADeAAAADwAAAGRycy9kb3ducmV2LnhtbESPy2rCQBSG9wXfYThCd3ViqKLRUVQQuil4W+jumDkm&#10;wcyZODPV1KfvLAouf/4b33TemlrcyfnKsoJ+LwFBnFtdcaHgsF9/jED4gKyxtkwKfsnDfNZ5m2Km&#10;7YO3dN+FQsQR9hkqKENoMil9XpJB37MNcfQu1hkMUbpCaoePOG5qmSbJUBqsOD6U2NCqpPy6+zEK&#10;luPR8rb55O/n9nyi0/F8HaQuUeq92y4mIAK14RX+b39pBemwP4g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wfScYAAADeAAAADwAAAAAAAAAAAAAAAACYAgAAZHJz&#10;L2Rvd25yZXYueG1sUEsFBgAAAAAEAAQA9QAAAIsDAAAAAA==&#10;" fillcolor="black" stroked="f"/>
                      <v:rect id="Rectangle 1881" o:spid="_x0000_s1202" style="position:absolute;left:6146;top:3561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C60skA&#10;AADeAAAADwAAAGRycy9kb3ducmV2LnhtbESPT2vCQBTE70K/w/IKvZlNQhWbuooWCr0U6p9DvT2z&#10;r0kw+zbubjX103cFweMwM79hpvPetOJEzjeWFWRJCoK4tLrhSsF28z6cgPABWWNrmRT8kYf57GEw&#10;xULbM6/otA6ViBD2BSqoQ+gKKX1Zk0Gf2I44ej/WGQxRukpqh+cIN63M03QsDTYcF2rs6K2m8rD+&#10;NQqWL5Pl8euZPy+r/Y523/vDKHepUk+P/eIVRKA+3MO39odWkI+zUQb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ZC60skAAADeAAAADwAAAAAAAAAAAAAAAACYAgAA&#10;ZHJzL2Rvd25yZXYueG1sUEsFBgAAAAAEAAQA9QAAAI4DAAAAAA==&#10;" fillcolor="black" stroked="f"/>
                      <v:rect id="Rectangle 1882" o:spid="_x0000_s1203" style="position:absolute;left:6146;top:3559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kpcgA&#10;AADeAAAADwAAAGRycy9kb3ducmV2LnhtbESPT2sCMRTE74V+h/AK3mrWRUVXo2ih0EvBfwe9PTfP&#10;3cXNy5qkuu2nNwXB4zAzv2Gm89bU4krOV5YV9LoJCOLc6ooLBbvt5/sIhA/IGmvLpOCXPMxnry9T&#10;zLS98Zqum1CICGGfoYIyhCaT0uclGfRd2xBH72SdwRClK6R2eItwU8s0SYbSYMVxocSGPkrKz5sf&#10;o2A5Hi0vqz5//62PBzrsj+dB6hKlOm/tYgIiUBue4Uf7SytIh71BCv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QiSlyAAAAN4AAAAPAAAAAAAAAAAAAAAAAJgCAABk&#10;cnMvZG93bnJldi54bWxQSwUGAAAAAAQABAD1AAAAjQMAAAAA&#10;" fillcolor="black" stroked="f"/>
                      <v:rect id="Rectangle 1883" o:spid="_x0000_s1204" style="position:absolute;left:6146;top:3556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6BPskA&#10;AADeAAAADwAAAGRycy9kb3ducmV2LnhtbESPzWsCMRTE7wX/h/CE3mrW9QPdGqUKhV6E+nHQ23Pz&#10;uru4edkmqa7+9Y1Q6HGYmd8ws0VranEh5yvLCvq9BARxbnXFhYL97v1lAsIHZI21ZVJwIw+Leedp&#10;hpm2V97QZRsKESHsM1RQhtBkUvq8JIO+Zxvi6H1ZZzBE6QqpHV4j3NQyTZKxNFhxXCixoVVJ+Xn7&#10;YxQsp5Pl9+eQ1/fN6UjHw+k8Sl2i1HO3fXsFEagN/+G/9odWkI77ow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g6BPskAAADeAAAADwAAAAAAAAAAAAAAAACYAgAA&#10;ZHJzL2Rvd25yZXYueG1sUEsFBgAAAAAEAAQA9QAAAI4DAAAAAA==&#10;" fillcolor="black" stroked="f"/>
                      <v:rect id="Rectangle 1884" o:spid="_x0000_s1205" style="position:absolute;left:6146;top:3552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ZS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yXA8g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nGUrHAAAA3gAAAA8AAAAAAAAAAAAAAAAAmAIAAGRy&#10;cy9kb3ducmV2LnhtbFBLBQYAAAAABAAEAPUAAACMAwAAAAA=&#10;" fillcolor="black" stroked="f"/>
                      <v:rect id="Rectangle 1885" o:spid="_x0000_s1206" style="position:absolute;left:6146;top:3549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80cgA&#10;AADeAAAADwAAAGRycy9kb3ducmV2LnhtbESPT2vCQBTE74V+h+UVems2hkZsdJVaKPRS8N+h3p7Z&#10;ZxLMvk13t5r66V1B8DjMzG+Yyaw3rTiS841lBYMkBUFcWt1wpWCz/nwZgfABWWNrmRT8k4fZ9PFh&#10;goW2J17ScRUqESHsC1RQh9AVUvqyJoM+sR1x9PbWGQxRukpqh6cIN63M0nQoDTYcF2rs6KOm8rD6&#10;Mwrmb6P57+KVv8/L3Za2P7tDnrlUqeen/n0MIlAf7uFb+0sryIaDP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q7zRyAAAAN4AAAAPAAAAAAAAAAAAAAAAAJgCAABk&#10;cnMvZG93bnJldi54bWxQSwUGAAAAAAQABAD1AAAAjQMAAAAA&#10;" fillcolor="black" stroked="f"/>
                      <v:rect id="Rectangle 1886" o:spid="_x0000_s1207" style="position:absolute;left:6146;top:3546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kipsgA&#10;AADeAAAADwAAAGRycy9kb3ducmV2LnhtbESPT2vCQBTE74V+h+UVems2hhpsdJVaKPRS8N+h3p7Z&#10;ZxLMvk13t5r66V1B8DjMzG+Yyaw3rTiS841lBYMkBUFcWt1wpWCz/nwZgfABWWNrmRT8k4fZ9PFh&#10;goW2J17ScRUqESHsC1RQh9AVUvqyJoM+sR1x9PbWGQxRukpqh6cIN63M0jSXBhuOCzV29FFTeVj9&#10;GQXzt9H8d/HK3+flbkvbn91hmLlUqeen/n0MIlAf7uFb+0sryPLBM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eSKmyAAAAN4AAAAPAAAAAAAAAAAAAAAAAJgCAABk&#10;cnMvZG93bnJldi54bWxQSwUGAAAAAAQABAD1AAAAjQMAAAAA&#10;" fillcolor="black" stroked="f"/>
                      <v:rect id="Rectangle 1887" o:spid="_x0000_s1208" style="position:absolute;left:6146;top:35441;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HPcgA&#10;AADeAAAADwAAAGRycy9kb3ducmV2LnhtbESPT2sCMRTE7wW/Q3hCbzXrola3RqlCoReh/jno7bl5&#10;3V3cvGyTVFc/vREKPQ4z8xtmOm9NLc7kfGVZQb+XgCDOra64ULDbfryMQfiArLG2TAqu5GE+6zxN&#10;MdP2wms6b0IhIoR9hgrKEJpMSp+XZND3bEMcvW/rDIYoXSG1w0uEm1qmSTKSBiuOCyU2tCwpP21+&#10;jYLFZLz4+Rrw6rY+HuiwP56GqUuUeu62728gArXhP/zX/tQK0lF/+Aq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NYc9yAAAAN4AAAAPAAAAAAAAAAAAAAAAAJgCAABk&#10;cnMvZG93bnJldi54bWxQSwUGAAAAAAQABAD1AAAAjQMAAAAA&#10;" fillcolor="black" stroked="f"/>
                      <v:rect id="Rectangle 1888" o:spid="_x0000_s1209" style="position:absolute;left:6146;top:3540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oTT8QA&#10;AADeAAAADwAAAGRycy9kb3ducmV2LnhtbERPy4rCMBTdD/gP4QqzG1PLKFqNooIwmwFfC91dm2tb&#10;bG5qktGOXz9ZDLg8nPd03ppa3Mn5yrKCfi8BQZxbXXGh4LBff4xA+ICssbZMCn7Jw3zWeZtipu2D&#10;t3TfhULEEPYZKihDaDIpfV6SQd+zDXHkLtYZDBG6QmqHjxhuapkmyVAarDg2lNjQqqT8uvsxCpbj&#10;0fK2+eTv5/Z8otPxfB2kLlHqvdsuJiACteEl/nd/aQXpsD+I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qE0/EAAAA3gAAAA8AAAAAAAAAAAAAAAAAmAIAAGRycy9k&#10;b3ducmV2LnhtbFBLBQYAAAAABAAEAPUAAACJAwAAAAA=&#10;" fillcolor="black" stroked="f"/>
                      <v:rect id="Rectangle 1889" o:spid="_x0000_s1210" style="position:absolute;left:6146;top:3537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21M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8XA0hf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mttTHAAAA3gAAAA8AAAAAAAAAAAAAAAAAmAIAAGRy&#10;cy9kb3ducmV2LnhtbFBLBQYAAAAABAAEAPUAAACMAwAAAAA=&#10;" fillcolor="black" stroked="f"/>
                      <v:rect id="Rectangle 1890" o:spid="_x0000_s1211" style="position:absolute;left:6146;top:3534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DV9MYA&#10;AADeAAAADwAAAGRycy9kb3ducmV2LnhtbESPzWrCQBSF9wXfYbiCuzox2KDRUbQgdFNQ60J318w1&#10;CWbupDOjpj59Z1Ho8nD++ObLzjTiTs7XlhWMhgkI4sLqmksFh6/N6wSED8gaG8uk4Ic8LBe9lznm&#10;2j54R/d9KEUcYZ+jgiqENpfSFxUZ9EPbEkfvYp3BEKUrpXb4iOOmkWmSZNJgzfGhwpbeKyqu+5tR&#10;sJ5O1t/bMX8+d+cTnY7n61vqEqUG/W41AxGoC//hv/aHVpBmoywCRJyI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DV9MYAAADeAAAADwAAAAAAAAAAAAAAAACYAgAAZHJz&#10;L2Rvd25yZXYueG1sUEsFBgAAAAAEAAQA9QAAAIsDAAAAAA==&#10;" fillcolor="black" stroked="f"/>
                      <v:rect id="Rectangle 1891" o:spid="_x0000_s1212" style="position:absolute;left:6146;top:3531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wb8gA&#10;AADeAAAADwAAAGRycy9kb3ducmV2LnhtbESPQWvCQBSE74X+h+UJ3uomwQaNrlILQi+Fanuot2f2&#10;mQSzb9PdVVN/fVcQehxm5htmvuxNK87kfGNZQTpKQBCXVjdcKfj6XD9NQPiArLG1TAp+ycNy8fgw&#10;x0LbC2/ovA2ViBD2BSqoQ+gKKX1Zk0E/sh1x9A7WGQxRukpqh5cIN63MkiSXBhuOCzV29FpTedye&#10;jILVdLL6+Rjz+3Wz39Hue398zlyi1HDQv8xABOrDf/jeftMKsjzN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HBvyAAAAN4AAAAPAAAAAAAAAAAAAAAAAJgCAABk&#10;cnMvZG93bnJldi54bWxQSwUGAAAAAAQABAD1AAAAjQMAAAAA&#10;" fillcolor="black" stroked="f"/>
                      <v:rect id="Rectangle 1892" o:spid="_x0000_s1213" style="position:absolute;left:6146;top:35288;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7uGMgA&#10;AADeAAAADwAAAGRycy9kb3ducmV2LnhtbESPQWvCQBSE74L/YXmF3nRjqEGjq2ih0EtBbQ/19sy+&#10;JsHs23R3q9Ff7wpCj8PMfMPMl51pxImcry0rGA0TEMSF1TWXCr4+3wYTED4ga2wsk4ILeVgu+r05&#10;5tqeeUunXShFhLDPUUEVQptL6YuKDPqhbYmj92OdwRClK6V2eI5w08g0STJpsOa4UGFLrxUVx92f&#10;UbCeTta/mxf+uG4Pe9p/H47j1CVKPT91qxmIQF34Dz/a71pBmo2y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Lu4YyAAAAN4AAAAPAAAAAAAAAAAAAAAAAJgCAABk&#10;cnMvZG93bnJldi54bWxQSwUGAAAAAAQABAD1AAAAjQMAAAAA&#10;" fillcolor="black" stroked="f"/>
                      <v:rect id="Rectangle 1893" o:spid="_x0000_s1214" style="position:absolute;left:6146;top:3525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Lg8gA&#10;AADeAAAADwAAAGRycy9kb3ducmV2LnhtbESPQWvCQBSE74L/YXmF3nRj2gaNrqKFQi9CtR709sy+&#10;JsHs23R3q9Ff7xYKPQ4z8w0zW3SmEWdyvrasYDRMQBAXVtdcKth9vg3GIHxA1thYJgVX8rCY93sz&#10;zLW98IbO21CKCGGfo4IqhDaX0hcVGfRD2xJH78s6gyFKV0rt8BLhppFpkmTSYM1xocKWXisqTtsf&#10;o2A1Ga++P555fdscD3TYH08vqUuUenzollMQgbrwH/5rv2sFaTbK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YkuDyAAAAN4AAAAPAAAAAAAAAAAAAAAAAJgCAABk&#10;cnMvZG93bnJldi54bWxQSwUGAAAAAAQABAD1AAAAjQMAAAAA&#10;" fillcolor="black" stroked="f"/>
                      <v:rect id="Rectangle 1894" o:spid="_x0000_s1215" style="position:absolute;left:6146;top:3522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vT98kA&#10;AADeAAAADwAAAGRycy9kb3ducmV2LnhtbESPT2vCQBTE74V+h+UVems2BhtsdBUtFHop1D+Hentm&#10;n0kw+zbubjX103cFweMwM79hJrPetOJEzjeWFQySFARxaXXDlYLN+uNlBMIHZI2tZVLwRx5m08eH&#10;CRbannlJp1WoRISwL1BBHUJXSOnLmgz6xHbE0dtbZzBE6SqpHZ4j3LQyS9NcGmw4LtTY0XtN5WH1&#10;axQs3kaL4/eQvy7L3Za2P7vDa+ZSpZ6f+vkYRKA+3MO39qdWkOWDfAj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4vT98kAAADeAAAADwAAAAAAAAAAAAAAAACYAgAA&#10;ZHJzL2Rvd25yZXYueG1sUEsFBgAAAAAEAAQA9QAAAI4DAAAAAA==&#10;" fillcolor="black" stroked="f"/>
                      <v:rect id="Rectangle 1895" o:spid="_x0000_s1216" style="position:absolute;left:6146;top:3519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2bMgA&#10;AADeAAAADwAAAGRycy9kb3ducmV2LnhtbESPT2vCQBTE74V+h+UVems2hhpsdJVaKPRS8N+h3p7Z&#10;ZxLMvk13t5r66V1B8DjMzG+Yyaw3rTiS841lBYMkBUFcWt1wpWCz/nwZgfABWWNrmRT8k4fZ9PFh&#10;goW2J17ScRUqESHsC1RQh9AVUvqyJoM+sR1x9PbWGQxRukpqh6cIN63M0jSXBhuOCzV29FFTeVj9&#10;GQXzt9H8d/HK3+flbkvbn91hmLlUqeen/n0MIlAf7uFb+0sryPJBPoT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x3ZsyAAAAN4AAAAPAAAAAAAAAAAAAAAAAJgCAABk&#10;cnMvZG93bnJldi54bWxQSwUGAAAAAAQABAD1AAAAjQMAAAAA&#10;" fillcolor="black" stroked="f"/>
                      <v:rect id="Rectangle 1896" o:spid="_x0000_s1217" style="position:absolute;left:6146;top:35167;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XoG8gA&#10;AADeAAAADwAAAGRycy9kb3ducmV2LnhtbESPQWvCQBSE74L/YXkFb7ox1GBTV9FCwYugtod6e2Zf&#10;k2D2bbq7auyvdwtCj8PMfMPMFp1pxIWcry0rGI8SEMSF1TWXCj4/3odTED4ga2wsk4IbeVjM+70Z&#10;5tpeeUeXfShFhLDPUUEVQptL6YuKDPqRbYmj922dwRClK6V2eI1w08g0STJpsOa4UGFLbxUVp/3Z&#10;KFi9TFc/22fe/O6OBzp8HU+T1CVKDZ665SuIQF34Dz/aa60gzcZZBn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FegbyAAAAN4AAAAPAAAAAAAAAAAAAAAAAJgCAABk&#10;cnMvZG93bnJldi54bWxQSwUGAAAAAAQABAD1AAAAjQMAAAAA&#10;" fillcolor="black" stroked="f"/>
                      <v:rect id="Rectangle 1897" o:spid="_x0000_s1218" style="position:absolute;left:6146;top:3513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lNgM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aTbK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WU2AyAAAAN4AAAAPAAAAAAAAAAAAAAAAAJgCAABk&#10;cnMvZG93bnJldi54bWxQSwUGAAAAAAQABAD1AAAAjQMAAAAA&#10;" fillcolor="black" stroked="f"/>
                      <v:rect id="Rectangle 1898" o:spid="_x0000_s1219" style="position:absolute;left:6146;top:3510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bZ8sUA&#10;AADeAAAADwAAAGRycy9kb3ducmV2LnhtbERPz2vCMBS+D/wfwhO8zdTiilaj6EDYZaDOg96ezbMt&#10;Ni9dErXzr18Ogx0/vt/zZWcacSfna8sKRsMEBHFhdc2lgsPX5nUCwgdkjY1lUvBDHpaL3sscc20f&#10;vKP7PpQihrDPUUEVQptL6YuKDPqhbYkjd7HOYIjQlVI7fMRw08g0STJpsObYUGFL7xUV1/3NKFhP&#10;J+vv7Zg/n7vziU7H8/UtdYlSg363moEI1IV/8Z/7QytIs1EW98Y78Qr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xtnyxQAAAN4AAAAPAAAAAAAAAAAAAAAAAJgCAABkcnMv&#10;ZG93bnJldi54bWxQSwUGAAAAAAQABAD1AAAAigMAAAAA&#10;" fillcolor="black" stroked="f"/>
                      <v:rect id="Rectangle 1899" o:spid="_x0000_s1220" style="position:absolute;left:6146;top:3507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8acgA&#10;AADeAAAADwAAAGRycy9kb3ducmV2LnhtbESPQWvCQBSE74L/YXmF3nRjqEFTV1Gh4EVQ20O9PbOv&#10;STD7Nu5uNfbXu4VCj8PMfMPMFp1pxJWcry0rGA0TEMSF1TWXCj7e3wYTED4ga2wsk4I7eVjM+70Z&#10;5treeE/XQyhFhLDPUUEVQptL6YuKDPqhbYmj92WdwRClK6V2eItw08g0STJpsOa4UGFL64qK8+Hb&#10;KFhNJ6vL7oW3P/vTkY6fp/M4dYlSz0/d8hVEoC78h//aG60gzUbZFH7vxCs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inxpyAAAAN4AAAAPAAAAAAAAAAAAAAAAAJgCAABk&#10;cnMvZG93bnJldi54bWxQSwUGAAAAAAQABAD1AAAAjQMAAAAA&#10;" fillcolor="black" stroked="f"/>
                      <v:rect id="Rectangle 1900" o:spid="_x0000_s1221" style="position:absolute;left:6146;top:3504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lDKcgA&#10;AADeAAAADwAAAGRycy9kb3ducmV2LnhtbESPy2rCQBSG94W+w3AK7urEYL2kjqERBDeFarvQ3TFz&#10;mgQzZ9KZUdM+fWchuPz5b3yLvDetuJDzjWUFo2ECgri0uuFKwdfn+nkGwgdkja1lUvBLHvLl48MC&#10;M22vvKXLLlQijrDPUEEdQpdJ6cuaDPqh7Yij922dwRClq6R2eI3jppVpkkykwYbjQ40drWoqT7uz&#10;UVDMZ8XPx5jf/7bHAx32x9NL6hKlBk/92yuIQH24h2/tjVaQTkbTCBBxIgr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aUMpyAAAAN4AAAAPAAAAAAAAAAAAAAAAAJgCAABk&#10;cnMvZG93bnJldi54bWxQSwUGAAAAAAQABAD1AAAAjQMAAAAA&#10;" fillcolor="black" stroked="f"/>
                      <v:rect id="Rectangle 1901" o:spid="_x0000_s1222" style="position:absolute;left:6146;top:35015;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XmssgA&#10;AADeAAAADwAAAGRycy9kb3ducmV2LnhtbESPQWvCQBSE74L/YXmF3nST0FqNrqKFQi9CtR709sy+&#10;JsHs23R3q9Ff7xYKPQ4z8w0zW3SmEWdyvrasIB0mIIgLq2suFew+3wZjED4ga2wsk4IreVjM+70Z&#10;5tpeeEPnbShFhLDPUUEVQptL6YuKDPqhbYmj92WdwRClK6V2eIlw08gsSUbSYM1xocKWXisqTtsf&#10;o2A1Ga++P554fdscD3TYH0/PmUuUenzollMQgbrwH/5rv2sF2Sh9S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JeayyAAAAN4AAAAPAAAAAAAAAAAAAAAAAJgCAABk&#10;cnMvZG93bnJldi54bWxQSwUGAAAAAAQABAD1AAAAjQMAAAAA&#10;" fillcolor="black" stroked="f"/>
                      <v:rect id="Rectangle 1902" o:spid="_x0000_s1223" style="position:absolute;left:6146;top:3498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4xc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aD/ls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3jFyAAAAN4AAAAPAAAAAAAAAAAAAAAAAJgCAABk&#10;cnMvZG93bnJldi54bWxQSwUGAAAAAAQABAD1AAAAjQMAAAAA&#10;" fillcolor="black" stroked="f"/>
                      <v:rect id="Rectangle 1903" o:spid="_x0000_s1224" style="position:absolute;left:6146;top:3495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vdXs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XjwPIT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u91eyAAAAN4AAAAPAAAAAAAAAAAAAAAAAJgCAABk&#10;cnMvZG93bnJldi54bWxQSwUGAAAAAAQABAD1AAAAjQMAAAAA&#10;" fillcolor="black" stroked="f"/>
                      <v:rect id="Rectangle 1904" o:spid="_x0000_s1225" style="position:absolute;left:6146;top:3492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FK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Nh/G8D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UkUqyAAAAN4AAAAPAAAAAAAAAAAAAAAAAJgCAABk&#10;cnMvZG93bnJldi54bWxQSwUGAAAAAAQABAD1AAAAjQMAAAAA&#10;" fillcolor="black" stroked="f"/>
                      <v:rect id="Rectangle 1905" o:spid="_x0000_s1226" style="position:absolute;left:6146;top:3488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7gscgA&#10;AADeAAAADwAAAGRycy9kb3ducmV2LnhtbESPT2sCMRTE7wW/Q3hCbzXrola3RqlCoReh/jno7bl5&#10;3V3cvGyTVFc/vREKPQ4z8xtmOm9NLc7kfGVZQb+XgCDOra64ULDbfryMQfiArLG2TAqu5GE+6zxN&#10;MdP2wms6b0IhIoR9hgrKEJpMSp+XZND3bEMcvW/rDIYoXSG1w0uEm1qmSTKSBiuOCyU2tCwpP21+&#10;jYLFZLz4+Rrw6rY+HuiwP56GqUuUeu62728gArXhP/zX/tQK0lH/dQ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HuCxyAAAAN4AAAAPAAAAAAAAAAAAAAAAAJgCAABk&#10;cnMvZG93bnJldi54bWxQSwUGAAAAAAQABAD1AAAAjQMAAAAA&#10;" fillcolor="black" stroked="f"/>
                      <v:rect id="Rectangle 1906" o:spid="_x0000_s1227" style="position:absolute;left:6146;top:3486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x+xs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aTZ6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zH7GyAAAAN4AAAAPAAAAAAAAAAAAAAAAAJgCAABk&#10;cnMvZG93bnJldi54bWxQSwUGAAAAAAQABAD1AAAAjQMAAAAA&#10;" fillcolor="black" stroked="f"/>
                      <v:rect id="Rectangle 1907" o:spid="_x0000_s1228" style="position:absolute;left:6146;top:3483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DbXcgA&#10;AADeAAAADwAAAGRycy9kb3ducmV2LnhtbESPzWsCMRTE7wX/h/CE3mrWxc+tUapQ6EWoHwe9PTev&#10;u4ubl22S6upf3wiFHoeZ+Q0zW7SmFhdyvrKsoN9LQBDnVldcKNjv3l8mIHxA1lhbJgU38rCYd55m&#10;mGl75Q1dtqEQEcI+QwVlCE0mpc9LMuh7tiGO3pd1BkOUrpDa4TXCTS3TJBlJgxXHhRIbWpWUn7c/&#10;RsFyOll+fw54fd+cjnQ8nM7D1CVKPXfbt1cQgdrwH/5rf2gF6ag/HsPj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gNtdyAAAAN4AAAAPAAAAAAAAAAAAAAAAAJgCAABk&#10;cnMvZG93bnJldi54bWxQSwUGAAAAAAQABAD1AAAAjQMAAAAA&#10;" fillcolor="black" stroked="f"/>
                      <v:group id="Group 1908" o:spid="_x0000_s1229" style="position:absolute;left:6083;top:26385;width:32;height:8382" coordorigin="956,4055" coordsize="5,1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8F7LFAAAA3gAA&#10;AA8AAAAAAAAAAAAAAAAAqgIAAGRycy9kb3ducmV2LnhtbFBLBQYAAAAABAAEAPoAAACcAwAAAAA=&#10;">
                        <v:rect id="Rectangle 1909" o:spid="_x0000_s1230" style="position:absolute;left:956;top:5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PqtMgA&#10;AADeAAAADwAAAGRycy9kb3ducmV2LnhtbESPzWsCMRTE7wX/h/AKvdWsS/1ajaKFgpeCXwe9PTev&#10;u4ubl22S6rZ/fSMIHoeZ+Q0znbemFhdyvrKsoNdNQBDnVldcKNjvPl5HIHxA1lhbJgW/5GE+6zxN&#10;MdP2yhu6bEMhIoR9hgrKEJpMSp+XZNB3bUMcvS/rDIYoXSG1w2uEm1qmSTKQBiuOCyU29F5Sft7+&#10;GAXL8Wj5vX7jz7/N6UjHw+ncT12i1Mtzu5iACNSGR/jeXmkF6aA3HMP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U+q0yAAAAN4AAAAPAAAAAAAAAAAAAAAAAJgCAABk&#10;cnMvZG93bnJldi54bWxQSwUGAAAAAAQABAD1AAAAjQMAAAAA&#10;" fillcolor="black" stroked="f"/>
                        <v:rect id="Rectangle 1910" o:spid="_x0000_s1231" style="position:absolute;left:956;top:5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wzDsYA&#10;AADeAAAADwAAAGRycy9kb3ducmV2LnhtbESPzWrCQBSF90LfYbgFdzoxVInRUWqh4Eao1oXurpnb&#10;JJi5k86MGvv0zkLo8nD++ObLzjTiSs7XlhWMhgkI4sLqmksF++/PQQbCB2SNjWVScCcPy8VLb465&#10;tjfe0nUXShFH2OeooAqhzaX0RUUG/dC2xNH7sc5giNKVUju8xXHTyDRJJtJgzfGhwpY+KirOu4tR&#10;sJpmq9+vN978bU9HOh5O53HqEqX6r937DESgLvyHn+21VpBORlk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wzDsYAAADeAAAADwAAAAAAAAAAAAAAAACYAgAAZHJz&#10;L2Rvd25yZXYueG1sUEsFBgAAAAAEAAQA9QAAAIsDAAAAAA==&#10;" fillcolor="black" stroked="f"/>
                        <v:rect id="Rectangle 1911" o:spid="_x0000_s1232" style="position:absolute;left:956;top:5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lcgA&#10;AADeAAAADwAAAGRycy9kb3ducmV2LnhtbESPQWvCQBSE74X+h+UJ3uomwUqMrlILQi+Fanuot2f2&#10;mQSzb9PdVVN/fVcQehxm5htmvuxNK87kfGNZQTpKQBCXVjdcKfj6XD/lIHxA1thaJgW/5GG5eHyY&#10;Y6HthTd03oZKRAj7AhXUIXSFlL6syaAf2Y44egfrDIYoXSW1w0uEm1ZmSTKRBhuOCzV29FpTedye&#10;jILVNF/9fIz5/brZ72j3vT8+Zy5RajjoX2YgAvXhP3xvv2kF2STN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8JaVyAAAAN4AAAAPAAAAAAAAAAAAAAAAAJgCAABk&#10;cnMvZG93bnJldi54bWxQSwUGAAAAAAQABAD1AAAAjQMAAAAA&#10;" fillcolor="black" stroked="f"/>
                        <v:rect id="Rectangle 1912" o:spid="_x0000_s1233" style="position:absolute;left:956;top:535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II4sgA&#10;AADeAAAADwAAAGRycy9kb3ducmV2LnhtbESPQWvCQBSE74L/YXmF3nRjqBKjq2ih0EtBbQ/19sy+&#10;JsHs23R3q9Ff7wpCj8PMfMPMl51pxImcry0rGA0TEMSF1TWXCr4+3wYZCB+QNTaWScGFPCwX/d4c&#10;c23PvKXTLpQiQtjnqKAKoc2l9EVFBv3QtsTR+7HOYIjSlVI7PEe4aWSaJBNpsOa4UGFLrxUVx92f&#10;UbCeZuvfzQt/XLeHPe2/D8dx6hKlnp+61QxEoC78hx/td60gnYyy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IgjiyAAAAN4AAAAPAAAAAAAAAAAAAAAAAJgCAABk&#10;cnMvZG93bnJldi54bWxQSwUGAAAAAAQABAD1AAAAjQMAAAAA&#10;" fillcolor="black" stroked="f"/>
                        <v:rect id="Rectangle 1913" o:spid="_x0000_s1234" style="position:absolute;left:956;top:5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6tecgA&#10;AADeAAAADwAAAGRycy9kb3ducmV2LnhtbESPQWvCQBSE7wX/w/IKvdWNaSsxuooKQi+Faj3o7Zl9&#10;TYLZt3F31dRf7xYKPQ4z8w0zmXWmERdyvrasYNBPQBAXVtdcKth+rZ4zED4ga2wsk4If8jCb9h4m&#10;mGt75TVdNqEUEcI+RwVVCG0upS8qMuj7tiWO3rd1BkOUrpTa4TXCTSPTJBlKgzXHhQpbWlZUHDdn&#10;o2Axyhanz1f+uK0Pe9rvDse31CVKPT128zGIQF34D/+137WCdDjIX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bq15yAAAAN4AAAAPAAAAAAAAAAAAAAAAAJgCAABk&#10;cnMvZG93bnJldi54bWxQSwUGAAAAAAQABAD1AAAAjQMAAAAA&#10;" fillcolor="black" stroked="f"/>
                        <v:rect id="Rectangle 1914" o:spid="_x0000_s1235" style="position:absolute;left:956;top:5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1DcgA&#10;AADeAAAADwAAAGRycy9kb3ducmV2LnhtbESPT2vCQBTE7wW/w/KE3urGYCVGV9FCoZdC/XPQ2zP7&#10;TILZt3F3q6mfvisUehxm5jfMbNGZRlzJ+dqyguEgAUFcWF1zqWC3fX/JQPiArLGxTAp+yMNi3nua&#10;Ya7tjdd03YRSRAj7HBVUIbS5lL6oyKAf2JY4eifrDIYoXSm1w1uEm0amSTKWBmuOCxW29FZRcd58&#10;GwWrSba6fI34874+HuiwP55fU5co9dzvllMQgbrwH/5rf2gF6XiYj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hzUNyAAAAN4AAAAPAAAAAAAAAAAAAAAAAJgCAABk&#10;cnMvZG93bnJldi54bWxQSwUGAAAAAAQABAD1AAAAjQMAAAAA&#10;" fillcolor="black" stroked="f"/>
                        <v:rect id="Rectangle 1915" o:spid="_x0000_s1236" style="position:absolute;left:956;top:5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uQlskA&#10;AADeAAAADwAAAGRycy9kb3ducmV2LnhtbESPT2vCQBTE70K/w/IK3szGoJKmrlILhV4K9c+h3p7Z&#10;1ySYfZvubjX103cFweMwM79h5svetOJEzjeWFYyTFARxaXXDlYLd9m2Ug/ABWWNrmRT8kYfl4mEw&#10;x0LbM6/ptAmViBD2BSqoQ+gKKX1Zk0Gf2I44et/WGQxRukpqh+cIN63M0nQmDTYcF2rs6LWm8rj5&#10;NQpWT/nq53PCH5f1YU/7r8NxmrlUqeFj//IMIlAf7uFb+10ryGbjfAr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MuQlskAAADeAAAADwAAAAAAAAAAAAAAAACYAgAA&#10;ZHJzL2Rvd25yZXYueG1sUEsFBgAAAAAEAAQA9QAAAI4DAAAAAA==&#10;" fillcolor="black" stroked="f"/>
                        <v:rect id="Rectangle 1916" o:spid="_x0000_s1237" style="position:absolute;left:956;top:5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kO4cgA&#10;AADeAAAADwAAAGRycy9kb3ducmV2LnhtbESPQWvCQBSE74X+h+UJ3urGYEOMrlILQi+Fanuot2f2&#10;mQSzb9PdVVN/fVcQehxm5htmvuxNK87kfGNZwXiUgCAurW64UvD1uX7KQfiArLG1TAp+ycNy8fgw&#10;x0LbC2/ovA2ViBD2BSqoQ+gKKX1Zk0E/sh1x9A7WGQxRukpqh5cIN61MkySTBhuOCzV29FpTedye&#10;jILVNF/9fEz4/brZ72j3vT8+py5RajjoX2YgAvXhP3xvv2kFaTbOM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GQ7hyAAAAN4AAAAPAAAAAAAAAAAAAAAAAJgCAABk&#10;cnMvZG93bnJldi54bWxQSwUGAAAAAAQABAD1AAAAjQMAAAAA&#10;" fillcolor="black" stroked="f"/>
                        <v:rect id="Rectangle 1917" o:spid="_x0000_s1238" style="position:absolute;left:956;top:533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Wres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dDzK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Vat6yAAAAN4AAAAPAAAAAAAAAAAAAAAAAJgCAABk&#10;cnMvZG93bnJldi54bWxQSwUGAAAAAAQABAD1AAAAjQMAAAAA&#10;" fillcolor="black" stroked="f"/>
                        <v:rect id="Rectangle 1918" o:spid="_x0000_s1239" style="position:absolute;left:956;top:5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o/CMUA&#10;AADeAAAADwAAAGRycy9kb3ducmV2LnhtbERPz2vCMBS+C/sfwht409QypVajzMHAizCdB709m7e2&#10;2Lx0SdS6v94chB0/vt/zZWcacSXna8sKRsMEBHFhdc2lgv335yAD4QOyxsYyKbiTh+XipTfHXNsb&#10;b+m6C6WIIexzVFCF0OZS+qIig35oW+LI/VhnMEToSqkd3mK4aWSaJBNpsObYUGFLHxUV593FKFhN&#10;s9Xv1xtv/ranIx0Pp/M4dYlS/dfufQYiUBf+xU/3WitIJ6Ms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j8IxQAAAN4AAAAPAAAAAAAAAAAAAAAAAJgCAABkcnMv&#10;ZG93bnJldi54bWxQSwUGAAAAAAQABAD1AAAAigMAAAAA&#10;" fillcolor="black" stroked="f"/>
                        <v:rect id="Rectangle 1919" o:spid="_x0000_s1240" style="position:absolute;left:956;top:5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ak8gA&#10;AADeAAAADwAAAGRycy9kb3ducmV2LnhtbESPQWvCQBSE7wX/w/KE3urGUCWmrqKFghdBbQ/19sw+&#10;k2D2bbq71eivd4VCj8PMfMNM551pxJmcry0rGA4SEMSF1TWXCr4+P14yED4ga2wsk4IreZjPek9T&#10;zLW98JbOu1CKCGGfo4IqhDaX0hcVGfQD2xJH72idwRClK6V2eIlw08g0ScbSYM1xocKW3isqTrtf&#10;o2A5yZY/m1de37aHPe2/D6dR6hKlnvvd4g1EoC78h//aK60gHQ+z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hpqTyAAAAN4AAAAPAAAAAAAAAAAAAAAAAJgCAABk&#10;cnMvZG93bnJldi54bWxQSwUGAAAAAAQABAD1AAAAjQMAAAAA&#10;" fillcolor="black" stroked="f"/>
                        <v:rect id="Rectangle 1920" o:spid="_x0000_s1241" style="position:absolute;left:956;top:5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Wl08YA&#10;AADeAAAADwAAAGRycy9kb3ducmV2LnhtbESPy2rCQBSG94W+w3AEd3VisKLRUWpBcCN4W+jumDkm&#10;wcyZdGbU1KfvLAouf/4b33TemlrcyfnKsoJ+LwFBnFtdcaHgsF9+jED4gKyxtkwKfsnDfPb+NsVM&#10;2wdv6b4LhYgj7DNUUIbQZFL6vCSDvmcb4uhdrDMYonSF1A4fcdzUMk2SoTRYcXwosaHvkvLr7mYU&#10;LMajxc9mwOvn9nyi0/F8/UxdolS3035NQARqwyv8315pBemwP44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WWl08YAAADeAAAADwAAAAAAAAAAAAAAAACYAgAAZHJz&#10;L2Rvd25yZXYueG1sUEsFBgAAAAAEAAQA9QAAAIsDAAAAAA==&#10;" fillcolor="black" stroked="f"/>
                        <v:rect id="Rectangle 1921" o:spid="_x0000_s1242" style="position:absolute;left:956;top:5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kASMgA&#10;AADeAAAADwAAAGRycy9kb3ducmV2LnhtbESPQWvCQBSE7wX/w/KE3uomoYqmrqKFQi8FtT3U2zP7&#10;TILZt+nuVqO/3hUEj8PMfMNM551pxJGcry0rSAcJCOLC6ppLBT/fHy9jED4ga2wsk4IzeZjPek9T&#10;zLU98ZqOm1CKCGGfo4IqhDaX0hcVGfQD2xJHb2+dwRClK6V2eIpw08gsSUbSYM1xocKW3isqDpt/&#10;o2A5GS//Vq/8dVnvtrT93R2GmUuUeu53izcQgbrwCN/bn1pBNkonK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QBIyAAAAN4AAAAPAAAAAAAAAAAAAAAAAJgCAABk&#10;cnMvZG93bnJldi54bWxQSwUGAAAAAAQABAD1AAAAjQMAAAAA&#10;" fillcolor="black" stroked="f"/>
                        <v:rect id="Rectangle 1922" o:spid="_x0000_s1243" style="position:absolute;left:956;top:5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ueP8cA&#10;AADeAAAADwAAAGRycy9kb3ducmV2LnhtbESPQWsCMRSE74L/IbyCN826qOjWKFoQvAjV9lBvz83r&#10;7uLmZZtEXf31jVDocZiZb5j5sjW1uJLzlWUFw0ECgji3uuJCwefHpj8F4QOyxtoyKbiTh+Wi25lj&#10;pu2N93Q9hEJECPsMFZQhNJmUPi/JoB/Yhjh639YZDFG6QmqHtwg3tUyTZCINVhwXSmzoraT8fLgY&#10;BevZdP3zPuLdY3860vHrdB6nLlGq99KuXkEEasN/+K+91QrSyXCWwvN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7nj/HAAAA3gAAAA8AAAAAAAAAAAAAAAAAmAIAAGRy&#10;cy9kb3ducmV2LnhtbFBLBQYAAAAABAAEAPUAAACMAwAAAAA=&#10;" fillcolor="black" stroked="f"/>
                        <v:rect id="Rectangle 1923" o:spid="_x0000_s1244" style="position:absolute;left:956;top:5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7pM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XAwfoH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tzukyAAAAN4AAAAPAAAAAAAAAAAAAAAAAJgCAABk&#10;cnMvZG93bnJldi54bWxQSwUGAAAAAAQABAD1AAAAjQMAAAAA&#10;" fillcolor="black" stroked="f"/>
                        <v:rect id="Rectangle 1924" o:spid="_x0000_s1245" style="position:absolute;left:956;top:5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6j0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g+6oB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eo9DHAAAA3gAAAA8AAAAAAAAAAAAAAAAAmAIAAGRy&#10;cy9kb3ducmV2LnhtbFBLBQYAAAAABAAEAPUAAACMAwAAAAA=&#10;" fillcolor="black" stroked="f"/>
                        <v:rect id="Rectangle 1925" o:spid="_x0000_s1246" style="position:absolute;left:956;top:5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IGS8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8XA6gv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SBkvHAAAA3gAAAA8AAAAAAAAAAAAAAAAAmAIAAGRy&#10;cy9kb3ducmV2LnhtbFBLBQYAAAAABAAEAPUAAACMAwAAAAA=&#10;" fillcolor="black" stroked="f"/>
                        <v:rect id="Rectangle 1926" o:spid="_x0000_s1247" style="position:absolute;left:956;top:5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CYPMgA&#10;AADeAAAADwAAAGRycy9kb3ducmV2LnhtbESPQWvCQBSE74L/YXmF3nRjqEFTV1Gh4EVQ20O9PbOv&#10;STD7Nu5uNfbXu4VCj8PMfMPMFp1pxJWcry0rGA0TEMSF1TWXCj7e3wYTED4ga2wsk4I7eVjM+70Z&#10;5treeE/XQyhFhLDPUUEVQptL6YuKDPqhbYmj92WdwRClK6V2eItw08g0STJpsOa4UGFL64qK8+Hb&#10;KFhNJ6vL7oW3P/vTkY6fp/M4dYlSz0/d8hVEoC78h//aG60gzUbTDH7vxCs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wJg8yAAAAN4AAAAPAAAAAAAAAAAAAAAAAJgCAABk&#10;cnMvZG93bnJldi54bWxQSwUGAAAAAAQABAD1AAAAjQMAAAAA&#10;" fillcolor="black" stroked="f"/>
                        <v:rect id="Rectangle 1927" o:spid="_x0000_s1248" style="position:absolute;left:956;top:5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w9p8gA&#10;AADeAAAADwAAAGRycy9kb3ducmV2LnhtbESPzWsCMRTE7wX/h/AKvdWsS/1ajaKFgpeCXwe9PTev&#10;u4ubl22S6rZ/fSMIHoeZ+Q0znbemFhdyvrKsoNdNQBDnVldcKNjvPl5HIHxA1lhbJgW/5GE+6zxN&#10;MdP2yhu6bEMhIoR9hgrKEJpMSp+XZNB3bUMcvS/rDIYoXSG1w2uEm1qmSTKQBiuOCyU29F5Sft7+&#10;GAXL8Wj5vX7jz7/N6UjHw+ncT12i1Mtzu5iACNSGR/jeXmkF6aA3Hs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jD2nyAAAAN4AAAAPAAAAAAAAAAAAAAAAAJgCAABk&#10;cnMvZG93bnJldi54bWxQSwUGAAAAAAQABAD1AAAAjQMAAAAA&#10;" fillcolor="black" stroked="f"/>
                        <v:rect id="Rectangle 1928" o:spid="_x0000_s1249" style="position:absolute;left:956;top:5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Op1cQA&#10;AADeAAAADwAAAGRycy9kb3ducmV2LnhtbERPy4rCMBTdD8w/hCu4G1OLI1qNMg4IbgRfC91dm2tb&#10;bG46SdSOXz9ZDLg8nPd03ppa3Mn5yrKCfi8BQZxbXXGh4LBffoxA+ICssbZMCn7Jw3z2/jbFTNsH&#10;b+m+C4WIIewzVFCG0GRS+rwkg75nG+LIXawzGCJ0hdQOHzHc1DJNkqE0WHFsKLGh75Ly6+5mFCzG&#10;o8XPZsDr5/Z8otPxfP1MXaJUt9N+TUAEasNL/O9eaQXpsD+O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TqdXEAAAA3gAAAA8AAAAAAAAAAAAAAAAAmAIAAGRycy9k&#10;b3ducmV2LnhtbFBLBQYAAAAABAAEAPUAAACJAwAAAAA=&#10;" fillcolor="black" stroked="f"/>
                        <v:rect id="Rectangle 1929" o:spid="_x0000_s1250" style="position:absolute;left:956;top:5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8MTsgA&#10;AADeAAAADwAAAGRycy9kb3ducmV2LnhtbESPQWvCQBSE7wX/w/KE3urGUMWkrqKFQi8FtT3U2zP7&#10;TILZt+nuVqO/3hUEj8PMfMNM551pxJGcry0rGA4SEMSF1TWXCn6+P14mIHxA1thYJgVn8jCf9Z6m&#10;mGt74jUdN6EUEcI+RwVVCG0upS8qMugHtiWO3t46gyFKV0rt8BThppFpkoylwZrjQoUtvVdUHDb/&#10;RsEymyz/Vq/8dVnvtrT93R1GqUuUeu53izcQgbrwCN/bn1pBOh5mGdzux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XwxOyAAAAN4AAAAPAAAAAAAAAAAAAAAAAJgCAABk&#10;cnMvZG93bnJldi54bWxQSwUGAAAAAAQABAD1AAAAjQMAAAAA&#10;" fillcolor="black" stroked="f"/>
                        <v:rect id="Rectangle 1930" o:spid="_x0000_s1251" style="position:absolute;left:956;top:5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pRKMcA&#10;AADeAAAADwAAAGRycy9kb3ducmV2LnhtbESPT2vCQBTE7wW/w/IK3uqmwYpN3YgWBC+C/w719sy+&#10;JiHZt+nuqmk/vVso9DjMzG+Y2bw3rbiS87VlBc+jBARxYXXNpYLjYfU0BeEDssbWMin4Jg/zfPAw&#10;w0zbG+/oug+liBD2GSqoQugyKX1RkUE/sh1x9D6tMxiidKXUDm8RblqZJslEGqw5LlTY0XtFRbO/&#10;GAXL1+nyazvmzc/ufKLTx7l5SV2i1PCxX7yBCNSH//Bfe60VpJPIhN878QrI/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KUSjHAAAA3gAAAA8AAAAAAAAAAAAAAAAAmAIAAGRy&#10;cy9kb3ducmV2LnhtbFBLBQYAAAAABAAEAPUAAACMAwAAAAA=&#10;" fillcolor="black" stroked="f"/>
                        <v:rect id="Rectangle 1931" o:spid="_x0000_s1252" style="position:absolute;left:956;top:5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b0s8cA&#10;AADeAAAADwAAAGRycy9kb3ducmV2LnhtbESPQWsCMRSE74X+h/AEbzVxsaKrUWpB6KVQbQ/19tw8&#10;dxc3L9sk6tZf3whCj8PMfMPMl51txJl8qB1rGA4UCOLCmZpLDV+f66cJiBCRDTaOScMvBVguHh/m&#10;mBt34Q2dt7EUCcIhRw1VjG0uZSgqshgGriVO3sF5izFJX0rj8ZLgtpGZUmNpsea0UGFLrxUVx+3J&#10;alhNJ6ufjxG/Xzf7He2+98fnzCut+73uZQYiUhf/w/f2m9GQjTM1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G9LPHAAAA3gAAAA8AAAAAAAAAAAAAAAAAmAIAAGRy&#10;cy9kb3ducmV2LnhtbFBLBQYAAAAABAAEAPUAAACMAwAAAAA=&#10;" fillcolor="black" stroked="f"/>
                        <v:rect id="Rectangle 1932" o:spid="_x0000_s1253" style="position:absolute;left:956;top:52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RqxMgA&#10;AADeAAAADwAAAGRycy9kb3ducmV2LnhtbESPQWsCMRSE70L/Q3hCb5oYqtitUWqh0Euh2h7q7bl5&#10;3V3cvGyTVFd/fSMUehxm5htmsepdK44UYuPZwGSsQBCX3jZcGfh4fx7NQcSEbLH1TAbOFGG1vBks&#10;sLD+xBs6blMlMoRjgQbqlLpCyljW5DCOfUecvS8fHKYsQyVtwFOGu1ZqpWbSYcN5ocaOnmoqD9sf&#10;Z2B9P19/v93x62Wz39Huc3+Y6qCMuR32jw8gEvXpP/zXfrEG9EwrDdc7+Qr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1GrEyAAAAN4AAAAPAAAAAAAAAAAAAAAAAJgCAABk&#10;cnMvZG93bnJldi54bWxQSwUGAAAAAAQABAD1AAAAjQMAAAAA&#10;" fillcolor="black" stroked="f"/>
                        <v:rect id="Rectangle 1933" o:spid="_x0000_s1254" style="position:absolute;left:956;top:52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jPX8gA&#10;AADeAAAADwAAAGRycy9kb3ducmV2LnhtbESPQWsCMRSE7wX/Q3hCbzVx24pujaKFQi+FanvQ23Pz&#10;uru4edkmqW799UYQPA4z8w0znXe2EQfyoXasYThQIIgLZ2ouNXx/vT2MQYSIbLBxTBr+KcB81rub&#10;Ym7ckVd0WMdSJAiHHDVUMba5lKGoyGIYuJY4eT/OW4xJ+lIaj8cEt43MlBpJizWnhQpbeq2o2K//&#10;rIblZLz8/Xzij9Nqt6XtZrd/zrzS+r7fLV5AROriLXxtvxsN2ShTj3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mM9fyAAAAN4AAAAPAAAAAAAAAAAAAAAAAJgCAABk&#10;cnMvZG93bnJldi54bWxQSwUGAAAAAAQABAD1AAAAjQMAAAAA&#10;" fillcolor="black" stroked="f"/>
                        <v:rect id="Rectangle 1934" o:spid="_x0000_s1255" style="position:absolute;left:956;top:5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FXK8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TM1g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xVyvHAAAA3gAAAA8AAAAAAAAAAAAAAAAAmAIAAGRy&#10;cy9kb3ducmV2LnhtbFBLBQYAAAAABAAEAPUAAACMAwAAAAA=&#10;" fillcolor="black" stroked="f"/>
                        <v:rect id="Rectangle 1935" o:spid="_x0000_s1256" style="position:absolute;left:956;top:5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3ysMcA&#10;AADeAAAADwAAAGRycy9kb3ducmV2LnhtbESPQWsCMRSE74L/ITyhN026VNHVKLVQ6KWgtod6e25e&#10;dxc3L9sk1a2/3ghCj8PMfMMsVp1txIl8qB1reBwpEMSFMzWXGj4/XodTECEiG2wck4Y/CrBa9nsL&#10;zI0785ZOu1iKBOGQo4YqxjaXMhQVWQwj1xIn79t5izFJX0rj8ZzgtpGZUhNpsea0UGFLLxUVx92v&#10;1bCeTdc/myd+v2wPe9p/HY7jzCutHwbd8xxEpC7+h+/tN6Mhm2RqDL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98rDHAAAA3gAAAA8AAAAAAAAAAAAAAAAAmAIAAGRy&#10;cy9kb3ducmV2LnhtbFBLBQYAAAAABAAEAPUAAACMAwAAAAA=&#10;" fillcolor="black" stroked="f"/>
                        <v:rect id="Rectangle 1936" o:spid="_x0000_s1257" style="position:absolute;left:956;top:5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9sx8gA&#10;AADeAAAADwAAAGRycy9kb3ducmV2LnhtbESPQWsCMRSE74X+h/AEbzVxsYuuRqkFoZdCtT3o7bl5&#10;7i5uXrZJ1G1/fVMo9DjMzDfMYtXbVlzJh8axhvFIgSAunWm40vDxvnmYgggR2WDrmDR8UYDV8v5u&#10;gYVxN97SdRcrkSAcCtRQx9gVUoayJoth5Dri5J2ctxiT9JU0Hm8JbluZKZVLiw2nhRo7eq6pPO8u&#10;VsN6Nl1/vk349Xt7PNBhfzw/Zl5pPRz0T3MQkfr4H/5rvxgNWZ6pH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72zHyAAAAN4AAAAPAAAAAAAAAAAAAAAAAJgCAABk&#10;cnMvZG93bnJldi54bWxQSwUGAAAAAAQABAD1AAAAjQMAAAAA&#10;" fillcolor="black" stroked="f"/>
                        <v:rect id="Rectangle 1937" o:spid="_x0000_s1258" style="position:absolute;left:956;top:52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PJXMgA&#10;AADeAAAADwAAAGRycy9kb3ducmV2LnhtbESPQWsCMRSE74X+h/AKvXWTLtXq1ihVKHgpqO1Bb8/N&#10;6+7i5mVNUt321zeC0OMwM98wk1lvW3EiHxrHGh4zBYK4dKbhSsPnx9vDCESIyAZbx6ThhwLMprc3&#10;EyyMO/OaTptYiQThUKCGOsaukDKUNVkMmeuIk/flvMWYpK+k8XhOcNvKXKmhtNhwWqixo0VN5WHz&#10;bTXMx6P5cfXE77/r/Y522/1hkHul9f1d//oCIlIf/8PX9tJoyIe5eob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o8lcyAAAAN4AAAAPAAAAAAAAAAAAAAAAAJgCAABk&#10;cnMvZG93bnJldi54bWxQSwUGAAAAAAQABAD1AAAAjQMAAAAA&#10;" fillcolor="black" stroked="f"/>
                        <v:rect id="Rectangle 1938" o:spid="_x0000_s1259" style="position:absolute;left:956;top:52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xdLsQA&#10;AADeAAAADwAAAGRycy9kb3ducmV2LnhtbERPy2oCMRTdF/yHcAvd1aSDFZ0aRQtCNwVfC91dJ7cz&#10;g5ObaZLq1K83C8Hl4bwns8424kw+1I41vPUVCOLCmZpLDbvt8nUEIkRkg41j0vBPAWbT3tMEc+Mu&#10;vKbzJpYihXDIUUMVY5tLGYqKLIa+a4kT9+O8xZigL6XxeEnhtpGZUkNpsebUUGFLnxUVp82f1bAY&#10;jxa/qwF/X9fHAx32x9N75pXWL8/d/ANEpC4+xHf3l9GQDTOV9qY76Qr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8XS7EAAAA3gAAAA8AAAAAAAAAAAAAAAAAmAIAAGRycy9k&#10;b3ducmV2LnhtbFBLBQYAAAAABAAEAPUAAACJAwAAAAA=&#10;" fillcolor="black" stroked="f"/>
                        <v:rect id="Rectangle 1939" o:spid="_x0000_s1260" style="position:absolute;left:956;top:5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D4tccA&#10;AADeAAAADwAAAGRycy9kb3ducmV2LnhtbESPQWsCMRSE74X+h/AK3mrSxYquRqkFoZdCtR709tw8&#10;dxc3L9sk6tZf3whCj8PMfMNM551txJl8qB1reOkrEMSFMzWXGjbfy+cRiBCRDTaOScMvBZjPHh+m&#10;mBt34RWd17EUCcIhRw1VjG0uZSgqshj6riVO3sF5izFJX0rj8ZLgtpGZUkNpsea0UGFL7xUVx/XJ&#10;aliMR4ufrwF/Xlf7He22++Nr5pXWvafubQIiUhf/w/f2h9GQDTM1h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w+LXHAAAA3gAAAA8AAAAAAAAAAAAAAAAAmAIAAGRy&#10;cy9kb3ducmV2LnhtbFBLBQYAAAAABAAEAPUAAACMAwAAAAA=&#10;" fillcolor="black" stroked="f"/>
                        <v:rect id="Rectangle 1940" o:spid="_x0000_s1261" style="position:absolute;left:956;top:5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PH9ccA&#10;AADeAAAADwAAAGRycy9kb3ducmV2LnhtbESPy2rCQBSG94W+w3AK7urEYCXGjFILQjcFL13U3Unm&#10;NAlmzqQzo6Y+fWdRcPnz3/iK1WA6cSHnW8sKJuMEBHFldcu1gs/D5jkD4QOyxs4yKfglD6vl40OB&#10;ubZX3tFlH2oRR9jnqKAJoc+l9FVDBv3Y9sTR+7bOYIjS1VI7vMZx08k0SWbSYMvxocGe3hqqTvuz&#10;UbCeZ+uf7ZQ/brvySMev8vSSukSp0dPwugARaAj38H/7XStIZ+kkAkSci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Tx/XHAAAA3gAAAA8AAAAAAAAAAAAAAAAAmAIAAGRy&#10;cy9kb3ducmV2LnhtbFBLBQYAAAAABAAEAPUAAACMAwAAAAA=&#10;" fillcolor="black" stroked="f"/>
                        <v:rect id="Rectangle 1941" o:spid="_x0000_s1262" style="position:absolute;left:956;top:5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9ibsgA&#10;AADeAAAADwAAAGRycy9kb3ducmV2LnhtbESPT2vCQBTE70K/w/IKvekmoYpGV6mFQi8F//RQb8/s&#10;axLMvk13txr99K4geBxm5jfMbNGZRhzJ+dqygnSQgCAurK65VPC9/eiPQfiArLGxTArO5GExf+rN&#10;MNf2xGs6bkIpIoR9jgqqENpcSl9UZNAPbEscvV/rDIYoXSm1w1OEm0ZmSTKSBmuOCxW29F5Rcdj8&#10;GwXLyXj5t3rlr8t6v6Pdz/4wzFyi1Mtz9zYFEagLj/C9/akVZKMsTeF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32JuyAAAAN4AAAAPAAAAAAAAAAAAAAAAAJgCAABk&#10;cnMvZG93bnJldi54bWxQSwUGAAAAAAQABAD1AAAAjQMAAAAA&#10;" fillcolor="black" stroked="f"/>
                        <v:rect id="Rectangle 1942" o:spid="_x0000_s1263" style="position:absolute;left:956;top:52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8GccA&#10;AADeAAAADwAAAGRycy9kb3ducmV2LnhtbESPQWsCMRSE74X+h/AEbzVrsKKrUWpB6KVQbQ/19tw8&#10;dxc3L9sk6tZf3whCj8PMfMPMl51txJl8qB1rGA4yEMSFMzWXGr4+108TECEiG2wck4ZfCrBcPD7M&#10;MTfuwhs6b2MpEoRDjhqqGNtcylBUZDEMXEucvIPzFmOSvpTG4yXBbSNVlo2lxZrTQoUtvVZUHLcn&#10;q2E1nax+Pkb8ft3sd7T73h+flc+07ve6lxmISF38D9/bb0aDGquhgt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N/BnHAAAA3gAAAA8AAAAAAAAAAAAAAAAAmAIAAGRy&#10;cy9kb3ducmV2LnhtbFBLBQYAAAAABAAEAPUAAACMAwAAAAA=&#10;" fillcolor="black" stroked="f"/>
                        <v:rect id="Rectangle 1943" o:spid="_x0000_s1264" style="position:absolute;left:956;top:52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FZgsgA&#10;AADeAAAADwAAAGRycy9kb3ducmV2LnhtbESPQWvCQBSE74X+h+UJvTUb01Y0ukotCL0I1fZQb8/s&#10;Mwlm36a7q0Z/vSsIPQ4z8w0zmXWmEUdyvrasoJ+kIIgLq2suFfx8L56HIHxA1thYJgVn8jCbPj5M&#10;MNf2xCs6rkMpIoR9jgqqENpcSl9UZNAntiWO3s46gyFKV0rt8BThppFZmg6kwZrjQoUtfVRU7NcH&#10;o2A+Gs7/vl55eVltN7T53e7fMpcq9dTr3scgAnXhP3xvf2oF2SDrv8D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QVmCyAAAAN4AAAAPAAAAAAAAAAAAAAAAAJgCAABk&#10;cnMvZG93bnJldi54bWxQSwUGAAAAAAQABAD1AAAAjQMAAAAA&#10;" fillcolor="black" stroked="f"/>
                        <v:rect id="Rectangle 1944" o:spid="_x0000_s1265" style="position:absolute;left:956;top:5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jB9sgA&#10;AADeAAAADwAAAGRycy9kb3ducmV2LnhtbESPT2sCMRTE74LfITyhN826WLFbo2ih4EXw36HenpvX&#10;3cXNy5qkuvXTG6HQ4zAzv2Gm89bU4krOV5YVDAcJCOLc6ooLBYf9Z38CwgdkjbVlUvBLHuazbmeK&#10;mbY33tJ1FwoRIewzVFCG0GRS+rwkg35gG+LofVtnMETpCqkd3iLc1DJNkrE0WHFcKLGhj5Ly8+7H&#10;KFi+TZaXzYjX9+3pSMev0/k1dYlSL7128Q4iUBv+w3/tlVaQjtPhC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qMH2yAAAAN4AAAAPAAAAAAAAAAAAAAAAAJgCAABk&#10;cnMvZG93bnJldi54bWxQSwUGAAAAAAQABAD1AAAAjQMAAAAA&#10;" fillcolor="black" stroked="f"/>
                        <v:rect id="Rectangle 1945" o:spid="_x0000_s1266" style="position:absolute;left:956;top:5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kbcgA&#10;AADeAAAADwAAAGRycy9kb3ducmV2LnhtbESPT2sCMRTE74V+h/AK3mrWRUVXo2ih0EvBfwe9PTfP&#10;3cXNy5qkuu2nNwXB4zAzv2Gm89bU4krOV5YV9LoJCOLc6ooLBbvt5/sIhA/IGmvLpOCXPMxnry9T&#10;zLS98Zqum1CICGGfoYIyhCaT0uclGfRd2xBH72SdwRClK6R2eItwU8s0SYbSYMVxocSGPkrKz5sf&#10;o2A5Hi0vqz5//62PBzrsj+dB6hKlOm/tYgIiUBue4Uf7SytIh2lvAP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5GRtyAAAAN4AAAAPAAAAAAAAAAAAAAAAAJgCAABk&#10;cnMvZG93bnJldi54bWxQSwUGAAAAAAQABAD1AAAAjQMAAAAA&#10;" fillcolor="black" stroked="f"/>
                        <v:rect id="Rectangle 1946" o:spid="_x0000_s1267" style="position:absolute;left:956;top:5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6GsgA&#10;AADeAAAADwAAAGRycy9kb3ducmV2LnhtbESPQWvCQBSE74L/YXmF3nRjqEGjq2ih0EtBbQ/19sy+&#10;JsHs23R3q9Ff7wpCj8PMfMPMl51pxImcry0rGA0TEMSF1TWXCr4+3wYTED4ga2wsk4ILeVgu+r05&#10;5tqeeUunXShFhLDPUUEVQptL6YuKDPqhbYmj92OdwRClK6V2eI5w08g0STJpsOa4UGFLrxUVx92f&#10;UbCeTta/mxf+uG4Pe9p/H47j1CVKPT91qxmIQF34Dz/a71pBmqWjD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NvoayAAAAN4AAAAPAAAAAAAAAAAAAAAAAJgCAABk&#10;cnMvZG93bnJldi54bWxQSwUGAAAAAAQABAD1AAAAjQMAAAAA&#10;" fillcolor="black" stroked="f"/>
                        <v:rect id="Rectangle 1947" o:spid="_x0000_s1268" style="position:absolute;left:956;top:518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pfgc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SDrv8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el+ByAAAAN4AAAAPAAAAAAAAAAAAAAAAAJgCAABk&#10;cnMvZG93bnJldi54bWxQSwUGAAAAAAQABAD1AAAAjQMAAAAA&#10;" fillcolor="black" stroked="f"/>
                        <v:rect id="Rectangle 1948" o:spid="_x0000_s1269" style="position:absolute;left:956;top:51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XL88YA&#10;AADeAAAADwAAAGRycy9kb3ducmV2LnhtbERPy2rCQBTdF/oPwy24qxODlRgzSi0I3RR8dFF3N5nb&#10;JJi5k86Mmvr1nUXB5eG8i9VgOnEh51vLCibjBARxZXXLtYLPw+Y5A+EDssbOMin4JQ+r5eNDgbm2&#10;V97RZR9qEUPY56igCaHPpfRVQwb92PbEkfu2zmCI0NVSO7zGcNPJNElm0mDLsaHBnt4aqk77s1Gw&#10;nmfrn+2UP2678kjHr/L0krpEqdHT8LoAEWgId/G/+10rSGfpJO6Nd+IV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XL88YAAADeAAAADwAAAAAAAAAAAAAAAACYAgAAZHJz&#10;L2Rvd25yZXYueG1sUEsFBgAAAAAEAAQA9QAAAIsDAAAAAA==&#10;" fillcolor="black" stroked="f"/>
                        <v:rect id="Rectangle 1949" o:spid="_x0000_s1270" style="position:absolute;left:956;top:5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luaMcA&#10;AADeAAAADwAAAGRycy9kb3ducmV2LnhtbESPQWsCMRSE74L/IbyCN826qOjWKFoQvAjV9lBvz83r&#10;7uLmZZtEXf31jVDocZiZb5j5sjW1uJLzlWUFw0ECgji3uuJCwefHpj8F4QOyxtoyKbiTh+Wi25lj&#10;pu2N93Q9hEJECPsMFZQhNJmUPi/JoB/Yhjh639YZDFG6QmqHtwg3tUyTZCINVhwXSmzoraT8fLgY&#10;BevZdP3zPuLdY3860vHrdB6nLlGq99KuXkEEasN/+K+91QrSSTqcwfN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pbmjHAAAA3gAAAA8AAAAAAAAAAAAAAAAAmAIAAGRy&#10;cy9kb3ducmV2LnhtbFBLBQYAAAAABAAEAPUAAACMAwAAAAA=&#10;" fillcolor="black" stroked="f"/>
                        <v:rect id="Rectangle 1950" o:spid="_x0000_s1271" style="position:absolute;left:956;top:5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8NSMYA&#10;AADeAAAADwAAAGRycy9kb3ducmV2LnhtbESPy2oCMRSG9wXfIZxCdzXTYEWnRtGC0E3B20J3x8np&#10;zODkZJqkOvXpzUJw+fPf+CazzjbiTD7UjjW89TMQxIUzNZcadtvl6whEiMgGG8ek4Z8CzKa9pwnm&#10;xl14TedNLEUa4ZCjhirGNpcyFBVZDH3XEifvx3mLMUlfSuPxksZtI1WWDaXFmtNDhS19VlScNn9W&#10;w2I8WvyuBvx9XR8PdNgfT+/KZ1q/PHfzDxCRuvgI39tfRoMaKpUAEk5CAT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8NSMYAAADeAAAADwAAAAAAAAAAAAAAAACYAgAAZHJz&#10;L2Rvd25yZXYueG1sUEsFBgAAAAAEAAQA9QAAAIsDAAAAAA==&#10;" fillcolor="black" stroked="f"/>
                        <v:rect id="Rectangle 1951" o:spid="_x0000_s1272" style="position:absolute;left:956;top:5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Oo08cA&#10;AADeAAAADwAAAGRycy9kb3ducmV2LnhtbESPQWsCMRSE74X+h/AEbzVrsKKrUWpB6KVQbQ/19tw8&#10;dxc3L9sk6tZf3whCj8PMfMPMl51txJl8qB1rGA4yEMSFMzWXGr4+108TECEiG2wck4ZfCrBcPD7M&#10;MTfuwhs6b2MpEoRDjhqqGNtcylBUZDEMXEucvIPzFmOSvpTG4yXBbSNVlo2lxZrTQoUtvVZUHLcn&#10;q2E1nax+Pkb8ft3sd7T73h+flc+07ve6lxmISF38D9/bb0aDGis1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zqNPHAAAA3gAAAA8AAAAAAAAAAAAAAAAAmAIAAGRy&#10;cy9kb3ducmV2LnhtbFBLBQYAAAAABAAEAPUAAACMAwAAAAA=&#10;" fillcolor="black" stroked="f"/>
                        <v:rect id="Rectangle 1952" o:spid="_x0000_s1273" style="position:absolute;left:956;top:516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2pMgA&#10;AADeAAAADwAAAGRycy9kb3ducmV2LnhtbESPT2sCMRTE74LfIbxCb5ptqGK3RlGh0Euh/jnU23Pz&#10;uru4eVmTVNd++qYgeBxm5jfMdN7ZRpzJh9qxhqdhBoK4cKbmUsNu+zaYgAgR2WDjmDRcKcB81u9N&#10;MTfuwms6b2IpEoRDjhqqGNtcylBUZDEMXUucvG/nLcYkfSmNx0uC20aqLBtLizWnhQpbWlVUHDc/&#10;VsPyZbI8fT7zx+/6sKf91+E4Uj7T+vGhW7yCiNTFe/jWfjca1FgpBf930hWQs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YTakyAAAAN4AAAAPAAAAAAAAAAAAAAAAAJgCAABk&#10;cnMvZG93bnJldi54bWxQSwUGAAAAAAQABAD1AAAAjQMAAAAA&#10;" fillcolor="black" stroked="f"/>
                        <v:rect id="Rectangle 1953" o:spid="_x0000_s1274" style="position:absolute;left:956;top:51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2TP8gA&#10;AADeAAAADwAAAGRycy9kb3ducmV2LnhtbESPQWsCMRSE7wX/Q3hCbzVr2opujaKFQi+FanvQ23Pz&#10;uru4edkmqW799UYQPA4z8w0znXe2EQfyoXasYTjIQBAXztRcavj+ensYgwgR2WDjmDT8U4D5rHc3&#10;xdy4I6/osI6lSBAOOWqoYmxzKUNRkcUwcC1x8n6ctxiT9KU0Ho8JbhupsmwkLdacFips6bWiYr/+&#10;sxqWk/Hy9/OJP06r3Za2m93+WflM6/t+t3gBEamLt/C1/W40qJFSj3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LZM/yAAAAN4AAAAPAAAAAAAAAAAAAAAAAJgCAABk&#10;cnMvZG93bnJldi54bWxQSwUGAAAAAAQABAD1AAAAjQMAAAAA&#10;" fillcolor="black" stroked="f"/>
                        <v:rect id="Rectangle 1954" o:spid="_x0000_s1275" style="position:absolute;left:956;top:5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QLS8cA&#10;AADeAAAADwAAAGRycy9kb3ducmV2LnhtbESPQWsCMRSE74L/ITyhN80arOhqlFoo9FKotod6e26e&#10;u4ubl22S6tZf3whCj8PMfMMs151txJl8qB1rGI8yEMSFMzWXGj4/XoYzECEiG2wck4ZfCrBe9XtL&#10;zI278JbOu1iKBOGQo4YqxjaXMhQVWQwj1xIn7+i8xZikL6XxeElw20iVZVNpsea0UGFLzxUVp92P&#10;1bCZzzbf7xN+u24Pe9p/HU6PymdaPwy6pwWISF38D9/br0aDmio1g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EC0vHAAAA3gAAAA8AAAAAAAAAAAAAAAAAmAIAAGRy&#10;cy9kb3ducmV2LnhtbFBLBQYAAAAABAAEAPUAAACMAwAAAAA=&#10;" fillcolor="black" stroked="f"/>
                        <v:rect id="Rectangle 1955" o:spid="_x0000_s1276" style="position:absolute;left:956;top:5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u0McA&#10;AADeAAAADwAAAGRycy9kb3ducmV2LnhtbESPQWsCMRSE74L/ITyhN802VNHVKLVQ6KWgtod6e25e&#10;dxc3L9sk1a2/3ghCj8PMfMMsVp1txIl8qB1reBxlIIgLZ2ouNXx+vA6nIEJENtg4Jg1/FGC17PcW&#10;mBt35i2ddrEUCcIhRw1VjG0uZSgqshhGriVO3rfzFmOSvpTG4znBbSNVlk2kxZrTQoUtvVRUHHe/&#10;VsN6Nl3/bJ74/bI97Gn/dTiOlc+0fhh0z3MQkbr4H76334wGNVFqDL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IrtDHAAAA3gAAAA8AAAAAAAAAAAAAAAAAmAIAAGRy&#10;cy9kb3ducmV2LnhtbFBLBQYAAAAABAAEAPUAAACMAwAAAAA=&#10;" fillcolor="black" stroked="f"/>
                        <v:rect id="Rectangle 1956" o:spid="_x0000_s1277" style="position:absolute;left:956;top:5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owp8gA&#10;AADeAAAADwAAAGRycy9kb3ducmV2LnhtbESPQWsCMRSE74X+h/AEbzVrsIuuRqkFoZdCtT3o7bl5&#10;7i5uXrZJ1G1/fVMo9DjMzDfMYtXbVlzJh8axhvEoA0FcOtNwpeHjffMwBREissHWMWn4ogCr5f3d&#10;Agvjbryl6y5WIkE4FKihjrErpAxlTRbDyHXEyTs5bzEm6StpPN4S3LZSZVkuLTacFmrs6Lmm8ry7&#10;WA3r2XT9+Tbh1+/t8UCH/fH8qHym9XDQP81BROrjf/iv/WI0qFypH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WjCnyAAAAN4AAAAPAAAAAAAAAAAAAAAAAJgCAABk&#10;cnMvZG93bnJldi54bWxQSwUGAAAAAAQABAD1AAAAjQMAAAAA&#10;" fillcolor="black" stroked="f"/>
                        <v:rect id="Rectangle 1957" o:spid="_x0000_s1278" style="position:absolute;left:956;top:514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VPMgA&#10;AADeAAAADwAAAGRycy9kb3ducmV2LnhtbESPQWsCMRSE74X+h/AKvXWzDdXq1ihVKHgpqO1Bb8/N&#10;6+7i5mVNUt321zeC0OMwM98wk1lvW3EiHxrHGh6zHARx6UzDlYbPj7eHEYgQkQ22jknDDwWYTW9v&#10;JlgYd+Y1nTaxEgnCoUANdYxdIWUoa7IYMtcRJ+/LeYsxSV9J4/Gc4LaVKs+H0mLDaaHGjhY1lYfN&#10;t9UwH4/mx9UTv/+u9zvabfeHgfK51vd3/esLiEh9/A9f20ujQQ2Veob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FpU8yAAAAN4AAAAPAAAAAAAAAAAAAAAAAJgCAABk&#10;cnMvZG93bnJldi54bWxQSwUGAAAAAAQABAD1AAAAjQMAAAAA&#10;" fillcolor="black" stroked="f"/>
                        <v:rect id="Rectangle 1958" o:spid="_x0000_s1279" style="position:absolute;left:956;top:51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kBTsQA&#10;AADeAAAADwAAAGRycy9kb3ducmV2LnhtbERPy2oCMRTdF/yHcAvd1UyDFZ0aRQtCNwVfC91dJ7cz&#10;g5ObaZLq1K83C8Hl4bwns8424kw+1I41vPUzEMSFMzWXGnbb5esIRIjIBhvHpOGfAsymvacJ5sZd&#10;eE3nTSxFCuGQo4YqxjaXMhQVWQx91xIn7sd5izFBX0rj8ZLCbSNVlg2lxZpTQ4UtfVZUnDZ/VsNi&#10;PFr8rgb8fV0fD3TYH0/vymdavzx38w8Qkbr4EN/dX0aDGiqV9qY76Qr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JAU7EAAAA3gAAAA8AAAAAAAAAAAAAAAAAmAIAAGRycy9k&#10;b3ducmV2LnhtbFBLBQYAAAAABAAEAPUAAACJAwAAAAA=&#10;" fillcolor="black" stroked="f"/>
                        <v:rect id="Rectangle 1959" o:spid="_x0000_s1280" style="position:absolute;left:956;top:5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Wk1ccA&#10;AADeAAAADwAAAGRycy9kb3ducmV2LnhtbESPQWsCMRSE74X+h/AK3mq2wYquRqkFoZdCtR709tw8&#10;dxc3L9sk6tZf3whCj8PMfMNM551txJl8qB1reOlnIIgLZ2ouNWy+l88jECEiG2wck4ZfCjCfPT5M&#10;MTfuwis6r2MpEoRDjhqqGNtcylBUZDH0XUucvIPzFmOSvpTG4yXBbSNVlg2lxZrTQoUtvVdUHNcn&#10;q2ExHi1+vgb8eV3td7Tb7o+vymda9566twmISF38D9/bH0aDGio1h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FpNXHAAAA3gAAAA8AAAAAAAAAAAAAAAAAmAIAAGRy&#10;cy9kb3ducmV2LnhtbFBLBQYAAAAABAAEAPUAAACMAwAAAAA=&#10;" fillcolor="black" stroked="f"/>
                        <v:rect id="Rectangle 1960" o:spid="_x0000_s1281" style="position:absolute;left:956;top:5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blccA&#10;AADeAAAADwAAAGRycy9kb3ducmV2LnhtbESPy2rCQBSG9wXfYTiCuzoxtqLRUbRQ6Eaol4Xujplj&#10;EsycSWemGn16Z1Ho8ue/8c0WranFlZyvLCsY9BMQxLnVFRcK9rvP1zEIH5A11pZJwZ08LOadlxlm&#10;2t54Q9dtKEQcYZ+hgjKEJpPS5yUZ9H3bEEfvbJ3BEKUrpHZ4i+OmlmmSjKTBiuNDiQ19lJRftr9G&#10;wWoyXv18v/H6sTkd6Xg4Xd5TlyjV67bLKYhAbfgP/7W/tIJ0lA4jQMSJKC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mm5XHAAAA3gAAAA8AAAAAAAAAAAAAAAAAmAIAAGRy&#10;cy9kb3ducmV2LnhtbFBLBQYAAAAABAAEAPUAAACMAwAAAAA=&#10;" fillcolor="black" stroked="f"/>
                        <v:rect id="Rectangle 1961" o:spid="_x0000_s1282" style="position:absolute;left:956;top:5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o+DsgA&#10;AADeAAAADwAAAGRycy9kb3ducmV2LnhtbESPQWvCQBSE74X+h+UJvTUb01Y0ukotCL0I1fZQb8/s&#10;Mwlm36a7q0Z/vSsIPQ4z8w0zmXWmEUdyvrasoJ+kIIgLq2suFfx8L56HIHxA1thYJgVn8jCbPj5M&#10;MNf2xCs6rkMpIoR9jgqqENpcSl9UZNAntiWO3s46gyFKV0rt8BThppFZmg6kwZrjQoUtfVRU7NcH&#10;o2A+Gs7/vl55eVltN7T53e7fMpcq9dTr3scgAnXhP3xvf2oF2SB76c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aj4OyAAAAN4AAAAPAAAAAAAAAAAAAAAAAJgCAABk&#10;cnMvZG93bnJldi54bWxQSwUGAAAAAAQABAD1AAAAjQMAAAAA&#10;" fillcolor="black" stroked="f"/>
                        <v:rect id="Rectangle 1962" o:spid="_x0000_s1283" style="position:absolute;left:956;top:511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igecgA&#10;AADeAAAADwAAAGRycy9kb3ducmV2LnhtbESPQWsCMRSE7wX/Q3hCbzVr2opujaKFQi+FanvQ23Pz&#10;uru4edkmqW799UYQPA4z8w0znXe2EQfyoXasYTjIQBAXztRcavj+ensYgwgR2WDjmDT8U4D5rHc3&#10;xdy4I6/osI6lSBAOOWqoYmxzKUNRkcUwcC1x8n6ctxiT9KU0Ho8JbhupsmwkLdacFips6bWiYr/+&#10;sxqWk/Hy9/OJP06r3Za2m93+WflM6/t+t3gBEamLt/C1/W40qJF6VH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uKB5yAAAAN4AAAAPAAAAAAAAAAAAAAAAAJgCAABk&#10;cnMvZG93bnJldi54bWxQSwUGAAAAAAQABAD1AAAAjQMAAAAA&#10;" fillcolor="black" stroked="f"/>
                        <v:rect id="Rectangle 1963" o:spid="_x0000_s1284" style="position:absolute;left:956;top:51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QF4sgA&#10;AADeAAAADwAAAGRycy9kb3ducmV2LnhtbESPQWsCMRSE70L/Q3iF3jTrakVXo9SC4EWotod6e26e&#10;u4ubl20SdfXXm0Khx2FmvmFmi9bU4kLOV5YV9HsJCOLc6ooLBV+fq+4YhA/IGmvLpOBGHhbzp84M&#10;M22vvKXLLhQiQthnqKAMocmk9HlJBn3PNsTRO1pnMETpCqkdXiPc1DJNkpE0WHFcKLGh95Ly0+5s&#10;FCwn4+XPx5A39+1hT/vvw+k1dYlSL8/t2xREoDb8h//aa60gHaWD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9AXiyAAAAN4AAAAPAAAAAAAAAAAAAAAAAJgCAABk&#10;cnMvZG93bnJldi54bWxQSwUGAAAAAAQABAD1AAAAjQMAAAAA&#10;" fillcolor="black" stroked="f"/>
                        <v:rect id="Rectangle 1964" o:spid="_x0000_s1285" style="position:absolute;left:956;top:51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2dlsgA&#10;AADeAAAADwAAAGRycy9kb3ducmV2LnhtbESPQWsCMRSE70L/Q3iF3jTrakVXo1RB8CJU20O9PTfP&#10;3cXNyzZJdfXXm0Khx2FmvmFmi9bU4kLOV5YV9HsJCOLc6ooLBZ8f6+4YhA/IGmvLpOBGHhbzp84M&#10;M22vvKPLPhQiQthnqKAMocmk9HlJBn3PNsTRO1lnMETpCqkdXiPc1DJNkpE0WHFcKLGhVUn5ef9j&#10;FCwn4+X3+5C3993xQIev4/k1dYlSL8/t2xREoDb8h//aG60gHaWDI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HZ2WyAAAAN4AAAAPAAAAAAAAAAAAAAAAAJgCAABk&#10;cnMvZG93bnJldi54bWxQSwUGAAAAAAQABAD1AAAAjQMAAAAA&#10;" fillcolor="black" stroked="f"/>
                        <v:rect id="Rectangle 1965" o:spid="_x0000_s1286" style="position:absolute;left:956;top:5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E4DcgA&#10;AADeAAAADwAAAGRycy9kb3ducmV2LnhtbESPT2sCMRTE74V+h/AKvdWs6x90NUoVBC+C2h7q7bl5&#10;7i5uXrZJqquf3hQKPQ4z8xtmOm9NLS7kfGVZQbeTgCDOra64UPD5sXobgfABWWNtmRTcyMN89vw0&#10;xUzbK+/osg+FiBD2GSooQ2gyKX1ekkHfsQ1x9E7WGQxRukJqh9cIN7VMk2QoDVYcF0psaFlSft7/&#10;GAWL8Wjxve3z5r47HujwdTwPUpco9frSvk9ABGrDf/ivvdYK0mHaG8D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UTgNyAAAAN4AAAAPAAAAAAAAAAAAAAAAAJgCAABk&#10;cnMvZG93bnJldi54bWxQSwUGAAAAAAQABAD1AAAAjQMAAAAA&#10;" fillcolor="black" stroked="f"/>
                        <v:rect id="Rectangle 1966" o:spid="_x0000_s1287" style="position:absolute;left:956;top:50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mesgA&#10;AADeAAAADwAAAGRycy9kb3ducmV2LnhtbESPQWvCQBSE70L/w/KE3nRjWoNNXaUWhF4EtT3U2zP7&#10;mgSzb9PdVaO/3hUKPQ4z8w0znXemESdyvrasYDRMQBAXVtdcKvj6XA4mIHxA1thYJgUX8jCfPfSm&#10;mGt75g2dtqEUEcI+RwVVCG0upS8qMuiHtiWO3o91BkOUrpTa4TnCTSPTJMmkwZrjQoUtvVdUHLZH&#10;o2DxMln8rp95dd3sd7T73h/GqUuUeux3b68gAnXhP/zX/tAK0ix9yuB+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g6Z6yAAAAN4AAAAPAAAAAAAAAAAAAAAAAJgCAABk&#10;cnMvZG93bnJldi54bWxQSwUGAAAAAAQABAD1AAAAjQMAAAAA&#10;" fillcolor="black" stroked="f"/>
                        <v:rect id="Rectangle 1967" o:spid="_x0000_s1288" style="position:absolute;left:956;top:509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8D4c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Ok4fn+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zwPhyAAAAN4AAAAPAAAAAAAAAAAAAAAAAJgCAABk&#10;cnMvZG93bnJldi54bWxQSwUGAAAAAAQABAD1AAAAjQMAAAAA&#10;" fillcolor="black" stroked="f"/>
                        <v:rect id="Rectangle 1968" o:spid="_x0000_s1289" style="position:absolute;left:956;top:50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CXk8UA&#10;AADeAAAADwAAAGRycy9kb3ducmV2LnhtbERPu27CMBTdK/EP1kViKw6hRRAwCCpV6oJUHgNsl/iS&#10;RMTXqe1C4OvxUKnj0XnPFq2pxZWcrywrGPQTEMS51RUXCva7z9cxCB+QNdaWScGdPCzmnZcZZtre&#10;eEPXbShEDGGfoYIyhCaT0uclGfR92xBH7mydwRChK6R2eIvhppZpkoykwYpjQ4kNfZSUX7a/RsFq&#10;Ml79fL/x+rE5Hel4OF3eU5co1eu2yymIQG34F/+5v7SCdJQO4954J14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UJeTxQAAAN4AAAAPAAAAAAAAAAAAAAAAAJgCAABkcnMv&#10;ZG93bnJldi54bWxQSwUGAAAAAAQABAD1AAAAigMAAAAA&#10;" fillcolor="black" stroked="f"/>
                        <v:rect id="Rectangle 1969" o:spid="_x0000_s1290" style="position:absolute;left:956;top:50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wyCMgA&#10;AADeAAAADwAAAGRycy9kb3ducmV2LnhtbESPT2sCMRTE7wW/Q3iCt5p1bUVXo2ih0Euh/jno7bl5&#10;7i5uXrZJqls/vSkUPA4z8xtmtmhNLS7kfGVZwaCfgCDOra64ULDbvj+PQfiArLG2TAp+ycNi3nma&#10;Yabtldd02YRCRAj7DBWUITSZlD4vyaDv24Y4eifrDIYoXSG1w2uEm1qmSTKSBiuOCyU29FZSft78&#10;GAWryXj1/fXCn7f18UCH/fH8mrpEqV63XU5BBGrDI/zf/tAK0lE6nMD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HDIIyAAAAN4AAAAPAAAAAAAAAAAAAAAAAJgCAABk&#10;cnMvZG93bnJldi54bWxQSwUGAAAAAAQABAD1AAAAjQMAAAAA&#10;" fillcolor="black" stroked="f"/>
                        <v:rect id="Rectangle 1970" o:spid="_x0000_s1291" style="position:absolute;left:956;top:50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Do6McA&#10;AADeAAAADwAAAGRycy9kb3ducmV2LnhtbESPzWrCQBSF94LvMFyhO500qKRpRqmFghuhahd1d5O5&#10;TYKZO+nMVGOfvrMouDycP75iPZhOXMj51rKCx1kCgriyuuVawcfxbZqB8AFZY2eZFNzIw3o1HhWY&#10;a3vlPV0OoRZxhH2OCpoQ+lxKXzVk0M9sTxy9L+sMhihdLbXDaxw3nUyTZCkNthwfGuzptaHqfPgx&#10;CjZP2eb7fc673315otNneV6kLlHqYTK8PIMINIR7+L+91QrSZTqPABEno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g6OjHAAAA3gAAAA8AAAAAAAAAAAAAAAAAmAIAAGRy&#10;cy9kb3ducmV2LnhtbFBLBQYAAAAABAAEAPUAAACMAwAAAAA=&#10;" fillcolor="black" stroked="f"/>
                        <v:rect id="Rectangle 1971" o:spid="_x0000_s1292" style="position:absolute;left:956;top:50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xNc8gA&#10;AADeAAAADwAAAGRycy9kb3ducmV2LnhtbESPT2sCMRTE74LfITyhN826WLFbo2ih4EXw36HenpvX&#10;3cXNy5qkuvXTG6HQ4zAzv2Gm89bU4krOV5YVDAcJCOLc6ooLBYf9Z38CwgdkjbVlUvBLHuazbmeK&#10;mbY33tJ1FwoRIewzVFCG0GRS+rwkg35gG+LofVtnMETpCqkd3iLc1DJNkrE0WHFcKLGhj5Ly8+7H&#10;KFi+TZaXzYjX9+3pSMev0/k1dYlSL7128Q4iUBv+w3/tlVaQjtPRE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bE1zyAAAAN4AAAAPAAAAAAAAAAAAAAAAAJgCAABk&#10;cnMvZG93bnJldi54bWxQSwUGAAAAAAQABAD1AAAAjQMAAAAA&#10;" fillcolor="black" stroked="f"/>
                        <v:rect id="Rectangle 1972" o:spid="_x0000_s1293" style="position:absolute;left:956;top:506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7TBMcA&#10;AADeAAAADwAAAGRycy9kb3ducmV2LnhtbESPQWsCMRSE74L/ITyhN80arOhqlFoo9FKotod6e26e&#10;u4ubl22S6tZf3whCj8PMfMMs151txJl8qB1rGI8yEMSFMzWXGj4/XoYzECEiG2wck4ZfCrBe9XtL&#10;zI278JbOu1iKBOGQo4YqxjaXMhQVWQwj1xIn7+i8xZikL6XxeElw20iVZVNpsea0UGFLzxUVp92P&#10;1bCZzzbf7xN+u24Pe9p/HU6PymdaPwy6pwWISF38D9/br0aDmqqJ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0wTHAAAA3gAAAA8AAAAAAAAAAAAAAAAAmAIAAGRy&#10;cy9kb3ducmV2LnhtbFBLBQYAAAAABAAEAPUAAACMAwAAAAA=&#10;" fillcolor="black" stroked="f"/>
                        <v:rect id="Rectangle 1973" o:spid="_x0000_s1294" style="position:absolute;left:956;top:49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J2n8gA&#10;AADeAAAADwAAAGRycy9kb3ducmV2LnhtbESPQWsCMRSE70L/Q3iF3jTrakVXo1RB8CJU20O9PTfP&#10;3cXNyzZJdfXXm0Khx2FmvmFmi9bU4kLOV5YV9HsJCOLc6ooLBZ8f6+4YhA/IGmvLpOBGHhbzp84M&#10;M22vvKPLPhQiQthnqKAMocmk9HlJBn3PNsTRO1lnMETpCqkdXiPc1DJNkpE0WHFcKLGhVUn5ef9j&#10;FCwn4+X3+5C3993xQIev4/k1dYlSL8/t2xREoDb8h//aG60gHaXD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8nafyAAAAN4AAAAPAAAAAAAAAAAAAAAAAJgCAABk&#10;cnMvZG93bnJldi54bWxQSwUGAAAAAAQABAD1AAAAjQMAAAAA&#10;" fillcolor="black" stroked="f"/>
                        <v:rect id="Rectangle 1974" o:spid="_x0000_s1295" style="position:absolute;left:956;top:49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vu68gA&#10;AADeAAAADwAAAGRycy9kb3ducmV2LnhtbESPT2vCQBTE70K/w/IKvZlNQxSbukoVhF4K/umh3p7Z&#10;1ySYfZvubjX207sFweMwM79hpvPetOJEzjeWFTwnKQji0uqGKwWfu9VwAsIHZI2tZVJwIQ/z2cNg&#10;ioW2Z97QaRsqESHsC1RQh9AVUvqyJoM+sR1x9L6tMxiidJXUDs8RblqZpelYGmw4LtTY0bKm8rj9&#10;NQoWL5PFzzrnj7/NYU/7r8NxlLlUqafH/u0VRKA+3MO39rtWkI2zPIf/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G+7ryAAAAN4AAAAPAAAAAAAAAAAAAAAAAJgCAABk&#10;cnMvZG93bnJldi54bWxQSwUGAAAAAAQABAD1AAAAjQMAAAAA&#10;" fillcolor="black" stroked="f"/>
                        <v:rect id="Rectangle 1975" o:spid="_x0000_s1296" style="position:absolute;left:956;top:49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dLcMgA&#10;AADeAAAADwAAAGRycy9kb3ducmV2LnhtbESPT2sCMRTE74LfIbxCb5rtoqKrUbRQ6EXw30Fvz81z&#10;d3Hzsk1SXfvpTaHQ4zAzv2Fmi9bU4kbOV5YVvPUTEMS51RUXCg77j94YhA/IGmvLpOBBHhbzbmeG&#10;mbZ33tJtFwoRIewzVFCG0GRS+rwkg75vG+LoXawzGKJ0hdQO7xFuapkmyUgarDgulNjQe0n5dfdt&#10;FKwm49XXZsDrn+35RKfj+TpMXaLU60u7nIII1Ib/8F/7UytIR+lgC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V0twyAAAAN4AAAAPAAAAAAAAAAAAAAAAAJgCAABk&#10;cnMvZG93bnJldi54bWxQSwUGAAAAAAQABAD1AAAAjQMAAAAA&#10;" fillcolor="black" stroked="f"/>
                        <v:rect id="Rectangle 1976" o:spid="_x0000_s1297" style="position:absolute;left:956;top:49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XVB8gA&#10;AADeAAAADwAAAGRycy9kb3ducmV2LnhtbESPT2vCQBTE70K/w/IK3nTTYINNXaUKghfBPz3U2zP7&#10;mgSzb9PdVdN+ercgeBxm5jfMZNaZRlzI+dqygpdhAoK4sLrmUsHnfjkYg/ABWWNjmRT8kofZ9Kk3&#10;wVzbK2/psguliBD2OSqoQmhzKX1RkUE/tC1x9L6tMxiidKXUDq8RbhqZJkkmDdYcFypsaVFRcdqd&#10;jYL523j+sxnx+m97PNDh63h6TV2iVP+5+3gHEagLj/C9vdIK0iwd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hdUHyAAAAN4AAAAPAAAAAAAAAAAAAAAAAJgCAABk&#10;cnMvZG93bnJldi54bWxQSwUGAAAAAAQABAD1AAAAjQMAAAAA&#10;" fillcolor="black" stroked="f"/>
                        <v:rect id="Rectangle 1977" o:spid="_x0000_s1298" style="position:absolute;left:956;top:492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wnMgA&#10;AADeAAAADwAAAGRycy9kb3ducmV2LnhtbESPQWsCMRSE7wX/Q3hCbzXrYq2uRtFCoZeC2h7q7bl5&#10;7i5uXtYk1a2/3giCx2FmvmGm89bU4kTOV5YV9HsJCOLc6ooLBT/fHy8jED4ga6wtk4J/8jCfdZ6m&#10;mGl75jWdNqEQEcI+QwVlCE0mpc9LMuh7tiGO3t46gyFKV0jt8BzhppZpkgylwYrjQokNvZeUHzZ/&#10;RsFyPFoeVwP+uqx3W9r+7g6vqUuUeu62iwmIQG14hO/tT60gHaaDN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yXCcyAAAAN4AAAAPAAAAAAAAAAAAAAAAAJgCAABk&#10;cnMvZG93bnJldi54bWxQSwUGAAAAAAQABAD1AAAAjQMAAAAA&#10;" fillcolor="black" stroked="f"/>
                        <v:rect id="Rectangle 1978" o:spid="_x0000_s1299" style="position:absolute;left:956;top:49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bk7sUA&#10;AADeAAAADwAAAGRycy9kb3ducmV2LnhtbERPz2vCMBS+C/4P4Qm7abqi0nWNMgcDL8LUHebttXlr&#10;i81Ll2Ra99cvh4HHj+93sR5MJy7kfGtZweMsAUFcWd1yreDj+DbNQPiArLGzTApu5GG9Go8KzLW9&#10;8p4uh1CLGMI+RwVNCH0upa8aMuhntieO3Jd1BkOErpba4TWGm06mSbKUBluODQ329NpQdT78GAWb&#10;p2zz/T7n3e++PNHpszwvUpco9TAZXp5BBBrCXfzv3moF6TKdx73xTr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VuTuxQAAAN4AAAAPAAAAAAAAAAAAAAAAAJgCAABkcnMv&#10;ZG93bnJldi54bWxQSwUGAAAAAAQABAD1AAAAigMAAAAA&#10;" fillcolor="black" stroked="f"/>
                        <v:rect id="Rectangle 1979" o:spid="_x0000_s1300" style="position:absolute;left:956;top:49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pBdc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UTqc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aQXXHAAAA3gAAAA8AAAAAAAAAAAAAAAAAmAIAAGRy&#10;cy9kb3ducmV2LnhtbFBLBQYAAAAABAAEAPUAAACMAwAAAAA=&#10;" fillcolor="black" stroked="f"/>
                        <v:rect id="Rectangle 1980" o:spid="_x0000_s1301" style="position:absolute;left:956;top:49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l+NcYA&#10;AADeAAAADwAAAGRycy9kb3ducmV2LnhtbESPzYrCMBSF98K8Q7gD7jS1qGg1yigIboTRmcW4uzbX&#10;ttjcdJKodZ7eLIRZHs4f33zZmlrcyPnKsoJBPwFBnFtdcaHg+2vTm4DwAVljbZkUPMjDcvHWmWOm&#10;7Z33dDuEQsQR9hkqKENoMil9XpJB37cNcfTO1hkMUbpCaof3OG5qmSbJWBqsOD6U2NC6pPxyuBoF&#10;q+lk9fs55N3f/nSk48/pMkpdolT3vf2YgQjUhv/wq73VCtJxOooAESei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fl+NcYAAADeAAAADwAAAAAAAAAAAAAAAACYAgAAZHJz&#10;L2Rvd25yZXYueG1sUEsFBgAAAAAEAAQA9QAAAIsDAAAAAA==&#10;" fillcolor="black" stroked="f"/>
                        <v:rect id="Rectangle 1981" o:spid="_x0000_s1302" style="position:absolute;left:956;top:49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XbrsgA&#10;AADeAAAADwAAAGRycy9kb3ducmV2LnhtbESPT2sCMRTE74V+h/AK3mrWRUVXo2ih0EvBfwe9PTfP&#10;3cXNy5qkuu2nNwXB4zAzv2Gm89bU4krOV5YV9LoJCOLc6ooLBbvt5/sIhA/IGmvLpOCXPMxnry9T&#10;zLS98Zqum1CICGGfoYIyhCaT0uclGfRd2xBH72SdwRClK6R2eItwU8s0SYbSYMVxocSGPkrKz5sf&#10;o2A5Hi0vqz5//62PBzrsj+dB6hKlOm/tYgIiUBue4Uf7SytIh+mgB/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tduuyAAAAN4AAAAPAAAAAAAAAAAAAAAAAJgCAABk&#10;cnMvZG93bnJldi54bWxQSwUGAAAAAAQABAD1AAAAjQMAAAAA&#10;" fillcolor="black" stroked="f"/>
                        <v:rect id="Rectangle 1982" o:spid="_x0000_s1303" style="position:absolute;left:956;top:490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dF2ccA&#10;AADeAAAADwAAAGRycy9kb3ducmV2LnhtbESPQWsCMRSE74L/ITyhN802VNHVKLVQ6KWgtod6e25e&#10;dxc3L9sk1a2/3ghCj8PMfMMsVp1txIl8qB1reBxlIIgLZ2ouNXx+vA6nIEJENtg4Jg1/FGC17PcW&#10;mBt35i2ddrEUCcIhRw1VjG0uZSgqshhGriVO3rfzFmOSvpTG4znBbSNVlk2kxZrTQoUtvVRUHHe/&#10;VsN6Nl3/bJ74/bI97Gn/dTiOlc+0fhh0z3MQkbr4H76334wGNVFjBb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nRdnHAAAA3gAAAA8AAAAAAAAAAAAAAAAAmAIAAGRy&#10;cy9kb3ducmV2LnhtbFBLBQYAAAAABAAEAPUAAACMAwAAAAA=&#10;" fillcolor="black" stroked="f"/>
                        <v:rect id="Rectangle 1983" o:spid="_x0000_s1304" style="position:absolute;left:956;top:48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vgQsgA&#10;AADeAAAADwAAAGRycy9kb3ducmV2LnhtbESPT2sCMRTE74V+h/AKvdWs6x90NUoVBC+C2h7q7bl5&#10;7i5uXrZJqquf3hQKPQ4z8xtmOm9NLS7kfGVZQbeTgCDOra64UPD5sXobgfABWWNtmRTcyMN89vw0&#10;xUzbK+/osg+FiBD2GSooQ2gyKX1ekkHfsQ1x9E7WGQxRukJqh9cIN7VMk2QoDVYcF0psaFlSft7/&#10;GAWL8Wjxve3z5r47HujwdTwPUpco9frSvk9ABGrDf/ivvdYK0mE66MH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K+BCyAAAAN4AAAAPAAAAAAAAAAAAAAAAAJgCAABk&#10;cnMvZG93bnJldi54bWxQSwUGAAAAAAQABAD1AAAAjQMAAAAA&#10;" fillcolor="black" stroked="f"/>
                        <v:rect id="Rectangle 1984" o:spid="_x0000_s1305" style="position:absolute;left:956;top:48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4N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R+lwA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wng2yAAAAN4AAAAPAAAAAAAAAAAAAAAAAJgCAABk&#10;cnMvZG93bnJldi54bWxQSwUGAAAAAAQABAD1AAAAjQMAAAAA&#10;" fillcolor="black" stroked="f"/>
                        <v:rect id="Rectangle 1985" o:spid="_x0000_s1306" style="position:absolute;left:956;top:48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7drcgA&#10;AADeAAAADwAAAGRycy9kb3ducmV2LnhtbESPT2vCQBTE70K/w/IKvemmoRGbukoVBC9C/XPQ2zP7&#10;mgSzb9PdVWM/fbcgeBxm5jfMeNqZRlzI+dqygtdBAoK4sLrmUsFuu+iPQPiArLGxTApu5GE6eeqN&#10;Mdf2ymu6bEIpIoR9jgqqENpcSl9UZNAPbEscvW/rDIYoXSm1w2uEm0amSTKUBmuOCxW2NK+oOG3O&#10;RsHsfTT7+Xrj1e/6eKDD/njKUpco9fLcfX6ACNSFR/jeXmoF6TDNMv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jt2tyAAAAN4AAAAPAAAAAAAAAAAAAAAAAJgCAABk&#10;cnMvZG93bnJldi54bWxQSwUGAAAAAAQABAD1AAAAjQMAAAAA&#10;" fillcolor="black" stroked="f"/>
                        <v:rect id="Rectangle 1986" o:spid="_x0000_s1307" style="position:absolute;left:956;top:48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xD2sgA&#10;AADeAAAADwAAAGRycy9kb3ducmV2LnhtbESPT2vCQBTE74V+h+UVvNVNgwaNrlILBS8F/x309sy+&#10;JsHs23R31bSf3i0IHoeZ+Q0znXemERdyvras4K2fgCAurK65VLDbfr6OQPiArLGxTAp+ycN89vw0&#10;xVzbK6/psgmliBD2OSqoQmhzKX1RkUHfty1x9L6tMxiidKXUDq8RbhqZJkkmDdYcFyps6aOi4rQ5&#10;GwWL8Wjxsxrw19/6eKDD/ngapi5RqvfSvU9ABOrCI3xvL7WCNEuHG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XEPayAAAAN4AAAAPAAAAAAAAAAAAAAAAAJgCAABk&#10;cnMvZG93bnJldi54bWxQSwUGAAAAAAQABAD1AAAAjQMAAAAA&#10;" fillcolor="black" stroked="f"/>
                        <v:rect id="Rectangle 1987" o:spid="_x0000_s1308" style="position:absolute;left:956;top:487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DmQcgA&#10;AADeAAAADwAAAGRycy9kb3ducmV2LnhtbESPQWsCMRSE74X+h/AKvdWsi1pdjVIFwYugtod6e26e&#10;u4ubl22S6uqvNwWhx2FmvmEms9bU4kzOV5YVdDsJCOLc6ooLBV+fy7chCB+QNdaWScGVPMymz08T&#10;zLS98JbOu1CICGGfoYIyhCaT0uclGfQd2xBH72idwRClK6R2eIlwU8s0SQbSYMVxocSGFiXlp92v&#10;UTAfDec/mx6vb9vDnvbfh1M/dYlSry/txxhEoDb8hx/tlVaQDtL+O/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OZByAAAAN4AAAAPAAAAAAAAAAAAAAAAAJgCAABk&#10;cnMvZG93bnJldi54bWxQSwUGAAAAAAQABAD1AAAAjQMAAAAA&#10;" fillcolor="black" stroked="f"/>
                        <v:rect id="Rectangle 1988" o:spid="_x0000_s1309" style="position:absolute;left:956;top:48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9yM8QA&#10;AADeAAAADwAAAGRycy9kb3ducmV2LnhtbERPz2vCMBS+C/sfwht409SiotUoUxC8CNPtMG/P5tkW&#10;m5cuiVr315uDsOPH93u+bE0tbuR8ZVnBoJ+AIM6trrhQ8P216U1A+ICssbZMCh7kYbl468wx0/bO&#10;e7odQiFiCPsMFZQhNJmUPi/JoO/bhjhyZ+sMhghdIbXDeww3tUyTZCwNVhwbSmxoXVJ+OVyNgtV0&#10;svr9HPLub3860vHndBmlLlGq+95+zEAEasO/+OXeagXpOB3FvfFOv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cjPEAAAA3gAAAA8AAAAAAAAAAAAAAAAAmAIAAGRycy9k&#10;b3ducmV2LnhtbFBLBQYAAAAABAAEAPUAAACJAwAAAAA=&#10;" fillcolor="black" stroked="f"/>
                        <v:rect id="Rectangle 1989" o:spid="_x0000_s1310" style="position:absolute;left:956;top:48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PXqMcA&#10;AADeAAAADwAAAGRycy9kb3ducmV2LnhtbESPQWsCMRSE7wX/Q3iCt5rtoqJbo2ih4EVQ20O9PTev&#10;u4ublzWJuvbXm4LgcZiZb5jpvDW1uJDzlWUFb/0EBHFudcWFgu+vz9cxCB+QNdaWScGNPMxnnZcp&#10;ZtpeeUuXXShEhLDPUEEZQpNJ6fOSDPq+bYij92udwRClK6R2eI1wU8s0SUbSYMVxocSGPkrKj7uz&#10;UbCcjJenzYDXf9vDnvY/h+MwdYlSvW67eAcRqA3P8KO90grSUTqcwP+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D16jHAAAA3gAAAA8AAAAAAAAAAAAAAAAAmAIAAGRy&#10;cy9kb3ducmV2LnhtbFBLBQYAAAAABAAEAPUAAACMAwAAAAA=&#10;" fillcolor="black" stroked="f"/>
                        <v:rect id="Rectangle 1990" o:spid="_x0000_s1311" style="position:absolute;left:956;top:48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W0iMYA&#10;AADeAAAADwAAAGRycy9kb3ducmV2LnhtbESPy2rCQBSG94LvMJyCO5001GCjo2ih4Eaol0XdHTPH&#10;JJg5k86MGvv0nUXB5c9/45stOtOIGzlfW1bwOkpAEBdW11wqOOw/hxMQPiBrbCyTggd5WMz7vRnm&#10;2t55S7ddKEUcYZ+jgiqENpfSFxUZ9CPbEkfvbJ3BEKUrpXZ4j+OmkWmSZNJgzfGhwpY+Kiouu6tR&#10;sHqfrH6+3njzuz0d6fh9uoxTlyg1eOmWUxCBuvAM/7fXWkGapVkEiDgR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W0iMYAAADeAAAADwAAAAAAAAAAAAAAAACYAgAAZHJz&#10;L2Rvd25yZXYueG1sUEsFBgAAAAAEAAQA9QAAAIsDAAAAAA==&#10;" fillcolor="black" stroked="f"/>
                        <v:rect id="Rectangle 1991" o:spid="_x0000_s1312" style="position:absolute;left:956;top:48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kRE8gA&#10;AADeAAAADwAAAGRycy9kb3ducmV2LnhtbESPQWvCQBSE74L/YXmF3nRjqEGjq2ih0EtBbQ/19sy+&#10;JsHs23R3q9Ff7wpCj8PMfMPMl51pxImcry0rGA0TEMSF1TWXCr4+3wYTED4ga2wsk4ILeVgu+r05&#10;5tqeeUunXShFhLDPUUEVQptL6YuKDPqhbYmj92OdwRClK6V2eI5w08g0STJpsOa4UGFLrxUVx92f&#10;UbCeTta/mxf+uG4Pe9p/H47j1CVKPT91qxmIQF34Dz/a71pBmqXZ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2RETyAAAAN4AAAAPAAAAAAAAAAAAAAAAAJgCAABk&#10;cnMvZG93bnJldi54bWxQSwUGAAAAAAQABAD1AAAAjQMAAAAA&#10;" fillcolor="black" stroked="f"/>
                        <v:rect id="Rectangle 1992" o:spid="_x0000_s1313" style="position:absolute;left:956;top:485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uPZMYA&#10;AADeAAAADwAAAGRycy9kb3ducmV2LnhtbERPy2rCQBTdF/yH4Rbc1UmDFZs6ES0IbgRfi7q7Zm6T&#10;kMyddGbUtF/vFArlrA7nxZnNe9OKKzlfW1bwPEpAEBdW11wqOB5WT1MQPiBrbC2Tgm/yMM8HDzPM&#10;tL3xjq77UIpYwj5DBVUIXSalLyoy6Ee2I47ap3UGQ6SulNrhLZabVqZJMpEGa44LFXb0XlHR7C9G&#10;wfJ1uvzajnnzszuf6PRxbl5Slyg1fOwXbyAC9eHf/JdeawXpJAJ+78QrI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uPZMYAAADeAAAADwAAAAAAAAAAAAAAAACYAgAAZHJz&#10;L2Rvd25yZXYueG1sUEsFBgAAAAAEAAQA9QAAAIsDAAAAAA==&#10;" fillcolor="black" stroked="f"/>
                        <v:rect id="Rectangle 1993" o:spid="_x0000_s1314" style="position:absolute;left:956;top:48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cq/8gA&#10;AADeAAAADwAAAGRycy9kb3ducmV2LnhtbESPQWvCQBSE70L/w/KE3nRjWoNNXaUWhF4EtT3U2zP7&#10;mgSzb9PdVaO/3hUKPQ4z8w0znXemESdyvrasYDRMQBAXVtdcKvj6XA4mIHxA1thYJgUX8jCfPfSm&#10;mGt75g2dtqEUEcI+RwVVCG0upS8qMuiHtiWO3o91BkOUrpTa4TnCTSPTJMmkwZrjQoUtvVdUHLZH&#10;o2DxMln8rp95dd3sd7T73h/GqUuUeux3b68gAnXhP/zX/tAK0izNnuB+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Ryr/yAAAAN4AAAAPAAAAAAAAAAAAAAAAAJgCAABk&#10;cnMvZG93bnJldi54bWxQSwUGAAAAAAQABAD1AAAAjQMAAAAA&#10;" fillcolor="black" stroked="f"/>
                        <v:rect id="Rectangle 1994" o:spid="_x0000_s1315" style="position:absolute;left:956;top:48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6yi8gA&#10;AADeAAAADwAAAGRycy9kb3ducmV2LnhtbESPT2vCQBTE70K/w/IK3nTTYINNXaUKghfBPz3U2zP7&#10;mgSzb9PdVdN+ercgeBxm5jfMZNaZRlzI+dqygpdhAoK4sLrmUsHnfjkYg/ABWWNjmRT8kofZ9Kk3&#10;wVzbK2/psguliBD2OSqoQmhzKX1RkUE/tC1x9L6tMxiidKXUDq8RbhqZJkkmDdYcFypsaVFRcdqd&#10;jYL523j+sxnx+m97PNDh63h6TV2iVP+5+3gHEagLj/C9vdIK0izNRv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rrKLyAAAAN4AAAAPAAAAAAAAAAAAAAAAAJgCAABk&#10;cnMvZG93bnJldi54bWxQSwUGAAAAAAQABAD1AAAAjQMAAAAA&#10;" fillcolor="black" stroked="f"/>
                        <v:rect id="Rectangle 1995" o:spid="_x0000_s1316" style="position:absolute;left:956;top:48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XEMgA&#10;AADeAAAADwAAAGRycy9kb3ducmV2LnhtbESPT2vCQBTE74V+h+UVvNVNgwaNrlILBS8F/x309sy+&#10;JsHs23R31bSf3i0IHoeZ+Q0znXemERdyvras4K2fgCAurK65VLDbfr6OQPiArLGxTAp+ycN89vw0&#10;xVzbK6/psgmliBD2OSqoQmhzKX1RkUHfty1x9L6tMxiidKXUDq8RbhqZJkkmDdYcFyps6aOi4rQ5&#10;GwWL8Wjxsxrw19/6eKDD/ngapi5RqvfSvU9ABOrCI3xvL7WCNEuzI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4hcQyAAAAN4AAAAPAAAAAAAAAAAAAAAAAJgCAABk&#10;cnMvZG93bnJldi54bWxQSwUGAAAAAAQABAD1AAAAjQMAAAAA&#10;" fillcolor="black" stroked="f"/>
                        <v:rect id="Rectangle 1996" o:spid="_x0000_s1317" style="position:absolute;left:956;top:48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CJZ8cA&#10;AADeAAAADwAAAGRycy9kb3ducmV2LnhtbESPQWvCQBSE74L/YXlCb7oxtEGjq2ih4EVQ24Pentln&#10;Esy+TXe3mvbXu4VCj8PMfMPMl51pxI2cry0rGI8SEMSF1TWXCj7e34YTED4ga2wsk4Jv8rBc9Htz&#10;zLW9855uh1CKCGGfo4IqhDaX0hcVGfQj2xJH72KdwRClK6V2eI9w08g0STJpsOa4UGFLrxUV18OX&#10;UbCeTtafu2fe/uzPJzodz9eX1CVKPQ261QxEoC78h//aG60gzdIsg9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wiWfHAAAA3gAAAA8AAAAAAAAAAAAAAAAAmAIAAGRy&#10;cy9kb3ducmV2LnhtbFBLBQYAAAAABAAEAPUAAACMAwAAAAA=&#10;" fillcolor="black" stroked="f"/>
                        <v:rect id="Rectangle 1997" o:spid="_x0000_s1318" style="position:absolute;left:956;top:482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ws/MgA&#10;AADeAAAADwAAAGRycy9kb3ducmV2LnhtbESPQWvCQBSE70L/w/KE3nRjaFObukotCL0Ianuot2f2&#10;NQlm36a7q0Z/vSsIPQ4z8w0zmXWmEUdyvrasYDRMQBAXVtdcKvj+WgzGIHxA1thYJgVn8jCbPvQm&#10;mGt74jUdN6EUEcI+RwVVCG0upS8qMuiHtiWO3q91BkOUrpTa4SnCTSPTJMmkwZrjQoUtfVRU7DcH&#10;o2D+Op7/rZ54eVnvtrT92e2fU5co9djv3t9ABOrCf/je/tQK0izNX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fCz8yAAAAN4AAAAPAAAAAAAAAAAAAAAAAJgCAABk&#10;cnMvZG93bnJldi54bWxQSwUGAAAAAAQABAD1AAAAjQMAAAAA&#10;" fillcolor="black" stroked="f"/>
                        <v:rect id="Rectangle 1998" o:spid="_x0000_s1319" style="position:absolute;left:956;top:47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O4jsUA&#10;AADeAAAADwAAAGRycy9kb3ducmV2LnhtbERPy2rCQBTdC/7DcAvudNJQg42OooWCG6E+FnV3zVyT&#10;YOZOOjNq7Nd3FgWXh/OeLTrTiBs5X1tW8DpKQBAXVtdcKjjsP4cTED4ga2wsk4IHeVjM+70Z5tre&#10;eUu3XShFDGGfo4IqhDaX0hcVGfQj2xJH7mydwRChK6V2eI/hppFpkmTSYM2xocKWPioqLrurUbB6&#10;n6x+vt5487s9Hen4fbqMU5coNXjpllMQgbrwFP+711pBmqVZ3BvvxCs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47iOxQAAAN4AAAAPAAAAAAAAAAAAAAAAAJgCAABkcnMv&#10;ZG93bnJldi54bWxQSwUGAAAAAAQABAD1AAAAigMAAAAA&#10;" fillcolor="black" stroked="f"/>
                        <v:rect id="Rectangle 1999" o:spid="_x0000_s1320" style="position:absolute;left:956;top:46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8dFcgA&#10;AADeAAAADwAAAGRycy9kb3ducmV2LnhtbESPQWvCQBSE74L/YXmF3nTTUINGV9FCoZdC1R7q7Zl9&#10;JsHs23R3q9Ff3xUEj8PMfMPMFp1pxImcry0reBkmIIgLq2suFXxv3wdjED4ga2wsk4ILeVjM+70Z&#10;5tqeeU2nTShFhLDPUUEVQptL6YuKDPqhbYmjd7DOYIjSlVI7PEe4aWSaJJk0WHNcqLClt4qK4+bP&#10;KFhNxqvfr1f+vK73O9r97I+j1CVKPT91yymIQF14hO/tD60gzdJsA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rx0VyAAAAN4AAAAPAAAAAAAAAAAAAAAAAJgCAABk&#10;cnMvZG93bnJldi54bWxQSwUGAAAAAAQABAD1AAAAjQMAAAAA&#10;" fillcolor="black" stroked="f"/>
                        <v:rect id="Rectangle 2000" o:spid="_x0000_s1321" style="position:absolute;left:956;top:46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iVccA&#10;AADeAAAADwAAAGRycy9kb3ducmV2LnhtbESPzWrCQBSF9wXfYbhCd3XSUK1GJ0ELhW6Eal3o7pq5&#10;TYKZO3FmqtGn7ywKXR7OH9+i6E0rLuR8Y1nB8ygBQVxa3XClYPf1/jQF4QOyxtYyKbiRhyIfPCww&#10;0/bKG7psQyXiCPsMFdQhdJmUvqzJoB/Zjjh639YZDFG6SmqH1zhuWpkmyUQabDg+1NjRW03laftj&#10;FKxm09X584XX983xQIf98TROXaLU47BfzkEE6sN/+K/9oRWkk/Q1AkSci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MIlXHAAAA3gAAAA8AAAAAAAAAAAAAAAAAmAIAAGRy&#10;cy9kb3ducmV2LnhtbFBLBQYAAAAABAAEAPUAAACMAwAAAAA=&#10;" fillcolor="black" stroked="f"/>
                        <v:rect id="Rectangle 2001" o:spid="_x0000_s1322" style="position:absolute;left:956;top:46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CHzs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SB768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AIfOyAAAAN4AAAAPAAAAAAAAAAAAAAAAAJgCAABk&#10;cnMvZG93bnJldi54bWxQSwUGAAAAAAQABAD1AAAAjQMAAAAA&#10;" fillcolor="black" stroked="f"/>
                        <v:rect id="Rectangle 2002" o:spid="_x0000_s1323" style="position:absolute;left:956;top:46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IZucgA&#10;AADeAAAADwAAAGRycy9kb3ducmV2LnhtbESPQWsCMRSE74X+h/AKvXWzDdXq1ihVKHgpqO1Bb8/N&#10;6+7i5mVNUt321zeC0OMwM98wk1lvW3EiHxrHGh6zHARx6UzDlYbPj7eHEYgQkQ22jknDDwWYTW9v&#10;JlgYd+Y1nTaxEgnCoUANdYxdIWUoa7IYMtcRJ+/LeYsxSV9J4/Gc4LaVKs+H0mLDaaHGjhY1lYfN&#10;t9UwH4/mx9UTv/+u9zvabfeHgfK51vd3/esLiEh9/A9f20ujQQ3Vs4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0hm5yAAAAN4AAAAPAAAAAAAAAAAAAAAAAJgCAABk&#10;cnMvZG93bnJldi54bWxQSwUGAAAAAAQABAD1AAAAjQMAAAAA&#10;" fillcolor="black" stroked="f"/>
                        <v:rect id="Rectangle 2003" o:spid="_x0000_s1324" style="position:absolute;left:956;top:46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68Is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Ok6fH+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nrwiyAAAAN4AAAAPAAAAAAAAAAAAAAAAAJgCAABk&#10;cnMvZG93bnJldi54bWxQSwUGAAAAAAQABAD1AAAAjQMAAAAA&#10;" fillcolor="black" stroked="f"/>
                        <v:rect id="Rectangle 2004" o:spid="_x0000_s1325" style="position:absolute;left:956;top:46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ckVsgA&#10;AADeAAAADwAAAGRycy9kb3ducmV2LnhtbESPQWsCMRSE7wX/Q3hCbzXrYq2uRtFCoZeC2h7q7bl5&#10;7i5uXtYk1a2/3giCx2FmvmGm89bU4kTOV5YV9HsJCOLc6ooLBT/fHy8jED4ga6wtk4J/8jCfdZ6m&#10;mGl75jWdNqEQEcI+QwVlCE0mpc9LMuh7tiGO3t46gyFKV0jt8BzhppZpkgylwYrjQokNvZeUHzZ/&#10;RsFyPFoeVwP+uqx3W9r+7g6vqUuUeu62iwmIQG14hO/tT60gHaZvA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dyRWyAAAAN4AAAAPAAAAAAAAAAAAAAAAAJgCAABk&#10;cnMvZG93bnJldi54bWxQSwUGAAAAAAQABAD1AAAAjQMAAAAA&#10;" fillcolor="black" stroked="f"/>
                        <v:rect id="Rectangle 2005" o:spid="_x0000_s1326" style="position:absolute;left:956;top:46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uBzcgA&#10;AADeAAAADwAAAGRycy9kb3ducmV2LnhtbESPQWsCMRSE74X+h/AKvdWsi1pdjVIFwYugtod6e26e&#10;u4ubl22S6uqvNwWhx2FmvmEms9bU4kzOV5YVdDsJCOLc6ooLBV+fy7chCB+QNdaWScGVPMymz08T&#10;zLS98JbOu1CICGGfoYIyhCaT0uclGfQd2xBH72idwRClK6R2eIlwU8s0SQbSYMVxocSGFiXlp92v&#10;UTAfDec/mx6vb9vDnvbfh1M/dYlSry/txxhEoDb8hx/tlVaQDtL3P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O4HNyAAAAN4AAAAPAAAAAAAAAAAAAAAAAJgCAABk&#10;cnMvZG93bnJldi54bWxQSwUGAAAAAAQABAD1AAAAjQMAAAAA&#10;" fillcolor="black" stroked="f"/>
                        <v:rect id="Rectangle 2006" o:spid="_x0000_s1327" style="position:absolute;left:956;top:46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kfusgA&#10;AADeAAAADwAAAGRycy9kb3ducmV2LnhtbESPQWvCQBSE70L/w/KE3nRjaFObukotCL0Ianuot2f2&#10;NQlm36a7q0Z/vSsIPQ4z8w0zmXWmEUdyvrasYDRMQBAXVtdcKvj+WgzGIHxA1thYJgVn8jCbPvQm&#10;mGt74jUdN6EUEcI+RwVVCG0upS8qMuiHtiWO3q91BkOUrpTa4SnCTSPTJMmkwZrjQoUtfVRU7DcH&#10;o2D+Op7/rZ54eVnvtrT92e2fU5co9djv3t9ABOrCf/je/tQK0ix9ye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6R+6yAAAAN4AAAAPAAAAAAAAAAAAAAAAAJgCAABk&#10;cnMvZG93bnJldi54bWxQSwUGAAAAAAQABAD1AAAAjQMAAAAA&#10;" fillcolor="black" stroked="f"/>
                        <v:rect id="Rectangle 2007" o:spid="_x0000_s1328" style="position:absolute;left:956;top:46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W6IcgA&#10;AADeAAAADwAAAGRycy9kb3ducmV2LnhtbESPT2sCMRTE74V+h/AKvdWsi39Xo1RB8CKo7aHenpvn&#10;7uLmZZukuvrpTaHQ4zAzv2Gm89bU4kLOV5YVdDsJCOLc6ooLBZ8fq7cRCB+QNdaWScGNPMxnz09T&#10;zLS98o4u+1CICGGfoYIyhCaT0uclGfQd2xBH72SdwRClK6R2eI1wU8s0SQbSYMVxocSGliXl5/2P&#10;UbAYjxbf2x5v7rvjgQ5fx3M/dYlSry/t+wREoDb8h//aa60gHaTDIfzeiVd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pbohyAAAAN4AAAAPAAAAAAAAAAAAAAAAAJgCAABk&#10;cnMvZG93bnJldi54bWxQSwUGAAAAAAQABAD1AAAAjQMAAAAA&#10;" fillcolor="black" stroked="f"/>
                        <v:rect id="Rectangle 2008" o:spid="_x0000_s1329" style="position:absolute;left:956;top:46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ouU8UA&#10;AADeAAAADwAAAGRycy9kb3ducmV2LnhtbERPz2vCMBS+D/wfwhN2m+nKdFpNiw4GuwjTedDbs3lr&#10;i81LTTKt/vXLYbDjx/d7UfSmFRdyvrGs4HmUgCAurW64UrD7en+agvABWWNrmRTcyEORDx4WmGl7&#10;5Q1dtqESMYR9hgrqELpMSl/WZNCPbEccuW/rDIYIXSW1w2sMN61Mk2QiDTYcG2rs6K2m8rT9MQpW&#10;s+nq/PnC6/vmeKDD/ngapy5R6nHYL+cgAvXhX/zn/tAK0kn6GvfGO/EK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Oi5TxQAAAN4AAAAPAAAAAAAAAAAAAAAAAJgCAABkcnMv&#10;ZG93bnJldi54bWxQSwUGAAAAAAQABAD1AAAAigMAAAAA&#10;" fillcolor="black" stroked="f"/>
                        <v:rect id="Rectangle 2009" o:spid="_x0000_s1330" style="position:absolute;left:956;top:46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LyMkA&#10;AADeAAAADwAAAGRycy9kb3ducmV2LnhtbESPzWsCMRTE7wX/h/AEbzXrYv1YjaKFQi+F+nHQ23Pz&#10;3F3cvGyTVLf+9aZQ6HGYmd8w82VranEl5yvLCgb9BARxbnXFhYL97u15AsIHZI21ZVLwQx6Wi87T&#10;HDNtb7yh6zYUIkLYZ6igDKHJpPR5SQZ93zbE0TtbZzBE6QqpHd4i3NQyTZKRNFhxXCixodeS8sv2&#10;2yhYTyfrr88hf9w3pyMdD6fLS+oSpXrddjUDEagN/+G/9rtWkI7S8RR+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3aLyMkAAADeAAAADwAAAAAAAAAAAAAAAACYAgAA&#10;ZHJzL2Rvd25yZXYueG1sUEsFBgAAAAAEAAQA9QAAAI4DAAAAAA==&#10;" fillcolor="black" stroked="f"/>
                        <v:rect id="Rectangle 2010" o:spid="_x0000_s1331" style="position:absolute;left:956;top:46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lScsYA&#10;AADeAAAADwAAAGRycy9kb3ducmV2LnhtbESPy2rCQBSG9wXfYTgFd3XSYCWNjqIFoZuCt0XdHTPH&#10;JJg5k86Mmvr0zkJw+fPf+CazzjTiQs7XlhW8DxIQxIXVNZcKdtvlWwbCB2SNjWVS8E8eZtPeywRz&#10;ba+8pssmlCKOsM9RQRVCm0vpi4oM+oFtiaN3tM5giNKVUju8xnHTyDRJRtJgzfGhwpa+KipOm7NR&#10;sPjMFn+rIf/c1oc97X8Pp4/UJUr1X7v5GESgLjzDj/a3VpCO0iwCRJyI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lScsYAAADeAAAADwAAAAAAAAAAAAAAAACYAgAAZHJz&#10;L2Rvd25yZXYueG1sUEsFBgAAAAAEAAQA9QAAAIsDAAAAAA==&#10;" fillcolor="black" stroked="f"/>
                        <v:rect id="Rectangle 2011" o:spid="_x0000_s1332" style="position:absolute;left:956;top:46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X36cgA&#10;AADeAAAADwAAAGRycy9kb3ducmV2LnhtbESPQWvCQBSE74L/YXmF3nRjqBKjq2ih0EtBbQ/19sy+&#10;JsHs23R3q9Ff7wpCj8PMfMPMl51pxImcry0rGA0TEMSF1TWXCr4+3wYZCB+QNTaWScGFPCwX/d4c&#10;c23PvKXTLpQiQtjnqKAKoc2l9EVFBv3QtsTR+7HOYIjSlVI7PEe4aWSaJBNpsOa4UGFLrxUVx92f&#10;UbCeZuvfzQt/XLeHPe2/D8dx6hKlnp+61QxEoC78hx/td60gnaTZ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1ffpyAAAAN4AAAAPAAAAAAAAAAAAAAAAAJgCAABk&#10;cnMvZG93bnJldi54bWxQSwUGAAAAAAQABAD1AAAAjQMAAAAA&#10;" fillcolor="black" stroked="f"/>
                        <v:rect id="Rectangle 2012" o:spid="_x0000_s1333" style="position:absolute;left:956;top:46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dpnsgA&#10;AADeAAAADwAAAGRycy9kb3ducmV2LnhtbESPQWsCMRSE74X+h/AEbzVrsLKuRqkFoZdCtT3o7bl5&#10;7i5uXrZJ1G1/fVMo9DjMzDfMYtXbVlzJh8axhvEoA0FcOtNwpeHjffOQgwgR2WDrmDR8UYDV8v5u&#10;gYVxN97SdRcrkSAcCtRQx9gVUoayJoth5Dri5J2ctxiT9JU0Hm8JblupsmwqLTacFmrs6Lmm8ry7&#10;WA3rWb7+fJvw6/f2eKDD/nh+VD7Tejjon+YgIvXxP/zXfjEa1FTl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B2meyAAAAN4AAAAPAAAAAAAAAAAAAAAAAJgCAABk&#10;cnMvZG93bnJldi54bWxQSwUGAAAAAAQABAD1AAAAjQMAAAAA&#10;" fillcolor="black" stroked="f"/>
                        <v:rect id="Rectangle 2013" o:spid="_x0000_s1334" style="position:absolute;left:956;top:46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vMBcgA&#10;AADeAAAADwAAAGRycy9kb3ducmV2LnhtbESPQWvCQBSE70L/w/KE3nRjqpKmrlILgpeC2h7q7Zl9&#10;TYLZt+nuqqm/3hUKPQ4z8w0zW3SmEWdyvrasYDRMQBAXVtdcKvj8WA0yED4ga2wsk4Jf8rCYP/Rm&#10;mGt74S2dd6EUEcI+RwVVCG0upS8qMuiHtiWO3rd1BkOUrpTa4SXCTSPTJJlKgzXHhQpbequoOO5O&#10;RsHyOVv+bMb8ft0e9rT/OhwnqUuUeux3ry8gAnXhP/zXXmsF6TTNnuB+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8wFyAAAAN4AAAAPAAAAAAAAAAAAAAAAAJgCAABk&#10;cnMvZG93bnJldi54bWxQSwUGAAAAAAQABAD1AAAAjQMAAAAA&#10;" fillcolor="black" stroked="f"/>
                        <v:rect id="Rectangle 2014" o:spid="_x0000_s1335" style="position:absolute;left:956;top:46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JUccgA&#10;AADeAAAADwAAAGRycy9kb3ducmV2LnhtbESPT2vCQBTE74V+h+UVvNVNg5UYXaUWCl4E//RQb8/s&#10;axLMvk13V0399K4geBxm5jfMZNaZRpzI+dqygrd+AoK4sLrmUsH39us1A+EDssbGMin4Jw+z6fPT&#10;BHNtz7ym0yaUIkLY56igCqHNpfRFRQZ937bE0fu1zmCI0pVSOzxHuGlkmiRDabDmuFBhS58VFYfN&#10;0SiYj7L532rAy8t6v6Pdz/7wnrpEqd5L9zEGEagLj/C9vdAK0mGaDe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olRxyAAAAN4AAAAPAAAAAAAAAAAAAAAAAJgCAABk&#10;cnMvZG93bnJldi54bWxQSwUGAAAAAAQABAD1AAAAjQMAAAAA&#10;" fillcolor="black" stroked="f"/>
                        <v:rect id="Rectangle 2015" o:spid="_x0000_s1336" style="position:absolute;left:956;top:46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x6sgA&#10;AADeAAAADwAAAGRycy9kb3ducmV2LnhtbESPT2vCQBTE70K/w/IKvZlNQ5UYXaUWCr0U/HfQ2zP7&#10;mgSzb9Pdrab99G5B8DjMzG+Y2aI3rTiT841lBc9JCoK4tLrhSsFu+z7MQfiArLG1TAp+ycNi/jCY&#10;YaHthdd03oRKRAj7AhXUIXSFlL6syaBPbEccvS/rDIYoXSW1w0uEm1ZmaTqWBhuOCzV29FZTedr8&#10;GAXLSb78Xr3w59/6eKDD/ngaZS5V6umxf52CCNSHe/jW/tAKsnGWj+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7vHqyAAAAN4AAAAPAAAAAAAAAAAAAAAAAJgCAABk&#10;cnMvZG93bnJldi54bWxQSwUGAAAAAAQABAD1AAAAjQMAAAAA&#10;" fillcolor="black" stroked="f"/>
                        <v:rect id="Rectangle 2016" o:spid="_x0000_s1337" style="position:absolute;left:956;top:46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xvncgA&#10;AADeAAAADwAAAGRycy9kb3ducmV2LnhtbESPT2vCQBTE7wW/w/IKvdVNQw0xuooWCr0U6p+D3p7Z&#10;ZxLMvk13txr76bsFweMwM79hpvPetOJMzjeWFbwMExDEpdUNVwq2m/fnHIQPyBpby6TgSh7ms8HD&#10;FAttL7yi8zpUIkLYF6igDqErpPRlTQb90HbE0TtaZzBE6SqpHV4i3LQyTZJMGmw4LtTY0VtN5Wn9&#10;YxQsx/ny++uVP39Xhz3td4fTKHWJUk+P/WICIlAf7uFb+0MrSLM0z+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PG+dyAAAAN4AAAAPAAAAAAAAAAAAAAAAAJgCAABk&#10;cnMvZG93bnJldi54bWxQSwUGAAAAAAQABAD1AAAAjQMAAAAA&#10;" fillcolor="black" stroked="f"/>
                        <v:rect id="Rectangle 2017" o:spid="_x0000_s1338" style="position:absolute;left:956;top:46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DKBsgA&#10;AADeAAAADwAAAGRycy9kb3ducmV2LnhtbESPQWvCQBSE70L/w/KE3nRjaG2aukotCL0Ianuot2f2&#10;NQlm36a7q0Z/vSsIPQ4z8w0zmXWmEUdyvrasYDRMQBAXVtdcKvj+WgwyED4ga2wsk4IzeZhNH3oT&#10;zLU98ZqOm1CKCGGfo4IqhDaX0hcVGfRD2xJH79c6gyFKV0rt8BThppFpkoylwZrjQoUtfVRU7DcH&#10;o2D+ms3/Vk+8vKx3W9r+7PbPqUuUeux3728gAnXhP3xvf2oF6TjNX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cMoGyAAAAN4AAAAPAAAAAAAAAAAAAAAAAJgCAABk&#10;cnMvZG93bnJldi54bWxQSwUGAAAAAAQABAD1AAAAjQMAAAAA&#10;" fillcolor="black" stroked="f"/>
                        <v:rect id="Rectangle 2018" o:spid="_x0000_s1339" style="position:absolute;left:956;top:46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9edMUA&#10;AADeAAAADwAAAGRycy9kb3ducmV2LnhtbERPy2rCQBTdF/yH4Rbc1UmDlTQ6ihaEbgq+FnV3zVyT&#10;YOZOOjNq6tc7C8Hl4bwns8404kLO15YVvA8SEMSF1TWXCnbb5VsGwgdkjY1lUvBPHmbT3ssEc22v&#10;vKbLJpQihrDPUUEVQptL6YuKDPqBbYkjd7TOYIjQlVI7vMZw08g0SUbSYM2xocKWvioqTpuzUbD4&#10;zBZ/qyH/3NaHPe1/D6eP1CVK9V+7+RhEoC48xQ/3t1aQjtIs7o134hW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7150xQAAAN4AAAAPAAAAAAAAAAAAAAAAAJgCAABkcnMv&#10;ZG93bnJldi54bWxQSwUGAAAAAAQABAD1AAAAigMAAAAA&#10;" fillcolor="black" stroked="f"/>
                        <v:rect id="Rectangle 2019" o:spid="_x0000_s1340" style="position:absolute;left:956;top:46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778gA&#10;AADeAAAADwAAAGRycy9kb3ducmV2LnhtbESPQWvCQBSE74L/YXmF3nTTUCVGV9FCoZdC1R7q7Zl9&#10;JsHs23R3q9Ff3xUEj8PMfMPMFp1pxImcry0reBkmIIgLq2suFXxv3wcZCB+QNTaWScGFPCzm/d4M&#10;c23PvKbTJpQiQtjnqKAKoc2l9EVFBv3QtsTRO1hnMETpSqkdniPcNDJNkrE0WHNcqLClt4qK4+bP&#10;KFhNstXv1yt/Xtf7He1+9sdR6hKlnp+65RREoC48wvf2h1aQjtNsA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o/vvyAAAAN4AAAAPAAAAAAAAAAAAAAAAAJgCAABk&#10;cnMvZG93bnJldi54bWxQSwUGAAAAAAQABAD1AAAAjQMAAAAA&#10;" fillcolor="black" stroked="f"/>
                        <v:rect id="Rectangle 2020" o:spid="_x0000_s1341" style="position:absolute;left:956;top:45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DEr8cA&#10;AADeAAAADwAAAGRycy9kb3ducmV2LnhtbESPzWrCQBSF90LfYbhCdzoxtKLRMdRCwY2gtou6u2au&#10;SUjmTjoz1dSndxZCl4fzx7fMe9OKCzlfW1YwGScgiAuray4VfH1+jGYgfEDW2FomBX/kIV89DZaY&#10;aXvlPV0OoRRxhH2GCqoQukxKX1Rk0I9tRxy9s3UGQ5SulNrhNY6bVqZJMpUGa44PFXb0XlHRHH6N&#10;gvV8tv7ZvfD2tj8d6fh9al5Tlyj1POzfFiAC9eE//GhvtIJ0ms4jQMSJKC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AxK/HAAAA3gAAAA8AAAAAAAAAAAAAAAAAmAIAAGRy&#10;cy9kb3ducmV2LnhtbFBLBQYAAAAABAAEAPUAAACMAwAAAAA=&#10;" fillcolor="black" stroked="f"/>
                        <v:rect id="Rectangle 2021" o:spid="_x0000_s1342" style="position:absolute;left:956;top:45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xhNMcA&#10;AADeAAAADwAAAGRycy9kb3ducmV2LnhtbESPQWsCMRSE74L/IbyCN826qOjWKFoQvAjV9lBvz83r&#10;7uLmZZtEXf31jVDocZiZb5j5sjW1uJLzlWUFw0ECgji3uuJCwefHpj8F4QOyxtoyKbiTh+Wi25lj&#10;pu2N93Q9hEJECPsMFZQhNJmUPi/JoB/Yhjh639YZDFG6QmqHtwg3tUyTZCINVhwXSmzoraT8fLgY&#10;BevZdP3zPuLdY3860vHrdB6nLlGq99KuXkEEasN/+K+91QrSSTobwvN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MYTTHAAAA3gAAAA8AAAAAAAAAAAAAAAAAmAIAAGRy&#10;cy9kb3ducmV2LnhtbFBLBQYAAAAABAAEAPUAAACMAwAAAAA=&#10;" fillcolor="black" stroked="f"/>
                        <v:rect id="Rectangle 2022" o:spid="_x0000_s1343" style="position:absolute;left:956;top:45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7/Q8cA&#10;AADeAAAADwAAAGRycy9kb3ducmV2LnhtbESPQWsCMRSE74X+h/AK3mq2wYquRqkFoZdCtR709tw8&#10;dxc3L9sk6tZf3whCj8PMfMNM551txJl8qB1reOlnIIgLZ2ouNWy+l88jECEiG2wck4ZfCjCfPT5M&#10;MTfuwis6r2MpEoRDjhqqGNtcylBUZDH0XUucvIPzFmOSvpTG4yXBbSNVlg2lxZrTQoUtvVdUHNcn&#10;q2ExHi1+vgb8eV3td7Tb7o+vymda9566twmISF38D9/bH0aDGqqxg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e/0PHAAAA3gAAAA8AAAAAAAAAAAAAAAAAmAIAAGRy&#10;cy9kb3ducmV2LnhtbFBLBQYAAAAABAAEAPUAAACMAwAAAAA=&#10;" fillcolor="black" stroked="f"/>
                        <v:rect id="Rectangle 2023" o:spid="_x0000_s1344" style="position:absolute;left:956;top:45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a2MgA&#10;AADeAAAADwAAAGRycy9kb3ducmV2LnhtbESPT2sCMRTE7wW/Q3iCt5p1bUVXo2ih0Euh/jno7bl5&#10;7i5uXrZJqls/vSkUPA4z8xtmtmhNLS7kfGVZwaCfgCDOra64ULDbvj+PQfiArLG2TAp+ycNi3nma&#10;Yabtldd02YRCRAj7DBWUITSZlD4vyaDv24Y4eifrDIYoXSG1w2uEm1qmSTKSBiuOCyU29FZSft78&#10;GAWryXj1/fXCn7f18UCH/fH8mrpEqV63XU5BBGrDI/zf/tAK0lE6GcL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klrYyAAAAN4AAAAPAAAAAAAAAAAAAAAAAJgCAABk&#10;cnMvZG93bnJldi54bWxQSwUGAAAAAAQABAD1AAAAjQMAAAAA&#10;" fillcolor="black" stroked="f"/>
                        <v:rect id="Rectangle 2024" o:spid="_x0000_s1345" style="position:absolute;left:956;top:45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vCrM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UToZ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7wqzHAAAA3gAAAA8AAAAAAAAAAAAAAAAAmAIAAGRy&#10;cy9kb3ducmV2LnhtbFBLBQYAAAAABAAEAPUAAACMAwAAAAA=&#10;" fillcolor="black" stroked="f"/>
                        <v:rect id="Rectangle 2025" o:spid="_x0000_s1346" style="position:absolute;left:956;top:45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dnN8cA&#10;AADeAAAADwAAAGRycy9kb3ducmV2LnhtbESPQWsCMRSE7wX/Q3iCt5rtoqJbo2ih4EVQ20O9PTev&#10;u4ublzWJuvbXm4LgcZiZb5jpvDW1uJDzlWUFb/0EBHFudcWFgu+vz9cxCB+QNdaWScGNPMxnnZcp&#10;ZtpeeUuXXShEhLDPUEEZQpNJ6fOSDPq+bYij92udwRClK6R2eI1wU8s0SUbSYMVxocSGPkrKj7uz&#10;UbCcjJenzYDXf9vDnvY/h+MwdYlSvW67eAcRqA3P8KO90grSUToZwv+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3ZzfHAAAA3gAAAA8AAAAAAAAAAAAAAAAAmAIAAGRy&#10;cy9kb3ducmV2LnhtbFBLBQYAAAAABAAEAPUAAACMAwAAAAA=&#10;" fillcolor="black" stroked="f"/>
                        <v:rect id="Rectangle 2026" o:spid="_x0000_s1347" style="position:absolute;left:956;top:456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X5QMgA&#10;AADeAAAADwAAAGRycy9kb3ducmV2LnhtbESPQWvCQBSE74L/YXmF3nTTUINGV9FCoZdC1R7q7Zl9&#10;JsHs23R3q9Ff3xUEj8PMfMPMFp1pxImcry0reBkmIIgLq2suFXxv3wdjED4ga2wsk4ILeVjM+70Z&#10;5tqeeU2nTShFhLDPUUEVQptL6YuKDPqhbYmjd7DOYIjSlVI7PEe4aWSaJJk0WHNcqLClt4qK4+bP&#10;KFhNxqvfr1f+vK73O9r97I+j1CVKPT91yymIQF14hO/tD60gzdJJB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5flAyAAAAN4AAAAPAAAAAAAAAAAAAAAAAJgCAABk&#10;cnMvZG93bnJldi54bWxQSwUGAAAAAAQABAD1AAAAjQMAAAAA&#10;" fillcolor="black" stroked="f"/>
                        <v:rect id="Rectangle 2027" o:spid="_x0000_s1348" style="position:absolute;left:956;top:45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lc28kA&#10;AADeAAAADwAAAGRycy9kb3ducmV2LnhtbESPzWsCMRTE7wX/h/AEbzXrYv1YjaKFQi+F+nHQ23Pz&#10;3F3cvGyTVLf+9aZQ6HGYmd8w82VranEl5yvLCgb9BARxbnXFhYL97u15AsIHZI21ZVLwQx6Wi87T&#10;HDNtb7yh6zYUIkLYZ6igDKHJpPR5SQZ93zbE0TtbZzBE6QqpHd4i3NQyTZKRNFhxXCixodeS8sv2&#10;2yhYTyfrr88hf9w3pyMdD6fLS+oSpXrddjUDEagN/+G/9rtWkI7S6Rh+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alc28kAAADeAAAADwAAAAAAAAAAAAAAAACYAgAA&#10;ZHJzL2Rvd25yZXYueG1sUEsFBgAAAAAEAAQA9QAAAI4DAAAAAA==&#10;" fillcolor="black" stroked="f"/>
                        <v:rect id="Rectangle 2028" o:spid="_x0000_s1349" style="position:absolute;left:956;top:45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bIqcUA&#10;AADeAAAADwAAAGRycy9kb3ducmV2LnhtbERPz2vCMBS+C/sfwhN209SyiVZjmYOBF0HdDvP2bJ5t&#10;afPSJZl2/vXmIOz48f1e5r1pxYWcry0rmIwTEMSF1TWXCr4+P0YzED4ga2wtk4I/8pCvngZLzLS9&#10;8p4uh1CKGMI+QwVVCF0mpS8qMujHtiOO3Nk6gyFCV0rt8BrDTSvTJJlKgzXHhgo7eq+oaA6/RsF6&#10;Plv/7F54e9ufjnT8PjWvqUuUeh72bwsQgfrwL364N1pBOk3ncW+8E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NsipxQAAAN4AAAAPAAAAAAAAAAAAAAAAAJgCAABkcnMv&#10;ZG93bnJldi54bWxQSwUGAAAAAAQABAD1AAAAigMAAAAA&#10;" fillcolor="black" stroked="f"/>
                        <v:rect id="Rectangle 2029" o:spid="_x0000_s1350" style="position:absolute;left:956;top:45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ptMsgA&#10;AADeAAAADwAAAGRycy9kb3ducmV2LnhtbESPQWvCQBSE74L/YXmF3nTTUMVEV9FCoZdC1R7q7Zl9&#10;JsHs23R3q9Ff3xUEj8PMfMPMFp1pxImcry0reBkmIIgLq2suFXxv3wcTED4ga2wsk4ILeVjM+70Z&#10;5tqeeU2nTShFhLDPUUEVQptL6YuKDPqhbYmjd7DOYIjSlVI7PEe4aWSaJGNpsOa4UGFLbxUVx82f&#10;UbDKJqvfr1f+vK73O9r97I+j1CVKPT91yymIQF14hO/tD60gHadZB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em0yyAAAAN4AAAAPAAAAAAAAAAAAAAAAAJgCAABk&#10;cnMvZG93bnJldi54bWxQSwUGAAAAAAQABAD1AAAAjQMAAAAA&#10;" fillcolor="black" stroked="f"/>
                        <v:rect id="Rectangle 2030" o:spid="_x0000_s1351" style="position:absolute;left:956;top:45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tetccA&#10;AADeAAAADwAAAGRycy9kb3ducmV2LnhtbESPy2oCMRSG9wXfIRzBXU0cW7FTo2ih0I1QL4u6O05O&#10;ZwYnJ9Mk1dGnN4tClz//jW+26GwjzuRD7VjDaKhAEBfO1Fxq2O/eH6cgQkQ22DgmDVcKsJj3HmaY&#10;G3fhDZ23sRRphEOOGqoY21zKUFRkMQxdS5y8b+ctxiR9KY3HSxq3jcyUmkiLNaeHClt6q6g4bX+t&#10;htXLdPXz+cTr2+Z4oMPX8fSceaX1oN8tX0FE6uJ/+K/9YTRkk7FKAAknoY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rXrXHAAAA3gAAAA8AAAAAAAAAAAAAAAAAmAIAAGRy&#10;cy9kb3ducmV2LnhtbFBLBQYAAAAABAAEAPUAAACMAwAAAAA=&#10;" fillcolor="black" stroked="f"/>
                        <v:rect id="Rectangle 2031" o:spid="_x0000_s1352" style="position:absolute;left:956;top:454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LskA&#10;AADeAAAADwAAAGRycy9kb3ducmV2LnhtbESPT2sCMRTE74V+h/AKvdXEbSu6GqUWhF6E+uegt+fm&#10;dXdx87JNoq799E2h4HGYmd8wk1lnG3EmH2rHGvo9BYK4cKbmUsN2s3gagggR2WDjmDRcKcBsen83&#10;wdy4C6/ovI6lSBAOOWqoYmxzKUNRkcXQcy1x8r6ctxiT9KU0Hi8JbhuZKTWQFmtOCxW29F5RcVyf&#10;rIb5aDj//nzh5c/qsKf97nB8zbzS+vGhexuDiNTFW/i//WE0ZINn1Ye/O+kK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7LskAAADeAAAADwAAAAAAAAAAAAAAAACYAgAA&#10;ZHJzL2Rvd25yZXYueG1sUEsFBgAAAAAEAAQA9QAAAI4DAAAAAA==&#10;" fillcolor="black" stroked="f"/>
                        <v:rect id="Rectangle 2032" o:spid="_x0000_s1353" style="position:absolute;left:956;top:45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VlWcgA&#10;AADeAAAADwAAAGRycy9kb3ducmV2LnhtbESPQWsCMRSE7wX/Q3hCbzVx24pujaKFQi+FanvQ23Pz&#10;uru4edkmqW799UYQPA4z8w0znXe2EQfyoXasYThQIIgLZ2ouNXx/vT2MQYSIbLBxTBr+KcB81rub&#10;Ym7ckVd0WMdSJAiHHDVUMba5lKGoyGIYuJY4eT/OW4xJ+lIaj8cEt43MlBpJizWnhQpbeq2o2K//&#10;rIblZLz8/Xzij9Nqt6XtZrd/zrzS+r7fLV5AROriLXxtvxsN2ehRZX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NWVZyAAAAN4AAAAPAAAAAAAAAAAAAAAAAJgCAABk&#10;cnMvZG93bnJldi54bWxQSwUGAAAAAAQABAD1AAAAjQMAAAAA&#10;" fillcolor="black" stroked="f"/>
                        <v:rect id="Rectangle 2033" o:spid="_x0000_s1354" style="position:absolute;left:956;top:45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nAwskA&#10;AADeAAAADwAAAGRycy9kb3ducmV2LnhtbESPQUsDMRSE70L/Q3gFbzZxq6XdblpaQfAi2OrB3t5u&#10;nrtLNy/bJLarv94IgsdhZr5hivVgO3EmH1rHGm4nCgRx5UzLtYa318ebOYgQkQ12jknDFwVYr0ZX&#10;BebGXXhH532sRYJwyFFDE2OfSxmqhiyGieuJk/fhvMWYpK+l8XhJcNvJTKmZtNhyWmiwp4eGquP+&#10;02rYLubb08sdP3/vygMd3svjfeaV1tfjYbMEEWmI/+G/9pPRkM2magq/d9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HnAwskAAADeAAAADwAAAAAAAAAAAAAAAACYAgAA&#10;ZHJzL2Rvd25yZXYueG1sUEsFBgAAAAAEAAQA9QAAAI4DAAAAAA==&#10;" fillcolor="black" stroked="f"/>
                        <v:rect id="Rectangle 2034" o:spid="_x0000_s1355" style="position:absolute;left:956;top:45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BYts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8f1Ag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5BYtskAAADeAAAADwAAAAAAAAAAAAAAAACYAgAA&#10;ZHJzL2Rvd25yZXYueG1sUEsFBgAAAAAEAAQA9QAAAI4DAAAAAA==&#10;" fillcolor="black" stroked="f"/>
                        <v:rect id="Rectangle 2035" o:spid="_x0000_s1356" style="position:absolute;left:956;top:45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z9LckA&#10;AADeAAAADwAAAGRycy9kb3ducmV2LnhtbESPQWsCMRSE74X+h/AKvXWTbqvoapRaKPQiqO2h3p6b&#10;193Fzcs2SXXrrzeC0OMwM98w03lvW3EgHxrHGh4zBYK4dKbhSsPnx9vDCESIyAZbx6ThjwLMZ7c3&#10;UyyMO/KaDptYiQThUKCGOsaukDKUNVkMmeuIk/ftvMWYpK+k8XhMcNvKXKmhtNhwWqixo9eayv3m&#10;12pYjEeLn9UzL0/r3Za2X7v9IPdK6/u7/mUCIlIf/8PX9rvRkA+f1AA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Nz9LckAAADeAAAADwAAAAAAAAAAAAAAAACYAgAA&#10;ZHJzL2Rvd25yZXYueG1sUEsFBgAAAAAEAAQA9QAAAI4DAAAAAA==&#10;" fillcolor="black" stroked="f"/>
                        <v:rect id="Rectangle 2036" o:spid="_x0000_s1357" style="position:absolute;left:956;top:452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5jWsgA&#10;AADeAAAADwAAAGRycy9kb3ducmV2LnhtbESPQUvDQBSE74L/YXmCN7trrKHGbostCL0INnqwt9fs&#10;MwnNvk131yb6692C4HGYmW+Y+XK0nTiRD61jDbcTBYK4cqblWsP72/PNDESIyAY7x6ThmwIsF5cX&#10;cyyMG3hLpzLWIkE4FKihibEvpAxVQxbDxPXEyft03mJM0tfSeBwS3HYyUyqXFltOCw32tG6oOpRf&#10;VsPqYbY6vk755We739HuY3+4z7zS+vpqfHoEEWmM/+G/9sZoyPI7lcP5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DmNayAAAAN4AAAAPAAAAAAAAAAAAAAAAAJgCAABk&#10;cnMvZG93bnJldi54bWxQSwUGAAAAAAQABAD1AAAAjQMAAAAA&#10;" fillcolor="black" stroked="f"/>
                        <v:rect id="Rectangle 2037" o:spid="_x0000_s1358" style="position:absolute;left:956;top:45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LGwckA&#10;AADeAAAADwAAAGRycy9kb3ducmV2LnhtbESPzUsDMRTE74L/Q3hCbzZxq/3YNi1WKHgR7Mehvb1u&#10;nrtLNy9rEtvVv74RBI/DzPyGmS0624gz+VA71vDQVyCIC2dqLjXstqv7MYgQkQ02jknDNwVYzG9v&#10;Zpgbd+E1nTexFAnCIUcNVYxtLmUoKrIY+q4lTt6H8xZjkr6UxuMlwW0jM6WG0mLNaaHCll4qKk6b&#10;L6thORkvP98f+e1nfTzQYX88PWVead27656nICJ18T/81341GrLhQI3g9066AnJ+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0LGwckAAADeAAAADwAAAAAAAAAAAAAAAACYAgAA&#10;ZHJzL2Rvd25yZXYueG1sUEsFBgAAAAAEAAQA9QAAAI4DAAAAAA==&#10;" fillcolor="black" stroked="f"/>
                        <v:rect id="Rectangle 2038" o:spid="_x0000_s1359" style="position:absolute;left:956;top:45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1Ss8UA&#10;AADeAAAADwAAAGRycy9kb3ducmV2LnhtbERPy2oCMRTdF/yHcAV3NXFsxU6NooVCN0J9LOruOrmd&#10;GZzcTJNUR7/eLApdHs57tuhsI87kQ+1Yw2ioQBAXztRcatjv3h+nIEJENtg4Jg1XCrCY9x5mmBt3&#10;4Q2dt7EUKYRDjhqqGNtcylBUZDEMXUucuG/nLcYEfSmNx0sKt43MlJpIizWnhgpbequoOG1/rYbV&#10;y3T18/nE69vmeKDD1/H0nHml9aDfLV9BROriv/jP/WE0ZJOxSnvTnXQ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3VKzxQAAAN4AAAAPAAAAAAAAAAAAAAAAAJgCAABkcnMv&#10;ZG93bnJldi54bWxQSwUGAAAAAAQABAD1AAAAigMAAAAA&#10;" fillcolor="black" stroked="f"/>
                        <v:rect id="Rectangle 2039" o:spid="_x0000_s1360" style="position:absolute;left:956;top:45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H3KMkA&#10;AADeAAAADwAAAGRycy9kb3ducmV2LnhtbESPQUsDMRSE74L/ITzBm01ca2m3TYstCL0Itnpwb283&#10;r7tLNy/bJLarv94IgsdhZr5hFqvBduJMPrSONdyPFAjiypmWaw3vb893UxAhIhvsHJOGLwqwWl5f&#10;LTA37sI7Ou9jLRKEQ44amhj7XMpQNWQxjFxPnLyD8xZjkr6WxuMlwW0nM6Um0mLLaaHBnjYNVcf9&#10;p9Wwnk3Xp9cxv3zvyoKKj/L4mHml9e3N8DQHEWmI/+G/9tZoyCYPaga/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ZH3KMkAAADeAAAADwAAAAAAAAAAAAAAAACYAgAA&#10;ZHJzL2Rvd25yZXYueG1sUEsFBgAAAAAEAAQA9QAAAI4DAAAAAA==&#10;" fillcolor="black" stroked="f"/>
                        <v:rect id="Rectangle 2040" o:spid="_x0000_s1361" style="position:absolute;left:956;top:45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LIaMcA&#10;AADeAAAADwAAAGRycy9kb3ducmV2LnhtbESPy2rCQBSG9wXfYTiCuzoxtqLRUbQgdFOol4Xujplj&#10;EsycSWdGTfv0nYXg8ue/8c0WranFjZyvLCsY9BMQxLnVFRcK9rv16xiED8gaa8uk4Jc8LOadlxlm&#10;2t55Q7dtKEQcYZ+hgjKEJpPS5yUZ9H3bEEfvbJ3BEKUrpHZ4j+OmlmmSjKTBiuNDiQ19lJRftlej&#10;YDUZr36+3/jrb3M60vFwurynLlGq122XUxCB2vAMP9qfWkE6Gg4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yyGjHAAAA3gAAAA8AAAAAAAAAAAAAAAAAmAIAAGRy&#10;cy9kb3ducmV2LnhtbFBLBQYAAAAABAAEAPUAAACMAwAAAAA=&#10;" fillcolor="black" stroked="f"/>
                        <v:rect id="Rectangle 2041" o:spid="_x0000_s1362" style="position:absolute;left:956;top:449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5t88gA&#10;AADeAAAADwAAAGRycy9kb3ducmV2LnhtbESPT2vCQBTE74V+h+UJ3uomsYpGV6mFQi8F/x309sw+&#10;k2D2bbq71bSfvlsoeBxm5jfMfNmZRlzJ+dqygnSQgCAurK65VLDfvT1NQPiArLGxTAq+ycNy8fgw&#10;x1zbG2/oug2liBD2OSqoQmhzKX1RkUE/sC1x9M7WGQxRulJqh7cIN43MkmQsDdYcFyps6bWi4rL9&#10;MgpW08nqc/3MHz+b05GOh9NllLlEqX6ve5mBCNSFe/i//a4VZONhms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m3zyAAAAN4AAAAPAAAAAAAAAAAAAAAAAJgCAABk&#10;cnMvZG93bnJldi54bWxQSwUGAAAAAAQABAD1AAAAjQMAAAAA&#10;" fillcolor="black" stroked="f"/>
                        <v:rect id="Rectangle 2042" o:spid="_x0000_s1363" style="position:absolute;left:956;top:44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zhMgA&#10;AADeAAAADwAAAGRycy9kb3ducmV2LnhtbESPQWvCQBSE74X+h+UJvTUb01Y0ukotCL0I1fZQb8/s&#10;Mwlm36a7q0Z/vSsIPQ4z8w0zmXWmEUdyvrasoJ+kIIgLq2suFfx8L56HIHxA1thYJgVn8jCbPj5M&#10;MNf2xCs6rkMpIoR9jgqqENpcSl9UZNAntiWO3s46gyFKV0rt8BThppFZmg6kwZrjQoUtfVRU7NcH&#10;o2A+Gs7/vl55eVltN7T53e7fMpcq9dTr3scgAnXhP3xvf2oF2eCln8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7POEyAAAAN4AAAAPAAAAAAAAAAAAAAAAAJgCAABk&#10;cnMvZG93bnJldi54bWxQSwUGAAAAAAQABAD1AAAAjQMAAAAA&#10;" fillcolor="black" stroked="f"/>
                        <v:rect id="Rectangle 2043" o:spid="_x0000_s1364" style="position:absolute;left:956;top:44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BWH8gA&#10;AADeAAAADwAAAGRycy9kb3ducmV2LnhtbESPT2sCMRTE74LfITyhN826tqJbo9RCoReh/jno7bl5&#10;3V3cvGyTVFc/vREKPQ4z8xtmtmhNLc7kfGVZwXCQgCDOra64ULDbfvQnIHxA1lhbJgVX8rCYdzsz&#10;zLS98JrOm1CICGGfoYIyhCaT0uclGfQD2xBH79s6gyFKV0jt8BLhppZpkoylwYrjQokNvZeUnza/&#10;RsFyOln+fD3z6rY+HuiwP55eUpco9dRr315BBGrDf/iv/akVpOPRcAS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oFYfyAAAAN4AAAAPAAAAAAAAAAAAAAAAAJgCAABk&#10;cnMvZG93bnJldi54bWxQSwUGAAAAAAQABAD1AAAAjQMAAAAA&#10;" fillcolor="black" stroked="f"/>
                        <v:rect id="Rectangle 2044" o:spid="_x0000_s1365" style="position:absolute;left:956;top:44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nOa8gA&#10;AADeAAAADwAAAGRycy9kb3ducmV2LnhtbESPT2sCMRTE7wW/Q3hCbzXrakW3RqlCoReh/jno7bl5&#10;3V3cvGyTVFc/vREKPQ4z8xtmOm9NLc7kfGVZQb+XgCDOra64ULDbfryMQfiArLG2TAqu5GE+6zxN&#10;MdP2wms6b0IhIoR9hgrKEJpMSp+XZND3bEMcvW/rDIYoXSG1w0uEm1qmSTKSBiuOCyU2tCwpP21+&#10;jYLFZLz4+Rry6rY+HuiwP55eU5co9dxt399ABGrDf/iv/akVpKNB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Sc5ryAAAAN4AAAAPAAAAAAAAAAAAAAAAAJgCAABk&#10;cnMvZG93bnJldi54bWxQSwUGAAAAAAQABAD1AAAAjQMAAAAA&#10;" fillcolor="black" stroked="f"/>
                        <v:rect id="Rectangle 2045" o:spid="_x0000_s1366" style="position:absolute;left:956;top:44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Vr8MkA&#10;AADeAAAADwAAAGRycy9kb3ducmV2LnhtbESPzWsCMRTE7wX/h/CE3mrW9QPdGqUKhV6E+nHQ23Pz&#10;uru4edkmqa7+9Y1Q6HGYmd8ws0VranEh5yvLCvq9BARxbnXFhYL97v1lAsIHZI21ZVJwIw+Leedp&#10;hpm2V97QZRsKESHsM1RQhtBkUvq8JIO+Zxvi6H1ZZzBE6QqpHV4j3NQyTZKxNFhxXCixoVVJ+Xn7&#10;YxQsp5Pl9+eQ1/fN6UjHw+k8Sl2i1HO3fXsFEagN/+G/9odWkI4H/R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QVr8MkAAADeAAAADwAAAAAAAAAAAAAAAACYAgAA&#10;ZHJzL2Rvd25yZXYueG1sUEsFBgAAAAAEAAQA9QAAAI4DAAAAAA==&#10;" fillcolor="black" stroked="f"/>
                        <v:rect id="Rectangle 2046" o:spid="_x0000_s1367" style="position:absolute;left:956;top:447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f1h8gA&#10;AADeAAAADwAAAGRycy9kb3ducmV2LnhtbESPQWvCQBSE74L/YXmF3nRj2gaNrqKFQi9CtR709sy+&#10;JsHs23R3q9Ff7xYKPQ4z8w0zW3SmEWdyvrasYDRMQBAXVtdcKth9vg3GIHxA1thYJgVX8rCY93sz&#10;zLW98IbO21CKCGGfo4IqhDaX0hcVGfRD2xJH78s6gyFKV0rt8BLhppFpkmTSYM1xocKWXisqTtsf&#10;o2A1Ga++P555fdscD3TYH08vqUuUenzollMQgbrwH/5rv2sFafY0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1/WHyAAAAN4AAAAPAAAAAAAAAAAAAAAAAJgCAABk&#10;cnMvZG93bnJldi54bWxQSwUGAAAAAAQABAD1AAAAjQMAAAAA&#10;" fillcolor="black" stroked="f"/>
                        <v:rect id="Rectangle 2047" o:spid="_x0000_s1368" style="position:absolute;left:956;top:44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tQHM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Xg4eIb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m1AcyAAAAN4AAAAPAAAAAAAAAAAAAAAAAJgCAABk&#10;cnMvZG93bnJldi54bWxQSwUGAAAAAAQABAD1AAAAjQMAAAAA&#10;" fillcolor="black" stroked="f"/>
                        <v:rect id="Rectangle 2048" o:spid="_x0000_s1369" style="position:absolute;left:956;top:44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TEbsUA&#10;AADeAAAADwAAAGRycy9kb3ducmV2LnhtbERPu27CMBTdK/EP1kViKw6hRRAwCCohdalUHgNsl/iS&#10;RMTXqW0g7dfXAxLj0XnPFq2pxY2crywrGPQTEMS51RUXCva79esYhA/IGmvLpOCXPCzmnZcZZtre&#10;eUO3bShEDGGfoYIyhCaT0uclGfR92xBH7mydwRChK6R2eI/hppZpkoykwYpjQ4kNfZSUX7ZXo2A1&#10;Ga9+vt/4629zOtLxcLq8py5Rqtdtl1MQgdrwFD/cn1pBOhoO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MRuxQAAAN4AAAAPAAAAAAAAAAAAAAAAAJgCAABkcnMv&#10;ZG93bnJldi54bWxQSwUGAAAAAAQABAD1AAAAigMAAAAA&#10;" fillcolor="black" stroked="f"/>
                        <v:rect id="Rectangle 2049" o:spid="_x0000_s1370" style="position:absolute;left:956;top:44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hh9c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fBlMIb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SGH1yAAAAN4AAAAPAAAAAAAAAAAAAAAAAJgCAABk&#10;cnMvZG93bnJldi54bWxQSwUGAAAAAAQABAD1AAAAjQMAAAAA&#10;" fillcolor="black" stroked="f"/>
                        <v:rect id="Rectangle 2050" o:spid="_x0000_s1371" style="position:absolute;left:956;top:44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4C1ccA&#10;AADeAAAADwAAAGRycy9kb3ducmV2LnhtbESPy2rCQBSG9wXfYTiCuzoxtqLRUbRQ6Eaol4Xujplj&#10;EsycSWemGn16Z1Ho8ue/8c0WranFlZyvLCsY9BMQxLnVFRcK9rvP1zEIH5A11pZJwZ08LOadlxlm&#10;2t54Q9dtKEQcYZ+hgjKEJpPS5yUZ9H3bEEfvbJ3BEKUrpHZ4i+OmlmmSjKTBiuNDiQ19lJRftr9G&#10;wWoyXv18v/H6sTkd6Xg4Xd5TlyjV67bLKYhAbfgP/7W/tIJ0NEwjQMSJKC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eAtXHAAAA3gAAAA8AAAAAAAAAAAAAAAAAmAIAAGRy&#10;cy9kb3ducmV2LnhtbFBLBQYAAAAABAAEAPUAAACMAwAAAAA=&#10;" fillcolor="black" stroked="f"/>
                        <v:rect id="Rectangle 2051" o:spid="_x0000_s1372" style="position:absolute;left:956;top:444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nTsgA&#10;AADeAAAADwAAAGRycy9kb3ducmV2LnhtbESPQWvCQBSE74X+h+UJvTUb01Y0ukotCL0I1fZQb8/s&#10;Mwlm36a7q0Z/vSsIPQ4z8w0zmXWmEUdyvrasoJ+kIIgLq2suFfx8L56HIHxA1thYJgVn8jCbPj5M&#10;MNf2xCs6rkMpIoR9jgqqENpcSl9UZNAntiWO3s46gyFKV0rt8BThppFZmg6kwZrjQoUtfVRU7NcH&#10;o2A+Gs7/vl55eVltN7T53e7fMpcq9dTr3scgAnXhP3xvf2oF2eAl68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UqdOyAAAAN4AAAAPAAAAAAAAAAAAAAAAAJgCAABk&#10;cnMvZG93bnJldi54bWxQSwUGAAAAAAQABAD1AAAAjQMAAAAA&#10;" fillcolor="black" stroked="f"/>
                        <v:rect id="Rectangle 2052" o:spid="_x0000_s1373" style="position:absolute;left:956;top:44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A5OcgA&#10;AADeAAAADwAAAGRycy9kb3ducmV2LnhtbESPQWsCMRSE7wX/Q3hCbzVr2opujaKFQi+FanvQ23Pz&#10;uru4edkmqW799UYQPA4z8w0znXe2EQfyoXasYTjIQBAXztRcavj+ensYgwgR2WDjmDT8U4D5rHc3&#10;xdy4I6/osI6lSBAOOWqoYmxzKUNRkcUwcC1x8n6ctxiT9KU0Ho8JbhupsmwkLdacFips6bWiYr/+&#10;sxqWk/Hy9/OJP06r3Za2m93+WflM6/t+t3gBEamLt/C1/W40qNGjUnC5k66AnJ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gDk5yAAAAN4AAAAPAAAAAAAAAAAAAAAAAJgCAABk&#10;cnMvZG93bnJldi54bWxQSwUGAAAAAAQABAD1AAAAjQMAAAAA&#10;" fillcolor="black" stroked="f"/>
                        <v:rect id="Rectangle 2053" o:spid="_x0000_s1374" style="position:absolute;left:956;top:44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ycosgA&#10;AADeAAAADwAAAGRycy9kb3ducmV2LnhtbESPQWsCMRSE70L/Q3iF3jTrakVXo9SC4EWotod6e26e&#10;u4ubl20SdfXXm0Khx2FmvmFmi9bU4kLOV5YV9HsJCOLc6ooLBV+fq+4YhA/IGmvLpOBGHhbzp84M&#10;M22vvKXLLhQiQthnqKAMocmk9HlJBn3PNsTRO1pnMETpCqkdXiPc1DJNkpE0WHFcKLGh95Ly0+5s&#10;FCwn4+XPx5A39+1hT/vvw+k1dYlSL8/t2xREoDb8h//aa60gHQ3S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zJyiyAAAAN4AAAAPAAAAAAAAAAAAAAAAAJgCAABk&#10;cnMvZG93bnJldi54bWxQSwUGAAAAAAQABAD1AAAAjQMAAAAA&#10;" fillcolor="black" stroked="f"/>
                        <v:rect id="Rectangle 2054" o:spid="_x0000_s1375" style="position:absolute;left:956;top:44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UE1sgA&#10;AADeAAAADwAAAGRycy9kb3ducmV2LnhtbESPQWsCMRSE70L/Q3iF3jTrakVXo1RB8CJU20O9PTfP&#10;3cXNyzZJdfXXm0Khx2FmvmFmi9bU4kLOV5YV9HsJCOLc6ooLBZ8f6+4YhA/IGmvLpOBGHhbzp84M&#10;M22vvKPLPhQiQthnqKAMocmk9HlJBn3PNsTRO1lnMETpCqkdXiPc1DJNkpE0WHFcKLGhVUn5ef9j&#10;FCwn4+X3+5C3993xQIev4/k1dYlSL8/t2xREoDb8h//aG60gHQ3SI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JQTWyAAAAN4AAAAPAAAAAAAAAAAAAAAAAJgCAABk&#10;cnMvZG93bnJldi54bWxQSwUGAAAAAAQABAD1AAAAjQMAAAAA&#10;" fillcolor="black" stroked="f"/>
                        <v:rect id="Rectangle 2055" o:spid="_x0000_s1376" style="position:absolute;left:956;top:44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mhTcgA&#10;AADeAAAADwAAAGRycy9kb3ducmV2LnhtbESPT2sCMRTE74V+h/AKvdWs6x90NUoVBC+C2h7q7bl5&#10;7i5uXrZJqquf3hQKPQ4z8xtmOm9NLS7kfGVZQbeTgCDOra64UPD5sXobgfABWWNtmRTcyMN89vw0&#10;xUzbK+/osg+FiBD2GSooQ2gyKX1ekkHfsQ1x9E7WGQxRukJqh9cIN7VMk2QoDVYcF0psaFlSft7/&#10;GAWL8Wjxve3z5r47HujwdTwPUpco9frSvk9ABGrDf/ivvdYK0mEvHcD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aaFNyAAAAN4AAAAPAAAAAAAAAAAAAAAAAJgCAABk&#10;cnMvZG93bnJldi54bWxQSwUGAAAAAAQABAD1AAAAjQMAAAAA&#10;" fillcolor="black" stroked="f"/>
                        <v:rect id="Rectangle 2056" o:spid="_x0000_s1377" style="position:absolute;left:956;top:442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s/OsgA&#10;AADeAAAADwAAAGRycy9kb3ducmV2LnhtbESPQWvCQBSE70L/w/KE3nRjWoNNXaUWhF4EtT3U2zP7&#10;mgSzb9PdVaO/3hUKPQ4z8w0znXemESdyvrasYDRMQBAXVtdcKvj6XA4mIHxA1thYJgUX8jCfPfSm&#10;mGt75g2dtqEUEcI+RwVVCG0upS8qMuiHtiWO3o91BkOUrpTa4TnCTSPTJMmkwZrjQoUtvVdUHLZH&#10;o2DxMln8rp95dd3sd7T73h/GqUuUeux3b68gAnXhP/zX/tAK0uwpzeB+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z86yAAAAN4AAAAPAAAAAAAAAAAAAAAAAJgCAABk&#10;cnMvZG93bnJldi54bWxQSwUGAAAAAAQABAD1AAAAjQMAAAAA&#10;" fillcolor="black" stroked="f"/>
                        <v:rect id="Rectangle 2057" o:spid="_x0000_s1378" style="position:absolute;left:956;top:44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eaoc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On5Mn+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95qhyAAAAN4AAAAPAAAAAAAAAAAAAAAAAJgCAABk&#10;cnMvZG93bnJldi54bWxQSwUGAAAAAAQABAD1AAAAjQMAAAAA&#10;" fillcolor="black" stroked="f"/>
                        <v:rect id="Rectangle 2058" o:spid="_x0000_s1379" style="position:absolute;left:956;top:44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gO08UA&#10;AADeAAAADwAAAGRycy9kb3ducmV2LnhtbERPu27CMBTdK/EP1kViKw6hRRAwCCpV6oJUHgNsl/iS&#10;RMTXqe1C4OvxUKnj0XnPFq2pxZWcrywrGPQTEMS51RUXCva7z9cxCB+QNdaWScGdPCzmnZcZZtre&#10;eEPXbShEDGGfoYIyhCaT0uclGfR92xBH7mydwRChK6R2eIvhppZpkoykwYpjQ4kNfZSUX7a/RsFq&#10;Ml79fL/x+rE5Hel4OF3eU5co1eu2yymIQG34F/+5v7SCdDRM4954J14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aA7TxQAAAN4AAAAPAAAAAAAAAAAAAAAAAJgCAABkcnMv&#10;ZG93bnJldi54bWxQSwUGAAAAAAQABAD1AAAAigMAAAAA&#10;" fillcolor="black" stroked="f"/>
                        <v:rect id="Rectangle 2059" o:spid="_x0000_s1380" style="position:absolute;left:956;top:44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SrSMgA&#10;AADeAAAADwAAAGRycy9kb3ducmV2LnhtbESPT2sCMRTE7wW/Q3iCt5p1bUVXo2ih0Euh/jno7bl5&#10;7i5uXrZJqls/vSkUPA4z8xtmtmhNLS7kfGVZwaCfgCDOra64ULDbvj+PQfiArLG2TAp+ycNi3nma&#10;Yabtldd02YRCRAj7DBWUITSZlD4vyaDv24Y4eifrDIYoXSG1w2uEm1qmSTKSBiuOCyU29FZSft78&#10;GAWryXj1/fXCn7f18UCH/fH8mrpEqV63XU5BBGrDI/zf/tAK0tEwncD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JKtIyAAAAN4AAAAPAAAAAAAAAAAAAAAAAJgCAABk&#10;cnMvZG93bnJldi54bWxQSwUGAAAAAAQABAD1AAAAjQMAAAAA&#10;" fillcolor="black" stroked="f"/>
                        <v:rect id="Rectangle 2060" o:spid="_x0000_s1381" style="position:absolute;left:956;top:44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eUCMcA&#10;AADeAAAADwAAAGRycy9kb3ducmV2LnhtbESPzWrCQBSF94LvMFyhO500tqIxo2ih0E2h2i7q7iZz&#10;mwQzd+LMVFOf3lkIXR7OH1++7k0rzuR8Y1nB4yQBQVxa3XCl4OvzdTwH4QOyxtYyKfgjD+vVcJBj&#10;pu2Fd3Teh0rEEfYZKqhD6DIpfVmTQT+xHXH0fqwzGKJ0ldQOL3HctDJNkpk02HB8qLGjl5rK4/7X&#10;KNgu5tvTxxO/X3fFgQ7fxfE5dYlSD6N+swQRqA//4Xv7TStIZ9NpBIg4EQ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HlAjHAAAA3gAAAA8AAAAAAAAAAAAAAAAAmAIAAGRy&#10;cy9kb3ducmV2LnhtbFBLBQYAAAAABAAEAPUAAACMAwAAAAA=&#10;" fillcolor="black" stroked="f"/>
                        <v:rect id="Rectangle 2061" o:spid="_x0000_s1382" style="position:absolute;left:956;top:440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sxk8gA&#10;AADeAAAADwAAAGRycy9kb3ducmV2LnhtbESPT2sCMRTE74LfITyhN826tqJbo9RCoReh/jno7bl5&#10;3V3cvGyTVFc/vREKPQ4z8xtmtmhNLc7kfGVZwXCQgCDOra64ULDbfvQnIHxA1lhbJgVX8rCYdzsz&#10;zLS98JrOm1CICGGfoYIyhCaT0uclGfQD2xBH79s6gyFKV0jt8BLhppZpkoylwYrjQokNvZeUnza/&#10;RsFyOln+fD3z6rY+HuiwP55eUpco9dRr315BBGrDf/iv/akVpOPRaAi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izGTyAAAAN4AAAAPAAAAAAAAAAAAAAAAAJgCAABk&#10;cnMvZG93bnJldi54bWxQSwUGAAAAAAQABAD1AAAAjQMAAAAA&#10;" fillcolor="black" stroked="f"/>
                        <v:rect id="Rectangle 2062" o:spid="_x0000_s1383" style="position:absolute;left:956;top:43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mv5MgA&#10;AADeAAAADwAAAGRycy9kb3ducmV2LnhtbESPQWsCMRSE70L/Q3iF3jTrakVXo9SC4EWotod6e26e&#10;u4ubl20SdfXXm0Khx2FmvmFmi9bU4kLOV5YV9HsJCOLc6ooLBV+fq+4YhA/IGmvLpOBGHhbzp84M&#10;M22vvKXLLhQiQthnqKAMocmk9HlJBn3PNsTRO1pnMETpCqkdXiPc1DJNkpE0WHFcKLGh95Ly0+5s&#10;FCwn4+XPx5A39+1hT/vvw+k1dYlSL8/t2xREoDb8h//aa60gHQ0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Wa/kyAAAAN4AAAAPAAAAAAAAAAAAAAAAAJgCAABk&#10;cnMvZG93bnJldi54bWxQSwUGAAAAAAQABAD1AAAAjQMAAAAA&#10;" fillcolor="black" stroked="f"/>
                        <v:rect id="Rectangle 2063" o:spid="_x0000_s1384" style="position:absolute;left:956;top:43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UKf8kA&#10;AADeAAAADwAAAGRycy9kb3ducmV2LnhtbESPT2vCQBTE70K/w/IKvenGpIpNXUULhV4E//RQb8/s&#10;Mwlm38bdrcZ++m6h4HGYmd8w03lnGnEh52vLCoaDBARxYXXNpYLP3Xt/AsIHZI2NZVJwIw/z2UNv&#10;irm2V97QZRtKESHsc1RQhdDmUvqiIoN+YFvi6B2tMxiidKXUDq8RbhqZJslYGqw5LlTY0ltFxWn7&#10;bRQsXybL8/qZVz+bw572X4fTKHWJUk+P3eIVRKAu3MP/7Q+tIB1nWQZ/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hUKf8kAAADeAAAADwAAAAAAAAAAAAAAAACYAgAA&#10;ZHJzL2Rvd25yZXYueG1sUEsFBgAAAAAEAAQA9QAAAI4DAAAAAA==&#10;" fillcolor="black" stroked="f"/>
                        <v:rect id="Rectangle 2064" o:spid="_x0000_s1385" style="position:absolute;left:956;top:43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ySC8gA&#10;AADeAAAADwAAAGRycy9kb3ducmV2LnhtbESPT2sCMRTE74V+h/CE3mrW9Q92a5QqCF4EtT3U23Pz&#10;uru4eVmTVFc/vREKPQ4z8xtmMmtNLc7kfGVZQa+bgCDOra64UPD1uXwdg/ABWWNtmRRcycNs+vw0&#10;wUzbC2/pvAuFiBD2GSooQ2gyKX1ekkHftQ1x9H6sMxiidIXUDi8RbmqZJslIGqw4LpTY0KKk/Lj7&#10;NQrmb+P5aTPg9W172NP++3Acpi5R6qXTfryDCNSG//Bfe6UVpKN+fwC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JILyAAAAN4AAAAPAAAAAAAAAAAAAAAAAJgCAABk&#10;cnMvZG93bnJldi54bWxQSwUGAAAAAAQABAD1AAAAjQMAAAAA&#10;" fillcolor="black" stroked="f"/>
                        <v:rect id="Rectangle 2065" o:spid="_x0000_s1386" style="position:absolute;left:956;top:43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3kMgA&#10;AADeAAAADwAAAGRycy9kb3ducmV2LnhtbESPT2sCMRTE70K/Q3hCb5p1/YPdGqUKgheh2h7q7bl5&#10;3V3cvKxJqqufvhEKPQ4z8xtmtmhNLS7kfGVZwaCfgCDOra64UPD5se5NQfiArLG2TApu5GExf+rM&#10;MNP2yju67EMhIoR9hgrKEJpMSp+XZND3bUMcvW/rDIYoXSG1w2uEm1qmSTKRBiuOCyU2tCopP+1/&#10;jILly3R5fh/x9r47HujwdTyNU5co9dxt315BBGrDf/ivvdEK0slwOIb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sDeQyAAAAN4AAAAPAAAAAAAAAAAAAAAAAJgCAABk&#10;cnMvZG93bnJldi54bWxQSwUGAAAAAAQABAD1AAAAjQMAAAAA&#10;" fillcolor="black" stroked="f"/>
                        <v:rect id="Rectangle 2066" o:spid="_x0000_s1387" style="position:absolute;left:956;top:437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Kp58gA&#10;AADeAAAADwAAAGRycy9kb3ducmV2LnhtbESPQWvCQBSE74L/YXlCb7ppbINGV6mFQi+Faj3o7Zl9&#10;TYLZt+nuVlN/vSsIPQ4z8w0zX3amESdyvras4HGUgCAurK65VLD9ehtOQPiArLGxTAr+yMNy0e/N&#10;Mdf2zGs6bUIpIoR9jgqqENpcSl9UZNCPbEscvW/rDIYoXSm1w3OEm0amSZJJgzXHhQpbeq2oOG5+&#10;jYLVdLL6+Xzij8v6sKf97nB8Tl2i1MOge5mBCNSF//C9/a4VpNl4nMHtTr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YqnnyAAAAN4AAAAPAAAAAAAAAAAAAAAAAJgCAABk&#10;cnMvZG93bnJldi54bWxQSwUGAAAAAAQABAD1AAAAjQMAAAAA&#10;" fillcolor="black" stroked="f"/>
                        <v:rect id="Rectangle 2067" o:spid="_x0000_s1388" style="position:absolute;left:956;top:43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4MfMgA&#10;AADeAAAADwAAAGRycy9kb3ducmV2LnhtbESPQWsCMRSE74X+h/AKvdVs12rtapQqCL0Ianuot+fm&#10;ubu4edkmUVd/vRGEHoeZ+YYZTVpTiyM5X1lW8NpJQBDnVldcKPj5nr8MQPiArLG2TArO5GEyfnwY&#10;YabtiVd0XIdCRAj7DBWUITSZlD4vyaDv2IY4ejvrDIYoXSG1w1OEm1qmSdKXBiuOCyU2NCsp368P&#10;RsH0YzD9W77x4rLabmjzu933Upco9fzUfg5BBGrDf/je/tIK0n63+w63O/EKyPE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Lgx8yAAAAN4AAAAPAAAAAAAAAAAAAAAAAJgCAABk&#10;cnMvZG93bnJldi54bWxQSwUGAAAAAAQABAD1AAAAjQMAAAAA&#10;" fillcolor="black" stroked="f"/>
                        <v:rect id="Rectangle 2068" o:spid="_x0000_s1389" style="position:absolute;left:956;top:43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GYDsYA&#10;AADeAAAADwAAAGRycy9kb3ducmV2LnhtbERPz2vCMBS+C/4P4Qm7abq6idZG0cFgl8F0O8zba/PW&#10;FpuXmmTa+debg7Djx/c7X/emFWdyvrGs4HGSgCAurW64UvD1+Tqeg/ABWWNrmRT8kYf1ajjIMdP2&#10;wjs670MlYgj7DBXUIXSZlL6syaCf2I44cj/WGQwRukpqh5cYblqZJslMGmw4NtTY0UtN5XH/axRs&#10;F/Pt6eOJ36+74kCH7+L4nLpEqYdRv1mCCNSHf/Hd/aYVpLPpNO6Nd+IV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GYDsYAAADeAAAADwAAAAAAAAAAAAAAAACYAgAAZHJz&#10;L2Rvd25yZXYueG1sUEsFBgAAAAAEAAQA9QAAAIsDAAAAAA==&#10;" fillcolor="black" stroked="f"/>
                        <v:rect id="Rectangle 2069" o:spid="_x0000_s1390" style="position:absolute;left:956;top:43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9lcgA&#10;AADeAAAADwAAAGRycy9kb3ducmV2LnhtbESPT2sCMRTE74LfITyhN812bUVXo2ih0ItQ/xz09ty8&#10;7i5uXtYk1bWfvhEKPQ4z8xtmtmhNLa7kfGVZwfMgAUGcW11xoWC/e++PQfiArLG2TAru5GEx73Zm&#10;mGl74w1dt6EQEcI+QwVlCE0mpc9LMugHtiGO3pd1BkOUrpDa4S3CTS3TJBlJgxXHhRIbeispP2+/&#10;jYLVZLy6fL7w+mdzOtLxcDq/pi5R6qnXLqcgArXhP/zX/tAK0tFwOIH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T2VyAAAAN4AAAAPAAAAAAAAAAAAAAAAAJgCAABk&#10;cnMvZG93bnJldi54bWxQSwUGAAAAAAQABAD1AAAAjQMAAAAA&#10;" fillcolor="black" stroked="f"/>
                        <v:rect id="Rectangle 2070" o:spid="_x0000_s1391" style="position:absolute;left:956;top:43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ndccA&#10;AADeAAAADwAAAGRycy9kb3ducmV2LnhtbESPy2rCQBSG9wXfYThCd3XSeEGjo6gguCmo7aLujpnT&#10;JJg5E2emmvr0zkLo8ue/8c0WranFlZyvLCt47yUgiHOrKy4UfH1u3sYgfEDWWFsmBX/kYTHvvMww&#10;0/bGe7oeQiHiCPsMFZQhNJmUPi/JoO/Zhjh6P9YZDFG6QmqHtzhuapkmyUgarDg+lNjQuqT8fPg1&#10;ClaT8eqyG/DHfX860vH7dB6mLlHqtdsupyACteE//GxvtYJ01B9EgIgTUU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B53XHAAAA3gAAAA8AAAAAAAAAAAAAAAAAmAIAAGRy&#10;cy9kb3ducmV2LnhtbFBLBQYAAAAABAAEAPUAAACMAwAAAAA=&#10;" fillcolor="black" stroked="f"/>
                        <v:rect id="Rectangle 2071" o:spid="_x0000_s1392" style="position:absolute;left:956;top:435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1C7sgA&#10;AADeAAAADwAAAGRycy9kb3ducmV2LnhtbESPT2sCMRTE7wW/Q3hCbzXrakW3RqlCoReh/jno7bl5&#10;3V3cvGyTVFc/vREKPQ4z8xtmOm9NLc7kfGVZQb+XgCDOra64ULDbfryMQfiArLG2TAqu5GE+6zxN&#10;MdP2wms6b0IhIoR9hgrKEJpMSp+XZND3bEMcvW/rDIYoXSG1w0uEm1qmSTKSBiuOCyU2tCwpP21+&#10;jYLFZLz4+Rry6rY+HuiwP55eU5co9dxt399ABGrDf/iv/akVpKPBs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jULuyAAAAN4AAAAPAAAAAAAAAAAAAAAAAJgCAABk&#10;cnMvZG93bnJldi54bWxQSwUGAAAAAAQABAD1AAAAjQMAAAAA&#10;" fillcolor="black" stroked="f"/>
                        <v:rect id="Rectangle 2072" o:spid="_x0000_s1393" style="position:absolute;left:956;top:43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mcgA&#10;AADeAAAADwAAAGRycy9kb3ducmV2LnhtbESPQWsCMRSE70L/Q3iF3jTrakVXo1RB8CJU20O9PTfP&#10;3cXNyzZJdfXXm0Khx2FmvmFmi9bU4kLOV5YV9HsJCOLc6ooLBZ8f6+4YhA/IGmvLpOBGHhbzp84M&#10;M22vvKPLPhQiQthnqKAMocmk9HlJBn3PNsTRO1lnMETpCqkdXiPc1DJNkpE0WHFcKLGhVUn5ef9j&#10;FCwn4+X3+5C3993xQIev4/k1dYlSL8/t2xREoDb8h//aG60gHQ2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X9yZyAAAAN4AAAAPAAAAAAAAAAAAAAAAAJgCAABk&#10;cnMvZG93bnJldi54bWxQSwUGAAAAAAQABAD1AAAAjQMAAAAA&#10;" fillcolor="black" stroked="f"/>
                        <v:rect id="Rectangle 2073" o:spid="_x0000_s1394" style="position:absolute;left:956;top:43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N5AsgA&#10;AADeAAAADwAAAGRycy9kb3ducmV2LnhtbESPT2sCMRTE74V+h/CE3mrW9Q92a5QqCF4EtT3U23Pz&#10;uru4eVmTVFc/vREKPQ4z8xtmMmtNLc7kfGVZQa+bgCDOra64UPD1uXwdg/ABWWNtmRRcycNs+vw0&#10;wUzbC2/pvAuFiBD2GSooQ2gyKX1ekkHftQ1x9H6sMxiidIXUDi8RbmqZJslIGqw4LpTY0KKk/Lj7&#10;NQrmb+P5aTPg9W172NP++3Acpi5R6qXTfryDCNSG//Bfe6UVpKP+oA+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E3kCyAAAAN4AAAAPAAAAAAAAAAAAAAAAAJgCAABk&#10;cnMvZG93bnJldi54bWxQSwUGAAAAAAQABAD1AAAAjQMAAAAA&#10;" fillcolor="black" stroked="f"/>
                        <v:rect id="Rectangle 2074" o:spid="_x0000_s1395" style="position:absolute;left:956;top:43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rhdsgA&#10;AADeAAAADwAAAGRycy9kb3ducmV2LnhtbESPQWvCQBSE70L/w/IK3nRjmopNXaUWBC+Fqj3U2zP7&#10;TILZt+nuqml/fVcQPA4z8w0znXemEWdyvrasYDRMQBAXVtdcKvjaLgcTED4ga2wsk4Jf8jCfPfSm&#10;mGt74TWdN6EUEcI+RwVVCG0upS8qMuiHtiWO3sE6gyFKV0rt8BLhppFpkoylwZrjQoUtvVdUHDcn&#10;o2DxMln8fGb88bfe72j3vT8+py5Rqv/Yvb2CCNSFe/jWXmkF6fgpy+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uF2yAAAAN4AAAAPAAAAAAAAAAAAAAAAAJgCAABk&#10;cnMvZG93bnJldi54bWxQSwUGAAAAAAQABAD1AAAAjQMAAAAA&#10;" fillcolor="black" stroked="f"/>
                        <v:rect id="Rectangle 2075" o:spid="_x0000_s1396" style="position:absolute;left:956;top:43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ZE7c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Tp5HY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tkTtyAAAAN4AAAAPAAAAAAAAAAAAAAAAAJgCAABk&#10;cnMvZG93bnJldi54bWxQSwUGAAAAAAQABAD1AAAAjQMAAAAA&#10;" fillcolor="black" stroked="f"/>
                        <v:rect id="Rectangle 2076" o:spid="_x0000_s1397" style="position:absolute;left:956;top:432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TamsgA&#10;AADeAAAADwAAAGRycy9kb3ducmV2LnhtbESPQWvCQBSE7wX/w/KE3uqmqQ0aXaUWCr0I1XrQ2zP7&#10;mgSzb9PdrUZ/vSsIPQ4z8w0znXemEUdyvras4HmQgCAurK65VLD5/ngagfABWWNjmRScycN81nuY&#10;Yq7tiVd0XIdSRAj7HBVUIbS5lL6oyKAf2JY4ej/WGQxRulJqh6cIN41MkySTBmuOCxW29F5RcVj/&#10;GQWL8Wjx+zXk5WW139Fuuz+8pi5R6rHfvU1ABOrCf/je/tQK0uxlm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ZNqayAAAAN4AAAAPAAAAAAAAAAAAAAAAAJgCAABk&#10;cnMvZG93bnJldi54bWxQSwUGAAAAAAQABAD1AAAAjQMAAAAA&#10;" fillcolor="black" stroked="f"/>
                        <v:rect id="Rectangle 2077" o:spid="_x0000_s1398" style="position:absolute;left:956;top:43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h/AckA&#10;AADeAAAADwAAAGRycy9kb3ducmV2LnhtbESPT2sCMRTE7wW/Q3hCbzXr1qrdGkULgpeC/w719ty8&#10;7i5uXrZJqtt++kYQPA4z8xtmMmtNLc7kfGVZQb+XgCDOra64ULDfLZ/GIHxA1lhbJgW/5GE27TxM&#10;MNP2whs6b0MhIoR9hgrKEJpMSp+XZND3bEMcvS/rDIYoXSG1w0uEm1qmSTKUBiuOCyU29F5Sftr+&#10;GAWL1/Hiez3gj7/N8UCHz+PpJXWJUo/ddv4GIlAb7uFbe6UVpMPnwQi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Sh/AckAAADeAAAADwAAAAAAAAAAAAAAAACYAgAA&#10;ZHJzL2Rvd25yZXYueG1sUEsFBgAAAAAEAAQA9QAAAI4DAAAAAA==&#10;" fillcolor="black" stroked="f"/>
                        <v:rect id="Rectangle 2078" o:spid="_x0000_s1399" style="position:absolute;left:956;top:43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c8UA&#10;AADeAAAADwAAAGRycy9kb3ducmV2LnhtbERPu27CMBTdK/EP1kXqVpyGhyBgECAhsVQC2qFsl/g2&#10;iYivg+1CytfjAanj0XnPFq2pxZWcrywreO8lIIhzqysuFHx9bt7GIHxA1lhbJgV/5GEx77zMMNP2&#10;xnu6HkIhYgj7DBWUITSZlD4vyaDv2YY4cj/WGQwRukJqh7cYbmqZJslIGqw4NpTY0Lqk/Hz4NQpW&#10;k/Hqshvwx31/OtLx+3Qepi5R6rXbLqcgArXhX/x0b7WCdNQfxL3xTr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t+tzxQAAAN4AAAAPAAAAAAAAAAAAAAAAAJgCAABkcnMv&#10;ZG93bnJldi54bWxQSwUGAAAAAAQABAD1AAAAigMAAAAA&#10;" fillcolor="black" stroked="f"/>
                        <v:rect id="Rectangle 2079" o:spid="_x0000_s1400" style="position:absolute;left:956;top:43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O6MgA&#10;AADeAAAADwAAAGRycy9kb3ducmV2LnhtbESPT2sCMRTE7wW/Q3hCbzXb1YquRlGh0Euh/jno7bl5&#10;3V3cvKxJqls/vREKPQ4z8xtmOm9NLS7kfGVZwWsvAUGcW11xoWC3fX8ZgfABWWNtmRT8kof5rPM0&#10;xUzbK6/psgmFiBD2GSooQ2gyKX1ekkHfsw1x9L6tMxiidIXUDq8RbmqZJslQGqw4LpTY0Kqk/LT5&#10;MQqW49Hy/DXgz9v6eKDD/nh6S12i1HO3XUxABGrDf/iv/aEVpMP+Y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07oyAAAAN4AAAAPAAAAAAAAAAAAAAAAAJgCAABk&#10;cnMvZG93bnJldi54bWxQSwUGAAAAAAQABAD1AAAAjQMAAAAA&#10;" fillcolor="black" stroked="f"/>
                        <v:rect id="Rectangle 2080" o:spid="_x0000_s1401" style="position:absolute;left:956;top:43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hxqMcA&#10;AADeAAAADwAAAGRycy9kb3ducmV2LnhtbESPzWoCMRSF9wXfIVzBXc10qqKjUbRQ6Eao2kXdXSe3&#10;M4OTmzGJOvr0zUJweTh/fLNFa2pxIecrywre+gkI4tzqigsFP7vP1zEIH5A11pZJwY08LOadlxlm&#10;2l55Q5dtKEQcYZ+hgjKEJpPS5yUZ9H3bEEfvzzqDIUpXSO3wGsdNLdMkGUmDFceHEhv6KCk/bs9G&#10;wWoyXp2+B7y+bw572v8ejsPUJUr1uu1yCiJQG57hR/tLK0hH78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YcajHAAAA3gAAAA8AAAAAAAAAAAAAAAAAmAIAAGRy&#10;cy9kb3ducmV2LnhtbFBLBQYAAAAABAAEAPUAAACMAwAAAAA=&#10;" fillcolor="black" stroked="f"/>
                        <v:rect id="Rectangle 2081" o:spid="_x0000_s1402" style="position:absolute;left:956;top:43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TUM8kA&#10;AADeAAAADwAAAGRycy9kb3ducmV2LnhtbESPzWsCMRTE7wX/h/CE3mrW9QPdGqUKhV6E+nHQ23Pz&#10;uru4edkmqa7+9Y1Q6HGYmd8ws0VranEh5yvLCvq9BARxbnXFhYL97v1lAsIHZI21ZVJwIw+Leedp&#10;hpm2V97QZRsKESHsM1RQhtBkUvq8JIO+Zxvi6H1ZZzBE6QqpHV4j3NQyTZKxNFhxXCixoVVJ+Xn7&#10;YxQsp5Pl9+eQ1/fN6UjHw+k8Sl2i1HO3fXsFEagN/+G/9odWkI4Hoz4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FTUM8kAAADeAAAADwAAAAAAAAAAAAAAAACYAgAA&#10;ZHJzL2Rvd25yZXYueG1sUEsFBgAAAAAEAAQA9QAAAI4DAAAAAA==&#10;" fillcolor="black" stroked="f"/>
                        <v:rect id="Rectangle 2082" o:spid="_x0000_s1403" style="position:absolute;left:956;top:43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ZKRMgA&#10;AADeAAAADwAAAGRycy9kb3ducmV2LnhtbESPT2sCMRTE74V+h/AKvdWs6x90NUoVBC+C2h7q7bl5&#10;7i5uXrZJqquf3hQKPQ4z8xtmOm9NLS7kfGVZQbeTgCDOra64UPD5sXobgfABWWNtmRTcyMN89vw0&#10;xUzbK+/osg+FiBD2GSooQ2gyKX1ekkHfsQ1x9E7WGQxRukJqh9cIN7VMk2QoDVYcF0psaFlSft7/&#10;GAWL8Wjxve3z5r47HujwdTwPUpco9frSvk9ABGrDf/ivvdYK0mFvkML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hkpEyAAAAN4AAAAPAAAAAAAAAAAAAAAAAJgCAABk&#10;cnMvZG93bnJldi54bWxQSwUGAAAAAAQABAD1AAAAjQMAAAAA&#10;" fillcolor="black" stroked="f"/>
                        <v:rect id="Rectangle 2083" o:spid="_x0000_s1404" style="position:absolute;left:956;top:42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rv38gA&#10;AADeAAAADwAAAGRycy9kb3ducmV2LnhtbESPT2sCMRTE70K/Q3hCb5p1/YPdGqUKgheh2h7q7bl5&#10;3V3cvKxJqqufvhEKPQ4z8xtmtmhNLS7kfGVZwaCfgCDOra64UPD5se5NQfiArLG2TApu5GExf+rM&#10;MNP2yju67EMhIoR9hgrKEJpMSp+XZND3bUMcvW/rDIYoXSG1w2uEm1qmSTKRBiuOCyU2tCopP+1/&#10;jILly3R5fh/x9r47HujwdTyNU5co9dxt315BBGrDf/ivvdEK0slwPI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yu/fyAAAAN4AAAAPAAAAAAAAAAAAAAAAAJgCAABk&#10;cnMvZG93bnJldi54bWxQSwUGAAAAAAQABAD1AAAAjQMAAAAA&#10;" fillcolor="black" stroked="f"/>
                        <v:rect id="Rectangle 2084" o:spid="_x0000_s1405" style="position:absolute;left:956;top:42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3q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Tp7HI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I3eryAAAAN4AAAAPAAAAAAAAAAAAAAAAAJgCAABk&#10;cnMvZG93bnJldi54bWxQSwUGAAAAAAQABAD1AAAAjQMAAAAA&#10;" fillcolor="black" stroked="f"/>
                        <v:rect id="Rectangle 2085" o:spid="_x0000_s1406" style="position:absolute;left:956;top:42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SMMgA&#10;AADeAAAADwAAAGRycy9kb3ducmV2LnhtbESPQWvCQBSE7wX/w/KE3uqmqRGNrlILhV6Eaj3o7Zl9&#10;TYLZt+nuVqO/visIPQ4z8w0zW3SmESdyvras4HmQgCAurK65VLD9en8ag/ABWWNjmRRcyMNi3nuY&#10;Ya7tmdd02oRSRAj7HBVUIbS5lL6oyKAf2JY4et/WGQxRulJqh+cIN41Mk2QkDdYcFyps6a2i4rj5&#10;NQqWk/Hy53PIq+v6sKf97nDMUpco9djvXqcgAnXhP3xvf2gF6egly+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b9IwyAAAAN4AAAAPAAAAAAAAAAAAAAAAAJgCAABk&#10;cnMvZG93bnJldi54bWxQSwUGAAAAAAQABAD1AAAAjQMAAAAA&#10;" fillcolor="black" stroked="f"/>
                        <v:rect id="Rectangle 2086" o:spid="_x0000_s1407" style="position:absolute;left:956;top:42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1MR8gA&#10;AADeAAAADwAAAGRycy9kb3ducmV2LnhtbESPQWvCQBSE7wX/w/KE3uqmqQaNrlILhV6Eaj3o7Zl9&#10;TYLZt+nuVqO/visIPQ4z8w0zW3SmESdyvras4HmQgCAurK65VLD9en8ag/ABWWNjmRRcyMNi3nuY&#10;Ya7tmdd02oRSRAj7HBVUIbS5lL6oyKAf2JY4et/WGQxRulJqh+cIN41MkySTBmuOCxW29FZRcdz8&#10;GgXLyXj58znk1XV92NN+dziOUpco9djvXqcgAnXhP3xvf2gFafYyy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vUxHyAAAAN4AAAAPAAAAAAAAAAAAAAAAAJgCAABk&#10;cnMvZG93bnJldi54bWxQSwUGAAAAAAQABAD1AAAAjQMAAAAA&#10;" fillcolor="black" stroked="f"/>
                        <v:rect id="Rectangle 2087" o:spid="_x0000_s1408" style="position:absolute;left:956;top:42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Hp3MkA&#10;AADeAAAADwAAAGRycy9kb3ducmV2LnhtbESPT2sCMRTE70K/Q3iF3jTbtf7papRaKHgR1Hqot+fm&#10;ubu4eVmTVFc/fVMo9DjMzG+Y6bw1tbiQ85VlBc+9BARxbnXFhYLd50d3DMIHZI21ZVJwIw/z2UNn&#10;ipm2V97QZRsKESHsM1RQhtBkUvq8JIO+Zxvi6B2tMxiidIXUDq8RbmqZJslQGqw4LpTY0HtJ+Wn7&#10;bRQsXseL8/qFV/fNYU/7r8NpkLpEqafH9m0CIlAb/sN/7aVWkA77gx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PHp3MkAAADeAAAADwAAAAAAAAAAAAAAAACYAgAA&#10;ZHJzL2Rvd25yZXYueG1sUEsFBgAAAAAEAAQA9QAAAI4DAAAAAA==&#10;" fillcolor="black" stroked="f"/>
                        <v:rect id="Rectangle 2088" o:spid="_x0000_s1409" style="position:absolute;left:956;top:42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59rsUA&#10;AADeAAAADwAAAGRycy9kb3ducmV2LnhtbERPz2vCMBS+D/wfwhO8zXSdilaj6GCwizB1h3l7Nm9t&#10;sXmpSdTqX78cBI8f3+/ZojW1uJDzlWUFb/0EBHFudcWFgp/d5+sYhA/IGmvLpOBGHhbzzssMM22v&#10;vKHLNhQihrDPUEEZQpNJ6fOSDPq+bYgj92edwRChK6R2eI3hppZpkoykwYpjQ4kNfZSUH7dno2A1&#10;Ga9O3wNe3zeHPe1/D8dh6hKlet12OQURqA1P8cP9pRWko/dh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bn2uxQAAAN4AAAAPAAAAAAAAAAAAAAAAAJgCAABkcnMv&#10;ZG93bnJldi54bWxQSwUGAAAAAAQABAD1AAAAigMAAAAA&#10;" fillcolor="black" stroked="f"/>
                        <v:rect id="Rectangle 2089" o:spid="_x0000_s1410" style="position:absolute;left:956;top:42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LYNcgA&#10;AADeAAAADwAAAGRycy9kb3ducmV2LnhtbESPT2sCMRTE7wW/Q3hCbzXbtYquRlGh0ItQ/xz09ty8&#10;7i5uXtYk1a2fvhEKPQ4z8xtmOm9NLa7kfGVZwWsvAUGcW11xoWC/e38ZgfABWWNtmRT8kIf5rPM0&#10;xUzbG2/oug2FiBD2GSooQ2gyKX1ekkHfsw1x9L6sMxiidIXUDm8RbmqZJslQGqw4LpTY0Kqk/Lz9&#10;NgqW49Hy8vnG6/vmdKTj4XQepC5R6rnbLiYgArXhP/zX/tAK0mF/MIb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Itg1yAAAAN4AAAAPAAAAAAAAAAAAAAAAAJgCAABk&#10;cnMvZG93bnJldi54bWxQSwUGAAAAAAQABAD1AAAAjQMAAAAA&#10;" fillcolor="black" stroked="f"/>
                        <v:rect id="Rectangle 2090" o:spid="_x0000_s1411" style="position:absolute;left:956;top:42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S7FccA&#10;AADeAAAADwAAAGRycy9kb3ducmV2LnhtbESPy2rCQBSG9wXfYTiCuzoxtkGjo2hB6KZQLwvdHTPH&#10;JJg5k86MmvbpO4tClz//jW++7Ewj7uR8bVnBaJiAIC6srrlUcNhvnicgfEDW2FgmBd/kYbnoPc0x&#10;1/bBW7rvQiniCPscFVQhtLmUvqjIoB/aljh6F+sMhihdKbXDRxw3jUyTJJMGa44PFbb0VlFx3d2M&#10;gvV0sv76fOGPn+35RKfj+fqaukSpQb9bzUAE6sJ/+K/9rhWk2Ti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0uxXHAAAA3gAAAA8AAAAAAAAAAAAAAAAAmAIAAGRy&#10;cy9kb3ducmV2LnhtbFBLBQYAAAAABAAEAPUAAACMAwAAAAA=&#10;" fillcolor="black" stroked="f"/>
                        <v:rect id="Rectangle 2091" o:spid="_x0000_s1412" style="position:absolute;left:956;top:42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gejsgA&#10;AADeAAAADwAAAGRycy9kb3ducmV2LnhtbESPQWvCQBSE74L/YXmF3nRj2gaNrqKFQi9CtR709sy+&#10;JsHs23R3q9Ff7xYKPQ4z8w0zW3SmEWdyvrasYDRMQBAXVtdcKth9vg3GIHxA1thYJgVX8rCY93sz&#10;zLW98IbO21CKCGGfo4IqhDaX0hcVGfRD2xJH78s6gyFKV0rt8BLhppFpkmTSYM1xocKWXisqTtsf&#10;o2A1Ga++P555fdscD3TYH08vqUuUenzollMQgbrwH/5rv2sFafaU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OB6OyAAAAN4AAAAPAAAAAAAAAAAAAAAAAJgCAABk&#10;cnMvZG93bnJldi54bWxQSwUGAAAAAAQABAD1AAAAjQMAAAAA&#10;" fillcolor="black" stroked="f"/>
                        <v:rect id="Rectangle 2092" o:spid="_x0000_s1413" style="position:absolute;left:956;top:42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qA+cgA&#10;AADeAAAADwAAAGRycy9kb3ducmV2LnhtbESPQWvCQBSE70L/w/KE3nRjWoNNXaUWhF4EtT3U2zP7&#10;mgSzb9PdVaO/3hUKPQ4z8w0znXemESdyvrasYDRMQBAXVtdcKvj6XA4mIHxA1thYJgUX8jCfPfSm&#10;mGt75g2dtqEUEcI+RwVVCG0upS8qMuiHtiWO3o91BkOUrpTa4TnCTSPTJMmkwZrjQoUtvVdUHLZH&#10;o2DxMln8rp95dd3sd7T73h/GqUuUeux3b68gAnXhP/zX/tAK0uwpS+F+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6oD5yAAAAN4AAAAPAAAAAAAAAAAAAAAAAJgCAABk&#10;cnMvZG93bnJldi54bWxQSwUGAAAAAAQABAD1AAAAjQMAAAAA&#10;" fillcolor="black" stroked="f"/>
                        <v:rect id="Rectangle 2093" o:spid="_x0000_s1414" style="position:absolute;left:956;top:42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YlYsgA&#10;AADeAAAADwAAAGRycy9kb3ducmV2LnhtbESPQWvCQBSE74L/YXlCb7ppbINGV6mFQi+Faj3o7Zl9&#10;TYLZt+nuVlN/vSsIPQ4z8w0zX3amESdyvras4HGUgCAurK65VLD9ehtOQPiArLGxTAr+yMNy0e/N&#10;Mdf2zGs6bUIpIoR9jgqqENpcSl9UZNCPbEscvW/rDIYoXSm1w3OEm0amSZJJgzXHhQpbeq2oOG5+&#10;jYLVdLL6+Xzij8v6sKf97nB8Tl2i1MOge5mBCNSF//C9/a4VpNk4G8PtTr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piViyAAAAN4AAAAPAAAAAAAAAAAAAAAAAJgCAABk&#10;cnMvZG93bnJldi54bWxQSwUGAAAAAAQABAD1AAAAjQMAAAAA&#10;" fillcolor="black" stroked="f"/>
                        <v:rect id="Rectangle 2094" o:spid="_x0000_s1415" style="position:absolute;left:956;top:42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9FsgA&#10;AADeAAAADwAAAGRycy9kb3ducmV2LnhtbESPQWvCQBSE7wX/w/KE3uqmqQ0aXaUWCr0I1XrQ2zP7&#10;mgSzb9PdrUZ/vSsIPQ4z8w0znXemEUdyvras4HmQgCAurK65VLD5/ngagfABWWNjmRScycN81nuY&#10;Yq7tiVd0XIdSRAj7HBVUIbS5lL6oyKAf2JY4ej/WGQxRulJqh6cIN41MkySTBmuOCxW29F5RcVj/&#10;GQWL8Wjx+zXk5WW139Fuuz+8pi5R6rHfvU1ABOrCf/je/tQK0uwl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T70WyAAAAN4AAAAPAAAAAAAAAAAAAAAAAJgCAABk&#10;cnMvZG93bnJldi54bWxQSwUGAAAAAAQABAD1AAAAjQMAAAAA&#10;" fillcolor="black" stroked="f"/>
                        <v:rect id="Rectangle 2095" o:spid="_x0000_s1416" style="position:absolute;left:956;top:42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MYjcgA&#10;AADeAAAADwAAAGRycy9kb3ducmV2LnhtbESPQWvCQBSE7wX/w/KE3uqmqQaNrlILhV6Eaj3o7Zl9&#10;TYLZt+nuVqO/visIPQ4z8w0zW3SmESdyvras4HmQgCAurK65VLD9en8ag/ABWWNjmRRcyMNi3nuY&#10;Ya7tmdd02oRSRAj7HBVUIbS5lL6oyKAf2JY4et/WGQxRulJqh+cIN41MkySTBmuOCxW29FZRcdz8&#10;GgXLyXj58znk1XV92NN+dziOUpco9djvXqcgAnXhP3xvf2gFafaSj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AxiNyAAAAN4AAAAPAAAAAAAAAAAAAAAAAJgCAABk&#10;cnMvZG93bnJldi54bWxQSwUGAAAAAAQABAD1AAAAjQMAAAAA&#10;" fillcolor="black" stroked="f"/>
                        <v:rect id="Rectangle 2096" o:spid="_x0000_s1417" style="position:absolute;left:956;top:42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GG+sgA&#10;AADeAAAADwAAAGRycy9kb3ducmV2LnhtbESPT2vCQBTE74V+h+UJvdWNaQ2aukotFHoR/HfQ2zP7&#10;mgSzb9PdrUY/vSsUehxm5jfMZNaZRpzI+dqygkE/AUFcWF1zqWC7+XwegfABWWNjmRRcyMNs+vgw&#10;wVzbM6/otA6liBD2OSqoQmhzKX1RkUHfty1x9L6tMxiidKXUDs8RbhqZJkkmDdYcFyps6aOi4rj+&#10;NQrm49H8Z/nKi+vqsKf97nAcpi5R6qnXvb+BCNSF//Bf+0srSLOXLIP7nXgF5PQ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0Yb6yAAAAN4AAAAPAAAAAAAAAAAAAAAAAJgCAABk&#10;cnMvZG93bnJldi54bWxQSwUGAAAAAAQABAD1AAAAjQMAAAAA&#10;" fillcolor="black" stroked="f"/>
                        <v:rect id="Rectangle 2097" o:spid="_x0000_s1418" style="position:absolute;left:956;top:42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0jYc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ZY/5E9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p0jYckAAADeAAAADwAAAAAAAAAAAAAAAACYAgAA&#10;ZHJzL2Rvd25yZXYueG1sUEsFBgAAAAAEAAQA9QAAAI4DAAAAAA==&#10;" fillcolor="black" stroked="f"/>
                        <v:rect id="Rectangle 2098" o:spid="_x0000_s1419" style="position:absolute;left:956;top:41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K3E8UA&#10;AADeAAAADwAAAGRycy9kb3ducmV2LnhtbERPu27CMBTdK/EP1kViKw6hjSBgEFRC6lKpPAbYLvEl&#10;iYivU9tA2q+vh0odj857vuxMI+7kfG1ZwWiYgCAurK65VHDYb54nIHxA1thYJgXf5GG56D3NMdf2&#10;wVu670IpYgj7HBVUIbS5lL6oyKAf2pY4chfrDIYIXSm1w0cMN41MkySTBmuODRW29FZRcd3djIL1&#10;dLL++nzhj5/t+USn4/n6mrpEqUG/W81ABOrCv/jP/a4VpNk4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ArcTxQAAAN4AAAAPAAAAAAAAAAAAAAAAAJgCAABkcnMv&#10;ZG93bnJldi54bWxQSwUGAAAAAAQABAD1AAAAigMAAAAA&#10;" fillcolor="black" stroked="f"/>
                        <v:rect id="Rectangle 2099" o:spid="_x0000_s1420" style="position:absolute;left:956;top:40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4SiMgA&#10;AADeAAAADwAAAGRycy9kb3ducmV2LnhtbESPQWvCQBSE70L/w/KE3nRj2gaNrlILhV6Eaj3o7Zl9&#10;JsHs23R3q9Ff7xYKPQ4z8w0zW3SmEWdyvrasYDRMQBAXVtdcKth+vQ/GIHxA1thYJgVX8rCYP/Rm&#10;mGt74TWdN6EUEcI+RwVVCG0upS8qMuiHtiWO3tE6gyFKV0rt8BLhppFpkmTSYM1xocKW3ioqTpsf&#10;o2A5GS+/P595dVsf9rTfHU4vqUuUeux3r1MQgbrwH/5rf2gFafaU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ThKIyAAAAN4AAAAPAAAAAAAAAAAAAAAAAJgCAABk&#10;cnMvZG93bnJldi54bWxQSwUGAAAAAAQABAD1AAAAjQMAAAAA&#10;" fillcolor="black" stroked="f"/>
                        <v:rect id="Rectangle 2100" o:spid="_x0000_s1421" style="position:absolute;left:956;top:40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0tyMcA&#10;AADeAAAADwAAAGRycy9kb3ducmV2LnhtbESPvW7CMBSF90q8g3WR2IpDoJSmGFQqIbFUAsoA2yW+&#10;JBHxdWq7EHh6PFTqeHT+9E3nranFhZyvLCsY9BMQxLnVFRcKdt/L5wkIH5A11pZJwY08zGedpylm&#10;2l55Q5dtKEQcYZ+hgjKEJpPS5yUZ9H3bEEfvZJ3BEKUrpHZ4jeOmlmmSjKXBiuNDiQ19lpSft79G&#10;weJtsvhZj/jrvjke6LA/nl9SlyjV67Yf7yACteE//NdeaQXpePgaASJORAE5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tLcjHAAAA3gAAAA8AAAAAAAAAAAAAAAAAmAIAAGRy&#10;cy9kb3ducmV2LnhtbFBLBQYAAAAABAAEAPUAAACMAwAAAAA=&#10;" fillcolor="black" stroked="f"/>
                        <v:rect id="Rectangle 2101" o:spid="_x0000_s1422" style="position:absolute;left:956;top:408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IU8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Xj4PID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4YhTyAAAAN4AAAAPAAAAAAAAAAAAAAAAAJgCAABk&#10;cnMvZG93bnJldi54bWxQSwUGAAAAAAQABAD1AAAAjQMAAAAA&#10;" fillcolor="black" stroked="f"/>
                        <v:rect id="Rectangle 2102" o:spid="_x0000_s1423" style="position:absolute;left:956;top:40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WJM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On58Tu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MxYkyAAAAN4AAAAPAAAAAAAAAAAAAAAAAJgCAABk&#10;cnMvZG93bnJldi54bWxQSwUGAAAAAAQABAD1AAAAjQMAAAAA&#10;" fillcolor="black" stroked="f"/>
                        <v:rect id="Rectangle 2103" o:spid="_x0000_s1424" style="position:absolute;left:956;top:40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zv8gA&#10;AADeAAAADwAAAGRycy9kb3ducmV2LnhtbESPQWsCMRSE74X+h/AKvdVs12rtapQqCL0Ianuot+fm&#10;ubu4edkmUVd/vRGEHoeZ+YYZTVpTiyM5X1lW8NpJQBDnVldcKPj5nr8MQPiArLG2TArO5GEyfnwY&#10;YabtiVd0XIdCRAj7DBWUITSZlD4vyaDv2IY4ejvrDIYoXSG1w1OEm1qmSdKXBiuOCyU2NCsp368P&#10;RsH0YzD9W77x4rLabmjzu933Upco9fzUfg5BBGrDf/je/tIK0n73vQu3O/EKyPE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f7O/yAAAAN4AAAAPAAAAAAAAAAAAAAAAAJgCAABk&#10;cnMvZG93bnJldi54bWxQSwUGAAAAAAQABAD1AAAAjQMAAAAA&#10;" fillcolor="black" stroked="f"/>
                        <v:rect id="Rectangle 2104" o:spid="_x0000_s1425" style="position:absolute;left:956;top:40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Yry8kA&#10;AADeAAAADwAAAGRycy9kb3ducmV2LnhtbESPT2sCMRTE7wW/Q3hCbzXr1qrdGkULgpeC/w719ty8&#10;7i5uXrZJqtt++kYQPA4z8xtmMmtNLc7kfGVZQb+XgCDOra64ULDfLZ/GIHxA1lhbJgW/5GE27TxM&#10;MNP2whs6b0MhIoR9hgrKEJpMSp+XZND3bEMcvS/rDIYoXSG1w0uEm1qmSTKUBiuOCyU29F5Sftr+&#10;GAWL1/Hiez3gj7/N8UCHz+PpJXWJUo/ddv4GIlAb7uFbe6UVpMPn0Q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5Yry8kAAADeAAAADwAAAAAAAAAAAAAAAACYAgAA&#10;ZHJzL2Rvd25yZXYueG1sUEsFBgAAAAAEAAQA9QAAAI4DAAAAAA==&#10;" fillcolor="black" stroked="f"/>
                        <v:rect id="Rectangle 2105" o:spid="_x0000_s1426" style="position:absolute;left:956;top:40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qOUMkA&#10;AADeAAAADwAAAGRycy9kb3ducmV2LnhtbESPT2sCMRTE70K/Q3iF3jTbtf7papRaKHgR1Hqot+fm&#10;ubu4eVmTVFc/fVMo9DjMzG+Y6bw1tbiQ85VlBc+9BARxbnXFhYLd50d3DMIHZI21ZVJwIw/z2UNn&#10;ipm2V97QZRsKESHsM1RQhtBkUvq8JIO+Zxvi6B2tMxiidIXUDq8RbmqZJslQGqw4LpTY0HtJ+Wn7&#10;bRQsXseL8/qFV/fNYU/7r8NpkLpEqafH9m0CIlAb/sN/7aVWkA77ow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NqOUMkAAADeAAAADwAAAAAAAAAAAAAAAACYAgAA&#10;ZHJzL2Rvd25yZXYueG1sUEsFBgAAAAAEAAQA9QAAAI4DAAAAAA==&#10;" fillcolor="black" stroked="f"/>
                        <v:rect id="Rectangle 2106" o:spid="_x0000_s1427" style="position:absolute;left:956;top:406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gQJ8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ZY/POV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AgQJ8kAAADeAAAADwAAAAAAAAAAAAAAAACYAgAA&#10;ZHJzL2Rvd25yZXYueG1sUEsFBgAAAAAEAAQA9QAAAI4DAAAAAA==&#10;" fillcolor="black" stroked="f"/>
                        <v:rect id="Rectangle 2107" o:spid="_x0000_s1428" style="position:absolute;left:956;top:40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S1vM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uloNoP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RLW8yAAAAN4AAAAPAAAAAAAAAAAAAAAAAJgCAABk&#10;cnMvZG93bnJldi54bWxQSwUGAAAAAAQABAD1AAAAjQMAAAAA&#10;" fillcolor="black" stroked="f"/>
                        <v:rect id="Rectangle 2108" o:spid="_x0000_s1429" style="position:absolute;left:956;top:40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shzsUA&#10;AADeAAAADwAAAGRycy9kb3ducmV2LnhtbERPPW/CMBDdK/EfrENiKw6BUppiUKmExFIJKANsR3wk&#10;EfE5tV0I/Ho8VOr49L6n89bU4kLOV5YVDPoJCOLc6ooLBbvv5fMEhA/IGmvLpOBGHuazztMUM22v&#10;vKHLNhQihrDPUEEZQpNJ6fOSDPq+bYgjd7LOYIjQFVI7vMZwU8s0ScbSYMWxocSGPkvKz9tfo2Dx&#10;Nln8rEf8dd8cD3TYH88vqUuU6nXbj3cQgdrwL/5zr7SCdDx8jXvjnXg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2yHOxQAAAN4AAAAPAAAAAAAAAAAAAAAAAJgCAABkcnMv&#10;ZG93bnJldi54bWxQSwUGAAAAAAQABAD1AAAAigMAAAAA&#10;" fillcolor="black" stroked="f"/>
                      </v:group>
                      <v:group id="Group 2109" o:spid="_x0000_s1430" style="position:absolute;left:6083;top:18003;width:32;height:8382" coordorigin="956,2735" coordsize="5,1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vTcyMcAAADe&#10;AAAADwAAAAAAAAAAAAAAAACqAgAAZHJzL2Rvd25yZXYueG1sUEsFBgAAAAAEAAQA+gAAAJ4DAAAA&#10;AA==&#10;">
                        <v:rect id="Rectangle 2110" o:spid="_x0000_s1431" style="position:absolute;left:956;top:40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d78cA&#10;AADeAAAADwAAAGRycy9kb3ducmV2LnhtbESPy2rCQBSG9wXfYTiCuzoxthKjo2hB6KZQLwvdHTPH&#10;JJg5k86MmvbpO4tClz//jW++7Ewj7uR8bVnBaJiAIC6srrlUcNhvnjMQPiBrbCyTgm/ysFz0nuaY&#10;a/vgLd13oRRxhH2OCqoQ2lxKX1Rk0A9tSxy9i3UGQ5SulNrhI46bRqZJMpEGa44PFbb0VlFx3d2M&#10;gvU0W399vvDHz/Z8otPxfH1NXaLUoN+tZiACdeE//Nd+1wrSyTi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4Xe/HAAAA3gAAAA8AAAAAAAAAAAAAAAAAmAIAAGRy&#10;cy9kb3ducmV2LnhtbFBLBQYAAAAABAAEAPUAAACMAwAAAAA=&#10;" fillcolor="black" stroked="f"/>
                        <v:rect id="Rectangle 2111" o:spid="_x0000_s1432" style="position:absolute;left:956;top:40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T4dMgA&#10;AADeAAAADwAAAGRycy9kb3ducmV2LnhtbESPQWvCQBSE7wX/w/IKvdWNaSsxuooKQi+Faj3o7Zl9&#10;TYLZt3F31dRf7xYKPQ4z8w0zmXWmERdyvrasYNBPQBAXVtdcKth+rZ4zED4ga2wsk4If8jCb9h4m&#10;mGt75TVdNqEUEcI+RwVVCG0upS8qMuj7tiWO3rd1BkOUrpTa4TXCTSPTJBlKgzXHhQpbWlZUHDdn&#10;o2Axyhanz1f+uK0Pe9rvDse31CVKPT128zGIQF34D/+137WCdPiSDe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NPh0yAAAAN4AAAAPAAAAAAAAAAAAAAAAAJgCAABk&#10;cnMvZG93bnJldi54bWxQSwUGAAAAAAQABAD1AAAAjQMAAAAA&#10;" fillcolor="black" stroked="f"/>
                        <v:rect id="Rectangle 2112" o:spid="_x0000_s1433" style="position:absolute;left:956;top:404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mA8gA&#10;AADeAAAADwAAAGRycy9kb3ducmV2LnhtbESPQWvCQBSE70L/w/KE3nRjqpKmrlILgpeC2h7q7Zl9&#10;TYLZt+nuqqm/3hUKPQ4z8w0zW3SmEWdyvrasYDRMQBAXVtdcKvj8WA0yED4ga2wsk4Jf8rCYP/Rm&#10;mGt74S2dd6EUEcI+RwVVCG0upS8qMuiHtiWO3rd1BkOUrpTa4SXCTSPTJJlKgzXHhQpbequoOO5O&#10;RsHyOVv+bMb8ft0e9rT/OhwnqUuUeux3ry8gAnXhP/zXXmsF6fQpS+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5mYDyAAAAN4AAAAPAAAAAAAAAAAAAAAAAJgCAABk&#10;cnMvZG93bnJldi54bWxQSwUGAAAAAAQABAD1AAAAjQMAAAAA&#10;" fillcolor="black" stroked="f"/>
                        <v:rect id="Rectangle 2113" o:spid="_x0000_s1434" style="position:absolute;left:956;top:40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rDmMgA&#10;AADeAAAADwAAAGRycy9kb3ducmV2LnhtbESPQWvCQBSE74L/YXlCb7ppbCVGV6mFQi9CtR709sy+&#10;JsHs23R3q9Ff7xYKPQ4z8w0zX3amEWdyvras4HGUgCAurK65VLD7fBtmIHxA1thYJgVX8rBc9Htz&#10;zLW98IbO21CKCGGfo4IqhDaX0hcVGfQj2xJH78s6gyFKV0rt8BLhppFpkkykwZrjQoUtvVZUnLY/&#10;RsFqmq2+P554fdscD3TYH0/PqUuUehh0LzMQgbrwH/5rv2sF6WScjeH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qsOYyAAAAN4AAAAPAAAAAAAAAAAAAAAAAJgCAABk&#10;cnMvZG93bnJldi54bWxQSwUGAAAAAAQABAD1AAAAjQMAAAAA&#10;" fillcolor="black" stroked="f"/>
                        <v:rect id="Rectangle 2114" o:spid="_x0000_s1435" style="position:absolute;left:956;top:40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b7MgA&#10;AADeAAAADwAAAGRycy9kb3ducmV2LnhtbESPQWvCQBSE74L/YXlCb7pptJKmrlKFQi9CtT3U2zP7&#10;mgSzb9PdrUZ/vSsIPQ4z8w0zW3SmEUdyvras4HGUgCAurK65VPD1+TbMQPiArLGxTArO5GEx7/dm&#10;mGt74g0dt6EUEcI+RwVVCG0upS8qMuhHtiWO3o91BkOUrpTa4SnCTSPTJJlKgzXHhQpbWlVUHLZ/&#10;RsHyOVv+fkx4fdnsd7T73h+eUpco9TDoXl9ABOrCf/jeftcK0uk4m8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Q1vsyAAAAN4AAAAPAAAAAAAAAAAAAAAAAJgCAABk&#10;cnMvZG93bnJldi54bWxQSwUGAAAAAAQABAD1AAAAjQMAAAAA&#10;" fillcolor="black" stroked="f"/>
                        <v:rect id="Rectangle 2115" o:spid="_x0000_s1436" style="position:absolute;left:956;top:40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d8kA&#10;AADeAAAADwAAAGRycy9kb3ducmV2LnhtbESPT2vCQBTE7wW/w/KE3uqm8Q9p6ipVKPQiqO2h3p7Z&#10;1ySYfZvubjX66V1B6HGYmd8w03lnGnEk52vLCp4HCQjiwuqaSwVfn+9PGQgfkDU2lknBmTzMZ72H&#10;KebannhDx20oRYSwz1FBFUKbS+mLigz6gW2Jo/djncEQpSuldniKcNPINEkm0mDNcaHClpYVFYft&#10;n1GweMkWv+sRry6b/Y523/vDOHWJUo/97u0VRKAu/Ifv7Q+tIJ0Msz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Q/+d8kAAADeAAAADwAAAAAAAAAAAAAAAACYAgAA&#10;ZHJzL2Rvd25yZXYueG1sUEsFBgAAAAAEAAQA9QAAAI4DAAAAAA==&#10;" fillcolor="black" stroked="f"/>
                        <v:rect id="Rectangle 2116" o:spid="_x0000_s1437" style="position:absolute;left:956;top:40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1gAMkA&#10;AADeAAAADwAAAGRycy9kb3ducmV2LnhtbESPT2vCQBTE74V+h+UVvNVNYxtidJVaEHop1D8HvT2z&#10;zySYfZvurpr203eFQo/DzPyGmc5704oLOd9YVvA0TEAQl1Y3XCnYbpaPOQgfkDW2lknBN3mYz+7v&#10;plhoe+UVXdahEhHCvkAFdQhdIaUvazLoh7Yjjt7ROoMhSldJ7fAa4aaVaZJk0mDDcaHGjt5qKk/r&#10;s1GwGOeLr89n/vhZHfa03x1OL6lLlBo89K8TEIH68B/+a79rBWk2yj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d1gAMkAAADeAAAADwAAAAAAAAAAAAAAAACYAgAA&#10;ZHJzL2Rvd25yZXYueG1sUEsFBgAAAAAEAAQA9QAAAI4DAAAAAA==&#10;" fillcolor="black" stroked="f"/>
                        <v:rect id="Rectangle 2117" o:spid="_x0000_s1438" style="position:absolute;left:956;top:401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HFm8kA&#10;AADeAAAADwAAAGRycy9kb3ducmV2LnhtbESPQWvCQBSE7wX/w/KE3urG1NoYXUULBS+Fanuot2f2&#10;mQSzb+PuVtP++m5B8DjMzDfMbNGZRpzJ+dqyguEgAUFcWF1zqeDz4/UhA+EDssbGMin4IQ+Lee9u&#10;hrm2F97QeRtKESHsc1RQhdDmUvqiIoN+YFvi6B2sMxiidKXUDi8RbhqZJslYGqw5LlTY0ktFxXH7&#10;bRSsJtnq9D7it9/Nfke7r/3xKXWJUvf9bjkFEagLt/C1vdYK0vFj9g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pHFm8kAAADeAAAADwAAAAAAAAAAAAAAAACYAgAA&#10;ZHJzL2Rvd25yZXYueG1sUEsFBgAAAAAEAAQA9QAAAI4DAAAAAA==&#10;" fillcolor="black" stroked="f"/>
                        <v:rect id="Rectangle 2118" o:spid="_x0000_s1439" style="position:absolute;left:956;top:40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5R6cUA&#10;AADeAAAADwAAAGRycy9kb3ducmV2LnhtbERPu27CMBTdK/EP1kViKw6hRSFgEFRC6lKpPAbYLvEl&#10;iYivU9tA2q+vh0odj857vuxMI+7kfG1ZwWiYgCAurK65VHDYb54zED4ga2wsk4Jv8rBc9J7mmGv7&#10;4C3dd6EUMYR9jgqqENpcSl9UZNAPbUscuYt1BkOErpTa4SOGm0amSTKRBmuODRW29FZRcd3djIL1&#10;NFt/fb7wx8/2fKLT8Xx9TV2i1KDfrWYgAnXhX/znftcK0sk4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DlHpxQAAAN4AAAAPAAAAAAAAAAAAAAAAAJgCAABkcnMv&#10;ZG93bnJldi54bWxQSwUGAAAAAAQABAD1AAAAigMAAAAA&#10;" fillcolor="black" stroked="f"/>
                        <v:rect id="Rectangle 2119" o:spid="_x0000_s1440" style="position:absolute;left:956;top:40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L0cs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dPiSje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QvRyyAAAAN4AAAAPAAAAAAAAAAAAAAAAAJgCAABk&#10;cnMvZG93bnJldi54bWxQSwUGAAAAAAQABAD1AAAAjQMAAAAA&#10;" fillcolor="black" stroked="f"/>
                        <v:rect id="Rectangle 2120" o:spid="_x0000_s1441" style="position:absolute;left:956;top:40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LMscA&#10;AADeAAAADwAAAGRycy9kb3ducmV2LnhtbESPy2rCQBSG9wXfYTiCuzoxtqLRUbQgdFOol4Xujplj&#10;EsycSWdGTfv0nYXg8ue/8c0WranFjZyvLCsY9BMQxLnVFRcK9rv16xiED8gaa8uk4Jc8LOadlxlm&#10;2t55Q7dtKEQcYZ+hgjKEJpPS5yUZ9H3bEEfvbJ3BEKUrpHZ4j+OmlmmSjKTBiuNDiQ19lJRftlej&#10;YDUZr36+3/jrb3M60vFwurynLlGq122XUxCB2vAMP9qfWkE6Gk4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hyzLHAAAA3gAAAA8AAAAAAAAAAAAAAAAAmAIAAGRy&#10;cy9kb3ducmV2LnhtbFBLBQYAAAAABAAEAPUAAACMAwAAAAA=&#10;" fillcolor="black" stroked="f"/>
                        <v:rect id="Rectangle 2121" o:spid="_x0000_s1442" style="position:absolute;left:956;top:39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uqc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fBlPID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7W6pyAAAAN4AAAAPAAAAAAAAAAAAAAAAAJgCAABk&#10;cnMvZG93bnJldi54bWxQSwUGAAAAAAQABAD1AAAAjQMAAAAA&#10;" fillcolor="black" stroked="f"/>
                        <v:rect id="Rectangle 2122" o:spid="_x0000_s1443" style="position:absolute;left:956;top:39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w3sgA&#10;AADeAAAADwAAAGRycy9kb3ducmV2LnhtbESPT2sCMRTE7wW/Q3iCt5p1bUVXo2ih0Euh/jno7bl5&#10;7i5uXrZJqls/vSkUPA4z8xtmtmhNLS7kfGVZwaCfgCDOra64ULDbvj+PQfiArLG2TAp+ycNi3nma&#10;Yabtldd02YRCRAj7DBWUITSZlD4vyaDv24Y4eifrDIYoXSG1w2uEm1qmSTKSBiuOCyU29FZSft78&#10;GAWryXj1/fXCn7f18UCH/fH8mrpEqV63XU5BBGrDI/zf/tAK0tFwksL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P/DeyAAAAN4AAAAPAAAAAAAAAAAAAAAAAJgCAABk&#10;cnMvZG93bnJldi54bWxQSwUGAAAAAAQABAD1AAAAjQMAAAAA&#10;" fillcolor="black" stroked="f"/>
                        <v:rect id="Rectangle 2123" o:spid="_x0000_s1444" style="position:absolute;left:956;top:39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NVRcgA&#10;AADeAAAADwAAAGRycy9kb3ducmV2LnhtbESPT2sCMRTE74LfITyhN812bUVXo2ih0ItQ/xz09ty8&#10;7i5uXtYk1bWfvhEKPQ4z8xtmtmhNLa7kfGVZwfMgAUGcW11xoWC/e++PQfiArLG2TAru5GEx73Zm&#10;mGl74w1dt6EQEcI+QwVlCE0mpc9LMugHtiGO3pd1BkOUrpDa4S3CTS3TJBlJgxXHhRIbeispP2+/&#10;jYLVZLy6fL7w+mdzOtLxcDq/pi5R6qnXLqcgArXhP/zX/tAK0tFwMo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c1VFyAAAAN4AAAAPAAAAAAAAAAAAAAAAAJgCAABk&#10;cnMvZG93bnJldi54bWxQSwUGAAAAAAQABAD1AAAAjQMAAAAA&#10;" fillcolor="black" stroked="f"/>
                        <v:rect id="Rectangle 2124" o:spid="_x0000_s1445" style="position:absolute;left:956;top:38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rNMcgA&#10;AADeAAAADwAAAGRycy9kb3ducmV2LnhtbESPT2sCMRTE7wW/Q3hCbzXb1YquRlGh0Euh/jno7bl5&#10;3V3cvKxJqls/vREKPQ4z8xtmOm9NLS7kfGVZwWsvAUGcW11xoWC3fX8ZgfABWWNtmRT8kof5rPM0&#10;xUzbK6/psgmFiBD2GSooQ2gyKX1ekkHfsw1x9L6tMxiidIXUDq8RbmqZJslQGqw4LpTY0Kqk/LT5&#10;MQqW49Hy/DXgz9v6eKDD/nh6S12i1HO3XUxABGrDf/iv/aEVpMP+e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ms0xyAAAAN4AAAAPAAAAAAAAAAAAAAAAAJgCAABk&#10;cnMvZG93bnJldi54bWxQSwUGAAAAAAQABAD1AAAAjQMAAAAA&#10;" fillcolor="black" stroked="f"/>
                        <v:rect id="Rectangle 2125" o:spid="_x0000_s1446" style="position:absolute;left:956;top:38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ZoqsgA&#10;AADeAAAADwAAAGRycy9kb3ducmV2LnhtbESPT2sCMRTE7wW/Q3hCbzXbtYquRlGh0ItQ/xz09ty8&#10;7i5uXtYk1a2fvhEKPQ4z8xtmOm9NLa7kfGVZwWsvAUGcW11xoWC/e38ZgfABWWNtmRT8kIf5rPM0&#10;xUzbG2/oug2FiBD2GSooQ2gyKX1ekkHfsw1x9L6sMxiidIXUDm8RbmqZJslQGqw4LpTY0Kqk/Lz9&#10;NgqW49Hy8vnG6/vmdKTj4XQepC5R6rnbLiYgArXhP/zX/tAK0mF/PID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1miqyAAAAN4AAAAPAAAAAAAAAAAAAAAAAJgCAABk&#10;cnMvZG93bnJldi54bWxQSwUGAAAAAAQABAD1AAAAjQMAAAAA&#10;" fillcolor="black" stroked="f"/>
                        <v:rect id="Rectangle 2126" o:spid="_x0000_s1447" style="position:absolute;left:956;top:38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T23cgA&#10;AADeAAAADwAAAGRycy9kb3ducmV2LnhtbESPQWvCQBSE70L/w/KE3nRj2gaNrlILhV6Eaj3o7Zl9&#10;JsHs23R3q9Ff7xYKPQ4z8w0zW3SmEWdyvrasYDRMQBAXVtdcKth+vQ/GIHxA1thYJgVX8rCYP/Rm&#10;mGt74TWdN6EUEcI+RwVVCG0upS8qMuiHtiWO3tE6gyFKV0rt8BLhppFpkmTSYM1xocKW3ioqTpsf&#10;o2A5GS+/P595dVsf9rTfHU4vqUuUeux3r1MQgbrwH/5rf2gFafY0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BPbdyAAAAN4AAAAPAAAAAAAAAAAAAAAAAJgCAABk&#10;cnMvZG93bnJldi54bWxQSwUGAAAAAAQABAD1AAAAjQMAAAAA&#10;" fillcolor="black" stroked="f"/>
                        <v:rect id="Rectangle 2127" o:spid="_x0000_s1448" style="position:absolute;left:956;top:384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hTRs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A6fJy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0hTRskAAADeAAAADwAAAAAAAAAAAAAAAACYAgAA&#10;ZHJzL2Rvd25yZXYueG1sUEsFBgAAAAAEAAQA9QAAAI4DAAAAAA==&#10;" fillcolor="black" stroked="f"/>
                        <v:rect id="Rectangle 2128" o:spid="_x0000_s1449" style="position:absolute;left:956;top:38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fHNMUA&#10;AADeAAAADwAAAGRycy9kb3ducmV2LnhtbERPu27CMBTdK/EP1kViKw6hRRAwCCohdalUHgNsl/iS&#10;RMTXqW0g7dfXAxLj0XnPFq2pxY2crywrGPQTEMS51RUXCva79esYhA/IGmvLpOCXPCzmnZcZZtre&#10;eUO3bShEDGGfoYIyhCaT0uclGfR92xBH7mydwRChK6R2eI/hppZpkoykwYpjQ4kNfZSUX7ZXo2A1&#10;Ga9+vt/4629zOtLxcLq8py5Rqtdtl1MQgdrwFD/cn1pBOhpO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18c0xQAAAN4AAAAPAAAAAAAAAAAAAAAAAJgCAABkcnMv&#10;ZG93bnJldi54bWxQSwUGAAAAAAQABAD1AAAAigMAAAAA&#10;" fillcolor="black" stroked="f"/>
                        <v:rect id="Rectangle 2129" o:spid="_x0000_s1450" style="position:absolute;left:956;top:38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tir8gA&#10;AADeAAAADwAAAGRycy9kb3ducmV2LnhtbESPQWvCQBSE74L/YXmF3nTTtBWTuooKQi9C1R7q7Zl9&#10;TYLZt3F31dhf3y0UPA4z8w0zmXWmERdyvras4GmYgCAurK65VPC5Ww3GIHxA1thYJgU38jCb9nsT&#10;zLW98oYu21CKCGGfo4IqhDaX0hcVGfRD2xJH79s6gyFKV0rt8BrhppFpkoykwZrjQoUtLSsqjtuz&#10;UbDIxovTxwuvfzaHPe2/DsfX1CVKPT508zcQgbpwD/+337WCdPScZf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m2KvyAAAAN4AAAAPAAAAAAAAAAAAAAAAAJgCAABk&#10;cnMvZG93bnJldi54bWxQSwUGAAAAAAQABAD1AAAAjQMAAAAA&#10;" fillcolor="black" stroked="f"/>
                        <v:rect id="Rectangle 2130" o:spid="_x0000_s1451" style="position:absolute;left:956;top:38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GT0MYA&#10;AADeAAAADwAAAGRycy9kb3ducmV2LnhtbESPzWoCMRSF94W+Q7iF7mrSQUVHo2ih4EZQ20XdXSe3&#10;M4OTmzFJdfTpzULo8nD++KbzzjbiTD7UjjW89xQI4sKZmksN31+fbyMQISIbbByThisFmM+en6aY&#10;G3fhLZ13sRRphEOOGqoY21zKUFRkMfRcS5y8X+ctxiR9KY3HSxq3jcyUGkqLNaeHClv6qKg47v6s&#10;huV4tDxt+ry+bQ972v8cjoPMK61fX7rFBESkLv6HH+2V0ZAN+yoBJJyE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GT0MYAAADeAAAADwAAAAAAAAAAAAAAAACYAgAAZHJz&#10;L2Rvd25yZXYueG1sUEsFBgAAAAAEAAQA9QAAAIsDAAAAAA==&#10;" fillcolor="black" stroked="f"/>
                        <v:rect id="Rectangle 2131" o:spid="_x0000_s1452" style="position:absolute;left:956;top:38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02S8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Udq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TTZLyAAAAN4AAAAPAAAAAAAAAAAAAAAAAJgCAABk&#10;cnMvZG93bnJldi54bWxQSwUGAAAAAAQABAD1AAAAjQMAAAAA&#10;" fillcolor="black" stroked="f"/>
                        <v:rect id="Rectangle 2132" o:spid="_x0000_s1453" style="position:absolute;left:956;top:382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oPM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Scq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fqDzHAAAA3gAAAA8AAAAAAAAAAAAAAAAAmAIAAGRy&#10;cy9kb3ducmV2LnhtbFBLBQYAAAAABAAEAPUAAACMAwAAAAA=&#10;" fillcolor="black" stroked="f"/>
                        <v:rect id="Rectangle 2133" o:spid="_x0000_s1454" style="position:absolute;left:956;top:38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MNp8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9H6gE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NMNp8kAAADeAAAADwAAAAAAAAAAAAAAAACYAgAA&#10;ZHJzL2Rvd25yZXYueG1sUEsFBgAAAAAEAAQA9QAAAI4DAAAAAA==&#10;" fillcolor="black" stroked="f"/>
                        <v:rect id="Rectangle 2134" o:spid="_x0000_s1455" style="position:absolute;left:956;top:38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V08gA&#10;AADeAAAADwAAAGRycy9kb3ducmV2LnhtbESPQWsCMRSE74L/ITyhN026bMVujaKC0Euh2h7q7bl5&#10;3V3cvKxJqtv++qYg9DjMzDfMfNnbVlzIh8axhvuJAkFcOtNwpeH9bTuegQgR2WDrmDR8U4DlYjiY&#10;Y2HclXd02cdKJAiHAjXUMXaFlKGsyWKYuI44eZ/OW4xJ+koaj9cEt63MlJpKiw2nhRo72tRUnvZf&#10;VsP6cbY+v+b88rM7HujwcTw9ZF5pfTfqV08gIvXxP3xrPxsN2TRX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OpXTyAAAAN4AAAAPAAAAAAAAAAAAAAAAAJgCAABk&#10;cnMvZG93bnJldi54bWxQSwUGAAAAAAQABAD1AAAAjQMAAAAA&#10;" fillcolor="black" stroked="f"/>
                        <v:rect id="Rectangle 2135" o:spid="_x0000_s1456" style="position:absolute;left:956;top:38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wSM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YdqB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djBIyAAAAN4AAAAPAAAAAAAAAAAAAAAAAJgCAABk&#10;cnMvZG93bnJldi54bWxQSwUGAAAAAAQABAD1AAAAjQMAAAAA&#10;" fillcolor="black" stroked="f"/>
                        <v:rect id="Rectangle 2136" o:spid="_x0000_s1457" style="position:absolute;left:956;top:38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SuP8gA&#10;AADeAAAADwAAAGRycy9kb3ducmV2LnhtbESPQWsCMRSE74L/ITyhN0262MVujaKFgheh2h7q7bl5&#10;3V3cvKxJqtv++qYg9DjMzDfMfNnbVlzIh8axhvuJAkFcOtNwpeH97WU8AxEissHWMWn4pgDLxXAw&#10;x8K4K+/oso+VSBAOBWqoY+wKKUNZk8UwcR1x8j6dtxiT9JU0Hq8JbluZKZVLiw2nhRo7eq6pPO2/&#10;rIb142x9fp3y9md3PNDh43h6yLzS+m7Ur55AROrjf/jW3hgNWT5V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pK4/yAAAAN4AAAAPAAAAAAAAAAAAAAAAAJgCAABk&#10;cnMvZG93bnJldi54bWxQSwUGAAAAAAQABAD1AAAAjQMAAAAA&#10;" fillcolor="black" stroked="f"/>
                        <v:rect id="Rectangle 2137" o:spid="_x0000_s1458" style="position:absolute;left:956;top:380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LpMgA&#10;AADeAAAADwAAAGRycy9kb3ducmV2LnhtbESPQWsCMRSE74X+h/AKvdWki7W6GqUWhF4EtT3U23Pz&#10;uru4edkmUdf++kYQPA4z8w0zmXW2EUfyoXas4bmnQBAXztRcavj6XDwNQYSIbLBxTBrOFGA2vb+b&#10;YG7cidd03MRSJAiHHDVUMba5lKGoyGLouZY4eT/OW4xJ+lIaj6cEt43MlBpIizWnhQpbeq+o2G8O&#10;VsN8NJz/rvq8/FvvtrT93u1fMq+0fnzo3sYgInXxFr62P4yGbNBXr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6AukyAAAAN4AAAAPAAAAAAAAAAAAAAAAAJgCAABk&#10;cnMvZG93bnJldi54bWxQSwUGAAAAAAQABAD1AAAAjQMAAAAA&#10;" fillcolor="black" stroked="f"/>
                        <v:rect id="Rectangle 2138" o:spid="_x0000_s1459" style="position:absolute;left:956;top:37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ef1sUA&#10;AADeAAAADwAAAGRycy9kb3ducmV2LnhtbERPTWsCMRC9F/ofwhR6q0kXFV2NooWCF0FtD/U2bqa7&#10;i5vJmqS6+uvNQejx8b6n88424kw+1I41vPcUCOLCmZpLDd9fn28jECEiG2wck4YrBZjPnp+mmBt3&#10;4S2dd7EUKYRDjhqqGNtcylBUZDH0XEucuF/nLcYEfSmNx0sKt43MlBpKizWnhgpb+qioOO7+rIbl&#10;eLQ8bfq8vm0Pe9r/HI6DzCutX1+6xQREpC7+ix/uldGQDfsq7U130hW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d5/WxQAAAN4AAAAPAAAAAAAAAAAAAAAAAJgCAABkcnMv&#10;ZG93bnJldi54bWxQSwUGAAAAAAQABAD1AAAAigMAAAAA&#10;" fillcolor="black" stroked="f"/>
                        <v:rect id="Rectangle 2139" o:spid="_x0000_s1460" style="position:absolute;left:956;top:37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s6Tc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Udq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OzpNyAAAAN4AAAAPAAAAAAAAAAAAAAAAAJgCAABk&#10;cnMvZG93bnJldi54bWxQSwUGAAAAAAQABAD1AAAAjQMAAAAA&#10;" fillcolor="black" stroked="f"/>
                        <v:rect id="Rectangle 2140" o:spid="_x0000_s1461" style="position:absolute;left:956;top:37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gFDcYA&#10;AADeAAAADwAAAGRycy9kb3ducmV2LnhtbESPzYrCMBSF94LvEK7gTlOLI1qNogMDsxlQZxa6uzbX&#10;ttjc1CRqx6efLAZcHs4f32LVmlrcyfnKsoLRMAFBnFtdcaHg5/tjMAXhA7LG2jIp+CUPq2W3s8BM&#10;2wfv6L4PhYgj7DNUUIbQZFL6vCSDfmgb4uidrTMYonSF1A4fcdzUMk2SiTRYcXwosaH3kvLL/mYU&#10;bGbTzXU75q/n7nSk4+F0eUtdolS/167nIAK14RX+b39qBelkPIoAESei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dgFDcYAAADeAAAADwAAAAAAAAAAAAAAAACYAgAAZHJz&#10;L2Rvd25yZXYueG1sUEsFBgAAAAAEAAQA9QAAAIsDAAAAAA==&#10;" fillcolor="black" stroked="f"/>
                        <v:rect id="Rectangle 2141" o:spid="_x0000_s1462" style="position:absolute;left:956;top:37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SglskA&#10;AADeAAAADwAAAGRycy9kb3ducmV2LnhtbESPT2vCQBTE74V+h+UVems2CSo2dRUVhF4K9c+h3p7Z&#10;1ySYfRt3txr76bsFweMwM79hJrPetOJMzjeWFWRJCoK4tLrhSsFuu3oZg/ABWWNrmRRcycNs+vgw&#10;wULbC6/pvAmViBD2BSqoQ+gKKX1Zk0Gf2I44et/WGQxRukpqh5cIN63M03QkDTYcF2rsaFlTedz8&#10;GAWL1/Hi9Dngj9/1YU/7r8NxmLtUqeenfv4GIlAf7uFb+10ryEeDLIP/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pSglskAAADeAAAADwAAAAAAAAAAAAAAAACYAgAA&#10;ZHJzL2Rvd25yZXYueG1sUEsFBgAAAAAEAAQA9QAAAI4DAAAAAA==&#10;" fillcolor="black" stroked="f"/>
                        <v:rect id="Rectangle 2142" o:spid="_x0000_s1463" style="position:absolute;left:956;top:377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Y+4cgA&#10;AADeAAAADwAAAGRycy9kb3ducmV2LnhtbESPT2sCMRTE74LfITyhN826WLFbo2ih4EXw36HenpvX&#10;3cXNy5qkuvXTG6HQ4zAzv2Gm89bU4krOV5YVDAcJCOLc6ooLBYf9Z38CwgdkjbVlUvBLHuazbmeK&#10;mbY33tJ1FwoRIewzVFCG0GRS+rwkg35gG+LofVtnMETpCqkd3iLc1DJNkrE0WHFcKLGhj5Ly8+7H&#10;KFi+TZaXzYjX9+3pSMev0/k1dYlSL7128Q4iUBv+w3/tlVaQjkfDF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Rj7hyAAAAN4AAAAPAAAAAAAAAAAAAAAAAJgCAABk&#10;cnMvZG93bnJldi54bWxQSwUGAAAAAAQABAD1AAAAjQMAAAAA&#10;" fillcolor="black" stroked="f"/>
                        <v:rect id="Rectangle 2143" o:spid="_x0000_s1464" style="position:absolute;left:956;top:37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qbesgA&#10;AADeAAAADwAAAGRycy9kb3ducmV2LnhtbESPT2sCMRTE7wW/Q3hCbzXrakW3RqlCoReh/jno7bl5&#10;3V3cvGyTVFc/vREKPQ4z8xtmOm9NLc7kfGVZQb+XgCDOra64ULDbfryMQfiArLG2TAqu5GE+6zxN&#10;MdP2wms6b0IhIoR9hgrKEJpMSp+XZND3bEMcvW/rDIYoXSG1w0uEm1qmSTKSBiuOCyU2tCwpP21+&#10;jYLFZLz4+Rry6rY+HuiwP55eU5co9dxt399ABGrDf/iv/akVpKNhfw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Cpt6yAAAAN4AAAAPAAAAAAAAAAAAAAAAAJgCAABk&#10;cnMvZG93bnJldi54bWxQSwUGAAAAAAQABAD1AAAAjQMAAAAA&#10;" fillcolor="black" stroked="f"/>
                        <v:rect id="Rectangle 2144" o:spid="_x0000_s1465" style="position:absolute;left:956;top:37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DDsgA&#10;AADeAAAADwAAAGRycy9kb3ducmV2LnhtbESPT2vCQBTE7wW/w/IEb3VjiKKpq2ih0Euh/jno7Zl9&#10;TYLZt3F31dhP3y0Uehxm5jfMfNmZRtzI+dqygtEwAUFcWF1zqWC/e3uegvABWWNjmRQ8yMNy0Xua&#10;Y67tnTd024ZSRAj7HBVUIbS5lL6oyKAf2pY4el/WGQxRulJqh/cIN41Mk2QiDdYcFyps6bWi4ry9&#10;GgXr2XR9+cz443tzOtLxcDqPU5coNeh3qxcQgbrwH/5rv2sF6SQbZf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4wMOyAAAAN4AAAAPAAAAAAAAAAAAAAAAAJgCAABk&#10;cnMvZG93bnJldi54bWxQSwUGAAAAAAQABAD1AAAAjQMAAAAA&#10;" fillcolor="black" stroked="f"/>
                        <v:rect id="Rectangle 2145" o:spid="_x0000_s1466" style="position:absolute;left:956;top:37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mlc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yWg4h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vppXHAAAA3gAAAA8AAAAAAAAAAAAAAAAAmAIAAGRy&#10;cy9kb3ducmV2LnhtbFBLBQYAAAAABAAEAPUAAACMAwAAAAA=&#10;" fillcolor="black" stroked="f"/>
                        <v:rect id="Rectangle 2146" o:spid="_x0000_s1467" style="position:absolute;left:956;top:37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044skA&#10;AADeAAAADwAAAGRycy9kb3ducmV2LnhtbESPT2vCQBTE74V+h+UVems2BhtsdBUtFHop1D+Hentm&#10;n0kw+zbubjX103cFweMwM79hJrPetOJEzjeWFQySFARxaXXDlYLN+uNlBMIHZI2tZVLwRx5m08eH&#10;CRbannlJp1WoRISwL1BBHUJXSOnLmgz6xHbE0dtbZzBE6SqpHZ4j3LQyS9NcGmw4LtTY0XtN5WH1&#10;axQs3kaL4/eQvy7L3Za2P7vDa+ZSpZ6f+vkYRKA+3MO39qdWkOXDQQ7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X044skAAADeAAAADwAAAAAAAAAAAAAAAACYAgAA&#10;ZHJzL2Rvd25yZXYueG1sUEsFBgAAAAAEAAQA9QAAAI4DAAAAAA==&#10;" fillcolor="black" stroked="f"/>
                        <v:rect id="Rectangle 2147" o:spid="_x0000_s1468" style="position:absolute;left:956;top:37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dec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Djov8H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MZ15yAAAAN4AAAAPAAAAAAAAAAAAAAAAAJgCAABk&#10;cnMvZG93bnJldi54bWxQSwUGAAAAAAQABAD1AAAAjQMAAAAA&#10;" fillcolor="black" stroked="f"/>
                        <v:rect id="Rectangle 2148" o:spid="_x0000_s1469" style="position:absolute;left:956;top:37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4JC8QA&#10;AADeAAAADwAAAGRycy9kb3ducmV2LnhtbERPz2vCMBS+C/4P4QneNLU40WoUHQx2GajbQW/P5tkW&#10;m5eaRO3865fDwOPH93uxak0t7uR8ZVnBaJiAIM6trrhQ8PP9MZiC8AFZY22ZFPySh9Wy21lgpu2D&#10;d3Tfh0LEEPYZKihDaDIpfV6SQT+0DXHkztYZDBG6QmqHjxhuapkmyUQarDg2lNjQe0n5ZX8zCjaz&#10;6ea6HfPXc3c60vFwurylLlGq32vXcxCB2vAS/7s/tYJ0Mh7FvfFOv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CQvEAAAA3gAAAA8AAAAAAAAAAAAAAAAAmAIAAGRycy9k&#10;b3ducmV2LnhtbFBLBQYAAAAABAAEAPUAAACJAwAAAAA=&#10;" fillcolor="black" stroked="f"/>
                        <v:rect id="Rectangle 2149" o:spid="_x0000_s1470" style="position:absolute;left:956;top:37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Ksk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g153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irJDHAAAA3gAAAA8AAAAAAAAAAAAAAAAAmAIAAGRy&#10;cy9kb3ducmV2LnhtbFBLBQYAAAAABAAEAPUAAACMAwAAAAA=&#10;" fillcolor="black" stroked="f"/>
                        <v:rect id="Rectangle 2150" o:spid="_x0000_s1471" style="position:absolute;left:956;top:37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TPsMcA&#10;AADeAAAADwAAAGRycy9kb3ducmV2LnhtbESPzWrCQBSF94LvMFyhO500qKRpRqmFghuhahd1d5O5&#10;TYKZO+nMVGOfvrMouDycP75iPZhOXMj51rKCx1kCgriyuuVawcfxbZqB8AFZY2eZFNzIw3o1HhWY&#10;a3vlPV0OoRZxhH2OCpoQ+lxKXzVk0M9sTxy9L+sMhihdLbXDaxw3nUyTZCkNthwfGuzptaHqfPgx&#10;CjZP2eb7fc673315otNneV6kLlHqYTK8PIMINIR7+L+91QrS5TyNABEno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z7DHAAAA3gAAAA8AAAAAAAAAAAAAAAAAmAIAAGRy&#10;cy9kb3ducmV2LnhtbFBLBQYAAAAABAAEAPUAAACMAwAAAAA=&#10;" fillcolor="black" stroked="f"/>
                        <v:rect id="Rectangle 2151" o:spid="_x0000_s1472" style="position:absolute;left:956;top:37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hqK8gA&#10;AADeAAAADwAAAGRycy9kb3ducmV2LnhtbESPT2sCMRTE74LfITyhN826WLFbo2ih4EXw36HenpvX&#10;3cXNy5qkuvXTG6HQ4zAzv2Gm89bU4krOV5YVDAcJCOLc6ooLBYf9Z38CwgdkjbVlUvBLHuazbmeK&#10;mbY33tJ1FwoRIewzVFCG0GRS+rwkg35gG+LofVtnMETpCqkd3iLc1DJNkrE0WHFcKLGhj5Ly8+7H&#10;KFi+TZaXzYjX9+3pSMev0/k1dYlSL7128Q4iUBv+w3/tlVaQjkfpE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GoryAAAAN4AAAAPAAAAAAAAAAAAAAAAAJgCAABk&#10;cnMvZG93bnJldi54bWxQSwUGAAAAAAQABAD1AAAAjQMAAAAA&#10;" fillcolor="black" stroked="f"/>
                        <v:rect id="Rectangle 2152" o:spid="_x0000_s1473" style="position:absolute;left:956;top:37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r0XMcA&#10;AADeAAAADwAAAGRycy9kb3ducmV2LnhtbESPQWsCMRSE74L/ITyhN80arOhqlFoo9FKotod6e26e&#10;u4ubl22S6tZf3whCj8PMfMMs151txJl8qB1rGI8yEMSFMzWXGj4/XoYzECEiG2wck4ZfCrBe9XtL&#10;zI278JbOu1iKBOGQo4YqxjaXMhQVWQwj1xIn7+i8xZikL6XxeElw20iVZVNpsea0UGFLzxUVp92P&#10;1bCZzzbf7xN+u24Pe9p/HU6PymdaPwy6pwWISF38D9/br0aDmk6U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q9FzHAAAA3gAAAA8AAAAAAAAAAAAAAAAAmAIAAGRy&#10;cy9kb3ducmV2LnhtbFBLBQYAAAAABAAEAPUAAACMAwAAAAA=&#10;" fillcolor="black" stroked="f"/>
                        <v:rect id="Rectangle 2153" o:spid="_x0000_s1474" style="position:absolute;left:956;top:37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ZRx8gA&#10;AADeAAAADwAAAGRycy9kb3ducmV2LnhtbESPQWsCMRSE70L/Q3iF3jTrakVXo1RB8CJU20O9PTfP&#10;3cXNyzZJdfXXm0Khx2FmvmFmi9bU4kLOV5YV9HsJCOLc6ooLBZ8f6+4YhA/IGmvLpOBGHhbzp84M&#10;M22vvKPLPhQiQthnqKAMocmk9HlJBn3PNsTRO1lnMETpCqkdXiPc1DJNkpE0WHFcKLGhVUn5ef9j&#10;FCwn4+X3+5C3993xQIev4/k1dYlSL8/t2xREoDb8h//aG60gHQ3T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ZlHHyAAAAN4AAAAPAAAAAAAAAAAAAAAAAJgCAABk&#10;cnMvZG93bnJldi54bWxQSwUGAAAAAAQABAD1AAAAjQMAAAAA&#10;" fillcolor="black" stroked="f"/>
                        <v:rect id="Rectangle 2154" o:spid="_x0000_s1475" style="position:absolute;left:956;top:37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Js8gA&#10;AADeAAAADwAAAGRycy9kb3ducmV2LnhtbESPT2vCQBTE70K/w/IKvZlNQxSbukoVhF4K/umh3p7Z&#10;1ySYfZvubjX207sFweMwM79hpvPetOJEzjeWFTwnKQji0uqGKwWfu9VwAsIHZI2tZVJwIQ/z2cNg&#10;ioW2Z97QaRsqESHsC1RQh9AVUvqyJoM+sR1x9L6tMxiidJXUDs8RblqZpelYGmw4LtTY0bKm8rj9&#10;NQoWL5PFzzrnj7/NYU/7r8NxlLlUqafH/u0VRKA+3MO39rtWkI3zLIf/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j8mzyAAAAN4AAAAPAAAAAAAAAAAAAAAAAJgCAABk&#10;cnMvZG93bnJldi54bWxQSwUGAAAAAAQABAD1AAAAjQMAAAAA&#10;" fillcolor="black" stroked="f"/>
                        <v:rect id="Rectangle 2155" o:spid="_x0000_s1476" style="position:absolute;left:956;top:37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NsKMgA&#10;AADeAAAADwAAAGRycy9kb3ducmV2LnhtbESPT2sCMRTE74LfIbxCb5rtoqKrUbRQ6EXw30Fvz81z&#10;d3Hzsk1SXfvpTaHQ4zAzv2Fmi9bU4kbOV5YVvPUTEMS51RUXCg77j94YhA/IGmvLpOBBHhbzbmeG&#10;mbZ33tJtFwoRIewzVFCG0GRS+rwkg75vG+LoXawzGKJ0hdQO7xFuapkmyUgarDgulNjQe0n5dfdt&#10;FKwm49XXZsDrn+35RKfj+TpMXaLU60u7nIII1Ib/8F/7UytIR4N0C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w2woyAAAAN4AAAAPAAAAAAAAAAAAAAAAAJgCAABk&#10;cnMvZG93bnJldi54bWxQSwUGAAAAAAQABAD1AAAAjQMAAAAA&#10;" fillcolor="black" stroked="f"/>
                        <v:rect id="Rectangle 2156" o:spid="_x0000_s1477" style="position:absolute;left:956;top:37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yX8gA&#10;AADeAAAADwAAAGRycy9kb3ducmV2LnhtbESPT2vCQBTE70K/w/IK3nTTYINNXaUKghfBPz3U2zP7&#10;mgSzb9PdVdN+ercgeBxm5jfMZNaZRlzI+dqygpdhAoK4sLrmUsHnfjkYg/ABWWNjmRT8kofZ9Kk3&#10;wVzbK2/psguliBD2OSqoQmhzKX1RkUE/tC1x9L6tMxiidKXUDq8RbhqZJkkmDdYcFypsaVFRcdqd&#10;jYL523j+sxnx+m97PNDh63h6TV2iVP+5+3gHEagLj/C9vdIK0myUZv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fJfyAAAAN4AAAAPAAAAAAAAAAAAAAAAAJgCAABk&#10;cnMvZG93bnJldi54bWxQSwUGAAAAAAQABAD1AAAAjQMAAAAA&#10;" fillcolor="black" stroked="f"/>
                        <v:rect id="Rectangle 2157" o:spid="_x0000_s1478" style="position:absolute;left:956;top:37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1XxMgA&#10;AADeAAAADwAAAGRycy9kb3ducmV2LnhtbESPQWsCMRSE7wX/Q3hCbzXrYq2uRtFCoZeC2h7q7bl5&#10;7i5uXtYk1a2/3giCx2FmvmGm89bU4kTOV5YV9HsJCOLc6ooLBT/fHy8jED4ga6wtk4J/8jCfdZ6m&#10;mGl75jWdNqEQEcI+QwVlCE0mpc9LMuh7tiGO3t46gyFKV0jt8BzhppZpkgylwYrjQokNvZeUHzZ/&#10;RsFyPFoeVwP+uqx3W9r+7g6vqUuUeu62iwmIQG14hO/tT60gHQ7SN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XVfEyAAAAN4AAAAPAAAAAAAAAAAAAAAAAJgCAABk&#10;cnMvZG93bnJldi54bWxQSwUGAAAAAAQABAD1AAAAjQMAAAAA&#10;" fillcolor="black" stroked="f"/>
                        <v:rect id="Rectangle 2158" o:spid="_x0000_s1479" style="position:absolute;left:956;top:37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LDtsUA&#10;AADeAAAADwAAAGRycy9kb3ducmV2LnhtbERPz2vCMBS+C/4P4Qm7abqi0nWNMgcDL8LUHebttXlr&#10;i81Ll2Ra99cvh4HHj+93sR5MJy7kfGtZweMsAUFcWd1yreDj+DbNQPiArLGzTApu5GG9Go8KzLW9&#10;8p4uh1CLGMI+RwVNCH0upa8aMuhntieO3Jd1BkOErpba4TWGm06mSbKUBluODQ329NpQdT78GAWb&#10;p2zz/T7n3e++PNHpszwvUpco9TAZXp5BBBrCXfzv3moF6XKexr3xTr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wsO2xQAAAN4AAAAPAAAAAAAAAAAAAAAAAJgCAABkcnMv&#10;ZG93bnJldi54bWxQSwUGAAAAAAQABAD1AAAAigMAAAAA&#10;" fillcolor="black" stroked="f"/>
                        <v:rect id="Rectangle 2159" o:spid="_x0000_s1480" style="position:absolute;left:956;top:36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5mLc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0TCd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OZi3HAAAA3gAAAA8AAAAAAAAAAAAAAAAAmAIAAGRy&#10;cy9kb3ducmV2LnhtbFBLBQYAAAAABAAEAPUAAACMAwAAAAA=&#10;" fillcolor="black" stroked="f"/>
                        <v:rect id="Rectangle 2160" o:spid="_x0000_s1481" style="position:absolute;left:956;top:36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1ZbccA&#10;AADeAAAADwAAAGRycy9kb3ducmV2LnhtbESPy2rCQBSG9wXfYThCd3XSeEGjo6gguCmo7aLujpnT&#10;JJg5E2emmvr0zkLo8ue/8c0WranFlZyvLCt47yUgiHOrKy4UfH1u3sYgfEDWWFsmBX/kYTHvvMww&#10;0/bGe7oeQiHiCPsMFZQhNJmUPi/JoO/Zhjh6P9YZDFG6QmqHtzhuapkmyUgarDg+lNjQuqT8fPg1&#10;ClaT8eqyG/DHfX860vH7dB6mLlHqtdsupyACteE//GxvtYJ0NOhHgIgTUU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tWW3HAAAA3gAAAA8AAAAAAAAAAAAAAAAAmAIAAGRy&#10;cy9kb3ducmV2LnhtbFBLBQYAAAAABAAEAPUAAACMAwAAAAA=&#10;" fillcolor="black" stroked="f"/>
                        <v:rect id="Rectangle 2161" o:spid="_x0000_s1482" style="position:absolute;left:956;top:368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H89sgA&#10;AADeAAAADwAAAGRycy9kb3ducmV2LnhtbESPT2sCMRTE7wW/Q3hCbzXrakW3RqlCoReh/jno7bl5&#10;3V3cvGyTVFc/vREKPQ4z8xtmOm9NLc7kfGVZQb+XgCDOra64ULDbfryMQfiArLG2TAqu5GE+6zxN&#10;MdP2wms6b0IhIoR9hgrKEJpMSp+XZND3bEMcvW/rDIYoXSG1w0uEm1qmSTKSBiuOCyU2tCwpP21+&#10;jYLFZLz4+Rry6rY+HuiwP55eU5co9dxt399ABGrDf/iv/akVpKPho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Ifz2yAAAAN4AAAAPAAAAAAAAAAAAAAAAAJgCAABk&#10;cnMvZG93bnJldi54bWxQSwUGAAAAAAQABAD1AAAAjQMAAAAA&#10;" fillcolor="black" stroked="f"/>
                        <v:rect id="Rectangle 2162" o:spid="_x0000_s1483" style="position:absolute;left:956;top:36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NigcgA&#10;AADeAAAADwAAAGRycy9kb3ducmV2LnhtbESPQWsCMRSE70L/Q3iF3jTrakVXo1RB8CJU20O9PTfP&#10;3cXNyzZJdfXXm0Khx2FmvmFmi9bU4kLOV5YV9HsJCOLc6ooLBZ8f6+4YhA/IGmvLpOBGHhbzp84M&#10;M22vvKPLPhQiQthnqKAMocmk9HlJBn3PNsTRO1lnMETpCqkdXiPc1DJNkpE0WHFcKLGhVUn5ef9j&#10;FCwn4+X3+5C3993xQIev4/k1dYlSL8/t2xREoDb8h//aG60gHQ0H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82KByAAAAN4AAAAPAAAAAAAAAAAAAAAAAJgCAABk&#10;cnMvZG93bnJldi54bWxQSwUGAAAAAAQABAD1AAAAjQMAAAAA&#10;" fillcolor="black" stroked="f"/>
                        <v:rect id="Rectangle 2163" o:spid="_x0000_s1484" style="position:absolute;left:956;top:36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HGsgA&#10;AADeAAAADwAAAGRycy9kb3ducmV2LnhtbESPT2sCMRTE74V+h/CE3mrW9Q92a5QqCF4EtT3U23Pz&#10;uru4eVmTVFc/vREKPQ4z8xtmMmtNLc7kfGVZQa+bgCDOra64UPD1uXwdg/ABWWNtmRRcycNs+vw0&#10;wUzbC2/pvAuFiBD2GSooQ2gyKX1ekkHftQ1x9H6sMxiidIXUDi8RbmqZJslIGqw4LpTY0KKk/Lj7&#10;NQrmb+P5aTPg9W172NP++3Acpi5R6qXTfryDCNSG//Bfe6UVpKNBvw+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v8cayAAAAN4AAAAPAAAAAAAAAAAAAAAAAJgCAABk&#10;cnMvZG93bnJldi54bWxQSwUGAAAAAAQABAD1AAAAjQMAAAAA&#10;" fillcolor="black" stroked="f"/>
                        <v:rect id="Rectangle 2164" o:spid="_x0000_s1485" style="position:absolute;left:956;top:36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ZfbsgA&#10;AADeAAAADwAAAGRycy9kb3ducmV2LnhtbESPQWvCQBSE70L/w/IK3nRjmopNXaUWBC+Fqj3U2zP7&#10;TILZt+nuqml/fVcQPA4z8w0znXemEWdyvrasYDRMQBAXVtdcKvjaLgcTED4ga2wsk4Jf8jCfPfSm&#10;mGt74TWdN6EUEcI+RwVVCG0upS8qMuiHtiWO3sE6gyFKV0rt8BLhppFpkoylwZrjQoUtvVdUHDcn&#10;o2DxMln8fGb88bfe72j3vT8+py5Rqv/Yvb2CCNSFe/jWXmkF6Th7y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Vl9uyAAAAN4AAAAPAAAAAAAAAAAAAAAAAJgCAABk&#10;cnMvZG93bnJldi54bWxQSwUGAAAAAAQABAD1AAAAjQMAAAAA&#10;" fillcolor="black" stroked="f"/>
                        <v:rect id="Rectangle 2165" o:spid="_x0000_s1486" style="position:absolute;left:956;top:36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r69c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TkbPY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Gvr1yAAAAN4AAAAPAAAAAAAAAAAAAAAAAJgCAABk&#10;cnMvZG93bnJldi54bWxQSwUGAAAAAAQABAD1AAAAjQMAAAAA&#10;" fillcolor="black" stroked="f"/>
                        <v:rect id="Rectangle 2166" o:spid="_x0000_s1487" style="position:absolute;left:956;top:366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hkgsgA&#10;AADeAAAADwAAAGRycy9kb3ducmV2LnhtbESPQWvCQBSE7wX/w/KE3uqmqQ0aXaUWCr0I1XrQ2zP7&#10;mgSzb9PdrUZ/vSsIPQ4z8w0znXemEUdyvras4HmQgCAurK65VLD5/ngagfABWWNjmRScycN81nuY&#10;Yq7tiVd0XIdSRAj7HBVUIbS5lL6oyKAf2JY4ej/WGQxRulJqh6cIN41MkySTBmuOCxW29F5RcVj/&#10;GQWL8Wjx+zXk5WW139Fuuz+8pi5R6rHfvU1ABOrCf/je/tQK0mz4k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yGSCyAAAAN4AAAAPAAAAAAAAAAAAAAAAAJgCAABk&#10;cnMvZG93bnJldi54bWxQSwUGAAAAAAQABAD1AAAAjQMAAAAA&#10;" fillcolor="black" stroked="f"/>
                        <v:rect id="Rectangle 2167" o:spid="_x0000_s1488" style="position:absolute;left:956;top:36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TBGckA&#10;AADeAAAADwAAAGRycy9kb3ducmV2LnhtbESPT2sCMRTE7wW/Q3hCbzXr1qrdGkULgpeC/w719ty8&#10;7i5uXrZJqtt++kYQPA4z8xtmMmtNLc7kfGVZQb+XgCDOra64ULDfLZ/GIHxA1lhbJgW/5GE27TxM&#10;MNP2whs6b0MhIoR9hgrKEJpMSp+XZND3bEMcvS/rDIYoXSG1w0uEm1qmSTKUBiuOCyU29F5Sftr+&#10;GAWL1/Hiez3gj7/N8UCHz+PpJXWJUo/ddv4GIlAb7uFbe6UVpMPB8wi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YTBGckAAADeAAAADwAAAAAAAAAAAAAAAACYAgAA&#10;ZHJzL2Rvd25yZXYueG1sUEsFBgAAAAAEAAQA9QAAAI4DAAAAAA==&#10;" fillcolor="black" stroked="f"/>
                        <v:rect id="Rectangle 2168" o:spid="_x0000_s1489" style="position:absolute;left:956;top:36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tVa8UA&#10;AADeAAAADwAAAGRycy9kb3ducmV2LnhtbERPu27CMBTdK/EP1kXqVpyGhyBgECAhsVQC2qFsl/g2&#10;iYivg+1CytfjAanj0XnPFq2pxZWcrywreO8lIIhzqysuFHx9bt7GIHxA1lhbJgV/5GEx77zMMNP2&#10;xnu6HkIhYgj7DBWUITSZlD4vyaDv2YY4cj/WGQwRukJqh7cYbmqZJslIGqw4NpTY0Lqk/Hz4NQpW&#10;k/Hqshvwx31/OtLx+3Qepi5R6rXbLqcgArXhX/x0b7WCdDTox73xTr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G1VrxQAAAN4AAAAPAAAAAAAAAAAAAAAAAJgCAABkcnMv&#10;ZG93bnJldi54bWxQSwUGAAAAAAQABAD1AAAAigMAAAAA&#10;" fillcolor="black" stroked="f"/>
                        <v:rect id="Rectangle 2169" o:spid="_x0000_s1490" style="position:absolute;left:956;top:36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w8MgA&#10;AADeAAAADwAAAGRycy9kb3ducmV2LnhtbESPT2sCMRTE7wW/Q3hCbzXb1YquRlGh0Euh/jno7bl5&#10;3V3cvKxJqls/vREKPQ4z8xtmOm9NLS7kfGVZwWsvAUGcW11xoWC3fX8ZgfABWWNtmRT8kof5rPM0&#10;xUzbK6/psgmFiBD2GSooQ2gyKX1ekkHfsw1x9L6tMxiidIXUDq8RbmqZJslQGqw4LpTY0Kqk/LT5&#10;MQqW49Hy/DXgz9v6eKDD/nh6S12i1HO3XUxABGrDf/iv/aEVpMNBfw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V/DwyAAAAN4AAAAPAAAAAAAAAAAAAAAAAJgCAABk&#10;cnMvZG93bnJldi54bWxQSwUGAAAAAAQABAD1AAAAjQMAAAAA&#10;" fillcolor="black" stroked="f"/>
                        <v:rect id="Rectangle 2170" o:spid="_x0000_s1491" style="position:absolute;left:956;top:36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qEMcA&#10;AADeAAAADwAAAGRycy9kb3ducmV2LnhtbESPy2rCQBSG94W+w3AK7uqkIYpGR6mFghuhXha6O2ZO&#10;k2DmTDozauzTOwvB5c9/45vOO9OICzlfW1bw0U9AEBdW11wq2G2/30cgfEDW2FgmBTfyMJ+9vkwx&#10;1/bKa7psQiniCPscFVQhtLmUvqjIoO/bljh6v9YZDFG6UmqH1zhuGpkmyVAarDk+VNjSV0XFaXM2&#10;Chbj0eLvJ+PV//p4oMP+eBqkLlGq99Z9TkAE6sIz/GgvtYJ0mGURIOJEFJ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rKhDHAAAA3gAAAA8AAAAAAAAAAAAAAAAAmAIAAGRy&#10;cy9kb3ducmV2LnhtbFBLBQYAAAAABAAEAPUAAACMAwAAAAA=&#10;" fillcolor="black" stroked="f"/>
                        <v:rect id="Rectangle 2171" o:spid="_x0000_s1492" style="position:absolute;left:956;top:363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Pi8gA&#10;AADeAAAADwAAAGRycy9kb3ducmV2LnhtbESPT2vCQBTE7wW/w/IEb3VjiKKpq2ih0Euh/jno7Zl9&#10;TYLZt3F31dhP3y0Uehxm5jfMfNmZRtzI+dqygtEwAUFcWF1zqWC/e3uegvABWWNjmRQ8yMNy0Xua&#10;Y67tnTd024ZSRAj7HBVUIbS5lL6oyKAf2pY4el/WGQxRulJqh/cIN41Mk2QiDdYcFyps6bWi4ry9&#10;GgXr2XR9+cz443tzOtLxcDqPU5coNeh3qxcQgbrwH/5rv2sF6STLRv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J4+LyAAAAN4AAAAPAAAAAAAAAAAAAAAAAJgCAABk&#10;cnMvZG93bnJldi54bWxQSwUGAAAAAAQABAD1AAAAjQMAAAAA&#10;" fillcolor="black" stroked="f"/>
                        <v:rect id="Rectangle 2172" o:spid="_x0000_s1493" style="position:absolute;left:956;top:36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UR/MgA&#10;AADeAAAADwAAAGRycy9kb3ducmV2LnhtbESPT2vCQBTE70K/w/IKvZlNQxSbukoVhF4K/umh3p7Z&#10;1ySYfZvubjX207sFweMwM79hpvPetOJEzjeWFTwnKQji0uqGKwWfu9VwAsIHZI2tZVJwIQ/z2cNg&#10;ioW2Z97QaRsqESHsC1RQh9AVUvqyJoM+sR1x9L6tMxiidJXUDs8RblqZpelYGmw4LtTY0bKm8rj9&#10;NQoWL5PFzzrnj7/NYU/7r8NxlLlUqafH/u0VRKA+3MO39rtWkI3zPIP/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9RH8yAAAAN4AAAAPAAAAAAAAAAAAAAAAAJgCAABk&#10;cnMvZG93bnJldi54bWxQSwUGAAAAAAQABAD1AAAAjQMAAAAA&#10;" fillcolor="black" stroked="f"/>
                        <v:rect id="Rectangle 2173" o:spid="_x0000_s1494" style="position:absolute;left:956;top:36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0Z8gA&#10;AADeAAAADwAAAGRycy9kb3ducmV2LnhtbESPQWvCQBSE70L/w/IK3nRjmopNXaUWBC+Fqj3U2zP7&#10;TILZt+nuqml/fVcQPA4z8w0znXemEWdyvrasYDRMQBAXVtdcKvjaLgcTED4ga2wsk4Jf8jCfPfSm&#10;mGt74TWdN6EUEcI+RwVVCG0upS8qMuiHtiWO3sE6gyFKV0rt8BLhppFpkoylwZrjQoUtvVdUHDcn&#10;o2DxMln8fGb88bfe72j3vT8+py5Rqv/Yvb2CCNSFe/jWXmkF6TjLn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ubRnyAAAAN4AAAAPAAAAAAAAAAAAAAAAAJgCAABk&#10;cnMvZG93bnJldi54bWxQSwUGAAAAAAQABAD1AAAAjQMAAAAA&#10;" fillcolor="black" stroked="f"/>
                        <v:rect id="Rectangle 2174" o:spid="_x0000_s1495" style="position:absolute;left:956;top:36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sE8gA&#10;AADeAAAADwAAAGRycy9kb3ducmV2LnhtbESPT2vCQBTE70K/w/IK3nTTkIpNXaUKghfBPz3U2zP7&#10;mgSzb9PdVdN+ercgeBxm5jfMZNaZRlzI+dqygpdhAoK4sLrmUsHnfjkYg/ABWWNjmRT8kofZ9Kk3&#10;wVzbK2/psguliBD2OSqoQmhzKX1RkUE/tC1x9L6tMxiidKXUDq8RbhqZJslIGqw5LlTY0qKi4rQ7&#10;GwXzt/H8Z5Px+m97PNDh63h6TV2iVP+5+3gHEagLj/C9vdIK0lGW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UCwTyAAAAN4AAAAPAAAAAAAAAAAAAAAAAJgCAABk&#10;cnMvZG93bnJldi54bWxQSwUGAAAAAAQABAD1AAAAjQMAAAAA&#10;" fillcolor="black" stroked="f"/>
                        <v:rect id="Rectangle 2175" o:spid="_x0000_s1496" style="position:absolute;left:956;top:36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yJiMgA&#10;AADeAAAADwAAAGRycy9kb3ducmV2LnhtbESPT2vCQBTE74LfYXkFb7ppiGJTV9GC0ItQ/xzq7Zl9&#10;TYLZt+nuVqOfvisUehxm5jfMbNGZRlzI+dqygudRAoK4sLrmUsFhvx5OQfiArLGxTApu5GEx7/dm&#10;mGt75S1ddqEUEcI+RwVVCG0upS8qMuhHtiWO3pd1BkOUrpTa4TXCTSPTJJlIgzXHhQpbequoOO9+&#10;jILVy3T1/ZHx5r49Hen4eTqPU5coNXjqlq8gAnXhP/zXftcK0kmWj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HImIyAAAAN4AAAAPAAAAAAAAAAAAAAAAAJgCAABk&#10;cnMvZG93bnJldi54bWxQSwUGAAAAAAQABAD1AAAAjQMAAAAA&#10;" fillcolor="black" stroked="f"/>
                        <v:rect id="Rectangle 2176" o:spid="_x0000_s1497" style="position:absolute;left:956;top:361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4X/8gA&#10;AADeAAAADwAAAGRycy9kb3ducmV2LnhtbESPQWvCQBSE74X+h+UVvNVNQwwaXaUKgheh2h7q7Zl9&#10;TYLZt+nuqrG/vlsQehxm5htmtuhNKy7kfGNZwcswAUFcWt1wpeDjff08BuEDssbWMim4kYfF/PFh&#10;hoW2V97RZR8qESHsC1RQh9AVUvqyJoN+aDvi6H1ZZzBE6SqpHV4j3LQyTZJcGmw4LtTY0aqm8rQ/&#10;GwXLyXj5/Zbx9md3PNDh83gapS5RavDUv05BBOrDf/je3mgFaZ5lO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zhf/yAAAAN4AAAAPAAAAAAAAAAAAAAAAAJgCAABk&#10;cnMvZG93bnJldi54bWxQSwUGAAAAAAQABAD1AAAAjQMAAAAA&#10;" fillcolor="black" stroked="f"/>
                        <v:rect id="Rectangle 2177" o:spid="_x0000_s1498" style="position:absolute;left:956;top:36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KyZMgA&#10;AADeAAAADwAAAGRycy9kb3ducmV2LnhtbESPQWvCQBSE7wX/w/KE3uqmIbUaXaUWCr0I1XrQ2zP7&#10;mgSzb9PdrUZ/vSsUPA4z8w0znXemEUdyvras4HmQgCAurK65VLD5/ngagfABWWNjmRScycN81nuY&#10;Yq7tiVd0XIdSRAj7HBVUIbS5lL6oyKAf2JY4ej/WGQxRulJqh6cIN41Mk2QoDdYcFyps6b2i4rD+&#10;MwoW49Hi9yvj5WW139Fuuz+8pC5R6rHfvU1ABOrCPfzf/tQK0mGW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grJkyAAAAN4AAAAPAAAAAAAAAAAAAAAAAJgCAABk&#10;cnMvZG93bnJldi54bWxQSwUGAAAAAAQABAD1AAAAjQMAAAAA&#10;" fillcolor="black" stroked="f"/>
                        <v:rect id="Rectangle 2178" o:spid="_x0000_s1499" style="position:absolute;left:956;top:36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0mFsUA&#10;AADeAAAADwAAAGRycy9kb3ducmV2LnhtbERPy2rCQBTdF/oPwy24q5OGKBodpRYKboT6WOjumrlN&#10;gpk76cyosV/vLASXh/OezjvTiAs5X1tW8NFPQBAXVtdcKthtv99HIHxA1thYJgU38jCfvb5MMdf2&#10;ymu6bEIpYgj7HBVUIbS5lL6oyKDv25Y4cr/WGQwRulJqh9cYbhqZJslQGqw5NlTY0ldFxWlzNgoW&#10;49Hi7yfj1f/6eKDD/ngapC5RqvfWfU5ABOrCU/xwL7WCdJhlcW+8E6+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HSYWxQAAAN4AAAAPAAAAAAAAAAAAAAAAAJgCAABkcnMv&#10;ZG93bnJldi54bWxQSwUGAAAAAAQABAD1AAAAigMAAAAA&#10;" fillcolor="black" stroked="f"/>
                        <v:rect id="Rectangle 2179" o:spid="_x0000_s1500" style="position:absolute;left:956;top:35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GDjcgA&#10;AADeAAAADwAAAGRycy9kb3ducmV2LnhtbESPQWvCQBSE74X+h+UVvNWNIYqmrqKFQi8FtT3U2zP7&#10;TILZt3F31eivd4VCj8PMfMNM551pxJmcry0rGPQTEMSF1TWXCn6+P17HIHxA1thYJgVX8jCfPT9N&#10;Mdf2wms6b0IpIoR9jgqqENpcSl9UZND3bUscvb11BkOUrpTa4SXCTSPTJBlJgzXHhQpbeq+oOGxO&#10;RsFyMl4eVxl/3da7LW1/d4dh6hKlei/d4g1EoC78h//an1pBOsqy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UYONyAAAAN4AAAAPAAAAAAAAAAAAAAAAAJgCAABk&#10;cnMvZG93bnJldi54bWxQSwUGAAAAAAQABAD1AAAAjQMAAAAA&#10;" fillcolor="black" stroked="f"/>
                        <v:rect id="Rectangle 2180" o:spid="_x0000_s1501" style="position:absolute;left:956;top:35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8zcYA&#10;AADeAAAADwAAAGRycy9kb3ducmV2LnhtbESPy2rCQBSG9wXfYTgFd3XSoGKjo2hBcFPwtqi7Y+aY&#10;BDNn0plRU5/eWQguf/4b32TWmlpcyfnKsoLPXgKCOLe64kLBfrf8GIHwAVljbZkU/JOH2bTzNsFM&#10;2xtv6LoNhYgj7DNUUIbQZFL6vCSDvmcb4uidrDMYonSF1A5vcdzUMk2SoTRYcXwosaHvkvLz9mIU&#10;LL5Gi791n3/um+OBDr/H8yB1iVLd93Y+BhGoDa/ws73SCtJhfxA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7K8zcYAAADeAAAADwAAAAAAAAAAAAAAAACYAgAAZHJz&#10;L2Rvd25yZXYueG1sUEsFBgAAAAAEAAQA9QAAAIsDAAAAAA==&#10;" fillcolor="black" stroked="f"/>
                        <v:rect id="Rectangle 2181" o:spid="_x0000_s1502" style="position:absolute;left:956;top:359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4ZV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yWg8hL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GVbHAAAA3gAAAA8AAAAAAAAAAAAAAAAAmAIAAGRy&#10;cy9kb3ducmV2LnhtbFBLBQYAAAAABAAEAPUAAACMAwAAAAA=&#10;" fillcolor="black" stroked="f"/>
                        <v:rect id="Rectangle 2182" o:spid="_x0000_s1503" style="position:absolute;left:956;top:35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HIcgA&#10;AADeAAAADwAAAGRycy9kb3ducmV2LnhtbESPT2sCMRTE74LfIbxCb5rtoqKrUbRQ6EXw30Fvz81z&#10;d3Hzsk1SXfvpTaHQ4zAzv2Fmi9bU4kbOV5YVvPUTEMS51RUXCg77j94YhA/IGmvLpOBBHhbzbmeG&#10;mbZ33tJtFwoRIewzVFCG0GRS+rwkg75vG+LoXawzGKJ0hdQO7xFuapkmyUgarDgulNjQe0n5dfdt&#10;FKwm49XXZsDrn+35RKfj+TpMXaLU60u7nIII1Ib/8F/7UytIR4NhCr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LIchyAAAAN4AAAAPAAAAAAAAAAAAAAAAAJgCAABk&#10;cnMvZG93bnJldi54bWxQSwUGAAAAAAQABAD1AAAAjQMAAAAA&#10;" fillcolor="black" stroked="f"/>
                        <v:rect id="Rectangle 2183" o:spid="_x0000_s1504" style="position:absolute;left:956;top:35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ius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TkbjZ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YCK6yAAAAN4AAAAPAAAAAAAAAAAAAAAAAJgCAABk&#10;cnMvZG93bnJldi54bWxQSwUGAAAAAAQABAD1AAAAjQMAAAAA&#10;" fillcolor="black" stroked="f"/>
                        <v:rect id="Rectangle 2184" o:spid="_x0000_s1505" style="position:absolute;left:956;top:35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6zsgA&#10;AADeAAAADwAAAGRycy9kb3ducmV2LnhtbESPT2vCQBTE74LfYXkFb7ppiGJTV9GC0ItQ/xzq7Zl9&#10;TYLZt+nuVqOfvisUehxm5jfMbNGZRlzI+dqygudRAoK4sLrmUsFhvx5OQfiArLGxTApu5GEx7/dm&#10;mGt75S1ddqEUEcI+RwVVCG0upS8qMuhHtiWO3pd1BkOUrpTa4TXCTSPTJJlIgzXHhQpbequoOO9+&#10;jILVy3T1/ZHx5r49Hen4eTqPU5coNXjqlq8gAnXhP/zXftcK0kk2z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ibrOyAAAAN4AAAAPAAAAAAAAAAAAAAAAAJgCAABk&#10;cnMvZG93bnJldi54bWxQSwUGAAAAAAQABAD1AAAAjQMAAAAA&#10;" fillcolor="black" stroked="f"/>
                        <v:rect id="Rectangle 2185" o:spid="_x0000_s1506" style="position:absolute;left:956;top:35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UfVcgA&#10;AADeAAAADwAAAGRycy9kb3ducmV2LnhtbESPT2vCQBTE74LfYXkFb7ppMGJTV9GC4KVQ/xzq7Zl9&#10;TYLZt+nuqqmfvisUehxm5jfMbNGZRlzJ+dqygudRAoK4sLrmUsFhvx5OQfiArLGxTAp+yMNi3u/N&#10;MNf2xlu67kIpIoR9jgqqENpcSl9UZNCPbEscvS/rDIYoXSm1w1uEm0amSTKRBmuOCxW29FZRcd5d&#10;jILVy3T1/THm9/v2dKTj5+mcpS5RavDULV9BBOrCf/ivvdEK0sk4y+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xR9VyAAAAN4AAAAPAAAAAAAAAAAAAAAAAJgCAABk&#10;cnMvZG93bnJldi54bWxQSwUGAAAAAAQABAD1AAAAjQMAAAAA&#10;" fillcolor="black" stroked="f"/>
                        <v:rect id="Rectangle 2186" o:spid="_x0000_s1507" style="position:absolute;left:956;top:356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eBIskA&#10;AADeAAAADwAAAGRycy9kb3ducmV2LnhtbESPT2vCQBTE70K/w/IKvZlNgwabukotFLwU6p9DvT2z&#10;r0kw+zbdXTX103cFweMwM79hpvPetOJEzjeWFTwnKQji0uqGKwXbzcdwAsIHZI2tZVLwRx7ms4fB&#10;FAttz7yi0zpUIkLYF6igDqErpPRlTQZ9Yjvi6P1YZzBE6SqpHZ4j3LQyS9NcGmw4LtTY0XtN5WF9&#10;NAoWL5PF79eIPy+r/Y523/vDOHOpUk+P/dsriEB9uIdv7aVWkOWjcQ7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xeBIskAAADeAAAADwAAAAAAAAAAAAAAAACYAgAA&#10;ZHJzL2Rvd25yZXYueG1sUEsFBgAAAAAEAAQA9QAAAI4DAAAAAA==&#10;" fillcolor="black" stroked="f"/>
                        <v:rect id="Rectangle 2187" o:spid="_x0000_s1508" style="position:absolute;left:956;top:35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kucgA&#10;AADeAAAADwAAAGRycy9kb3ducmV2LnhtbESPQWsCMRSE70L/Q3hCb5p1UWu3RqkFwYugtod6e25e&#10;dxc3L9sk1dVfbwShx2FmvmGm89bU4kTOV5YVDPoJCOLc6ooLBV+fy94EhA/IGmvLpOBCHuazp84U&#10;M23PvKXTLhQiQthnqKAMocmk9HlJBn3fNsTR+7HOYIjSFVI7PEe4qWWaJGNpsOK4UGJDHyXlx92f&#10;UbB4nSx+N0NeX7eHPe2/D8dR6hKlnrvt+xuIQG34Dz/aK60gHQ9HL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WyS5yAAAAN4AAAAPAAAAAAAAAAAAAAAAAJgCAABk&#10;cnMvZG93bnJldi54bWxQSwUGAAAAAAQABAD1AAAAjQMAAAAA&#10;" fillcolor="black" stroked="f"/>
                        <v:rect id="Rectangle 2188" o:spid="_x0000_s1509" style="position:absolute;left:956;top:35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wy8QA&#10;AADeAAAADwAAAGRycy9kb3ducmV2LnhtbERPy4rCMBTdD/gP4Q64G9MpKk41ig4IbgZ8Lcbdtbm2&#10;xeamk0Tt+PVmIbg8nPdk1ppaXMn5yrKCz14Cgji3uuJCwX63/BiB8AFZY22ZFPyTh9m08zbBTNsb&#10;b+i6DYWIIewzVFCG0GRS+rwkg75nG+LInawzGCJ0hdQObzHc1DJNkqE0WHFsKLGh75Ly8/ZiFCy+&#10;Rou/dZ9/7pvjgQ6/x/MgdYlS3fd2PgYRqA0v8dO90grSYX8Q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EsMvEAAAA3gAAAA8AAAAAAAAAAAAAAAAAmAIAAGRycy9k&#10;b3ducmV2LnhtbFBLBQYAAAAABAAEAPUAAACJAwAAAAA=&#10;" fillcolor="black" stroked="f"/>
                        <v:rect id="Rectangle 2189" o:spid="_x0000_s1510" style="position:absolute;left:956;top:35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gVUMcA&#10;AADeAAAADwAAAGRycy9kb3ducmV2LnhtbESPQWsCMRSE74L/ITyhN826qOjWKFooeCmo9aC35+Z1&#10;d3Hzsk2ibvvrTUHocZiZb5j5sjW1uJHzlWUFw0ECgji3uuJCweHzvT8F4QOyxtoyKfghD8tFtzPH&#10;TNs77+i2D4WIEPYZKihDaDIpfV6SQT+wDXH0vqwzGKJ0hdQO7xFuapkmyUQarDgulNjQW0n5ZX81&#10;Ctaz6fp7O+KP3935RKfj+TJOXaLUS69dvYII1Ib/8LO90QrSyWg8g7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IFVDHAAAA3gAAAA8AAAAAAAAAAAAAAAAAmAIAAGRy&#10;cy9kb3ducmV2LnhtbFBLBQYAAAAABAAEAPUAAACMAwAAAAA=&#10;" fillcolor="black" stroked="f"/>
                        <v:rect id="Rectangle 2190" o:spid="_x0000_s1511" style="position:absolute;left:956;top:35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52cMYA&#10;AADeAAAADwAAAGRycy9kb3ducmV2LnhtbESPzWrCQBSF9wXfYbhCd3VisEGjo2ih4EZQ60J318w1&#10;CWbuxJmppj59Z1Ho8nD++GaLzjTiTs7XlhUMBwkI4sLqmksFh6/PtzEIH5A1NpZJwQ95WMx7LzPM&#10;tX3wju77UIo4wj5HBVUIbS6lLyoy6Ae2JY7exTqDIUpXSu3wEcdNI9MkyaTBmuNDhS19VFRc999G&#10;wWoyXt22I948d+cTnY7n63vqEqVe+91yCiJQF/7Df+21VpBmoyw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52cMYAAADeAAAADwAAAAAAAAAAAAAAAACYAgAAZHJz&#10;L2Rvd25yZXYueG1sUEsFBgAAAAAEAAQA9QAAAIsDAAAAAA==&#10;" fillcolor="black" stroked="f"/>
                        <v:rect id="Rectangle 2191" o:spid="_x0000_s1512" style="position:absolute;left:956;top:354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LT68kA&#10;AADeAAAADwAAAGRycy9kb3ducmV2LnhtbESPT2vCQBTE74V+h+UVems2BhtsdBUtFHop1D+Hentm&#10;n0kw+zbubjX103cFweMwM79hJrPetOJEzjeWFQySFARxaXXDlYLN+uNlBMIHZI2tZVLwRx5m08eH&#10;CRbannlJp1WoRISwL1BBHUJXSOnLmgz6xHbE0dtbZzBE6SqpHZ4j3LQyS9NcGmw4LtTY0XtN5WH1&#10;axQs3kaL4/eQvy7L3Za2P7vDa+ZSpZ6f+vkYRKA+3MO39qdWkOXDfAD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pLT68kAAADeAAAADwAAAAAAAAAAAAAAAACYAgAA&#10;ZHJzL2Rvd25yZXYueG1sUEsFBgAAAAAEAAQA9QAAAI4DAAAAAA==&#10;" fillcolor="black" stroked="f"/>
                        <v:rect id="Rectangle 2192" o:spid="_x0000_s1513" style="position:absolute;left:956;top:35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BNnMgA&#10;AADeAAAADwAAAGRycy9kb3ducmV2LnhtbESPT2vCQBTE70K/w/IK3nTTYINNXaUKghfBPz3U2zP7&#10;mgSzb9PdVdN+ercgeBxm5jfMZNaZRlzI+dqygpdhAoK4sLrmUsHnfjkYg/ABWWNjmRT8kofZ9Kk3&#10;wVzbK2/psguliBD2OSqoQmhzKX1RkUE/tC1x9L6tMxiidKXUDq8RbhqZJkkmDdYcFypsaVFRcdqd&#10;jYL523j+sxnx+m97PNDh63h6TV2iVP+5+3gHEagLj/C9vdIK0myUp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QE2cyAAAAN4AAAAPAAAAAAAAAAAAAAAAAJgCAABk&#10;cnMvZG93bnJldi54bWxQSwUGAAAAAAQABAD1AAAAjQMAAAAA&#10;" fillcolor="black" stroked="f"/>
                        <v:rect id="Rectangle 2193" o:spid="_x0000_s1514" style="position:absolute;left:956;top:35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oB8gA&#10;AADeAAAADwAAAGRycy9kb3ducmV2LnhtbESPQWvCQBSE7wX/w/KE3uqmqQ0aXaUWCr0I1XrQ2zP7&#10;mgSzb9PdrUZ/vSsIPQ4z8w0znXemEUdyvras4HmQgCAurK65VLD5/ngagfABWWNjmRScycN81nuY&#10;Yq7tiVd0XIdSRAj7HBVUIbS5lL6oyKAf2JY4ej/WGQxRulJqh6cIN41MkySTBmuOCxW29F5RcVj/&#10;GQWL8Wjx+zXk5WW139Fuuz+8pi5R6rHfvU1ABOrCf/je/tQK0myYvcD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DOgHyAAAAN4AAAAPAAAAAAAAAAAAAAAAAJgCAABk&#10;cnMvZG93bnJldi54bWxQSwUGAAAAAAQABAD1AAAAjQMAAAAA&#10;" fillcolor="black" stroked="f"/>
                        <v:rect id="Rectangle 2194" o:spid="_x0000_s1515" style="position:absolute;left:956;top:35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Vwc8gA&#10;AADeAAAADwAAAGRycy9kb3ducmV2LnhtbESPQWvCQBSE74X+h+UVvNVNQwwaXaUKgheh2h7q7Zl9&#10;TYLZt+nuqrG/vlsQehxm5htmtuhNKy7kfGNZwcswAUFcWt1wpeDjff08BuEDssbWMim4kYfF/PFh&#10;hoW2V97RZR8qESHsC1RQh9AVUvqyJoN+aDvi6H1ZZzBE6SqpHV4j3LQyTZJcGmw4LtTY0aqm8rQ/&#10;GwXLyXj5/Zbx9md3PNDh83gapS5RavDUv05BBOrDf/je3mgFaZ7lG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5XBzyAAAAN4AAAAPAAAAAAAAAAAAAAAAAJgCAABk&#10;cnMvZG93bnJldi54bWxQSwUGAAAAAAQABAD1AAAAjQMAAAAA&#10;" fillcolor="black" stroked="f"/>
                        <v:rect id="Rectangle 2195" o:spid="_x0000_s1516" style="position:absolute;left:956;top:35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V6MkA&#10;AADeAAAADwAAAGRycy9kb3ducmV2LnhtbESPT2vCQBTE70K/w/IKvZlNgwabukotFLwU6p9DvT2z&#10;r0kw+zbdXTX103cFweMwM79hpvPetOJEzjeWFTwnKQji0uqGKwXbzcdwAsIHZI2tZVLwRx7ms4fB&#10;FAttz7yi0zpUIkLYF6igDqErpPRlTQZ9Yjvi6P1YZzBE6SqpHZ4j3LQyS9NcGmw4LtTY0XtN5WF9&#10;NAoWL5PF79eIPy+r/Y523/vDOHOpUk+P/dsriEB9uIdv7aVWkOWjfAz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anV6MkAAADeAAAADwAAAAAAAAAAAAAAAACYAgAA&#10;ZHJzL2Rvd25yZXYueG1sUEsFBgAAAAAEAAQA9QAAAI4DAAAAAA==&#10;" fillcolor="black" stroked="f"/>
                        <v:rect id="Rectangle 2196" o:spid="_x0000_s1517" style="position:absolute;left:956;top:351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tLn8gA&#10;AADeAAAADwAAAGRycy9kb3ducmV2LnhtbESPT2vCQBTE70K/w/IK3nTTYINNXaUKghfBPz3U2zP7&#10;mgSzb9PdVdN+ercgeBxm5jfMZNaZRlzI+dqygpdhAoK4sLrmUsHnfjkYg/ABWWNjmRT8kofZ9Kk3&#10;wVzbK2/psguliBD2OSqoQmhzKX1RkUE/tC1x9L6tMxiidKXUDq8RbhqZJkkmDdYcFypsaVFRcdqd&#10;jYL523j+sxnx+m97PNDh63h6TV2iVP+5+3gHEagLj/C9vdIK0myU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e0ufyAAAAN4AAAAPAAAAAAAAAAAAAAAAAJgCAABk&#10;cnMvZG93bnJldi54bWxQSwUGAAAAAAQABAD1AAAAjQMAAAAA&#10;" fillcolor="black" stroked="f"/>
                        <v:rect id="Rectangle 2197" o:spid="_x0000_s1518" style="position:absolute;left:956;top:35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fuBMgA&#10;AADeAAAADwAAAGRycy9kb3ducmV2LnhtbESPQWvCQBSE7wX/w/KE3uqmwaYaXaUWCr0I1XrQ2zP7&#10;mgSzb9PdrUZ/vSsUPA4z8w0znXemEUdyvras4HmQgCAurK65VLD5/ngagfABWWNjmRScycN81nuY&#10;Yq7tiVd0XIdSRAj7HBVUIbS5lL6oyKAf2JY4ej/WGQxRulJqh6cIN41MkySTBmuOCxW29F5RcVj/&#10;GQWL8Wjx+zXk5WW139Fuuz+8pC5R6rHfvU1ABOrCPfzf/tQK0myY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N+4EyAAAAN4AAAAPAAAAAAAAAAAAAAAAAJgCAABk&#10;cnMvZG93bnJldi54bWxQSwUGAAAAAAQABAD1AAAAjQMAAAAA&#10;" fillcolor="black" stroked="f"/>
                        <v:rect id="Rectangle 2198" o:spid="_x0000_s1519" style="position:absolute;left:956;top:35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h6dsUA&#10;AADeAAAADwAAAGRycy9kb3ducmV2LnhtbERPz2vCMBS+D/wfwhN2m6nFFa1G0cHAi6DOg96ezbMt&#10;Ni81ybTzr18Ogx0/vt+zRWcacSfna8sKhoMEBHFhdc2lgsPX59sYhA/IGhvLpOCHPCzmvZcZ5to+&#10;eEf3fShFDGGfo4IqhDaX0hcVGfQD2xJH7mKdwRChK6V2+IjhppFpkmTSYM2xocKWPioqrvtvo2A1&#10;Ga9u2xFvnrvziU7H8/U9dYlSr/1uOQURqAv/4j/3WitIs1EW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qHp2xQAAAN4AAAAPAAAAAAAAAAAAAAAAAJgCAABkcnMv&#10;ZG93bnJldi54bWxQSwUGAAAAAAQABAD1AAAAigMAAAAA&#10;" fillcolor="black" stroked="f"/>
                        <v:rect id="Rectangle 2199" o:spid="_x0000_s1520" style="position:absolute;left:956;top:35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Tf7cgA&#10;AADeAAAADwAAAGRycy9kb3ducmV2LnhtbESPQWvCQBSE74X+h+UVems2DRo0dRUVhF4Kanuot2f2&#10;NQlm38bdrcb+ercgeBxm5htmMutNK07kfGNZwWuSgiAurW64UvD1uXoZgfABWWNrmRRcyMNs+vgw&#10;wULbM2/otA2ViBD2BSqoQ+gKKX1Zk0Gf2I44ej/WGQxRukpqh+cIN63M0jSXBhuOCzV2tKypPGx/&#10;jYLFeLQ4rgf88bfZ72j3vT8MM5cq9fzUz99ABOrDPXxrv2sFWT7Ix/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5N/tyAAAAN4AAAAPAAAAAAAAAAAAAAAAAJgCAABk&#10;cnMvZG93bnJldi54bWxQSwUGAAAAAAQABAD1AAAAjQMAAAAA&#10;" fillcolor="black" stroked="f"/>
                        <v:rect id="Rectangle 2200" o:spid="_x0000_s1521" style="position:absolute;left:956;top:34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fgrccA&#10;AADeAAAADwAAAGRycy9kb3ducmV2LnhtbESPy2rCQBSG9wXfYTgFd3XSYL1ER9FCoRuhXha6O2aO&#10;STBzJp0ZNfXpOwvB5c9/45vOW1OLKzlfWVbw3ktAEOdWV1wo2G2/3kYgfEDWWFsmBX/kYT7rvEwx&#10;0/bGa7puQiHiCPsMFZQhNJmUPi/JoO/Zhjh6J+sMhihdIbXDWxw3tUyTZCANVhwfSmzos6T8vLkY&#10;BcvxaPn70+fVfX080GF/PH+kLlGq+9ouJiACteEZfrS/tYJ00B9GgIgTUU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H4K3HAAAA3gAAAA8AAAAAAAAAAAAAAAAAmAIAAGRy&#10;cy9kb3ducmV2LnhtbFBLBQYAAAAABAAEAPUAAACMAwAAAAA=&#10;" fillcolor="black" stroked="f"/>
                        <v:rect id="Rectangle 2201" o:spid="_x0000_s1522" style="position:absolute;left:956;top:349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tFN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Dh468P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S0U2yAAAAN4AAAAPAAAAAAAAAAAAAAAAAJgCAABk&#10;cnMvZG93bnJldi54bWxQSwUGAAAAAAQABAD1AAAAjQMAAAAA&#10;" fillcolor="black" stroked="f"/>
                        <v:rect id="Rectangle 2202" o:spid="_x0000_s1523" style="position:absolute;left:956;top:34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bQcgA&#10;AADeAAAADwAAAGRycy9kb3ducmV2LnhtbESPQWsCMRSE7wX/Q3hCbzXrYq2uRtFCoZeC2h7q7bl5&#10;7i5uXtYk1a2/3giCx2FmvmGm89bU4kTOV5YV9HsJCOLc6ooLBT/fHy8jED4ga6wtk4J/8jCfdZ6m&#10;mGl75jWdNqEQEcI+QwVlCE0mpc9LMuh7tiGO3t46gyFKV0jt8BzhppZpkgylwYrjQokNvZeUHzZ/&#10;RsFyPFoeVwP+uqx3W9r+7g6vqUuUeu62iwmIQG14hO/tT60gHQ7eUr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mdtByAAAAN4AAAAPAAAAAAAAAAAAAAAAAJgCAABk&#10;cnMvZG93bnJldi54bWxQSwUGAAAAAAQABAD1AAAAjQMAAAAA&#10;" fillcolor="black" stroked="f"/>
                        <v:rect id="Rectangle 2203" o:spid="_x0000_s1524" style="position:absolute;left:956;top:34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2skA&#10;AADeAAAADwAAAGRycy9kb3ducmV2LnhtbESPT2sCMRTE7wW/Q3hCbzXr1qrdGkULgpeC/w719ty8&#10;7i5uXrZJqtt++kYQPA4z8xtmMmtNLc7kfGVZQb+XgCDOra64ULDfLZ/GIHxA1lhbJgW/5GE27TxM&#10;MNP2whs6b0MhIoR9hgrKEJpMSp+XZND3bEMcvS/rDIYoXSG1w0uEm1qmSTKUBiuOCyU29F5Sftr+&#10;GAWL1/Hiez3gj7/N8UCHz+PpJXWJUo/ddv4GIlAb7uFbe6UVpMPB6Bm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V+2skAAADeAAAADwAAAAAAAAAAAAAAAACYAgAA&#10;ZHJzL2Rvd25yZXYueG1sUEsFBgAAAAAEAAQA9QAAAI4DAAAAAA==&#10;" fillcolor="black" stroked="f"/>
                        <v:rect id="Rectangle 2204" o:spid="_x0000_s1525" style="position:absolute;left:956;top:34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zmrsgA&#10;AADeAAAADwAAAGRycy9kb3ducmV2LnhtbESPQWvCQBSE7wX/w/KE3uqmIbUaXaUWCr0I1XrQ2zP7&#10;mgSzb9PdrUZ/vSsUPA4z8w0znXemEUdyvras4HmQgCAurK65VLD5/ngagfABWWNjmRScycN81nuY&#10;Yq7tiVd0XIdSRAj7HBVUIbS5lL6oyKAf2JY4ej/WGQxRulJqh6cIN41Mk2QoDdYcFyps6b2i4rD+&#10;MwoW49Hi9yvj5WW139Fuuz+8pC5R6rHfvU1ABOrCPfzf/tQK0mH2m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POauyAAAAN4AAAAPAAAAAAAAAAAAAAAAAJgCAABk&#10;cnMvZG93bnJldi54bWxQSwUGAAAAAAQABAD1AAAAjQMAAAAA&#10;" fillcolor="black" stroked="f"/>
                        <v:rect id="Rectangle 2205" o:spid="_x0000_s1526" style="position:absolute;left:956;top:34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BDNcgA&#10;AADeAAAADwAAAGRycy9kb3ducmV2LnhtbESPQWsCMRSE70L/Q3hCb5p1UWu3RqkFwYugtod6e25e&#10;dxc3L9sk1dVfbwShx2FmvmGm89bU4kTOV5YVDPoJCOLc6ooLBV+fy94EhA/IGmvLpOBCHuazp84U&#10;M23PvKXTLhQiQthnqKAMocmk9HlJBn3fNsTR+7HOYIjSFVI7PEe4qWWaJGNpsOK4UGJDHyXlx92f&#10;UbB4nSx+N0NeX7eHPe2/D8dR6hKlnrvt+xuIQG34Dz/aK60gHQ9fR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cEM1yAAAAN4AAAAPAAAAAAAAAAAAAAAAAJgCAABk&#10;cnMvZG93bnJldi54bWxQSwUGAAAAAAQABAD1AAAAjQMAAAAA&#10;" fillcolor="black" stroked="f"/>
                        <v:rect id="Rectangle 2206" o:spid="_x0000_s1527" style="position:absolute;left:956;top:347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LdQsgA&#10;AADeAAAADwAAAGRycy9kb3ducmV2LnhtbESPQWvCQBSE7wX/w/KE3uqmwaYaXaUWCr0I1XrQ2zP7&#10;mgSzb9PdrUZ/vSsUPA4z8w0znXemEUdyvras4HmQgCAurK65VLD5/ngagfABWWNjmRScycN81nuY&#10;Yq7tiVd0XIdSRAj7HBVUIbS5lL6oyKAf2JY4ej/WGQxRulJqh6cIN41MkySTBmuOCxW29F5RcVj/&#10;GQWL8Wjx+zXk5WW139Fuuz+8pC5R6rHfvU1ABOrCPfzf/tQK0mz4m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ot1CyAAAAN4AAAAPAAAAAAAAAAAAAAAAAJgCAABk&#10;cnMvZG93bnJldi54bWxQSwUGAAAAAAQABAD1AAAAjQMAAAAA&#10;" fillcolor="black" stroked="f"/>
                        <v:rect id="Rectangle 2207" o:spid="_x0000_s1528" style="position:absolute;left:956;top:34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42cgA&#10;AADeAAAADwAAAGRycy9kb3ducmV2LnhtbESPT2sCMRTE70K/Q3hCb5p18V+3RqmC4EWotod6e25e&#10;dxc3L2uS6uqnb4RCj8PM/IaZLVpTiws5X1lWMOgnIIhzqysuFHx+rHtTED4ga6wtk4IbeVjMnzoz&#10;zLS98o4u+1CICGGfoYIyhCaT0uclGfR92xBH79s6gyFKV0jt8BrhppZpkoylwYrjQokNrUrKT/sf&#10;o2D5Ml2e34e8ve+OBzp8HU+j1CVKPXfbt1cQgdrwH/5rb7SCdDycTO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7njZyAAAAN4AAAAPAAAAAAAAAAAAAAAAAJgCAABk&#10;cnMvZG93bnJldi54bWxQSwUGAAAAAAQABAD1AAAAjQMAAAAA&#10;" fillcolor="black" stroked="f"/>
                        <v:rect id="Rectangle 2208" o:spid="_x0000_s1529" style="position:absolute;left:956;top:34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Hsq8UA&#10;AADeAAAADwAAAGRycy9kb3ducmV2LnhtbERPyW7CMBC9V+IfrKnErTiNKEvAIKhUqRekshzgNsRD&#10;EhGPU9tAytfXBySOT2+fzltTiys5X1lW8N5LQBDnVldcKNhtv95GIHxA1lhbJgV/5GE+67xMMdP2&#10;xmu6bkIhYgj7DBWUITSZlD4vyaDv2YY4cifrDIYIXSG1w1sMN7VMk2QgDVYcG0ps6LOk/Ly5GAXL&#10;8Wj5+9Pn1X19PNBhfzx/pC5RqvvaLiYgArXhKX64v7WCdNAfxr3xTr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ceyrxQAAAN4AAAAPAAAAAAAAAAAAAAAAAJgCAABkcnMv&#10;ZG93bnJldi54bWxQSwUGAAAAAAQABAD1AAAAigMAAAAA&#10;" fillcolor="black" stroked="f"/>
                        <v:rect id="Rectangle 2209" o:spid="_x0000_s1530" style="position:absolute;left:956;top:34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1JMMgA&#10;AADeAAAADwAAAGRycy9kb3ducmV2LnhtbESPT2sCMRTE7wW/Q3hCbzXbxVpdjaKFQi+C/w56e25e&#10;dxc3L2uS6tpP3whCj8PM/IaZzFpTiws5X1lW8NpLQBDnVldcKNhtP1+GIHxA1lhbJgU38jCbdp4m&#10;mGl75TVdNqEQEcI+QwVlCE0mpc9LMuh7tiGO3rd1BkOUrpDa4TXCTS3TJBlIgxXHhRIb+igpP21+&#10;jILFaLg4r/q8/F0fD3TYH09vqUuUeu628zGIQG34Dz/aX1pBOui/j+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PUkwyAAAAN4AAAAPAAAAAAAAAAAAAAAAAJgCAABk&#10;cnMvZG93bnJldi54bWxQSwUGAAAAAAQABAD1AAAAjQMAAAAA&#10;" fillcolor="black" stroked="f"/>
                        <v:rect id="Rectangle 2210" o:spid="_x0000_s1531" style="position:absolute;left:956;top:34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QisYA&#10;AADeAAAADwAAAGRycy9kb3ducmV2LnhtbESPzWrCQBSF94W+w3AL3dWJwUqMjlIFwY2g1oXurplr&#10;EszcSWemmvr0zkLo8nD++CazzjTiSs7XlhX0ewkI4sLqmksF++/lRwbCB2SNjWVS8EceZtPXlwnm&#10;2t54S9ddKEUcYZ+jgiqENpfSFxUZ9D3bEkfvbJ3BEKUrpXZ4i+OmkWmSDKXBmuNDhS0tKiouu1+j&#10;YD7K5j+bAa/v29ORjofT5TN1iVLvb93XGESgLvyHn+2VVpAOB1kEiDgR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KQisYAAADeAAAADwAAAAAAAAAAAAAAAACYAgAAZHJz&#10;L2Rvd25yZXYueG1sUEsFBgAAAAAEAAQA9QAAAIsDAAAAAA==&#10;" fillcolor="black" stroked="f"/>
                        <v:rect id="Rectangle 2211" o:spid="_x0000_s1532" style="position:absolute;left:956;top:344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41EcgA&#10;AADeAAAADwAAAGRycy9kb3ducmV2LnhtbESPT2vCQBTE7wW/w/KE3urGYCVGV9FCoZdC/XPQ2zP7&#10;TILZt3F3q6mfvisUehxm5jfMbNGZRlzJ+dqyguEgAUFcWF1zqWC3fX/JQPiArLGxTAp+yMNi3nua&#10;Ya7tjdd03YRSRAj7HBVUIbS5lL6oyKAf2JY4eifrDIYoXSm1w1uEm0amSTKWBmuOCxW29FZRcd58&#10;GwWrSba6fI34874+HuiwP55fU5co9dzvllMQgbrwH/5rf2gF6XiUD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njURyAAAAN4AAAAPAAAAAAAAAAAAAAAAAJgCAABk&#10;cnMvZG93bnJldi54bWxQSwUGAAAAAAQABAD1AAAAjQMAAAAA&#10;" fillcolor="black" stroked="f"/>
                        <v:rect id="Rectangle 2212" o:spid="_x0000_s1533" style="position:absolute;left:956;top:34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yrZsgA&#10;AADeAAAADwAAAGRycy9kb3ducmV2LnhtbESPT2vCQBTE74V+h+UVvNVNg5UYXaUWCl4E//RQb8/s&#10;axLMvk13V0399K4geBxm5jfMZNaZRpzI+dqygrd+AoK4sLrmUsH39us1A+EDssbGMin4Jw+z6fPT&#10;BHNtz7ym0yaUIkLY56igCqHNpfRFRQZ937bE0fu1zmCI0pVSOzxHuGlkmiRDabDmuFBhS58VFYfN&#10;0SiYj7L532rAy8t6v6Pdz/7wnrpEqd5L9zEGEagLj/C9vdAK0uEg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TKtmyAAAAN4AAAAPAAAAAAAAAAAAAAAAAJgCAABk&#10;cnMvZG93bnJldi54bWxQSwUGAAAAAAQABAD1AAAAjQMAAAAA&#10;" fillcolor="black" stroked="f"/>
                        <v:rect id="Rectangle 2213" o:spid="_x0000_s1534" style="position:absolute;left:956;top:34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AO/cgA&#10;AADeAAAADwAAAGRycy9kb3ducmV2LnhtbESPQWvCQBSE74L/YXlCb7pptJKmrlKFQi9CtT3U2zP7&#10;mgSzb9PdrUZ/vSsIPQ4z8w0zW3SmEUdyvras4HGUgCAurK65VPD1+TbMQPiArLGxTArO5GEx7/dm&#10;mGt74g0dt6EUEcI+RwVVCG0upS8qMuhHtiWO3o91BkOUrpTa4SnCTSPTJJlKgzXHhQpbWlVUHLZ/&#10;RsHyOVv+fkx4fdnsd7T73h+eUpco9TDoXl9ABOrCf/jeftcK0ukkG8P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AA79yAAAAN4AAAAPAAAAAAAAAAAAAAAAAJgCAABk&#10;cnMvZG93bnJldi54bWxQSwUGAAAAAAQABAD1AAAAjQMAAAAA&#10;" fillcolor="black" stroked="f"/>
                        <v:rect id="Rectangle 2214" o:spid="_x0000_s1535" style="position:absolute;left:956;top:34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WicgA&#10;AADeAAAADwAAAGRycy9kb3ducmV2LnhtbESPQWvCQBSE70L/w/IK3nTTECVGV6mFgheh2h7q7Zl9&#10;TYLZt+nuqrG/vlsQehxm5htmsepNKy7kfGNZwdM4AUFcWt1wpeDj/XWUg/ABWWNrmRTcyMNq+TBY&#10;YKHtlXd02YdKRAj7AhXUIXSFlL6syaAf2444el/WGQxRukpqh9cIN61Mk2QqDTYcF2rs6KWm8rQ/&#10;GwXrWb7+fst4+7M7HujweTxNUpcoNXzsn+cgAvXhP3xvb7SCdJrl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6ZaJyAAAAN4AAAAPAAAAAAAAAAAAAAAAAJgCAABk&#10;cnMvZG93bnJldi54bWxQSwUGAAAAAAQABAD1AAAAjQMAAAAA&#10;" fillcolor="black" stroked="f"/>
                        <v:rect id="Rectangle 2215" o:spid="_x0000_s1536" style="position:absolute;left:956;top:34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UzEskA&#10;AADeAAAADwAAAGRycy9kb3ducmV2LnhtbESPT2vCQBTE74V+h+UVems2DSpp6iq1UPAi1D+Hentm&#10;X5Ng9m26u2r003cFweMwM79hxtPetOJIzjeWFbwmKQji0uqGKwWb9ddLDsIHZI2tZVJwJg/TyePD&#10;GAttT7yk4ypUIkLYF6igDqErpPRlTQZ9Yjvi6P1aZzBE6SqpHZ4i3LQyS9ORNNhwXKixo8+ayv3q&#10;YBTM3vLZ3/eAF5flbkvbn91+mLlUqeen/uMdRKA+3MO39lwryEaDfAj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aUzEskAAADeAAAADwAAAAAAAAAAAAAAAACYAgAA&#10;ZHJzL2Rvd25yZXYueG1sUEsFBgAAAAAEAAQA9QAAAI4DAAAAAA==&#10;" fillcolor="black" stroked="f"/>
                        <v:rect id="Rectangle 2216" o:spid="_x0000_s1537" style="position:absolute;left:956;top:342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etZcgA&#10;AADeAAAADwAAAGRycy9kb3ducmV2LnhtbESPQWvCQBSE70L/w/IK3nTToCFGV6mC0Euh2h7q7Zl9&#10;TYLZt+nuqrG/vlsQehxm5htmsepNKy7kfGNZwdM4AUFcWt1wpeDjfTvKQfiArLG1TApu5GG1fBgs&#10;sND2yju67EMlIoR9gQrqELpCSl/WZNCPbUccvS/rDIYoXSW1w2uEm1amSZJJgw3HhRo72tRUnvZn&#10;o2A9y9ffbxN+/dkdD3T4PJ6mqUuUGj72z3MQgfrwH763X7SCNJvk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d61lyAAAAN4AAAAPAAAAAAAAAAAAAAAAAJgCAABk&#10;cnMvZG93bnJldi54bWxQSwUGAAAAAAQABAD1AAAAjQMAAAAA&#10;" fillcolor="black" stroked="f"/>
                        <v:rect id="Rectangle 2217" o:spid="_x0000_s1538" style="position:absolute;left:956;top:34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I/sgA&#10;AADeAAAADwAAAGRycy9kb3ducmV2LnhtbESPQWvCQBSE7wX/w/KE3uqmwdoYXaUWCr0I1XrQ2zP7&#10;mgSzb9PdrUZ/vSsUPA4z8w0znXemEUdyvras4HmQgCAurK65VLD5/njKQPiArLGxTArO5GE+6z1M&#10;Mdf2xCs6rkMpIoR9jgqqENpcSl9UZNAPbEscvR/rDIYoXSm1w1OEm0amSTKSBmuOCxW29F5RcVj/&#10;GQWLcbb4/Rry8rLa72i33R9eUpco9djv3iYgAnXhHv5vf2oF6WiY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Owj+yAAAAN4AAAAPAAAAAAAAAAAAAAAAAJgCAABk&#10;cnMvZG93bnJldi54bWxQSwUGAAAAAAQABAD1AAAAjQMAAAAA&#10;" fillcolor="black" stroked="f"/>
                        <v:rect id="Rectangle 2218" o:spid="_x0000_s1539" style="position:absolute;left:956;top:34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ScjMUA&#10;AADeAAAADwAAAGRycy9kb3ducmV2LnhtbERPz2vCMBS+D/Y/hDfYbaYWJ7UaZQqCF0GdB709m2db&#10;bF66JNPOv94chB0/vt+TWWcacSXna8sK+r0EBHFhdc2lgv338iMD4QOyxsYyKfgjD7Pp68sEc21v&#10;vKXrLpQihrDPUUEVQptL6YuKDPqebYkjd7bOYIjQlVI7vMVw08g0SYbSYM2xocKWFhUVl92vUTAf&#10;ZfOfzYDX9+3pSMfD6fKZukSp97fuawwiUBf+xU/3SitIh4Ms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pJyMxQAAAN4AAAAPAAAAAAAAAAAAAAAAAJgCAABkcnMv&#10;ZG93bnJldi54bWxQSwUGAAAAAAQABAD1AAAAigMAAAAA&#10;" fillcolor="black" stroked="f"/>
                        <v:rect id="Rectangle 2219" o:spid="_x0000_s1540" style="position:absolute;left:956;top:34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g5F8gA&#10;AADeAAAADwAAAGRycy9kb3ducmV2LnhtbESPQWvCQBSE70L/w/IKvenGoBJTV9FCoZeC2h7q7Zl9&#10;JsHs27i71eivd4VCj8PMfMPMFp1pxJmcry0rGA4SEMSF1TWXCr6/3vsZCB+QNTaWScGVPCzmT70Z&#10;5tpeeEPnbShFhLDPUUEVQptL6YuKDPqBbYmjd7DOYIjSlVI7vES4aWSaJBNpsOa4UGFLbxUVx+2v&#10;UbCaZqvTesSft81+R7uf/XGcukSpl+du+QoiUBf+w3/tD60gnYyyK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6DkXyAAAAN4AAAAPAAAAAAAAAAAAAAAAAJgCAABk&#10;cnMvZG93bnJldi54bWxQSwUGAAAAAAQABAD1AAAAjQMAAAAA&#10;" fillcolor="black" stroked="f"/>
                        <v:rect id="Rectangle 2220" o:spid="_x0000_s1541" style="position:absolute;left:956;top:34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GV8YA&#10;AADeAAAADwAAAGRycy9kb3ducmV2LnhtbESPy2rCQBSG94W+w3AK3dWJQUWjo1RB6KbgbaG7Y+aY&#10;BDNn0pmpRp/eWQguf/4b32TWmlpcyPnKsoJuJwFBnFtdcaFgt11+DUH4gKyxtkwKbuRhNn1/m2Cm&#10;7ZXXdNmEQsQR9hkqKENoMil9XpJB37ENcfRO1hkMUbpCaofXOG5qmSbJQBqsOD6U2NCipPy8+TcK&#10;5qPh/G/V49/7+nigw/547qcuUerzo/0egwjUhlf42f7RCtJBbxQ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sGV8YAAADeAAAADwAAAAAAAAAAAAAAAACYAgAAZHJz&#10;L2Rvd25yZXYueG1sUEsFBgAAAAAEAAQA9QAAAIsDAAAAAA==&#10;" fillcolor="black" stroked="f"/>
                        <v:rect id="Rectangle 2221" o:spid="_x0000_s1542" style="position:absolute;left:956;top:339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ejz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g96o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Ho8zHAAAA3gAAAA8AAAAAAAAAAAAAAAAAmAIAAGRy&#10;cy9kb3ducmV2LnhtbFBLBQYAAAAABAAEAPUAAACMAwAAAAA=&#10;" fillcolor="black" stroked="f"/>
                        <v:rect id="Rectangle 2222" o:spid="_x0000_s1543" style="position:absolute;left:956;top:33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U9u8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0XCS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VPbvHAAAA3gAAAA8AAAAAAAAAAAAAAAAAmAIAAGRy&#10;cy9kb3ducmV2LnhtbFBLBQYAAAAABAAEAPUAAACMAwAAAAA=&#10;" fillcolor="black" stroked="f"/>
                        <v:rect id="Rectangle 2223" o:spid="_x0000_s1544" style="position:absolute;left:956;top:33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mYIMgA&#10;AADeAAAADwAAAGRycy9kb3ducmV2LnhtbESPT2sCMRTE7wW/Q3hCbzXb1YquRlGh0Euh/jno7bl5&#10;3V3cvKxJqls/vREKPQ4z8xtmOm9NLS7kfGVZwWsvAUGcW11xoWC3fX8ZgfABWWNtmRT8kof5rPM0&#10;xUzbK6/psgmFiBD2GSooQ2gyKX1ekkHfsw1x9L6tMxiidIXUDq8RbmqZJslQGqw4LpTY0Kqk/LT5&#10;MQqW49Hy/DXgz9v6eKDD/nh6S12i1HO3XUxABGrDf/iv/aEVpMPBu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2ZggyAAAAN4AAAAPAAAAAAAAAAAAAAAAAJgCAABk&#10;cnMvZG93bnJldi54bWxQSwUGAAAAAAQABAD1AAAAjQMAAAAA&#10;" fillcolor="black" stroked="f"/>
                        <v:rect id="Rectangle 2224" o:spid="_x0000_s1545" style="position:absolute;left:956;top:32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AAVMgA&#10;AADeAAAADwAAAGRycy9kb3ducmV2LnhtbESPQWvCQBSE74X+h+UVvNWNIYqmrqKFQi8FtT3U2zP7&#10;TILZt3F31eivd4VCj8PMfMNM551pxJmcry0rGPQTEMSF1TWXCn6+P17HIHxA1thYJgVX8jCfPT9N&#10;Mdf2wms6b0IpIoR9jgqqENpcSl9UZND3bUscvb11BkOUrpTa4SXCTSPTJBlJgzXHhQpbeq+oOGxO&#10;RsFyMl4eVxl/3da7LW1/d4dh6hKlei/d4g1EoC78h//an1pBOsom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MABUyAAAAN4AAAAPAAAAAAAAAAAAAAAAAJgCAABk&#10;cnMvZG93bnJldi54bWxQSwUGAAAAAAQABAD1AAAAjQMAAAAA&#10;" fillcolor="black" stroked="f"/>
                        <v:rect id="Rectangle 2225" o:spid="_x0000_s1546" style="position:absolute;left:956;top:32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lz8cA&#10;AADeAAAADwAAAGRycy9kb3ducmV2LnhtbESPQWsCMRSE74L/ITyhN826qOjWKFooeCmo9aC35+Z1&#10;d3Hzsk2ibvvrTUHocZiZb5j5sjW1uJHzlWUFw0ECgji3uuJCweHzvT8F4QOyxtoyKfghD8tFtzPH&#10;TNs77+i2D4WIEPYZKihDaDIpfV6SQT+wDXH0vqwzGKJ0hdQO7xFuapkmyUQarDgulNjQW0n5ZX81&#10;Ctaz6fp7O+KP3935RKfj+TJOXaLUS69dvYII1Ib/8LO90QrSyWg2h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8pc/HAAAA3gAAAA8AAAAAAAAAAAAAAAAAmAIAAGRy&#10;cy9kb3ducmV2LnhtbFBLBQYAAAAABAAEAPUAAACMAwAAAAA=&#10;" fillcolor="black" stroked="f"/>
                        <v:rect id="Rectangle 2226" o:spid="_x0000_s1547" style="position:absolute;left:956;top:32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47uMgA&#10;AADeAAAADwAAAGRycy9kb3ducmV2LnhtbESPQWvCQBSE74X+h+UVems2DRo0dRUVhF4Kanuot2f2&#10;NQlm38bdrcb+ercgeBxm5htmMutNK07kfGNZwWuSgiAurW64UvD1uXoZgfABWWNrmRRcyMNs+vgw&#10;wULbM2/otA2ViBD2BSqoQ+gKKX1Zk0Gf2I44ej/WGQxRukpqh+cIN63M0jSXBhuOCzV2tKypPGx/&#10;jYLFeLQ4rgf88bfZ72j3vT8MM5cq9fzUz99ABOrDPXxrv2sFWT4Y5/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rju4yAAAAN4AAAAPAAAAAAAAAAAAAAAAAJgCAABk&#10;cnMvZG93bnJldi54bWxQSwUGAAAAAAQABAD1AAAAjQMAAAAA&#10;" fillcolor="black" stroked="f"/>
                        <v:rect id="Rectangle 2227" o:spid="_x0000_s1548" style="position:absolute;left:956;top:32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eI8gA&#10;AADeAAAADwAAAGRycy9kb3ducmV2LnhtbESPT2sCMRTE7wW/Q3hCbzXbxVpdjaKFQi+C/w56e25e&#10;dxc3L2uS6tpP3whCj8PM/IaZzFpTiws5X1lW8NpLQBDnVldcKNhtP1+GIHxA1lhbJgU38jCbdp4m&#10;mGl75TVdNqEQEcI+QwVlCE0mpc9LMuh7tiGO3rd1BkOUrpDa4TXCTS3TJBlIgxXHhRIb+igpP21+&#10;jILFaLg4r/q8/F0fD3TYH09vqUuUeu628zGIQG34Dz/aX1pBOuiP3u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4p4jyAAAAN4AAAAPAAAAAAAAAAAAAAAAAJgCAABk&#10;cnMvZG93bnJldi54bWxQSwUGAAAAAAQABAD1AAAAjQMAAAAA&#10;" fillcolor="black" stroked="f"/>
                        <v:rect id="Rectangle 2228" o:spid="_x0000_s1549" style="position:absolute;left:956;top:32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0KUcQA&#10;AADeAAAADwAAAGRycy9kb3ducmV2LnhtbERPy4rCMBTdD8w/hDswuzG1qGg1yigIsxnwtdDdtbm2&#10;xeamk2S0+vVmIbg8nPdk1ppaXMj5yrKCbicBQZxbXXGhYLddfg1B+ICssbZMCm7kYTZ9f5tgpu2V&#10;13TZhELEEPYZKihDaDIpfV6SQd+xDXHkTtYZDBG6QmqH1xhuapkmyUAarDg2lNjQoqT8vPk3Cuaj&#10;4fxv1ePf+/p4oMP+eO6nLlHq86P9HoMI1IaX+On+0QrSQW8U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9ClHEAAAA3gAAAA8AAAAAAAAAAAAAAAAAmAIAAGRycy9k&#10;b3ducmV2LnhtbFBLBQYAAAAABAAEAPUAAACJAwAAAAA=&#10;" fillcolor="black" stroked="f"/>
                        <v:rect id="Rectangle 2229" o:spid="_x0000_s1550" style="position:absolute;left:956;top:32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GvysgA&#10;AADeAAAADwAAAGRycy9kb3ducmV2LnhtbESPQWvCQBSE74X+h+UVeqsbg4pJXUUFoZeC2h7q7Zl9&#10;JsHs27i71eivd4VCj8PMfMNMZp1pxJmcry0r6PcSEMSF1TWXCr6/Vm9jED4ga2wsk4IreZhNn58m&#10;mGt74Q2dt6EUEcI+RwVVCG0upS8qMuh7tiWO3sE6gyFKV0rt8BLhppFpkoykwZrjQoUtLSsqjttf&#10;o2CRjRen9YA/b5v9jnY/++MwdYlSry/d/B1EoC78h//aH1pBOhpk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Ma/KyAAAAN4AAAAPAAAAAAAAAAAAAAAAAJgCAABk&#10;cnMvZG93bnJldi54bWxQSwUGAAAAAAQABAD1AAAAjQMAAAAA&#10;" fillcolor="black" stroked="f"/>
                        <v:rect id="Rectangle 2230" o:spid="_x0000_s1551" style="position:absolute;left:956;top:32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CcTcYA&#10;AADeAAAADwAAAGRycy9kb3ducmV2LnhtbESPzWoCMRSF9wXfIVzBXU0cVHQ0ihYKbgrVdlF318l1&#10;ZnByMyZRp336ZlHo8nD++JbrzjbiTj7UjjWMhgoEceFMzaWGz4/X5xmIEJENNo5JwzcFWK96T0vM&#10;jXvwnu6HWIo0wiFHDVWMbS5lKCqyGIauJU7e2XmLMUlfSuPxkcZtIzOlptJizemhwpZeKiouh5vV&#10;sJ3Pttf3Mb/97E9HOn6dLpPMK60H/W6zABGpi//hv/bOaMimE5UAEk5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CcTcYAAADeAAAADwAAAAAAAAAAAAAAAACYAgAAZHJz&#10;L2Rvd25yZXYueG1sUEsFBgAAAAAEAAQA9QAAAIsDAAAAAA==&#10;" fillcolor="black" stroked="f"/>
                        <v:rect id="Rectangle 2231" o:spid="_x0000_s1552" style="position:absolute;left:956;top:323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w51sgA&#10;AADeAAAADwAAAGRycy9kb3ducmV2LnhtbESPQWsCMRSE74X+h/AK3mriomK3RqmFghdBbQ/19ty8&#10;7i5uXrZJ1LW/3hQEj8PMfMNM551txIl8qB1rGPQVCOLCmZpLDV+fH88TECEiG2wck4YLBZjPHh+m&#10;mBt35g2dtrEUCcIhRw1VjG0uZSgqshj6riVO3o/zFmOSvpTG4znBbSMzpcbSYs1pocKW3isqDtuj&#10;1bB4mSx+10Ne/W32O9p97w+jzCute0/d2yuISF28h2/tpdGQjUdqA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rDnWyAAAAN4AAAAPAAAAAAAAAAAAAAAAAJgCAABk&#10;cnMvZG93bnJldi54bWxQSwUGAAAAAAQABAD1AAAAjQMAAAAA&#10;" fillcolor="black" stroked="f"/>
                        <v:rect id="Rectangle 2232" o:spid="_x0000_s1553" style="position:absolute;left:956;top:32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6noccA&#10;AADeAAAADwAAAGRycy9kb3ducmV2LnhtbESPQWsCMRSE74L/ITyhN026VNHVKLVQ6KWgtod6e25e&#10;dxc3L9sk1a2/3ghCj8PMfMMsVp1txIl8qB1reBwpEMSFMzWXGj4/XodTECEiG2wck4Y/CrBa9nsL&#10;zI0785ZOu1iKBOGQo4YqxjaXMhQVWQwj1xIn79t5izFJX0rj8ZzgtpGZUhNpsea0UGFLLxUVx92v&#10;1bCeTdc/myd+v2wPe9p/HY7jzCutHwbd8xxEpC7+h+/tN6Mhm4xVB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p6HHAAAA3gAAAA8AAAAAAAAAAAAAAAAAmAIAAGRy&#10;cy9kb3ducmV2LnhtbFBLBQYAAAAABAAEAPUAAACMAwAAAAA=&#10;" fillcolor="black" stroked="f"/>
                        <v:rect id="Rectangle 2233" o:spid="_x0000_s1554" style="position:absolute;left:956;top:32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COskA&#10;AADeAAAADwAAAGRycy9kb3ducmV2LnhtbESPQWsCMRSE74X+h/AKvXWTbqvoapRaKPQiqO2h3p6b&#10;193Fzcs2SXXrrzeC0OMwM98w03lvW3EgHxrHGh4zBYK4dKbhSsPnx9vDCESIyAZbx6ThjwLMZ7c3&#10;UyyMO/KaDptYiQThUKCGOsaukDKUNVkMmeuIk/ftvMWYpK+k8XhMcNvKXKmhtNhwWqixo9eayv3m&#10;12pYjEeLn9UzL0/r3Za2X7v9IPdK6/u7/mUCIlIf/8PX9rvRkA8H6gk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jICOskAAADeAAAADwAAAAAAAAAAAAAAAACYAgAA&#10;ZHJzL2Rvd25yZXYueG1sUEsFBgAAAAAEAAQA9QAAAI4DAAAAAA==&#10;" fillcolor="black" stroked="f"/>
                        <v:rect id="Rectangle 2234" o:spid="_x0000_s1555" style="position:absolute;left:956;top:32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aTs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UdqC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25pOyAAAAN4AAAAPAAAAAAAAAAAAAAAAAJgCAABk&#10;cnMvZG93bnJldi54bWxQSwUGAAAAAAQABAD1AAAAjQMAAAAA&#10;" fillcolor="black" stroked="f"/>
                        <v:rect id="Rectangle 2235" o:spid="_x0000_s1556" style="position:absolute;left:956;top:32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1cgA&#10;AADeAAAADwAAAGRycy9kb3ducmV2LnhtbESPQUsDMRSE74L/ITyhNzdx6Za6Ni1WEHop2OrB3l43&#10;z92lm5c1Sdutv94IBY/DzHzDzBaD7cSJfGgda3jIFAjiypmWaw0f76/3UxAhIhvsHJOGCwVYzG9v&#10;Zlgad+YNnbaxFgnCoUQNTYx9KWWoGrIYMtcTJ+/LeYsxSV9L4/Gc4LaTuVITabHltNBgTy8NVYft&#10;0WpYPk6X329jXv9s9jvafe4PRe6V1qO74fkJRKQh/oev7ZXRkE8KVc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lz/VyAAAAN4AAAAPAAAAAAAAAAAAAAAAAJgCAABk&#10;cnMvZG93bnJldi54bWxQSwUGAAAAAAQABAD1AAAAjQMAAAAA&#10;" fillcolor="black" stroked="f"/>
                        <v:rect id="Rectangle 2236" o:spid="_x0000_s1557" style="position:absolute;left:956;top:32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WhosgA&#10;AADeAAAADwAAAGRycy9kb3ducmV2LnhtbESPQUsDMRSE74L/ITyhNzdxaZe6Ni1WEHop2OrB3l43&#10;z92lm5c1Sdutv94IBY/DzHzDzBaD7cSJfGgda3jIFAjiypmWaw0f76/3UxAhIhvsHJOGCwVYzG9v&#10;Zlgad+YNnbaxFgnCoUQNTYx9KWWoGrIYMtcTJ+/LeYsxSV9L4/Gc4LaTuVKFtNhyWmiwp5eGqsP2&#10;aDUsH6fL77cxr382+x3tPveHSe6V1qO74fkJRKQh/oev7ZXRkBcTVc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RaGiyAAAAN4AAAAPAAAAAAAAAAAAAAAAAJgCAABk&#10;cnMvZG93bnJldi54bWxQSwUGAAAAAAQABAD1AAAAjQMAAAAA&#10;" fillcolor="black" stroked="f"/>
                        <v:rect id="Rectangle 2237" o:spid="_x0000_s1558" style="position:absolute;left:956;top:32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kEOc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8H6h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QkEOckAAADeAAAADwAAAAAAAAAAAAAAAACYAgAA&#10;ZHJzL2Rvd25yZXYueG1sUEsFBgAAAAAEAAQA9QAAAI4DAAAAAA==&#10;" fillcolor="black" stroked="f"/>
                        <v:rect id="Rectangle 2238" o:spid="_x0000_s1559" style="position:absolute;left:956;top:31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aQS8UA&#10;AADeAAAADwAAAGRycy9kb3ducmV2LnhtbERPTWsCMRC9F/wPYQRvNXFR0dUoWih4KVTbQ72Nm3F3&#10;cTNZk6jb/vrmUOjx8b6X68424k4+1I41jIYKBHHhTM2lhs+P1+cZiBCRDTaOScM3BVivek9LzI17&#10;8J7uh1iKFMIhRw1VjG0uZSgqshiGriVO3Nl5izFBX0rj8ZHCbSMzpabSYs2pocKWXioqLoeb1bCd&#10;z7bX9zG//exPRzp+nS6TzCutB/1uswARqYv/4j/3zmjIphOV9qY76Qr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lpBLxQAAAN4AAAAPAAAAAAAAAAAAAAAAAJgCAABkcnMv&#10;ZG93bnJldi54bWxQSwUGAAAAAAQABAD1AAAAigMAAAAA&#10;" fillcolor="black" stroked="f"/>
                        <v:rect id="Rectangle 2239" o:spid="_x0000_s1560" style="position:absolute;left:956;top:31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o10M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QdqD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2jXQyAAAAN4AAAAPAAAAAAAAAAAAAAAAAJgCAABk&#10;cnMvZG93bnJldi54bWxQSwUGAAAAAAQABAD1AAAAjQMAAAAA&#10;" fillcolor="black" stroked="f"/>
                        <v:rect id="Rectangle 2240" o:spid="_x0000_s1561" style="position:absolute;left:956;top:31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kKkMYA&#10;AADeAAAADwAAAGRycy9kb3ducmV2LnhtbESPy2rCQBSG9wXfYThCd3ViqKLRUVQQuil4W+jumDkm&#10;wcyZODPV1KfvLAouf/4b33TemlrcyfnKsoJ+LwFBnFtdcaHgsF9/jED4gKyxtkwKfsnDfNZ5m2Km&#10;7YO3dN+FQsQR9hkqKENoMil9XpJB37MNcfQu1hkMUbpCaoePOG5qmSbJUBqsOD6U2NCqpPy6+zEK&#10;luPR8rb55O/n9nyi0/F8HaQuUeq92y4mIAK14RX+b39pBelw0I8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kKkMYAAADeAAAADwAAAAAAAAAAAAAAAACYAgAAZHJz&#10;L2Rvd25yZXYueG1sUEsFBgAAAAAEAAQA9QAAAIsDAAAAAA==&#10;" fillcolor="black" stroked="f"/>
                        <v:rect id="Rectangle 2241" o:spid="_x0000_s1562" style="position:absolute;left:956;top:31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WvC8kA&#10;AADeAAAADwAAAGRycy9kb3ducmV2LnhtbESPT2vCQBTE70K/w/IKvZlNQhWbuooWCr0U6p9DvT2z&#10;r0kw+zbubjX103cFweMwM79hpvPetOJEzjeWFWRJCoK4tLrhSsF28z6cgPABWWNrmRT8kYf57GEw&#10;xULbM6/otA6ViBD2BSqoQ+gKKX1Zk0Gf2I44ej/WGQxRukpqh+cIN63M03QsDTYcF2rs6K2m8rD+&#10;NQqWL5Pl8euZPy+r/Y523/vDKHepUk+P/eIVRKA+3MO39odWkI9HWQb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HWvC8kAAADeAAAADwAAAAAAAAAAAAAAAACYAgAA&#10;ZHJzL2Rvd25yZXYueG1sUEsFBgAAAAAEAAQA9QAAAI4DAAAAAA==&#10;" fillcolor="black" stroked="f"/>
                        <v:rect id="Rectangle 2242" o:spid="_x0000_s1563" style="position:absolute;left:956;top:31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cxfMgA&#10;AADeAAAADwAAAGRycy9kb3ducmV2LnhtbESPT2sCMRTE74V+h/AK3mrWRUVXo2ih0EvBfwe9PTfP&#10;3cXNy5qkuu2nNwXB4zAzv2Gm89bU4krOV5YV9LoJCOLc6ooLBbvt5/sIhA/IGmvLpOCXPMxnry9T&#10;zLS98Zqum1CICGGfoYIyhCaT0uclGfRd2xBH72SdwRClK6R2eItwU8s0SYbSYMVxocSGPkrKz5sf&#10;o2A5Hi0vqz5//62PBzrsj+dB6hKlOm/tYgIiUBue4Uf7SytIh4NeCv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pzF8yAAAAN4AAAAPAAAAAAAAAAAAAAAAAJgCAABk&#10;cnMvZG93bnJldi54bWxQSwUGAAAAAAQABAD1AAAAjQMAAAAA&#10;" fillcolor="black" stroked="f"/>
                        <v:rect id="Rectangle 2243" o:spid="_x0000_s1564" style="position:absolute;left:956;top:31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U58kA&#10;AADeAAAADwAAAGRycy9kb3ducmV2LnhtbESPzWsCMRTE7wX/h/CE3mrW9QPdGqUKhV6E+nHQ23Pz&#10;uru4edkmqa7+9Y1Q6HGYmd8ws0VranEh5yvLCvq9BARxbnXFhYL97v1lAsIHZI21ZVJwIw+Leedp&#10;hpm2V97QZRsKESHsM1RQhtBkUvq8JIO+Zxvi6H1ZZzBE6QqpHV4j3NQyTZKxNFhxXCixoVVJ+Xn7&#10;YxQsp5Pl9+eQ1/fN6UjHw+k8Sl2i1HO3fXsFEagN/+G/9odWkI5H/Q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uU58kAAADeAAAADwAAAAAAAAAAAAAAAACYAgAA&#10;ZHJzL2Rvd25yZXYueG1sUEsFBgAAAAAEAAQA9QAAAI4DAAAAAA==&#10;" fillcolor="black" stroked="f"/>
                        <v:rect id="Rectangle 2244" o:spid="_x0000_s1565" style="position:absolute;left:956;top:31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IMk8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yXg4g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CDJPHAAAA3gAAAA8AAAAAAAAAAAAAAAAAmAIAAGRy&#10;cy9kb3ducmV2LnhtbFBLBQYAAAAABAAEAPUAAACMAwAAAAA=&#10;" fillcolor="black" stroked="f"/>
                        <v:rect id="Rectangle 2245" o:spid="_x0000_s1566" style="position:absolute;left:956;top:31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6pCMgA&#10;AADeAAAADwAAAGRycy9kb3ducmV2LnhtbESPT2vCQBTE74V+h+UVems2hkZsdJVaKPRS8N+h3p7Z&#10;ZxLMvk13t5r66V1B8DjMzG+Yyaw3rTiS841lBYMkBUFcWt1wpWCz/nwZgfABWWNrmRT8k4fZ9PFh&#10;goW2J17ScRUqESHsC1RQh9AVUvqyJoM+sR1x9PbWGQxRukpqh6cIN63M0nQoDTYcF2rs6KOm8rD6&#10;Mwrmb6P57+KVv8/L3Za2P7tDnrlUqeen/n0MIlAf7uFb+0sryIb5I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TqkIyAAAAN4AAAAPAAAAAAAAAAAAAAAAAJgCAABk&#10;cnMvZG93bnJldi54bWxQSwUGAAAAAAQABAD1AAAAjQMAAAAA&#10;" fillcolor="black" stroked="f"/>
                        <v:rect id="Rectangle 2246" o:spid="_x0000_s1567" style="position:absolute;left:956;top:31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w3f8gA&#10;AADeAAAADwAAAGRycy9kb3ducmV2LnhtbESPT2vCQBTE74V+h+UVems2hhpsdJVaKPRS8N+h3p7Z&#10;ZxLMvk13t5r66V1B8DjMzG+Yyaw3rTiS841lBYMkBUFcWt1wpWCz/nwZgfABWWNrmRT8k4fZ9PFh&#10;goW2J17ScRUqESHsC1RQh9AVUvqyJoM+sR1x9PbWGQxRukpqh6cIN63M0jSXBhuOCzV29FFTeVj9&#10;GQXzt9H8d/HK3+flbkvbn91hmLlUqeen/n0MIlAf7uFb+0sryPLhI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nDd/yAAAAN4AAAAPAAAAAAAAAAAAAAAAAJgCAABk&#10;cnMvZG93bnJldi54bWxQSwUGAAAAAAQABAD1AAAAjQMAAAAA&#10;" fillcolor="black" stroked="f"/>
                        <v:rect id="Rectangle 2247" o:spid="_x0000_s1568" style="position:absolute;left:956;top:31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CS5MgA&#10;AADeAAAADwAAAGRycy9kb3ducmV2LnhtbESPT2sCMRTE7wW/Q3hCbzXrola3RqlCoReh/jno7bl5&#10;3V3cvGyTVFc/vREKPQ4z8xtmOm9NLc7kfGVZQb+XgCDOra64ULDbfryMQfiArLG2TAqu5GE+6zxN&#10;MdP2wms6b0IhIoR9hgrKEJpMSp+XZND3bEMcvW/rDIYoXSG1w0uEm1qmSTKSBiuOCyU2tCwpP21+&#10;jYLFZLz4+Rrw6rY+HuiwP56GqUuUeu62728gArXhP/zX/tQK0tGw/wq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0JLkyAAAAN4AAAAPAAAAAAAAAAAAAAAAAJgCAABk&#10;cnMvZG93bnJldi54bWxQSwUGAAAAAAQABAD1AAAAjQMAAAAA&#10;" fillcolor="black" stroked="f"/>
                        <v:rect id="Rectangle 2248" o:spid="_x0000_s1569" style="position:absolute;left:956;top:31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8GlsQA&#10;AADeAAAADwAAAGRycy9kb3ducmV2LnhtbERPy4rCMBTdD/gP4QqzG1PLKFqNooIwmwFfC91dm2tb&#10;bG5qktGOXz9ZDLg8nPd03ppa3Mn5yrKCfi8BQZxbXXGh4LBff4xA+ICssbZMCn7Jw3zWeZtipu2D&#10;t3TfhULEEPYZKihDaDIpfV6SQd+zDXHkLtYZDBG6QmqHjxhuapkmyVAarDg2lNjQqqT8uvsxCpbj&#10;0fK2+eTv5/Z8otPxfB2kLlHqvdsuJiACteEl/nd/aQXpcNCP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PBpbEAAAA3gAAAA8AAAAAAAAAAAAAAAAAmAIAAGRycy9k&#10;b3ducmV2LnhtbFBLBQYAAAAABAAEAPUAAACJAwAAAAA=&#10;" fillcolor="black" stroked="f"/>
                        <v:rect id="Rectangle 2249" o:spid="_x0000_s1570" style="position:absolute;left:956;top:30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jDc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8Wg4hf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ow3HAAAA3gAAAA8AAAAAAAAAAAAAAAAAmAIAAGRy&#10;cy9kb3ducmV2LnhtbFBLBQYAAAAABAAEAPUAAACMAwAAAAA=&#10;" fillcolor="black" stroked="f"/>
                        <v:rect id="Rectangle 2250" o:spid="_x0000_s1571" style="position:absolute;left:956;top:30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XALcYA&#10;AADeAAAADwAAAGRycy9kb3ducmV2LnhtbESPzYrCMBSF98K8Q7gD7jS1qGg1yigIboTRmcW4uzbX&#10;ttjcdJKodZ7eLIRZHs4f33zZmlrcyPnKsoJBPwFBnFtdcaHg+2vTm4DwAVljbZkUPMjDcvHWmWOm&#10;7Z33dDuEQsQR9hkqKENoMil9XpJB37cNcfTO1hkMUbpCaof3OG5qmSbJWBqsOD6U2NC6pPxyuBoF&#10;q+lk9fs55N3f/nSk48/pMkpdolT3vf2YgQjUhv/wq73VCtLxKI0AESei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XALcYAAADeAAAADwAAAAAAAAAAAAAAAACYAgAAZHJz&#10;L2Rvd25yZXYueG1sUEsFBgAAAAAEAAQA9QAAAIsDAAAAAA==&#10;" fillcolor="black" stroked="f"/>
                        <v:rect id="Rectangle 2251" o:spid="_x0000_s1572" style="position:absolute;left:956;top:301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lltsgA&#10;AADeAAAADwAAAGRycy9kb3ducmV2LnhtbESPT2sCMRTE74V+h/AK3mrWRUVXo2ih0EvBfwe9PTfP&#10;3cXNy5qkuu2nNwXB4zAzv2Gm89bU4krOV5YV9LoJCOLc6ooLBbvt5/sIhA/IGmvLpOCXPMxnry9T&#10;zLS98Zqum1CICGGfoYIyhCaT0uclGfRd2xBH72SdwRClK6R2eItwU8s0SYbSYMVxocSGPkrKz5sf&#10;o2A5Hi0vqz5//62PBzrsj+dB6hKlOm/tYgIiUBue4Uf7SytIh4O0B/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GWW2yAAAAN4AAAAPAAAAAAAAAAAAAAAAAJgCAABk&#10;cnMvZG93bnJldi54bWxQSwUGAAAAAAQABAD1AAAAjQMAAAAA&#10;" fillcolor="black" stroked="f"/>
                        <v:rect id="Rectangle 2252" o:spid="_x0000_s1573" style="position:absolute;left:956;top:30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v7wccA&#10;AADeAAAADwAAAGRycy9kb3ducmV2LnhtbESPQWsCMRSE74L/ITyhN802VNHVKLVQ6KWgtod6e25e&#10;dxc3L9sk1a2/3ghCj8PMfMMsVp1txIl8qB1reBxlIIgLZ2ouNXx+vA6nIEJENtg4Jg1/FGC17PcW&#10;mBt35i2ddrEUCcIhRw1VjG0uZSgqshhGriVO3rfzFmOSvpTG4znBbSNVlk2kxZrTQoUtvVRUHHe/&#10;VsN6Nl3/bJ74/bI97Gn/dTiOlc+0fhh0z3MQkbr4H76334wGNRkrBb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L+8HHAAAA3gAAAA8AAAAAAAAAAAAAAAAAmAIAAGRy&#10;cy9kb3ducmV2LnhtbFBLBQYAAAAABAAEAPUAAACMAwAAAAA=&#10;" fillcolor="black" stroked="f"/>
                        <v:rect id="Rectangle 2253" o:spid="_x0000_s1574" style="position:absolute;left:956;top:30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deWsgA&#10;AADeAAAADwAAAGRycy9kb3ducmV2LnhtbESPT2sCMRTE74V+h/AKvdWs6x90NUoVBC+C2h7q7bl5&#10;7i5uXrZJqquf3hQKPQ4z8xtmOm9NLS7kfGVZQbeTgCDOra64UPD5sXobgfABWWNtmRTcyMN89vw0&#10;xUzbK+/osg+FiBD2GSooQ2gyKX1ekkHfsQ1x9E7WGQxRukJqh9cIN7VMk2QoDVYcF0psaFlSft7/&#10;GAWL8Wjxve3z5r47HujwdTwPUpco9frSvk9ABGrDf/ivvdYK0uEg7cH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h15ayAAAAN4AAAAPAAAAAAAAAAAAAAAAAJgCAABk&#10;cnMvZG93bnJldi54bWxQSwUGAAAAAAQABAD1AAAAjQMAAAAA&#10;" fillcolor="black" stroked="f"/>
                        <v:rect id="Rectangle 2254" o:spid="_x0000_s1575" style="position:absolute;left:956;top:29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7GL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R8N0A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bsYuyAAAAN4AAAAPAAAAAAAAAAAAAAAAAJgCAABk&#10;cnMvZG93bnJldi54bWxQSwUGAAAAAAQABAD1AAAAjQMAAAAA&#10;" fillcolor="black" stroked="f"/>
                        <v:rect id="Rectangle 2255" o:spid="_x0000_s1576" style="position:absolute;left:956;top:29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JjtcgA&#10;AADeAAAADwAAAGRycy9kb3ducmV2LnhtbESPT2vCQBTE70K/w/IKvemmoRGbukoVBC9C/XPQ2zP7&#10;mgSzb9PdVWM/fbcgeBxm5jfMeNqZRlzI+dqygtdBAoK4sLrmUsFuu+iPQPiArLGxTApu5GE6eeqN&#10;Mdf2ymu6bEIpIoR9jgqqENpcSl9UZNAPbEscvW/rDIYoXSm1w2uEm0amSTKUBmuOCxW2NK+oOG3O&#10;RsHsfTT7+Xrj1e/6eKDD/njKUpco9fLcfX6ACNSFR/jeXmoF6TBLM/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ImO1yAAAAN4AAAAPAAAAAAAAAAAAAAAAAJgCAABk&#10;cnMvZG93bnJldi54bWxQSwUGAAAAAAQABAD1AAAAjQMAAAAA&#10;" fillcolor="black" stroked="f"/>
                        <v:rect id="Rectangle 2256" o:spid="_x0000_s1577" style="position:absolute;left:956;top:299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D9wsgA&#10;AADeAAAADwAAAGRycy9kb3ducmV2LnhtbESPT2vCQBTE74V+h+UVvNVNgwaNrlILBS8F/x309sy+&#10;JsHs23R31bSf3i0IHoeZ+Q0znXemERdyvras4K2fgCAurK65VLDbfr6OQPiArLGxTAp+ycN89vw0&#10;xVzbK6/psgmliBD2OSqoQmhzKX1RkUHfty1x9L6tMxiidKXUDq8RbhqZJkkmDdYcFyps6aOi4rQ5&#10;GwWL8Wjxsxrw19/6eKDD/ngapi5RqvfSvU9ABOrCI3xvL7WCNBumG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8P3CyAAAAN4AAAAPAAAAAAAAAAAAAAAAAJgCAABk&#10;cnMvZG93bnJldi54bWxQSwUGAAAAAAQABAD1AAAAjQMAAAAA&#10;" fillcolor="black" stroked="f"/>
                        <v:rect id="Rectangle 2257" o:spid="_x0000_s1578" style="position:absolute;left:956;top:29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xYWcgA&#10;AADeAAAADwAAAGRycy9kb3ducmV2LnhtbESPQWsCMRSE74X+h/AKvdWsi1pdjVIFwYugtod6e26e&#10;u4ubl22S6uqvNwWhx2FmvmEms9bU4kzOV5YVdDsJCOLc6ooLBV+fy7chCB+QNdaWScGVPMymz08T&#10;zLS98JbOu1CICGGfoYIyhCaT0uclGfQd2xBH72idwRClK6R2eIlwU8s0SQbSYMVxocSGFiXlp92v&#10;UTAfDec/mx6vb9vDnvbfh1M/dYlSry/txxhEoDb8hx/tlVaQDvrpO/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vFhZyAAAAN4AAAAPAAAAAAAAAAAAAAAAAJgCAABk&#10;cnMvZG93bnJldi54bWxQSwUGAAAAAAQABAD1AAAAjQMAAAAA&#10;" fillcolor="black" stroked="f"/>
                        <v:rect id="Rectangle 2258" o:spid="_x0000_s1579" style="position:absolute;left:956;top:29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PMK8QA&#10;AADeAAAADwAAAGRycy9kb3ducmV2LnhtbERPz2vCMBS+C/sfwht409SiotUoUxC8CNPtMG/P5tkW&#10;m5cuiVr315uDsOPH93u+bE0tbuR8ZVnBoJ+AIM6trrhQ8P216U1A+ICssbZMCh7kYbl468wx0/bO&#10;e7odQiFiCPsMFZQhNJmUPi/JoO/bhjhyZ+sMhghdIbXDeww3tUyTZCwNVhwbSmxoXVJ+OVyNgtV0&#10;svr9HPLub3860vHndBmlLlGq+95+zEAEasO/+OXeagXpeJTGvfFOv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jzCvEAAAA3gAAAA8AAAAAAAAAAAAAAAAAmAIAAGRycy9k&#10;b3ducmV2LnhtbFBLBQYAAAAABAAEAPUAAACJAwAAAAA=&#10;" fillcolor="black" stroked="f"/>
                        <v:rect id="Rectangle 2259" o:spid="_x0000_s1580" style="position:absolute;left:956;top:29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psMcA&#10;AADeAAAADwAAAGRycy9kb3ducmV2LnhtbESPQWsCMRSE7wX/Q3iCt5rtoqJbo2ih4EVQ20O9PTev&#10;u4ublzWJuvbXm4LgcZiZb5jpvDW1uJDzlWUFb/0EBHFudcWFgu+vz9cxCB+QNdaWScGNPMxnnZcp&#10;ZtpeeUuXXShEhLDPUEEZQpNJ6fOSDPq+bYij92udwRClK6R2eI1wU8s0SUbSYMVxocSGPkrKj7uz&#10;UbCcjJenzYDXf9vDnvY/h+MwdYlSvW67eAcRqA3P8KO90grS0TCdwP+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vabDHAAAA3gAAAA8AAAAAAAAAAAAAAAAAmAIAAGRy&#10;cy9kb3ducmV2LnhtbFBLBQYAAAAABAAEAPUAAACMAwAAAAA=&#10;" fillcolor="black" stroked="f"/>
                        <v:rect id="Rectangle 2260" o:spid="_x0000_s1581" style="position:absolute;left:956;top:29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xW8McA&#10;AADeAAAADwAAAGRycy9kb3ducmV2LnhtbESPzWoCMRSF9wXfIVzBXc10qqKjUbRQ6Eao2kXdXSe3&#10;M4OTmzGJOvr0zUJweTh/fLNFa2pxIecrywre+gkI4tzqigsFP7vP1zEIH5A11pZJwY08LOadlxlm&#10;2l55Q5dtKEQcYZ+hgjKEJpPS5yUZ9H3bEEfvzzqDIUpXSO3wGsdNLdMkGUmDFceHEhv6KCk/bs9G&#10;wWoyXp2+B7y+bw572v8ejsPUJUr1uu1yCiJQG57hR/tLK0hHw/c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MVvDHAAAA3gAAAA8AAAAAAAAAAAAAAAAAmAIAAGRy&#10;cy9kb3ducmV2LnhtbFBLBQYAAAAABAAEAPUAAACMAwAAAAA=&#10;" fillcolor="black" stroked="f"/>
                        <v:rect id="Rectangle 2261" o:spid="_x0000_s1582" style="position:absolute;left:956;top:296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Dza8kA&#10;AADeAAAADwAAAGRycy9kb3ducmV2LnhtbESPzWsCMRTE7wX/h/CE3mrW9QPdGqUKhV6E+nHQ23Pz&#10;uru4edkmqa7+9Y1Q6HGYmd8ws0VranEh5yvLCvq9BARxbnXFhYL97v1lAsIHZI21ZVJwIw+Leedp&#10;hpm2V97QZRsKESHsM1RQhtBkUvq8JIO+Zxvi6H1ZZzBE6QqpHV4j3NQyTZKxNFhxXCixoVVJ+Xn7&#10;YxQsp5Pl9+eQ1/fN6UjHw+k8Sl2i1HO3fXsFEagN/+G/9odWkI5Hgz4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8Dza8kAAADeAAAADwAAAAAAAAAAAAAAAACYAgAA&#10;ZHJzL2Rvd25yZXYueG1sUEsFBgAAAAAEAAQA9QAAAI4DAAAAAA==&#10;" fillcolor="black" stroked="f"/>
                        <v:rect id="Rectangle 2262" o:spid="_x0000_s1583" style="position:absolute;left:956;top:29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JtHMgA&#10;AADeAAAADwAAAGRycy9kb3ducmV2LnhtbESPT2sCMRTE74V+h/AKvdWs6x90NUoVBC+C2h7q7bl5&#10;7i5uXrZJqquf3hQKPQ4z8xtmOm9NLS7kfGVZQbeTgCDOra64UPD5sXobgfABWWNtmRTcyMN89vw0&#10;xUzbK+/osg+FiBD2GSooQ2gyKX1ekkHfsQ1x9E7WGQxRukJqh9cIN7VMk2QoDVYcF0psaFlSft7/&#10;GAWL8Wjxve3z5r47HujwdTwPUpco9frSvk9ABGrDf/ivvdYK0uGgl8L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Em0cyAAAAN4AAAAPAAAAAAAAAAAAAAAAAJgCAABk&#10;cnMvZG93bnJldi54bWxQSwUGAAAAAAQABAD1AAAAjQMAAAAA&#10;" fillcolor="black" stroked="f"/>
                        <v:rect id="Rectangle 2263" o:spid="_x0000_s1584" style="position:absolute;left:956;top:29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7Ih8gA&#10;AADeAAAADwAAAGRycy9kb3ducmV2LnhtbESPT2sCMRTE70K/Q3hCb5p1/YPdGqUKgheh2h7q7bl5&#10;3V3cvKxJqqufvhEKPQ4z8xtmtmhNLS7kfGVZwaCfgCDOra64UPD5se5NQfiArLG2TApu5GExf+rM&#10;MNP2yju67EMhIoR9hgrKEJpMSp+XZND3bUMcvW/rDIYoXSG1w2uEm1qmSTKRBiuOCyU2tCopP+1/&#10;jILly3R5fh/x9r47HujwdTyNU5co9dxt315BBGrDf/ivvdEK0sl4OI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XsiHyAAAAN4AAAAPAAAAAAAAAAAAAAAAAJgCAABk&#10;cnMvZG93bnJldi54bWxQSwUGAAAAAAQABAD1AAAAjQMAAAAA&#10;" fillcolor="black" stroked="f"/>
                        <v:rect id="Rectangle 2264" o:spid="_x0000_s1585" style="position:absolute;left:956;top:29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dQ8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TsbPI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t1DzyAAAAN4AAAAPAAAAAAAAAAAAAAAAAJgCAABk&#10;cnMvZG93bnJldi54bWxQSwUGAAAAAAQABAD1AAAAjQMAAAAA&#10;" fillcolor="black" stroked="f"/>
                        <v:rect id="Rectangle 2265" o:spid="_x0000_s1586" style="position:absolute;left:956;top:29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1aMgA&#10;AADeAAAADwAAAGRycy9kb3ducmV2LnhtbESPQWvCQBSE7wX/w/KE3uqmqRGNrlILhV6Eaj3o7Zl9&#10;TYLZt+nuVqO/visIPQ4z8w0zW3SmESdyvras4HmQgCAurK65VLD9en8ag/ABWWNjmRRcyMNi3nuY&#10;Ya7tmdd02oRSRAj7HBVUIbS5lL6oyKAf2JY4et/WGQxRulJqh+cIN41Mk2QkDdYcFyps6a2i4rj5&#10;NQqWk/Hy53PIq+v6sKf97nDMUpco9djvXqcgAnXhP3xvf2gF6Sh7y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VoyAAAAN4AAAAPAAAAAAAAAAAAAAAAAJgCAABk&#10;cnMvZG93bnJldi54bWxQSwUGAAAAAAQABAD1AAAAjQMAAAAA&#10;" fillcolor="black" stroked="f"/>
                        <v:rect id="Rectangle 2266" o:spid="_x0000_s1587" style="position:absolute;left:956;top:294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rH8gA&#10;AADeAAAADwAAAGRycy9kb3ducmV2LnhtbESPQWvCQBSE7wX/w/KE3uqmqQaNrlILhV6Eaj3o7Zl9&#10;TYLZt+nuVqO/visIPQ4z8w0zW3SmESdyvras4HmQgCAurK65VLD9en8ag/ABWWNjmRRcyMNi3nuY&#10;Ya7tmdd02oRSRAj7HBVUIbS5lL6oyKAf2JY4et/WGQxRulJqh+cIN41MkySTBmuOCxW29FZRcdz8&#10;GgXLyXj58znk1XV92NN+dziOUpco9djvXqcgAnXhP3xvf2gFaTZ6y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KWsfyAAAAN4AAAAPAAAAAAAAAAAAAAAAAJgCAABk&#10;cnMvZG93bnJldi54bWxQSwUGAAAAAAQABAD1AAAAjQMAAAAA&#10;" fillcolor="black" stroked="f"/>
                        <v:rect id="Rectangle 2267" o:spid="_x0000_s1588" style="position:absolute;left:956;top:29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XOhMkA&#10;AADeAAAADwAAAGRycy9kb3ducmV2LnhtbESPT2sCMRTE70K/Q3iF3jTbtf7papRaKHgR1Hqot+fm&#10;ubu4eVmTVFc/fVMo9DjMzG+Y6bw1tbiQ85VlBc+9BARxbnXFhYLd50d3DMIHZI21ZVJwIw/z2UNn&#10;ipm2V97QZRsKESHsM1RQhtBkUvq8JIO+Zxvi6B2tMxiidIXUDq8RbmqZJslQGqw4LpTY0HtJ+Wn7&#10;bRQsXseL8/qFV/fNYU/7r8NpkLpEqafH9m0CIlAb/sN/7aVWkA4H/R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2XOhMkAAADeAAAADwAAAAAAAAAAAAAAAACYAgAA&#10;ZHJzL2Rvd25yZXYueG1sUEsFBgAAAAAEAAQA9QAAAI4DAAAAAA==&#10;" fillcolor="black" stroked="f"/>
                        <v:rect id="Rectangle 2268" o:spid="_x0000_s1589" style="position:absolute;left:956;top:29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pa9sUA&#10;AADeAAAADwAAAGRycy9kb3ducmV2LnhtbERPz2vCMBS+D/wfwhO8zXSdilaj6GCwizB1h3l7Nm9t&#10;sXmpSdTqX78cBI8f3+/ZojW1uJDzlWUFb/0EBHFudcWFgp/d5+sYhA/IGmvLpOBGHhbzzssMM22v&#10;vKHLNhQihrDPUEEZQpNJ6fOSDPq+bYgj92edwRChK6R2eI3hppZpkoykwYpjQ4kNfZSUH7dno2A1&#10;Ga9O3wNe3zeHPe1/D8dh6hKlet12OQURqA1P8cP9pRWko+F7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r2xQAAAN4AAAAPAAAAAAAAAAAAAAAAAJgCAABkcnMv&#10;ZG93bnJldi54bWxQSwUGAAAAAAQABAD1AAAAigMAAAAA&#10;" fillcolor="black" stroked="f"/>
                        <v:rect id="Rectangle 2269" o:spid="_x0000_s1590" style="position:absolute;left:956;top:29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b/bcgA&#10;AADeAAAADwAAAGRycy9kb3ducmV2LnhtbESPT2sCMRTE7wW/Q3hCbzXbtYquRlGh0ItQ/xz09ty8&#10;7i5uXtYk1a2fvhEKPQ4z8xtmOm9NLa7kfGVZwWsvAUGcW11xoWC/e38ZgfABWWNtmRT8kIf5rPM0&#10;xUzbG2/oug2FiBD2GSooQ2gyKX1ekkHfsw1x9L6sMxiidIXUDm8RbmqZJslQGqw4LpTY0Kqk/Lz9&#10;NgqW49Hy8vnG6/vmdKTj4XQepC5R6rnbLiYgArXhP/zX/tAK0uGgP4b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tv9tyAAAAN4AAAAPAAAAAAAAAAAAAAAAAJgCAABk&#10;cnMvZG93bnJldi54bWxQSwUGAAAAAAQABAD1AAAAjQMAAAAA&#10;" fillcolor="black" stroked="f"/>
                        <v:rect id="Rectangle 2270" o:spid="_x0000_s1591" style="position:absolute;left:956;top:29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ljcYA&#10;AADeAAAADwAAAGRycy9kb3ducmV2LnhtbESPy2rCQBSG9wXfYTgFd3XSoGKjo2hBcFPwtqi7Y+aY&#10;BDNn0plRU5/eWQguf/4b32TWmlpcyfnKsoLPXgKCOLe64kLBfrf8GIHwAVljbZkU/JOH2bTzNsFM&#10;2xtv6LoNhYgj7DNUUIbQZFL6vCSDvmcb4uidrDMYonSF1A5vcdzUMk2SoTRYcXwosaHvkvLz9mIU&#10;LL5Gi791n3/um+OBDr/H8yB1iVLd93Y+BhGoDa/ws73SCtLhoB8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oljcYAAADeAAAADwAAAAAAAAAAAAAAAACYAgAAZHJz&#10;L2Rvd25yZXYueG1sUEsFBgAAAAAEAAQA9QAAAIsDAAAAAA==&#10;" fillcolor="black" stroked="f"/>
                        <v:rect id="Rectangle 2271" o:spid="_x0000_s1592" style="position:absolute;left:956;top:29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aAF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yXg0hL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GgBbHAAAA3gAAAA8AAAAAAAAAAAAAAAAAmAIAAGRy&#10;cy9kb3ducmV2LnhtbFBLBQYAAAAABAAEAPUAAACMAwAAAAA=&#10;" fillcolor="black" stroked="f"/>
                        <v:rect id="Rectangle 2272" o:spid="_x0000_s1593" style="position:absolute;left:956;top:29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QeYcgA&#10;AADeAAAADwAAAGRycy9kb3ducmV2LnhtbESPT2sCMRTE74LfIbxCb5rtoqKrUbRQ6EXw30Fvz81z&#10;d3Hzsk1SXfvpTaHQ4zAzv2Fmi9bU4kbOV5YVvPUTEMS51RUXCg77j94YhA/IGmvLpOBBHhbzbmeG&#10;mbZ33tJtFwoRIewzVFCG0GRS+rwkg75vG+LoXawzGKJ0hdQO7xFuapkmyUgarDgulNjQe0n5dfdt&#10;FKwm49XXZsDrn+35RKfj+TpMXaLU60u7nIII1Ib/8F/7UytIR8NBCr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FB5hyAAAAN4AAAAPAAAAAAAAAAAAAAAAAJgCAABk&#10;cnMvZG93bnJldi54bWxQSwUGAAAAAAQABAD1AAAAjQMAAAAA&#10;" fillcolor="black" stroked="f"/>
                        <v:rect id="Rectangle 2273" o:spid="_x0000_s1594" style="position:absolute;left:956;top:29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i7+s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TsajZ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WLv6yAAAAN4AAAAPAAAAAAAAAAAAAAAAAJgCAABk&#10;cnMvZG93bnJldi54bWxQSwUGAAAAAAQABAD1AAAAjQMAAAAA&#10;" fillcolor="black" stroked="f"/>
                        <v:rect id="Rectangle 2274" o:spid="_x0000_s1595" style="position:absolute;left:956;top:29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EjjsgA&#10;AADeAAAADwAAAGRycy9kb3ducmV2LnhtbESPT2vCQBTE74LfYXkFb7ppiGJTV9GC0ItQ/xzq7Zl9&#10;TYLZt+nuVqOfvisUehxm5jfMbNGZRlzI+dqygudRAoK4sLrmUsFhvx5OQfiArLGxTApu5GEx7/dm&#10;mGt75S1ddqEUEcI+RwVVCG0upS8qMuhHtiWO3pd1BkOUrpTa4TXCTSPTJJlIgzXHhQpbequoOO9+&#10;jILVy3T1/ZHx5r49Hen4eTqPU5coNXjqlq8gAnXhP/zXftcK0sk4y+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sSOOyAAAAN4AAAAPAAAAAAAAAAAAAAAAAJgCAABk&#10;cnMvZG93bnJldi54bWxQSwUGAAAAAAQABAD1AAAAjQMAAAAA&#10;" fillcolor="black" stroked="f"/>
                        <v:rect id="Rectangle 2275" o:spid="_x0000_s1596" style="position:absolute;left:956;top:289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2GFcgA&#10;AADeAAAADwAAAGRycy9kb3ducmV2LnhtbESPT2vCQBTE74LfYXkFb7ppMGJTV9GC4KVQ/xzq7Zl9&#10;TYLZt+nuqqmfvisUehxm5jfMbNGZRlzJ+dqygudRAoK4sLrmUsFhvx5OQfiArLGxTAp+yMNi3u/N&#10;MNf2xlu67kIpIoR9jgqqENpcSl9UZNCPbEscvS/rDIYoXSm1w1uEm0amSTKRBmuOCxW29FZRcd5d&#10;jILVy3T1/THm9/v2dKTj5+mcpS5RavDULV9BBOrCf/ivvdEK0kk2z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YYVyAAAAN4AAAAPAAAAAAAAAAAAAAAAAJgCAABk&#10;cnMvZG93bnJldi54bWxQSwUGAAAAAAQABAD1AAAAjQMAAAAA&#10;" fillcolor="black" stroked="f"/>
                        <v:rect id="Rectangle 2276" o:spid="_x0000_s1597" style="position:absolute;left:956;top:28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8YYskA&#10;AADeAAAADwAAAGRycy9kb3ducmV2LnhtbESPT2vCQBTE70K/w/IKvZlNgwabukotFLwU6p9DvT2z&#10;r0kw+zbdXTX103cFweMwM79hpvPetOJEzjeWFTwnKQji0uqGKwXbzcdwAsIHZI2tZVLwRx7ms4fB&#10;FAttz7yi0zpUIkLYF6igDqErpPRlTQZ9Yjvi6P1YZzBE6SqpHZ4j3LQyS9NcGmw4LtTY0XtN5WF9&#10;NAoWL5PF79eIPy+r/Y523/vDOHOpUk+P/dsriEB9uIdv7aVWkOXjUQ7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C8YYskAAADeAAAADwAAAAAAAAAAAAAAAACYAgAA&#10;ZHJzL2Rvd25yZXYueG1sUEsFBgAAAAAEAAQA9QAAAI4DAAAAAA==&#10;" fillcolor="black" stroked="f"/>
                        <v:rect id="Rectangle 2277" o:spid="_x0000_s1598" style="position:absolute;left:956;top:28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O9+c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GL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Y735yAAAAN4AAAAPAAAAAAAAAAAAAAAAAJgCAABk&#10;cnMvZG93bnJldi54bWxQSwUGAAAAAAQABAD1AAAAjQMAAAAA&#10;" fillcolor="black" stroked="f"/>
                        <v:rect id="Rectangle 2278" o:spid="_x0000_s1599" style="position:absolute;left:956;top:28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wpi8QA&#10;AADeAAAADwAAAGRycy9kb3ducmV2LnhtbERPy4rCMBTdD/gP4Q64G9MpKk41ig4IbgZ8Lcbdtbm2&#10;xeamk0Tt+PVmIbg8nPdk1ppaXMn5yrKCz14Cgji3uuJCwX63/BiB8AFZY22ZFPyTh9m08zbBTNsb&#10;b+i6DYWIIewzVFCG0GRS+rwkg75nG+LInawzGCJ0hdQObzHc1DJNkqE0WHFsKLGh75Ly8/ZiFCy+&#10;Rou/dZ9/7pvjgQ6/x/MgdYlS3fd2PgYRqA0v8dO90grS4aAf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8KYvEAAAA3gAAAA8AAAAAAAAAAAAAAAAAmAIAAGRycy9k&#10;b3ducmV2LnhtbFBLBQYAAAAABAAEAPUAAACJAwAAAAA=&#10;" fillcolor="black" stroked="f"/>
                        <v:rect id="Rectangle 2279" o:spid="_x0000_s1600" style="position:absolute;left:956;top:28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CMEMcA&#10;AADeAAAADwAAAGRycy9kb3ducmV2LnhtbESPQWsCMRSE74L/ITyhN826qOjWKFooeCmo9aC35+Z1&#10;d3Hzsk2ibvvrTUHocZiZb5j5sjW1uJHzlWUFw0ECgji3uuJCweHzvT8F4QOyxtoyKfghD8tFtzPH&#10;TNs77+i2D4WIEPYZKihDaDIpfV6SQT+wDXH0vqwzGKJ0hdQO7xFuapkmyUQarDgulNjQW0n5ZX81&#10;Ctaz6fp7O+KP3935RKfj+TJOXaLUS69dvYII1Ib/8LO90QrSyXg0g7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wjBDHAAAA3gAAAA8AAAAAAAAAAAAAAAAAmAIAAGRy&#10;cy9kb3ducmV2LnhtbFBLBQYAAAAABAAEAPUAAACMAwAAAAA=&#10;" fillcolor="black" stroked="f"/>
                        <v:rect id="Rectangle 2280" o:spid="_x0000_s1601" style="position:absolute;left:956;top:287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OzUMcA&#10;AADeAAAADwAAAGRycy9kb3ducmV2LnhtbESPy2rCQBSG94W+w3AK3dVJQyMaHUULBTeCly7q7pg5&#10;TYKZM3Fm1OjTOwvB5c9/4xtPO9OIMzlfW1bw2UtAEBdW11wq+N3+fAxA+ICssbFMCq7kYTp5fRlj&#10;ru2F13TehFLEEfY5KqhCaHMpfVGRQd+zLXH0/q0zGKJ0pdQOL3HcNDJNkr40WHN8qLCl74qKw+Zk&#10;FMyHg/lx9cXL23q/o93f/pClLlHq/a2bjUAE6sIz/GgvtIK0n2URIOJEFJ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Ts1DHAAAA3gAAAA8AAAAAAAAAAAAAAAAAmAIAAGRy&#10;cy9kb3ducmV2LnhtbFBLBQYAAAAABAAEAPUAAACMAwAAAAA=&#10;" fillcolor="black" stroked="f"/>
                        <v:rect id="Rectangle 2281" o:spid="_x0000_s1602" style="position:absolute;left:956;top:28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8Wy8gA&#10;AADeAAAADwAAAGRycy9kb3ducmV2LnhtbESPT2vCQBTE74V+h+UVems2hkZsdJVaKPRS8N+h3p7Z&#10;ZxLMvk13t5r66V1B8DjMzG+Yyaw3rTiS841lBYMkBUFcWt1wpWCz/nwZgfABWWNrmRT8k4fZ9PFh&#10;goW2J17ScRUqESHsC1RQh9AVUvqyJoM+sR1x9PbWGQxRukpqh6cIN63M0nQoDTYcF2rs6KOm8rD6&#10;Mwrmb6P57+KVv8/L3Za2P7tDnrlUqeen/n0MIlAf7uFb+0sryIZ5PoD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HxbLyAAAAN4AAAAPAAAAAAAAAAAAAAAAAJgCAABk&#10;cnMvZG93bnJldi54bWxQSwUGAAAAAAQABAD1AAAAjQMAAAAA&#10;" fillcolor="black" stroked="f"/>
                        <v:rect id="Rectangle 2282" o:spid="_x0000_s1603" style="position:absolute;left:956;top:28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IvMgA&#10;AADeAAAADwAAAGRycy9kb3ducmV2LnhtbESPT2vCQBTE70K/w/IKvemmoRGbukoVBC9C/XPQ2zP7&#10;mgSzb9PdVWM/fbcgeBxm5jfMeNqZRlzI+dqygtdBAoK4sLrmUsFuu+iPQPiArLGxTApu5GE6eeqN&#10;Mdf2ymu6bEIpIoR9jgqqENpcSl9UZNAPbEscvW/rDIYoXSm1w2uEm0amSTKUBmuOCxW2NK+oOG3O&#10;RsHsfTT7+Xrj1e/6eKDD/njKUpco9fLcfX6ACNSFR/jeXmoF6TDLUv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zYi8yAAAAN4AAAAPAAAAAAAAAAAAAAAAAJgCAABk&#10;cnMvZG93bnJldi54bWxQSwUGAAAAAAQABAD1AAAAjQMAAAAA&#10;" fillcolor="black" stroked="f"/>
                        <v:rect id="Rectangle 2283" o:spid="_x0000_s1604" style="position:absolute;left:956;top:28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EtJ8gA&#10;AADeAAAADwAAAGRycy9kb3ducmV2LnhtbESPQWvCQBSE7wX/w/KE3uqmqRGNrlILhV6Eaj3o7Zl9&#10;TYLZt+nuVqO/visIPQ4z8w0zW3SmESdyvras4HmQgCAurK65VLD9en8ag/ABWWNjmRRcyMNi3nuY&#10;Ya7tmdd02oRSRAj7HBVUIbS5lL6oyKAf2JY4et/WGQxRulJqh+cIN41Mk2QkDdYcFyps6a2i4rj5&#10;NQqWk/Hy53PIq+v6sKf97nDMUpco9djvXqcgAnXhP3xvf2gF6SjLX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gS0nyAAAAN4AAAAPAAAAAAAAAAAAAAAAAJgCAABk&#10;cnMvZG93bnJldi54bWxQSwUGAAAAAAQABAD1AAAAjQMAAAAA&#10;" fillcolor="black" stroked="f"/>
                        <v:rect id="Rectangle 2284" o:spid="_x0000_s1605" style="position:absolute;left:956;top:28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i1U8gA&#10;AADeAAAADwAAAGRycy9kb3ducmV2LnhtbESPT2vCQBTE74LfYXkFb7ppMGJTV9GC4KVQ/xzq7Zl9&#10;TYLZt+nuqqmfvisUehxm5jfMbNGZRlzJ+dqygudRAoK4sLrmUsFhvx5OQfiArLGxTAp+yMNi3u/N&#10;MNf2xlu67kIpIoR9jgqqENpcSl9UZNCPbEscvS/rDIYoXSm1w1uEm0amSTKRBmuOCxW29FZRcd5d&#10;jILVy3T1/THm9/v2dKTj5+mcpS5RavDULV9BBOrCf/ivvdEK0kmWj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aLVTyAAAAN4AAAAPAAAAAAAAAAAAAAAAAJgCAABk&#10;cnMvZG93bnJldi54bWxQSwUGAAAAAAQABAD1AAAAjQMAAAAA&#10;" fillcolor="black" stroked="f"/>
                        <v:rect id="Rectangle 2285" o:spid="_x0000_s1606" style="position:absolute;left:956;top:285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QyMgA&#10;AADeAAAADwAAAGRycy9kb3ducmV2LnhtbESPT2vCQBTE74V+h+UVvDWbBiMaXaUWCr0U/HfQ2zP7&#10;mgSzb9Pdrab99G5B8DjMzG+Y2aI3rTiT841lBS9JCoK4tLrhSsFu+/48BuEDssbWMin4JQ+L+ePD&#10;DAttL7ym8yZUIkLYF6igDqErpPRlTQZ9Yjvi6H1ZZzBE6SqpHV4i3LQyS9ORNNhwXKixo7eaytPm&#10;xyhYTsbL79WQP//WxwMd9sdTnrlUqcFT/zoFEagP9/Ct/aEVZKM8z+H/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JBDIyAAAAN4AAAAPAAAAAAAAAAAAAAAAAJgCAABk&#10;cnMvZG93bnJldi54bWxQSwUGAAAAAAQABAD1AAAAjQMAAAAA&#10;" fillcolor="black" stroked="f"/>
                        <v:rect id="Rectangle 2286" o:spid="_x0000_s1607" style="position:absolute;left:956;top:28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aOv8gA&#10;AADeAAAADwAAAGRycy9kb3ducmV2LnhtbESPQWvCQBSE74L/YXlCb7ppaIJGV6mFQi8FtT3U2zP7&#10;mgSzb9Pdrab+elcQehxm5htmsepNK07kfGNZweMkAUFcWt1wpeDz43U8BeEDssbWMin4Iw+r5XCw&#10;wELbM2/ptAuViBD2BSqoQ+gKKX1Zk0E/sR1x9L6tMxiidJXUDs8RblqZJkkuDTYcF2rs6KWm8rj7&#10;NQrWs+n6Z/PE75ftYU/7r8MxS12i1MOof56DCNSH//C9/aYVpHmW5XC7E6+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9o6/yAAAAN4AAAAPAAAAAAAAAAAAAAAAAJgCAABk&#10;cnMvZG93bnJldi54bWxQSwUGAAAAAAQABAD1AAAAjQMAAAAA&#10;" fillcolor="black" stroked="f"/>
                        <v:rect id="Rectangle 2287" o:spid="_x0000_s1608" style="position:absolute;left:956;top:28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orJM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B1m2Qi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rorJMkAAADeAAAADwAAAAAAAAAAAAAAAACYAgAA&#10;ZHJzL2Rvd25yZXYueG1sUEsFBgAAAAAEAAQA9QAAAI4DAAAAAA==&#10;" fillcolor="black" stroked="f"/>
                        <v:rect id="Rectangle 2288" o:spid="_x0000_s1609" style="position:absolute;left:956;top:28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W/VsUA&#10;AADeAAAADwAAAGRycy9kb3ducmV2LnhtbERPy2rCQBTdF/oPwy10VycNjWh0FC0U3Ag+uqi7a+Y2&#10;CWbuxJlRo1/vLASXh/MeTzvTiDM5X1tW8NlLQBAXVtdcKvjd/nwMQPiArLGxTAqu5GE6eX0ZY67t&#10;hdd03oRSxBD2OSqoQmhzKX1RkUHfsy1x5P6tMxgidKXUDi8x3DQyTZK+NFhzbKiwpe+KisPmZBTM&#10;h4P5cfXFy9t6v6Pd3/6QpS5R6v2tm41ABOrCU/xwL7SCtJ9lcW+8E6+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b9WxQAAAN4AAAAPAAAAAAAAAAAAAAAAAJgCAABkcnMv&#10;ZG93bnJldi54bWxQSwUGAAAAAAQABAD1AAAAigMAAAAA&#10;" fillcolor="black" stroked="f"/>
                        <v:rect id="Rectangle 2289" o:spid="_x0000_s1610" style="position:absolute;left:956;top:28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kazcgA&#10;AADeAAAADwAAAGRycy9kb3ducmV2LnhtbESPT2vCQBTE74LfYXlCb7ppaERTV1FB8FKofw719sy+&#10;JsHs27i7atpP3y0Uehxm5jfMbNGZRtzJ+dqygudRAoK4sLrmUsHxsBlOQPiArLGxTAq+yMNi3u/N&#10;MNf2wTu670MpIoR9jgqqENpcSl9UZNCPbEscvU/rDIYoXSm1w0eEm0amSTKWBmuOCxW2tK6ouOxv&#10;RsFqOlld31/47Xt3PtHp43zJUpco9TTolq8gAnXhP/zX3moF6TjLp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aRrNyAAAAN4AAAAPAAAAAAAAAAAAAAAAAJgCAABk&#10;cnMvZG93bnJldi54bWxQSwUGAAAAAAQABAD1AAAAjQMAAAAA&#10;" fillcolor="black" stroked="f"/>
                        <v:rect id="Rectangle 2290" o:spid="_x0000_s1611" style="position:absolute;left:956;top:282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57ccA&#10;AADeAAAADwAAAGRycy9kb3ducmV2LnhtbESPy2rCQBSG94W+w3AK3dVJQw0aHUULBTeCly7q7pg5&#10;TYKZM3Fm1OjTOwvB5c9/4xtPO9OIMzlfW1bw2UtAEBdW11wq+N3+fAxA+ICssbFMCq7kYTp5fRlj&#10;ru2F13TehFLEEfY5KqhCaHMpfVGRQd+zLXH0/q0zGKJ0pdQOL3HcNDJNkkwarDk+VNjSd0XFYXMy&#10;CubDwfy4+uLlbb3f0e5vf+inLlHq/a2bjUAE6sIz/GgvtII062cRIOJEFJ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ee3HAAAA3gAAAA8AAAAAAAAAAAAAAAAAmAIAAGRy&#10;cy9kb3ducmV2LnhtbFBLBQYAAAAABAAEAPUAAACMAwAAAAA=&#10;" fillcolor="black" stroked="f"/>
                        <v:rect id="Rectangle 2291" o:spid="_x0000_s1612" style="position:absolute;left:956;top:28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PcdsgA&#10;AADeAAAADwAAAGRycy9kb3ducmV2LnhtbESPT2vCQBTE74V+h+UVems2hhpsdJVaKPRS8N+h3p7Z&#10;ZxLMvk13t5r66V1B8DjMzG+Yyaw3rTiS841lBYMkBUFcWt1wpWCz/nwZgfABWWNrmRT8k4fZ9PFh&#10;goW2J17ScRUqESHsC1RQh9AVUvqyJoM+sR1x9PbWGQxRukpqh6cIN63M0jSXBhuOCzV29FFTeVj9&#10;GQXzt9H8d/HK3+flbkvbn91hmLlUqeen/n0MIlAf7uFb+0sryPJhPoD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c9x2yAAAAN4AAAAPAAAAAAAAAAAAAAAAAJgCAABk&#10;cnMvZG93bnJldi54bWxQSwUGAAAAAAQABAD1AAAAjQMAAAAA&#10;" fillcolor="black" stroked="f"/>
                        <v:rect id="Rectangle 2292" o:spid="_x0000_s1613" style="position:absolute;left:956;top:28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FCAcgA&#10;AADeAAAADwAAAGRycy9kb3ducmV2LnhtbESPT2vCQBTE74V+h+UVvNVNgwaNrlILBS8F/x309sy+&#10;JsHs23R31bSf3i0IHoeZ+Q0znXemERdyvras4K2fgCAurK65VLDbfr6OQPiArLGxTAp+ycN89vw0&#10;xVzbK6/psgmliBD2OSqoQmhzKX1RkUHfty1x9L6tMxiidKXUDq8RbhqZJkkmDdYcFyps6aOi4rQ5&#10;GwWL8Wjxsxrw19/6eKDD/ngapi5RqvfSvU9ABOrCI3xvL7WCNBtmK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oUIByAAAAN4AAAAPAAAAAAAAAAAAAAAAAJgCAABk&#10;cnMvZG93bnJldi54bWxQSwUGAAAAAAQABAD1AAAAjQMAAAAA&#10;" fillcolor="black" stroked="f"/>
                        <v:rect id="Rectangle 2293" o:spid="_x0000_s1614" style="position:absolute;left:956;top:28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nmsgA&#10;AADeAAAADwAAAGRycy9kb3ducmV2LnhtbESPQWvCQBSE7wX/w/KE3uqmqQaNrlILhV6Eaj3o7Zl9&#10;TYLZt+nuVqO/visIPQ4z8w0zW3SmESdyvras4HmQgCAurK65VLD9en8ag/ABWWNjmRRcyMNi3nuY&#10;Ya7tmdd02oRSRAj7HBVUIbS5lL6oyKAf2JY4et/WGQxRulJqh+cIN41MkySTBmuOCxW29FZRcdz8&#10;GgXLyXj58znk1XV92NN+dziOUpco9djvXqcgAnXhP3xvf2gFaTbKX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7eeayAAAAN4AAAAPAAAAAAAAAAAAAAAAAJgCAABk&#10;cnMvZG93bnJldi54bWxQSwUGAAAAAAQABAD1AAAAjQMAAAAA&#10;" fillcolor="black" stroked="f"/>
                        <v:rect id="Rectangle 2294" o:spid="_x0000_s1615" style="position:absolute;left:956;top:28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7skA&#10;AADeAAAADwAAAGRycy9kb3ducmV2LnhtbESPT2vCQBTE70K/w/IKvZlNgwabukotFLwU6p9DvT2z&#10;r0kw+zbdXTX103cFweMwM79hpvPetOJEzjeWFTwnKQji0uqGKwXbzcdwAsIHZI2tZVLwRx7ms4fB&#10;FAttz7yi0zpUIkLYF6igDqErpPRlTQZ9Yjvi6P1YZzBE6SqpHZ4j3LQyS9NcGmw4LtTY0XtN5WF9&#10;NAoWL5PF79eIPy+r/Y523/vDOHOpUk+P/dsriEB9uIdv7aVWkOXjfAT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AR/7skAAADeAAAADwAAAAAAAAAAAAAAAACYAgAA&#10;ZHJzL2Rvd25yZXYueG1sUEsFBgAAAAAEAAQA9QAAAI4DAAAAAA==&#10;" fillcolor="black" stroked="f"/>
                        <v:rect id="Rectangle 2295" o:spid="_x0000_s1616" style="position:absolute;left:956;top:280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jadcgA&#10;AADeAAAADwAAAGRycy9kb3ducmV2LnhtbESPQWvCQBSE74L/YXlCb7ppaIJGV6mFQi8FtT3U2zP7&#10;mgSzb9Pdrab+elcQehxm5htmsepNK07kfGNZweMkAUFcWt1wpeDz43U8BeEDssbWMin4Iw+r5XCw&#10;wELbM2/ptAuViBD2BSqoQ+gKKX1Zk0E/sR1x9L6tMxiidJXUDs8RblqZJkkuDTYcF2rs6KWm8rj7&#10;NQrWs+n6Z/PE75ftYU/7r8MxS12i1MOof56DCNSH//C9/aYVpHmWZ3C7E6+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SNp1yAAAAN4AAAAPAAAAAAAAAAAAAAAAAJgCAABk&#10;cnMvZG93bnJldi54bWxQSwUGAAAAAAQABAD1AAAAjQMAAAAA&#10;" fillcolor="black" stroked="f"/>
                        <v:rect id="Rectangle 2296" o:spid="_x0000_s1617" style="position:absolute;left:956;top:27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pEAsgA&#10;AADeAAAADwAAAGRycy9kb3ducmV2LnhtbESPT2vCQBTE74V+h+UVems2DTVodJVaKPQi+O+gt2f2&#10;NQlm36a7W4399G5B8DjMzG+Yyaw3rTiR841lBa9JCoK4tLrhSsF28/kyBOEDssbWMim4kIfZ9PFh&#10;goW2Z17RaR0qESHsC1RQh9AVUvqyJoM+sR1x9L6tMxiidJXUDs8RblqZpWkuDTYcF2rs6KOm8rj+&#10;NQrmo+H8Z/nGi7/VYU/73eE4yFyq1PNT/z4GEagP9/Ct/aUVZPkgz+H/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mkQCyAAAAN4AAAAPAAAAAAAAAAAAAAAAAJgCAABk&#10;cnMvZG93bnJldi54bWxQSwUGAAAAAAQABAD1AAAAjQMAAAAA&#10;" fillcolor="black" stroked="f"/>
                        <v:rect id="Rectangle 2297" o:spid="_x0000_s1618" style="position:absolute;left:956;top:27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bhmcgA&#10;AADeAAAADwAAAGRycy9kb3ducmV2LnhtbESPQWvCQBSE7wX/w/KE3uqmQVObukoVCr0Ianuot2f2&#10;NQlm36a7W43+elcQPA4z8w0zmXWmEQdyvras4HmQgCAurK65VPD99fE0BuEDssbGMik4kYfZtPcw&#10;wVzbI6/psAmliBD2OSqoQmhzKX1RkUE/sC1x9H6tMxiidKXUDo8RbhqZJkkmDdYcFypsaVFRsd/8&#10;GwXz1/H8bzXk5Xm929L2Z7cfpS5R6rHfvb+BCNSFe/jW/tQK0myUvc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1uGZyAAAAN4AAAAPAAAAAAAAAAAAAAAAAJgCAABk&#10;cnMvZG93bnJldi54bWxQSwUGAAAAAAQABAD1AAAAjQMAAAAA&#10;" fillcolor="black" stroked="f"/>
                        <v:rect id="Rectangle 2298" o:spid="_x0000_s1619" style="position:absolute;left:956;top:27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168UA&#10;AADeAAAADwAAAGRycy9kb3ducmV2LnhtbERPy2rCQBTdF/oPwy10VycNNWh0FC0U3Ag+uqi7a+Y2&#10;CWbuxJlRo1/vLASXh/MeTzvTiDM5X1tW8NlLQBAXVtdcKvjd/nwMQPiArLGxTAqu5GE6eX0ZY67t&#10;hdd03oRSxBD2OSqoQmhzKX1RkUHfsy1x5P6tMxgidKXUDi8x3DQyTZJMGqw5NlTY0ndFxWFzMgrm&#10;w8H8uPri5W2939Hub3/opy5R6v2tm41ABOrCU/xwL7SCNOtncW+8E6+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SXXrxQAAAN4AAAAPAAAAAAAAAAAAAAAAAJgCAABkcnMv&#10;ZG93bnJldi54bWxQSwUGAAAAAAQABAD1AAAAigMAAAAA&#10;" fillcolor="black" stroked="f"/>
                        <v:rect id="Rectangle 2299" o:spid="_x0000_s1620" style="position:absolute;left:956;top:27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QcMgA&#10;AADeAAAADwAAAGRycy9kb3ducmV2LnhtbESPT2vCQBTE74V+h+UVems2hho0dRUtFHop+O9Qb8/s&#10;Mwlm38bdrab99G5B8DjMzG+Yyaw3rTiT841lBYMkBUFcWt1wpWC7+XgZgfABWWNrmRT8kofZ9PFh&#10;goW2F17ReR0qESHsC1RQh9AVUvqyJoM+sR1x9A7WGQxRukpqh5cIN63M0jSXBhuOCzV29F5TeVz/&#10;GAWL8WhxWr7y199qv6Pd9/44zFyq1PNTP38DEagP9/Ct/akVZPkwH8P/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BdBwyAAAAN4AAAAPAAAAAAAAAAAAAAAAAJgCAABk&#10;cnMvZG93bnJldi54bWxQSwUGAAAAAAQABAD1AAAAjQMAAAAA&#10;" fillcolor="black" stroked="f"/>
                        <v:rect id="Rectangle 2300" o:spid="_x0000_s1621" style="position:absolute;left:956;top:277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vMMcA&#10;AADeAAAADwAAAGRycy9kb3ducmV2LnhtbESPy2rCQBSG9wXfYThCd3ViqLfUiWih0E1BbRe6O2ZO&#10;k5DMmXRmqmmf3lkILn/+G99y1ZtWnMn52rKC8SgBQVxYXXOp4Ovz7WkOwgdkja1lUvBHHlb54GGJ&#10;mbYX3tF5H0oRR9hnqKAKocuk9EVFBv3IdsTR+7bOYIjSlVI7vMRx08o0SabSYM3xocKOXisqmv2v&#10;UbBZzDc/22f++N+djnQ8nJpJ6hKlHof9+gVEoD7cw7f2u1aQTiez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m7zDHAAAA3gAAAA8AAAAAAAAAAAAAAAAAmAIAAGRy&#10;cy9kb3ducmV2LnhtbFBLBQYAAAAABAAEAPUAAACMAwAAAAA=&#10;" fillcolor="black" stroked="f"/>
                        <v:rect id="Rectangle 2301" o:spid="_x0000_s1622" style="position:absolute;left:956;top:27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pKq8gA&#10;AADeAAAADwAAAGRycy9kb3ducmV2LnhtbESPT2sCMRTE7wW/Q3hCbzXrola3RqlCoReh/jno7bl5&#10;3V3cvGyTVFc/vREKPQ4z8xtmOm9NLc7kfGVZQb+XgCDOra64ULDbfryMQfiArLG2TAqu5GE+6zxN&#10;MdP2wms6b0IhIoR9hgrKEJpMSp+XZND3bEMcvW/rDIYoXSG1w0uEm1qmSTKSBiuOCyU2tCwpP21+&#10;jYLFZLz4+Rrw6rY+HuiwP56GqUuUeu62728gArXhP/zX/tQK0tHwtQ+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qkqryAAAAN4AAAAPAAAAAAAAAAAAAAAAAJgCAABk&#10;cnMvZG93bnJldi54bWxQSwUGAAAAAAQABAD1AAAAjQMAAAAA&#10;" fillcolor="black" stroked="f"/>
                        <v:rect id="Rectangle 2302" o:spid="_x0000_s1623" style="position:absolute;left:956;top:27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jU3MgA&#10;AADeAAAADwAAAGRycy9kb3ducmV2LnhtbESPQWsCMRSE74X+h/AKvdWsi1pdjVIFwYugtod6e26e&#10;u4ubl22S6uqvNwWhx2FmvmEms9bU4kzOV5YVdDsJCOLc6ooLBV+fy7chCB+QNdaWScGVPMymz08T&#10;zLS98JbOu1CICGGfoYIyhCaT0uclGfQd2xBH72idwRClK6R2eIlwU8s0SQbSYMVxocSGFiXlp92v&#10;UTAfDec/mx6vb9vDnvbfh1M/dYlSry/txxhEoDb8hx/tlVaQDvrv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eNTcyAAAAN4AAAAPAAAAAAAAAAAAAAAAAJgCAABk&#10;cnMvZG93bnJldi54bWxQSwUGAAAAAAQABAD1AAAAjQMAAAAA&#10;" fillcolor="black" stroked="f"/>
                        <v:rect id="Rectangle 2303" o:spid="_x0000_s1624" style="position:absolute;left:956;top:27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RxR8kA&#10;AADeAAAADwAAAGRycy9kb3ducmV2LnhtbESPT2sCMRTE70K/Q3iF3jTbtf7papRaKHgR1Hqot+fm&#10;ubu4eVmTVFc/fVMo9DjMzG+Y6bw1tbiQ85VlBc+9BARxbnXFhYLd50d3DMIHZI21ZVJwIw/z2UNn&#10;ipm2V97QZRsKESHsM1RQhtBkUvq8JIO+Zxvi6B2tMxiidIXUDq8RbmqZJslQGqw4LpTY0HtJ+Wn7&#10;bRQsXseL8/qFV/fNYU/7r8NpkLpEqafH9m0CIlAb/sN/7aVWkA4Hoz7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jRxR8kAAADeAAAADwAAAAAAAAAAAAAAAACYAgAA&#10;ZHJzL2Rvd25yZXYueG1sUEsFBgAAAAAEAAQA9QAAAI4DAAAAAA==&#10;" fillcolor="black" stroked="f"/>
                        <v:rect id="Rectangle 2304" o:spid="_x0000_s1625" style="position:absolute;left:956;top:27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3pM8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9eh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3ekzyAAAAN4AAAAPAAAAAAAAAAAAAAAAAJgCAABk&#10;cnMvZG93bnJldi54bWxQSwUGAAAAAAQABAD1AAAAjQMAAAAA&#10;" fillcolor="black" stroked="f"/>
                        <v:rect id="Rectangle 2305" o:spid="_x0000_s1626" style="position:absolute;left:956;top:275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FMqM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B1mo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pFMqMkAAADeAAAADwAAAAAAAAAAAAAAAACYAgAA&#10;ZHJzL2Rvd25yZXYueG1sUEsFBgAAAAAEAAQA9QAAAI4DAAAAAA==&#10;" fillcolor="black" stroked="f"/>
                        <v:rect id="Rectangle 2306" o:spid="_x0000_s1627" style="position:absolute;left:956;top:27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PS38gA&#10;AADeAAAADwAAAGRycy9kb3ducmV2LnhtbESPQWvCQBSE7wX/w/KE3uqmQVObukoVCr0Ianuot2f2&#10;NQlm36a7W43+elcQPA4z8w0zmXWmEQdyvras4HmQgCAurK65VPD99fE0BuEDssbGMik4kYfZtPcw&#10;wVzbI6/psAmliBD2OSqoQmhzKX1RkUE/sC1x9H6tMxiidKXUDo8RbhqZJkkmDdYcFypsaVFRsd/8&#10;GwXz1/H8bzXk5Xm929L2Z7cfpS5R6rHfvb+BCNSFe/jW/tQK0mz0k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Q9LfyAAAAN4AAAAPAAAAAAAAAAAAAAAAAJgCAABk&#10;cnMvZG93bnJldi54bWxQSwUGAAAAAAQABAD1AAAAjQMAAAAA&#10;" fillcolor="black" stroked="f"/>
                        <v:rect id="Rectangle 2307" o:spid="_x0000_s1628" style="position:absolute;left:956;top:27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93RM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yaTO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D3dEyAAAAN4AAAAPAAAAAAAAAAAAAAAAAJgCAABk&#10;cnMvZG93bnJldi54bWxQSwUGAAAAAAQABAD1AAAAjQMAAAAA&#10;" fillcolor="black" stroked="f"/>
                        <v:rect id="Rectangle 2308" o:spid="_x0000_s1629" style="position:absolute;left:956;top:27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jNsYA&#10;AADeAAAADwAAAGRycy9kb3ducmV2LnhtbERPu27CMBTdK/EP1kXqVhyi8kpxEFSq1KUS0A6wXeLb&#10;JEp8ndoupP16PCAxHp33ctWbVpzJ+dqygvEoAUFcWF1zqeDr8+1pDsIHZI2tZVLwRx5W+eBhiZm2&#10;F97ReR9KEUPYZ6igCqHLpPRFRQb9yHbEkfu2zmCI0JVSO7zEcNPKNEmm0mDNsaHCjl4rKpr9r1Gw&#10;Wcw3P9tn/vjfnY50PJyaSeoSpR6H/foFRKA+3MU397tWkE4ns7g33olX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DjNsYAAADeAAAADwAAAAAAAAAAAAAAAACYAgAAZHJz&#10;L2Rvd25yZXYueG1sUEsFBgAAAAAEAAQA9QAAAIsDAAAAAA==&#10;" fillcolor="black" stroked="f"/>
                        <v:rect id="Rectangle 2309" o:spid="_x0000_s1630" style="position:absolute;left:956;top:27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xGrcgA&#10;AADeAAAADwAAAGRycy9kb3ducmV2LnhtbESPT2sCMRTE7wW/Q3hCbzXbRa2uRlGh0Euh/jno7bl5&#10;3V3cvKxJqls/vREKPQ4z8xtmOm9NLS7kfGVZwWsvAUGcW11xoWC3fX8ZgfABWWNtmRT8kof5rPM0&#10;xUzbK6/psgmFiBD2GSooQ2gyKX1ekkHfsw1x9L6tMxiidIXUDq8RbmqZJslQGqw4LpTY0Kqk/LT5&#10;MQqW49Hy/NXnz9v6eKDD/ngapC5R6rnbLiYgArXhP/zX/tAK0uHgbQ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3EatyAAAAN4AAAAPAAAAAAAAAAAAAAAAAJgCAABk&#10;cnMvZG93bnJldi54bWxQSwUGAAAAAAQABAD1AAAAjQMAAAAA&#10;" fillcolor="black" stroked="f"/>
                      </v:group>
                      <v:group id="Group 2310" o:spid="_x0000_s1631" style="position:absolute;left:6083;top:8866;width:32;height:9137" coordorigin="956,1296" coordsize="5,14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BQx4rFAAAA3gAA&#10;AA8AAAAAAAAAAAAAAAAAqgIAAGRycy9kb3ducmV2LnhtbFBLBQYAAAAABAAEAPoAAACcAwAAAAA=&#10;">
                        <v:rect id="Rectangle 2311" o:spid="_x0000_s1632" style="position:absolute;left:956;top:273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86jMkA&#10;AADeAAAADwAAAGRycy9kb3ducmV2LnhtbESPT2vCQBTE70K/w/IK3szGoJKmrlILhV4K9c+h3p7Z&#10;1ySYfZvubjX103cFweMwM79h5svetOJEzjeWFYyTFARxaXXDlYLd9m2Ug/ABWWNrmRT8kYfl4mEw&#10;x0LbM6/ptAmViBD2BSqoQ+gKKX1Zk0Gf2I44et/WGQxRukpqh+cIN63M0nQmDTYcF2rs6LWm8rj5&#10;NQpWT/nq53PCH5f1YU/7r8NxmrlUqeFj//IMIlAf7uFb+10ryGbTfAz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H86jMkAAADeAAAADwAAAAAAAAAAAAAAAACYAgAA&#10;ZHJzL2Rvd25yZXYueG1sUEsFBgAAAAAEAAQA9QAAAI4DAAAAAA==&#10;" fillcolor="black" stroked="f"/>
                        <v:rect id="Rectangle 2312" o:spid="_x0000_s1633" style="position:absolute;left:956;top:27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2k+8gA&#10;AADeAAAADwAAAGRycy9kb3ducmV2LnhtbESPT2vCQBTE70K/w/IKvZlNQ5UYXaUWCr0U/HfQ2zP7&#10;mgSzb9Pdrab99G5B8DjMzG+Y2aI3rTiT841lBc9JCoK4tLrhSsFu+z7MQfiArLG1TAp+ycNi/jCY&#10;YaHthdd03oRKRAj7AhXUIXSFlL6syaBPbEccvS/rDIYoXSW1w0uEm1ZmaTqWBhuOCzV29FZTedr8&#10;GAXLSb78Xr3w59/6eKDD/ngaZS5V6umxf52CCNSHe/jW/tAKsvEoz+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raT7yAAAAN4AAAAPAAAAAAAAAAAAAAAAAJgCAABk&#10;cnMvZG93bnJldi54bWxQSwUGAAAAAAQABAD1AAAAjQMAAAAA&#10;" fillcolor="black" stroked="f"/>
                        <v:rect id="Rectangle 2313" o:spid="_x0000_s1634" style="position:absolute;left:956;top:27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BYMkA&#10;AADeAAAADwAAAGRycy9kb3ducmV2LnhtbESPT2vCQBTE7wW/w/KE3uqm8Q9p6ipVKPQiqO2h3p7Z&#10;1ySYfZvubjX66V1B6HGYmd8w03lnGnEk52vLCp4HCQjiwuqaSwVfn+9PGQgfkDU2lknBmTzMZ72H&#10;KebannhDx20oRYSwz1FBFUKbS+mLigz6gW2Jo/djncEQpSuldniKcNPINEkm0mDNcaHClpYVFYft&#10;n1GweMkWv+sRry6b/Y523/vDOHWJUo/97u0VRKAu/Ifv7Q+tIJ2Msy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EBYMkAAADeAAAADwAAAAAAAAAAAAAAAACYAgAA&#10;ZHJzL2Rvd25yZXYueG1sUEsFBgAAAAAEAAQA9QAAAI4DAAAAAA==&#10;" fillcolor="black" stroked="f"/>
                        <v:rect id="Rectangle 2314" o:spid="_x0000_s1635" style="position:absolute;left:956;top:27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iZFMkA&#10;AADeAAAADwAAAGRycy9kb3ducmV2LnhtbESPT2vCQBTE74V+h+UVems2DSpp6iq1UPAi1D+Hentm&#10;X5Ng9m26u2r003cFweMwM79hxtPetOJIzjeWFbwmKQji0uqGKwWb9ddLDsIHZI2tZVJwJg/TyePD&#10;GAttT7yk4ypUIkLYF6igDqErpPRlTQZ9Yjvi6P1aZzBE6SqpHZ4i3LQyS9ORNNhwXKixo8+ayv3q&#10;YBTM3vLZ3/eAF5flbkvbn91+mLlUqeen/uMdRKA+3MO39lwryEbDfAD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AiZFMkAAADeAAAADwAAAAAAAAAAAAAAAACYAgAA&#10;ZHJzL2Rvd25yZXYueG1sUEsFBgAAAAAEAAQA9QAAAI4DAAAAAA==&#10;" fillcolor="black" stroked="f"/>
                        <v:rect id="Rectangle 2315" o:spid="_x0000_s1636" style="position:absolute;left:956;top:27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Q8j8gA&#10;AADeAAAADwAAAGRycy9kb3ducmV2LnhtbESPQWvCQBSE7wX/w/KE3uqmoZEYXaUKQi8FtT3U2zP7&#10;mgSzb9Pdrab+elcQehxm5htmtuhNK07kfGNZwfMoAUFcWt1wpeDzY/2Ug/ABWWNrmRT8kYfFfPAw&#10;w0LbM2/ptAuViBD2BSqoQ+gKKX1Zk0E/sh1x9L6tMxiidJXUDs8RblqZJslYGmw4LtTY0aqm8rj7&#10;NQqWk3z5s3nh98v2sKf91+GYpS5R6nHYv05BBOrDf/jeftMK0nGWZ3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RDyPyAAAAN4AAAAPAAAAAAAAAAAAAAAAAJgCAABk&#10;cnMvZG93bnJldi54bWxQSwUGAAAAAAQABAD1AAAAjQMAAAAA&#10;" fillcolor="black" stroked="f"/>
                        <v:rect id="Rectangle 2316" o:spid="_x0000_s1637" style="position:absolute;left:956;top:27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ai+MgA&#10;AADeAAAADwAAAGRycy9kb3ducmV2LnhtbESPQWvCQBSE70L/w/IK3nTToCFGV6mFgheh2h7q7Zl9&#10;TYLZt+nuqrG/vlsQehxm5htmsepNKy7kfGNZwdM4AUFcWt1wpeDj/XWUg/ABWWNrmRTcyMNq+TBY&#10;YKHtlXd02YdKRAj7AhXUIXSFlL6syaAf2444el/WGQxRukpqh9cIN61MkySTBhuOCzV29FJTedqf&#10;jYL1LF9/v014+7M7HujweTxNU5coNXzsn+cgAvXhP3xvb7SCNJvm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lqL4yAAAAN4AAAAPAAAAAAAAAAAAAAAAAJgCAABk&#10;cnMvZG93bnJldi54bWxQSwUGAAAAAAQABAD1AAAAjQMAAAAA&#10;" fillcolor="black" stroked="f"/>
                        <v:rect id="Rectangle 2317" o:spid="_x0000_s1638" style="position:absolute;left:956;top:27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oHY8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XiUvc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2gdjyAAAAN4AAAAPAAAAAAAAAAAAAAAAAJgCAABk&#10;cnMvZG93bnJldi54bWxQSwUGAAAAAAQABAD1AAAAjQMAAAAA&#10;" fillcolor="black" stroked="f"/>
                        <v:rect id="Rectangle 2318" o:spid="_x0000_s1639" style="position:absolute;left:956;top:26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WTEcUA&#10;AADeAAAADwAAAGRycy9kb3ducmV2LnhtbERPz2vCMBS+D/wfwhN2m6llSq1GUUHYZaDOg96ezbMt&#10;Ni81ybTzr18Ogx0/vt+zRWcacSfna8sKhoMEBHFhdc2lgsPX5i0D4QOyxsYyKfghD4t572WGubYP&#10;3tF9H0oRQ9jnqKAKoc2l9EVFBv3AtsSRu1hnMEToSqkdPmK4aWSaJGNpsObYUGFL64qK6/7bKFhN&#10;stVt+86fz935RKfj+TpKXaLUa79bTkEE6sK/+M/9oRWk41EW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ZMRxQAAAN4AAAAPAAAAAAAAAAAAAAAAAJgCAABkcnMv&#10;ZG93bnJldi54bWxQSwUGAAAAAAQABAD1AAAAigMAAAAA&#10;" fillcolor="black" stroked="f"/>
                        <v:rect id="Rectangle 2319" o:spid="_x0000_s1640" style="position:absolute;left:956;top:26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k2iskA&#10;AADeAAAADwAAAGRycy9kb3ducmV2LnhtbESPT2vCQBTE70K/w/IK3symQSWmrqKFQi+F+udQb8/s&#10;axLMvo27W0376bsFweMwM79h5svetOJCzjeWFTwlKQji0uqGKwX73esoB+EDssbWMin4IQ/LxcNg&#10;joW2V97QZRsqESHsC1RQh9AVUvqyJoM+sR1x9L6sMxiidJXUDq8RblqZpelUGmw4LtTY0UtN5Wn7&#10;bRSsZ/n6/DHm99/N8UCHz+NpkrlUqeFjv3oGEagP9/Ct/aYVZNNJPoP/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gk2iskAAADeAAAADwAAAAAAAAAAAAAAAACYAgAA&#10;ZHJzL2Rvd25yZXYueG1sUEsFBgAAAAAEAAQA9QAAAI4DAAAAAA==&#10;" fillcolor="black" stroked="f"/>
                        <v:rect id="Rectangle 2320" o:spid="_x0000_s1641" style="position:absolute;left:956;top:26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oJysYA&#10;AADeAAAADwAAAGRycy9kb3ducmV2LnhtbESPy2rCQBSG9wXfYThCd3ViqKLRUVQQuil4W+jumDkm&#10;wcyZODPV1KfvLAouf/4b33TemlrcyfnKsoJ+LwFBnFtdcaHgsF9/jED4gKyxtkwKfsnDfNZ5m2Km&#10;7YO3dN+FQsQR9hkqKENoMil9XpJB37MNcfQu1hkMUbpCaoePOG5qmSbJUBqsOD6U2NCqpPy6+zEK&#10;luPR8rb55O/n9nyi0/F8HaQuUeq92y4mIAK14RX+b39pBelwMI4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oJysYAAADeAAAADwAAAAAAAAAAAAAAAACYAgAAZHJz&#10;L2Rvd25yZXYueG1sUEsFBgAAAAAEAAQA9QAAAIsDAAAAAA==&#10;" fillcolor="black" stroked="f"/>
                        <v:rect id="Rectangle 2321" o:spid="_x0000_s1642" style="position:absolute;left:956;top:26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sUc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8Wg6hP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mrFHHAAAA3gAAAA8AAAAAAAAAAAAAAAAAmAIAAGRy&#10;cy9kb3ducmV2LnhtbFBLBQYAAAAABAAEAPUAAACMAwAAAAA=&#10;" fillcolor="black" stroked="f"/>
                        <v:rect id="Rectangle 2322" o:spid="_x0000_s1643" style="position:absolute;left:956;top:26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QyJscA&#10;AADeAAAADwAAAGRycy9kb3ducmV2LnhtbESPQWsCMRSE7wX/Q3iCt5rtoqJbo2ih4EVQ20O9PTev&#10;u4ublzWJuvbXm4LgcZiZb5jpvDW1uJDzlWUFb/0EBHFudcWFgu+vz9cxCB+QNdaWScGNPMxnnZcp&#10;ZtpeeUuXXShEhLDPUEEZQpNJ6fOSDPq+bYij92udwRClK6R2eI1wU8s0SUbSYMVxocSGPkrKj7uz&#10;UbCcjJenzYDXf9vDnvY/h+MwdYlSvW67eAcRqA3P8KO90grS0XCSwv+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0MibHAAAA3gAAAA8AAAAAAAAAAAAAAAAAmAIAAGRy&#10;cy9kb3ducmV2LnhtbFBLBQYAAAAABAAEAPUAAACMAwAAAAA=&#10;" fillcolor="black" stroked="f"/>
                        <v:rect id="Rectangle 2323" o:spid="_x0000_s1644" style="position:absolute;left:956;top:26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XvcgA&#10;AADeAAAADwAAAGRycy9kb3ducmV2LnhtbESPT2sCMRTE7wW/Q3hCbzXbtYquRlGh0ItQ/xz09ty8&#10;7i5uXtYk1a2fvhEKPQ4z8xtmOm9NLa7kfGVZwWsvAUGcW11xoWC/e38ZgfABWWNtmRT8kIf5rPM0&#10;xUzbG2/oug2FiBD2GSooQ2gyKX1ekkHfsw1x9L6sMxiidIXUDm8RbmqZJslQGqw4LpTY0Kqk/Lz9&#10;NgqW49Hy8vnG6/vmdKTj4XQepC5R6rnbLiYgArXhP/zX/tAK0uFg3If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OJe9yAAAAN4AAAAPAAAAAAAAAAAAAAAAAJgCAABk&#10;cnMvZG93bnJldi54bWxQSwUGAAAAAAQABAD1AAAAjQMAAAAA&#10;" fillcolor="black" stroked="f"/>
                        <v:rect id="Rectangle 2324" o:spid="_x0000_s1645" style="position:absolute;left:956;top:26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EPy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yXg2g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RD8nHAAAA3gAAAA8AAAAAAAAAAAAAAAAAmAIAAGRy&#10;cy9kb3ducmV2LnhtbFBLBQYAAAAABAAEAPUAAACMAwAAAAA=&#10;" fillcolor="black" stroked="f"/>
                        <v:rect id="Rectangle 2325" o:spid="_x0000_s1646" style="position:absolute;left:956;top:26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2qUsgA&#10;AADeAAAADwAAAGRycy9kb3ducmV2LnhtbESPT2vCQBTE74LfYXlCb7ppaERTV1FB8FKofw719sy+&#10;JsHs27i7atpP3y0Uehxm5jfMbNGZRtzJ+dqygudRAoK4sLrmUsHxsBlOQPiArLGxTAq+yMNi3u/N&#10;MNf2wTu670MpIoR9jgqqENpcSl9UZNCPbEscvU/rDIYoXSm1w0eEm0amSTKWBmuOCxW2tK6ouOxv&#10;RsFqOlld31/47Xt3PtHp43zJUpco9TTolq8gAnXhP/zX3moF6TibZ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napSyAAAAN4AAAAPAAAAAAAAAAAAAAAAAJgCAABk&#10;cnMvZG93bnJldi54bWxQSwUGAAAAAAQABAD1AAAAjQMAAAAA&#10;" fillcolor="black" stroked="f"/>
                        <v:rect id="Rectangle 2326" o:spid="_x0000_s1647" style="position:absolute;left:956;top:26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80JcgA&#10;AADeAAAADwAAAGRycy9kb3ducmV2LnhtbESPT2vCQBTE74V+h+UVems2hho0dRUtFHop+O9Qb8/s&#10;Mwlm38bdrab99G5B8DjMzG+Yyaw3rTiT841lBYMkBUFcWt1wpWC7+XgZgfABWWNrmRT8kofZ9PFh&#10;goW2F17ReR0qESHsC1RQh9AVUvqyJoM+sR1x9A7WGQxRukpqh5cIN63M0jSXBhuOCzV29F5TeVz/&#10;GAWL8WhxWr7y199qv6Pd9/44zFyq1PNTP38DEagP9/Ct/akVZPlwnMP/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TzQlyAAAAN4AAAAPAAAAAAAAAAAAAAAAAJgCAABk&#10;cnMvZG93bnJldi54bWxQSwUGAAAAAAQABAD1AAAAjQMAAAAA&#10;" fillcolor="black" stroked="f"/>
                        <v:rect id="Rectangle 2327" o:spid="_x0000_s1648" style="position:absolute;left:956;top:26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ORvsgA&#10;AADeAAAADwAAAGRycy9kb3ducmV2LnhtbESPT2sCMRTE7wW/Q3hCbzXbRa2uRlGh0Euh/jno7bl5&#10;3V3cvKxJqls/vREKPQ4z8xtmOm9NLS7kfGVZwWsvAUGcW11xoWC3fX8ZgfABWWNtmRT8kof5rPM0&#10;xUzbK6/psgmFiBD2GSooQ2gyKX1ekkHfsw1x9L6tMxiidIXUDq8RbmqZJslQGqw4LpTY0Kqk/LT5&#10;MQqW49Hy/NXnz9v6eKDD/ngapC5R6rnbLiYgArXhP/zX/tAK0uFg/A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A5G+yAAAAN4AAAAPAAAAAAAAAAAAAAAAAJgCAABk&#10;cnMvZG93bnJldi54bWxQSwUGAAAAAAQABAD1AAAAjQMAAAAA&#10;" fillcolor="black" stroked="f"/>
                        <v:rect id="Rectangle 2328" o:spid="_x0000_s1649" style="position:absolute;left:956;top:26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wFzMQA&#10;AADeAAAADwAAAGRycy9kb3ducmV2LnhtbERPy4rCMBTdD/gP4QqzG1PLKFqNooIwmwFfC91dm2tb&#10;bG5qktGOXz9ZDLg8nPd03ppa3Mn5yrKCfi8BQZxbXXGh4LBff4xA+ICssbZMCn7Jw3zWeZtipu2D&#10;t3TfhULEEPYZKihDaDIpfV6SQd+zDXHkLtYZDBG6QmqHjxhuapkmyVAarDg2lNjQqqT8uvsxCpbj&#10;0fK2+eTv5/Z8otPxfB2kLlHqvdsuJiACteEl/nd/aQXpcDCO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cBczEAAAA3gAAAA8AAAAAAAAAAAAAAAAAmAIAAGRycy9k&#10;b3ducmV2LnhtbFBLBQYAAAAABAAEAPUAAACJAwAAAAA=&#10;" fillcolor="black" stroked="f"/>
                        <v:rect id="Rectangle 2329" o:spid="_x0000_s1650" style="position:absolute;left:956;top:26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CgV8kA&#10;AADeAAAADwAAAGRycy9kb3ducmV2LnhtbESPT2vCQBTE74LfYXlCb2bTUMWkrqKFQi+F+udQb8/s&#10;axLMvo27W0376bsFweMwM79h5svetOJCzjeWFTwmKQji0uqGKwX73et4BsIHZI2tZVLwQx6Wi+Fg&#10;joW2V97QZRsqESHsC1RQh9AVUvqyJoM+sR1x9L6sMxiidJXUDq8RblqZpelUGmw4LtTY0UtN5Wn7&#10;bRSs89n6/PHE77+b44EOn8fTJHOpUg+jfvUMIlAf7uFb+00ryKaTPIf/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9CgV8kAAADeAAAADwAAAAAAAAAAAAAAAACYAgAA&#10;ZHJzL2Rvd25yZXYueG1sUEsFBgAAAAAEAAQA9QAAAI4DAAAAAA==&#10;" fillcolor="black" stroked="f"/>
                        <v:rect id="Rectangle 2330" o:spid="_x0000_s1651" style="position:absolute;left:956;top:26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9MccA&#10;AADeAAAADwAAAGRycy9kb3ducmV2LnhtbESPy2oCMRSG9wXfIRyhu5o4tIOORtFCoZtCvSx0d5wc&#10;ZwYnJ9Mk1WmfvlkUXP78N775sretuJIPjWMN45ECQVw603ClYb97e5qACBHZYOuYNPxQgOVi8DDH&#10;wrgbb+i6jZVIIxwK1FDH2BVShrImi2HkOuLknZ23GJP0lTQeb2nctjJTKpcWG04PNXb0WlN52X5b&#10;DevpZP31+cwfv5vTkY6H0+Ul80rrx2G/moGI1Md7+L/9bjRkea4SQMJJKC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F/THHAAAA3gAAAA8AAAAAAAAAAAAAAAAAmAIAAGRy&#10;cy9kb3ducmV2LnhtbFBLBQYAAAAABAAEAPUAAACMAwAAAAA=&#10;" fillcolor="black" stroked="f"/>
                        <v:rect id="Rectangle 2331" o:spid="_x0000_s1652" style="position:absolute;left:956;top:26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YqsgA&#10;AADeAAAADwAAAGRycy9kb3ducmV2LnhtbESPQWsCMRSE74X+h/AKvdXExS66GqUWhF4KVXuot+fm&#10;dXdx87JNUt366xtB8DjMzDfMbNHbVhzJh8axhuFAgSAunWm40vC5XT2NQYSIbLB1TBr+KMBifn83&#10;w8K4E6/puImVSBAOBWqoY+wKKUNZk8UwcB1x8r6dtxiT9JU0Hk8JbluZKZVLiw2nhRo7eq2pPGx+&#10;rYblZLz8+Rjx+3m939Hua394zrzS+vGhf5mCiNTHW/jafjMasjxXQ7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iViqyAAAAN4AAAAPAAAAAAAAAAAAAAAAAJgCAABk&#10;cnMvZG93bnJldi54bWxQSwUGAAAAAAQABAD1AAAAjQMAAAAA&#10;" fillcolor="black" stroked="f"/>
                        <v:rect id="Rectangle 2332" o:spid="_x0000_s1653" style="position:absolute;left:956;top:26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vG3cgA&#10;AADeAAAADwAAAGRycy9kb3ducmV2LnhtbESPQWsCMRSE74X+h/AEbzVxsYuuRqkFoZdCtT3o7bl5&#10;7i5uXrZJ1G1/fVMo9DjMzDfMYtXbVlzJh8axhvFIgSAunWm40vDxvnmYgggR2WDrmDR8UYDV8v5u&#10;gYVxN97SdRcrkSAcCtRQx9gVUoayJoth5Dri5J2ctxiT9JU0Hm8JbluZKZVLiw2nhRo7eq6pPO8u&#10;VsN6Nl1/vk349Xt7PNBhfzw/Zl5pPRz0T3MQkfr4H/5rvxgNWZ6r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W8bdyAAAAN4AAAAPAAAAAAAAAAAAAAAAAJgCAABk&#10;cnMvZG93bnJldi54bWxQSwUGAAAAAAQABAD1AAAAjQMAAAAA&#10;" fillcolor="black" stroked="f"/>
                        <v:rect id="Rectangle 2333" o:spid="_x0000_s1654" style="position:absolute;left:956;top:26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djRsgA&#10;AADeAAAADwAAAGRycy9kb3ducmV2LnhtbESPQUvDQBSE74L/YXmCN7trrKHGbostCL0INnqwt9fs&#10;MwnNvk131yb6692C4HGYmW+Y+XK0nTiRD61jDbcTBYK4cqblWsP72/PNDESIyAY7x6ThmwIsF5cX&#10;cyyMG3hLpzLWIkE4FKihibEvpAxVQxbDxPXEyft03mJM0tfSeBwS3HYyUyqXFltOCw32tG6oOpRf&#10;VsPqYbY6vk755We739HuY3+4z7zS+vpqfHoEEWmM/+G/9sZoyPJc3cH5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F2NGyAAAAN4AAAAPAAAAAAAAAAAAAAAAAJgCAABk&#10;cnMvZG93bnJldi54bWxQSwUGAAAAAAQABAD1AAAAjQMAAAAA&#10;" fillcolor="black" stroked="f"/>
                        <v:rect id="Rectangle 2334" o:spid="_x0000_s1655" style="position:absolute;left:956;top:26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77MsgA&#10;AADeAAAADwAAAGRycy9kb3ducmV2LnhtbESPQWsCMRSE74L/ITyhN0262MVujaKFgheh2h7q7bl5&#10;3V3cvKxJqtv++qYg9DjMzDfMfNnbVlzIh8axhvuJAkFcOtNwpeH97WU8AxEissHWMWn4pgDLxXAw&#10;x8K4K+/oso+VSBAOBWqoY+wKKUNZk8UwcR1x8j6dtxiT9JU0Hq8JbluZKZVLiw2nhRo7eq6pPO2/&#10;rIb142x9fp3y9md3PNDh43h6yLzS+m7Ur55AROrjf/jW3hgNWZ6r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vsyyAAAAN4AAAAPAAAAAAAAAAAAAAAAAJgCAABk&#10;cnMvZG93bnJldi54bWxQSwUGAAAAAAQABAD1AAAAjQMAAAAA&#10;" fillcolor="black" stroked="f"/>
                        <v:rect id="Rectangle 2335" o:spid="_x0000_s1656" style="position:absolute;left:956;top:26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JeqcgA&#10;AADeAAAADwAAAGRycy9kb3ducmV2LnhtbESPQUsDMRSE74L/ITyhNzdxaZe6Ni1WEHop2OrB3l43&#10;z92lm5c1Sdutv94IBY/DzHzDzBaD7cSJfGgda3jIFAjiypmWaw0f76/3UxAhIhvsHJOGCwVYzG9v&#10;Zlgad+YNnbaxFgnCoUQNTYx9KWWoGrIYMtcTJ+/LeYsxSV9L4/Gc4LaTuVKFtNhyWmiwp5eGqsP2&#10;aDUsH6fL77cxr382+x3tPveHSe6V1qO74fkJRKQh/oev7ZXRkBeFms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sl6pyAAAAN4AAAAPAAAAAAAAAAAAAAAAAJgCAABk&#10;cnMvZG93bnJldi54bWxQSwUGAAAAAAQABAD1AAAAjQMAAAAA&#10;" fillcolor="black" stroked="f"/>
                        <v:rect id="Rectangle 2336" o:spid="_x0000_s1657" style="position:absolute;left:956;top:26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DA3sgA&#10;AADeAAAADwAAAGRycy9kb3ducmV2LnhtbESPQWsCMRSE74X+h/AEbzVxsYuuRqkFoZdCtT3o7bl5&#10;7i5uXrZJ1G1/fVMo9DjMzDfMYtXbVlzJh8axhvFIgSAunWm40vDxvnmYgggR2WDrmDR8UYDV8v5u&#10;gYVxN97SdRcrkSAcCtRQx9gVUoayJoth5Dri5J2ctxiT9JU0Hm8JbluZKZVLiw2nhRo7eq6pPO8u&#10;VsN6Nl1/vk349Xt7PNBhfzw/Zl5pPRz0T3MQkfr4H/5rvxgNWZ6rH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YMDeyAAAAN4AAAAPAAAAAAAAAAAAAAAAAJgCAABk&#10;cnMvZG93bnJldi54bWxQSwUGAAAAAAQABAD1AAAAjQMAAAAA&#10;" fillcolor="black" stroked="f"/>
                        <v:rect id="Rectangle 2337" o:spid="_x0000_s1658" style="position:absolute;left:956;top:26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xlRckA&#10;AADeAAAADwAAAGRycy9kb3ducmV2LnhtbESPT0sDMRTE7wW/Q3iCtzZx0bVdmxYrFLwI9s+hvb1u&#10;nrtLNy9rkrarn94UBI/DzPyGmc5724oz+dA41nA/UiCIS2carjRsN8vhGESIyAZbx6ThmwLMZzeD&#10;KRbGXXhF53WsRIJwKFBDHWNXSBnKmiyGkeuIk/fpvMWYpK+k8XhJcNvKTKlcWmw4LdTY0WtN5XF9&#10;shoWk/Hi6+OB339Whz3td4fjY+aV1ne3/csziEh9/A//td+MhizP1RN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ixlRckAAADeAAAADwAAAAAAAAAAAAAAAACYAgAA&#10;ZHJzL2Rvd25yZXYueG1sUEsFBgAAAAAEAAQA9QAAAI4DAAAAAA==&#10;" fillcolor="black" stroked="f"/>
                        <v:rect id="Rectangle 2338" o:spid="_x0000_s1659" style="position:absolute;left:956;top:26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PxN8UA&#10;AADeAAAADwAAAGRycy9kb3ducmV2LnhtbERPy2oCMRTdF/yHcIXuauLQDjoaRQuFbgr1sdDddXKd&#10;GZzcTJNUp/36ZlFweTjv+bK3rbiSD41jDeORAkFcOtNwpWG/e3uagAgR2WDrmDT8UIDlYvAwx8K4&#10;G2/ouo2VSCEcCtRQx9gVUoayJoth5DrixJ2dtxgT9JU0Hm8p3LYyUyqXFhtODTV29FpTedl+Ww3r&#10;6WT99fnMH7+b05GOh9PlJfNK68dhv5qBiNTHu/jf/W40ZHmu0t50J1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s/E3xQAAAN4AAAAPAAAAAAAAAAAAAAAAAJgCAABkcnMv&#10;ZG93bnJldi54bWxQSwUGAAAAAAQABAD1AAAAigMAAAAA&#10;" fillcolor="black" stroked="f"/>
                        <v:rect id="Rectangle 2339" o:spid="_x0000_s1660" style="position:absolute;left:956;top:25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UrMgA&#10;AADeAAAADwAAAGRycy9kb3ducmV2LnhtbESPQUsDMRSE7wX/Q3iCt27iYpd2bVpsQfAi2OrB3l43&#10;z92lm5dtEtutv94IBY/DzHzDzJeD7cSJfGgda7jPFAjiypmWaw0f78/jKYgQkQ12jknDhQIsFzej&#10;OZbGnXlDp22sRYJwKFFDE2NfShmqhiyGzPXEyfty3mJM0tfSeDwnuO1krlQhLbacFhrsad1Qddh+&#10;Ww2r2XR1fHvg15/Nfke7z/1hknul9d3t8PQIItIQ/8PX9ovRkBeFmsHfnXQ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1SsyAAAAN4AAAAPAAAAAAAAAAAAAAAAAJgCAABk&#10;cnMvZG93bnJldi54bWxQSwUGAAAAAAQABAD1AAAAjQMAAAAA&#10;" fillcolor="black" stroked="f"/>
                        <v:rect id="Rectangle 2340" o:spid="_x0000_s1661" style="position:absolute;left:956;top:25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xr7MYA&#10;AADeAAAADwAAAGRycy9kb3ducmV2LnhtbESPzWrCQBSF9wXfYbiCuzox2KDRUbQgdFNQ60J318w1&#10;CWbupDOjpj59Z1Ho8nD++ObLzjTiTs7XlhWMhgkI4sLqmksFh6/N6wSED8gaG8uk4Ic8LBe9lznm&#10;2j54R/d9KEUcYZ+jgiqENpfSFxUZ9EPbEkfvYp3BEKUrpXb4iOOmkWmSZNJgzfGhwpbeKyqu+5tR&#10;sJ5O1t/bMX8+d+cTnY7n61vqEqUG/W41AxGoC//hv/aHVpBm2SgCRJyI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xr7MYAAADeAAAADwAAAAAAAAAAAAAAAACYAgAAZHJz&#10;L2Rvd25yZXYueG1sUEsFBgAAAAAEAAQA9QAAAIsDAAAAAA==&#10;" fillcolor="black" stroked="f"/>
                        <v:rect id="Rectangle 2341" o:spid="_x0000_s1662" style="position:absolute;left:956;top:25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DOd8gA&#10;AADeAAAADwAAAGRycy9kb3ducmV2LnhtbESPQWvCQBSE74X+h+UJ3uomwQaNrlILQi+Fanuot2f2&#10;mQSzb9PdVVN/fVcQehxm5htmvuxNK87kfGNZQTpKQBCXVjdcKfj6XD9NQPiArLG1TAp+ycNy8fgw&#10;x0LbC2/ovA2ViBD2BSqoQ+gKKX1Zk0E/sh1x9A7WGQxRukpqh5cIN63MkiSXBhuOCzV29FpTedye&#10;jILVdLL6+Rjz+3Wz39Hue398zlyi1HDQv8xABOrDf/jeftMKsjxP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UM53yAAAAN4AAAAPAAAAAAAAAAAAAAAAAJgCAABk&#10;cnMvZG93bnJldi54bWxQSwUGAAAAAAQABAD1AAAAjQMAAAAA&#10;" fillcolor="black" stroked="f"/>
                        <v:rect id="Rectangle 2342" o:spid="_x0000_s1663" style="position:absolute;left:956;top:25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JQAMgA&#10;AADeAAAADwAAAGRycy9kb3ducmV2LnhtbESPQWvCQBSE74L/YXmF3nRjqEGjq2ih0EtBbQ/19sy+&#10;JsHs23R3q9Ff7wpCj8PMfMPMl51pxImcry0rGA0TEMSF1TWXCr4+3wYTED4ga2wsk4ILeVgu+r05&#10;5tqeeUunXShFhLDPUUEVQptL6YuKDPqhbYmj92OdwRClK6V2eI5w08g0STJpsOa4UGFLrxUVx92f&#10;UbCeTta/mxf+uG4Pe9p/H47j1CVKPT91qxmIQF34Dz/a71pBmmWj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glAAyAAAAN4AAAAPAAAAAAAAAAAAAAAAAJgCAABk&#10;cnMvZG93bnJldi54bWxQSwUGAAAAAAQABAD1AAAAjQMAAAAA&#10;" fillcolor="black" stroked="f"/>
                        <v:rect id="Rectangle 2343" o:spid="_x0000_s1664" style="position:absolute;left:956;top:25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71m8gA&#10;AADeAAAADwAAAGRycy9kb3ducmV2LnhtbESPQWvCQBSE74L/YXmF3nRj2gaNrqKFQi9CtR709sy+&#10;JsHs23R3q9Ff7xYKPQ4z8w0zW3SmEWdyvrasYDRMQBAXVtdcKth9vg3GIHxA1thYJgVX8rCY93sz&#10;zLW98IbO21CKCGGfo4IqhDaX0hcVGfRD2xJH78s6gyFKV0rt8BLhppFpkmTSYM1xocKWXisqTtsf&#10;o2A1Ga++P555fdscD3TYH08vqUuUenzollMQgbrwH/5rv2sFaZaN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zvWbyAAAAN4AAAAPAAAAAAAAAAAAAAAAAJgCAABk&#10;cnMvZG93bnJldi54bWxQSwUGAAAAAAQABAD1AAAAjQMAAAAA&#10;" fillcolor="black" stroked="f"/>
                        <v:rect id="Rectangle 2344" o:spid="_x0000_s1665" style="position:absolute;left:956;top:25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dt78kA&#10;AADeAAAADwAAAGRycy9kb3ducmV2LnhtbESPT2vCQBTE74V+h+UVems2BhtsdBUtFHop1D+Hentm&#10;n0kw+zbubjX103cFweMwM79hJrPetOJEzjeWFQySFARxaXXDlYLN+uNlBMIHZI2tZVLwRx5m08eH&#10;CRbannlJp1WoRISwL1BBHUJXSOnLmgz6xHbE0dtbZzBE6SqpHZ4j3LQyS9NcGmw4LtTY0XtN5WH1&#10;axQs3kaL4/eQvy7L3Za2P7vDa+ZSpZ6f+vkYRKA+3MO39qdWkOX5YAj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ydt78kAAADeAAAADwAAAAAAAAAAAAAAAACYAgAA&#10;ZHJzL2Rvd25yZXYueG1sUEsFBgAAAAAEAAQA9QAAAI4DAAAAAA==&#10;" fillcolor="black" stroked="f"/>
                        <v:rect id="Rectangle 2345" o:spid="_x0000_s1666" style="position:absolute;left:956;top:25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vIdMgA&#10;AADeAAAADwAAAGRycy9kb3ducmV2LnhtbESPT2vCQBTE74V+h+UVems2hhpsdJVaKPRS8N+h3p7Z&#10;ZxLMvk13t5r66V1B8DjMzG+Yyaw3rTiS841lBYMkBUFcWt1wpWCz/nwZgfABWWNrmRT8k4fZ9PFh&#10;goW2J17ScRUqESHsC1RQh9AVUvqyJoM+sR1x9PbWGQxRukpqh6cIN63M0jSXBhuOCzV29FFTeVj9&#10;GQXzt9H8d/HK3+flbkvbn91hmLlUqeen/n0MIlAf7uFb+0sryPJ8MIT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a8h0yAAAAN4AAAAPAAAAAAAAAAAAAAAAAJgCAABk&#10;cnMvZG93bnJldi54bWxQSwUGAAAAAAQABAD1AAAAjQMAAAAA&#10;" fillcolor="black" stroked="f"/>
                        <v:rect id="Rectangle 2346" o:spid="_x0000_s1667" style="position:absolute;left:956;top:256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lWA8gA&#10;AADeAAAADwAAAGRycy9kb3ducmV2LnhtbESPQWvCQBSE74L/YXkFb7ox1GBTV9FCwYugtod6e2Zf&#10;k2D2bbq7auyvdwtCj8PMfMPMFp1pxIWcry0rGI8SEMSF1TWXCj4/3odTED4ga2wsk4IbeVjM+70Z&#10;5tpeeUeXfShFhLDPUUEVQptL6YuKDPqRbYmj922dwRClK6V2eI1w08g0STJpsOa4UGFLbxUVp/3Z&#10;KFi9TFc/22fe/O6OBzp8HU+T1CVKDZ665SuIQF34Dz/aa60gzbJxBn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uVYDyAAAAN4AAAAPAAAAAAAAAAAAAAAAAJgCAABk&#10;cnMvZG93bnJldi54bWxQSwUGAAAAAAQABAD1AAAAjQMAAAAA&#10;" fillcolor="black" stroked="f"/>
                        <v:rect id="Rectangle 2347" o:spid="_x0000_s1668" style="position:absolute;left:956;top:25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zmM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aZaN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9fOYyAAAAN4AAAAPAAAAAAAAAAAAAAAAAJgCAABk&#10;cnMvZG93bnJldi54bWxQSwUGAAAAAAQABAD1AAAAjQMAAAAA&#10;" fillcolor="black" stroked="f"/>
                        <v:rect id="Rectangle 2348" o:spid="_x0000_s1669" style="position:absolute;left:956;top:25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pn6sUA&#10;AADeAAAADwAAAGRycy9kb3ducmV2LnhtbERPz2vCMBS+D/wfwhO8zdTiilaj6EDYZaDOg96ezbMt&#10;Ni9dErXzr18Ogx0/vt/zZWcacSfna8sKRsMEBHFhdc2lgsPX5nUCwgdkjY1lUvBDHpaL3sscc20f&#10;vKP7PpQihrDPUUEVQptL6YuKDPqhbYkjd7HOYIjQlVI7fMRw08g0STJpsObYUGFL7xUV1/3NKFhP&#10;J+vv7Zg/n7vziU7H8/UtdYlSg363moEI1IV/8Z/7QytIs2wU98Y78Qr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mfqxQAAAN4AAAAPAAAAAAAAAAAAAAAAAJgCAABkcnMv&#10;ZG93bnJldi54bWxQSwUGAAAAAAQABAD1AAAAigMAAAAA&#10;" fillcolor="black" stroked="f"/>
                        <v:rect id="Rectangle 2349" o:spid="_x0000_s1670" style="position:absolute;left:956;top:25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bCccgA&#10;AADeAAAADwAAAGRycy9kb3ducmV2LnhtbESPQWvCQBSE74L/YXmF3nRjqEFTV1Gh4EVQ20O9PbOv&#10;STD7Nu5uNfbXu4VCj8PMfMPMFp1pxJWcry0rGA0TEMSF1TWXCj7e3wYTED4ga2wsk4I7eVjM+70Z&#10;5treeE/XQyhFhLDPUUEVQptL6YuKDPqhbYmj92WdwRClK6V2eItw08g0STJpsOa4UGFL64qK8+Hb&#10;KFhNJ6vL7oW3P/vTkY6fp/M4dYlSz0/d8hVEoC78h//aG60gzbLRFH7vxCs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JsJxyAAAAN4AAAAPAAAAAAAAAAAAAAAAAJgCAABk&#10;cnMvZG93bnJldi54bWxQSwUGAAAAAAQABAD1AAAAjQMAAAAA&#10;" fillcolor="black" stroked="f"/>
                        <v:rect id="Rectangle 2350" o:spid="_x0000_s1671" style="position:absolute;left:956;top:2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ChUcYA&#10;AADeAAAADwAAAGRycy9kb3ducmV2LnhtbESPy2rCQBSG94LvMJyCO5001GCjo2ih4Eaol0XdHTPH&#10;JJg5k86MGvv0nUXB5c9/45stOtOIGzlfW1bwOkpAEBdW11wqOOw/hxMQPiBrbCyTggd5WMz7vRnm&#10;2t55S7ddKEUcYZ+jgiqENpfSFxUZ9CPbEkfvbJ3BEKUrpXZ4j+OmkWmSZNJgzfGhwpY+Kiouu6tR&#10;sHqfrH6+3njzuz0d6fh9uoxTlyg1eOmWUxCBuvAM/7fXWkGaZWkEiDgR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ChUcYAAADeAAAADwAAAAAAAAAAAAAAAACYAgAAZHJz&#10;L2Rvd25yZXYueG1sUEsFBgAAAAAEAAQA9QAAAIsDAAAAAA==&#10;" fillcolor="black" stroked="f"/>
                        <v:rect id="Rectangle 2351" o:spid="_x0000_s1672" style="position:absolute;left:956;top:241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wEysgA&#10;AADeAAAADwAAAGRycy9kb3ducmV2LnhtbESPQWvCQBSE74L/YXmF3nRjqEGjq2ih0EtBbQ/19sy+&#10;JsHs23R3q9Ff7wpCj8PMfMPMl51pxImcry0rGA0TEMSF1TWXCr4+3wYTED4ga2wsk4ILeVgu+r05&#10;5tqeeUunXShFhLDPUUEVQptL6YuKDPqhbYmj92OdwRClK6V2eI5w08g0STJpsOa4UGFLrxUVx92f&#10;UbCeTta/mxf+uG4Pe9p/H47j1CVKPT91qxmIQF34Dz/a71pBmmXp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PATKyAAAAN4AAAAPAAAAAAAAAAAAAAAAAJgCAABk&#10;cnMvZG93bnJldi54bWxQSwUGAAAAAAQABAD1AAAAjQMAAAAA&#10;" fillcolor="black" stroked="f"/>
                        <v:rect id="Rectangle 2352" o:spid="_x0000_s1673" style="position:absolute;left:956;top:24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6avcgA&#10;AADeAAAADwAAAGRycy9kb3ducmV2LnhtbESPQWsCMRSE74X+h/AEbzVrsIuuRqkFoZdCtT3o7bl5&#10;7i5uXrZJ1G1/fVMo9DjMzDfMYtXbVlzJh8axhvEoA0FcOtNwpeHjffMwBREissHWMWn4ogCr5f3d&#10;Agvjbryl6y5WIkE4FKihjrErpAxlTRbDyHXEyTs5bzEm6StpPN4S3LZSZVkuLTacFmrs6Lmm8ry7&#10;WA3r2XT9+Tbh1+/t8UCH/fH8qHym9XDQP81BROrjf/iv/WI0qDxX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7pq9yAAAAN4AAAAPAAAAAAAAAAAAAAAAAJgCAABk&#10;cnMvZG93bnJldi54bWxQSwUGAAAAAAQABAD1AAAAjQMAAAAA&#10;" fillcolor="black" stroked="f"/>
                        <v:rect id="Rectangle 2353" o:spid="_x0000_s1674" style="position:absolute;left:956;top:24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I/JsgA&#10;AADeAAAADwAAAGRycy9kb3ducmV2LnhtbESPQWvCQBSE70L/w/KE3nRjWoNNXaUWhF4EtT3U2zP7&#10;mgSzb9PdVaO/3hUKPQ4z8w0znXemESdyvrasYDRMQBAXVtdcKvj6XA4mIHxA1thYJgUX8jCfPfSm&#10;mGt75g2dtqEUEcI+RwVVCG0upS8qMuiHtiWO3o91BkOUrpTa4TnCTSPTJMmkwZrjQoUtvVdUHLZH&#10;o2DxMln8rp95dd3sd7T73h/GqUuUeux3b68gAnXhP/zX/tAK0ixLn+B+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oj8myAAAAN4AAAAPAAAAAAAAAAAAAAAAAJgCAABk&#10;cnMvZG93bnJldi54bWxQSwUGAAAAAAQABAD1AAAAjQMAAAAA&#10;" fillcolor="black" stroked="f"/>
                        <v:rect id="Rectangle 2354" o:spid="_x0000_s1675" style="position:absolute;left:956;top:2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unUsgA&#10;AADeAAAADwAAAGRycy9kb3ducmV2LnhtbESPT2vCQBTE70K/w/IK3nTTYINNXaUKghfBPz3U2zP7&#10;mgSzb9PdVdN+ercgeBxm5jfMZNaZRlzI+dqygpdhAoK4sLrmUsHnfjkYg/ABWWNjmRT8kofZ9Kk3&#10;wVzbK2/psguliBD2OSqoQmhzKX1RkUE/tC1x9L6tMxiidKXUDq8RbhqZJkkmDdYcFypsaVFRcdqd&#10;jYL523j+sxnx+m97PNDh63h6TV2iVP+5+3gHEagLj/C9vdIK0ixLR/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S6dSyAAAAN4AAAAPAAAAAAAAAAAAAAAAAJgCAABk&#10;cnMvZG93bnJldi54bWxQSwUGAAAAAAQABAD1AAAAjQMAAAAA&#10;" fillcolor="black" stroked="f"/>
                        <v:rect id="Rectangle 2355" o:spid="_x0000_s1676" style="position:absolute;left:956;top:2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cCycgA&#10;AADeAAAADwAAAGRycy9kb3ducmV2LnhtbESPT2vCQBTE74V+h+UVvNVNgwaNrlILBS8F/x309sy+&#10;JsHs23R31bSf3i0IHoeZ+Q0znXemERdyvras4K2fgCAurK65VLDbfr6OQPiArLGxTAp+ycN89vw0&#10;xVzbK6/psgmliBD2OSqoQmhzKX1RkUHfty1x9L6tMxiidKXUDq8RbhqZJkkmDdYcFyps6aOi4rQ5&#10;GwWL8Wjxsxrw19/6eKDD/ngapi5RqvfSvU9ABOrCI3xvL7WCNMvSI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BwLJyAAAAN4AAAAPAAAAAAAAAAAAAAAAAJgCAABk&#10;cnMvZG93bnJldi54bWxQSwUGAAAAAAQABAD1AAAAjQMAAAAA&#10;" fillcolor="black" stroked="f"/>
                        <v:rect id="Rectangle 2356" o:spid="_x0000_s1677" style="position:absolute;left:956;top:239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WcvscA&#10;AADeAAAADwAAAGRycy9kb3ducmV2LnhtbESPQWvCQBSE74L/YXlCb7oxtEGjq2ih4EVQ24Pentln&#10;Esy+TXe3mvbXu4VCj8PMfMPMl51pxI2cry0rGI8SEMSF1TWXCj7e34YTED4ga2wsk4Jv8rBc9Htz&#10;zLW9855uh1CKCGGfo4IqhDaX0hcVGfQj2xJH72KdwRClK6V2eI9w08g0STJpsOa4UGFLrxUV18OX&#10;UbCeTtafu2fe/uzPJzodz9eX1CVKPQ261QxEoC78h//aG60gzbI0g9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VnL7HAAAA3gAAAA8AAAAAAAAAAAAAAAAAmAIAAGRy&#10;cy9kb3ducmV2LnhtbFBLBQYAAAAABAAEAPUAAACMAwAAAAA=&#10;" fillcolor="black" stroked="f"/>
                        <v:rect id="Rectangle 2357" o:spid="_x0000_s1678" style="position:absolute;left:956;top:23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k5JcgA&#10;AADeAAAADwAAAGRycy9kb3ducmV2LnhtbESPQWvCQBSE70L/w/KE3nRjaFObukotCL0Ianuot2f2&#10;NQlm36a7q0Z/vSsIPQ4z8w0zmXWmEUdyvrasYDRMQBAXVtdcKvj+WgzGIHxA1thYJgVn8jCbPvQm&#10;mGt74jUdN6EUEcI+RwVVCG0upS8qMuiHtiWO3q91BkOUrpTa4SnCTSPTJMmkwZrjQoUtfVRU7DcH&#10;o2D+Op7/rZ54eVnvtrT92e2fU5co9djv3t9ABOrCf/je/tQK0ixLX+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mTklyAAAAN4AAAAPAAAAAAAAAAAAAAAAAJgCAABk&#10;cnMvZG93bnJldi54bWxQSwUGAAAAAAQABAD1AAAAjQMAAAAA&#10;" fillcolor="black" stroked="f"/>
                        <v:rect id="Rectangle 2358" o:spid="_x0000_s1679" style="position:absolute;left:956;top:23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atV8UA&#10;AADeAAAADwAAAGRycy9kb3ducmV2LnhtbERPy2rCQBTdC/7DcAvudNJQg42OooWCG6E+FnV3zVyT&#10;YOZOOjNq7Nd3FgWXh/OeLTrTiBs5X1tW8DpKQBAXVtdcKjjsP4cTED4ga2wsk4IHeVjM+70Z5tre&#10;eUu3XShFDGGfo4IqhDaX0hcVGfQj2xJH7mydwRChK6V2eI/hppFpkmTSYM2xocKWPioqLrurUbB6&#10;n6x+vt5487s9Hen4fbqMU5coNXjpllMQgbrwFP+711pBmmVp3BvvxCs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Bq1XxQAAAN4AAAAPAAAAAAAAAAAAAAAAAJgCAABkcnMv&#10;ZG93bnJldi54bWxQSwUGAAAAAAQABAD1AAAAigMAAAAA&#10;" fillcolor="black" stroked="f"/>
                        <v:rect id="Rectangle 2359" o:spid="_x0000_s1680" style="position:absolute;left:956;top:23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oIzMgA&#10;AADeAAAADwAAAGRycy9kb3ducmV2LnhtbESPQWvCQBSE74L/YXmF3nTTUINGV9FCoZdC1R7q7Zl9&#10;JsHs23R3q9Ff3xUEj8PMfMPMFp1pxImcry0reBkmIIgLq2suFXxv3wdjED4ga2wsk4ILeVjM+70Z&#10;5tqeeU2nTShFhLDPUUEVQptL6YuKDPqhbYmjd7DOYIjSlVI7PEe4aWSaJJk0WHNcqLClt4qK4+bP&#10;KFhNxqvfr1f+vK73O9r97I+j1CVKPT91yymIQF14hO/tD60gzbJ0A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SgjMyAAAAN4AAAAPAAAAAAAAAAAAAAAAAJgCAABk&#10;cnMvZG93bnJldi54bWxQSwUGAAAAAAQABAD1AAAAjQMAAAAA&#10;" fillcolor="black" stroked="f"/>
                        <v:rect id="Rectangle 2360" o:spid="_x0000_s1681" style="position:absolute;left:956;top:2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k3jMcA&#10;AADeAAAADwAAAGRycy9kb3ducmV2LnhtbESPy2rCQBSG9wXfYTiCuzoxtkGjo2hB6KZQLwvdHTPH&#10;JJg5k86MmvbpO4tClz//jW++7Ewj7uR8bVnBaJiAIC6srrlUcNhvnicgfEDW2FgmBd/kYbnoPc0x&#10;1/bBW7rvQiniCPscFVQhtLmUvqjIoB/aljh6F+sMhihdKbXDRxw3jUyTJJMGa44PFbb0VlFx3d2M&#10;gvV0sv76fOGPn+35RKfj+fqaukSpQb9bzUAE6sJ/+K/9rhWkWTa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pN4zHAAAA3gAAAA8AAAAAAAAAAAAAAAAAmAIAAGRy&#10;cy9kb3ducmV2LnhtbFBLBQYAAAAABAAEAPUAAACMAwAAAAA=&#10;" fillcolor="black" stroked="f"/>
                        <v:rect id="Rectangle 2361" o:spid="_x0000_s1682" style="position:absolute;left:956;top:237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WSF8gA&#10;AADeAAAADwAAAGRycy9kb3ducmV2LnhtbESPQWvCQBSE74L/YXmF3nRj2gaNrqKFQi9CtR709sy+&#10;JsHs23R3q9Ff7xYKPQ4z8w0zW3SmEWdyvrasYDRMQBAXVtdcKth9vg3GIHxA1thYJgVX8rCY93sz&#10;zLW98IbO21CKCGGfo4IqhDaX0hcVGfRD2xJH78s6gyFKV0rt8BLhppFpkmTSYM1xocKWXisqTtsf&#10;o2A1Ga++P555fdscD3TYH08vqUuUenzollMQgbrwH/5rv2sFaZY9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5ZIXyAAAAN4AAAAPAAAAAAAAAAAAAAAAAJgCAABk&#10;cnMvZG93bnJldi54bWxQSwUGAAAAAAQABAD1AAAAjQMAAAAA&#10;" fillcolor="black" stroked="f"/>
                        <v:rect id="Rectangle 2362" o:spid="_x0000_s1683" style="position:absolute;left:956;top:23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cMYMgA&#10;AADeAAAADwAAAGRycy9kb3ducmV2LnhtbESPQWvCQBSE70L/w/KE3nRjWoNNXaUWhF4EtT3U2zP7&#10;mgSzb9PdVaO/3hUKPQ4z8w0znXemESdyvrasYDRMQBAXVtdcKvj6XA4mIHxA1thYJgUX8jCfPfSm&#10;mGt75g2dtqEUEcI+RwVVCG0upS8qMuiHtiWO3o91BkOUrpTa4TnCTSPTJMmkwZrjQoUtvVdUHLZH&#10;o2DxMln8rp95dd3sd7T73h/GqUuUeux3b68gAnXhP/zX/tAK0ix7SuF+J1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NwxgyAAAAN4AAAAPAAAAAAAAAAAAAAAAAJgCAABk&#10;cnMvZG93bnJldi54bWxQSwUGAAAAAAQABAD1AAAAjQMAAAAA&#10;" fillcolor="black" stroked="f"/>
                        <v:rect id="Rectangle 2363" o:spid="_x0000_s1684" style="position:absolute;left:956;top:23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up+8gA&#10;AADeAAAADwAAAGRycy9kb3ducmV2LnhtbESPQWvCQBSE74L/YXlCb7ppbINGV6mFQi+Faj3o7Zl9&#10;TYLZt+nuVlN/vSsIPQ4z8w0zX3amESdyvras4HGUgCAurK65VLD9ehtOQPiArLGxTAr+yMNy0e/N&#10;Mdf2zGs6bUIpIoR9jgqqENpcSl9UZNCPbEscvW/rDIYoXSm1w3OEm0amSZJJgzXHhQpbeq2oOG5+&#10;jYLVdLL6+Xzij8v6sKf97nB8Tl2i1MOge5mBCNSF//C9/a4VpFk2HsPtTr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e6n7yAAAAN4AAAAPAAAAAAAAAAAAAAAAAJgCAABk&#10;cnMvZG93bnJldi54bWxQSwUGAAAAAAQABAD1AAAAjQMAAAAA&#10;" fillcolor="black" stroked="f"/>
                        <v:rect id="Rectangle 2364" o:spid="_x0000_s1685" style="position:absolute;left:956;top:23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Ixj8gA&#10;AADeAAAADwAAAGRycy9kb3ducmV2LnhtbESPQWvCQBSE7wX/w/KE3uqmqQ0aXaUWCr0I1XrQ2zP7&#10;mgSzb9PdrUZ/vSsIPQ4z8w0znXemEUdyvras4HmQgCAurK65VLD5/ngagfABWWNjmRScycN81nuY&#10;Yq7tiVd0XIdSRAj7HBVUIbS5lL6oyKAf2JY4ej/WGQxRulJqh6cIN41MkySTBmuOCxW29F5RcVj/&#10;GQWL8Wjx+zXk5WW139Fuuz+8pi5R6rHfvU1ABOrCf/je/tQK0ix7G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kjGPyAAAAN4AAAAPAAAAAAAAAAAAAAAAAJgCAABk&#10;cnMvZG93bnJldi54bWxQSwUGAAAAAAQABAD1AAAAjQMAAAAA&#10;" fillcolor="black" stroked="f"/>
                        <v:rect id="Rectangle 2365" o:spid="_x0000_s1686" style="position:absolute;left:956;top:2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UFMgA&#10;AADeAAAADwAAAGRycy9kb3ducmV2LnhtbESPQWvCQBSE7wX/w/KE3uqmqQaNrlILhV6Eaj3o7Zl9&#10;TYLZt+nuVqO/visIPQ4z8w0zW3SmESdyvras4HmQgCAurK65VLD9en8ag/ABWWNjmRRcyMNi3nuY&#10;Ya7tmdd02oRSRAj7HBVUIbS5lL6oyKAf2JY4et/WGQxRulJqh+cIN41MkySTBmuOCxW29FZRcdz8&#10;GgXLyXj58znk1XV92NN+dziOUpco9djvXqcgAnXhP3xvf2gFaZa9jO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3pQUyAAAAN4AAAAPAAAAAAAAAAAAAAAAAJgCAABk&#10;cnMvZG93bnJldi54bWxQSwUGAAAAAAQABAD1AAAAjQMAAAAA&#10;" fillcolor="black" stroked="f"/>
                        <v:rect id="Rectangle 2366" o:spid="_x0000_s1687" style="position:absolute;left:956;top:234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wKY8gA&#10;AADeAAAADwAAAGRycy9kb3ducmV2LnhtbESPT2vCQBTE74V+h+UJvdWNaQ2aukotFHoR/HfQ2zP7&#10;mgSzb9PdrUY/vSsUehxm5jfMZNaZRpzI+dqygkE/AUFcWF1zqWC7+XwegfABWWNjmRRcyMNs+vgw&#10;wVzbM6/otA6liBD2OSqoQmhzKX1RkUHfty1x9L6tMxiidKXUDs8RbhqZJkkmDdYcFyps6aOi4rj+&#10;NQrm49H8Z/nKi+vqsKf97nAcpi5R6qnXvb+BCNSF//Bf+0srSLPsJYP7nXgF5PQ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DApjyAAAAN4AAAAPAAAAAAAAAAAAAAAAAJgCAABk&#10;cnMvZG93bnJldi54bWxQSwUGAAAAAAQABAD1AAAAjQMAAAAA&#10;" fillcolor="black" stroked="f"/>
                        <v:rect id="Rectangle 2367" o:spid="_x0000_s1688" style="position:absolute;left:956;top:23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Cv+M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ZbnD09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ECv+MkAAADeAAAADwAAAAAAAAAAAAAAAACYAgAA&#10;ZHJzL2Rvd25yZXYueG1sUEsFBgAAAAAEAAQA9QAAAI4DAAAAAA==&#10;" fillcolor="black" stroked="f"/>
                        <v:rect id="Rectangle 2368" o:spid="_x0000_s1689" style="position:absolute;left:956;top:23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87isUA&#10;AADeAAAADwAAAGRycy9kb3ducmV2LnhtbERPu27CMBTdK/EP1kViKw6hjSBgEFRC6lKpPAbYLvEl&#10;iYivU9tA2q+vh0odj857vuxMI+7kfG1ZwWiYgCAurK65VHDYb54nIHxA1thYJgXf5GG56D3NMdf2&#10;wVu670IpYgj7HBVUIbS5lL6oyKAf2pY4chfrDIYIXSm1w0cMN41MkySTBmuODRW29FZRcd3djIL1&#10;dLL++nzhj5/t+USn4/n6mrpEqUG/W81ABOrCv/jP/a4VpFk2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zuKxQAAAN4AAAAPAAAAAAAAAAAAAAAAAJgCAABkcnMv&#10;ZG93bnJldi54bWxQSwUGAAAAAAQABAD1AAAAigMAAAAA&#10;" fillcolor="black" stroked="f"/>
                        <v:rect id="Rectangle 2369" o:spid="_x0000_s1690" style="position:absolute;left:956;top:23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OeEcgA&#10;AADeAAAADwAAAGRycy9kb3ducmV2LnhtbESPQWvCQBSE70L/w/KE3nRj2gaNrlILhV6Eaj3o7Zl9&#10;JsHs23R3q9Ff7xYKPQ4z8w0zW3SmEWdyvrasYDRMQBAXVtdcKth+vQ/GIHxA1thYJgVX8rCYP/Rm&#10;mGt74TWdN6EUEcI+RwVVCG0upS8qMuiHtiWO3tE6gyFKV0rt8BLhppFpkmTSYM1xocKW3ioqTpsf&#10;o2A5GS+/P595dVsf9rTfHU4vqUuUeux3r1MQgbrwH/5rf2gFaZY9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k54RyAAAAN4AAAAPAAAAAAAAAAAAAAAAAJgCAABk&#10;cnMvZG93bnJldi54bWxQSwUGAAAAAAQABAD1AAAAjQMAAAAA&#10;" fillcolor="black" stroked="f"/>
                        <v:rect id="Rectangle 2370" o:spid="_x0000_s1691" style="position:absolute;left:956;top:2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9E8cYA&#10;AADeAAAADwAAAGRycy9kb3ducmV2LnhtbESPzWrCQBSF9wXfYbhCd3VisEGjo2ih4EZQ60J318w1&#10;CWbuxJmppj59Z1Ho8nD++GaLzjTiTs7XlhUMBwkI4sLqmksFh6/PtzEIH5A1NpZJwQ95WMx7LzPM&#10;tX3wju77UIo4wj5HBVUIbS6lLyoy6Ae2JY7exTqDIUpXSu3wEcdNI9MkyaTBmuNDhS19VFRc999G&#10;wWoyXt22I948d+cTnY7n63vqEqVe+91yCiJQF/7Df+21VpBm2Sg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9E8cYAAADeAAAADwAAAAAAAAAAAAAAAACYAgAAZHJz&#10;L2Rvd25yZXYueG1sUEsFBgAAAAAEAAQA9QAAAIsDAAAAAA==&#10;" fillcolor="black" stroked="f"/>
                        <v:rect id="Rectangle 2371" o:spid="_x0000_s1692" style="position:absolute;left:956;top:23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PhaskA&#10;AADeAAAADwAAAGRycy9kb3ducmV2LnhtbESPT2vCQBTE74V+h+UVems2BhtsdBUtFHop1D+Hentm&#10;n0kw+zbubjX103cFweMwM79hJrPetOJEzjeWFQySFARxaXXDlYLN+uNlBMIHZI2tZVLwRx5m08eH&#10;CRbannlJp1WoRISwL1BBHUJXSOnLmgz6xHbE0dtbZzBE6SqpHZ4j3LQyS9NcGmw4LtTY0XtN5WH1&#10;axQs3kaL4/eQvy7L3Za2P7vDa+ZSpZ6f+vkYRKA+3MO39qdWkOX5cAD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OPhaskAAADeAAAADwAAAAAAAAAAAAAAAACYAgAA&#10;ZHJzL2Rvd25yZXYueG1sUEsFBgAAAAAEAAQA9QAAAI4DAAAAAA==&#10;" fillcolor="black" stroked="f"/>
                        <v:rect id="Rectangle 2372" o:spid="_x0000_s1693" style="position:absolute;left:956;top:23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F/HcgA&#10;AADeAAAADwAAAGRycy9kb3ducmV2LnhtbESPT2vCQBTE70K/w/IK3nTTYINNXaUKghfBPz3U2zP7&#10;mgSzb9PdVdN+ercgeBxm5jfMZNaZRlzI+dqygpdhAoK4sLrmUsHnfjkYg/ABWWNjmRT8kofZ9Kk3&#10;wVzbK2/psguliBD2OSqoQmhzKX1RkUE/tC1x9L6tMxiidKXUDq8RbhqZJkkmDdYcFypsaVFRcdqd&#10;jYL523j+sxnx+m97PNDh63h6TV2iVP+5+3gHEagLj/C9vdIK0iwbp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MX8dyAAAAN4AAAAPAAAAAAAAAAAAAAAAAJgCAABk&#10;cnMvZG93bnJldi54bWxQSwUGAAAAAAQABAD1AAAAjQMAAAAA&#10;" fillcolor="black" stroked="f"/>
                        <v:rect id="Rectangle 2373" o:spid="_x0000_s1694" style="position:absolute;left:956;top:23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3ahsgA&#10;AADeAAAADwAAAGRycy9kb3ducmV2LnhtbESPQWvCQBSE7wX/w/KE3uqmqQ0aXaUWCr0I1XrQ2zP7&#10;mgSzb9PdrUZ/vSsIPQ4z8w0znXemEUdyvras4HmQgCAurK65VLD5/ngagfABWWNjmRScycN81nuY&#10;Yq7tiVd0XIdSRAj7HBVUIbS5lL6oyKAf2JY4ej/WGQxRulJqh6cIN41MkySTBmuOCxW29F5RcVj/&#10;GQWL8Wjx+zXk5WW139Fuuz+8pi5R6rHfvU1ABOrCf/je/tQK0iwbvsD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fdqGyAAAAN4AAAAPAAAAAAAAAAAAAAAAAJgCAABk&#10;cnMvZG93bnJldi54bWxQSwUGAAAAAAQABAD1AAAAjQMAAAAA&#10;" fillcolor="black" stroked="f"/>
                        <v:rect id="Rectangle 2374" o:spid="_x0000_s1695" style="position:absolute;left:956;top:23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RC8sgA&#10;AADeAAAADwAAAGRycy9kb3ducmV2LnhtbESPQWvCQBSE74X+h+UVvNVNQwwaXaUKgheh2h7q7Zl9&#10;TYLZt+nuqrG/vlsQehxm5htmtuhNKy7kfGNZwcswAUFcWt1wpeDjff08BuEDssbWMim4kYfF/PFh&#10;hoW2V97RZR8qESHsC1RQh9AVUvqyJoN+aDvi6H1ZZzBE6SqpHV4j3LQyTZJcGmw4LtTY0aqm8rQ/&#10;GwXLyXj5/Zbx9md3PNDh83gapS5RavDUv05BBOrDf/je3mgFaZ5nG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lELyyAAAAN4AAAAPAAAAAAAAAAAAAAAAAJgCAABk&#10;cnMvZG93bnJldi54bWxQSwUGAAAAAAQABAD1AAAAjQMAAAAA&#10;" fillcolor="black" stroked="f"/>
                        <v:rect id="Rectangle 2375" o:spid="_x0000_s1696" style="position:absolute;left:956;top:21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jnackA&#10;AADeAAAADwAAAGRycy9kb3ducmV2LnhtbESPT2vCQBTE70K/w/IKvZlNgwabukotFLwU6p9DvT2z&#10;r0kw+zbdXTX103cFweMwM79hpvPetOJEzjeWFTwnKQji0uqGKwXbzcdwAsIHZI2tZVLwRx7ms4fB&#10;FAttz7yi0zpUIkLYF6igDqErpPRlTQZ9Yjvi6P1YZzBE6SqpHZ4j3LQyS9NcGmw4LtTY0XtN5WF9&#10;NAoWL5PF79eIPy+r/Y523/vDOHOpUk+P/dsriEB9uIdv7aVWkOX5aAz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9jnackAAADeAAAADwAAAAAAAAAAAAAAAACYAgAA&#10;ZHJzL2Rvd25yZXYueG1sUEsFBgAAAAAEAAQA9QAAAI4DAAAAAA==&#10;" fillcolor="black" stroked="f"/>
                        <v:rect id="Rectangle 2376" o:spid="_x0000_s1697" style="position:absolute;left:956;top:217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p5HsgA&#10;AADeAAAADwAAAGRycy9kb3ducmV2LnhtbESPT2vCQBTE70K/w/IK3nTTYINNXaUKghfBPz3U2zP7&#10;mgSzb9PdVdN+ercgeBxm5jfMZNaZRlzI+dqygpdhAoK4sLrmUsHnfjkYg/ABWWNjmRT8kofZ9Kk3&#10;wVzbK2/psguliBD2OSqoQmhzKX1RkUE/tC1x9L6tMxiidKXUDq8RbhqZJkkmDdYcFypsaVFRcdqd&#10;jYL523j+sxnx+m97PNDh63h6TV2iVP+5+3gHEagLj/C9vdIK0iwb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CnkeyAAAAN4AAAAPAAAAAAAAAAAAAAAAAJgCAABk&#10;cnMvZG93bnJldi54bWxQSwUGAAAAAAQABAD1AAAAjQMAAAAA&#10;" fillcolor="black" stroked="f"/>
                        <v:rect id="Rectangle 2377" o:spid="_x0000_s1698" style="position:absolute;left:956;top:21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bchcgA&#10;AADeAAAADwAAAGRycy9kb3ducmV2LnhtbESPQWvCQBSE7wX/w/KE3uqmwaYaXaUWCr0I1XrQ2zP7&#10;mgSzb9PdrUZ/vSsUPA4z8w0znXemEUdyvras4HmQgCAurK65VLD5/ngagfABWWNjmRScycN81nuY&#10;Yq7tiVd0XIdSRAj7HBVUIbS5lL6oyKAf2JY4ej/WGQxRulJqh6cIN41MkySTBmuOCxW29F5RcVj/&#10;GQWL8Wjx+zXk5WW139Fuuz+8pC5R6rHfvU1ABOrCPfzf/tQK0iwbvs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RtyFyAAAAN4AAAAPAAAAAAAAAAAAAAAAAJgCAABk&#10;cnMvZG93bnJldi54bWxQSwUGAAAAAAQABAD1AAAAjQMAAAAA&#10;" fillcolor="black" stroked="f"/>
                        <v:rect id="Rectangle 2378" o:spid="_x0000_s1699" style="position:absolute;left:956;top:21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lI98UA&#10;AADeAAAADwAAAGRycy9kb3ducmV2LnhtbERPz2vCMBS+D/wfwhN2m6nFFa1G0cHAi6DOg96ezbMt&#10;Ni81ybTzr18Ogx0/vt+zRWcacSfna8sKhoMEBHFhdc2lgsPX59sYhA/IGhvLpOCHPCzmvZcZ5to+&#10;eEf3fShFDGGfo4IqhDaX0hcVGfQD2xJH7mKdwRChK6V2+IjhppFpkmTSYM2xocKWPioqrvtvo2A1&#10;Ga9u2xFvnrvziU7H8/U9dYlSr/1uOQURqAv/4j/3WitIs2wU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2Uj3xQAAAN4AAAAPAAAAAAAAAAAAAAAAAJgCAABkcnMv&#10;ZG93bnJldi54bWxQSwUGAAAAAAQABAD1AAAAigMAAAAA&#10;" fillcolor="black" stroked="f"/>
                        <v:rect id="Rectangle 2379" o:spid="_x0000_s1700" style="position:absolute;left:956;top:21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tbMgA&#10;AADeAAAADwAAAGRycy9kb3ducmV2LnhtbESPQWvCQBSE74X+h+UVems2DRo0dRUVhF4Kanuot2f2&#10;NQlm38bdrcb+ercgeBxm5htmMutNK07kfGNZwWuSgiAurW64UvD1uXoZgfABWWNrmRRcyMNs+vgw&#10;wULbM2/otA2ViBD2BSqoQ+gKKX1Zk0Gf2I44ej/WGQxRukpqh+cIN63M0jSXBhuOCzV2tKypPGx/&#10;jYLFeLQ4rgf88bfZ72j3vT8MM5cq9fzUz99ABOrDPXxrv2sFWZ4Pxv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e1syAAAAN4AAAAPAAAAAAAAAAAAAAAAAJgCAABk&#10;cnMvZG93bnJldi54bWxQSwUGAAAAAAQABAD1AAAAjQMAAAAA&#10;" fillcolor="black" stroked="f"/>
                        <v:rect id="Rectangle 2380" o:spid="_x0000_s1701" style="position:absolute;left:956;top:21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bSLMcA&#10;AADeAAAADwAAAGRycy9kb3ducmV2LnhtbESPy2rCQBSG94W+w3AK3dVJQw0aHUULBTeCly7q7pg5&#10;TYKZM3Fm1OjTOwvB5c9/4xtPO9OIMzlfW1bw2UtAEBdW11wq+N3+fAxA+ICssbFMCq7kYTp5fRlj&#10;ru2F13TehFLEEfY5KqhCaHMpfVGRQd+zLXH0/q0zGKJ0pdQOL3HcNDJNkkwarDk+VNjSd0XFYXMy&#10;CubDwfy4+uLlbb3f0e5vf+inLlHq/a2bjUAE6sIz/GgvtII0y/oRIOJEFJ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20izHAAAA3gAAAA8AAAAAAAAAAAAAAAAAmAIAAGRy&#10;cy9kb3ducmV2LnhtbFBLBQYAAAAABAAEAPUAAACMAwAAAAA=&#10;" fillcolor="black" stroked="f"/>
                        <v:rect id="Rectangle 2381" o:spid="_x0000_s1702" style="position:absolute;left:956;top:215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p3t8gA&#10;AADeAAAADwAAAGRycy9kb3ducmV2LnhtbESPT2vCQBTE74V+h+UVems2hhpsdJVaKPRS8N+h3p7Z&#10;ZxLMvk13t5r66V1B8DjMzG+Yyaw3rTiS841lBYMkBUFcWt1wpWCz/nwZgfABWWNrmRT8k4fZ9PFh&#10;goW2J17ScRUqESHsC1RQh9AVUvqyJoM+sR1x9PbWGQxRukpqh6cIN63M0jSXBhuOCzV29FFTeVj9&#10;GQXzt9H8d/HK3+flbkvbn91hmLlUqeen/n0MIlAf7uFb+0sryPJ8OID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One3yAAAAN4AAAAPAAAAAAAAAAAAAAAAAJgCAABk&#10;cnMvZG93bnJldi54bWxQSwUGAAAAAAQABAD1AAAAjQMAAAAA&#10;" fillcolor="black" stroked="f"/>
                        <v:rect id="Rectangle 2382" o:spid="_x0000_s1703" style="position:absolute;left:956;top:21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pwMgA&#10;AADeAAAADwAAAGRycy9kb3ducmV2LnhtbESPT2vCQBTE74V+h+UVvNVNgwaNrlILBS8F/x309sy+&#10;JsHs23R31bSf3i0IHoeZ+Q0znXemERdyvras4K2fgCAurK65VLDbfr6OQPiArLGxTAp+ycN89vw0&#10;xVzbK6/psgmliBD2OSqoQmhzKX1RkUHfty1x9L6tMxiidKXUDq8RbhqZJkkmDdYcFyps6aOi4rQ5&#10;GwWL8Wjxsxrw19/6eKDD/ngapi5RqvfSvU9ABOrCI3xvL7WCNMuGK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6OnAyAAAAN4AAAAPAAAAAAAAAAAAAAAAAJgCAABk&#10;cnMvZG93bnJldi54bWxQSwUGAAAAAAQABAD1AAAAjQMAAAAA&#10;" fillcolor="black" stroked="f"/>
                        <v:rect id="Rectangle 2383" o:spid="_x0000_s1704" style="position:absolute;left:956;top:21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RMW8gA&#10;AADeAAAADwAAAGRycy9kb3ducmV2LnhtbESPQWvCQBSE7wX/w/KE3uqmqQaNrlILhV6Eaj3o7Zl9&#10;TYLZt+nuVqO/visIPQ4z8w0zW3SmESdyvras4HmQgCAurK65VLD9en8ag/ABWWNjmRRcyMNi3nuY&#10;Ya7tmdd02oRSRAj7HBVUIbS5lL6oyKAf2JY4et/WGQxRulJqh+cIN41MkySTBmuOCxW29FZRcdz8&#10;GgXLyXj58znk1XV92NN+dziOUpco9djvXqcgAnXhP3xvf2gFaZaNX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pExbyAAAAN4AAAAPAAAAAAAAAAAAAAAAAJgCAABk&#10;cnMvZG93bnJldi54bWxQSwUGAAAAAAQABAD1AAAAjQMAAAAA&#10;" fillcolor="black" stroked="f"/>
                        <v:rect id="Rectangle 2384" o:spid="_x0000_s1705" style="position:absolute;left:956;top:21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UL8kA&#10;AADeAAAADwAAAGRycy9kb3ducmV2LnhtbESPT2vCQBTE70K/w/IKvZlNgwabukotFLwU6p9DvT2z&#10;r0kw+zbdXTX103cFweMwM79hpvPetOJEzjeWFTwnKQji0uqGKwXbzcdwAsIHZI2tZVLwRx7ms4fB&#10;FAttz7yi0zpUIkLYF6igDqErpPRlTQZ9Yjvi6P1YZzBE6SqpHZ4j3LQyS9NcGmw4LtTY0XtN5WF9&#10;NAoWL5PF79eIPy+r/Y523/vDOHOpUk+P/dsriEB9uIdv7aVWkOX5eAT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U3UL8kAAADeAAAADwAAAAAAAAAAAAAAAACYAgAA&#10;ZHJzL2Rvd25yZXYueG1sUEsFBgAAAAAEAAQA9QAAAI4DAAAAAA==&#10;" fillcolor="black" stroked="f"/>
                        <v:rect id="Rectangle 2385" o:spid="_x0000_s1706" style="position:absolute;left:956;top:21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xtMgA&#10;AADeAAAADwAAAGRycy9kb3ducmV2LnhtbESPQWvCQBSE74L/YXlCb7ppaIJGV6mFQi8FtT3U2zP7&#10;mgSzb9Pdrab+elcQehxm5htmsepNK07kfGNZweMkAUFcWt1wpeDz43U8BeEDssbWMin4Iw+r5XCw&#10;wELbM2/ptAuViBD2BSqoQ+gKKX1Zk0E/sR1x9L6tMxiidJXUDs8RblqZJkkuDTYcF2rs6KWm8rj7&#10;NQrWs+n6Z/PE75ftYU/7r8MxS12i1MOof56DCNSH//C9/aYVpHmeZXC7E6+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AXG0yAAAAN4AAAAPAAAAAAAAAAAAAAAAAJgCAABk&#10;cnMvZG93bnJldi54bWxQSwUGAAAAAAQABAD1AAAAjQMAAAAA&#10;" fillcolor="black" stroked="f"/>
                        <v:rect id="Rectangle 2386" o:spid="_x0000_s1707" style="position:absolute;left:956;top:213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Pvw8gA&#10;AADeAAAADwAAAGRycy9kb3ducmV2LnhtbESPT2vCQBTE74V+h+UVems2DTVodJVaKPQi+O+gt2f2&#10;NQlm36a7W4399G5B8DjMzG+Yyaw3rTiR841lBa9JCoK4tLrhSsF28/kyBOEDssbWMim4kIfZ9PFh&#10;goW2Z17RaR0qESHsC1RQh9AVUvqyJoM+sR1x9L6tMxiidJXUDs8RblqZpWkuDTYcF2rs6KOm8rj+&#10;NQrmo+H8Z/nGi7/VYU/73eE4yFyq1PNT/z4GEagP9/Ct/aUVZHk+yOH/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0+/DyAAAAN4AAAAPAAAAAAAAAAAAAAAAAJgCAABk&#10;cnMvZG93bnJldi54bWxQSwUGAAAAAAQABAD1AAAAjQMAAAAA&#10;" fillcolor="black" stroked="f"/>
                        <v:rect id="Rectangle 2387" o:spid="_x0000_s1708" style="position:absolute;left:956;top:21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9KWMgA&#10;AADeAAAADwAAAGRycy9kb3ducmV2LnhtbESPQWvCQBSE7wX/w/KE3uqmQVObukoVCr0Ianuot2f2&#10;NQlm36a7W43+elcQPA4z8w0zmXWmEQdyvras4HmQgCAurK65VPD99fE0BuEDssbGMik4kYfZtPcw&#10;wVzbI6/psAmliBD2OSqoQmhzKX1RkUE/sC1x9H6tMxiidKXUDo8RbhqZJkkmDdYcFypsaVFRsd/8&#10;GwXz1/H8bzXk5Xm929L2Z7cfpS5R6rHfvb+BCNSFe/jW/tQK0iwbvc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n0pYyAAAAN4AAAAPAAAAAAAAAAAAAAAAAJgCAABk&#10;cnMvZG93bnJldi54bWxQSwUGAAAAAAQABAD1AAAAjQMAAAAA&#10;" fillcolor="black" stroked="f"/>
                        <v:rect id="Rectangle 2388" o:spid="_x0000_s1709" style="position:absolute;left:956;top:21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DeKsUA&#10;AADeAAAADwAAAGRycy9kb3ducmV2LnhtbERPy2rCQBTdF/oPwy10VycNNWh0FC0U3Ag+uqi7a+Y2&#10;CWbuxJlRo1/vLASXh/MeTzvTiDM5X1tW8NlLQBAXVtdcKvjd/nwMQPiArLGxTAqu5GE6eX0ZY67t&#10;hdd03oRSxBD2OSqoQmhzKX1RkUHfsy1x5P6tMxgidKXUDi8x3DQyTZJMGqw5NlTY0ndFxWFzMgrm&#10;w8H8uPri5W2939Hub3/opy5R6v2tm41ABOrCU/xwL7SCNMv6cW+8E6+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AN4qxQAAAN4AAAAPAAAAAAAAAAAAAAAAAJgCAABkcnMv&#10;ZG93bnJldi54bWxQSwUGAAAAAAQABAD1AAAAigMAAAAA&#10;" fillcolor="black" stroked="f"/>
                        <v:rect id="Rectangle 2389" o:spid="_x0000_s1710" style="position:absolute;left:956;top:21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x7scgA&#10;AADeAAAADwAAAGRycy9kb3ducmV2LnhtbESPT2vCQBTE74V+h+UVems2hho0dRUtFHop+O9Qb8/s&#10;Mwlm38bdrab99G5B8DjMzG+Yyaw3rTiT841lBYMkBUFcWt1wpWC7+XgZgfABWWNrmRT8kofZ9PFh&#10;goW2F17ReR0qESHsC1RQh9AVUvqyJoM+sR1x9A7WGQxRukpqh5cIN63M0jSXBhuOCzV29F5TeVz/&#10;GAWL8WhxWr7y199qv6Pd9/44zFyq1PNTP38DEagP9/Ct/akVZHk+HMP/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THuxyAAAAN4AAAAPAAAAAAAAAAAAAAAAAJgCAABk&#10;cnMvZG93bnJldi54bWxQSwUGAAAAAAQABAD1AAAAjQMAAAAA&#10;" fillcolor="black" stroked="f"/>
                        <v:rect id="Rectangle 2390" o:spid="_x0000_s1711" style="position:absolute;left:956;top:21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oYkcYA&#10;AADeAAAADwAAAGRycy9kb3ducmV2LnhtbESPy2rCQBSG9wXfYThCd3VisEGjo2hB6KbgbaG7Y+aY&#10;BDNn0pmppj59Z1Fw+fPf+GaLzjTiRs7XlhUMBwkI4sLqmksFh/36bQzCB2SNjWVS8EseFvPeywxz&#10;be+8pdsulCKOsM9RQRVCm0vpi4oM+oFtiaN3sc5giNKVUju8x3HTyDRJMmmw5vhQYUsfFRXX3Y9R&#10;sJqMV9+bEX89tucTnY7n63vqEqVe+91yCiJQF57h//anVpBmWRYBIk5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oYkcYAAADeAAAADwAAAAAAAAAAAAAAAACYAgAAZHJz&#10;L2Rvd25yZXYueG1sUEsFBgAAAAAEAAQA9QAAAIsDAAAAAA==&#10;" fillcolor="black" stroked="f"/>
                        <v:rect id="Rectangle 2391" o:spid="_x0000_s1712" style="position:absolute;left:956;top:21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a9CsgA&#10;AADeAAAADwAAAGRycy9kb3ducmV2LnhtbESPQWvCQBSE74L/YXkFb7ox1GBTV9FCwYugtod6e2Zf&#10;k2D2bbq7auyvdwtCj8PMfMPMFp1pxIWcry0rGI8SEMSF1TWXCj4/3odTED4ga2wsk4IbeVjM+70Z&#10;5tpeeUeXfShFhLDPUUEVQptL6YuKDPqRbYmj922dwRClK6V2eI1w08g0STJpsOa4UGFLbxUVp/3Z&#10;KFi9TFc/22fe/O6OBzp8HU+T1CVKDZ665SuIQF34Dz/aa60gzbJsDH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Vr0KyAAAAN4AAAAPAAAAAAAAAAAAAAAAAJgCAABk&#10;cnMvZG93bnJldi54bWxQSwUGAAAAAAQABAD1AAAAjQMAAAAA&#10;" fillcolor="black" stroked="f"/>
                        <v:rect id="Rectangle 2392" o:spid="_x0000_s1713" style="position:absolute;left:956;top:21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QjfccA&#10;AADeAAAADwAAAGRycy9kb3ducmV2LnhtbESPQWvCQBSE74L/YXlCb7oxtEGjq2ih4EVQ24Pentln&#10;Esy+TXe3mvbXu4VCj8PMfMPMl51pxI2cry0rGI8SEMSF1TWXCj7e34YTED4ga2wsk4Jv8rBc9Htz&#10;zLW9855uh1CKCGGfo4IqhDaX0hcVGfQj2xJH72KdwRClK6V2eI9w08g0STJpsOa4UGFLrxUV18OX&#10;UbCeTtafu2fe/uzPJzodz9eX1CVKPQ261QxEoC78h//aG60gzbIshd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EI33HAAAA3gAAAA8AAAAAAAAAAAAAAAAAmAIAAGRy&#10;cy9kb3ducmV2LnhtbFBLBQYAAAAABAAEAPUAAACMAwAAAAA=&#10;" fillcolor="black" stroked="f"/>
                        <v:rect id="Rectangle 2393" o:spid="_x0000_s1714" style="position:absolute;left:956;top:20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iG5sgA&#10;AADeAAAADwAAAGRycy9kb3ducmV2LnhtbESPT2vCQBTE74V+h+UJvdWNaQ2aukotFHoR/HfQ2zP7&#10;mgSzb9PdrUY/vSsUehxm5jfMZNaZRpzI+dqygkE/AUFcWF1zqWC7+XwegfABWWNjmRRcyMNs+vgw&#10;wVzbM6/otA6liBD2OSqoQmhzKX1RkUHfty1x9L6tMxiidKXUDs8RbhqZJkkmDdYcFyps6aOi4rj+&#10;NQrm49H8Z/nKi+vqsKf97nAcpi5R6qnXvb+BCNSF//Bf+0srSLMse4H7nXgF5PQ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yIbmyAAAAN4AAAAPAAAAAAAAAAAAAAAAAJgCAABk&#10;cnMvZG93bnJldi54bWxQSwUGAAAAAAQABAD1AAAAjQMAAAAA&#10;" fillcolor="black" stroked="f"/>
                        <v:rect id="Rectangle 2394" o:spid="_x0000_s1715" style="position:absolute;left:956;top:20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EeksgA&#10;AADeAAAADwAAAGRycy9kb3ducmV2LnhtbESPT2vCQBTE70K/w/IK3nTTYINNXaUKghfBPz3U2zP7&#10;mgSzb9PdVdN+ercgeBxm5jfMZNaZRlzI+dqygpdhAoK4sLrmUsHnfjkYg/ABWWNjmRT8kofZ9Kk3&#10;wVzbK2/psguliBD2OSqoQmhzKX1RkUE/tC1x9L6tMxiidKXUDq8RbhqZJkkmDdYcFypsaVFRcdqd&#10;jYL523j+sxnx+m97PNDh63h6TV2iVP+5+3gHEagLj/C9vdIK0izLRv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IR6SyAAAAN4AAAAPAAAAAAAAAAAAAAAAAJgCAABk&#10;cnMvZG93bnJldi54bWxQSwUGAAAAAAQABAD1AAAAjQMAAAAA&#10;" fillcolor="black" stroked="f"/>
                        <v:rect id="Rectangle 2395" o:spid="_x0000_s1716" style="position:absolute;left:956;top:208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27CcgA&#10;AADeAAAADwAAAGRycy9kb3ducmV2LnhtbESPT2vCQBTE74V+h+UVems2DTVodJVaKPQi+O+gt2f2&#10;NQlm36a7W4399G5B8DjMzG+Yyaw3rTiR841lBa9JCoK4tLrhSsF28/kyBOEDssbWMim4kIfZ9PFh&#10;goW2Z17RaR0qESHsC1RQh9AVUvqyJoM+sR1x9L6tMxiidJXUDs8RblqZpWkuDTYcF2rs6KOm8rj+&#10;NQrmo+H8Z/nGi7/VYU/73eE4yFyq1PNT/z4GEagP9/Ct/aUVZHmeD+D/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bbsJyAAAAN4AAAAPAAAAAAAAAAAAAAAAAJgCAABk&#10;cnMvZG93bnJldi54bWxQSwUGAAAAAAQABAD1AAAAjQMAAAAA&#10;" fillcolor="black" stroked="f"/>
                        <v:rect id="Rectangle 2396" o:spid="_x0000_s1717" style="position:absolute;left:956;top:20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8lfsUA&#10;AADeAAAADwAAAGRycy9kb3ducmV2LnhtbERPy2rCQBTdF/yH4Rbc1UmDFZs6ES0IbgRfi7q7Zm6T&#10;kMyddGbUtF/vFAo9u8N5cWbz3rTiSs7XlhU8jxIQxIXVNZcKjofV0xSED8gaW8uk4Js8zPPBwwwz&#10;bW+8o+s+lCKWsM9QQRVCl0npi4oM+pHtiKP2aZ3BEKkrpXZ4i+WmlWmSTKTBmuNChR29V1Q0+4tR&#10;sHydLr+2Y9787M4nOn2cm5fUJUoNH/vFG4hAffg3/6XXWkE6iYDfO/EKy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vyV+xQAAAN4AAAAPAAAAAAAAAAAAAAAAAJgCAABkcnMv&#10;ZG93bnJldi54bWxQSwUGAAAAAAQABAD1AAAAigMAAAAA&#10;" fillcolor="black" stroked="f"/>
                        <v:rect id="Rectangle 2397" o:spid="_x0000_s1718" style="position:absolute;left:956;top:20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A5cgA&#10;AADeAAAADwAAAGRycy9kb3ducmV2LnhtbESPQWvCQBSE70L/w/KE3nRjaFObukotCL0Ianuot2f2&#10;NQlm36a7q0Z/vSsIPQ4z8w0zmXWmEUdyvrasYDRMQBAXVtdcKvj+WgzGIHxA1thYJgVn8jCbPvQm&#10;mGt74jUdN6EUEcI+RwVVCG0upS8qMuiHtiWO3q91BkOUrpTa4SnCTSPTJMmkwZrjQoUtfVRU7DcH&#10;o2D+Op7/rZ54eVnvtrT92e2fU5co9djv3t9ABOrCf/je/tQK0izLX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84DlyAAAAN4AAAAPAAAAAAAAAAAAAAAAAJgCAABk&#10;cnMvZG93bnJldi54bWxQSwUGAAAAAAQABAD1AAAAjQMAAAAA&#10;" fillcolor="black" stroked="f"/>
                        <v:rect id="Rectangle 2398" o:spid="_x0000_s1719" style="position:absolute;left:956;top:20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wUl8UA&#10;AADeAAAADwAAAGRycy9kb3ducmV2LnhtbERPy2rCQBTdF/yH4Qrd1YnBBo2OogWhm4Kvhe6umWsS&#10;zNxJZ6aa+vWdRcHl4bxni8404kbO15YVDAcJCOLC6ppLBYf9+m0MwgdkjY1lUvBLHhbz3ssMc23v&#10;vKXbLpQihrDPUUEVQptL6YuKDPqBbYkjd7HOYIjQlVI7vMdw08g0STJpsObYUGFLHxUV192PUbCa&#10;jFffmxF/PbbnE52O5+t76hKlXvvdcgoiUBee4n/3p1aQZlkW98Y78Qr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BSXxQAAAN4AAAAPAAAAAAAAAAAAAAAAAJgCAABkcnMv&#10;ZG93bnJldi54bWxQSwUGAAAAAAQABAD1AAAAigMAAAAA&#10;" fillcolor="black" stroked="f"/>
                        <v:rect id="Rectangle 2399" o:spid="_x0000_s1720" style="position:absolute;left:956;top:20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CxDMgA&#10;AADeAAAADwAAAGRycy9kb3ducmV2LnhtbESPQWvCQBSE74L/YXkFb7ppqEFTV9FCwYtQtYd6e2Zf&#10;k2D2bbq7auyv7xYEj8PMfMPMFp1pxIWcry0reB4lIIgLq2suFXzu34cTED4ga2wsk4IbeVjM+70Z&#10;5tpeeUuXXShFhLDPUUEVQptL6YuKDPqRbYmj922dwRClK6V2eI1w08g0STJpsOa4UGFLbxUVp93Z&#10;KFhNJ6ufjxfe/G6PBzp8HU/j1CVKDZ665SuIQF14hO/ttVaQZlk2hf8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ILEMyAAAAN4AAAAPAAAAAAAAAAAAAAAAAJgCAABk&#10;cnMvZG93bnJldi54bWxQSwUGAAAAAAQABAD1AAAAjQMAAAAA&#10;" fillcolor="black" stroked="f"/>
                        <v:rect id="Rectangle 2400" o:spid="_x0000_s1721" style="position:absolute;left:956;top:206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OTMcA&#10;AADeAAAADwAAAGRycy9kb3ducmV2LnhtbESPzWrCQBSF9wXfYbhCd3Vi0FSjo6hQ6Eaotou6u2au&#10;STBzJ85MNfr0nUWhy8P545svO9OIKzlfW1YwHCQgiAuray4VfH2+vUxA+ICssbFMCu7kYbnoPc0x&#10;1/bGO7ruQyniCPscFVQhtLmUvqjIoB/Yljh6J+sMhihdKbXDWxw3jUyTJJMGa44PFba0qag473+M&#10;gvV0sr58jHj72B0PdPg+nsepS5R67nerGYhAXfgP/7XftYI0y14j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DjkzHAAAA3gAAAA8AAAAAAAAAAAAAAAAAmAIAAGRy&#10;cy9kb3ducmV2LnhtbFBLBQYAAAAABAAEAPUAAACMAwAAAAA=&#10;" fillcolor="black" stroked="f"/>
                        <v:rect id="Rectangle 2401" o:spid="_x0000_s1722" style="position:absolute;left:956;top:20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8r18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aZa9jO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jyvXyAAAAN4AAAAPAAAAAAAAAAAAAAAAAJgCAABk&#10;cnMvZG93bnJldi54bWxQSwUGAAAAAAQABAD1AAAAjQMAAAAA&#10;" fillcolor="black" stroked="f"/>
                        <v:rect id="Rectangle 2402" o:spid="_x0000_s1723" style="position:absolute;left:956;top:20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21oMgA&#10;AADeAAAADwAAAGRycy9kb3ducmV2LnhtbESPQWvCQBSE70L/w/KE3nRjaFObukotCL0Ianuot2f2&#10;NQlm36a7q0Z/vSsIPQ4z8w0zmXWmEUdyvrasYDRMQBAXVtdcKvj+WgzGIHxA1thYJgVn8jCbPvQm&#10;mGt74jUdN6EUEcI+RwVVCG0upS8qMuiHtiWO3q91BkOUrpTa4SnCTSPTJMmkwZrjQoUtfVRU7DcH&#10;o2D+Op7/rZ54eVnvtrT92e2fU5co9djv3t9ABOrCf/je/tQK0ix7Se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bWgyAAAAN4AAAAPAAAAAAAAAAAAAAAAAJgCAABk&#10;cnMvZG93bnJldi54bWxQSwUGAAAAAAQABAD1AAAAjQMAAAAA&#10;" fillcolor="black" stroked="f"/>
                        <v:rect id="Rectangle 2403" o:spid="_x0000_s1724" style="position:absolute;left:956;top:20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EQO8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ZbnTw9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REQO8kAAADeAAAADwAAAAAAAAAAAAAAAACYAgAA&#10;ZHJzL2Rvd25yZXYueG1sUEsFBgAAAAAEAAQA9QAAAI4DAAAAAA==&#10;" fillcolor="black" stroked="f"/>
                        <v:rect id="Rectangle 2404" o:spid="_x0000_s1725" style="position:absolute;left:956;top:20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iIT8gA&#10;AADeAAAADwAAAGRycy9kb3ducmV2LnhtbESPQWvCQBSE7wX/w/KE3uqmwaYaXaUWCr0I1XrQ2zP7&#10;mgSzb9PdrUZ/vSsUPA4z8w0znXemEUdyvras4HmQgCAurK65VLD5/ngagfABWWNjmRScycN81nuY&#10;Yq7tiVd0XIdSRAj7HBVUIbS5lL6oyKAf2JY4ej/WGQxRulJqh6cIN41MkySTBmuOCxW29F5RcVj/&#10;GQWL8Wjx+zXk5WW139Fuuz+8pC5R6rHfvU1ABOrCPfzf/tQK0ix7H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IhPyAAAAN4AAAAPAAAAAAAAAAAAAAAAAJgCAABk&#10;cnMvZG93bnJldi54bWxQSwUGAAAAAAQABAD1AAAAjQMAAAAA&#10;" fillcolor="black" stroked="f"/>
                        <v:rect id="Rectangle 2405" o:spid="_x0000_s1726" style="position:absolute;left:956;top:204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Qt1MgA&#10;AADeAAAADwAAAGRycy9kb3ducmV2LnhtbESPQWvCQBSE7wX/w/KE3uqmQVObukoVCr0Ianuot2f2&#10;NQlm36a7W43+elcQPA4z8w0zmXWmEQdyvras4HmQgCAurK65VPD99fE0BuEDssbGMik4kYfZtPcw&#10;wVzbI6/psAmliBD2OSqoQmhzKX1RkUE/sC1x9H6tMxiidKXUDo8RbhqZJkkmDdYcFypsaVFRsd/8&#10;GwXz1/H8bzXk5Xm929L2Z7cfpS5R6rHfvb+BCNSFe/jW/tQK0ix7Gc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tC3UyAAAAN4AAAAPAAAAAAAAAAAAAAAAAJgCAABk&#10;cnMvZG93bnJldi54bWxQSwUGAAAAAAQABAD1AAAAjQMAAAAA&#10;" fillcolor="black" stroked="f"/>
                        <v:rect id="Rectangle 2406" o:spid="_x0000_s1727" style="position:absolute;left:956;top:20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azo8gA&#10;AADeAAAADwAAAGRycy9kb3ducmV2LnhtbESPQWvCQBSE70L/w/KE3nRjaFObukotCL0Ianuot2f2&#10;NQlm36a7q0Z/vSsIPQ4z8w0zmXWmEUdyvrasYDRMQBAXVtdcKvj+WgzGIHxA1thYJgVn8jCbPvQm&#10;mGt74jUdN6EUEcI+RwVVCG0upS8qMuiHtiWO3q91BkOUrpTa4SnCTSPTJMmkwZrjQoUtfVRU7DcH&#10;o2D+Op7/rZ54eVnvtrT92e2fU5co9djv3t9ABOrCf/je/tQK0ix7ye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ZrOjyAAAAN4AAAAPAAAAAAAAAAAAAAAAAJgCAABk&#10;cnMvZG93bnJldi54bWxQSwUGAAAAAAQABAD1AAAAjQMAAAAA&#10;" fillcolor="black" stroked="f"/>
                        <v:rect id="Rectangle 2407" o:spid="_x0000_s1728" style="position:absolute;left:956;top:20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WOMgA&#10;AADeAAAADwAAAGRycy9kb3ducmV2LnhtbESPQWvCQBSE7wX/w/KE3uqmoUaNrlILhV6Eaj3o7Zl9&#10;TYLZt+nuVqO/visIPQ4z8w0zW3SmESdyvras4HmQgCAurK65VLD9en8ag/ABWWNjmRRcyMNi3nuY&#10;Ya7tmdd02oRSRAj7HBVUIbS5lL6oyKAf2JY4et/WGQxRulJqh+cIN41MkySTBmuOCxW29FZRcdz8&#10;GgXLyXj58/nCq+v6sKf97nAcpi5R6rHfvU5BBOrCf/je/tAK0iwbj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KhY4yAAAAN4AAAAPAAAAAAAAAAAAAAAAAJgCAABk&#10;cnMvZG93bnJldi54bWxQSwUGAAAAAAQABAD1AAAAjQMAAAAA&#10;" fillcolor="black" stroked="f"/>
                        <v:rect id="Rectangle 2408" o:spid="_x0000_s1729" style="position:absolute;left:956;top:20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WCSsUA&#10;AADeAAAADwAAAGRycy9kb3ducmV2LnhtbERPz2vCMBS+D/wfwhN2m6lFO61GUWGwizDdDvP2bJ5t&#10;sXmpSabVv345DHb8+H7Pl51pxJWcry0rGA4SEMSF1TWXCr4+314mIHxA1thYJgV38rBc9J7mmGt7&#10;4x1d96EUMYR9jgqqENpcSl9UZNAPbEscuZN1BkOErpTa4S2Gm0amSZJJgzXHhgpb2lRUnPc/RsF6&#10;OllfPka8feyOBzp8H8/j1CVKPfe71QxEoC78i//c71pBmmWv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YJKxQAAAN4AAAAPAAAAAAAAAAAAAAAAAJgCAABkcnMv&#10;ZG93bnJldi54bWxQSwUGAAAAAAQABAD1AAAAigMAAAAA&#10;" fillcolor="black" stroked="f"/>
                        <v:rect id="Rectangle 2409" o:spid="_x0000_s1730" style="position:absolute;left:956;top:20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kn0cgA&#10;AADeAAAADwAAAGRycy9kb3ducmV2LnhtbESPQWvCQBSE70L/w/KE3nRjaFONrlILhV6Eaj3o7Zl9&#10;JsHs23R3q9Ff7xYKPQ4z8w0zW3SmEWdyvrasYDRMQBAXVtdcKth+vQ/GIHxA1thYJgVX8rCYP/Rm&#10;mGt74TWdN6EUEcI+RwVVCG0upS8qMuiHtiWO3tE6gyFKV0rt8BLhppFpkmTSYM1xocKW3ioqTpsf&#10;o2A5GS+/P594dVsf9rTfHU7PqUuUeux3r1MQgbrwH/5rf2gFaZa9TO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SfRyAAAAN4AAAAPAAAAAAAAAAAAAAAAAJgCAABk&#10;cnMvZG93bnJldi54bWxQSwUGAAAAAAQABAD1AAAAjQMAAAAA&#10;" fillcolor="black" stroked="f"/>
                        <v:rect id="Rectangle 2410" o:spid="_x0000_s1731" style="position:absolute;left:956;top:201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b+a8cA&#10;AADeAAAADwAAAGRycy9kb3ducmV2LnhtbESPy2rCQBSG94W+w3CE7urEUEMaHaUWCm4Eb4u6O2aO&#10;STBzJp2ZavTpO4uCy5//xjed96YVF3K+saxgNExAEJdWN1wp2O++XnMQPiBrbC2Tght5mM+en6ZY&#10;aHvlDV22oRJxhH2BCuoQukJKX9Zk0A9tRxy9k3UGQ5SuktrhNY6bVqZJkkmDDceHGjv6rKk8b3+N&#10;gsV7vvhZv/Hqvjke6PB9PI9Tlyj1Mug/JiAC9eER/m8vtYI0y/IIEHEiCs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W/mvHAAAA3gAAAA8AAAAAAAAAAAAAAAAAmAIAAGRy&#10;cy9kb3ducmV2LnhtbFBLBQYAAAAABAAEAPUAAACMAwAAAAA=&#10;" fillcolor="black" stroked="f"/>
                        <v:rect id="Rectangle 2411" o:spid="_x0000_s1732" style="position:absolute;left:956;top:20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b8MgA&#10;AADeAAAADwAAAGRycy9kb3ducmV2LnhtbESPQWvCQBSE74X+h+UJ3urGYEOMrlILQi+Fanuot2f2&#10;mQSzb9PdVVN/fVcQehxm5htmvuxNK87kfGNZwXiUgCAurW64UvD1uX7KQfiArLG1TAp+ycNy8fgw&#10;x0LbC2/ovA2ViBD2BSqoQ+gKKX1Zk0E/sh1x9A7WGQxRukpqh5cIN61MkySTBhuOCzV29FpTedye&#10;jILVNF/9fEz4/brZ72j3vT8+py5RajjoX2YgAvXhP3xvv2kFaZblY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WlvwyAAAAN4AAAAPAAAAAAAAAAAAAAAAAJgCAABk&#10;cnMvZG93bnJldi54bWxQSwUGAAAAAAQABAD1AAAAjQMAAAAA&#10;" fillcolor="black" stroked="f"/>
                        <v:rect id="Rectangle 2412" o:spid="_x0000_s1733" style="position:absolute;left:956;top:20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jFh8gA&#10;AADeAAAADwAAAGRycy9kb3ducmV2LnhtbESPT2vCQBTE7wW/w/IKvdVNQw0xuooWCr0U6p+D3p7Z&#10;ZxLMvk13txr76bsFweMwM79hpvPetOJMzjeWFbwMExDEpdUNVwq2m/fnHIQPyBpby6TgSh7ms8HD&#10;FAttL7yi8zpUIkLYF6igDqErpPRlTQb90HbE0TtaZzBE6SqpHV4i3LQyTZJMGmw4LtTY0VtN5Wn9&#10;YxQsx/ny++uVP39Xhz3td4fTKHWJUk+P/WICIlAf7uFb+0MrSLMsT+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iMWHyAAAAN4AAAAPAAAAAAAAAAAAAAAAAJgCAABk&#10;cnMvZG93bnJldi54bWxQSwUGAAAAAAQABAD1AAAAjQMAAAAA&#10;" fillcolor="black" stroked="f"/>
                        <v:rect id="Rectangle 2413" o:spid="_x0000_s1734" style="position:absolute;left:956;top:20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RgHMkA&#10;AADeAAAADwAAAGRycy9kb3ducmV2LnhtbESPT2vCQBTE74V+h+UVvNVNYxtidJVaEHop1D8HvT2z&#10;zySYfZvurpr203eFQo/DzPyGmc5704oLOd9YVvA0TEAQl1Y3XCnYbpaPOQgfkDW2lknBN3mYz+7v&#10;plhoe+UVXdahEhHCvkAFdQhdIaUvazLoh7Yjjt7ROoMhSldJ7fAa4aaVaZJk0mDDcaHGjt5qKk/r&#10;s1GwGOeLr89n/vhZHfa03x1OL6lLlBo89K8TEIH68B/+a79rBWmW5S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MRgHMkAAADeAAAADwAAAAAAAAAAAAAAAACYAgAA&#10;ZHJzL2Rvd25yZXYueG1sUEsFBgAAAAAEAAQA9QAAAI4DAAAAAA==&#10;" fillcolor="black" stroked="f"/>
                        <v:rect id="Rectangle 2414" o:spid="_x0000_s1735" style="position:absolute;left:956;top:19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34aMgA&#10;AADeAAAADwAAAGRycy9kb3ducmV2LnhtbESPQWvCQBSE70L/w/IK3nTToCFGV6mC0Euh2h7q7Zl9&#10;TYLZt+nuqrG/vlsQehxm5htmsepNKy7kfGNZwdM4AUFcWt1wpeDjfTvKQfiArLG1TApu5GG1fBgs&#10;sND2yju67EMlIoR9gQrqELpCSl/WZNCPbUccvS/rDIYoXSW1w2uEm1amSZJJgw3HhRo72tRUnvZn&#10;o2A9y9ffbxN+/dkdD3T4PJ6mqUuUGj72z3MQgfrwH763X7SCNMvyC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LfhoyAAAAN4AAAAPAAAAAAAAAAAAAAAAAJgCAABk&#10;cnMvZG93bnJldi54bWxQSwUGAAAAAAQABAD1AAAAjQMAAAAA&#10;" fillcolor="black" stroked="f"/>
                        <v:rect id="Rectangle 2415" o:spid="_x0000_s1736" style="position:absolute;left:956;top:199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Fd88gA&#10;AADeAAAADwAAAGRycy9kb3ducmV2LnhtbESPQWvCQBSE70L/w/IK3nTToCFGV6mFgheh2h7q7Zl9&#10;TYLZt+nuqrG/vlsQehxm5htmsepNKy7kfGNZwdM4AUFcWt1wpeDj/XWUg/ABWWNrmRTcyMNq+TBY&#10;YKHtlXd02YdKRAj7AhXUIXSFlL6syaAf2444el/WGQxRukpqh9cIN61MkySTBhuOCzV29FJTedqf&#10;jYL1LF9/v014+7M7HujweTxNU5coNXzsn+cgAvXhP3xvb7SCNMvyK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YV3zyAAAAN4AAAAPAAAAAAAAAAAAAAAAAJgCAABk&#10;cnMvZG93bnJldi54bWxQSwUGAAAAAAQABAD1AAAAjQMAAAAA&#10;" fillcolor="black" stroked="f"/>
                        <v:rect id="Rectangle 2416" o:spid="_x0000_s1737" style="position:absolute;left:956;top:19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PDhMgA&#10;AADeAAAADwAAAGRycy9kb3ducmV2LnhtbESPT2vCQBTE7wW/w/IKvdVNQw0xuooWCr0U6p+D3p7Z&#10;ZxLMvk13txr76bsFweMwM79hpvPetOJMzjeWFbwMExDEpdUNVwq2m/fnHIQPyBpby6TgSh7ms8HD&#10;FAttL7yi8zpUIkLYF6igDqErpPRlTQb90HbE0TtaZzBE6SqpHV4i3LQyTZJMGmw4LtTY0VtN5Wn9&#10;YxQsx/ny++uVP39Xhz3td4fTKHWJUk+P/WICIlAf7uFb+0MrSLMsz+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s8OEyAAAAN4AAAAPAAAAAAAAAAAAAAAAAJgCAABk&#10;cnMvZG93bnJldi54bWxQSwUGAAAAAAQABAD1AAAAjQMAAAAA&#10;" fillcolor="black" stroked="f"/>
                        <v:rect id="Rectangle 2417" o:spid="_x0000_s1738" style="position:absolute;left:956;top:19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mH8kA&#10;AADeAAAADwAAAGRycy9kb3ducmV2LnhtbESPT2vCQBTE74V+h+UVvNVNg01jdJVaEHop1D8HvT2z&#10;zySYfZvurpr203eFQo/DzPyGmc5704oLOd9YVvA0TEAQl1Y3XCnYbpaPOQgfkDW2lknBN3mYz+7v&#10;plhoe+UVXdahEhHCvkAFdQhdIaUvazLoh7Yjjt7ROoMhSldJ7fAa4aaVaZJk0mDDcaHGjt5qKk/r&#10;s1GwGOeLr88Rf/ysDnva7w6n59QlSg0e+tcJiEB9+A//td+1gjTL8he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9mH8kAAADeAAAADwAAAAAAAAAAAAAAAACYAgAA&#10;ZHJzL2Rvd25yZXYueG1sUEsFBgAAAAAEAAQA9QAAAI4DAAAAAA==&#10;" fillcolor="black" stroked="f"/>
                        <v:rect id="Rectangle 2418" o:spid="_x0000_s1739" style="position:absolute;left:956;top:19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DybcUA&#10;AADeAAAADwAAAGRycy9kb3ducmV2LnhtbERPy2rCQBTdF/oPwxW6qxNDDWl0lFoouBF8Lerumrkm&#10;wcyddGaq0a/vLAouD+c9nfemFRdyvrGsYDRMQBCXVjdcKdjvvl5zED4ga2wtk4IbeZjPnp+mWGh7&#10;5Q1dtqESMYR9gQrqELpCSl/WZNAPbUccuZN1BkOErpLa4TWGm1amSZJJgw3Hhho7+qypPG9/jYLF&#10;e774Wb/x6r45HujwfTyPU5co9TLoPyYgAvXhIf53L7WCNMvyuDfeiV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YPJtxQAAAN4AAAAPAAAAAAAAAAAAAAAAAJgCAABkcnMv&#10;ZG93bnJldi54bWxQSwUGAAAAAAQABAD1AAAAigMAAAAA&#10;" fillcolor="black" stroked="f"/>
                        <v:rect id="Rectangle 2419" o:spid="_x0000_s1740" style="position:absolute;left:956;top:19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xX9sgA&#10;AADeAAAADwAAAGRycy9kb3ducmV2LnhtbESPQWvCQBSE74X+h+UVvNVNgw0xukotCL0UqvWgt2f2&#10;mQSzb9PdVVN/fVcQehxm5htmOu9NK87kfGNZwcswAUFcWt1wpWDzvXzOQfiArLG1TAp+ycN89vgw&#10;xULbC6/ovA6ViBD2BSqoQ+gKKX1Zk0E/tB1x9A7WGQxRukpqh5cIN61MkySTBhuOCzV29F5TeVyf&#10;jILFOF/8fI3487ra72i33R9fU5coNXjq3yYgAvXhP3xvf2gFaZblY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LFf2yAAAAN4AAAAPAAAAAAAAAAAAAAAAAJgCAABk&#10;cnMvZG93bnJldi54bWxQSwUGAAAAAAQABAD1AAAAjQMAAAAA&#10;" fillcolor="black" stroked="f"/>
                        <v:rect id="Rectangle 2420" o:spid="_x0000_s1741" style="position:absolute;left:956;top:196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9otsYA&#10;AADeAAAADwAAAGRycy9kb3ducmV2LnhtbESPzWrCQBSF9wXfYbiCuzox2KDRUbQgdFNQ60J318w1&#10;CWbupDOjpj59Z1Ho8nD++ObLzjTiTs7XlhWMhgkI4sLqmksFh6/N6wSED8gaG8uk4Ic8LBe9lznm&#10;2j54R/d9KEUcYZ+jgiqENpfSFxUZ9EPbEkfvYp3BEKUrpXb4iOOmkWmSZNJgzfGhwpbeKyqu+5tR&#10;sJ5O1t/bMX8+d+cTnY7n61vqEqUG/W41AxGoC//hv/aHVpBm2TQCRJyI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9otsYAAADeAAAADwAAAAAAAAAAAAAAAACYAgAAZHJz&#10;L2Rvd25yZXYueG1sUEsFBgAAAAAEAAQA9QAAAIsDAAAAAA==&#10;" fillcolor="black" stroked="f"/>
                        <v:rect id="Rectangle 2421" o:spid="_x0000_s1742" style="position:absolute;left:956;top:19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PNLcgA&#10;AADeAAAADwAAAGRycy9kb3ducmV2LnhtbESPQWvCQBSE74L/YXmF3nRjqEFTV1Gh4EVQ20O9PbOv&#10;STD7Nu5uNfbXu4VCj8PMfMPMFp1pxJWcry0rGA0TEMSF1TWXCj7e3wYTED4ga2wsk4I7eVjM+70Z&#10;5treeE/XQyhFhLDPUUEVQptL6YuKDPqhbYmj92WdwRClK6V2eItw08g0STJpsOa4UGFL64qK8+Hb&#10;KFhNJ6vL7oW3P/vTkY6fp/M4dYlSz0/d8hVEoC78h//aG60gzbLpCH7vxCs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80tyAAAAN4AAAAPAAAAAAAAAAAAAAAAAJgCAABk&#10;cnMvZG93bnJldi54bWxQSwUGAAAAAAQABAD1AAAAjQMAAAAA&#10;" fillcolor="black" stroked="f"/>
                        <v:rect id="Rectangle 2422" o:spid="_x0000_s1743" style="position:absolute;left:956;top:19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TWsgA&#10;AADeAAAADwAAAGRycy9kb3ducmV2LnhtbESPQWvCQBSE74L/YXmF3nTTUINGV9FCoZdC1R7q7Zl9&#10;JsHs23R3q9Ff3xUEj8PMfMPMFp1pxImcry0reBkmIIgLq2suFXxv3wdjED4ga2wsk4ILeVjM+70Z&#10;5tqeeU2nTShFhLDPUUEVQptL6YuKDPqhbYmjd7DOYIjSlVI7PEe4aWSaJJk0WHNcqLClt4qK4+bP&#10;KFhNxqvfr1f+vK73O9r97I+j1CVKPT91yymIQF14hO/tD60gzbJJC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UVNayAAAAN4AAAAPAAAAAAAAAAAAAAAAAJgCAABk&#10;cnMvZG93bnJldi54bWxQSwUGAAAAAAQABAD1AAAAjQMAAAAA&#10;" fillcolor="black" stroked="f"/>
                        <v:rect id="Rectangle 2423" o:spid="_x0000_s1744" style="position:absolute;left:956;top:19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32wcgA&#10;AADeAAAADwAAAGRycy9kb3ducmV2LnhtbESPQWvCQBSE70L/w/KE3nRj2gaNrlILhV6Eaj3o7Zl9&#10;JsHs23R3q9Ff7xYKPQ4z8w0zW3SmEWdyvrasYDRMQBAXVtdcKth+vQ/GIHxA1thYJgVX8rCYP/Rm&#10;mGt74TWdN6EUEcI+RwVVCG0upS8qMuiHtiWO3tE6gyFKV0rt8BLhppFpkmTSYM1xocKW3ioqTpsf&#10;o2A5GS+/P595dVsf9rTfHU4vqUuUeux3r1MQgbrwH/5rf2gFaZZN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HfbByAAAAN4AAAAPAAAAAAAAAAAAAAAAAJgCAABk&#10;cnMvZG93bnJldi54bWxQSwUGAAAAAAQABAD1AAAAjQMAAAAA&#10;" fillcolor="black" stroked="f"/>
                        <v:rect id="Rectangle 2424" o:spid="_x0000_s1745" style="position:absolute;left:956;top:19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RutcgA&#10;AADeAAAADwAAAGRycy9kb3ducmV2LnhtbESPQWvCQBSE74X+h+UVems2DRo0dRUVhF4Kanuot2f2&#10;NQlm38bdrcb+ercgeBxm5htmMutNK07kfGNZwWuSgiAurW64UvD1uXoZgfABWWNrmRRcyMNs+vgw&#10;wULbM2/otA2ViBD2BSqoQ+gKKX1Zk0Gf2I44ej/WGQxRukpqh+cIN63M0jSXBhuOCzV2tKypPGx/&#10;jYLFeLQ4rgf88bfZ72j3vT8MM5cq9fzUz99ABOrDPXxrv2sFWZ6PB/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9G61yAAAAN4AAAAPAAAAAAAAAAAAAAAAAJgCAABk&#10;cnMvZG93bnJldi54bWxQSwUGAAAAAAQABAD1AAAAjQMAAAAA&#10;" fillcolor="black" stroked="f"/>
                        <v:rect id="Rectangle 2425" o:spid="_x0000_s1746" style="position:absolute;left:956;top:19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LLsgA&#10;AADeAAAADwAAAGRycy9kb3ducmV2LnhtbESPT2vCQBTE74V+h+UVems2hho0dRUtFHop+O9Qb8/s&#10;Mwlm38bdrab99G5B8DjMzG+Yyaw3rTiT841lBYMkBUFcWt1wpWC7+XgZgfABWWNrmRT8kofZ9PFh&#10;goW2F17ReR0qESHsC1RQh9AVUvqyJoM+sR1x9A7WGQxRukpqh5cIN63M0jSXBhuOCzV29F5TeVz/&#10;GAWL8WhxWr7y199qv6Pd9/44zFyq1PNTP38DEagP9/Ct/akVZHk+HsL/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uMsuyAAAAN4AAAAPAAAAAAAAAAAAAAAAAJgCAABk&#10;cnMvZG93bnJldi54bWxQSwUGAAAAAAQABAD1AAAAjQMAAAAA&#10;" fillcolor="black" stroked="f"/>
                        <v:rect id="Rectangle 2426" o:spid="_x0000_s1747" style="position:absolute;left:956;top:19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pVWcgA&#10;AADeAAAADwAAAGRycy9kb3ducmV2LnhtbESPQWvCQBSE74L/YXkFb7ppqEFTV9FCwYtQtYd6e2Zf&#10;k2D2bbq7auyv7xYEj8PMfMPMFp1pxIWcry0reB4lIIgLq2suFXzu34cTED4ga2wsk4IbeVjM+70Z&#10;5tpeeUuXXShFhLDPUUEVQptL6YuKDPqRbYmj922dwRClK6V2eI1w08g0STJpsOa4UGFLbxUVp93Z&#10;KFhNJ6ufjxfe/G6PBzp8HU/j1CVKDZ665SuIQF14hO/ttVaQZtk0g/8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alVZyAAAAN4AAAAPAAAAAAAAAAAAAAAAAJgCAABk&#10;cnMvZG93bnJldi54bWxQSwUGAAAAAAQABAD1AAAAjQMAAAAA&#10;" fillcolor="black" stroked="f"/>
                        <v:rect id="Rectangle 2427" o:spid="_x0000_s1748" style="position:absolute;left:956;top:19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bwwsgA&#10;AADeAAAADwAAAGRycy9kb3ducmV2LnhtbESPQWvCQBSE70L/w/KE3nRjaFONrlILhV6Eaj3o7Zl9&#10;JsHs23R3q9Ff7xYKPQ4z8w0zW3SmEWdyvrasYDRMQBAXVtdcKth+vQ/GIHxA1thYJgVX8rCYP/Rm&#10;mGt74TWdN6EUEcI+RwVVCG0upS8qMuiHtiWO3tE6gyFKV0rt8BLhppFpkmTSYM1xocKW3ioqTpsf&#10;o2A5GS+/P594dVsf9rTfHU7PqUuUeux3r1MQgbrwH/5rf2gFaZZN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vDCyAAAAN4AAAAPAAAAAAAAAAAAAAAAAJgCAABk&#10;cnMvZG93bnJldi54bWxQSwUGAAAAAAQABAD1AAAAjQMAAAAA&#10;" fillcolor="black" stroked="f"/>
                        <v:rect id="Rectangle 2428" o:spid="_x0000_s1749" style="position:absolute;left:956;top:19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lksMUA&#10;AADeAAAADwAAAGRycy9kb3ducmV2LnhtbERPz2vCMBS+D/wfwhO8zdTiilaj6EDYZaDOg96ezbMt&#10;Ni9dErXzr18Ogx0/vt/zZWcacSfna8sKRsMEBHFhdc2lgsPX5nUCwgdkjY1lUvBDHpaL3sscc20f&#10;vKP7PpQihrDPUUEVQptL6YuKDPqhbYkjd7HOYIjQlVI7fMRw08g0STJpsObYUGFL7xUV1/3NKFhP&#10;J+vv7Zg/n7vziU7H8/UtdYlSg363moEI1IV/8Z/7QytIs2wa98Y78Qr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uWSwxQAAAN4AAAAPAAAAAAAAAAAAAAAAAJgCAABkcnMv&#10;ZG93bnJldi54bWxQSwUGAAAAAAQABAD1AAAAigMAAAAA&#10;" fillcolor="black" stroked="f"/>
                        <v:rect id="Rectangle 2429" o:spid="_x0000_s1750" style="position:absolute;left:956;top:19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XBK8gA&#10;AADeAAAADwAAAGRycy9kb3ducmV2LnhtbESPQWvCQBSE74X+h+UJ3urGYIOJrlILQi+Fanuot2f2&#10;mQSzb9PdVVN/fVcQehxm5htmvuxNK87kfGNZwXiUgCAurW64UvD1uX6agvABWWNrmRT8kofl4vFh&#10;joW2F97QeRsqESHsC1RQh9AVUvqyJoN+ZDvi6B2sMxiidJXUDi8RblqZJkkmDTYcF2rs6LWm8rg9&#10;GQWrfLr6+Zjw+3Wz39Hue398Tl2i1HDQv8xABOrDf/jeftMK0izLc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9cEryAAAAN4AAAAPAAAAAAAAAAAAAAAAAJgCAABk&#10;cnMvZG93bnJldi54bWxQSwUGAAAAAAQABAD1AAAAjQMAAAAA&#10;" fillcolor="black" stroked="f"/>
                        <v:rect id="Rectangle 2430" o:spid="_x0000_s1751" style="position:absolute;left:956;top:192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TyrMcA&#10;AADeAAAADwAAAGRycy9kb3ducmV2LnhtbESPzWoCMRSF9wXfIVyhu5p0qFZHo2ih0I1QrQvdXSe3&#10;M4OTmzFJdfTpm0Why8P545stOtuIC/lQO9bwPFAgiAtnai417L7en8YgQkQ22DgmDTcKsJj3HmaY&#10;G3flDV22sRRphEOOGqoY21zKUFRkMQxcS5y8b+ctxiR9KY3Haxq3jcyUGkmLNaeHClt6q6g4bX+s&#10;htVkvDp/vvD6vjke6LA/noaZV1o/9rvlFESkLv6H/9ofRkM2elUJIOEkFJ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k8qzHAAAA3gAAAA8AAAAAAAAAAAAAAAAAmAIAAGRy&#10;cy9kb3ducmV2LnhtbFBLBQYAAAAABAAEAPUAAACMAwAAAAA=&#10;" fillcolor="black" stroked="f"/>
                        <v:rect id="Rectangle 2431" o:spid="_x0000_s1752" style="position:absolute;left:956;top:19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hXN8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PKoR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aFc3yAAAAN4AAAAPAAAAAAAAAAAAAAAAAJgCAABk&#10;cnMvZG93bnJldi54bWxQSwUGAAAAAAQABAD1AAAAjQMAAAAA&#10;" fillcolor="black" stroked="f"/>
                        <v:rect id="Rectangle 2432" o:spid="_x0000_s1753" style="position:absolute;left:956;top:19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rJQMgA&#10;AADeAAAADwAAAGRycy9kb3ducmV2LnhtbESPQWsCMRSE74X+h/AKvXWTLtXq1ihVKHgpqO1Bb8/N&#10;6+7i5mVNUt321zeC0OMwM98wk1lvW3EiHxrHGh4zBYK4dKbhSsPnx9vDCESIyAZbx6ThhwLMprc3&#10;EyyMO/OaTptYiQThUKCGOsaukDKUNVkMmeuIk/flvMWYpK+k8XhOcNvKXKmhtNhwWqixo0VN5WHz&#10;bTXMx6P5cfXE77/r/Y522/1hkHul9f1d//oCIlIf/8PX9tJoyIfPKof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uslAyAAAAN4AAAAPAAAAAAAAAAAAAAAAAJgCAABk&#10;cnMvZG93bnJldi54bWxQSwUGAAAAAAQABAD1AAAAjQMAAAAA&#10;" fillcolor="black" stroked="f"/>
                        <v:rect id="Rectangle 2433" o:spid="_x0000_s1754" style="position:absolute;left:956;top:19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28kA&#10;AADeAAAADwAAAGRycy9kb3ducmV2LnhtbESPzUsDMRTE74L/Q3hCbzZxq/3YNi1WKHgR7Mehvb1u&#10;nrtLNy9rEtvVv74RBI/DzPyGmS0624gz+VA71vDQVyCIC2dqLjXstqv7MYgQkQ02jknDNwVYzG9v&#10;Zpgbd+E1nTexFAnCIUcNVYxtLmUoKrIY+q4lTt6H8xZjkr6UxuMlwW0jM6WG0mLNaaHCll4qKk6b&#10;L6thORkvP98f+e1nfTzQYX88PWVead27656nICJ18T/81341GrLhSA3g9066AnJ+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Zs28kAAADeAAAADwAAAAAAAAAAAAAAAACYAgAA&#10;ZHJzL2Rvd25yZXYueG1sUEsFBgAAAAAEAAQA9QAAAI4DAAAAAA==&#10;" fillcolor="black" stroked="f"/>
                        <v:rect id="Rectangle 2434" o:spid="_x0000_s1755" style="position:absolute;left:956;top:19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0r8gA&#10;AADeAAAADwAAAGRycy9kb3ducmV2LnhtbESPQWsCMRSE74X+h/AKvdWki7W6GqUWhF4EtT3U23Pz&#10;uru4edkmUdf++kYQPA4z8w0zmXW2EUfyoXas4bmnQBAXztRcavj6XDwNQYSIbLBxTBrOFGA2vb+b&#10;YG7cidd03MRSJAiHHDVUMba5lKGoyGLouZY4eT/OW4xJ+lIaj6cEt43MlBpIizWnhQpbeq+o2G8O&#10;VsN8NJz/rvq8/FvvtrT93u1fMq+0fnzo3sYgInXxFr62P4yGbPCq+n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H/SvyAAAAN4AAAAPAAAAAAAAAAAAAAAAAJgCAABk&#10;cnMvZG93bnJldi54bWxQSwUGAAAAAAQABAD1AAAAjQMAAAAA&#10;" fillcolor="black" stroked="f"/>
                        <v:rect id="Rectangle 2435" o:spid="_x0000_s1756" style="position:absolute;left:956;top:189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NRNM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f1Q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1NRNMkAAADeAAAADwAAAAAAAAAAAAAAAACYAgAA&#10;ZHJzL2Rvd25yZXYueG1sUEsFBgAAAAAEAAQA9QAAAI4DAAAAAA==&#10;" fillcolor="black" stroked="f"/>
                        <v:rect id="Rectangle 2436" o:spid="_x0000_s1757" style="position:absolute;left:956;top:18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HPQ8kA&#10;AADeAAAADwAAAGRycy9kb3ducmV2LnhtbESPT0sDMRTE7wW/Q3iCtzZx0bVdmxYrFLwI9s+hvb1u&#10;nrtLNy9rkrarn94UBI/DzPyGmc5724oz+dA41nA/UiCIS2carjRsN8vhGESIyAZbx6ThmwLMZzeD&#10;KRbGXXhF53WsRIJwKFBDHWNXSBnKmiyGkeuIk/fpvMWYpK+k8XhJcNvKTKlcWmw4LdTY0WtN5XF9&#10;shoWk/Hi6+OB339Whz3td4fjY+aV1ne3/csziEh9/A//td+Mhix/Ujl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4HPQ8kAAADeAAAADwAAAAAAAAAAAAAAAACYAgAA&#10;ZHJzL2Rvd25yZXYueG1sUEsFBgAAAAAEAAQA9QAAAI4DAAAAAA==&#10;" fillcolor="black" stroked="f"/>
                        <v:rect id="Rectangle 2437" o:spid="_x0000_s1758" style="position:absolute;left:956;top:18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1q2MkA&#10;AADeAAAADwAAAGRycy9kb3ducmV2LnhtbESPT0sDMRTE74LfITzBm5u4aP9smxYrCF4KbfVgb6+b&#10;5+7SzcuaxHbtp28KBY/DzPyGmc5724oD+dA41vCYKRDEpTMNVxo+P94eRiBCRDbYOiYNfxRgPru9&#10;mWJh3JHXdNjESiQIhwI11DF2hZShrMliyFxHnLxv5y3GJH0ljcdjgttW5koNpMWG00KNHb3WVO43&#10;v1bDYjxa/KyeeHla77a0/drtn3OvtL6/618mICL18T98bb8bDflgqIZwuZOu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M1q2MkAAADeAAAADwAAAAAAAAAAAAAAAACYAgAA&#10;ZHJzL2Rvd25yZXYueG1sUEsFBgAAAAAEAAQA9QAAAI4DAAAAAA==&#10;" fillcolor="black" stroked="f"/>
                        <v:rect id="Rectangle 2438" o:spid="_x0000_s1759" style="position:absolute;left:956;top:18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L+qsUA&#10;AADeAAAADwAAAGRycy9kb3ducmV2LnhtbERPTWsCMRC9F/wPYYTeatKlWl2NooVCL0K1HvQ2bqa7&#10;i5vJmqS6+uubQ6HHx/ueLTrbiAv5UDvW8DxQIIgLZ2ouNey+3p/GIEJENtg4Jg03CrCY9x5mmBt3&#10;5Q1dtrEUKYRDjhqqGNtcylBUZDEMXEucuG/nLcYEfSmNx2sKt43MlBpJizWnhgpbequoOG1/rIbV&#10;ZLw6f77w+r45HuiwP56GmVdaP/a75RREpC7+i//cH0ZDNnpVaW+6k6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v6qxQAAAN4AAAAPAAAAAAAAAAAAAAAAAJgCAABkcnMv&#10;ZG93bnJldi54bWxQSwUGAAAAAAQABAD1AAAAigMAAAAA&#10;" fillcolor="black" stroked="f"/>
                        <v:rect id="Rectangle 2439" o:spid="_x0000_s1760" style="position:absolute;left:956;top:18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5bMcgA&#10;AADeAAAADwAAAGRycy9kb3ducmV2LnhtbESPQWsCMRSE7wX/Q3iCt5q4WKurUbRQ6KVQbQ/19tw8&#10;dxc3L9sk1a2/3hQKPQ4z8w2zWHW2EWfyoXasYTRUIIgLZ2ouNXy8P99PQYSIbLBxTBp+KMBq2btb&#10;YG7chbd03sVSJAiHHDVUMba5lKGoyGIYupY4eUfnLcYkfSmNx0uC20ZmSk2kxZrTQoUtPVVUnHbf&#10;VsNmNt18vY359bo97Gn/eTg9ZF5pPeh36zmISF38D/+1X4yGbPKoZ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HlsxyAAAAN4AAAAPAAAAAAAAAAAAAAAAAJgCAABk&#10;cnMvZG93bnJldi54bWxQSwUGAAAAAAQABAD1AAAAjQMAAAAA&#10;" fillcolor="black" stroked="f"/>
                        <v:rect id="Rectangle 2440" o:spid="_x0000_s1761" style="position:absolute;left:956;top:187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kccgA&#10;AADeAAAADwAAAGRycy9kb3ducmV2LnhtbESPy2rCQBSG94W+w3AK7urEYL2kjqERBDeFarvQ3TFz&#10;mgQzZ9KZUdM+fWchuPz5b3yLvDetuJDzjWUFo2ECgri0uuFKwdfn+nkGwgdkja1lUvBLHvLl48MC&#10;M22vvKXLLlQijrDPUEEdQpdJ6cuaDPqh7Yij922dwRClq6R2eI3jppVpkkykwYbjQ40drWoqT7uz&#10;UVDMZ8XPx5jf/7bHAx32x9NL6hKlBk/92yuIQH24h2/tjVaQTqajCBBxIgr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WRxyAAAAN4AAAAPAAAAAAAAAAAAAAAAAJgCAABk&#10;cnMvZG93bnJldi54bWxQSwUGAAAAAAQABAD1AAAAjQMAAAAA&#10;" fillcolor="black" stroked="f"/>
                        <v:rect id="Rectangle 2441" o:spid="_x0000_s1762" style="position:absolute;left:956;top:18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HB6sgA&#10;AADeAAAADwAAAGRycy9kb3ducmV2LnhtbESPQWvCQBSE74L/YXmF3nST0FqNrqKFQi9CtR709sy+&#10;JsHs23R3q9Ff7xYKPQ4z8w0zW3SmEWdyvrasIB0mIIgLq2suFew+3wZjED4ga2wsk4IreVjM+70Z&#10;5tpeeEPnbShFhLDPUUEVQptL6YuKDPqhbYmj92WdwRClK6V2eIlw08gsSUbSYM1xocKWXisqTtsf&#10;o2A1Ga++P554fdscD3TYH0/PmUuUenzollMQgbrwH/5rv2sF2eglT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scHqyAAAAN4AAAAPAAAAAAAAAAAAAAAAAJgCAABk&#10;cnMvZG93bnJldi54bWxQSwUGAAAAAAQABAD1AAAAjQMAAAAA&#10;" fillcolor="black" stroked="f"/>
                        <v:rect id="Rectangle 2442" o:spid="_x0000_s1763" style="position:absolute;left:956;top:18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Nfnc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eCtn8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Y1+dyAAAAN4AAAAPAAAAAAAAAAAAAAAAAJgCAABk&#10;cnMvZG93bnJldi54bWxQSwUGAAAAAAQABAD1AAAAjQMAAAAA&#10;" fillcolor="black" stroked="f"/>
                        <v:rect id="Rectangle 2443" o:spid="_x0000_s1764" style="position:absolute;left:956;top:18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Bs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fh5MIT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L/oGyAAAAN4AAAAPAAAAAAAAAAAAAAAAAJgCAABk&#10;cnMvZG93bnJldi54bWxQSwUGAAAAAAQABAD1AAAAjQMAAAAA&#10;" fillcolor="black" stroked="f"/>
                        <v:rect id="Rectangle 2444" o:spid="_x0000_s1765" style="position:absolute;left:956;top:18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Zic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PjWH8D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xmJyyAAAAN4AAAAPAAAAAAAAAAAAAAAAAJgCAABk&#10;cnMvZG93bnJldi54bWxQSwUGAAAAAAQABAD1AAAAjQMAAAAA&#10;" fillcolor="black" stroked="f"/>
                        <v:rect id="Rectangle 2445" o:spid="_x0000_s1766" style="position:absolute;left:956;top:184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rH6cgA&#10;AADeAAAADwAAAGRycy9kb3ducmV2LnhtbESPT2sCMRTE7wW/Q3hCbzXrola3RqlCoReh/jno7bl5&#10;3V3cvGyTVFc/vREKPQ4z8xtmOm9NLc7kfGVZQb+XgCDOra64ULDbfryMQfiArLG2TAqu5GE+6zxN&#10;MdP2wms6b0IhIoR9hgrKEJpMSp+XZND3bEMcvW/rDIYoXSG1w0uEm1qmSTKSBiuOCyU2tCwpP21+&#10;jYLFZLz4+Rrw6rY+HuiwP56GqUuUeu62728gArXhP/zX/tQK0tFr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isfpyAAAAN4AAAAPAAAAAAAAAAAAAAAAAJgCAABk&#10;cnMvZG93bnJldi54bWxQSwUGAAAAAAQABAD1AAAAjQMAAAAA&#10;" fillcolor="black" stroked="f"/>
                        <v:rect id="Rectangle 2446" o:spid="_x0000_s1767" style="position:absolute;left:956;top:18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hZns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afYy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WFmeyAAAAN4AAAAPAAAAAAAAAAAAAAAAAJgCAABk&#10;cnMvZG93bnJldi54bWxQSwUGAAAAAAQABAD1AAAAjQMAAAAA&#10;" fillcolor="black" stroked="f"/>
                        <v:rect id="Rectangle 2447" o:spid="_x0000_s1768" style="position:absolute;left:956;top:18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8BcgA&#10;AADeAAAADwAAAGRycy9kb3ducmV2LnhtbESPzWsCMRTE7wX/h/CE3mrWxc+tUapQ6EWoHwe9PTev&#10;u4ubl22S6upf3wiFHoeZ+Q0zW7SmFhdyvrKsoN9LQBDnVldcKNjv3l8mIHxA1lhbJgU38rCYd55m&#10;mGl75Q1dtqEQEcI+QwVlCE0mpc9LMuh7tiGO3pd1BkOUrpDa4TXCTS3TJBlJgxXHhRIbWpWUn7c/&#10;RsFyOll+fw54fd+cjnQ8nM7D1CVKPXfbt1cQgdrwH/5rf2gF6WjcH8Pj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FPwFyAAAAN4AAAAPAAAAAAAAAAAAAAAAAJgCAABk&#10;cnMvZG93bnJldi54bWxQSwUGAAAAAAQABAD1AAAAjQMAAAAA&#10;" fillcolor="black" stroked="f"/>
                        <v:rect id="Rectangle 2448" o:spid="_x0000_s1769" style="position:absolute;left:956;top:18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tod8YA&#10;AADeAAAADwAAAGRycy9kb3ducmV2LnhtbERPu27CMBTdK/UfrFuJrThElEeKiRokJJZKhXaA7RLf&#10;JhHxdWobSPv19YDEeHTei7w3rbiQ841lBaNhAoK4tLrhSsHX5/p5BsIHZI2tZVLwSx7y5ePDAjNt&#10;r7ylyy5UIoawz1BBHUKXSenLmgz6oe2II/dtncEQoaukdniN4aaVaZJMpMGGY0ONHa1qKk+7s1FQ&#10;zGfFz8eY3/+2xwMd9sfTS+oSpQZP/dsriEB9uItv7o1WkE6mo7g33o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tod8YAAADeAAAADwAAAAAAAAAAAAAAAACYAgAAZHJz&#10;L2Rvd25yZXYueG1sUEsFBgAAAAAEAAQA9QAAAIsDAAAAAA==&#10;" fillcolor="black" stroked="f"/>
                        <v:rect id="Rectangle 2449" o:spid="_x0000_s1770" style="position:absolute;left:956;top:18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fN7MgA&#10;AADeAAAADwAAAGRycy9kb3ducmV2LnhtbESPzWsCMRTE7wX/h/AKvdWsS/1ajaKFgpeCXwe9PTev&#10;u4ubl22S6rZ/fSMIHoeZ+Q0znbemFhdyvrKsoNdNQBDnVldcKNjvPl5HIHxA1lhbJgW/5GE+6zxN&#10;MdP2yhu6bEMhIoR9hgrKEJpMSp+XZNB3bUMcvS/rDIYoXSG1w2uEm1qmSTKQBiuOCyU29F5Sft7+&#10;GAXL8Wj5vX7jz7/N6UjHw+ncT12i1Mtzu5iACNSGR/jeXmkF6WDYG8P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x83syAAAAN4AAAAPAAAAAAAAAAAAAAAAAJgCAABk&#10;cnMvZG93bnJldi54bWxQSwUGAAAAAAQABAD1AAAAjQMAAAAA&#10;" fillcolor="black" stroked="f"/>
                        <v:rect id="Rectangle 2450" o:spid="_x0000_s1771" style="position:absolute;left:956;top:182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uzMcA&#10;AADeAAAADwAAAGRycy9kb3ducmV2LnhtbESPzWrCQBSF9wXfYbhCd3XSUK1GJ0ELhW6Eal3o7pq5&#10;TYKZO3FmqtGn7ywKXR7OH9+i6E0rLuR8Y1nB8ygBQVxa3XClYPf1/jQF4QOyxtYyKbiRhyIfPCww&#10;0/bKG7psQyXiCPsMFdQhdJmUvqzJoB/Zjjh639YZDFG6SmqH1zhuWpkmyUQabDg+1NjRW03laftj&#10;FKxm09X584XX983xQIf98TROXaLU47BfzkEE6sN/+K/9oRWkk9c0AkSci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RrszHAAAA3gAAAA8AAAAAAAAAAAAAAAAAmAIAAGRy&#10;cy9kb3ducmV2LnhtbFBLBQYAAAAABAAEAPUAAACMAwAAAAA=&#10;" fillcolor="black" stroked="f"/>
                        <v:rect id="Rectangle 2451" o:spid="_x0000_s1772" style="position:absolute;left:956;top:18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0LV8gA&#10;AADeAAAADwAAAGRycy9kb3ducmV2LnhtbESPQWvCQBSE74X+h+UJvTUbQ2s1ukoVCr0I1fZQb8/s&#10;Mwlm38bdrUZ/vSsUPA4z8w0zmXWmEUdyvrasoJ+kIIgLq2suFfx8fzwPQfiArLGxTArO5GE2fXyY&#10;YK7tiVd0XIdSRAj7HBVUIbS5lL6oyKBPbEscvZ11BkOUrpTa4SnCTSOzNB1IgzXHhQpbWlRU7Nd/&#10;RsF8NJwfvl54eVltN7T53e5fM5cq9dTr3scgAnXhHv5vf2oF2eAt68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3QtXyAAAAN4AAAAPAAAAAAAAAAAAAAAAAJgCAABk&#10;cnMvZG93bnJldi54bWxQSwUGAAAAAAQABAD1AAAAjQMAAAAA&#10;" fillcolor="black" stroked="f"/>
                        <v:rect id="Rectangle 2452" o:spid="_x0000_s1773" style="position:absolute;left:956;top:18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VIMgA&#10;AADeAAAADwAAAGRycy9kb3ducmV2LnhtbESPQWsCMRSE74X+h/AKvXWzDdXq1ihVKHgpqO1Bb8/N&#10;6+7i5mVNUt321zeC0OMwM98wk1lvW3EiHxrHGh6zHARx6UzDlYbPj7eHEYgQkQ22jknDDwWYTW9v&#10;JlgYd+Y1nTaxEgnCoUANdYxdIWUoa7IYMtcRJ+/LeYsxSV9J4/Gc4LaVKs+H0mLDaaHGjhY1lYfN&#10;t9UwH4/mx9UTv/+u9zvabfeHgfK51vd3/esLiEh9/A9f20ujQQ2flY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D5UgyAAAAN4AAAAPAAAAAAAAAAAAAAAAAJgCAABk&#10;cnMvZG93bnJldi54bWxQSwUGAAAAAAQABAD1AAAAjQMAAAAA&#10;" fillcolor="black" stroked="f"/>
                        <v:rect id="Rectangle 2453" o:spid="_x0000_s1774" style="position:absolute;left:956;top:18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Mwu8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On5OH+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QzC7yAAAAN4AAAAPAAAAAAAAAAAAAAAAAJgCAABk&#10;cnMvZG93bnJldi54bWxQSwUGAAAAAAQABAD1AAAAjQMAAAAA&#10;" fillcolor="black" stroked="f"/>
                        <v:rect id="Rectangle 2454" o:spid="_x0000_s1775" style="position:absolute;left:956;top:18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qoz8gA&#10;AADeAAAADwAAAGRycy9kb3ducmV2LnhtbESPQWsCMRSE7wX/Q3hCbzXrYq2uRtFCoZeC2h7q7bl5&#10;7i5uXtYk1a2/3giCx2FmvmGm89bU4kTOV5YV9HsJCOLc6ooLBT/fHy8jED4ga6wtk4J/8jCfdZ6m&#10;mGl75jWdNqEQEcI+QwVlCE0mpc9LMuh7tiGO3t46gyFKV0jt8BzhppZpkgylwYrjQokNvZeUHzZ/&#10;RsFyPFoeVwP+uqx3W9r+7g6vqUuUeu62iwmIQG14hO/tT60gHb6lA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qqjPyAAAAN4AAAAPAAAAAAAAAAAAAAAAAJgCAABk&#10;cnMvZG93bnJldi54bWxQSwUGAAAAAAQABAD1AAAAjQMAAAAA&#10;" fillcolor="black" stroked="f"/>
                        <v:rect id="Rectangle 2455" o:spid="_x0000_s1776" style="position:absolute;left:956;top:180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YNVMgA&#10;AADeAAAADwAAAGRycy9kb3ducmV2LnhtbESPQWsCMRSE74X+h/AKvdWsi1pdjVIFwYugtod6e26e&#10;u4ubl22S6uqvNwWhx2FmvmEms9bU4kzOV5YVdDsJCOLc6ooLBV+fy7chCB+QNdaWScGVPMymz08T&#10;zLS98JbOu1CICGGfoYIyhCaT0uclGfQd2xBH72idwRClK6R2eIlwU8s0SQbSYMVxocSGFiXlp92v&#10;UTAfDec/mx6vb9vDnvbfh1M/dYlSry/txxhEoDb8hx/tlVaQDt7TP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5g1UyAAAAN4AAAAPAAAAAAAAAAAAAAAAAJgCAABk&#10;cnMvZG93bnJldi54bWxQSwUGAAAAAAQABAD1AAAAjQMAAAAA&#10;" fillcolor="black" stroked="f"/>
                        <v:rect id="Rectangle 2456" o:spid="_x0000_s1777" style="position:absolute;left:956;top:17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STI8gA&#10;AADeAAAADwAAAGRycy9kb3ducmV2LnhtbESPQWvCQBSE70L/w/KE3nRjaFObukotCL0Ianuot2f2&#10;NQlm36a7q0Z/vSsIPQ4z8w0zmXWmEUdyvrasYDRMQBAXVtdcKvj+WgzGIHxA1thYJgVn8jCbPvQm&#10;mGt74jUdN6EUEcI+RwVVCG0upS8qMuiHtiWO3q91BkOUrpTa4SnCTSPTJMmkwZrjQoUtfVRU7DcH&#10;o2D+Op7/rZ54eVnvtrT92e2fU5co9djv3t9ABOrCf/je/tQK0uwlze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NJMjyAAAAN4AAAAPAAAAAAAAAAAAAAAAAJgCAABk&#10;cnMvZG93bnJldi54bWxQSwUGAAAAAAQABAD1AAAAjQMAAAAA&#10;" fillcolor="black" stroked="f"/>
                        <v:rect id="Rectangle 2457" o:spid="_x0000_s1778" style="position:absolute;left:956;top:17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g2uMgA&#10;AADeAAAADwAAAGRycy9kb3ducmV2LnhtbESPT2sCMRTE74V+h/AKvdWsi39Xo1RB8CKo7aHenpvn&#10;7uLmZZukuvrpTaHQ4zAzv2Gm89bU4kLOV5YVdDsJCOLc6ooLBZ8fq7cRCB+QNdaWScGNPMxnz09T&#10;zLS98o4u+1CICGGfoYIyhCaT0uclGfQd2xBH72SdwRClK6R2eI1wU8s0SQbSYMVxocSGliXl5/2P&#10;UbAYjxbf2x5v7rvjgQ5fx3M/dYlSry/t+wREoDb8h//aa60gHQzTIfzeiVd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eDa4yAAAAN4AAAAPAAAAAAAAAAAAAAAAAJgCAABk&#10;cnMvZG93bnJldi54bWxQSwUGAAAAAAQABAD1AAAAjQMAAAAA&#10;" fillcolor="black" stroked="f"/>
                        <v:rect id="Rectangle 2458" o:spid="_x0000_s1779" style="position:absolute;left:956;top:17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eiysUA&#10;AADeAAAADwAAAGRycy9kb3ducmV2LnhtbERPz2vCMBS+D/wfwhN2m+nKdFpNiw4GuwjTedDbs3lr&#10;i81LTTKt/vXLYbDjx/d7UfSmFRdyvrGs4HmUgCAurW64UrD7en+agvABWWNrmRTcyEORDx4WmGl7&#10;5Q1dtqESMYR9hgrqELpMSl/WZNCPbEccuW/rDIYIXSW1w2sMN61Mk2QiDTYcG2rs6K2m8rT9MQpW&#10;s+nq/PnC6/vmeKDD/ngapy5R6nHYL+cgAvXhX/zn/tAK0slrGvfGO/EK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56LKxQAAAN4AAAAPAAAAAAAAAAAAAAAAAJgCAABkcnMv&#10;ZG93bnJldi54bWxQSwUGAAAAAAQABAD1AAAAigMAAAAA&#10;" fillcolor="black" stroked="f"/>
                        <v:rect id="Rectangle 2459" o:spid="_x0000_s1780" style="position:absolute;left:956;top:17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HUckA&#10;AADeAAAADwAAAGRycy9kb3ducmV2LnhtbESPzWsCMRTE7wX/h/AEbzXrYv1YjaKFQi+F+nHQ23Pz&#10;3F3cvGyTVLf+9aZQ6HGYmd8w82VranEl5yvLCgb9BARxbnXFhYL97u15AsIHZI21ZVLwQx6Wi87T&#10;HDNtb7yh6zYUIkLYZ6igDKHJpPR5SQZ93zbE0TtbZzBE6QqpHd4i3NQyTZKRNFhxXCixodeS8sv2&#10;2yhYTyfrr88hf9w3pyMdD6fLS+oSpXrddjUDEagN/+G/9rtWkI7G6RR+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asHUckAAADeAAAADwAAAAAAAAAAAAAAAACYAgAA&#10;ZHJzL2Rvd25yZXYueG1sUEsFBgAAAAAEAAQA9QAAAI4DAAAAAA==&#10;" fillcolor="black" stroked="f"/>
                        <v:rect id="Rectangle 2460" o:spid="_x0000_s1781" style="position:absolute;left:956;top:177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g4EccA&#10;AADeAAAADwAAAGRycy9kb3ducmV2LnhtbESPvW7CMBSF90q8g3WR2IpDoJSmGFQqIbFUAsoA2yW+&#10;JBHxdWq7EHh6PFTqeHT+9E3nranFhZyvLCsY9BMQxLnVFRcKdt/L5wkIH5A11pZJwY08zGedpylm&#10;2l55Q5dtKEQcYZ+hgjKEJpPS5yUZ9H3bEEfvZJ3BEKUrpHZ4jeOmlmmSjKXBiuNDiQ19lpSft79G&#10;weJtsvhZj/jrvjke6LA/nl9SlyjV67Yf7yACteE//NdeaQXp+HUYASJORAE5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IOBHHAAAA3gAAAA8AAAAAAAAAAAAAAAAAmAIAAGRy&#10;cy9kb3ducmV2LnhtbFBLBQYAAAAABAAEAPUAAACMAwAAAAA=&#10;" fillcolor="black" stroked="f"/>
                        <v:rect id="Rectangle 2461" o:spid="_x0000_s1782" style="position:absolute;left:956;top:17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dis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fh5OID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BJ2KyAAAAN4AAAAPAAAAAAAAAAAAAAAAAJgCAABk&#10;cnMvZG93bnJldi54bWxQSwUGAAAAAAQABAD1AAAAjQMAAAAA&#10;" fillcolor="black" stroked="f"/>
                        <v:rect id="Rectangle 2462" o:spid="_x0000_s1783" style="position:absolute;left:956;top:17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YD/c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On5+TO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1gP9yAAAAN4AAAAPAAAAAAAAAAAAAAAAAJgCAABk&#10;cnMvZG93bnJldi54bWxQSwUGAAAAAAQABAD1AAAAjQMAAAAA&#10;" fillcolor="black" stroked="f"/>
                        <v:rect id="Rectangle 2463" o:spid="_x0000_s1784" style="position:absolute;left:956;top:17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qmZsgA&#10;AADeAAAADwAAAGRycy9kb3ducmV2LnhtbESPQWsCMRSE74X+h/AKvdVs12rtapQqCL0Ianuot+fm&#10;ubu4edkmUVd/vRGEHoeZ+YYZTVpTiyM5X1lW8NpJQBDnVldcKPj5nr8MQPiArLG2TArO5GEyfnwY&#10;YabtiVd0XIdCRAj7DBWUITSZlD4vyaDv2IY4ejvrDIYoXSG1w1OEm1qmSdKXBiuOCyU2NCsp368P&#10;RsH0YzD9W77x4rLabmjzu933Upco9fzUfg5BBGrDf/je/tIK0v57twu3O/EKyPE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mqZmyAAAAN4AAAAPAAAAAAAAAAAAAAAAAJgCAABk&#10;cnMvZG93bnJldi54bWxQSwUGAAAAAAQABAD1AAAAjQMAAAAA&#10;" fillcolor="black" stroked="f"/>
                        <v:rect id="Rectangle 2464" o:spid="_x0000_s1785" style="position:absolute;left:956;top:17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M+EskA&#10;AADeAAAADwAAAGRycy9kb3ducmV2LnhtbESPT2sCMRTE7wW/Q3hCbzXr1qrdGkULgpeC/w719ty8&#10;7i5uXrZJqtt++kYQPA4z8xtmMmtNLc7kfGVZQb+XgCDOra64ULDfLZ/GIHxA1lhbJgW/5GE27TxM&#10;MNP2whs6b0MhIoR9hgrKEJpMSp+XZND3bEMcvS/rDIYoXSG1w0uEm1qmSTKUBiuOCyU29F5Sftr+&#10;GAWL1/Hiez3gj7/N8UCHz+PpJXWJUo/ddv4GIlAb7uFbe6UVpMPR8w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nM+EskAAADeAAAADwAAAAAAAAAAAAAAAACYAgAA&#10;ZHJzL2Rvd25yZXYueG1sUEsFBgAAAAAEAAQA9QAAAI4DAAAAAA==&#10;" fillcolor="black" stroked="f"/>
                        <v:rect id="Rectangle 2465" o:spid="_x0000_s1786" style="position:absolute;left:956;top:175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bickA&#10;AADeAAAADwAAAGRycy9kb3ducmV2LnhtbESPT2sCMRTE70K/Q3iF3jTbtf7papRaKHgR1Hqot+fm&#10;ubu4eVmTVFc/fVMo9DjMzG+Y6bw1tbiQ85VlBc+9BARxbnXFhYLd50d3DMIHZI21ZVJwIw/z2UNn&#10;ipm2V97QZRsKESHsM1RQhtBkUvq8JIO+Zxvi6B2tMxiidIXUDq8RbmqZJslQGqw4LpTY0HtJ+Wn7&#10;bRQsXseL8/qFV/fNYU/7r8NpkLpEqafH9m0CIlAb/sN/7aVWkA5H/Q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T+bickAAADeAAAADwAAAAAAAAAAAAAAAACYAgAA&#10;ZHJzL2Rvd25yZXYueG1sUEsFBgAAAAAEAAQA9QAAAI4DAAAAAA==&#10;" fillcolor="black" stroked="f"/>
                        <v:rect id="Rectangle 2466" o:spid="_x0000_s1787" style="position:absolute;left:956;top:17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0F/s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ZY/PeR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e0F/skAAADeAAAADwAAAAAAAAAAAAAAAACYAgAA&#10;ZHJzL2Rvd25yZXYueG1sUEsFBgAAAAAEAAQA9QAAAI4DAAAAAA==&#10;" fillcolor="black" stroked="f"/>
                        <v:rect id="Rectangle 2467" o:spid="_x0000_s1788" style="position:absolute;left:956;top:17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GgZc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ulsNIP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oaBlyAAAAN4AAAAPAAAAAAAAAAAAAAAAAJgCAABk&#10;cnMvZG93bnJldi54bWxQSwUGAAAAAAQABAD1AAAAjQMAAAAA&#10;" fillcolor="black" stroked="f"/>
                        <v:rect id="Rectangle 2468" o:spid="_x0000_s1789" style="position:absolute;left:956;top:17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40F8UA&#10;AADeAAAADwAAAGRycy9kb3ducmV2LnhtbERPPW/CMBDdK/EfrENiKw6BUppiUKmExFIJKANsR3wk&#10;EfE5tV0I/Ho8VOr49L6n89bU4kLOV5YVDPoJCOLc6ooLBbvv5fMEhA/IGmvLpOBGHuazztMUM22v&#10;vKHLNhQihrDPUEEZQpNJ6fOSDPq+bYgjd7LOYIjQFVI7vMZwU8s0ScbSYMWxocSGPkvKz9tfo2Dx&#10;Nln8rEf8dd8cD3TYH88vqUuU6nXbj3cQgdrwL/5zr7SCdPw6jHvjnXg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jQXxQAAAN4AAAAPAAAAAAAAAAAAAAAAAJgCAABkcnMv&#10;ZG93bnJldi54bWxQSwUGAAAAAAQABAD1AAAAigMAAAAA&#10;" fillcolor="black" stroked="f"/>
                        <v:rect id="Rectangle 2469" o:spid="_x0000_s1790" style="position:absolute;left:956;top:17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KRjM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A5Hzx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HKRjMkAAADeAAAADwAAAAAAAAAAAAAAAACYAgAA&#10;ZHJzL2Rvd25yZXYueG1sUEsFBgAAAAAEAAQA9QAAAI4DAAAAAA==&#10;" fillcolor="black" stroked="f"/>
                        <v:rect id="Rectangle 2470" o:spid="_x0000_s1791" style="position:absolute;left:956;top:172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5LbMcA&#10;AADeAAAADwAAAGRycy9kb3ducmV2LnhtbESPy2rCQBSG9wXfYTgFd3XSYL1ER9FCoRuhXha6O2aO&#10;STBzJp0ZNfXpOwvB5c9/45vOW1OLKzlfWVbw3ktAEOdWV1wo2G2/3kYgfEDWWFsmBX/kYT7rvEwx&#10;0/bGa7puQiHiCPsMFZQhNJmUPi/JoO/Zhjh6J+sMhihdIbXDWxw3tUyTZCANVhwfSmzos6T8vLkY&#10;BcvxaPn70+fVfX080GF/PH+kLlGq+9ouJiACteEZfrS/tYJ0MOxHgIgTUU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OS2zHAAAA3gAAAA8AAAAAAAAAAAAAAAAAmAIAAGRy&#10;cy9kb3ducmV2LnhtbFBLBQYAAAAABAAEAPUAAACMAwAAAAA=&#10;" fillcolor="black" stroked="f"/>
                        <v:rect id="Rectangle 2471" o:spid="_x0000_s1792" style="position:absolute;left:956;top:17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u98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Pg26MP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Au73yAAAAN4AAAAPAAAAAAAAAAAAAAAAAJgCAABk&#10;cnMvZG93bnJldi54bWxQSwUGAAAAAAQABAD1AAAAjQMAAAAA&#10;" fillcolor="black" stroked="f"/>
                        <v:rect id="Rectangle 2472" o:spid="_x0000_s1793" style="position:absolute;left:956;top:17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BwgMgA&#10;AADeAAAADwAAAGRycy9kb3ducmV2LnhtbESPQWsCMRSE7wX/Q3hCbzXrYq2uRtFCoZeC2h7q7bl5&#10;7i5uXtYk1a2/3giCx2FmvmGm89bU4kTOV5YV9HsJCOLc6ooLBT/fHy8jED4ga6wtk4J/8jCfdZ6m&#10;mGl75jWdNqEQEcI+QwVlCE0mpc9LMuh7tiGO3t46gyFKV0jt8BzhppZpkgylwYrjQokNvZeUHzZ/&#10;RsFyPFoeVwP+uqx3W9r+7g6vqUuUeu62iwmIQG14hO/tT60gHb4NUr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0HCAyAAAAN4AAAAPAAAAAAAAAAAAAAAAAJgCAABk&#10;cnMvZG93bnJldi54bWxQSwUGAAAAAAQABAD1AAAAjQMAAAAA&#10;" fillcolor="black" stroked="f"/>
                        <v:rect id="Rectangle 2473" o:spid="_x0000_s1794" style="position:absolute;left:956;top:17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zVG8kA&#10;AADeAAAADwAAAGRycy9kb3ducmV2LnhtbESPT2sCMRTE7wW/Q3hCbzXr1qrdGkULgpeC/w719ty8&#10;7i5uXrZJqtt++kYQPA4z8xtmMmtNLc7kfGVZQb+XgCDOra64ULDfLZ/GIHxA1lhbJgW/5GE27TxM&#10;MNP2whs6b0MhIoR9hgrKEJpMSp+XZND3bEMcvS/rDIYoXSG1w0uEm1qmSTKUBiuOCyU29F5Sftr+&#10;GAWL1/Hiez3gj7/N8UCHz+PpJXWJUo/ddv4GIlAb7uFbe6UVpMPR4Bm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ZzVG8kAAADeAAAADwAAAAAAAAAAAAAAAACYAgAA&#10;ZHJzL2Rvd25yZXYueG1sUEsFBgAAAAAEAAQA9QAAAI4DAAAAAA==&#10;" fillcolor="black" stroked="f"/>
                        <v:rect id="Rectangle 2474" o:spid="_x0000_s1795" style="position:absolute;left:956;top:17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VNb8gA&#10;AADeAAAADwAAAGRycy9kb3ducmV2LnhtbESPQWvCQBSE7wX/w/KE3uqmIbUaXaUWCr0I1XrQ2zP7&#10;mgSzb9PdrUZ/vSsUPA4z8w0znXemEUdyvras4HmQgCAurK65VLD5/ngagfABWWNjmRScycN81nuY&#10;Yq7tiVd0XIdSRAj7HBVUIbS5lL6oyKAf2JY4ej/WGQxRulJqh6cIN41Mk2QoDdYcFyps6b2i4rD+&#10;MwoW49Hi9yvj5WW139Fuuz+8pC5R6rHfvU1ABOrCPfzf/tQK0uFr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dU1vyAAAAN4AAAAPAAAAAAAAAAAAAAAAAJgCAABk&#10;cnMvZG93bnJldi54bWxQSwUGAAAAAAQABAD1AAAAjQMAAAAA&#10;" fillcolor="black" stroked="f"/>
                        <v:rect id="Rectangle 2475" o:spid="_x0000_s1796" style="position:absolute;left:956;top:15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no9MgA&#10;AADeAAAADwAAAGRycy9kb3ducmV2LnhtbESPQWsCMRSE70L/Q3hCb5p1UWu3RqkFwYugtod6e25e&#10;dxc3L9sk1dVfbwShx2FmvmGm89bU4kTOV5YVDPoJCOLc6ooLBV+fy94EhA/IGmvLpOBCHuazp84U&#10;M23PvKXTLhQiQthnqKAMocmk9HlJBn3fNsTR+7HOYIjSFVI7PEe4qWWaJGNpsOK4UGJDHyXlx92f&#10;UbB4nSx+N0NeX7eHPe2/D8dR6hKlnrvt+xuIQG34Dz/aK60gHb8MR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Oej0yAAAAN4AAAAPAAAAAAAAAAAAAAAAAJgCAABk&#10;cnMvZG93bnJldi54bWxQSwUGAAAAAAQABAD1AAAAjQMAAAAA&#10;" fillcolor="black" stroked="f"/>
                        <v:rect id="Rectangle 2476" o:spid="_x0000_s1797" style="position:absolute;left:956;top:15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2g8gA&#10;AADeAAAADwAAAGRycy9kb3ducmV2LnhtbESPQWvCQBSE7wX/w/KE3uqmwaYaXaUWCr0I1XrQ2zP7&#10;mgSzb9PdrUZ/vSsUPA4z8w0znXemEUdyvras4HmQgCAurK65VLD5/ngagfABWWNjmRScycN81nuY&#10;Yq7tiVd0XIdSRAj7HBVUIbS5lL6oyKAf2JY4ej/WGQxRulJqh6cIN41MkySTBmuOCxW29F5RcVj/&#10;GQWL8Wjx+zXk5WW139Fuuz+8pC5R6rHfvU1ABOrCPfzf/tQK0ux1m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63aDyAAAAN4AAAAPAAAAAAAAAAAAAAAAAJgCAABk&#10;cnMvZG93bnJldi54bWxQSwUGAAAAAAQABAD1AAAAjQMAAAAA&#10;" fillcolor="black" stroked="f"/>
                        <v:rect id="Rectangle 2477" o:spid="_x0000_s1798" style="position:absolute;left:956;top:15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fTGMgA&#10;AADeAAAADwAAAGRycy9kb3ducmV2LnhtbESPT2sCMRTE70K/Q3hCb5p18V+3RqmC4EWotod6e25e&#10;dxc3L2uS6uqnb4RCj8PM/IaZLVpTiws5X1lWMOgnIIhzqysuFHx+rHtTED4ga6wtk4IbeVjMnzoz&#10;zLS98o4u+1CICGGfoYIyhCaT0uclGfR92xBH79s6gyFKV0jt8BrhppZpkoylwYrjQokNrUrKT/sf&#10;o2D5Ml2e34e8ve+OBzp8HU+j1CVKPXfbt1cQgdrwH/5rb7SCdDwZT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p9MYyAAAAN4AAAAPAAAAAAAAAAAAAAAAAJgCAABk&#10;cnMvZG93bnJldi54bWxQSwUGAAAAAAQABAD1AAAAjQMAAAAA&#10;" fillcolor="black" stroked="f"/>
                        <v:rect id="Rectangle 2478" o:spid="_x0000_s1799" style="position:absolute;left:956;top:15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hHasUA&#10;AADeAAAADwAAAGRycy9kb3ducmV2LnhtbERPyW7CMBC9V+IfrKnErTiNKEvAIKhUqRekshzgNsRD&#10;EhGPU9tAytfXBySOT2+fzltTiys5X1lW8N5LQBDnVldcKNhtv95GIHxA1lhbJgV/5GE+67xMMdP2&#10;xmu6bkIhYgj7DBWUITSZlD4vyaDv2YY4cifrDIYIXSG1w1sMN7VMk2QgDVYcG0ps6LOk/Ly5GAXL&#10;8Wj5+9Pn1X19PNBhfzx/pC5RqvvaLiYgArXhKX64v7WCdDDsx73xTr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OEdqxQAAAN4AAAAPAAAAAAAAAAAAAAAAAJgCAABkcnMv&#10;ZG93bnJldi54bWxQSwUGAAAAAAQABAD1AAAAigMAAAAA&#10;" fillcolor="black" stroked="f"/>
                        <v:rect id="Rectangle 2479" o:spid="_x0000_s1800" style="position:absolute;left:956;top:15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Ti8cgA&#10;AADeAAAADwAAAGRycy9kb3ducmV2LnhtbESPT2sCMRTE7wW/Q3hCbzXbxVpdjaKFQi+C/w56e25e&#10;dxc3L2uS6tpP3whCj8PM/IaZzFpTiws5X1lW8NpLQBDnVldcKNhtP1+GIHxA1lhbJgU38jCbdp4m&#10;mGl75TVdNqEQEcI+QwVlCE0mpc9LMuh7tiGO3rd1BkOUrpDa4TXCTS3TJBlIgxXHhRIb+igpP21+&#10;jILFaLg4r/q8/F0fD3TYH09vqUuUeu628zGIQG34Dz/aX1pBOnjvj+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dOLxyAAAAN4AAAAPAAAAAAAAAAAAAAAAAJgCAABk&#10;cnMvZG93bnJldi54bWxQSwUGAAAAAAQABAD1AAAAjQMAAAAA&#10;" fillcolor="black" stroked="f"/>
                        <v:rect id="Rectangle 2480" o:spid="_x0000_s1801" style="position:absolute;left:956;top:15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fdsccA&#10;AADeAAAADwAAAGRycy9kb3ducmV2LnhtbESPy2rCQBSG9wXfYThCd3ViqLfUiWih0E1BbRe6O2ZO&#10;k5DMmXRmqmmf3lkILn/+G99y1ZtWnMn52rKC8SgBQVxYXXOp4Ovz7WkOwgdkja1lUvBHHlb54GGJ&#10;mbYX3tF5H0oRR9hnqKAKocuk9EVFBv3IdsTR+7bOYIjSlVI7vMRx08o0SabSYM3xocKOXisqmv2v&#10;UbBZzDc/22f++N+djnQ8nJpJ6hKlHof9+gVEoD7cw7f2u1aQTmeT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X3bHHAAAA3gAAAA8AAAAAAAAAAAAAAAAAmAIAAGRy&#10;cy9kb3ducmV2LnhtbFBLBQYAAAAABAAEAPUAAACMAwAAAAA=&#10;" fillcolor="black" stroked="f"/>
                        <v:rect id="Rectangle 2481" o:spid="_x0000_s1802" style="position:absolute;left:956;top:15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t4KsgA&#10;AADeAAAADwAAAGRycy9kb3ducmV2LnhtbESPT2sCMRTE7wW/Q3hCbzXrola3RqlCoReh/jno7bl5&#10;3V3cvGyTVFc/vREKPQ4z8xtmOm9NLc7kfGVZQb+XgCDOra64ULDbfryMQfiArLG2TAqu5GE+6zxN&#10;MdP2wms6b0IhIoR9hgrKEJpMSp+XZND3bEMcvW/rDIYoXSG1w0uEm1qmSTKSBiuOCyU2tCwpP21+&#10;jYLFZLz4+Rrw6rY+HuiwP56GqUuUeu62728gArXhP/zX/tQK0tHrs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23gqyAAAAN4AAAAPAAAAAAAAAAAAAAAAAJgCAABk&#10;cnMvZG93bnJldi54bWxQSwUGAAAAAAQABAD1AAAAjQMAAAAA&#10;" fillcolor="black" stroked="f"/>
                        <v:rect id="Rectangle 2482" o:spid="_x0000_s1803" style="position:absolute;left:956;top:15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nmXcgA&#10;AADeAAAADwAAAGRycy9kb3ducmV2LnhtbESPQWsCMRSE74X+h/AKvdWsi1pdjVIFwYugtod6e26e&#10;u4ubl22S6uqvNwWhx2FmvmEms9bU4kzOV5YVdDsJCOLc6ooLBV+fy7chCB+QNdaWScGVPMymz08T&#10;zLS98JbOu1CICGGfoYIyhCaT0uclGfQd2xBH72idwRClK6R2eIlwU8s0SQbSYMVxocSGFiXlp92v&#10;UTAfDec/mx6vb9vDnvbfh1M/dYlSry/txxhEoDb8hx/tlVaQDt77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CeZdyAAAAN4AAAAPAAAAAAAAAAAAAAAAAJgCAABk&#10;cnMvZG93bnJldi54bWxQSwUGAAAAAAQABAD1AAAAjQMAAAAA&#10;" fillcolor="black" stroked="f"/>
                        <v:rect id="Rectangle 2483" o:spid="_x0000_s1804" style="position:absolute;left:956;top:15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VDxskA&#10;AADeAAAADwAAAGRycy9kb3ducmV2LnhtbESPT2sCMRTE70K/Q3iF3jTbtf7papRaKHgR1Hqot+fm&#10;ubu4eVmTVFc/fVMo9DjMzG+Y6bw1tbiQ85VlBc+9BARxbnXFhYLd50d3DMIHZI21ZVJwIw/z2UNn&#10;ipm2V97QZRsKESHsM1RQhtBkUvq8JIO+Zxvi6B2tMxiidIXUDq8RbmqZJslQGqw4LpTY0HtJ+Wn7&#10;bRQsXseL8/qFV/fNYU/7r8NpkLpEqafH9m0CIlAb/sN/7aVWkA5Hgz7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EVDxskAAADeAAAADwAAAAAAAAAAAAAAAACYAgAA&#10;ZHJzL2Rvd25yZXYueG1sUEsFBgAAAAAEAAQA9QAAAI4DAAAAAA==&#10;" fillcolor="black" stroked="f"/>
                        <v:rect id="Rectangle 2484" o:spid="_x0000_s1805" style="position:absolute;left:956;top:15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zbssgA&#10;AADeAAAADwAAAGRycy9kb3ducmV2LnhtbESPQWsCMRSE70L/Q3hCb5p1UWu3RqkFwYugtod6e25e&#10;dxc3L9sk1dVfbwShx2FmvmGm89bU4kTOV5YVDPoJCOLc6ooLBV+fy94EhA/IGmvLpOBCHuazp84U&#10;M23PvKXTLhQiQthnqKAMocmk9HlJBn3fNsTR+7HOYIjSFVI7PEe4qWWaJGNpsOK4UGJDHyXlx92f&#10;UbB4nSx+N0NeX7eHPe2/D8dR6hKlnrvt+xuIQG34Dz/aK60gHb+Mh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rNuyyAAAAN4AAAAPAAAAAAAAAAAAAAAAAJgCAABk&#10;cnMvZG93bnJldi54bWxQSwUGAAAAAAQABAD1AAAAjQMAAAAA&#10;" fillcolor="black" stroked="f"/>
                        <v:rect id="Rectangle 2485" o:spid="_x0000_s1806" style="position:absolute;left:956;top:15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B+Kc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B2Osg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OB+KckAAADeAAAADwAAAAAAAAAAAAAAAACYAgAA&#10;ZHJzL2Rvd25yZXYueG1sUEsFBgAAAAAEAAQA9QAAAI4DAAAAAA==&#10;" fillcolor="black" stroked="f"/>
                        <v:rect id="Rectangle 2486" o:spid="_x0000_s1807" style="position:absolute;left:956;top:15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LgXsgA&#10;AADeAAAADwAAAGRycy9kb3ducmV2LnhtbESPQWvCQBSE7wX/w/KE3uqmQVObukoVCr0Ianuot2f2&#10;NQlm36a7W43+elcQPA4z8w0zmXWmEQdyvras4HmQgCAurK65VPD99fE0BuEDssbGMik4kYfZtPcw&#10;wVzbI6/psAmliBD2OSqoQmhzKX1RkUE/sC1x9H6tMxiidKXUDo8RbhqZJkkmDdYcFypsaVFRsd/8&#10;GwXz1/H8bzXk5Xm929L2Z7cfpS5R6rHfvb+BCNSFe/jW/tQK0uxll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MuBeyAAAAN4AAAAPAAAAAAAAAAAAAAAAAJgCAABk&#10;cnMvZG93bnJldi54bWxQSwUGAAAAAAQABAD1AAAAjQMAAAAA&#10;" fillcolor="black" stroked="f"/>
                        <v:rect id="Rectangle 2487" o:spid="_x0000_s1808" style="position:absolute;left:956;top:15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5Fxc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wZTe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fkXFyAAAAN4AAAAPAAAAAAAAAAAAAAAAAJgCAABk&#10;cnMvZG93bnJldi54bWxQSwUGAAAAAAQABAD1AAAAjQMAAAAA&#10;" fillcolor="black" stroked="f"/>
                        <v:rect id="Rectangle 2488" o:spid="_x0000_s1809" style="position:absolute;left:956;top:15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HRt8YA&#10;AADeAAAADwAAAGRycy9kb3ducmV2LnhtbERPu27CMBTdK/EP1kXqVhyi8kpxEFSq1KUS0A6wXeLb&#10;JEp8ndoupP16PCAxHp33ctWbVpzJ+dqygvEoAUFcWF1zqeDr8+1pDsIHZI2tZVLwRx5W+eBhiZm2&#10;F97ReR9KEUPYZ6igCqHLpPRFRQb9yHbEkfu2zmCI0JVSO7zEcNPKNEmm0mDNsaHCjl4rKpr9r1Gw&#10;Wcw3P9tn/vjfnY50PJyaSeoSpR6H/foFRKA+3MU397tWkE5nk7g33olX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HRt8YAAADeAAAADwAAAAAAAAAAAAAAAACYAgAAZHJz&#10;L2Rvd25yZXYueG1sUEsFBgAAAAAEAAQA9QAAAIsDAAAAAA==&#10;" fillcolor="black" stroked="f"/>
                        <v:rect id="Rectangle 2489" o:spid="_x0000_s1810" style="position:absolute;left:956;top:15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10LMgA&#10;AADeAAAADwAAAGRycy9kb3ducmV2LnhtbESPT2sCMRTE7wW/Q3hCbzXbRa2uRlGh0Euh/jno7bl5&#10;3V3cvKxJqls/vREKPQ4z8xtmOm9NLS7kfGVZwWsvAUGcW11xoWC3fX8ZgfABWWNtmRT8kof5rPM0&#10;xUzbK6/psgmFiBD2GSooQ2gyKX1ekkHfsw1x9L6tMxiidIXUDq8RbmqZJslQGqw4LpTY0Kqk/LT5&#10;MQqW49Hy/NXnz9v6eKDD/ngapC5R6rnbLiYgArXhP/zX/tAK0uHbY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rXQsyAAAAN4AAAAPAAAAAAAAAAAAAAAAAJgCAABk&#10;cnMvZG93bnJldi54bWxQSwUGAAAAAAQABAD1AAAAjQMAAAAA&#10;" fillcolor="black" stroked="f"/>
                        <v:rect id="Rectangle 2490" o:spid="_x0000_s1811" style="position:absolute;left:956;top:15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sXDMcA&#10;AADeAAAADwAAAGRycy9kb3ducmV2LnhtbESPzWrCQBSF9wXfYbhCd3Vi0FSjo6hQ6Eaotou6u2au&#10;STBzJ85MNfr0nUWhy8P545svO9OIKzlfW1YwHCQgiAuray4VfH2+vUxA+ICssbFMCu7kYbnoPc0x&#10;1/bGO7ruQyniCPscFVQhtLmUvqjIoB/Yljh6J+sMhihdKbXDWxw3jUyTJJMGa44PFba0qag473+M&#10;gvV0sr58jHj72B0PdPg+nsepS5R67nerGYhAXfgP/7XftYI0e80i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7FwzHAAAA3gAAAA8AAAAAAAAAAAAAAAAAmAIAAGRy&#10;cy9kb3ducmV2LnhtbFBLBQYAAAAABAAEAPUAAACMAwAAAAA=&#10;" fillcolor="black" stroked="f"/>
                        <v:rect id="Rectangle 2491" o:spid="_x0000_s1812" style="position:absolute;left:956;top:15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yl8gA&#10;AADeAAAADwAAAGRycy9kb3ducmV2LnhtbESPQWvCQBSE74L/YXmF3nRjaFONrqKFQi9CtR709sy+&#10;JsHs23R3q9Ff7xYKPQ4z8w0zW3SmEWdyvrasYDRMQBAXVtdcKth9vg3GIHxA1thYJgVX8rCY93sz&#10;zLW98IbO21CKCGGfo4IqhDaX0hcVGfRD2xJH78s6gyFKV0rt8BLhppFpkmTSYM1xocKWXisqTtsf&#10;o2A1Ga++P554fdscD3TYH0/PqUuUenzollMQgbrwH/5rv2sFafaS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t7KXyAAAAN4AAAAPAAAAAAAAAAAAAAAAAJgCAABk&#10;cnMvZG93bnJldi54bWxQSwUGAAAAAAQABAD1AAAAjQMAAAAA&#10;" fillcolor="black" stroked="f"/>
                        <v:rect id="Rectangle 2492" o:spid="_x0000_s1813" style="position:absolute;left:956;top:15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Us4MgA&#10;AADeAAAADwAAAGRycy9kb3ducmV2LnhtbESPQWvCQBSE70L/w/KE3nRjaFObukotCL0Ianuot2f2&#10;NQlm36a7q0Z/vSsIPQ4z8w0zmXWmEUdyvrasYDRMQBAXVtdcKvj+WgzGIHxA1thYJgVn8jCbPvQm&#10;mGt74jUdN6EUEcI+RwVVCG0upS8qMuiHtiWO3q91BkOUrpTa4SnCTSPTJMmkwZrjQoUtfVRU7DcH&#10;o2D+Op7/rZ54eVnvtrT92e2fU5co9djv3t9ABOrCf/je/tQK0uwl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ZSzgyAAAAN4AAAAPAAAAAAAAAAAAAAAAAJgCAABk&#10;cnMvZG93bnJldi54bWxQSwUGAAAAAAQABAD1AAAAjQMAAAAA&#10;" fillcolor="black" stroked="f"/>
                        <v:rect id="Rectangle 2493" o:spid="_x0000_s1814" style="position:absolute;left:956;top:14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Je8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ZY/5Q9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imJe8kAAADeAAAADwAAAAAAAAAAAAAAAACYAgAA&#10;ZHJzL2Rvd25yZXYueG1sUEsFBgAAAAAEAAQA9QAAAI4DAAAAAA==&#10;" fillcolor="black" stroked="f"/>
                        <v:rect id="Rectangle 2494" o:spid="_x0000_s1815" style="position:absolute;left:956;top:14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RD8gA&#10;AADeAAAADwAAAGRycy9kb3ducmV2LnhtbESPQWvCQBSE7wX/w/KE3uqmwaYaXaUWCr0I1XrQ2zP7&#10;mgSzb9PdrUZ/vSsUPA4z8w0znXemEUdyvras4HmQgCAurK65VLD5/ngagfABWWNjmRScycN81nuY&#10;Yq7tiVd0XIdSRAj7HBVUIbS5lL6oyKAf2JY4ej/WGQxRulJqh6cIN41MkySTBmuOCxW29F5RcVj/&#10;GQWL8Wjx+zXk5WW139Fuuz+8pC5R6rHfvU1ABOrCPfzf/tQK0uw1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wBEPyAAAAN4AAAAPAAAAAAAAAAAAAAAAAJgCAABk&#10;cnMvZG93bnJldi54bWxQSwUGAAAAAAQABAD1AAAAjQMAAAAA&#10;" fillcolor="black" stroked="f"/>
                        <v:rect id="Rectangle 2495" o:spid="_x0000_s1816" style="position:absolute;left:956;top:148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y0lMgA&#10;AADeAAAADwAAAGRycy9kb3ducmV2LnhtbESPQWvCQBSE7wX/w/KE3uqmQVObukoVCr0Ianuot2f2&#10;NQlm36a7W43+elcQPA4z8w0zmXWmEQdyvras4HmQgCAurK65VPD99fE0BuEDssbGMik4kYfZtPcw&#10;wVzbI6/psAmliBD2OSqoQmhzKX1RkUE/sC1x9H6tMxiidKXUDo8RbhqZJkkmDdYcFypsaVFRsd/8&#10;GwXz1/H8bzXk5Xm929L2Z7cfpS5R6rHfvb+BCNSFe/jW/tQK0uwlG8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jLSUyAAAAN4AAAAPAAAAAAAAAAAAAAAAAJgCAABk&#10;cnMvZG93bnJldi54bWxQSwUGAAAAAAQABAD1AAAAjQMAAAAA&#10;" fillcolor="black" stroked="f"/>
                        <v:rect id="Rectangle 2496" o:spid="_x0000_s1817" style="position:absolute;left:956;top:14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4q48gA&#10;AADeAAAADwAAAGRycy9kb3ducmV2LnhtbESPQWvCQBSE70L/w/KE3nRjaFObukotCL0Ianuot2f2&#10;NQlm36a7q0Z/vSsIPQ4z8w0zmXWmEUdyvrasYDRMQBAXVtdcKvj+WgzGIHxA1thYJgVn8jCbPvQm&#10;mGt74jUdN6EUEcI+RwVVCG0upS8qMuiHtiWO3q91BkOUrpTa4SnCTSPTJMmkwZrjQoUtfVRU7DcH&#10;o2D+Op7/rZ54eVnvtrT92e2fU5co9djv3t9ABOrCf/je/tQK0uwly+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XirjyAAAAN4AAAAPAAAAAAAAAAAAAAAAAJgCAABk&#10;cnMvZG93bnJldi54bWxQSwUGAAAAAAQABAD1AAAAjQMAAAAA&#10;" fillcolor="black" stroked="f"/>
                        <v:rect id="Rectangle 2497" o:spid="_x0000_s1818" style="position:absolute;left:956;top:14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KPeMgA&#10;AADeAAAADwAAAGRycy9kb3ducmV2LnhtbESPQWvCQBSE7wX/w/KE3uqmoUaNrlILhV6Eaj3o7Zl9&#10;TYLZt+nuVqO/visIPQ4z8w0zW3SmESdyvras4HmQgCAurK65VLD9en8ag/ABWWNjmRRcyMNi3nuY&#10;Ya7tmdd02oRSRAj7HBVUIbS5lL6oyKAf2JY4et/WGQxRulJqh+cIN41MkySTBmuOCxW29FZRcdz8&#10;GgXLyXj58/nCq+v6sKf97nAcpi5R6rHfvU5BBOrCf/je/tAK0myUj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Eo94yAAAAN4AAAAPAAAAAAAAAAAAAAAAAJgCAABk&#10;cnMvZG93bnJldi54bWxQSwUGAAAAAAQABAD1AAAAjQMAAAAA&#10;" fillcolor="black" stroked="f"/>
                        <v:rect id="Rectangle 2498" o:spid="_x0000_s1819" style="position:absolute;left:956;top:14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0bCsUA&#10;AADeAAAADwAAAGRycy9kb3ducmV2LnhtbERPz2vCMBS+D/wfwhN2m6lFO61GUWGwizDdDvP2bJ5t&#10;sXmpSabVv345DHb8+H7Pl51pxJWcry0rGA4SEMSF1TWXCr4+314mIHxA1thYJgV38rBc9J7mmGt7&#10;4x1d96EUMYR9jgqqENpcSl9UZNAPbEscuZN1BkOErpTa4S2Gm0amSZJJgzXHhgpb2lRUnPc/RsF6&#10;OllfPka8feyOBzp8H8/j1CVKPfe71QxEoC78i//c71pBmr1m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RsKxQAAAN4AAAAPAAAAAAAAAAAAAAAAAJgCAABkcnMv&#10;ZG93bnJldi54bWxQSwUGAAAAAAQABAD1AAAAigMAAAAA&#10;" fillcolor="black" stroked="f"/>
                        <v:rect id="Rectangle 2499" o:spid="_x0000_s1820" style="position:absolute;left:956;top:14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G+kcgA&#10;AADeAAAADwAAAGRycy9kb3ducmV2LnhtbESPQWvCQBSE70L/w/KE3nRjaFONrlILhV6Eaj3o7Zl9&#10;JsHs23R3q9Ff7xYKPQ4z8w0zW3SmEWdyvrasYDRMQBAXVtdcKth+vQ/GIHxA1thYJgVX8rCYP/Rm&#10;mGt74TWdN6EUEcI+RwVVCG0upS8qMuiHtiWO3tE6gyFKV0rt8BLhppFpkmTSYM1xocKW3ioqTpsf&#10;o2A5GS+/P594dVsf9rTfHU7PqUuUeux3r1MQgbrwH/5rf2gFafaS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wb6RyAAAAN4AAAAPAAAAAAAAAAAAAAAAAJgCAABk&#10;cnMvZG93bnJldi54bWxQSwUGAAAAAAQABAD1AAAAjQMAAAAA&#10;" fillcolor="black" stroked="f"/>
                        <v:rect id="Rectangle 2500" o:spid="_x0000_s1821" style="position:absolute;left:956;top:13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KB0ccA&#10;AADeAAAADwAAAGRycy9kb3ducmV2LnhtbESPy2rCQBSG9wXfYTiCuzppqLfoKFoodCNU7aLujpnT&#10;JJg5E2dGjT59ZyG4/PlvfLNFa2pxIecrywre+gkI4tzqigsFP7vP1zEIH5A11pZJwY08LOadlxlm&#10;2l55Q5dtKEQcYZ+hgjKEJpPS5yUZ9H3bEEfvzzqDIUpXSO3wGsdNLdMkGUqDFceHEhv6KCk/bs9G&#10;wWoyXp2+33l93xz2tP89HAepS5TqddvlFESgNjzDj/aXVpAOR6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igdHHAAAA3gAAAA8AAAAAAAAAAAAAAAAAmAIAAGRy&#10;cy9kb3ducmV2LnhtbFBLBQYAAAAABAAEAPUAAACMAwAAAAA=&#10;" fillcolor="black" stroked="f"/>
                        <v:rect id="Rectangle 2501" o:spid="_x0000_s1822" style="position:absolute;left:956;top:13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4kSsgA&#10;AADeAAAADwAAAGRycy9kb3ducmV2LnhtbESPzWsCMRTE7wX/h/CE3mrWxc+tUapQ6EWoHwe9PTev&#10;u4ubl22S6upf3wiFHoeZ+Q0zW7SmFhdyvrKsoN9LQBDnVldcKNjv3l8mIHxA1lhbJgU38rCYd55m&#10;mGl75Q1dtqEQEcI+QwVlCE0mpc9LMuh7tiGO3pd1BkOUrpDa4TXCTS3TJBlJgxXHhRIbWpWUn7c/&#10;RsFyOll+fw54fd+cjnQ8nM7D1CVKPXfbt1cQgdrwH/5rf2gF6Wg87sPj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biRKyAAAAN4AAAAPAAAAAAAAAAAAAAAAAJgCAABk&#10;cnMvZG93bnJldi54bWxQSwUGAAAAAAQABAD1AAAAjQMAAAAA&#10;" fillcolor="black" stroked="f"/>
                        <v:rect id="Rectangle 2502" o:spid="_x0000_s1823" style="position:absolute;left:956;top:13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y6PcgA&#10;AADeAAAADwAAAGRycy9kb3ducmV2LnhtbESPT2sCMRTE74V+h/AKvdWsi39Xo1RB8CKo7aHenpvn&#10;7uLmZZukuvrpTaHQ4zAzv2Gm89bU4kLOV5YVdDsJCOLc6ooLBZ8fq7cRCB+QNdaWScGNPMxnz09T&#10;zLS98o4u+1CICGGfoYIyhCaT0uclGfQd2xBH72SdwRClK6R2eI1wU8s0SQbSYMVxocSGliXl5/2P&#10;UbAYjxbf2x5v7rvjgQ5fx3M/dYlSry/t+wREoDb8h//aa60gHQyHKfzeiVd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vLo9yAAAAN4AAAAPAAAAAAAAAAAAAAAAAJgCAABk&#10;cnMvZG93bnJldi54bWxQSwUGAAAAAAQABAD1AAAAjQMAAAAA&#10;" fillcolor="black" stroked="f"/>
                        <v:rect id="Rectangle 2503" o:spid="_x0000_s1824" style="position:absolute;left:956;top:13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fps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ulsNoL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8B+myAAAAN4AAAAPAAAAAAAAAAAAAAAAAJgCAABk&#10;cnMvZG93bnJldi54bWxQSwUGAAAAAAQABAD1AAAAjQMAAAAA&#10;" fillcolor="black" stroked="f"/>
                        <v:rect id="Rectangle 2504" o:spid="_x0000_s1825" style="position:absolute;left:956;top:13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H0sgA&#10;AADeAAAADwAAAGRycy9kb3ducmV2LnhtbESPT2sCMRTE70K/Q3hCb5p18V+3RqmC4EWotod6e25e&#10;dxc3L2uS6uqnb4RCj8PM/IaZLVpTiws5X1lWMOgnIIhzqysuFHx+rHtTED4ga6wtk4IbeVjMnzoz&#10;zLS98o4u+1CICGGfoYIyhCaT0uclGfR92xBH79s6gyFKV0jt8BrhppZpkoylwYrjQokNrUrKT/sf&#10;o2D5Ml2e34e8ve+OBzp8HU+j1CVKPXfbt1cQgdrwH/5rb7SCdDyZDO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GYfSyAAAAN4AAAAPAAAAAAAAAAAAAAAAAJgCAABk&#10;cnMvZG93bnJldi54bWxQSwUGAAAAAAQABAD1AAAAjQMAAAAA&#10;" fillcolor="black" stroked="f"/>
                        <v:rect id="Rectangle 2505" o:spid="_x0000_s1826" style="position:absolute;left:956;top:132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UiSc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yZjO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VSJJyAAAAN4AAAAPAAAAAAAAAAAAAAAAAJgCAABk&#10;cnMvZG93bnJldi54bWxQSwUGAAAAAAQABAD1AAAAjQMAAAAA&#10;" fillcolor="black" stroked="f"/>
                        <v:rect id="Rectangle 2506" o:spid="_x0000_s1827" style="position:absolute;left:956;top:13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e8PsgA&#10;AADeAAAADwAAAGRycy9kb3ducmV2LnhtbESPQWvCQBSE7wX/w/KE3uqmoUaNrlILhV6Eaj3o7Zl9&#10;TYLZt+nuVqO/visIPQ4z8w0zW3SmESdyvras4HmQgCAurK65VLD9en8ag/ABWWNjmRRcyMNi3nuY&#10;Ya7tmdd02oRSRAj7HBVUIbS5lL6oyKAf2JY4et/WGQxRulJqh+cIN41MkySTBmuOCxW29FZRcdz8&#10;GgXLyXj58/nCq+v6sKf97nAcpi5R6rHfvU5BBOrCf/je/tAK0mw0y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h7w+yAAAAN4AAAAPAAAAAAAAAAAAAAAAAJgCAABk&#10;cnMvZG93bnJldi54bWxQSwUGAAAAAAQABAD1AAAAjQMAAAAA&#10;" fillcolor="black" stroked="f"/>
                        <v:rect id="Rectangle 2507" o:spid="_x0000_s1828" style="position:absolute;left:956;top:13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ZpcgA&#10;AADeAAAADwAAAGRycy9kb3ducmV2LnhtbESPQWvCQBSE7wX/w/KE3uqmoRqNrlILhV6Eaj3o7Zl9&#10;TYLZt+nuVqO/visIPQ4z8w0zW3SmESdyvras4HmQgCAurK65VLD9en8ag/ABWWNjmRRcyMNi3nuY&#10;Ya7tmdd02oRSRAj7HBVUIbS5lL6oyKAf2JY4et/WGQxRulJqh+cIN41Mk2QkDdYcFyps6a2i4rj5&#10;NQqWk/Hy5/OFV9f1YU/73eE4TF2i1GO/e52CCNSF//C9/aEVpKMsy+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yxmlyAAAAN4AAAAPAAAAAAAAAAAAAAAAAJgCAABk&#10;cnMvZG93bnJldi54bWxQSwUGAAAAAAQABAD1AAAAjQMAAAAA&#10;" fillcolor="black" stroked="f"/>
                        <v:rect id="Rectangle 2508" o:spid="_x0000_s1829" style="position:absolute;left:956;top:13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N18UA&#10;AADeAAAADwAAAGRycy9kb3ducmV2LnhtbERPu27CMBTdK/EP1kViK06j8goYBJUqdUEq0KFsl/g2&#10;iYivg20g8PX1gMR4dN6zRWtqcSHnK8sK3voJCOLc6ooLBT+7z9cxCB+QNdaWScGNPCzmnZcZZtpe&#10;eUOXbShEDGGfoYIyhCaT0uclGfR92xBH7s86gyFCV0jt8BrDTS3TJBlKgxXHhhIb+igpP27PRsFq&#10;Ml6dvt95fd8c9rT/PRwHqUuU6nXb5RREoDY8xQ/3l1aQDkejuDfeiV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I3XxQAAAN4AAAAPAAAAAAAAAAAAAAAAAJgCAABkcnMv&#10;ZG93bnJldi54bWxQSwUGAAAAAAQABAD1AAAAigMAAAAA&#10;" fillcolor="black" stroked="f"/>
                        <v:rect id="Rectangle 2509" o:spid="_x0000_s1830" style="position:absolute;left:956;top:13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goTMkA&#10;AADeAAAADwAAAGRycy9kb3ducmV2LnhtbESPzWsCMRTE7wX/h/CE3mq2i/VjNYoKhV6E+nHQ23Pz&#10;uru4eVmTVLf+9Y1Q6HGYmd8w03lranEl5yvLCl57CQji3OqKCwX73fvLCIQPyBpry6TghzzMZ52n&#10;KWba3nhD120oRISwz1BBGUKTSenzkgz6nm2Io/dlncEQpSukdniLcFPLNEkG0mDFcaHEhlYl5eft&#10;t1GwHI+Wl88+r++b05GOh9P5LXWJUs/ddjEBEagN/+G/9odWkA6Gwz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hgoTMkAAADeAAAADwAAAAAAAAAAAAAAAACYAgAA&#10;ZHJzL2Rvd25yZXYueG1sUEsFBgAAAAAEAAQA9QAAAI4DAAAAAA==&#10;" fillcolor="black" stroked="f"/>
                        <v:rect id="Rectangle 2510" o:spid="_x0000_s1831" style="position:absolute;left:956;top:129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fx9scA&#10;AADeAAAADwAAAGRycy9kb3ducmV2LnhtbESPy2rCQBSG94W+w3AK7urEUDVGR6kFwU2hXha6O2aO&#10;STBzJp0ZNfbpO4tClz//jW+26EwjbuR8bVnBoJ+AIC6srrlUsN+tXjMQPiBrbCyTggd5WMyfn2aY&#10;a3vnDd22oRRxhH2OCqoQ2lxKX1Rk0PdtSxy9s3UGQ5SulNrhPY6bRqZJMpIGa44PFbb0UVFx2V6N&#10;guUkW35/vfHnz+Z0pOPhdBmmLlGq99K9T0EE6sJ/+K+91grS0TiL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38fbHAAAA3gAAAA8AAAAAAAAAAAAAAAAAmAIAAGRy&#10;cy9kb3ducmV2LnhtbFBLBQYAAAAABAAEAPUAAACMAwAAAAA=&#10;" fillcolor="black" stroked="f"/>
                      </v:group>
                      <v:rect id="Rectangle 2511" o:spid="_x0000_s1832" style="position:absolute;left:6083;top:883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Ubc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dPyS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u1RtyAAAAN4AAAAPAAAAAAAAAAAAAAAAAJgCAABk&#10;cnMvZG93bnJldi54bWxQSwUGAAAAAAQABAD1AAAAjQMAAAAA&#10;" fillcolor="black" stroked="f"/>
                      <v:rect id="Rectangle 2512" o:spid="_x0000_s1833" style="position:absolute;left:6083;top:880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nKGsgA&#10;AADeAAAADwAAAGRycy9kb3ducmV2LnhtbESPQWvCQBSE70L/w/KE3nRjaG2aukotCL0Ianuot2f2&#10;NQlm36a7q0Z/vSsIPQ4z8w0zmXWmEUdyvrasYDRMQBAXVtdcKvj+WgwyED4ga2wsk4IzeZhNH3oT&#10;zLU98ZqOm1CKCGGfo4IqhDaX0hcVGfRD2xJH79c6gyFKV0rt8BThppFpkoylwZrjQoUtfVRU7DcH&#10;o2D+ms3/Vk+8vKx3W9r+7PbPqUuUeux3728gAnXhP3xvf2oF6fgl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acoayAAAAN4AAAAPAAAAAAAAAAAAAAAAAJgCAABk&#10;cnMvZG93bnJldi54bWxQSwUGAAAAAAQABAD1AAAAjQMAAAAA&#10;" fillcolor="black" stroked="f"/>
                      <v:rect id="Rectangle 2513" o:spid="_x0000_s1834" style="position:absolute;left:6083;top:877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VvgckA&#10;AADeAAAADwAAAGRycy9kb3ducmV2LnhtbESPQWvCQBSE7wX/w/KE3urG1NoYXUULBS+Fanuot2f2&#10;mQSzb+PuVtP++m5B8DjMzDfMbNGZRpzJ+dqyguEgAUFcWF1zqeDz4/UhA+EDssbGMin4IQ+Lee9u&#10;hrm2F97QeRtKESHsc1RQhdDmUvqiIoN+YFvi6B2sMxiidKXUDi8RbhqZJslYGqw5LlTY0ktFxXH7&#10;bRSsJtnq9D7it9/Nfke7r/3xKXWJUvf9bjkFEagLt/C1vdYK0vFz9gj/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iVvgckAAADeAAAADwAAAAAAAAAAAAAAAACYAgAA&#10;ZHJzL2Rvd25yZXYueG1sUEsFBgAAAAAEAAQA9QAAAI4DAAAAAA==&#10;" fillcolor="black" stroked="f"/>
                      <v:rect id="Rectangle 2514" o:spid="_x0000_s1835" style="position:absolute;left:6083;top:873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z39cgA&#10;AADeAAAADwAAAGRycy9kb3ducmV2LnhtbESPQWvCQBSE7wX/w/KE3uqmwdoYXaUWCr0I1XrQ2zP7&#10;mgSzb9PdrUZ/vSsUPA4z8w0znXemEUdyvras4HmQgCAurK65VLD5/njKQPiArLGxTArO5GE+6z1M&#10;Mdf2xCs6rkMpIoR9jgqqENpcSl9UZNAPbEscvR/rDIYoXSm1w1OEm0amSTKSBmuOCxW29F5RcVj/&#10;GQWLcbb4/Rry8rLa72i33R9eUpco9djv3iYgAnXhHv5vf2oF6eg1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zPf1yAAAAN4AAAAPAAAAAAAAAAAAAAAAAJgCAABk&#10;cnMvZG93bnJldi54bWxQSwUGAAAAAAQABAD1AAAAjQMAAAAA&#10;" fillcolor="black" stroked="f"/>
                      <v:rect id="Rectangle 2515" o:spid="_x0000_s1836" style="position:absolute;left:6083;top:8713;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BSbs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fglG8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gFJuyAAAAN4AAAAPAAAAAAAAAAAAAAAAAJgCAABk&#10;cnMvZG93bnJldi54bWxQSwUGAAAAAAQABAD1AAAAjQMAAAAA&#10;" fillcolor="black" stroked="f"/>
                      <v:rect id="Rectangle 2516" o:spid="_x0000_s1837" style="position:absolute;left:6083;top:868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LMGckA&#10;AADeAAAADwAAAGRycy9kb3ducmV2LnhtbESPT2vCQBTE74V+h+UVvNVNg01jdJVaEHop1D8HvT2z&#10;zySYfZvurpr203eFQo/DzPyGmc5704oLOd9YVvA0TEAQl1Y3XCnYbpaPOQgfkDW2lknBN3mYz+7v&#10;plhoe+UVXdahEhHCvkAFdQhdIaUvazLoh7Yjjt7ROoMhSldJ7fAa4aaVaZJk0mDDcaHGjt5qKk/r&#10;s1GwGOeLr88Rf/ysDnva7w6n59QlSg0e+tcJiEB9+A//td+1gjR7yT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lLMGckAAADeAAAADwAAAAAAAAAAAAAAAACYAgAA&#10;ZHJzL2Rvd25yZXYueG1sUEsFBgAAAAAEAAQA9QAAAI4DAAAAAA==&#10;" fillcolor="black" stroked="f"/>
                      <v:rect id="Rectangle 2517" o:spid="_x0000_s1838" style="position:absolute;left:6083;top:865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5pgskA&#10;AADeAAAADwAAAGRycy9kb3ducmV2LnhtbESPT2vCQBTE7wW/w/KE3uqmwT9p6ipVKPQiqO2h3p7Z&#10;1ySYfZvubjX66V1B6HGYmd8w03lnGnEk52vLCp4HCQjiwuqaSwVfn+9PGQgfkDU2lknBmTzMZ72H&#10;KebannhDx20oRYSwz1FBFUKbS+mLigz6gW2Jo/djncEQpSuldniKcNPINEnG0mDNcaHClpYVFYft&#10;n1GweMkWv+shry6b/Y523/vDKHWJUo/97u0VRKAu/Ifv7Q+tIB1Psg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R5pgskAAADeAAAADwAAAAAAAAAAAAAAAACYAgAA&#10;ZHJzL2Rvd25yZXYueG1sUEsFBgAAAAAEAAQA9QAAAI4DAAAAAA==&#10;" fillcolor="black" stroked="f"/>
                      <v:rect id="Rectangle 2518" o:spid="_x0000_s1839" style="position:absolute;left:6083;top:861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98MUA&#10;AADeAAAADwAAAGRycy9kb3ducmV2LnhtbERPu27CMBTdK/UfrFuJrThEBULAoFIJiaVSeQywXeJL&#10;EhFfp7aB0K+vh0odj857tuhMI27kfG1ZwaCfgCAurK65VLDfrV4zED4ga2wsk4IHeVjMn59mmGt7&#10;5w3dtqEUMYR9jgqqENpcSl9UZND3bUscubN1BkOErpTa4T2Gm0amSTKSBmuODRW29FFRcdlejYLl&#10;JFt+f73x58/mdKTj4XQZpi5RqvfSvU9BBOrCv/jPvdYK0tE4i3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gf3wxQAAAN4AAAAPAAAAAAAAAAAAAAAAAJgCAABkcnMv&#10;ZG93bnJldi54bWxQSwUGAAAAAAQABAD1AAAAigMAAAAA&#10;" fillcolor="black" stroked="f"/>
                      <v:rect id="Rectangle 2519" o:spid="_x0000_s1840" style="position:absolute;left:6083;top:859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1Ya8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dPyS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zVhryAAAAN4AAAAPAAAAAAAAAAAAAAAAAJgCAABk&#10;cnMvZG93bnJldi54bWxQSwUGAAAAAAQABAD1AAAAjQMAAAAA&#10;" fillcolor="black" stroked="f"/>
                      <v:rect id="Rectangle 2520" o:spid="_x0000_s1841" style="position:absolute;left:6083;top:856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5nK8cA&#10;AADeAAAADwAAAGRycy9kb3ducmV2LnhtbESPy2rCQBSG94W+w3AK7urE0HqJjqKFQjdCvSx0d8wc&#10;k2DmTJwZNfXpOwvB5c9/45vMWlOLKzlfWVbQ6yYgiHOrKy4UbDff70MQPiBrrC2Tgj/yMJu+vkww&#10;0/bGK7quQyHiCPsMFZQhNJmUPi/JoO/ahjh6R+sMhihdIbXDWxw3tUyTpC8NVhwfSmzoq6T8tL4Y&#10;BYvRcHH+/eDlfXXY0353OH2mLlGq89bOxyACteEZfrR/tIK0PxhFgIgTUUB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uZyvHAAAA3gAAAA8AAAAAAAAAAAAAAAAAmAIAAGRy&#10;cy9kb3ducmV2LnhtbFBLBQYAAAAABAAEAPUAAACMAwAAAAA=&#10;" fillcolor="black" stroked="f"/>
                      <v:rect id="Rectangle 2521" o:spid="_x0000_s1842" style="position:absolute;left:6083;top:852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LCsMgA&#10;AADeAAAADwAAAGRycy9kb3ducmV2LnhtbESPzWsCMRTE7wX/h/AKvdWsS/1ajaKFgpeCXwe9PTev&#10;u4ubl22S6rZ/fSMIHoeZ+Q0znbemFhdyvrKsoNdNQBDnVldcKNjvPl5HIHxA1lhbJgW/5GE+6zxN&#10;MdP2yhu6bEMhIoR9hgrKEJpMSp+XZNB3bUMcvS/rDIYoXSG1w2uEm1qmSTKQBiuOCyU29F5Sft7+&#10;GAXL8Wj5vX7jz7/N6UjHw+ncT12i1Mtzu5iACNSGR/jeXmkF6WA47sH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YsKwyAAAAN4AAAAPAAAAAAAAAAAAAAAAAJgCAABk&#10;cnMvZG93bnJldi54bWxQSwUGAAAAAAQABAD1AAAAjQMAAAAA&#10;" fillcolor="black" stroked="f"/>
                      <v:rect id="Rectangle 2522" o:spid="_x0000_s1843" style="position:absolute;left:6083;top:849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cx8kA&#10;AADeAAAADwAAAGRycy9kb3ducmV2LnhtbESPzWsCMRTE7wX/h/AEbzXrYv1YjaKFQi+F+nHQ23Pz&#10;3F3cvGyTVLf+9aZQ6HGYmd8w82VranEl5yvLCgb9BARxbnXFhYL97u15AsIHZI21ZVLwQx6Wi87T&#10;HDNtb7yh6zYUIkLYZ6igDKHJpPR5SQZ93zbE0TtbZzBE6QqpHd4i3NQyTZKRNFhxXCixodeS8sv2&#10;2yhYTyfrr88hf9w3pyMdD6fLS+oSpXrddjUDEagN/+G/9rtWkI7G0xR+78QrIB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Bcx8kAAADeAAAADwAAAAAAAAAAAAAAAACYAgAA&#10;ZHJzL2Rvd25yZXYueG1sUEsFBgAAAAAEAAQA9QAAAI4DAAAAAA==&#10;" fillcolor="black" stroked="f"/>
                      <v:rect id="Rectangle 2523" o:spid="_x0000_s1844" style="position:absolute;left:6083;top:846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XM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A5Hk2f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z5XMkAAADeAAAADwAAAAAAAAAAAAAAAACYAgAA&#10;ZHJzL2Rvd25yZXYueG1sUEsFBgAAAAAEAAQA9QAAAI4DAAAAAA==&#10;" fillcolor="black" stroked="f"/>
                      <v:rect id="Rectangle 2524" o:spid="_x0000_s1845" style="position:absolute;left:6083;top:8440;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VhKMgA&#10;AADeAAAADwAAAGRycy9kb3ducmV2LnhtbESPT2sCMRTE7wW/Q3hCbzXbxVpdjaKFQi+C/w56e25e&#10;dxc3L2uS6tpP3whCj8PM/IaZzFpTiws5X1lW8NpLQBDnVldcKNhtP1+GIHxA1lhbJgU38jCbdp4m&#10;mGl75TVdNqEQEcI+QwVlCE0mpc9LMuh7tiGO3rd1BkOUrpDa4TXCTS3TJBlIgxXHhRIb+igpP21+&#10;jILFaLg4r/q8/F0fD3TYH09vqUuUeu628zGIQG34Dz/aX1pBOngf9e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FWEoyAAAAN4AAAAPAAAAAAAAAAAAAAAAAJgCAABk&#10;cnMvZG93bnJldi54bWxQSwUGAAAAAAQABAD1AAAAjQMAAAAA&#10;" fillcolor="black" stroked="f"/>
                      <v:rect id="Rectangle 2525" o:spid="_x0000_s1846" style="position:absolute;left:6083;top:840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nEs8gA&#10;AADeAAAADwAAAGRycy9kb3ducmV2LnhtbESPT2sCMRTE7wW/Q3hCbzXbRa2uRlGh0Euh/jno7bl5&#10;3V3cvKxJqls/vREKPQ4z8xtmOm9NLS7kfGVZwWsvAUGcW11xoWC3fX8ZgfABWWNtmRT8kof5rPM0&#10;xUzbK6/psgmFiBD2GSooQ2gyKX1ekkHfsw1x9L6tMxiidIXUDq8RbmqZJslQGqw4LpTY0Kqk/LT5&#10;MQqW49Hy/NXnz9v6eKDD/ngapC5R6rnbLiYgArXhP/zX/tAK0uHbe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WcSzyAAAAN4AAAAPAAAAAAAAAAAAAAAAAJgCAABk&#10;cnMvZG93bnJldi54bWxQSwUGAAAAAAQABAD1AAAAjQMAAAAA&#10;" fillcolor="black" stroked="f"/>
                      <v:rect id="Rectangle 2526" o:spid="_x0000_s1847" style="position:absolute;left:6083;top:837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taxMgA&#10;AADeAAAADwAAAGRycy9kb3ducmV2LnhtbESPQWvCQBSE70L/w/KE3nRjaFONrlILhV6Eaj3o7Zl9&#10;JsHs23R3q9Ff7xYKPQ4z8w0zW3SmEWdyvrasYDRMQBAXVtdcKth+vQ/GIHxA1thYJgVX8rCYP/Rm&#10;mGt74TWdN6EUEcI+RwVVCG0upS8qMuiHtiWO3tE6gyFKV0rt8BLhppFpkmTSYM1xocKW3ioqTpsf&#10;o2A5GS+/P594dVsf9rTfHU7PqUuUeux3r1MQgbrwH/5rf2gFafYy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i1rEyAAAAN4AAAAPAAAAAAAAAAAAAAAAAJgCAABk&#10;cnMvZG93bnJldi54bWxQSwUGAAAAAAQABAD1AAAAjQMAAAAA&#10;" fillcolor="black" stroked="f"/>
                      <v:rect id="Rectangle 2527" o:spid="_x0000_s1848" style="position:absolute;left:6083;top:834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f/X8kA&#10;AADeAAAADwAAAGRycy9kb3ducmV2LnhtbESPzWsCMRTE7wX/h/CE3mq2i/VjNYoKhV6E+nHQ23Pz&#10;uru4eVmTVLf+9Y1Q6HGYmd8w03lranEl5yvLCl57CQji3OqKCwX73fvLCIQPyBpry6TghzzMZ52n&#10;KWba3nhD120oRISwz1BBGUKTSenzkgz6nm2Io/dlncEQpSukdniLcFPLNEkG0mDFcaHEhlYl5eft&#10;t1GwHI+Wl88+r++b05GOh9P5LXWJUs/ddjEBEagN/+G/9odWkA6G4yE87s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Mf/X8kAAADeAAAADwAAAAAAAAAAAAAAAACYAgAA&#10;ZHJzL2Rvd25yZXYueG1sUEsFBgAAAAAEAAQA9QAAAI4DAAAAAA==&#10;" fillcolor="black" stroked="f"/>
                      <v:rect id="Rectangle 2528" o:spid="_x0000_s1849" style="position:absolute;left:6083;top:831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hrLcUA&#10;AADeAAAADwAAAGRycy9kb3ducmV2LnhtbERPyW7CMBC9V+o/WFOJW3GIWpaAQVCpUi9IZTnAbYiH&#10;JCIeB9tAytfXBySOT2+fzFpTiys5X1lW0OsmIIhzqysuFGw33+9DED4ga6wtk4I/8jCbvr5MMNP2&#10;xiu6rkMhYgj7DBWUITSZlD4vyaDv2oY4ckfrDIYIXSG1w1sMN7VMk6QvDVYcG0ps6Kuk/LS+GAWL&#10;0XBx/v3g5X112NN+dzh9pi5RqvPWzscgArXhKX64f7SCtD8Yxb3xTrwCcv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GstxQAAAN4AAAAPAAAAAAAAAAAAAAAAAJgCAABkcnMv&#10;ZG93bnJldi54bWxQSwUGAAAAAAQABAD1AAAAigMAAAAA&#10;" fillcolor="black" stroked="f"/>
                      <v:rect id="Rectangle 2529" o:spid="_x0000_s1850" style="position:absolute;left:6083;top:828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TOtsgA&#10;AADeAAAADwAAAGRycy9kb3ducmV2LnhtbESPQWvCQBSE70L/w/KE3nRjaK2JrlILhV6Eaj3o7Zl9&#10;JsHs23R3q9Ff7xYKPQ4z8w0zW3SmEWdyvrasYDRMQBAXVtdcKth+vQ8mIHxA1thYJgVX8rCYP/Rm&#10;mGt74TWdN6EUEcI+RwVVCG0upS8qMuiHtiWO3tE6gyFKV0rt8BLhppFpkoylwZrjQoUtvVVUnDY/&#10;RsEymyy/P594dVsf9rTfHU7PqUuUeux3r1MQgbrwH/5rf2gF6fgl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FM62yAAAAN4AAAAPAAAAAAAAAAAAAAAAAJgCAABk&#10;cnMvZG93bnJldi54bWxQSwUGAAAAAAQABAD1AAAAjQMAAAAA&#10;" fillcolor="black" stroked="f"/>
                      <v:rect id="Rectangle 2530" o:spid="_x0000_s1851" style="position:absolute;left:6083;top:825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Bm+scA&#10;AADeAAAADwAAAGRycy9kb3ducmV2LnhtbESPzWoCMRSF94W+Q7iCu5o4WBlHo9SC0E2h2i50d51c&#10;ZwYnN9Mk6rRP3ywKLg/nj2+x6m0rruRD41jDeKRAEJfONFxp+PrcPOUgQkQ22DomDT8UYLV8fFhg&#10;YdyNt3TdxUqkEQ4Faqhj7AopQ1mTxTByHXHyTs5bjEn6ShqPtzRuW5kpNZUWG04PNXb0WlN53l2s&#10;hvUsX39/TPj9d3s80GF/PD9nXmk9HPQvcxCR+ngP/7ffjIZsmqs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QZvrHAAAA3gAAAA8AAAAAAAAAAAAAAAAAmAIAAGRy&#10;cy9kb3ducmV2LnhtbFBLBQYAAAAABAAEAPUAAACMAwAAAAA=&#10;" fillcolor="black" stroked="f"/>
                      <v:rect id="Rectangle 2531" o:spid="_x0000_s1852" style="position:absolute;left:6083;top:822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zDYcgA&#10;AADeAAAADwAAAGRycy9kb3ducmV2LnhtbESPQWsCMRSE74X+h/AKvdXExcq6GqUWhF4KVXuot+fm&#10;dXdx87JNUt366xtB8DjMzDfMbNHbVhzJh8axhuFAgSAunWm40vC5XT3lIEJENtg6Jg1/FGAxv7+b&#10;YWHcidd03MRKJAiHAjXUMXaFlKGsyWIYuI44ed/OW4xJ+koaj6cEt63MlBpLiw2nhRo7eq2pPGx+&#10;rYblJF/+fIz4/bze72j3tT88Z15p/fjQv0xBROrjLXxtvxkN2ThXQ7jcS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3MNhyAAAAN4AAAAPAAAAAAAAAAAAAAAAAJgCAABk&#10;cnMvZG93bnJldi54bWxQSwUGAAAAAAQABAD1AAAAjQMAAAAA&#10;" fillcolor="black" stroked="f"/>
                      <v:rect id="Rectangle 2532" o:spid="_x0000_s1853" style="position:absolute;left:6083;top:8193;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5dFsgA&#10;AADeAAAADwAAAGRycy9kb3ducmV2LnhtbESPQWsCMRSE74X+h/AEbzVxsbKuRqkFoZdCtT3o7bl5&#10;7i5uXrZJ1G1/fVMo9DjMzDfMYtXbVlzJh8axhvFIgSAunWm40vDxvnnIQYSIbLB1TBq+KMBqeX+3&#10;wMK4G2/puouVSBAOBWqoY+wKKUNZk8Uwch1x8k7OW4xJ+koaj7cEt63MlJpKiw2nhRo7eq6pPO8u&#10;VsN6lq8/3yb8+r09HuiwP54fM6+0Hg76pzmISH38D/+1X4yGbJqr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Dl0WyAAAAN4AAAAPAAAAAAAAAAAAAAAAAJgCAABk&#10;cnMvZG93bnJldi54bWxQSwUGAAAAAAQABAD1AAAAjQMAAAAA&#10;" fillcolor="black" stroked="f"/>
                      <v:rect id="Rectangle 2533" o:spid="_x0000_s1854" style="position:absolute;left:6083;top:816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L4jcgA&#10;AADeAAAADwAAAGRycy9kb3ducmV2LnhtbESPQWsCMRSE74X+h/AKvdWkWyvbrVGqIHgRqu2h3p6b&#10;193FzcuaRF376xuh0OMwM98w42lvW3EiHxrHGh4HCgRx6UzDlYbPj8VDDiJEZIOtY9JwoQDTye3N&#10;GAvjzrym0yZWIkE4FKihjrErpAxlTRbDwHXEyft23mJM0lfSeDwnuG1lptRIWmw4LdTY0bymcr85&#10;Wg2zl3x2eB/y6me929L2a7d/zrzS+v6uf3sFEamP/+G/9tJoyEa5eo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QviNyAAAAN4AAAAPAAAAAAAAAAAAAAAAAJgCAABk&#10;cnMvZG93bnJldi54bWxQSwUGAAAAAAQABAD1AAAAjQMAAAAA&#10;" fillcolor="black" stroked="f"/>
                      <v:rect id="Rectangle 2534" o:spid="_x0000_s1855" style="position:absolute;left:6083;top:8136;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tg+cgA&#10;AADeAAAADwAAAGRycy9kb3ducmV2LnhtbESPQWsCMRSE7wX/Q3iCt5p0sbLdGkULBS9CtT3U23Pz&#10;uru4eVmTqNv++qYg9DjMzDfMbNHbVlzIh8axhoexAkFcOtNwpeHj/fU+BxEissHWMWn4pgCL+eBu&#10;hoVxV97SZRcrkSAcCtRQx9gVUoayJoth7Dri5H05bzEm6StpPF4T3LYyU2oqLTacFmrs6KWm8rg7&#10;Ww2rp3x1epvw5md72NP+83B8zLzSejTsl88gIvXxP3xrr42GbJqr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q2D5yAAAAN4AAAAPAAAAAAAAAAAAAAAAAJgCAABk&#10;cnMvZG93bnJldi54bWxQSwUGAAAAAAQABAD1AAAAjQMAAAAA&#10;" fillcolor="black" stroked="f"/>
                      <v:rect id="Rectangle 2535" o:spid="_x0000_s1856" style="position:absolute;left:6083;top:810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fFYsgA&#10;AADeAAAADwAAAGRycy9kb3ducmV2LnhtbESPQUsDMRSE7wX/Q3hCb93EpS3r2rRYQfBSsNWDvb1u&#10;nrtLNy9rEtutv94IBY/DzHzDLFaD7cSJfGgda7jLFAjiypmWaw3vb8+TAkSIyAY7x6ThQgFWy5vR&#10;Akvjzryl0y7WIkE4lKihibEvpQxVQxZD5nri5H06bzEm6WtpPJ4T3HYyV2ouLbacFhrs6amh6rj7&#10;thrW98X663XKm5/tYU/7j8Nxlnul9fh2eHwAEWmI/+Fr+8VoyOeFmsHf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58ViyAAAAN4AAAAPAAAAAAAAAAAAAAAAAJgCAABk&#10;cnMvZG93bnJldi54bWxQSwUGAAAAAAQABAD1AAAAjQMAAAAA&#10;" fillcolor="black" stroked="f"/>
                      <v:rect id="Rectangle 2536" o:spid="_x0000_s1857" style="position:absolute;left:6083;top:807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VbFcgA&#10;AADeAAAADwAAAGRycy9kb3ducmV2LnhtbESPQUsDMRSE74L/IbyCN5t0scu6Ni1WELwItnqwt9fN&#10;c3fp5mVNYrvtrzeFQo/DzHzDzBaD7cSefGgda5iMFQjiypmWaw1fn6/3BYgQkQ12jknDkQIs5rc3&#10;MyyNO/CK9utYiwThUKKGJsa+lDJUDVkMY9cTJ+/HeYsxSV9L4/GQ4LaTmVK5tNhyWmiwp5eGqt36&#10;z2pYPhbL348Hfj+tthvafG9308wrre9Gw/MTiEhDvIYv7TejIcsLlcP5TroCcv4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NVsVyAAAAN4AAAAPAAAAAAAAAAAAAAAAAJgCAABk&#10;cnMvZG93bnJldi54bWxQSwUGAAAAAAQABAD1AAAAjQMAAAAA&#10;" fillcolor="black" stroked="f"/>
                      <v:rect id="Rectangle 2537" o:spid="_x0000_s1858" style="position:absolute;left:6083;top:804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n+jsgA&#10;AADeAAAADwAAAGRycy9kb3ducmV2LnhtbESPQUvDQBSE74L/YXmCN7trsDHGbostCL0INnqwt9fs&#10;MwnNvk131zb6692C4HGYmW+Y2WK0vTiSD51jDbcTBYK4dqbjRsP72/NNASJEZIO9Y9LwTQEW88uL&#10;GZbGnXhDxyo2IkE4lKihjXEopQx1SxbDxA3Eyft03mJM0jfSeDwluO1lplQuLXacFlocaNVSva++&#10;rIblQ7E8vN7xy89mt6Xtx24/zbzS+vpqfHoEEWmM/+G/9tpoyPJC3c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ef6OyAAAAN4AAAAPAAAAAAAAAAAAAAAAAJgCAABk&#10;cnMvZG93bnJldi54bWxQSwUGAAAAAAQABAD1AAAAjQMAAAAA&#10;" fillcolor="black" stroked="f"/>
                      <v:rect id="Rectangle 2538" o:spid="_x0000_s1859" style="position:absolute;left:6083;top:800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q/MUA&#10;AADeAAAADwAAAGRycy9kb3ducmV2LnhtbERPz2vCMBS+D/Y/hCd4m4nFSa1GmQNhl8F0O+jt2Tzb&#10;YvPSJVG7/fXLYeDx4/u9WPW2FVfyoXGsYTxSIIhLZxquNHx9bp5yECEiG2wdk4YfCrBaPj4ssDDu&#10;xlu67mIlUgiHAjXUMXaFlKGsyWIYuY44cSfnLcYEfSWNx1sKt63MlJpKiw2nhho7eq2pPO8uVsN6&#10;lq+/Pyb8/rs9HuiwP56fM6+0Hg76lzmISH28i//db0ZDNs1V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5mr8xQAAAN4AAAAPAAAAAAAAAAAAAAAAAJgCAABkcnMv&#10;ZG93bnJldi54bWxQSwUGAAAAAAQABAD1AAAAigMAAAAA&#10;" fillcolor="black" stroked="f"/>
                      <v:rect id="Rectangle 2539" o:spid="_x0000_s1860" style="position:absolute;left:6083;top:7983;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rPZ8gA&#10;AADeAAAADwAAAGRycy9kb3ducmV2LnhtbESPQWsCMRSE70L/Q3gFb5p0qbJujVILBS9CtT3U23Pz&#10;uru4edkmUdf++qYg9DjMzDfMfNnbVpzJh8axhoexAkFcOtNwpeHj/XWUgwgR2WDrmDRcKcBycTeY&#10;Y2Hchbd03sVKJAiHAjXUMXaFlKGsyWIYu444eV/OW4xJ+koaj5cEt63MlJpKiw2nhRo7eqmpPO5O&#10;VsNqlq++3x5587M97Gn/eThOMq+0Ht73z08gIvXxP3xrr42GbJqrG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qs9nyAAAAN4AAAAPAAAAAAAAAAAAAAAAAJgCAABk&#10;cnMvZG93bnJldi54bWxQSwUGAAAAAAQABAD1AAAAjQMAAAAA&#10;" fillcolor="black" stroked="f"/>
                      <v:rect id="Rectangle 2540" o:spid="_x0000_s1861" style="position:absolute;left:6083;top:795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wJ8YA&#10;AADeAAAADwAAAGRycy9kb3ducmV2LnhtbESPzWrCQBSF90LfYbgFdzoxVInRUWqh4Eao1oXurpnb&#10;JJi5k86MGvv0zkLo8nD++ObLzjTiSs7XlhWMhgkI4sLqmksF++/PQQbCB2SNjWVScCcPy8VLb465&#10;tjfe0nUXShFH2OeooAqhzaX0RUUG/dC2xNH7sc5giNKVUju8xXHTyDRJJtJgzfGhwpY+KirOu4tR&#10;sJpmq9+vN978bU9HOh5O53HqEqX6r937DESgLvyHn+21VpBOslE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wJ8YAAADeAAAADwAAAAAAAAAAAAAAAACYAgAAZHJz&#10;L2Rvd25yZXYueG1sUEsFBgAAAAAEAAQA9QAAAIsDAAAAAA==&#10;" fillcolor="black" stroked="f"/>
                      <v:rect id="Rectangle 2541" o:spid="_x0000_s1862" style="position:absolute;left:6083;top:7920;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VVvMgA&#10;AADeAAAADwAAAGRycy9kb3ducmV2LnhtbESPQWvCQBSE74X+h+UJ3uomwUqMrlILQi+Fanuot2f2&#10;mQSzb9PdVVN/fVcQehxm5htmvuxNK87kfGNZQTpKQBCXVjdcKfj6XD/lIHxA1thaJgW/5GG5eHyY&#10;Y6HthTd03oZKRAj7AhXUIXSFlL6syaAf2Y44egfrDIYoXSW1w0uEm1ZmSTKRBhuOCzV29FpTedye&#10;jILVNF/9fIz5/brZ72j3vT8+Zy5RajjoX2YgAvXhP3xvv2kF2SRP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BVW8yAAAAN4AAAAPAAAAAAAAAAAAAAAAAJgCAABk&#10;cnMvZG93bnJldi54bWxQSwUGAAAAAAQABAD1AAAAjQMAAAAA&#10;" fillcolor="black" stroked="f"/>
                      <v:rect id="Rectangle 2542" o:spid="_x0000_s1863" style="position:absolute;left:6083;top:788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fLy8gA&#10;AADeAAAADwAAAGRycy9kb3ducmV2LnhtbESPQWvCQBSE74L/YXmF3nRjqBKjq2ih0EtBbQ/19sy+&#10;JsHs23R3q9Ff7wpCj8PMfMPMl51pxImcry0rGA0TEMSF1TWXCr4+3wYZCB+QNTaWScGFPCwX/d4c&#10;c23PvKXTLpQiQtjnqKAKoc2l9EVFBv3QtsTR+7HOYIjSlVI7PEe4aWSaJBNpsOa4UGFLrxUVx92f&#10;UbCeZuvfzQt/XLeHPe2/D8dx6hKlnp+61QxEoC78hx/td60gnWSj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18vLyAAAAN4AAAAPAAAAAAAAAAAAAAAAAJgCAABk&#10;cnMvZG93bnJldi54bWxQSwUGAAAAAAQABAD1AAAAjQMAAAAA&#10;" fillcolor="black" stroked="f"/>
                      <v:rect id="Rectangle 2543" o:spid="_x0000_s1864" style="position:absolute;left:6083;top:785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uUMgA&#10;AADeAAAADwAAAGRycy9kb3ducmV2LnhtbESPQWvCQBSE7wX/w/IKvdWNaSsxuooKQi+Faj3o7Zl9&#10;TYLZt3F31dRf7xYKPQ4z8w0zmXWmERdyvrasYNBPQBAXVtdcKth+rZ4zED4ga2wsk4If8jCb9h4m&#10;mGt75TVdNqEUEcI+RwVVCG0upS8qMuj7tiWO3rd1BkOUrpTa4TXCTSPTJBlKgzXHhQpbWlZUHDdn&#10;o2Axyhanz1f+uK0Pe9rvDse31CVKPT128zGIQF34D/+137WCdJgNX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m25QyAAAAN4AAAAPAAAAAAAAAAAAAAAAAJgCAABk&#10;cnMvZG93bnJldi54bWxQSwUGAAAAAAQABAD1AAAAjQMAAAAA&#10;" fillcolor="black" stroked="f"/>
                      <v:rect id="Rectangle 2544" o:spid="_x0000_s1865" style="position:absolute;left:6083;top:7831;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L2JMgA&#10;AADeAAAADwAAAGRycy9kb3ducmV2LnhtbESPT2vCQBTE7wW/w/KE3urGYCVGV9FCoZdC/XPQ2zP7&#10;TILZt3F3q6mfvisUehxm5jfMbNGZRlzJ+dqyguEgAUFcWF1zqWC3fX/JQPiArLGxTAp+yMNi3nua&#10;Ya7tjdd03YRSRAj7HBVUIbS5lL6oyKAf2JY4eifrDIYoXSm1w1uEm0amSTKWBmuOCxW29FZRcd58&#10;GwWrSba6fI34874+HuiwP55fU5co9dzvllMQgbrwH/5rf2gF6Tgbj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cvYkyAAAAN4AAAAPAAAAAAAAAAAAAAAAAJgCAABk&#10;cnMvZG93bnJldi54bWxQSwUGAAAAAAQABAD1AAAAjQMAAAAA&#10;" fillcolor="black" stroked="f"/>
                      <v:rect id="Rectangle 2545" o:spid="_x0000_s1866" style="position:absolute;left:6083;top:779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5Tv8kA&#10;AADeAAAADwAAAGRycy9kb3ducmV2LnhtbESPT2vCQBTE70K/w/IK3szGoJKmrlILhV4K9c+h3p7Z&#10;1ySYfZvubjX103cFweMwM79h5svetOJEzjeWFYyTFARxaXXDlYLd9m2Ug/ABWWNrmRT8kYfl4mEw&#10;x0LbM6/ptAmViBD2BSqoQ+gKKX1Zk0Gf2I44et/WGQxRukpqh+cIN63M0nQmDTYcF2rs6LWm8rj5&#10;NQpWT/nq53PCH5f1YU/7r8NxmrlUqeFj//IMIlAf7uFb+10ryGb5eAr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D5Tv8kAAADeAAAADwAAAAAAAAAAAAAAAACYAgAA&#10;ZHJzL2Rvd25yZXYueG1sUEsFBgAAAAAEAAQA9QAAAI4DAAAAAA==&#10;" fillcolor="black" stroked="f"/>
                      <v:rect id="Rectangle 2546" o:spid="_x0000_s1867" style="position:absolute;left:6083;top:776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zNyMgA&#10;AADeAAAADwAAAGRycy9kb3ducmV2LnhtbESPQWvCQBSE74X+h+UJ3urGYEOMrlILQi+Fanuot2f2&#10;mQSzb9PdVVN/fVcQehxm5htmvuxNK87kfGNZwXiUgCAurW64UvD1uX7KQfiArLG1TAp+ycNy8fgw&#10;x0LbC2/ovA2ViBD2BSqoQ+gKKX1Zk0E/sh1x9A7WGQxRukpqh5cIN61MkySTBhuOCzV29FpTedye&#10;jILVNF/9fEz4/brZ72j3vT8+py5RajjoX2YgAvXhP3xvv2kFaZaPM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7M3IyAAAAN4AAAAPAAAAAAAAAAAAAAAAAJgCAABk&#10;cnMvZG93bnJldi54bWxQSwUGAAAAAAQABAD1AAAAjQMAAAAA&#10;" fillcolor="black" stroked="f"/>
                      <v:rect id="Rectangle 2547" o:spid="_x0000_s1868" style="position:absolute;left:6083;top:773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BoU8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dJyNX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oGhTyAAAAN4AAAAPAAAAAAAAAAAAAAAAAJgCAABk&#10;cnMvZG93bnJldi54bWxQSwUGAAAAAAQABAD1AAAAjQMAAAAA&#10;" fillcolor="black" stroked="f"/>
                      <v:rect id="Rectangle 2548" o:spid="_x0000_s1869" style="position:absolute;left:6083;top:7704;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8IcUA&#10;AADeAAAADwAAAGRycy9kb3ducmV2LnhtbERPz2vCMBS+C/sfwht409QypVajzMHAizCdB709m7e2&#10;2Lx0SdS6v94chB0/vt/zZWcacSXna8sKRsMEBHFhdc2lgv335yAD4QOyxsYyKbiTh+XipTfHXNsb&#10;b+m6C6WIIexzVFCF0OZS+qIig35oW+LI/VhnMEToSqkd3mK4aWSaJBNpsObYUGFLHxUV593FKFhN&#10;s9Xv1xtv/ranIx0Pp/M4dYlS/dfufQYiUBf+xU/3WitIJ9ko7o134hW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whxQAAAN4AAAAPAAAAAAAAAAAAAAAAAJgCAABkcnMv&#10;ZG93bnJldi54bWxQSwUGAAAAAAQABAD1AAAAigMAAAAA&#10;" fillcolor="black" stroked="f"/>
                      <v:rect id="Rectangle 2549" o:spid="_x0000_s1870" style="position:absolute;left:6083;top:7678;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NZusgA&#10;AADeAAAADwAAAGRycy9kb3ducmV2LnhtbESPQWvCQBSE7wX/w/KE3urGUCWmrqKFghdBbQ/19sw+&#10;k2D2bbq71eivd4VCj8PMfMNM551pxJmcry0rGA4SEMSF1TWXCr4+P14yED4ga2wsk4IreZjPek9T&#10;zLW98JbOu1CKCGGfo4IqhDaX0hcVGfQD2xJH72idwRClK6V2eIlw08g0ScbSYM1xocKW3isqTrtf&#10;o2A5yZY/m1de37aHPe2/D6dR6hKlnvvd4g1EoC78h//aK60gHWfD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c1m6yAAAAN4AAAAPAAAAAAAAAAAAAAAAAJgCAABk&#10;cnMvZG93bnJldi54bWxQSwUGAAAAAAQABAD1AAAAjQMAAAAA&#10;" fillcolor="black" stroked="f"/>
                      <v:rect id="Rectangle 2550" o:spid="_x0000_s1871" style="position:absolute;left:6083;top:7647;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U6msYA&#10;AADeAAAADwAAAGRycy9kb3ducmV2LnhtbESPy2rCQBSG9wXfYTgFd3XSYCWNjqIFoZuCt0XdHTPH&#10;JJg5k86Mmvr0zkJw+fPf+CazzjTiQs7XlhW8DxIQxIXVNZcKdtvlWwbCB2SNjWVS8E8eZtPeywRz&#10;ba+8pssmlCKOsM9RQRVCm0vpi4oM+oFtiaN3tM5giNKVUju8xnHTyDRJRtJgzfGhwpa+KipOm7NR&#10;sPjMFn+rIf/c1oc97X8Pp4/UJUr1X7v5GESgLjzDj/a3VpCOsjQCRJyI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U6msYAAADeAAAADwAAAAAAAAAAAAAAAACYAgAAZHJz&#10;L2Rvd25yZXYueG1sUEsFBgAAAAAEAAQA9QAAAIsDAAAAAA==&#10;" fillcolor="black" stroked="f"/>
                      <v:rect id="Rectangle 2551" o:spid="_x0000_s1872" style="position:absolute;left:6083;top:761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fAcgA&#10;AADeAAAADwAAAGRycy9kb3ducmV2LnhtbESPQWvCQBSE74L/YXmF3nRjqBKjq2ih0EtBbQ/19sy+&#10;JsHs23R3q9Ff7wpCj8PMfMPMl51pxImcry0rGA0TEMSF1TWXCr4+3wYZCB+QNTaWScGFPCwX/d4c&#10;c23PvKXTLpQiQtjnqKAKoc2l9EVFBv3QtsTR+7HOYIjSlVI7PEe4aWSaJBNpsOa4UGFLrxUVx92f&#10;UbCeZuvfzQt/XLeHPe2/D8dx6hKlnp+61QxEoC78hx/td60gnWTp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aZ8ByAAAAN4AAAAPAAAAAAAAAAAAAAAAAJgCAABk&#10;cnMvZG93bnJldi54bWxQSwUGAAAAAAQABAD1AAAAjQMAAAAA&#10;" fillcolor="black" stroked="f"/>
                      <v:rect id="Rectangle 2552" o:spid="_x0000_s1873" style="position:absolute;left:6083;top:758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sBdsgA&#10;AADeAAAADwAAAGRycy9kb3ducmV2LnhtbESPQWsCMRSE74X+h/AEbzVrsLKuRqkFoZdCtT3o7bl5&#10;7i5uXrZJ1G1/fVMo9DjMzDfMYtXbVlzJh8axhvEoA0FcOtNwpeHjffOQgwgR2WDrmDR8UYDV8v5u&#10;gYVxN97SdRcrkSAcCtRQx9gVUoayJoth5Dri5J2ctxiT9JU0Hm8JblupsmwqLTacFmrs6Lmm8ry7&#10;WA3rWb7+fJvw6/f2eKDD/nh+VD7Tejjon+YgIvXxP/zXfjEa1DRX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uwF2yAAAAN4AAAAPAAAAAAAAAAAAAAAAAJgCAABk&#10;cnMvZG93bnJldi54bWxQSwUGAAAAAAQABAD1AAAAjQMAAAAA&#10;" fillcolor="black" stroked="f"/>
                      <v:rect id="Rectangle 2553" o:spid="_x0000_s1874" style="position:absolute;left:6083;top:755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k7cgA&#10;AADeAAAADwAAAGRycy9kb3ducmV2LnhtbESPQWvCQBSE70L/w/KE3nRjqpKmrlILgpeC2h7q7Zl9&#10;TYLZt+nuqqm/3hUKPQ4z8w0zW3SmEWdyvrasYDRMQBAXVtdcKvj8WA0yED4ga2wsk4Jf8rCYP/Rm&#10;mGt74S2dd6EUEcI+RwVVCG0upS8qMuiHtiWO3rd1BkOUrpTa4SXCTSPTJJlKgzXHhQpbequoOO5O&#10;RsHyOVv+bMb8ft0e9rT/OhwnqUuUeux3ry8gAnXhP/zXXmsF6TRLn+B+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96TtyAAAAN4AAAAPAAAAAAAAAAAAAAAAAJgCAABk&#10;cnMvZG93bnJldi54bWxQSwUGAAAAAAQABAD1AAAAjQMAAAAA&#10;" fillcolor="black" stroked="f"/>
                      <v:rect id="Rectangle 2554" o:spid="_x0000_s1875" style="position:absolute;left:6083;top:7526;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8mcgA&#10;AADeAAAADwAAAGRycy9kb3ducmV2LnhtbESPT2vCQBTE74V+h+UVvNVNg5UYXaUWCl4E//RQb8/s&#10;axLMvk13V0399K4geBxm5jfMZNaZRpzI+dqygrd+AoK4sLrmUsH39us1A+EDssbGMin4Jw+z6fPT&#10;BHNtz7ym0yaUIkLY56igCqHNpfRFRQZ937bE0fu1zmCI0pVSOzxHuGlkmiRDabDmuFBhS58VFYfN&#10;0SiYj7L532rAy8t6v6Pdz/7wnrpEqd5L9zEGEagLj/C9vdAK0mGWD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HjyZyAAAAN4AAAAPAAAAAAAAAAAAAAAAAJgCAABk&#10;cnMvZG93bnJldi54bWxQSwUGAAAAAAQABAD1AAAAjQMAAAAA&#10;" fillcolor="black" stroked="f"/>
                      <v:rect id="Rectangle 2555" o:spid="_x0000_s1876" style="position:absolute;left:6083;top:749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KZAsgA&#10;AADeAAAADwAAAGRycy9kb3ducmV2LnhtbESPT2vCQBTE70K/w/IKvZlNQ5UYXaUWCr0U/HfQ2zP7&#10;mgSzb9Pdrab99G5B8DjMzG+Y2aI3rTiT841lBc9JCoK4tLrhSsFu+z7MQfiArLG1TAp+ycNi/jCY&#10;YaHthdd03oRKRAj7AhXUIXSFlL6syaBPbEccvS/rDIYoXSW1w0uEm1ZmaTqWBhuOCzV29FZTedr8&#10;GAXLSb78Xr3w59/6eKDD/ngaZS5V6umxf52CCNSHe/jW/tAKsnGeje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UpkCyAAAAN4AAAAPAAAAAAAAAAAAAAAAAJgCAABk&#10;cnMvZG93bnJldi54bWxQSwUGAAAAAAQABAD1AAAAjQMAAAAA&#10;" fillcolor="black" stroked="f"/>
                      <v:rect id="Rectangle 2556" o:spid="_x0000_s1877" style="position:absolute;left:6083;top:746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AHdcgA&#10;AADeAAAADwAAAGRycy9kb3ducmV2LnhtbESPT2vCQBTE7wW/w/IKvdVNQw0xuooWCr0U6p+D3p7Z&#10;ZxLMvk13txr76bsFweMwM79hpvPetOJMzjeWFbwMExDEpdUNVwq2m/fnHIQPyBpby6TgSh7ms8HD&#10;FAttL7yi8zpUIkLYF6igDqErpPRlTQb90HbE0TtaZzBE6SqpHV4i3LQyTZJMGmw4LtTY0VtN5Wn9&#10;YxQsx/ny++uVP39Xhz3td4fTKHWJUk+P/WICIlAf7uFb+0MrSLM8ze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gAd1yAAAAN4AAAAPAAAAAAAAAAAAAAAAAJgCAABk&#10;cnMvZG93bnJldi54bWxQSwUGAAAAAAQABAD1AAAAjQMAAAAA&#10;" fillcolor="black" stroked="f"/>
                      <v:rect id="Rectangle 2557" o:spid="_x0000_s1878" style="position:absolute;left:6083;top:743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yi7sgA&#10;AADeAAAADwAAAGRycy9kb3ducmV2LnhtbESPQWvCQBSE70L/w/KE3nRjaG2aukotCL0Ianuot2f2&#10;NQlm36a7q0Z/vSsIPQ4z8w0zmXWmEUdyvrasYDRMQBAXVtdcKvj+WgwyED4ga2wsk4IzeZhNH3oT&#10;zLU98ZqOm1CKCGGfo4IqhDaX0hcVGfRD2xJH79c6gyFKV0rt8BThppFpkoylwZrjQoUtfVRU7DcH&#10;o2D+ms3/Vk+8vKx3W9r+7PbPqUuUeux3728gAnXhP3xvf2oF6ThLX+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zKLuyAAAAN4AAAAPAAAAAAAAAAAAAAAAAJgCAABk&#10;cnMvZG93bnJldi54bWxQSwUGAAAAAAQABAD1AAAAjQMAAAAA&#10;" fillcolor="black" stroked="f"/>
                      <v:rect id="Rectangle 2558" o:spid="_x0000_s1879" style="position:absolute;left:6083;top:739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2nMUA&#10;AADeAAAADwAAAGRycy9kb3ducmV2LnhtbERPy2rCQBTdF/yH4Rbc1UmDlTQ6ihaEbgq+FnV3zVyT&#10;YOZOOjNq6tc7C8Hl4bwns8404kLO15YVvA8SEMSF1TWXCnbb5VsGwgdkjY1lUvBPHmbT3ssEc22v&#10;vKbLJpQihrDPUUEVQptL6YuKDPqBbYkjd7TOYIjQlVI7vMZw08g0SUbSYM2xocKWvioqTpuzUbD4&#10;zBZ/qyH/3NaHPe1/D6eP1CVK9V+7+RhEoC48xQ/3t1aQjrI07o134hW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UzacxQAAAN4AAAAPAAAAAAAAAAAAAAAAAJgCAABkcnMv&#10;ZG93bnJldi54bWxQSwUGAAAAAAQABAD1AAAAigMAAAAA&#10;" fillcolor="black" stroked="f"/>
                      <v:rect id="Rectangle 2559" o:spid="_x0000_s1880" style="position:absolute;left:6083;top:7374;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TB8gA&#10;AADeAAAADwAAAGRycy9kb3ducmV2LnhtbESPQWvCQBSE74L/YXmF3nTTUCVGV9FCoZdC1R7q7Zl9&#10;JsHs23R3q9Ff3xUEj8PMfMPMFp1pxImcry0reBkmIIgLq2suFXxv3wcZCB+QNTaWScGFPCzm/d4M&#10;c23PvKbTJpQiQtjnqKAKoc2l9EVFBv3QtsTRO1hnMETpSqkdniPcNDJNkrE0WHNcqLClt4qK4+bP&#10;KFhNstXv1yt/Xtf7He1+9sdR6hKlnp+65RREoC48wvf2h1aQjrN0A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H5MHyAAAAN4AAAAPAAAAAAAAAAAAAAAAAJgCAABk&#10;cnMvZG93bnJldi54bWxQSwUGAAAAAAQABAD1AAAAjQMAAAAA&#10;" fillcolor="black" stroked="f"/>
                      <v:rect id="Rectangle 2560" o:spid="_x0000_s1881" style="position:absolute;left:6083;top:734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R8cA&#10;AADeAAAADwAAAGRycy9kb3ducmV2LnhtbESPy2rCQBSG9wXfYTiCuzoxthKjo2hB6KZQLwvdHTPH&#10;JJg5k86MmvbpO4tClz//jW++7Ewj7uR8bVnBaJiAIC6srrlUcNhvnjMQPiBrbCyTgm/ysFz0nuaY&#10;a/vgLd13oRRxhH2OCqoQ2lxKX1Rk0A9tSxy9i3UGQ5SulNrhI46bRqZJMpEGa44PFbb0VlFx3d2M&#10;gvU0W399vvDHz/Z8otPxfH1NXaLUoN+tZiACdeE//Nd+1wrSSTa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8rEfHAAAA3gAAAA8AAAAAAAAAAAAAAAAAmAIAAGRy&#10;cy9kb3ducmV2LnhtbFBLBQYAAAAABAAEAPUAAACMAwAAAAA=&#10;" fillcolor="black" stroked="f"/>
                      <v:rect id="Rectangle 2561" o:spid="_x0000_s1882" style="position:absolute;left:6083;top:731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AJ3MgA&#10;AADeAAAADwAAAGRycy9kb3ducmV2LnhtbESPQWvCQBSE7wX/w/IKvdWNaSsxuooKQi+Faj3o7Zl9&#10;TYLZt3F31dRf7xYKPQ4z8w0zmXWmERdyvrasYNBPQBAXVtdcKth+rZ4zED4ga2wsk4If8jCb9h4m&#10;mGt75TVdNqEUEcI+RwVVCG0upS8qMuj7tiWO3rd1BkOUrpTa4TXCTSPTJBlKgzXHhQpbWlZUHDdn&#10;o2Axyhanz1f+uK0Pe9rvDse31CVKPT128zGIQF34D/+137WCdJi9DO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sAncyAAAAN4AAAAPAAAAAAAAAAAAAAAAAJgCAABk&#10;cnMvZG93bnJldi54bWxQSwUGAAAAAAQABAD1AAAAjQMAAAAA&#10;" fillcolor="black" stroked="f"/>
                      <v:rect id="Rectangle 2562" o:spid="_x0000_s1883" style="position:absolute;left:6083;top:727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KXq8gA&#10;AADeAAAADwAAAGRycy9kb3ducmV2LnhtbESPQWvCQBSE70L/w/KE3nRjqpKmrlILgpeC2h7q7Zl9&#10;TYLZt+nuqqm/3hUKPQ4z8w0zW3SmEWdyvrasYDRMQBAXVtdcKvj8WA0yED4ga2wsk4Jf8rCYP/Rm&#10;mGt74S2dd6EUEcI+RwVVCG0upS8qMuiHtiWO3rd1BkOUrpTa4SXCTSPTJJlKgzXHhQpbequoOO5O&#10;RsHyOVv+bMb8ft0e9rT/OhwnqUuUeux3ry8gAnXhP/zXXmsF6TR7Su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YperyAAAAN4AAAAPAAAAAAAAAAAAAAAAAJgCAABk&#10;cnMvZG93bnJldi54bWxQSwUGAAAAAAQABAD1AAAAjQMAAAAA&#10;" fillcolor="black" stroked="f"/>
                      <v:rect id="Rectangle 2563" o:spid="_x0000_s1884" style="position:absolute;left:6083;top:7247;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4yMMgA&#10;AADeAAAADwAAAGRycy9kb3ducmV2LnhtbESPQWvCQBSE74L/YXlCb7ppbCVGV6mFQi9CtR709sy+&#10;JsHs23R3q9Ff7xYKPQ4z8w0zX3amEWdyvras4HGUgCAurK65VLD7fBtmIHxA1thYJgVX8rBc9Htz&#10;zLW98IbO21CKCGGfo4IqhDaX0hcVGfQj2xJH78s6gyFKV0rt8BLhppFpkkykwZrjQoUtvVZUnLY/&#10;RsFqmq2+P554fdscD3TYH0/PqUuUehh0LzMQgbrwH/5rv2sF6SQbj+H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LjIwyAAAAN4AAAAPAAAAAAAAAAAAAAAAAJgCAABk&#10;cnMvZG93bnJldi54bWxQSwUGAAAAAAQABAD1AAAAjQMAAAAA&#10;" fillcolor="black" stroked="f"/>
                      <v:rect id="Rectangle 2564" o:spid="_x0000_s1885" style="position:absolute;left:6083;top:7221;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qRMgA&#10;AADeAAAADwAAAGRycy9kb3ducmV2LnhtbESPQWvCQBSE74L/YXlCb7pptJKmrlKFQi9CtT3U2zP7&#10;mgSzb9PdrUZ/vSsIPQ4z8w0zW3SmEUdyvras4HGUgCAurK65VPD1+TbMQPiArLGxTArO5GEx7/dm&#10;mGt74g0dt6EUEcI+RwVVCG0upS8qMuhHtiWO3o91BkOUrpTa4SnCTSPTJJlKgzXHhQpbWlVUHLZ/&#10;RsHyOVv+fkx4fdnsd7T73h+eUpco9TDoXl9ABOrCf/jeftcK0mk2ns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x6pEyAAAAN4AAAAPAAAAAAAAAAAAAAAAAJgCAABk&#10;cnMvZG93bnJldi54bWxQSwUGAAAAAAQABAD1AAAAjQMAAAAA&#10;" fillcolor="black" stroked="f"/>
                      <v:rect id="Rectangle 2565" o:spid="_x0000_s1886" style="position:absolute;left:6083;top:718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sP38kA&#10;AADeAAAADwAAAGRycy9kb3ducmV2LnhtbESPT2vCQBTE7wW/w/KE3uqm8Q9p6ipVKPQiqO2h3p7Z&#10;1ySYfZvubjX66V1B6HGYmd8w03lnGnEk52vLCp4HCQjiwuqaSwVfn+9PGQgfkDU2lknBmTzMZ72H&#10;KebannhDx20oRYSwz1FBFUKbS+mLigz6gW2Jo/djncEQpSuldniKcNPINEkm0mDNcaHClpYVFYft&#10;n1GweMkWv+sRry6b/Y523/vDOHWJUo/97u0VRKAu/Ifv7Q+tIJ1kwz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4sP38kAAADeAAAADwAAAAAAAAAAAAAAAACYAgAA&#10;ZHJzL2Rvd25yZXYueG1sUEsFBgAAAAAEAAQA9QAAAI4DAAAAAA==&#10;" fillcolor="black" stroked="f"/>
                      <v:rect id="Rectangle 2566" o:spid="_x0000_s1887" style="position:absolute;left:6083;top:7158;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mRqMkA&#10;AADeAAAADwAAAGRycy9kb3ducmV2LnhtbESPT2vCQBTE74V+h+UVvNVNYxtidJVaEHop1D8HvT2z&#10;zySYfZvurpr203eFQo/DzPyGmc5704oLOd9YVvA0TEAQl1Y3XCnYbpaPOQgfkDW2lknBN3mYz+7v&#10;plhoe+UVXdahEhHCvkAFdQhdIaUvazLoh7Yjjt7ROoMhSldJ7fAa4aaVaZJk0mDDcaHGjt5qKk/r&#10;s1GwGOeLr89n/vhZHfa03x1OL6lLlBo89K8TEIH68B/+a79rBWmWjz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1mRqMkAAADeAAAADwAAAAAAAAAAAAAAAACYAgAA&#10;ZHJzL2Rvd25yZXYueG1sUEsFBgAAAAAEAAQA9QAAAI4DAAAAAA==&#10;" fillcolor="black" stroked="f"/>
                      <v:rect id="Rectangle 2567" o:spid="_x0000_s1888" style="position:absolute;left:6083;top:712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U0M8kA&#10;AADeAAAADwAAAGRycy9kb3ducmV2LnhtbESPQWvCQBSE7wX/w/KE3urG1NoYXUULBS+Fanuot2f2&#10;mQSzb+PuVtP++m5B8DjMzDfMbNGZRpzJ+dqyguEgAUFcWF1zqeDz4/UhA+EDssbGMin4IQ+Lee9u&#10;hrm2F97QeRtKESHsc1RQhdDmUvqiIoN+YFvi6B2sMxiidKXUDi8RbhqZJslYGqw5LlTY0ktFxXH7&#10;bRSsJtnq9D7it9/Nfke7r/3xKXWJUvf9bjkFEagLt/C1vdYK0nH2+A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BU0M8kAAADeAAAADwAAAAAAAAAAAAAAAACYAgAA&#10;ZHJzL2Rvd25yZXYueG1sUEsFBgAAAAAEAAQA9QAAAI4DAAAAAA==&#10;" fillcolor="black" stroked="f"/>
                      <v:rect id="Rectangle 2568" o:spid="_x0000_s1889" style="position:absolute;left:6083;top:709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gQcUA&#10;AADeAAAADwAAAGRycy9kb3ducmV2LnhtbERPu27CMBTdK/EP1kViKw6hRSFgEFRC6lKpPAbYLvEl&#10;iYivU9tA2q+vh0odj857vuxMI+7kfG1ZwWiYgCAurK65VHDYb54zED4ga2wsk4Jv8rBc9J7mmGv7&#10;4C3dd6EUMYR9jgqqENpcSl9UZNAPbUscuYt1BkOErpTa4SOGm0amSTKRBmuODRW29FZRcd3djIL1&#10;NFt/fb7wx8/2fKLT8Xx9TV2i1KDfrWYgAnXhX/znftcK0kk2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iqBBxQAAAN4AAAAPAAAAAAAAAAAAAAAAAJgCAABkcnMv&#10;ZG93bnJldi54bWxQSwUGAAAAAAQABAD1AAAAigMAAAAA&#10;" fillcolor="black" stroked="f"/>
                      <v:rect id="Rectangle 2569" o:spid="_x0000_s1890" style="position:absolute;left:6083;top:7069;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F2s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dJi9jO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xgXayAAAAN4AAAAPAAAAAAAAAAAAAAAAAJgCAABk&#10;cnMvZG93bnJldi54bWxQSwUGAAAAAAQABAD1AAAAjQMAAAAA&#10;" fillcolor="black" stroked="f"/>
                      <v:rect id="Rectangle 2570" o:spid="_x0000_s1891" style="position:absolute;left:6083;top:703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fOsYA&#10;AADeAAAADwAAAGRycy9kb3ducmV2LnhtbESPzWrCQBSF94W+w3AL3dWJwUqMjlIFwY2g1oXurplr&#10;EszcSWemmvr0zkLo8nD++CazzjTiSs7XlhX0ewkI4sLqmksF++/lRwbCB2SNjWVS8EceZtPXlwnm&#10;2t54S9ddKEUcYZ+jgiqENpfSFxUZ9D3bEkfvbJ3BEKUrpXZ4i+OmkWmSDKXBmuNDhS0tKiouu1+j&#10;YD7K5j+bAa/v29ORjofT5TN1iVLvb93XGESgLvyHn+2VVpAOs0EEiDgR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fOsYAAADeAAAADwAAAAAAAAAAAAAAAACYAgAAZHJz&#10;L2Rvd25yZXYueG1sUEsFBgAAAAAEAAQA9QAAAIsDAAAAAA==&#10;" fillcolor="black" stroked="f"/>
                      <v:rect id="Rectangle 2571" o:spid="_x0000_s1892" style="position:absolute;left:6083;top:700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Z6ocgA&#10;AADeAAAADwAAAGRycy9kb3ducmV2LnhtbESPT2vCQBTE7wW/w/KE3urGYCVGV9FCoZdC/XPQ2zP7&#10;TILZt3F3q6mfvisUehxm5jfMbNGZRlzJ+dqyguEgAUFcWF1zqWC3fX/JQPiArLGxTAp+yMNi3nua&#10;Ya7tjdd03YRSRAj7HBVUIbS5lL6oyKAf2JY4eifrDIYoXSm1w1uEm0amSTKWBmuOCxW29FZRcd58&#10;GwWrSba6fI34874+HuiwP55fU5co9dzvllMQgbrwH/5rf2gF6TgbD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tnqhyAAAAN4AAAAPAAAAAAAAAAAAAAAAAJgCAABk&#10;cnMvZG93bnJldi54bWxQSwUGAAAAAAQABAD1AAAAjQMAAAAA&#10;" fillcolor="black" stroked="f"/>
                      <v:rect id="Rectangle 2572" o:spid="_x0000_s1893" style="position:absolute;left:6083;top:697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Tk1sgA&#10;AADeAAAADwAAAGRycy9kb3ducmV2LnhtbESPT2vCQBTE74V+h+UVvNVNg5UYXaUWCl4E//RQb8/s&#10;axLMvk13V0399K4geBxm5jfMZNaZRpzI+dqygrd+AoK4sLrmUsH39us1A+EDssbGMin4Jw+z6fPT&#10;BHNtz7ym0yaUIkLY56igCqHNpfRFRQZ937bE0fu1zmCI0pVSOzxHuGlkmiRDabDmuFBhS58VFYfN&#10;0SiYj7L532rAy8t6v6Pdz/7wnrpEqd5L9zEGEagLj/C9vdAK0mE2SO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ZOTWyAAAAN4AAAAPAAAAAAAAAAAAAAAAAJgCAABk&#10;cnMvZG93bnJldi54bWxQSwUGAAAAAAQABAD1AAAAjQMAAAAA&#10;" fillcolor="black" stroked="f"/>
                      <v:rect id="Rectangle 2573" o:spid="_x0000_s1894" style="position:absolute;left:6083;top:694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BTcgA&#10;AADeAAAADwAAAGRycy9kb3ducmV2LnhtbESPQWvCQBSE74L/YXlCb7pptJKmrlKFQi9CtT3U2zP7&#10;mgSzb9PdrUZ/vSsIPQ4z8w0zW3SmEUdyvras4HGUgCAurK65VPD1+TbMQPiArLGxTArO5GEx7/dm&#10;mGt74g0dt6EUEcI+RwVVCG0upS8qMuhHtiWO3o91BkOUrpTa4SnCTSPTJJlKgzXHhQpbWlVUHLZ/&#10;RsHyOVv+fkx4fdnsd7T73h+eUpco9TDoXl9ABOrCf/jeftcK0mk2GcP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KEFNyAAAAN4AAAAPAAAAAAAAAAAAAAAAAJgCAABk&#10;cnMvZG93bnJldi54bWxQSwUGAAAAAAQABAD1AAAAjQMAAAAA&#10;" fillcolor="black" stroked="f"/>
                      <v:rect id="Rectangle 2574" o:spid="_x0000_s1895" style="position:absolute;left:6083;top:6916;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HZOcgA&#10;AADeAAAADwAAAGRycy9kb3ducmV2LnhtbESPQWvCQBSE70L/w/IK3nTTECVGV6mFgheh2h7q7Zl9&#10;TYLZt+nuqrG/vlsQehxm5htmsepNKy7kfGNZwdM4AUFcWt1wpeDj/XWUg/ABWWNrmRTcyMNq+TBY&#10;YKHtlXd02YdKRAj7AhXUIXSFlL6syaAf2444el/WGQxRukpqh9cIN61Mk2QqDTYcF2rs6KWm8rQ/&#10;GwXrWb7+fst4+7M7HujweTxNUpcoNXzsn+cgAvXhP3xvb7SCdJpn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wdk5yAAAAN4AAAAPAAAAAAAAAAAAAAAAAJgCAABk&#10;cnMvZG93bnJldi54bWxQSwUGAAAAAAQABAD1AAAAjQMAAAAA&#10;" fillcolor="black" stroked="f"/>
                      <v:rect id="Rectangle 2575" o:spid="_x0000_s1896" style="position:absolute;left:6083;top:688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8oskA&#10;AADeAAAADwAAAGRycy9kb3ducmV2LnhtbESPT2vCQBTE74V+h+UVems2DSpp6iq1UPAi1D+Hentm&#10;X5Ng9m26u2r003cFweMwM79hxtPetOJIzjeWFbwmKQji0uqGKwWb9ddLDsIHZI2tZVJwJg/TyePD&#10;GAttT7yk4ypUIkLYF6igDqErpPRlTQZ9Yjvi6P1aZzBE6SqpHZ4i3LQyS9ORNNhwXKixo8+ayv3q&#10;YBTM3vLZ3/eAF5flbkvbn91+mLlUqeen/uMdRKA+3MO39lwryEb5YAj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18oskAAADeAAAADwAAAAAAAAAAAAAAAACYAgAA&#10;ZHJzL2Rvd25yZXYueG1sUEsFBgAAAAAEAAQA9QAAAI4DAAAAAA==&#10;" fillcolor="black" stroked="f"/>
                      <v:rect id="Rectangle 2576" o:spid="_x0000_s1897" style="position:absolute;left:6083;top:685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i1cgA&#10;AADeAAAADwAAAGRycy9kb3ducmV2LnhtbESPQWvCQBSE70L/w/IK3nTToCFGV6mC0Euh2h7q7Zl9&#10;TYLZt+nuqrG/vlsQehxm5htmsepNKy7kfGNZwdM4AUFcWt1wpeDjfTvKQfiArLG1TApu5GG1fBgs&#10;sND2yju67EMlIoR9gQrqELpCSl/WZNCPbUccvS/rDIYoXSW1w2uEm1amSZJJgw3HhRo72tRUnvZn&#10;o2A9y9ffbxN+/dkdD3T4PJ6mqUuUGj72z3MQgfrwH763X7SCNMsn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X+LVyAAAAN4AAAAPAAAAAAAAAAAAAAAAAJgCAABk&#10;cnMvZG93bnJldi54bWxQSwUGAAAAAAQABAD1AAAAjQMAAAAA&#10;" fillcolor="black" stroked="f"/>
                      <v:rect id="Rectangle 2577" o:spid="_x0000_s1898" style="position:absolute;left:6083;top:682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NHTsgA&#10;AADeAAAADwAAAGRycy9kb3ducmV2LnhtbESPQWvCQBSE7wX/w/KE3uqmwdoYXaUWCr0I1XrQ2zP7&#10;mgSzb9PdrUZ/vSsUPA4z8w0znXemEUdyvras4HmQgCAurK65VLD5/njKQPiArLGxTArO5GE+6z1M&#10;Mdf2xCs6rkMpIoR9jgqqENpcSl9UZNAPbEscvR/rDIYoXSm1w1OEm0amSTKSBmuOCxW29F5RcVj/&#10;GQWLcbb4/Rry8rLa72i33R9eUpco9djv3iYgAnXhHv5vf2oF6Sgbvs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E0dOyAAAAN4AAAAPAAAAAAAAAAAAAAAAAJgCAABk&#10;cnMvZG93bnJldi54bWxQSwUGAAAAAAQABAD1AAAAjQMAAAAA&#10;" fillcolor="black" stroked="f"/>
                      <v:rect id="Rectangle 2578" o:spid="_x0000_s1899" style="position:absolute;left:6083;top:678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zTPMUA&#10;AADeAAAADwAAAGRycy9kb3ducmV2LnhtbERPz2vCMBS+D/Y/hDfYbaYWJ7UaZQqCF0GdB709m2db&#10;bF66JNPOv94chB0/vt+TWWcacSXna8sK+r0EBHFhdc2lgv338iMD4QOyxsYyKfgjD7Pp68sEc21v&#10;vKXrLpQihrDPUUEVQptL6YuKDPqebYkjd7bOYIjQlVI7vMVw08g0SYbSYM2xocKWFhUVl92vUTAf&#10;ZfOfzYDX9+3pSMfD6fKZukSp97fuawwiUBf+xU/3SitIh9kg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jNM8xQAAAN4AAAAPAAAAAAAAAAAAAAAAAJgCAABkcnMv&#10;ZG93bnJldi54bWxQSwUGAAAAAAQABAD1AAAAigMAAAAA&#10;" fillcolor="black" stroked="f"/>
                      <v:rect id="Rectangle 2579" o:spid="_x0000_s1900" style="position:absolute;left:6083;top:6764;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B2p8gA&#10;AADeAAAADwAAAGRycy9kb3ducmV2LnhtbESPQWvCQBSE70L/w/IKvenGoBJTV9FCoZeC2h7q7Zl9&#10;JsHs27i71eivd4VCj8PMfMPMFp1pxJmcry0rGA4SEMSF1TWXCr6/3vsZCB+QNTaWScGVPCzmT70Z&#10;5tpeeEPnbShFhLDPUUEVQptL6YuKDPqBbYmjd7DOYIjSlVI7vES4aWSaJBNpsOa4UGFLbxUVx+2v&#10;UbCaZqvTesSft81+R7uf/XGcukSpl+du+QoiUBf+w3/tD60gnWSjK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HanyAAAAN4AAAAPAAAAAAAAAAAAAAAAAJgCAABk&#10;cnMvZG93bnJldi54bWxQSwUGAAAAAAQABAD1AAAAjQMAAAAA&#10;" fillcolor="black" stroked="f"/>
                      <v:rect id="Rectangle 2580" o:spid="_x0000_s1901" style="position:absolute;left:6083;top:673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NJ58YA&#10;AADeAAAADwAAAGRycy9kb3ducmV2LnhtbESPzWrCQBSF9wXfYbhCd3ViqBKjo6ggdFNQ60J318w1&#10;CWbuxJmppj59Z1Ho8nD++GaLzjTiTs7XlhUMBwkI4sLqmksFh6/NWwbCB2SNjWVS8EMeFvPeywxz&#10;bR+8o/s+lCKOsM9RQRVCm0vpi4oM+oFtiaN3sc5giNKVUjt8xHHTyDRJxtJgzfGhwpbWFRXX/bdR&#10;sJpkq9v2nT+fu/OJTsfzdZS6RKnXfrecggjUhf/wX/tDK0jH2Sg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NJ58YAAADeAAAADwAAAAAAAAAAAAAAAACYAgAAZHJz&#10;L2Rvd25yZXYueG1sUEsFBgAAAAAEAAQA9QAAAIsDAAAAAA==&#10;" fillcolor="black" stroked="f"/>
                      <v:rect id="Rectangle 2581" o:spid="_x0000_s1902" style="position:absolute;left:6083;top:670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sfMkA&#10;AADeAAAADwAAAGRycy9kb3ducmV2LnhtbESPT2vCQBTE70K/w/IK3szGoJKmrlILhV4K9c+h3p7Z&#10;1ySYfZvubjX103cFweMwM79h5svetOJEzjeWFYyTFARxaXXDlYLd9m2Ug/ABWWNrmRT8kYfl4mEw&#10;x0LbM6/ptAmViBD2BSqoQ+gKKX1Zk0Gf2I44et/WGQxRukpqh+cIN63M0nQmDTYcF2rs6LWm8rj5&#10;NQpWT/nq53PCH5f1YU/7r8NxmrlUqeFj//IMIlAf7uFb+10ryGb5dAz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W/sfMkAAADeAAAADwAAAAAAAAAAAAAAAACYAgAA&#10;ZHJzL2Rvd25yZXYueG1sUEsFBgAAAAAEAAQA9QAAAI4DAAAAAA==&#10;" fillcolor="black" stroked="f"/>
                      <v:rect id="Rectangle 2582" o:spid="_x0000_s1903" style="position:absolute;left:6083;top:6669;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1yC8gA&#10;AADeAAAADwAAAGRycy9kb3ducmV2LnhtbESPT2vCQBTE70K/w/IKvZlNQ5UYXaUWCr0U/HfQ2zP7&#10;mgSzb9Pdrab99G5B8DjMzG+Y2aI3rTiT841lBc9JCoK4tLrhSsFu+z7MQfiArLG1TAp+ycNi/jCY&#10;YaHthdd03oRKRAj7AhXUIXSFlL6syaBPbEccvS/rDIYoXSW1w0uEm1ZmaTqWBhuOCzV29FZTedr8&#10;GAXLSb78Xr3w59/6eKDD/ngaZS5V6umxf52CCNSHe/jW/tAKsnE+yu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vXILyAAAAN4AAAAPAAAAAAAAAAAAAAAAAJgCAABk&#10;cnMvZG93bnJldi54bWxQSwUGAAAAAAQABAD1AAAAjQMAAAAA&#10;" fillcolor="black" stroked="f"/>
                      <v:rect id="Rectangle 2583" o:spid="_x0000_s1904" style="position:absolute;left:6083;top:663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HXkMkA&#10;AADeAAAADwAAAGRycy9kb3ducmV2LnhtbESPT2vCQBTE7wW/w/KE3uqm8Q9p6ipVKPQiqO2h3p7Z&#10;1ySYfZvubjX66V1B6HGYmd8w03lnGnEk52vLCp4HCQjiwuqaSwVfn+9PGQgfkDU2lknBmTzMZ72H&#10;KebannhDx20oRYSwz1FBFUKbS+mLigz6gW2Jo/djncEQpSuldniKcNPINEkm0mDNcaHClpYVFYft&#10;n1GweMkWv+sRry6b/Y523/vDOHWJUo/97u0VRKAu/Ifv7Q+tIJ1k4y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vHXkMkAAADeAAAADwAAAAAAAAAAAAAAAACYAgAA&#10;ZHJzL2Rvd25yZXYueG1sUEsFBgAAAAAEAAQA9QAAAI4DAAAAAA==&#10;" fillcolor="black" stroked="f"/>
                      <v:rect id="Rectangle 2584" o:spid="_x0000_s1905" style="position:absolute;left:6083;top:6612;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P5MkA&#10;AADeAAAADwAAAGRycy9kb3ducmV2LnhtbESPT2vCQBTE74V+h+UVems2DSpp6iq1UPAi1D+Hentm&#10;X5Ng9m26u2r003cFweMwM79hxtPetOJIzjeWFbwmKQji0uqGKwWb9ddLDsIHZI2tZVJwJg/TyePD&#10;GAttT7yk4ypUIkLYF6igDqErpPRlTQZ9Yjvi6P1aZzBE6SqpHZ4i3LQyS9ORNNhwXKixo8+ayv3q&#10;YBTM3vLZ3/eAF5flbkvbn91+mLlUqeen/uMdRKA+3MO39lwryEb5cAD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RhP5MkAAADeAAAADwAAAAAAAAAAAAAAAACYAgAA&#10;ZHJzL2Rvd25yZXYueG1sUEsFBgAAAAAEAAQA9QAAAI4DAAAAAA==&#10;" fillcolor="black" stroked="f"/>
                      <v:rect id="Rectangle 2585" o:spid="_x0000_s1906" style="position:absolute;left:6083;top:658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qf8gA&#10;AADeAAAADwAAAGRycy9kb3ducmV2LnhtbESPQWvCQBSE7wX/w/KE3uqmoZEYXaUKQi8FtT3U2zP7&#10;mgSzb9Pdrab+elcQehxm5htmtuhNK07kfGNZwfMoAUFcWt1wpeDzY/2Ug/ABWWNrmRT8kYfFfPAw&#10;w0LbM2/ptAuViBD2BSqoQ+gKKX1Zk0E/sh1x9L6tMxiidJXUDs8RblqZJslYGmw4LtTY0aqm8rj7&#10;NQqWk3z5s3nh98v2sKf91+GYpS5R6nHYv05BBOrDf/jeftMK0nGeZX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VOp/yAAAAN4AAAAPAAAAAAAAAAAAAAAAAJgCAABk&#10;cnMvZG93bnJldi54bWxQSwUGAAAAAAQABAD1AAAAjQMAAAAA&#10;" fillcolor="black" stroked="f"/>
                      <v:rect id="Rectangle 2586" o:spid="_x0000_s1907" style="position:absolute;left:6083;top:654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Z0CMgA&#10;AADeAAAADwAAAGRycy9kb3ducmV2LnhtbESPQWvCQBSE70L/w/IK3nTToCFGV6mFgheh2h7q7Zl9&#10;TYLZt+nuqrG/vlsQehxm5htmsepNKy7kfGNZwdM4AUFcWt1wpeDj/XWUg/ABWWNrmRTcyMNq+TBY&#10;YKHtlXd02YdKRAj7AhXUIXSFlL6syaAf2444el/WGQxRukpqh9cIN61MkySTBhuOCzV29FJTedqf&#10;jYL1LF9/v014+7M7HujweTxNU5coNXzsn+cgAvXhP3xvb7SCNMun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hnQIyAAAAN4AAAAPAAAAAAAAAAAAAAAAAJgCAABk&#10;cnMvZG93bnJldi54bWxQSwUGAAAAAAQABAD1AAAAjQMAAAAA&#10;" fillcolor="black" stroked="f"/>
                      <v:rect id="Rectangle 2587" o:spid="_x0000_s1908" style="position:absolute;left:6083;top:651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rRk8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Tgbvc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ytGTyAAAAN4AAAAPAAAAAAAAAAAAAAAAAJgCAABk&#10;cnMvZG93bnJldi54bWxQSwUGAAAAAAQABAD1AAAAjQMAAAAA&#10;" fillcolor="black" stroked="f"/>
                      <v:rect id="Rectangle 2588" o:spid="_x0000_s1909" style="position:absolute;left:6083;top:648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VF4cUA&#10;AADeAAAADwAAAGRycy9kb3ducmV2LnhtbERPz2vCMBS+D/wfwhN2m6llSq1GUUHYZaDOg96ezbMt&#10;Ni81ybTzr18Ogx0/vt+zRWcacSfna8sKhoMEBHFhdc2lgsPX5i0D4QOyxsYyKfghD4t572WGubYP&#10;3tF9H0oRQ9jnqKAKoc2l9EVFBv3AtsSRu1hnMEToSqkdPmK4aWSaJGNpsObYUGFL64qK6/7bKFhN&#10;stVt+86fz935RKfj+TpKXaLUa79bTkEE6sK/+M/9oRWk42wU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UXhxQAAAN4AAAAPAAAAAAAAAAAAAAAAAJgCAABkcnMv&#10;ZG93bnJldi54bWxQSwUGAAAAAAQABAD1AAAAigMAAAAA&#10;" fillcolor="black" stroked="f"/>
                      <v:rect id="Rectangle 2589" o:spid="_x0000_s1910" style="position:absolute;left:6083;top:6459;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geskA&#10;AADeAAAADwAAAGRycy9kb3ducmV2LnhtbESPT2vCQBTE70K/w/IK3symQSWmrqKFQi+F+udQb8/s&#10;axLMvo27W0376bsFweMwM79h5svetOJCzjeWFTwlKQji0uqGKwX73esoB+EDssbWMin4IQ/LxcNg&#10;joW2V97QZRsqESHsC1RQh9AVUvqyJoM+sR1x9L6sMxiidJXUDq8RblqZpelUGmw4LtTY0UtN5Wn7&#10;bRSsZ/n6/DHm99/N8UCHz+NpkrlUqeFjv3oGEagP9/Ct/aYVZNN8MoP/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ngeskAAADeAAAADwAAAAAAAAAAAAAAAACYAgAA&#10;ZHJzL2Rvd25yZXYueG1sUEsFBgAAAAAEAAQA9QAAAI4DAAAAAA==&#10;" fillcolor="black" stroked="f"/>
                      <v:rect id="Rectangle 2590" o:spid="_x0000_s1911" style="position:absolute;left:6083;top:642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DWscA&#10;AADeAAAADwAAAGRycy9kb3ducmV2LnhtbESPy2rCQBSG94W+w3CE7urEUEMaHaUWCm4Eb4u6O2aO&#10;STBzJp2ZavTpO4uCy5//xjed96YVF3K+saxgNExAEJdWN1wp2O++XnMQPiBrbC2Tght5mM+en6ZY&#10;aHvlDV22oRJxhH2BCuoQukJKX9Zk0A9tRxy9k3UGQ5SuktrhNY6bVqZJkkmDDceHGjv6rKk8b3+N&#10;gsV7vvhZv/Hqvjke6PB9PI9Tlyj1Mug/JiAC9eER/m8vtYI0y7MIEHEiCs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Pg1rHAAAA3gAAAA8AAAAAAAAAAAAAAAAAmAIAAGRy&#10;cy9kb3ducmV2LnhtbFBLBQYAAAAABAAEAPUAAACMAwAAAAA=&#10;" fillcolor="black" stroked="f"/>
                      <v:rect id="Rectangle 2591" o:spid="_x0000_s1912" style="position:absolute;left:6083;top:639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MmwcgA&#10;AADeAAAADwAAAGRycy9kb3ducmV2LnhtbESPQWvCQBSE74X+h+UJ3urGYEOMrlILQi+Fanuot2f2&#10;mQSzb9PdVVN/fVcQehxm5htmvuxNK87kfGNZwXiUgCAurW64UvD1uX7KQfiArLG1TAp+ycNy8fgw&#10;x0LbC2/ovA2ViBD2BSqoQ+gKKX1Zk0E/sh1x9A7WGQxRukpqh5cIN61MkySTBhuOCzV29FpTedye&#10;jILVNF/9fEz4/brZ72j3vT8+py5RajjoX2YgAvXhP3xvv2kFaZZnY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AybByAAAAN4AAAAPAAAAAAAAAAAAAAAAAJgCAABk&#10;cnMvZG93bnJldi54bWxQSwUGAAAAAAQABAD1AAAAjQMAAAAA&#10;" fillcolor="black" stroked="f"/>
                      <v:rect id="Rectangle 2592" o:spid="_x0000_s1913" style="position:absolute;left:6083;top:636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G4tsgA&#10;AADeAAAADwAAAGRycy9kb3ducmV2LnhtbESPT2vCQBTE7wW/w/IKvdVNQw0xuooWCr0U6p+D3p7Z&#10;ZxLMvk13txr76bsFweMwM79hpvPetOJMzjeWFbwMExDEpdUNVwq2m/fnHIQPyBpby6TgSh7ms8HD&#10;FAttL7yi8zpUIkLYF6igDqErpPRlTQb90HbE0TtaZzBE6SqpHV4i3LQyTZJMGmw4LtTY0VtN5Wn9&#10;YxQsx/ny++uVP39Xhz3td4fTKHWJUk+P/WICIlAf7uFb+0MrSLM8S+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0bi2yAAAAN4AAAAPAAAAAAAAAAAAAAAAAJgCAABk&#10;cnMvZG93bnJldi54bWxQSwUGAAAAAAQABAD1AAAAjQMAAAAA&#10;" fillcolor="black" stroked="f"/>
                      <v:rect id="Rectangle 2593" o:spid="_x0000_s1914" style="position:absolute;left:6083;top:633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0dLckA&#10;AADeAAAADwAAAGRycy9kb3ducmV2LnhtbESPT2vCQBTE74V+h+UVvNVNYxtidJVaEHop1D8HvT2z&#10;zySYfZvurpr203eFQo/DzPyGmc5704oLOd9YVvA0TEAQl1Y3XCnYbpaPOQgfkDW2lknBN3mYz+7v&#10;plhoe+UVXdahEhHCvkAFdQhdIaUvazLoh7Yjjt7ROoMhSldJ7fAa4aaVaZJk0mDDcaHGjt5qKk/r&#10;s1GwGOeLr89n/vhZHfa03x1OL6lLlBo89K8TEIH68B/+a79rBWmWZy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J0dLckAAADeAAAADwAAAAAAAAAAAAAAAACYAgAA&#10;ZHJzL2Rvd25yZXYueG1sUEsFBgAAAAAEAAQA9QAAAI4DAAAAAA==&#10;" fillcolor="black" stroked="f"/>
                      <v:rect id="Rectangle 2594" o:spid="_x0000_s1915" style="position:absolute;left:6083;top:6307;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SFWcgA&#10;AADeAAAADwAAAGRycy9kb3ducmV2LnhtbESPQWvCQBSE70L/w/IK3nTToCFGV6mC0Euh2h7q7Zl9&#10;TYLZt+nuqrG/vlsQehxm5htmsepNKy7kfGNZwdM4AUFcWt1wpeDjfTvKQfiArLG1TApu5GG1fBgs&#10;sND2yju67EMlIoR9gQrqELpCSl/WZNCPbUccvS/rDIYoXSW1w2uEm1amSZJJgw3HhRo72tRUnvZn&#10;o2A9y9ffbxN+/dkdD3T4PJ6mqUuUGj72z3MQgfrwH763X7SCNMuzC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dIVZyAAAAN4AAAAPAAAAAAAAAAAAAAAAAJgCAABk&#10;cnMvZG93bnJldi54bWxQSwUGAAAAAAQABAD1AAAAjQMAAAAA&#10;" fillcolor="black" stroked="f"/>
                      <v:rect id="Rectangle 2595" o:spid="_x0000_s1916" style="position:absolute;left:6083;top:627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ggwsgA&#10;AADeAAAADwAAAGRycy9kb3ducmV2LnhtbESPQWvCQBSE70L/w/IK3nTToCFGV6mFgheh2h7q7Zl9&#10;TYLZt+nuqrG/vlsQehxm5htmsepNKy7kfGNZwdM4AUFcWt1wpeDj/XWUg/ABWWNrmRTcyMNq+TBY&#10;YKHtlXd02YdKRAj7AhXUIXSFlL6syaAf2444el/WGQxRukpqh9cIN61MkySTBhuOCzV29FJTedqf&#10;jYL1LF9/v014+7M7HujweTxNU5coNXzsn+cgAvXhP3xvb7SCNMuzK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OCDCyAAAAN4AAAAPAAAAAAAAAAAAAAAAAJgCAABk&#10;cnMvZG93bnJldi54bWxQSwUGAAAAAAQABAD1AAAAjQMAAAAA&#10;" fillcolor="black" stroked="f"/>
                      <v:rect id="Rectangle 2596" o:spid="_x0000_s1917" style="position:absolute;left:6083;top:624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tcgA&#10;AADeAAAADwAAAGRycy9kb3ducmV2LnhtbESPT2vCQBTE7wW/w/IKvdVNQw0xuooWCr0U6p+D3p7Z&#10;ZxLMvk13txr76bsFweMwM79hpvPetOJMzjeWFbwMExDEpdUNVwq2m/fnHIQPyBpby6TgSh7ms8HD&#10;FAttL7yi8zpUIkLYF6igDqErpPRlTQb90HbE0TtaZzBE6SqpHV4i3LQyTZJMGmw4LtTY0VtN5Wn9&#10;YxQsx/ny++uVP39Xhz3td4fTKHWJUk+P/WICIlAf7uFb+0MrSLM8y+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6r61yAAAAN4AAAAPAAAAAAAAAAAAAAAAAJgCAABk&#10;cnMvZG93bnJldi54bWxQSwUGAAAAAAQABAD1AAAAjQMAAAAA&#10;" fillcolor="black" stroked="f"/>
                      <v:rect id="Rectangle 2597" o:spid="_x0000_s1918" style="position:absolute;left:6083;top:621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YbLskA&#10;AADeAAAADwAAAGRycy9kb3ducmV2LnhtbESPT2vCQBTE74V+h+UVvNVNg01jdJVaEHop1D8HvT2z&#10;zySYfZvurpr203eFQo/DzPyGmc5704oLOd9YVvA0TEAQl1Y3XCnYbpaPOQgfkDW2lknBN3mYz+7v&#10;plhoe+UVXdahEhHCvkAFdQhdIaUvazLoh7Yjjt7ROoMhSldJ7fAa4aaVaZJk0mDDcaHGjt5qKk/r&#10;s1GwGOeLr88Rf/ysDnva7w6n59QlSg0e+tcJiEB9+A//td+1gjTLsxe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6YbLskAAADeAAAADwAAAAAAAAAAAAAAAACYAgAA&#10;ZHJzL2Rvd25yZXYueG1sUEsFBgAAAAAEAAQA9QAAAI4DAAAAAA==&#10;" fillcolor="black" stroked="f"/>
                      <v:rect id="Rectangle 2598" o:spid="_x0000_s1919" style="position:absolute;left:6083;top:6180;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mPXMUA&#10;AADeAAAADwAAAGRycy9kb3ducmV2LnhtbERPy2rCQBTdF/oPwxW6qxNDDWl0lFoouBF8Lerumrkm&#10;wcyddGaq0a/vLAouD+c9nfemFRdyvrGsYDRMQBCXVjdcKdjvvl5zED4ga2wtk4IbeZjPnp+mWGh7&#10;5Q1dtqESMYR9gQrqELpCSl/WZNAPbUccuZN1BkOErpLa4TWGm1amSZJJgw3Hhho7+qypPG9/jYLF&#10;e774Wb/x6r45HujwfTyPU5co9TLoPyYgAvXhIf53L7WCNMuzuDfeiV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OY9cxQAAAN4AAAAPAAAAAAAAAAAAAAAAAJgCAABkcnMv&#10;ZG93bnJldi54bWxQSwUGAAAAAAQABAD1AAAAigMAAAAA&#10;" fillcolor="black" stroked="f"/>
                      <v:rect id="Rectangle 2599" o:spid="_x0000_s1920" style="position:absolute;left:6083;top:6154;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Uqx8gA&#10;AADeAAAADwAAAGRycy9kb3ducmV2LnhtbESPQWvCQBSE74X+h+UVvNVNgw0xukotCL0UqvWgt2f2&#10;mQSzb9PdVVN/fVcQehxm5htmOu9NK87kfGNZwcswAUFcWt1wpWDzvXzOQfiArLG1TAp+ycN89vgw&#10;xULbC6/ovA6ViBD2BSqoQ+gKKX1Zk0E/tB1x9A7WGQxRukpqh5cIN61MkySTBhuOCzV29F5TeVyf&#10;jILFOF/8fI3487ra72i33R9fU5coNXjq3yYgAvXhP3xvf2gFaZZnY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dSrHyAAAAN4AAAAPAAAAAAAAAAAAAAAAAJgCAABk&#10;cnMvZG93bnJldi54bWxQSwUGAAAAAAQABAD1AAAAjQMAAAAA&#10;" fillcolor="black" stroked="f"/>
                      <v:rect id="Rectangle 2600" o:spid="_x0000_s1921" style="position:absolute;left:6083;top:536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YVh8cA&#10;AADeAAAADwAAAGRycy9kb3ducmV2LnhtbESPy2rCQBSG94W+w3AK7urEUDVGR6kFwU2hXha6O2aO&#10;STBzJp0ZNfbpO4tClz//jW+26EwjbuR8bVnBoJ+AIC6srrlUsN+tXjMQPiBrbCyTggd5WMyfn2aY&#10;a3vnDd22oRRxhH2OCqoQ2lxKX1Rk0PdtSxy9s3UGQ5SulNrhPY6bRqZJMpIGa44PFbb0UVFx2V6N&#10;guUkW35/vfHnz+Z0pOPhdBmmLlGq99K9T0EE6sJ/+K+91grSUTaO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WFYfHAAAA3gAAAA8AAAAAAAAAAAAAAAAAmAIAAGRy&#10;cy9kb3ducmV2LnhtbFBLBQYAAAAABAAEAPUAAACMAwAAAAA=&#10;" fillcolor="black" stroked="f"/>
                      <v:rect id="Rectangle 2601" o:spid="_x0000_s1922" style="position:absolute;left:6083;top:532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qwHM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dJy9jO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2rAcyAAAAN4AAAAPAAAAAAAAAAAAAAAAAJgCAABk&#10;cnMvZG93bnJldi54bWxQSwUGAAAAAAQABAD1AAAAjQMAAAAA&#10;" fillcolor="black" stroked="f"/>
                      <v:rect id="Rectangle 2602" o:spid="_x0000_s1923" style="position:absolute;left:6083;top:529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gua8gA&#10;AADeAAAADwAAAGRycy9kb3ducmV2LnhtbESPQWvCQBSE70L/w/KE3nRjaG2aukotCL0Ianuot2f2&#10;NQlm36a7q0Z/vSsIPQ4z8w0zmXWmEUdyvrasYDRMQBAXVtdcKvj+WgwyED4ga2wsk4IzeZhNH3oT&#10;zLU98ZqOm1CKCGGfo4IqhDaX0hcVGfRD2xJH79c6gyFKV0rt8BThppFpkoylwZrjQoUtfVRU7DcH&#10;o2D+ms3/Vk+8vKx3W9r+7PbPqUuUeux3728gAnXhP3xvf2oF6Th7Se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C5ryAAAAN4AAAAPAAAAAAAAAAAAAAAAAJgCAABk&#10;cnMvZG93bnJldi54bWxQSwUGAAAAAAQABAD1AAAAjQMAAAAA&#10;" fillcolor="black" stroked="f"/>
                      <v:rect id="Rectangle 2603" o:spid="_x0000_s1924" style="position:absolute;left:6083;top:5265;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SL8MkA&#10;AADeAAAADwAAAGRycy9kb3ducmV2LnhtbESPQWvCQBSE7wX/w/KE3urG1NoYXUULBS+Fanuot2f2&#10;mQSzb+PuVtP++m5B8DjMzDfMbNGZRpzJ+dqyguEgAUFcWF1zqeDz4/UhA+EDssbGMin4IQ+Lee9u&#10;hrm2F97QeRtKESHsc1RQhdDmUvqiIoN+YFvi6B2sMxiidKXUDi8RbhqZJslYGqw5LlTY0ktFxXH7&#10;bRSsJtnq9D7it9/Nfke7r/3xKXWJUvf9bjkFEagLt/C1vdYK0nH2/Aj/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USL8MkAAADeAAAADwAAAAAAAAAAAAAAAACYAgAA&#10;ZHJzL2Rvd25yZXYueG1sUEsFBgAAAAAEAAQA9QAAAI4DAAAAAA==&#10;" fillcolor="black" stroked="f"/>
                      <v:rect id="Rectangle 2604" o:spid="_x0000_s1925" style="position:absolute;left:6083;top:5240;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0ThMgA&#10;AADeAAAADwAAAGRycy9kb3ducmV2LnhtbESPQWvCQBSE7wX/w/KE3uqmwdoYXaUWCr0I1XrQ2zP7&#10;mgSzb9PdrUZ/vSsUPA4z8w0znXemEUdyvras4HmQgCAurK65VLD5/njKQPiArLGxTArO5GE+6z1M&#10;Mdf2xCs6rkMpIoR9jgqqENpcSl9UZNAPbEscvR/rDIYoXSm1w1OEm0amSTKSBmuOCxW29F5RcVj/&#10;GQWLcbb4/Rry8rLa72i33R9eUpco9djv3iYgAnXhHv5vf2oF6Sh7H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rROEyAAAAN4AAAAPAAAAAAAAAAAAAAAAAJgCAABk&#10;cnMvZG93bnJldi54bWxQSwUGAAAAAAQABAD1AAAAjQMAAAAA&#10;" fillcolor="black" stroked="f"/>
                      <v:rect id="Rectangle 2605" o:spid="_x0000_s1926" style="position:absolute;left:6083;top:520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G2H8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Th7Gc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4bYfyAAAAN4AAAAPAAAAAAAAAAAAAAAAAJgCAABk&#10;cnMvZG93bnJldi54bWxQSwUGAAAAAAQABAD1AAAAjQMAAAAA&#10;" fillcolor="black" stroked="f"/>
                      <v:rect id="Rectangle 2606" o:spid="_x0000_s1927" style="position:absolute;left:6083;top:517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MoaMkA&#10;AADeAAAADwAAAGRycy9kb3ducmV2LnhtbESPT2vCQBTE74V+h+UVvNVNg01jdJVaEHop1D8HvT2z&#10;zySYfZvurpr203eFQo/DzPyGmc5704oLOd9YVvA0TEAQl1Y3XCnYbpaPOQgfkDW2lknBN3mYz+7v&#10;plhoe+UVXdahEhHCvkAFdQhdIaUvazLoh7Yjjt7ROoMhSldJ7fAa4aaVaZJk0mDDcaHGjt5qKk/r&#10;s1GwGOeLr88Rf/ysDnva7w6n59QlSg0e+tcJiEB9+A//td+1gjTLXz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TMoaMkAAADeAAAADwAAAAAAAAAAAAAAAACYAgAA&#10;ZHJzL2Rvd25yZXYueG1sUEsFBgAAAAAEAAQA9QAAAI4DAAAAAA==&#10;" fillcolor="black" stroked="f"/>
                      <v:rect id="Rectangle 2607" o:spid="_x0000_s1928" style="position:absolute;left:6083;top:5145;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N88kA&#10;AADeAAAADwAAAGRycy9kb3ducmV2LnhtbESPT2vCQBTE7wW/w/KE3uqmwT9p6ipVKPQiqO2h3p7Z&#10;1ySYfZvubjX66V1B6HGYmd8w03lnGnEk52vLCp4HCQjiwuqaSwVfn+9PGQgfkDU2lknBmTzMZ72H&#10;KebannhDx20oRYSwz1FBFUKbS+mLigz6gW2Jo/djncEQpSuldniKcNPINEnG0mDNcaHClpYVFYft&#10;n1GweMkWv+shry6b/Y523/vDKHWJUo/97u0VRKAu/Ifv7Q+tIB1nk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n+N88kAAADeAAAADwAAAAAAAAAAAAAAAACYAgAA&#10;ZHJzL2Rvd25yZXYueG1sUEsFBgAAAAAEAAQA9QAAAI4DAAAAAA==&#10;" fillcolor="black" stroked="f"/>
                      <v:rect id="Rectangle 2608" o:spid="_x0000_s1929" style="position:absolute;left:6083;top:511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ZgcUA&#10;AADeAAAADwAAAGRycy9kb3ducmV2LnhtbERPu27CMBTdK/UfrFuJrThEBULAoFIJiaVSeQywXeJL&#10;EhFfp7aB0K+vh0odj857tuhMI27kfG1ZwaCfgCAurK65VLDfrV4zED4ga2wsk4IHeVjMn59mmGt7&#10;5w3dtqEUMYR9jgqqENpcSl9UZND3bUscubN1BkOErpTa4T2Gm0amSTKSBmuODRW29FFRcdlejYLl&#10;JFt+f73x58/mdKTj4XQZpi5RqvfSvU9BBOrCv/jPvdYK0lE2jn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4BmBxQAAAN4AAAAPAAAAAAAAAAAAAAAAAJgCAABkcnMv&#10;ZG93bnJldi54bWxQSwUGAAAAAAQABAD1AAAAigMAAAAA&#10;" fillcolor="black" stroked="f"/>
                      <v:rect id="Rectangle 2609" o:spid="_x0000_s1930" style="position:absolute;left:6083;top:5088;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y8Gs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dJy9TO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rLwayAAAAN4AAAAPAAAAAAAAAAAAAAAAAJgCAABk&#10;cnMvZG93bnJldi54bWxQSwUGAAAAAAQABAD1AAAAjQMAAAAA&#10;" fillcolor="black" stroked="f"/>
                      <v:rect id="Rectangle 2610" o:spid="_x0000_s1931" style="position:absolute;left:6083;top:5056;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NloMYA&#10;AADeAAAADwAAAGRycy9kb3ducmV2LnhtbESPy2rCQBSG9wXfYTgFd3XSYCWNjqIFoZuCt0XdHTPH&#10;JJg5k86Mmvr0zkJw+fPf+CazzjTiQs7XlhW8DxIQxIXVNZcKdtvlWwbCB2SNjWVS8E8eZtPeywRz&#10;ba+8pssmlCKOsM9RQRVCm0vpi4oM+oFtiaN3tM5giNKVUju8xnHTyDRJRtJgzfGhwpa+KipOm7NR&#10;sPjMFn+rIf/c1oc97X8Pp4/UJUr1X7v5GESgLjzDj/a3VpCOsiwCRJyI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NloMYAAADeAAAADwAAAAAAAAAAAAAAAACYAgAAZHJz&#10;L2Rvd25yZXYueG1sUEsFBgAAAAAEAAQA9QAAAIsDAAAAAA==&#10;" fillcolor="black" stroked="f"/>
                      <v:rect id="Rectangle 2611" o:spid="_x0000_s1932" style="position:absolute;left:6083;top:5024;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AO8gA&#10;AADeAAAADwAAAGRycy9kb3ducmV2LnhtbESPQWvCQBSE74L/YXkFb7oxVElTV9FCwYugtod6e2Zf&#10;k2D2bbq7auyvdwtCj8PMfMPMFp1pxIWcry0rGI8SEMSF1TWXCj4/3ocZCB+QNTaWScGNPCzm/d4M&#10;c22vvKPLPpQiQtjnqKAKoc2l9EVFBv3ItsTR+7bOYIjSlVI7vEa4aWSaJFNpsOa4UGFLbxUVp/3Z&#10;KFi9ZKuf7TNvfnfHAx2+jqdJ6hKlBk/d8hVEoC78hx/ttVaQTrNsDH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D8A7yAAAAN4AAAAPAAAAAAAAAAAAAAAAAJgCAABk&#10;cnMvZG93bnJldi54bWxQSwUGAAAAAAQABAD1AAAAjQMAAAAA&#10;" fillcolor="black" stroked="f"/>
                      <v:rect id="Rectangle 2612" o:spid="_x0000_s1933" style="position:absolute;left:6083;top:4992;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1eTMcA&#10;AADeAAAADwAAAGRycy9kb3ducmV2LnhtbESPQWvCQBSE7wX/w/KE3urGUCVGV9FCwYugtge9PbPP&#10;JJh9m+5uNfbXu4VCj8PMfMPMFp1pxJWcry0rGA4SEMSF1TWXCj4/3l8yED4ga2wsk4I7eVjMe08z&#10;zLW98Y6u+1CKCGGfo4IqhDaX0hcVGfQD2xJH72ydwRClK6V2eItw08g0ScbSYM1xocKW3ioqLvtv&#10;o2A1yVZf21fe/OxORzoeTpdR6hKlnvvdcgoiUBf+w3/ttVaQjrMshd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dXkzHAAAA3gAAAA8AAAAAAAAAAAAAAAAAmAIAAGRy&#10;cy9kb3ducmV2LnhtbFBLBQYAAAAABAAEAPUAAACMAwAAAAA=&#10;" fillcolor="black" stroked="f"/>
                      <v:rect id="Rectangle 2613" o:spid="_x0000_s1934" style="position:absolute;left:6083;top:4961;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H718gA&#10;AADeAAAADwAAAGRycy9kb3ducmV2LnhtbESPQWvCQBSE74X+h+UJvdWNaSsxukoVCr0I1fagt2f2&#10;mQSzb+PuVqO/3hUKPQ4z8w0zmXWmESdyvrasYNBPQBAXVtdcKvj5/njOQPiArLGxTAou5GE2fXyY&#10;YK7tmVd0WodSRAj7HBVUIbS5lL6oyKDv25Y4envrDIYoXSm1w3OEm0amSTKUBmuOCxW2tKioOKx/&#10;jYL5KJsfv155eV3ttrTd7A5vqUuUeup172MQgbrwH/5rf2oF6TDLXu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kfvXyAAAAN4AAAAPAAAAAAAAAAAAAAAAAJgCAABk&#10;cnMvZG93bnJldi54bWxQSwUGAAAAAAQABAD1AAAAjQMAAAAA&#10;" fillcolor="black" stroked="f"/>
                      <v:rect id="Rectangle 2614" o:spid="_x0000_s1935" style="position:absolute;left:6083;top:4935;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hjo8gA&#10;AADeAAAADwAAAGRycy9kb3ducmV2LnhtbESPT2vCQBTE74V+h+UVvNVNg0qaukoVBC+Cf3qot2f2&#10;NQlm36a7q8Z+ercgeBxm5jfMeNqZRpzJ+dqygrd+AoK4sLrmUsHXbvGagfABWWNjmRRcycN08vw0&#10;xlzbC2/ovA2liBD2OSqoQmhzKX1RkUHfty1x9H6sMxiidKXUDi8RbhqZJslIGqw5LlTY0ryi4rg9&#10;GQWz92z2ux7w6m9z2NP++3Acpi5RqvfSfX6ACNSFR/jeXmoF6SjLBvB/J14BOb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eGOjyAAAAN4AAAAPAAAAAAAAAAAAAAAAAJgCAABk&#10;cnMvZG93bnJldi54bWxQSwUGAAAAAAQABAD1AAAAjQMAAAAA&#10;" fillcolor="black" stroked="f"/>
                      <v:rect id="Rectangle 2615" o:spid="_x0000_s1936" style="position:absolute;left:6083;top:4903;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GOMgA&#10;AADeAAAADwAAAGRycy9kb3ducmV2LnhtbESPT2vCQBTE70K/w/IKvZlNQ5UYXaUWCr0U/HfQ2zP7&#10;mgSzb9Pdrab99G5B8DjMzG+Y2aI3rTiT841lBc9JCoK4tLrhSsFu+z7MQfiArLG1TAp+ycNi/jCY&#10;YaHthdd03oRKRAj7AhXUIXSFlL6syaBPbEccvS/rDIYoXSW1w0uEm1ZmaTqWBhuOCzV29FZTedr8&#10;GAXLSb78Xr3w59/6eKDD/ngaZS5V6umxf52CCNSHe/jW/tAKsnGej+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NMY4yAAAAN4AAAAPAAAAAAAAAAAAAAAAAJgCAABk&#10;cnMvZG93bnJldi54bWxQSwUGAAAAAAQABAD1AAAAjQMAAAAA&#10;" fillcolor="black" stroked="f"/>
                      <v:rect id="Rectangle 2616" o:spid="_x0000_s1937" style="position:absolute;left:6083;top:4872;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ZYT8gA&#10;AADeAAAADwAAAGRycy9kb3ducmV2LnhtbESPT2vCQBTE7wW/w/IKvdVNQw0xuooWCr0U6p+D3p7Z&#10;ZxLMvk13txr76bsFweMwM79hpvPetOJMzjeWFbwMExDEpdUNVwq2m/fnHIQPyBpby6TgSh7ms8HD&#10;FAttL7yi8zpUIkLYF6igDqErpPRlTQb90HbE0TtaZzBE6SqpHV4i3LQyTZJMGmw4LtTY0VtN5Wn9&#10;YxQsx/ny++uVP39Xhz3td4fTKHWJUk+P/WICIlAf7uFb+0MrSLM8z+D/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5lhPyAAAAN4AAAAPAAAAAAAAAAAAAAAAAJgCAABk&#10;cnMvZG93bnJldi54bWxQSwUGAAAAAAQABAD1AAAAjQMAAAAA&#10;" fillcolor="black" stroked="f"/>
                      <v:rect id="Rectangle 2617" o:spid="_x0000_s1938" style="position:absolute;left:6083;top:4840;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r91MgA&#10;AADeAAAADwAAAGRycy9kb3ducmV2LnhtbESPQWvCQBSE70L/w/KE3nRjaG2aukotCL0Ianuot2f2&#10;NQlm36a7q0Z/vSsIPQ4z8w0zmXWmEUdyvrasYDRMQBAXVtdcKvj+WgwyED4ga2wsk4IzeZhNH3oT&#10;zLU98ZqOm1CKCGGfo4IqhDaX0hcVGfRD2xJH79c6gyFKV0rt8BThppFpkoylwZrjQoUtfVRU7DcH&#10;o2D+ms3/Vk+8vKx3W9r+7PbPqUuUeux3728gAnXhP3xvf2oF6TjLX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qv3UyAAAAN4AAAAPAAAAAAAAAAAAAAAAAJgCAABk&#10;cnMvZG93bnJldi54bWxQSwUGAAAAAAQABAD1AAAAjQMAAAAA&#10;" fillcolor="black" stroked="f"/>
                      <v:rect id="Rectangle 2618" o:spid="_x0000_s1939" style="position:absolute;left:6083;top:4808;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VppsUA&#10;AADeAAAADwAAAGRycy9kb3ducmV2LnhtbERPy2rCQBTdF/yH4Rbc1UmDlTQ6ihaEbgq+FnV3zVyT&#10;YOZOOjNq6tc7C8Hl4bwns8404kLO15YVvA8SEMSF1TWXCnbb5VsGwgdkjY1lUvBPHmbT3ssEc22v&#10;vKbLJpQihrDPUUEVQptL6YuKDPqBbYkjd7TOYIjQlVI7vMZw08g0SUbSYM2xocKWvioqTpuzUbD4&#10;zBZ/qyH/3NaHPe1/D6eP1CVK9V+7+RhEoC48xQ/3t1aQjrIs7o134hWQ0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WmmxQAAAN4AAAAPAAAAAAAAAAAAAAAAAJgCAABkcnMv&#10;ZG93bnJldi54bWxQSwUGAAAAAAQABAD1AAAAigMAAAAA&#10;" fillcolor="black" stroked="f"/>
                      <v:rect id="Rectangle 2619" o:spid="_x0000_s1940" style="position:absolute;left:6083;top:4783;width:32;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nMPcgA&#10;AADeAAAADwAAAGRycy9kb3ducmV2LnhtbESPQWvCQBSE74L/YXkFb7ppqBJTV9FCwYtQtYd6e2Zf&#10;k2D2bbq7auyv7xYEj8PMfMPMFp1pxIWcry0reB4lIIgLq2suFXzu34cZCB+QNTaWScGNPCzm/d4M&#10;c22vvKXLLpQiQtjnqKAKoc2l9EVFBv3ItsTR+7bOYIjSlVI7vEa4aWSaJBNpsOa4UGFLbxUVp93Z&#10;KFhNs9XPxwtvfrfHAx2+jqdx6hKlBk/d8hVEoC48wvf2WitIJ1k2hf8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ecw9yAAAAN4AAAAPAAAAAAAAAAAAAAAAAJgCAABk&#10;cnMvZG93bnJldi54bWxQSwUGAAAAAAQABAD1AAAAjQMAAAAA&#10;" fillcolor="black" stroked="f"/>
                      <v:rect id="Rectangle 2620" o:spid="_x0000_s1941" style="position:absolute;left:6083;top:4751;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rzfcYA&#10;AADeAAAADwAAAGRycy9kb3ducmV2LnhtbESPzWrCQBSF94LvMNyCO500VInRUbRQcCNU20XdXTPX&#10;JJi5k86MGvv0zkLo8nD++ObLzjTiSs7XlhW8jhIQxIXVNZcKvr8+hhkIH5A1NpZJwZ08LBf93hxz&#10;bW+8o+s+lCKOsM9RQRVCm0vpi4oM+pFtiaN3ss5giNKVUju8xXHTyDRJJtJgzfGhwpbeKyrO+4tR&#10;sJ5m69/PN97+7Y4HOvwcz+PUJUoNXrrVDESgLvyHn+2NVpBOsmkEiDgR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rzfcYAAADeAAAADwAAAAAAAAAAAAAAAACYAgAAZHJz&#10;L2Rvd25yZXYueG1sUEsFBgAAAAAEAAQA9QAAAIsDAAAAAA==&#10;" fillcolor="black" stroked="f"/>
                      <v:rect id="Rectangle 2621" o:spid="_x0000_s1942" style="position:absolute;left:6083;top:4719;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W5sgA&#10;AADeAAAADwAAAGRycy9kb3ducmV2LnhtbESPQWvCQBSE7wX/w/KE3urGUCWmrqKFghdBbQ/19sw+&#10;k2D2bbq71eivd4VCj8PMfMNM551pxJmcry0rGA4SEMSF1TWXCr4+P14yED4ga2wsk4IreZjPek9T&#10;zLW98JbOu1CKCGGfo4IqhDaX0hcVGfQD2xJH72idwRClK6V2eIlw08g0ScbSYM1xocKW3isqTrtf&#10;o2A5yZY/m1de37aHPe2/D6dR6hKlnvvd4g1EoC78h//aK60gHWeT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lbmyAAAAN4AAAAPAAAAAAAAAAAAAAAAAJgCAABk&#10;cnMvZG93bnJldi54bWxQSwUGAAAAAAQABAD1AAAAjQMAAAAA&#10;" fillcolor="black" stroked="f"/>
                      <v:rect id="Rectangle 2622" o:spid="_x0000_s1943" style="position:absolute;left:6083;top:4687;width:32;height: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TIkcgA&#10;AADeAAAADwAAAGRycy9kb3ducmV2LnhtbESPQWvCQBSE74L/YXmF3nTTUCVGV9FCoZdC1R7q7Zl9&#10;JsHs23R3q9Ff3xUEj8PMfMPMFp1pxImcry0reBkmIIgLq2suFXxv3wcZCB+QNTaWScGFPCzm/d4M&#10;c23PvKbTJpQiQtjnqKAKoc2l9EVFBv3QtsTRO1hnMETpSqkdniPcNDJNkrE0WHNcqLClt4qK4+bP&#10;KFhNstXv1yt/Xtf7He1+9sdR6hKlnp+65RREoC48wvf2h1aQjrNJCrc78QrI+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BMiRyAAAAN4AAAAPAAAAAAAAAAAAAAAAAJgCAABk&#10;cnMvZG93bnJldi54bWxQSwUGAAAAAAQABAD1AAAAjQMAAAAA&#10;" fillcolor="black" stroked="f"/>
                      <v:rect id="Rectangle 2623" o:spid="_x0000_s1944" style="position:absolute;left:6083;top:4656;width:32;height: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htCs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dJiNX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SG0KyAAAAN4AAAAPAAAAAAAAAAAAAAAAAJgCAABk&#10;cnMvZG93bnJldi54bWxQSwUGAAAAAAQABAD1AAAAjQMAAAAA&#10;" fillcolor="black" stroked="f"/>
                      <v:rect id="Rectangle 2624" o:spid="_x0000_s1945" style="position:absolute;left:6083;top:4630;width:3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H1fsgA&#10;AADeAAAADwAAAGRycy9kb3ducmV2LnhtbESPQWvCQBSE70L/w/IKvenGoBJTV9FCoZeC2h7q7Zl9&#10;JsHs27i71eivd4VCj8PMfMPMFp1pxJmcry0rGA4SEMSF1TWXCr6/3vsZCB+QNTaWScGVPCzmT70Z&#10;5tpeeEPnbShFhLDPUUEVQptL6YuKDPqBbYmjd7DOYIjSlVI7vES4aWSaJBNpsOa4UGFLbxUVx+2v&#10;UbCaZqvTesSft81+R7uf/XGcukSpl+du+QoiUBf+w3/tD60gnWTTE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ofV+yAAAAN4AAAAPAAAAAAAAAAAAAAAAAJgCAABk&#10;cnMvZG93bnJldi54bWxQSwUGAAAAAAQABAD1AAAAjQMAAAAA&#10;" fillcolor="black" stroked="f"/>
                      <v:rect id="Rectangle 2625" o:spid="_x0000_s1946" style="position:absolute;left:15513;top:13101;width:184;height:18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1Q5ckA&#10;AADeAAAADwAAAGRycy9kb3ducmV2LnhtbESPT2vCQBTE70K/w/IK3symQSWmrqKFQi+F+udQb8/s&#10;axLMvo27W0376bsFweMwM79h5svetOJCzjeWFTwlKQji0uqGKwX73esoB+EDssbWMin4IQ/LxcNg&#10;joW2V97QZRsqESHsC1RQh9AVUvqyJoM+sR1x9L6sMxiidJXUDq8RblqZpelUGmw4LtTY0UtN5Wn7&#10;bRSsZ/n6/DHm99/N8UCHz+NpkrlUqeFjv3oGEagP9/Ct/aYVZNN8NoH/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e1Q5ckAAADeAAAADwAAAAAAAAAAAAAAAACYAgAA&#10;ZHJzL2Rvd25yZXYueG1sUEsFBgAAAAAEAAQA9QAAAI4DAAAAAA==&#10;" fillcolor="black" stroked="f"/>
                      <v:rect id="Rectangle 2626" o:spid="_x0000_s1947" style="position:absolute;left:20269;top:13101;width:184;height:18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OksgA&#10;AADeAAAADwAAAGRycy9kb3ducmV2LnhtbESPQWvCQBSE74X+h+UVvNVNgw0xukotCL0UqvWgt2f2&#10;mQSzb9PdVVN/fVcQehxm5htmOu9NK87kfGNZwcswAUFcWt1wpWDzvXzOQfiArLG1TAp+ycN89vgw&#10;xULbC6/ovA6ViBD2BSqoQ+gKKX1Zk0E/tB1x9A7WGQxRukpqh5cIN61MkySTBhuOCzV29F5TeVyf&#10;jILFOF/8fI3487ra72i33R9fU5coNXjq3yYgAvXhP3xvf2gFaZaPM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P86SyAAAAN4AAAAPAAAAAAAAAAAAAAAAAJgCAABk&#10;cnMvZG93bnJldi54bWxQSwUGAAAAAAQABAD1AAAAjQMAAAAA&#10;" fillcolor="black" stroked="f"/>
                      <v:shape id="Freeform 2627" o:spid="_x0000_s1948" style="position:absolute;left:14503;top:7983;width:1194;height:5150;visibility:visible;mso-wrap-style:square;v-text-anchor:top" coordsize="188,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Nv18QA&#10;AADeAAAADwAAAGRycy9kb3ducmV2LnhtbESPwW7CMBBE75X4B2uReisOHAINGAQIBFcoH7CKl8QQ&#10;r6PYIaFfjytV4jiamTeaxaq3lXhQ441jBeNRAoI4d9pwoeDys/+agfABWWPlmBQ8ycNqOfhYYKZd&#10;xyd6nEMhIoR9hgrKEOpMSp+XZNGPXE0cvatrLIYom0LqBrsIt5WcJEkqLRqOCyXWtC0pv59bq6Dt&#10;dzsrj92Tb4fNb3ppzfZgjFKfw349BxGoD+/wf/uoFUzS2fcU/u7EK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Db9fEAAAA3gAAAA8AAAAAAAAAAAAAAAAAmAIAAGRycy9k&#10;b3ducmV2LnhtbFBLBQYAAAAABAAEAPUAAACJAwAAAAA=&#10;" path="m188,801l29,,,9,159,811r29,-10xe" fillcolor="black" stroked="f">
                        <v:path arrowok="t" o:connecttype="custom" o:connectlocs="119380,508635;18415,0;0,5715;100965,514985;119380,508635" o:connectangles="0,0,0,0,0"/>
                      </v:shape>
                      <v:shape id="Freeform 2628" o:spid="_x0000_s1949" style="position:absolute;left:20269;top:7983;width:1219;height:5150;visibility:visible;mso-wrap-style:square;v-text-anchor:top" coordsize="192,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L18QA&#10;AADeAAAADwAAAGRycy9kb3ducmV2LnhtbERPz2vCMBS+C/4P4QlexkztoLjOKLI5JkMPVmHXR/Ns&#10;is1LaTKt/vXLYeDx4/s9X/a2ERfqfO1YwXSSgCAuna65UnA8fD7PQPiArLFxTApu5GG5GA7mmGt3&#10;5T1dilCJGMI+RwUmhDaX0peGLPqJa4kjd3KdxRBhV0nd4TWG20amSZJJizXHBoMtvRsqz8WvVfCx&#10;Tt3dnO5PXztj9bb4+Z6+YKbUeNSv3kAE6sND/O/eaAVpNnuNe+OdeAX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gC9fEAAAA3gAAAA8AAAAAAAAAAAAAAAAAmAIAAGRycy9k&#10;b3ducmV2LnhtbFBLBQYAAAAABAAEAPUAAACJAwAAAAA=&#10;" path="m29,811l192,9,164,,,801r29,10xe" fillcolor="black" stroked="f">
                        <v:path arrowok="t" o:connecttype="custom" o:connectlocs="18415,514985;121920,5715;104140,0;0,508635;18415,514985" o:connectangles="0,0,0,0,0"/>
                      </v:shape>
                      <v:shape id="Freeform 2629" o:spid="_x0000_s1950" style="position:absolute;left:14503;top:31719;width:1194;height:5150;visibility:visible;mso-wrap-style:square;v-text-anchor:top" coordsize="188,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BePsMA&#10;AADeAAAADwAAAGRycy9kb3ducmV2LnhtbESPQYvCMBSE7wv+h/CEva2pHopWo6goel31BzyaZxtt&#10;XkqT2rq/3ggLHoeZ+YZZrHpbiQc13jhWMB4lIIhzpw0XCi7n/c8UhA/IGivHpOBJHlbLwdcCM+06&#10;/qXHKRQiQthnqKAMoc6k9HlJFv3I1cTRu7rGYoiyKaRusItwW8lJkqTSouG4UGJN25Ly+6m1Ctp+&#10;t7Py2D35dtj8pZfWbA/GKPU97NdzEIH68An/t49awSSdzmbwvhOv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BePsMAAADeAAAADwAAAAAAAAAAAAAAAACYAgAAZHJzL2Rv&#10;d25yZXYueG1sUEsFBgAAAAAEAAQA9QAAAIgDAAAAAA==&#10;" path="m159,l,801r29,10l188,9,159,xe" fillcolor="black" stroked="f">
                        <v:path arrowok="t" o:connecttype="custom" o:connectlocs="100965,0;0,508635;18415,514985;119380,5715;100965,0" o:connectangles="0,0,0,0,0"/>
                      </v:shape>
                      <v:shape id="Freeform 2630" o:spid="_x0000_s1951" style="position:absolute;left:20269;top:31719;width:1219;height:5150;visibility:visible;mso-wrap-style:square;v-text-anchor:top" coordsize="192,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2dy8YA&#10;AADeAAAADwAAAGRycy9kb3ducmV2LnhtbESPy2rCQBSG9wXfYThCN8VMjBA0Oor0gqW0C6Pg9pA5&#10;ZoKZMyEz1dSn7ywKXf78N77VZrCtuFLvG8cKpkkKgrhyuuFawfHwNpmD8AFZY+uYFPyQh8169LDC&#10;Qrsb7+lahlrEEfYFKjAhdIWUvjJk0SeuI47e2fUWQ5R9LXWPtzhuW5mlaS4tNhwfDHb0bKi6lN9W&#10;wctr5u7mfH/afRmrP8vTx3SGuVKP42G7BBFoCP/hv/a7VpDlizQCRJyI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2dy8YAAADeAAAADwAAAAAAAAAAAAAAAACYAgAAZHJz&#10;L2Rvd25yZXYueG1sUEsFBgAAAAAEAAQA9QAAAIsDAAAAAA==&#10;" path="m,9l164,811r28,-10l29,,,9xe" fillcolor="black" stroked="f">
                        <v:path arrowok="t" o:connecttype="custom" o:connectlocs="0,5715;104140,514985;121920,508635;18415,0;0,5715" o:connectangles="0,0,0,0,0"/>
                      </v:shape>
                      <v:shape id="Freeform 2631" o:spid="_x0000_s1952" style="position:absolute;left:16243;top:1735;width:3359;height:5791;visibility:visible;mso-wrap-style:square;v-text-anchor:top" coordsize="529,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oLzcUA&#10;AADeAAAADwAAAGRycy9kb3ducmV2LnhtbESPT4vCMBTE74LfITxhb5rqQtGuUVbBP3gQ6sqeH83b&#10;tmzzUpKo9dsbQfA4zMxvmPmyM424kvO1ZQXjUQKCuLC65lLB+WcznILwAVljY5kU3MnDctHvzTHT&#10;9sY5XU+hFBHCPkMFVQhtJqUvKjLoR7Yljt6fdQZDlK6U2uEtwk0jJ0mSSoM1x4UKW1pXVPyfLkbB&#10;wZWHfHNJ15/5jnfWrH6P+rxV6mPQfX+BCNSFd/jV3msFk3SWjOF5J1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CgvNxQAAAN4AAAAPAAAAAAAAAAAAAAAAAJgCAABkcnMv&#10;ZG93bnJldi54bWxQSwUGAAAAAAQABAD1AAAAigMAAAAA&#10;" path="m183,912r,-730l,182,274,,529,182r-159,l370,912r-187,xe" fillcolor="#0080ff" stroked="f">
                        <v:path arrowok="t" o:connecttype="custom" o:connectlocs="116205,579120;116205,115570;0,115570;173990,0;335915,115570;234950,115570;234950,579120;116205,579120" o:connectangles="0,0,0,0,0,0,0,0"/>
                      </v:shape>
                      <v:shape id="Freeform 2632" o:spid="_x0000_s1953" style="position:absolute;left:16211;top:1703;width:3416;height:5848;visibility:visible;mso-wrap-style:square;v-text-anchor:top" coordsize="53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1498UA&#10;AADeAAAADwAAAGRycy9kb3ducmV2LnhtbESPwWrDMBBE74H+g9hCb4kUH0LqRgmh0JKcQuxeelus&#10;re1EWrmWHLt/HxUKPQ4z84bZ7CZnxY360HrWsFwoEMSVNy3XGj7Kt/kaRIjIBq1n0vBDAXbbh9kG&#10;c+NHPtOtiLVIEA45amhi7HIpQ9WQw7DwHXHyvnzvMCbZ19L0OCa4szJTaiUdtpwWGuzotaHqWgwu&#10;Ucp3W6h6KI+f7mK/x8tp4KXU+ulx2r+AiDTF//Bf+2A0ZKtnlcHvnXQF5P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Xj3xQAAAN4AAAAPAAAAAAAAAAAAAAAAAJgCAABkcnMv&#10;ZG93bnJldi54bWxQSwUGAAAAAAQABAD1AAAAigMAAAAA&#10;" path="m188,912r4,5l192,182,5,182r5,10l284,10r-10,l529,192r5,-10l370,182r,735l375,912r-187,l188,921r187,l380,921r,-4l380,187r-5,5l534,192r4,l538,187r,-5l284,r-5,l274,,,182r,5l,192r5,l188,192r-5,-5l183,917r,4l188,921r,-9xe" fillcolor="black" stroked="f">
                        <v:path arrowok="t" o:connecttype="custom" o:connectlocs="119380,579120;121920,582295;121920,115570;3175,115570;6350,121920;180340,6350;173990,6350;335915,121920;339090,115570;234950,115570;234950,582295;238125,579120;119380,579120;119380,584835;238125,584835;241300,584835;241300,582295;241300,118745;238125,121920;339090,121920;341630,121920;341630,118745;341630,115570;180340,0;177165,0;173990,0;0,115570;0,118745;0,121920;3175,121920;119380,121920;116205,118745;116205,582295;116205,584835;119380,584835;119380,579120" o:connectangles="0,0,0,0,0,0,0,0,0,0,0,0,0,0,0,0,0,0,0,0,0,0,0,0,0,0,0,0,0,0,0,0,0,0,0,0"/>
                      </v:shape>
                      <w10:anchorlock/>
                    </v:group>
                  </w:pict>
                </mc:Fallback>
              </mc:AlternateContent>
            </w:r>
          </w:p>
        </w:tc>
        <w:tc>
          <w:tcPr>
            <w:tcW w:w="5068" w:type="dxa"/>
            <w:vAlign w:val="center"/>
          </w:tcPr>
          <w:p w:rsidR="00D35342" w:rsidRPr="00125132" w:rsidRDefault="00D35342" w:rsidP="00084B79">
            <w:r w:rsidRPr="00125132">
              <w:t>Les éprouvettes de traction sont soit cylindriques soit prismatiques. Leurs dimensions sont normalisées.</w:t>
            </w:r>
          </w:p>
          <w:p w:rsidR="00D35342" w:rsidRPr="00125132" w:rsidRDefault="00D35342" w:rsidP="00084B79"/>
          <w:p w:rsidR="00D35342" w:rsidRPr="00125132" w:rsidRDefault="00D35342" w:rsidP="00084B79">
            <w:r w:rsidRPr="00125132">
              <w:t>L'essai consiste à soumettre une éprouvette de longueur L0 et de section S0 à un effort de traction croissant lentement.</w:t>
            </w:r>
          </w:p>
          <w:p w:rsidR="00D35342" w:rsidRPr="00125132" w:rsidRDefault="00D35342" w:rsidP="00084B79"/>
          <w:p w:rsidR="00D35342" w:rsidRPr="00125132" w:rsidRDefault="00D35342" w:rsidP="00084B79">
            <w:r w:rsidRPr="00125132">
              <w:t>Un dispositif mécanique enregistre une courbe qui donne à chaque instant l'effort de traction F en fonction de l'allongement de l'éprouvette.</w:t>
            </w:r>
          </w:p>
          <w:p w:rsidR="00D35342" w:rsidRPr="00125132" w:rsidRDefault="00D35342" w:rsidP="00084B79"/>
          <w:p w:rsidR="00D35342" w:rsidRPr="00125132" w:rsidRDefault="00D35342" w:rsidP="00084B79">
            <w:r w:rsidRPr="00125132">
              <w:t>Les machines de traction comportent un appareil hydraulique producteur de l'effort de traction et un appareil permettant la mesure des charges auquel est adjoint le dispositif enregistreur de la courbe.</w:t>
            </w:r>
          </w:p>
          <w:p w:rsidR="00D35342" w:rsidRPr="00125132" w:rsidRDefault="00D35342" w:rsidP="00084B79"/>
          <w:p w:rsidR="00D35342" w:rsidRPr="00125132" w:rsidRDefault="00D35342" w:rsidP="00084B79">
            <w:r w:rsidRPr="00125132">
              <w:t>L'éprouvette est disposée verticalement. Une extrémité est amarrée à un bâti fixe de la machine et l'autre extrémité est bloquée dans le mors solidaire du piston qui exerce l'effort de traction. Ce mors se déplace avec une vitesse uniforme.</w:t>
            </w:r>
          </w:p>
        </w:tc>
      </w:tr>
    </w:tbl>
    <w:p w:rsidR="00084B79" w:rsidRDefault="00084B79" w:rsidP="00084B79">
      <w:pPr>
        <w:pStyle w:val="Titre3"/>
        <w:numPr>
          <w:ilvl w:val="0"/>
          <w:numId w:val="0"/>
        </w:numPr>
        <w:jc w:val="left"/>
      </w:pPr>
    </w:p>
    <w:p w:rsidR="00D35342" w:rsidRPr="00125132" w:rsidRDefault="00D35342" w:rsidP="00403611">
      <w:pPr>
        <w:pStyle w:val="Titre4"/>
      </w:pPr>
      <w:bookmarkStart w:id="22" w:name="_Toc413746451"/>
      <w:r w:rsidRPr="00125132">
        <w:t>Courbes de traction</w:t>
      </w:r>
      <w:bookmarkEnd w:id="22"/>
    </w:p>
    <w:p w:rsidR="00D35342" w:rsidRPr="00125132" w:rsidRDefault="00D35342" w:rsidP="00D35342">
      <w:r w:rsidRPr="00125132">
        <w:t>On peut représenter :</w:t>
      </w:r>
    </w:p>
    <w:p w:rsidR="00D35342" w:rsidRPr="00125132" w:rsidRDefault="006D2BEA" w:rsidP="00C06FE9">
      <w:pPr>
        <w:pStyle w:val="Paragraphedeliste"/>
        <w:numPr>
          <w:ilvl w:val="0"/>
          <w:numId w:val="17"/>
        </w:numPr>
        <w:jc w:val="left"/>
      </w:pPr>
      <w:r>
        <w:t>s</w:t>
      </w:r>
      <w:r w:rsidR="00D35342" w:rsidRPr="00125132">
        <w:t xml:space="preserve">oit la force de traction </w:t>
      </w:r>
      <m:oMath>
        <m:r>
          <w:rPr>
            <w:rFonts w:ascii="Cambria Math" w:hAnsi="Cambria Math"/>
          </w:rPr>
          <m:t>F</m:t>
        </m:r>
      </m:oMath>
      <w:r w:rsidR="00D35342" w:rsidRPr="00125132">
        <w:t xml:space="preserve"> en fonction de l'allongement de la partie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D35342" w:rsidRPr="00125132">
        <w:t xml:space="preserve"> noté </w:t>
      </w:r>
      <m:oMath>
        <m:r>
          <m:rPr>
            <m:sty m:val="p"/>
          </m:rPr>
          <w:rPr>
            <w:rFonts w:ascii="Cambria Math" w:hAnsi="Cambria Math"/>
          </w:rPr>
          <m:t>Δ</m:t>
        </m:r>
        <m:r>
          <w:rPr>
            <w:rFonts w:ascii="Cambria Math" w:hAnsi="Cambria Math"/>
          </w:rPr>
          <m:t>L</m:t>
        </m:r>
      </m:oMath>
      <w:r w:rsidR="00D35342" w:rsidRPr="00125132">
        <w:t xml:space="preserve"> </w:t>
      </w:r>
      <w:proofErr w:type="gramStart"/>
      <w:r w:rsidR="00D35342" w:rsidRPr="00125132">
        <w:t xml:space="preserve">avec </w:t>
      </w:r>
      <w:proofErr w:type="gramEnd"/>
      <m:oMath>
        <m:r>
          <m:rPr>
            <m:sty m:val="p"/>
          </m:rPr>
          <w:rPr>
            <w:rFonts w:ascii="Cambria Math" w:hAnsi="Cambria Math"/>
          </w:rPr>
          <m:t>Δ</m:t>
        </m:r>
        <m:r>
          <w:rPr>
            <w:rFonts w:ascii="Cambria Math" w:hAnsi="Cambria Math"/>
          </w:rPr>
          <m:t>L</m:t>
        </m:r>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0</m:t>
            </m:r>
          </m:sub>
        </m:sSub>
      </m:oMath>
      <w:r w:rsidR="006D5576">
        <w:t>,</w:t>
      </w:r>
      <w:r w:rsidR="00D35342" w:rsidRPr="00125132">
        <w:t xml:space="preserve"> </w:t>
      </w:r>
      <m:oMath>
        <m:r>
          <w:rPr>
            <w:rFonts w:ascii="Cambria Math" w:hAnsi="Cambria Math"/>
          </w:rPr>
          <m:t>L</m:t>
        </m:r>
      </m:oMath>
      <w:r w:rsidR="00D35342" w:rsidRPr="00125132">
        <w:t xml:space="preserve"> étant la longueur d</w:t>
      </w:r>
      <w:r>
        <w:t xml:space="preserve">e la partie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t xml:space="preserve"> sous un effort </w:t>
      </w:r>
      <m:oMath>
        <m:r>
          <w:rPr>
            <w:rFonts w:ascii="Cambria Math" w:hAnsi="Cambria Math"/>
          </w:rPr>
          <m:t>F</m:t>
        </m:r>
      </m:oMath>
      <w:r>
        <w:t> ;</w:t>
      </w:r>
    </w:p>
    <w:p w:rsidR="00D35342" w:rsidRPr="00125132" w:rsidRDefault="006D2BEA" w:rsidP="00C06FE9">
      <w:pPr>
        <w:pStyle w:val="Paragraphedeliste"/>
        <w:numPr>
          <w:ilvl w:val="0"/>
          <w:numId w:val="17"/>
        </w:numPr>
        <w:jc w:val="left"/>
      </w:pPr>
      <w:r>
        <w:t>s</w:t>
      </w:r>
      <w:r w:rsidR="00D35342" w:rsidRPr="00125132">
        <w:t xml:space="preserve">oit la charge </w:t>
      </w:r>
      <w:proofErr w:type="gramStart"/>
      <w:r w:rsidR="00D35342" w:rsidRPr="00125132">
        <w:t xml:space="preserve">unitaire </w:t>
      </w:r>
      <w:proofErr w:type="gramEnd"/>
      <m:oMath>
        <m:r>
          <w:rPr>
            <w:rFonts w:ascii="Cambria Math" w:hAnsi="Cambria Math"/>
          </w:rPr>
          <m:t>R</m:t>
        </m:r>
      </m:oMath>
      <w:r w:rsidR="00D35342" w:rsidRPr="00125132">
        <w:t xml:space="preserve">, avec </w:t>
      </w:r>
      <m:oMath>
        <m:r>
          <w:rPr>
            <w:rFonts w:ascii="Cambria Math" w:hAnsi="Cambria Math"/>
          </w:rPr>
          <m:t>R</m:t>
        </m:r>
        <m:r>
          <m:rPr>
            <m:sty m:val="p"/>
          </m:rPr>
          <w:rPr>
            <w:rFonts w:ascii="Cambria Math" w:hAnsi="Cambria Math"/>
          </w:rPr>
          <m:t>=F/</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oMath>
      <w:r w:rsidR="006D5576">
        <w:t xml:space="preserve"> </w:t>
      </w:r>
      <w:r w:rsidR="00D35342" w:rsidRPr="00125132">
        <w:t xml:space="preserve">en fonction de l'allongement unitaire e avec </w:t>
      </w:r>
      <m:oMath>
        <m:r>
          <w:rPr>
            <w:rFonts w:ascii="Cambria Math" w:hAnsi="Cambria Math"/>
          </w:rPr>
          <m:t>e</m:t>
        </m:r>
        <m:r>
          <m:rPr>
            <m:sty m:val="p"/>
          </m:rPr>
          <w:rPr>
            <w:rFonts w:ascii="Cambria Math" w:hAnsi="Cambria Math"/>
          </w:rPr>
          <m:t>=ΔL/</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0</m:t>
            </m:r>
          </m:sub>
        </m:sSub>
      </m:oMath>
      <w:r w:rsidR="00D35342" w:rsidRPr="00125132">
        <w:t xml:space="preserve">. </w:t>
      </w:r>
    </w:p>
    <w:p w:rsidR="00D35342" w:rsidRPr="00125132" w:rsidRDefault="00D35342" w:rsidP="00D35342"/>
    <w:p w:rsidR="00D35342" w:rsidRPr="00125132" w:rsidRDefault="00D35342" w:rsidP="00D35342">
      <w:r w:rsidRPr="00125132">
        <w:t>L'allure de la courbe dans les deux cas est identique.</w:t>
      </w:r>
    </w:p>
    <w:p w:rsidR="00D35342" w:rsidRPr="00125132" w:rsidRDefault="00D35342" w:rsidP="00D35342"/>
    <w:p w:rsidR="00D35342" w:rsidRPr="00125132" w:rsidRDefault="00D35342" w:rsidP="00403611">
      <w:pPr>
        <w:pStyle w:val="Titre4"/>
      </w:pPr>
      <w:bookmarkStart w:id="23" w:name="_Toc413746452"/>
      <w:r w:rsidRPr="00125132">
        <w:t>Étude d'un essai</w:t>
      </w:r>
      <w:bookmarkEnd w:id="23"/>
    </w:p>
    <w:p w:rsidR="00D35342" w:rsidRPr="00125132" w:rsidRDefault="00D35342" w:rsidP="00D35342"/>
    <w:tbl>
      <w:tblPr>
        <w:tblW w:w="0" w:type="auto"/>
        <w:tblBorders>
          <w:insideH w:val="single" w:sz="4" w:space="0" w:color="auto"/>
          <w:insideV w:val="single" w:sz="4" w:space="0" w:color="auto"/>
        </w:tblBorders>
        <w:tblLook w:val="01E0" w:firstRow="1" w:lastRow="1" w:firstColumn="1" w:lastColumn="1" w:noHBand="0" w:noVBand="0"/>
      </w:tblPr>
      <w:tblGrid>
        <w:gridCol w:w="7338"/>
        <w:gridCol w:w="2551"/>
      </w:tblGrid>
      <w:tr w:rsidR="00D35342" w:rsidRPr="00125132" w:rsidTr="00084B79">
        <w:tc>
          <w:tcPr>
            <w:tcW w:w="7338" w:type="dxa"/>
          </w:tcPr>
          <w:p w:rsidR="00D35342" w:rsidRPr="00125132" w:rsidRDefault="00D35342" w:rsidP="00084B79">
            <w:pPr>
              <w:jc w:val="center"/>
            </w:pPr>
            <w:r w:rsidRPr="00125132">
              <w:object w:dxaOrig="7393" w:dyaOrig="11598">
                <v:shape id="_x0000_i1027" type="#_x0000_t75" style="width:335.25pt;height:526.55pt" o:ole="" o:allowoverlap="f">
                  <v:imagedata r:id="rId26" o:title=""/>
                </v:shape>
                <o:OLEObject Type="Embed" ProgID="Designer.Drawing.7" ShapeID="_x0000_i1027" DrawAspect="Content" ObjectID="_1487491787" r:id="rId27"/>
              </w:object>
            </w:r>
          </w:p>
        </w:tc>
        <w:tc>
          <w:tcPr>
            <w:tcW w:w="2551" w:type="dxa"/>
            <w:vAlign w:val="center"/>
          </w:tcPr>
          <w:p w:rsidR="00D35342" w:rsidRPr="00125132" w:rsidRDefault="00D35342" w:rsidP="00084B79">
            <w:r w:rsidRPr="00125132">
              <w:t xml:space="preserve">1. Éprouvette au repos </w:t>
            </w:r>
          </w:p>
          <w:p w:rsidR="00D35342" w:rsidRPr="00260FE9" w:rsidRDefault="00260FE9" w:rsidP="00084B79">
            <m:oMath>
              <m:r>
                <w:rPr>
                  <w:rFonts w:ascii="Cambria Math" w:hAnsi="Cambria Math"/>
                  <w:lang w:val="en-US"/>
                </w:rPr>
                <m:t>F</m:t>
              </m:r>
              <m:r>
                <w:rPr>
                  <w:rFonts w:ascii="Cambria Math" w:hAnsi="Cambria Math"/>
                </w:rPr>
                <m:t xml:space="preserve"> = 0</m:t>
              </m:r>
            </m:oMath>
            <w:r w:rsidRPr="00260FE9">
              <w:t xml:space="preserve">, </w:t>
            </w:r>
            <m:oMath>
              <m:r>
                <m:rPr>
                  <m:sty m:val="p"/>
                </m:rPr>
                <w:rPr>
                  <w:rFonts w:ascii="Cambria Math" w:hAnsi="Cambria Math"/>
                </w:rPr>
                <m:t>Δ</m:t>
              </m:r>
              <m:r>
                <m:rPr>
                  <m:sty m:val="p"/>
                </m:rPr>
                <w:rPr>
                  <w:rFonts w:ascii="Cambria Math" w:hAnsi="Cambria Math"/>
                </w:rPr>
                <m:t>L=0</m:t>
              </m:r>
            </m:oMath>
            <w:r w:rsidR="00D35342" w:rsidRPr="00260FE9">
              <w:t xml:space="preserve">. </w:t>
            </w:r>
          </w:p>
          <w:p w:rsidR="00D35342" w:rsidRPr="00260FE9" w:rsidRDefault="00D35342" w:rsidP="00084B79"/>
          <w:p w:rsidR="00D35342" w:rsidRPr="00260FE9" w:rsidRDefault="00D35342" w:rsidP="00084B79"/>
          <w:p w:rsidR="00D35342" w:rsidRPr="00125132" w:rsidRDefault="00D35342" w:rsidP="00084B79">
            <w:r w:rsidRPr="00125132">
              <w:t xml:space="preserve">2. On tire sur l'éprouvette avec une force F1 qui entraîne un </w:t>
            </w:r>
            <w:proofErr w:type="gramStart"/>
            <w:r w:rsidRPr="00125132">
              <w:t xml:space="preserve">allongement </w:t>
            </w:r>
            <w:proofErr w:type="gramEnd"/>
            <m:oMath>
              <m:r>
                <m:rPr>
                  <m:sty m:val="p"/>
                </m:rPr>
                <w:rPr>
                  <w:rFonts w:ascii="Cambria Math" w:hAnsi="Cambria Math"/>
                </w:rPr>
                <m:t>Δ</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oMath>
            <w:r w:rsidRPr="00125132">
              <w:t>.</w:t>
            </w:r>
          </w:p>
          <w:p w:rsidR="00D35342" w:rsidRPr="00125132" w:rsidRDefault="00D35342" w:rsidP="00084B79">
            <w:pPr>
              <w:ind w:left="136"/>
            </w:pPr>
          </w:p>
          <w:p w:rsidR="00D35342" w:rsidRPr="00125132" w:rsidRDefault="00D35342" w:rsidP="00084B79">
            <w:pPr>
              <w:ind w:left="136"/>
            </w:pPr>
          </w:p>
          <w:p w:rsidR="00D35342" w:rsidRPr="00125132" w:rsidRDefault="00D35342" w:rsidP="00084B79">
            <w:r w:rsidRPr="00125132">
              <w:t>3. On supprime la force, l'allongement disparaît (déformation élastique).  L'éprouvette reprend sa dimension initiale.</w:t>
            </w:r>
          </w:p>
          <w:p w:rsidR="00D35342" w:rsidRPr="00125132" w:rsidRDefault="00D35342" w:rsidP="00084B79">
            <w:pPr>
              <w:ind w:left="136"/>
            </w:pPr>
          </w:p>
          <w:p w:rsidR="00D35342" w:rsidRPr="00125132" w:rsidRDefault="00D35342" w:rsidP="00084B79">
            <w:pPr>
              <w:ind w:left="136"/>
            </w:pPr>
          </w:p>
          <w:p w:rsidR="00D35342" w:rsidRPr="00125132" w:rsidRDefault="00D35342" w:rsidP="00084B79">
            <w:r w:rsidRPr="00125132">
              <w:t xml:space="preserve">4. On tire avec une force F2 qui entraîne un </w:t>
            </w:r>
            <w:proofErr w:type="gramStart"/>
            <w:r w:rsidRPr="00125132">
              <w:t xml:space="preserve">allongement </w:t>
            </w:r>
            <w:proofErr w:type="gramEnd"/>
            <m:oMath>
              <m:r>
                <m:rPr>
                  <m:sty m:val="p"/>
                </m:rPr>
                <w:rPr>
                  <w:rFonts w:ascii="Cambria Math" w:hAnsi="Cambria Math"/>
                </w:rPr>
                <m:t>Δ</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3</m:t>
                  </m:r>
                </m:sub>
              </m:sSub>
            </m:oMath>
            <w:r w:rsidRPr="00125132">
              <w:t>.</w:t>
            </w:r>
          </w:p>
          <w:p w:rsidR="00D35342" w:rsidRPr="00125132" w:rsidRDefault="00D35342" w:rsidP="00084B79">
            <w:pPr>
              <w:ind w:left="136"/>
            </w:pPr>
          </w:p>
          <w:p w:rsidR="00D35342" w:rsidRPr="00125132" w:rsidRDefault="00D35342" w:rsidP="00084B79">
            <w:pPr>
              <w:ind w:left="136"/>
            </w:pPr>
          </w:p>
          <w:p w:rsidR="00D35342" w:rsidRPr="00125132" w:rsidRDefault="00D35342" w:rsidP="00084B79">
            <w:r w:rsidRPr="00125132">
              <w:t xml:space="preserve">5. On supprime la force F2, un allongement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Pr="00125132">
              <w:t xml:space="preserve"> reste. (déformation plastique).</w:t>
            </w:r>
          </w:p>
          <w:p w:rsidR="00D35342" w:rsidRPr="00125132" w:rsidRDefault="00D35342" w:rsidP="00084B79">
            <w:pPr>
              <w:ind w:left="136"/>
            </w:pPr>
          </w:p>
          <w:p w:rsidR="00D35342" w:rsidRPr="00125132" w:rsidRDefault="00D35342" w:rsidP="00084B79">
            <w:pPr>
              <w:ind w:left="136"/>
            </w:pPr>
          </w:p>
          <w:p w:rsidR="00D35342" w:rsidRPr="00125132" w:rsidRDefault="00D35342" w:rsidP="00084B79">
            <w:r w:rsidRPr="00125132">
              <w:t xml:space="preserve">6. On tire sur l'éprouvette. Après un maximum, la force décroît, l'éprouvette s'amincit en un endroit (striction) puis il y a rupture. Après rapprochement des fragments, on </w:t>
            </w:r>
            <w:proofErr w:type="gramStart"/>
            <w:r w:rsidRPr="00125132">
              <w:t xml:space="preserve">mesure </w:t>
            </w:r>
            <w:proofErr w:type="gramEnd"/>
            <m:oMath>
              <m:r>
                <m:rPr>
                  <m:sty m:val="p"/>
                </m:rPr>
                <w:rPr>
                  <w:rFonts w:ascii="Cambria Math" w:hAnsi="Cambria Math"/>
                </w:rPr>
                <m:t>Δ</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4</m:t>
                  </m:r>
                </m:sub>
              </m:sSub>
            </m:oMath>
            <w:r w:rsidRPr="00125132">
              <w:t>.</w:t>
            </w:r>
          </w:p>
        </w:tc>
      </w:tr>
    </w:tbl>
    <w:p w:rsidR="00084B79" w:rsidRDefault="00084B79" w:rsidP="00084B79">
      <w:pPr>
        <w:pStyle w:val="Titre3"/>
        <w:numPr>
          <w:ilvl w:val="0"/>
          <w:numId w:val="0"/>
        </w:numPr>
        <w:jc w:val="left"/>
      </w:pPr>
    </w:p>
    <w:p w:rsidR="00117B42" w:rsidRDefault="00D35342" w:rsidP="00117B42">
      <w:pPr>
        <w:pStyle w:val="Titre4"/>
      </w:pPr>
      <w:bookmarkStart w:id="24" w:name="_Toc413746453"/>
      <w:r w:rsidRPr="00125132">
        <w:t>Détermination des caractéristiques mécaniques</w:t>
      </w:r>
      <w:bookmarkEnd w:id="24"/>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117B42" w:rsidTr="00A0620D">
        <w:trPr>
          <w:trHeight w:val="380"/>
        </w:trPr>
        <w:tc>
          <w:tcPr>
            <w:tcW w:w="10336" w:type="dxa"/>
            <w:shd w:val="clear" w:color="auto" w:fill="F2DBDB" w:themeFill="accent2" w:themeFillTint="33"/>
          </w:tcPr>
          <w:p w:rsidR="00117B42" w:rsidRDefault="00117B42" w:rsidP="00117B42">
            <w:r w:rsidRPr="00125132">
              <w:t>La contrainte de traction σ est donnée par la formule suivante :</w:t>
            </w:r>
          </w:p>
          <w:p w:rsidR="00117B42" w:rsidRPr="00117B42" w:rsidRDefault="00117B42" w:rsidP="00117B42">
            <w:pPr>
              <w:rPr>
                <w:lang w:eastAsia="fr-FR"/>
              </w:rPr>
            </w:pPr>
            <m:oMathPara>
              <m:oMath>
                <m:r>
                  <w:rPr>
                    <w:rFonts w:ascii="Cambria Math" w:hAnsi="Cambria Math"/>
                    <w:lang w:eastAsia="fr-FR"/>
                  </w:rPr>
                  <m:t>σ=</m:t>
                </m:r>
                <m:f>
                  <m:fPr>
                    <m:ctrlPr>
                      <w:rPr>
                        <w:rFonts w:ascii="Cambria Math" w:hAnsi="Cambria Math"/>
                        <w:i/>
                        <w:lang w:eastAsia="fr-FR"/>
                      </w:rPr>
                    </m:ctrlPr>
                  </m:fPr>
                  <m:num>
                    <m:r>
                      <w:rPr>
                        <w:rFonts w:ascii="Cambria Math" w:hAnsi="Cambria Math"/>
                        <w:lang w:eastAsia="fr-FR"/>
                      </w:rPr>
                      <m:t>F</m:t>
                    </m:r>
                  </m:num>
                  <m:den>
                    <m:r>
                      <w:rPr>
                        <w:rFonts w:ascii="Cambria Math" w:hAnsi="Cambria Math"/>
                        <w:lang w:eastAsia="fr-FR"/>
                      </w:rPr>
                      <m:t>S</m:t>
                    </m:r>
                  </m:den>
                </m:f>
              </m:oMath>
            </m:oMathPara>
          </w:p>
          <w:p w:rsidR="00117B42" w:rsidRDefault="00117B42" w:rsidP="00117B42">
            <w:r w:rsidRPr="00125132">
              <w:t xml:space="preserve">où σ est la contrainte de traction en </w:t>
            </w:r>
            <w:proofErr w:type="spellStart"/>
            <w:r w:rsidRPr="00125132">
              <w:t>MPa</w:t>
            </w:r>
            <w:proofErr w:type="spellEnd"/>
            <w:r w:rsidRPr="00125132">
              <w:t xml:space="preserve">, F est l’effort de traction en N et </w:t>
            </w:r>
            <m:oMath>
              <m:r>
                <w:rPr>
                  <w:rFonts w:ascii="Cambria Math" w:hAnsi="Cambria Math"/>
                </w:rPr>
                <m:t>S_0</m:t>
              </m:r>
            </m:oMath>
            <w:r w:rsidRPr="00125132">
              <w:t xml:space="preserve"> est l’aire de la section de la parti</w:t>
            </w:r>
            <w:r>
              <w:t>e utile de l’éprouvette en mm</w:t>
            </w:r>
            <w:r w:rsidRPr="00117B42">
              <w:rPr>
                <w:vertAlign w:val="superscript"/>
              </w:rPr>
              <w:t>2</w:t>
            </w:r>
            <w:r>
              <w:t>.</w:t>
            </w:r>
          </w:p>
        </w:tc>
      </w:tr>
    </w:tbl>
    <w:p w:rsidR="00D35342" w:rsidRDefault="00D35342" w:rsidP="00D35342"/>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117B42" w:rsidTr="00A0620D">
        <w:trPr>
          <w:trHeight w:val="380"/>
        </w:trPr>
        <w:tc>
          <w:tcPr>
            <w:tcW w:w="10336" w:type="dxa"/>
            <w:shd w:val="clear" w:color="auto" w:fill="F2DBDB" w:themeFill="accent2" w:themeFillTint="33"/>
          </w:tcPr>
          <w:p w:rsidR="00117B42" w:rsidRDefault="00117B42" w:rsidP="00A0620D">
            <w:r w:rsidRPr="00125132">
              <w:t xml:space="preserve">La </w:t>
            </w:r>
            <w:r>
              <w:t xml:space="preserve">déformation </w:t>
            </w:r>
            <m:oMath>
              <m:r>
                <w:rPr>
                  <w:rFonts w:ascii="Cambria Math" w:hAnsi="Cambria Math"/>
                </w:rPr>
                <m:t>ε</m:t>
              </m:r>
            </m:oMath>
            <w:r>
              <w:t xml:space="preserve"> est donnée par </w:t>
            </w:r>
            <w:r w:rsidRPr="00125132">
              <w:t>:</w:t>
            </w:r>
          </w:p>
          <w:p w:rsidR="00117B42" w:rsidRDefault="00117B42" w:rsidP="00A0620D">
            <m:oMathPara>
              <m:oMath>
                <m:r>
                  <w:rPr>
                    <w:rFonts w:ascii="Cambria Math" w:hAnsi="Cambria Math"/>
                  </w:rPr>
                  <m:t>ε</m:t>
                </m:r>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m:oMathPara>
          </w:p>
          <w:p w:rsidR="00117B42" w:rsidRDefault="00117B42" w:rsidP="00117B42">
            <w:r w:rsidRPr="00125132">
              <w:t xml:space="preserve">où </w:t>
            </w:r>
            <m:oMath>
              <m:r>
                <w:rPr>
                  <w:rFonts w:ascii="Cambria Math" w:hAnsi="Cambria Math"/>
                </w:rPr>
                <m:t>ε</m:t>
              </m:r>
            </m:oMath>
            <w:r w:rsidRPr="00125132">
              <w:t xml:space="preserve"> </w:t>
            </w:r>
            <w:r>
              <w:t>est une grandeur sans unité, ∆L</w:t>
            </w:r>
            <w:r w:rsidRPr="00125132">
              <w:t xml:space="preserve">, en mm, désigne l’accroissement de distance entre les mors lors de l’essai,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Pr="00125132">
              <w:t xml:space="preserve"> désigne la longueur initiale de l’éprouvette.</w:t>
            </w:r>
          </w:p>
        </w:tc>
      </w:tr>
    </w:tbl>
    <w:p w:rsidR="00D35342" w:rsidRDefault="00D35342" w:rsidP="00D35342"/>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117B42" w:rsidTr="00A0620D">
        <w:trPr>
          <w:trHeight w:val="380"/>
        </w:trPr>
        <w:tc>
          <w:tcPr>
            <w:tcW w:w="10336" w:type="dxa"/>
            <w:shd w:val="clear" w:color="auto" w:fill="F2DBDB" w:themeFill="accent2" w:themeFillTint="33"/>
          </w:tcPr>
          <w:p w:rsidR="00117B42" w:rsidRPr="00117B42" w:rsidRDefault="00117B42" w:rsidP="00A0620D">
            <w:pPr>
              <w:rPr>
                <w:b/>
              </w:rPr>
            </w:pPr>
            <w:r w:rsidRPr="00117B42">
              <w:rPr>
                <w:b/>
              </w:rPr>
              <w:lastRenderedPageBreak/>
              <w:t>Loi de Hooke</w:t>
            </w:r>
            <w:r>
              <w:rPr>
                <w:b/>
              </w:rPr>
              <w:t> :</w:t>
            </w:r>
          </w:p>
          <w:p w:rsidR="00117B42" w:rsidRDefault="00117B42" w:rsidP="00A0620D">
            <w:r w:rsidRPr="00125132">
              <w:t xml:space="preserve">Dans la zone élastique, le matériau a un comportement élastique. On définit donc le module de Young E (en </w:t>
            </w:r>
            <w:proofErr w:type="spellStart"/>
            <w:r w:rsidRPr="00125132">
              <w:t>MPa</w:t>
            </w:r>
            <w:proofErr w:type="spellEnd"/>
            <w:r w:rsidRPr="00125132">
              <w:t xml:space="preserve">) (ou module d’élasticité longitudinal) par </w:t>
            </w:r>
            <w:r>
              <w:t>la relation suivante :</w:t>
            </w:r>
          </w:p>
          <w:p w:rsidR="00117B42" w:rsidRDefault="00117B42" w:rsidP="00A0620D">
            <m:oMathPara>
              <m:oMath>
                <m:r>
                  <w:rPr>
                    <w:rFonts w:ascii="Cambria Math" w:hAnsi="Cambria Math"/>
                  </w:rPr>
                  <m:t>σ</m:t>
                </m:r>
                <m:r>
                  <w:rPr>
                    <w:rFonts w:ascii="Cambria Math" w:hAnsi="Cambria Math"/>
                  </w:rPr>
                  <m:t>=</m:t>
                </m:r>
                <m:r>
                  <w:rPr>
                    <w:rFonts w:ascii="Cambria Math" w:hAnsi="Cambria Math"/>
                  </w:rPr>
                  <m:t>Eε</m:t>
                </m:r>
              </m:oMath>
            </m:oMathPara>
          </w:p>
          <w:p w:rsidR="00117B42" w:rsidRDefault="00117B42" w:rsidP="00A0620D">
            <w:r w:rsidRPr="00125132">
              <w:t xml:space="preserve">où </w:t>
            </w:r>
            <m:oMath>
              <m:r>
                <w:rPr>
                  <w:rFonts w:ascii="Cambria Math" w:hAnsi="Cambria Math"/>
                </w:rPr>
                <m:t>ε</m:t>
              </m:r>
            </m:oMath>
            <w:r w:rsidRPr="00125132">
              <w:t xml:space="preserve"> </w:t>
            </w:r>
            <w:r>
              <w:t>est une grandeur sans unité, ∆L</w:t>
            </w:r>
            <w:r w:rsidRPr="00125132">
              <w:t xml:space="preserve">, en mm, désigne l’accroissement de distance entre les mors lors de l’essai, </w:t>
            </w: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Pr="00125132">
              <w:t xml:space="preserve"> désigne la longueur initiale de l’éprouvette.</w:t>
            </w:r>
          </w:p>
        </w:tc>
      </w:tr>
    </w:tbl>
    <w:p w:rsidR="00D35342" w:rsidRPr="00125132" w:rsidRDefault="00D35342" w:rsidP="00D35342">
      <w:r w:rsidRPr="00125132">
        <w:t>Les caractéristiques de l’essai de traction sont :</w:t>
      </w:r>
    </w:p>
    <w:p w:rsidR="00D35342" w:rsidRPr="00125132" w:rsidRDefault="00D35342" w:rsidP="00C06FE9">
      <w:pPr>
        <w:pStyle w:val="Paragraphedeliste"/>
        <w:numPr>
          <w:ilvl w:val="0"/>
          <w:numId w:val="18"/>
        </w:numPr>
        <w:jc w:val="left"/>
      </w:pPr>
      <w:r w:rsidRPr="00125132">
        <w:t xml:space="preserve">la contrainte de limite élastique </w:t>
      </w:r>
      <w:proofErr w:type="gramStart"/>
      <w:r w:rsidRPr="00125132">
        <w:t xml:space="preserve">: </w:t>
      </w:r>
      <m:oMath>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e</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en>
        </m:f>
      </m:oMath>
      <w:r w:rsidRPr="00125132">
        <w:t>,</w:t>
      </w:r>
      <w:proofErr w:type="gramEnd"/>
      <w:r w:rsidRPr="00125132">
        <w:t xml:space="preserve"> Re étant donné en MPa ;</w:t>
      </w:r>
    </w:p>
    <w:p w:rsidR="00D35342" w:rsidRPr="00125132" w:rsidRDefault="00D35342" w:rsidP="00C06FE9">
      <w:pPr>
        <w:pStyle w:val="Paragraphedeliste"/>
        <w:numPr>
          <w:ilvl w:val="0"/>
          <w:numId w:val="18"/>
        </w:numPr>
        <w:jc w:val="left"/>
      </w:pPr>
      <w:r w:rsidRPr="00125132">
        <w:t xml:space="preserve">le module d’élasticité longitudinal (ou module de Young), E en </w:t>
      </w:r>
      <w:proofErr w:type="spellStart"/>
      <w:r w:rsidRPr="00125132">
        <w:t>MPa</w:t>
      </w:r>
      <w:proofErr w:type="spellEnd"/>
      <w:r w:rsidRPr="00125132">
        <w:t xml:space="preserve"> ;</w:t>
      </w:r>
    </w:p>
    <w:p w:rsidR="00D35342" w:rsidRPr="00125132" w:rsidRDefault="00D35342" w:rsidP="00C06FE9">
      <w:pPr>
        <w:pStyle w:val="Paragraphedeliste"/>
        <w:numPr>
          <w:ilvl w:val="0"/>
          <w:numId w:val="18"/>
        </w:numPr>
        <w:jc w:val="left"/>
      </w:pPr>
      <w:r w:rsidRPr="00125132">
        <w:t xml:space="preserve">la contrainte de limite à la rupture </w:t>
      </w:r>
      <w:proofErr w:type="gramStart"/>
      <w:r w:rsidRPr="00125132">
        <w:t>:</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m</m:t>
                </m:r>
              </m:sub>
            </m:sSub>
          </m:num>
          <m:den>
            <m:sSub>
              <m:sSubPr>
                <m:ctrlPr>
                  <w:rPr>
                    <w:rFonts w:ascii="Cambria Math" w:hAnsi="Cambria Math"/>
                    <w:i/>
                  </w:rPr>
                </m:ctrlPr>
              </m:sSubPr>
              <m:e>
                <m:r>
                  <w:rPr>
                    <w:rFonts w:ascii="Cambria Math" w:hAnsi="Cambria Math"/>
                  </w:rPr>
                  <m:t>S</m:t>
                </m:r>
              </m:e>
              <m:sub>
                <m:r>
                  <w:rPr>
                    <w:rFonts w:ascii="Cambria Math" w:hAnsi="Cambria Math"/>
                  </w:rPr>
                  <m:t>0</m:t>
                </m:r>
              </m:sub>
            </m:sSub>
          </m:den>
        </m:f>
      </m:oMath>
      <w:r w:rsidRPr="00125132">
        <w:t>,</w:t>
      </w:r>
      <w:proofErr w:type="gramEnd"/>
      <w:r w:rsidRPr="00125132">
        <w:t xml:space="preserve">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rsidRPr="00125132">
        <w:t xml:space="preserve"> étant donné en MPa ;</w:t>
      </w:r>
    </w:p>
    <w:p w:rsidR="00D35342" w:rsidRDefault="00D35342" w:rsidP="00C06FE9">
      <w:pPr>
        <w:pStyle w:val="Paragraphedeliste"/>
        <w:numPr>
          <w:ilvl w:val="0"/>
          <w:numId w:val="18"/>
        </w:numPr>
        <w:jc w:val="left"/>
      </w:pPr>
      <w:r w:rsidRPr="00125132">
        <w:t xml:space="preserve">l’allongement % </w:t>
      </w:r>
      <w:proofErr w:type="gramStart"/>
      <w:r w:rsidRPr="00125132">
        <w:t>:</w:t>
      </w:r>
      <w:r w:rsidR="00117B42">
        <w:t xml:space="preserve"> </w:t>
      </w:r>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num>
          <m:den>
            <m:sSub>
              <m:sSubPr>
                <m:ctrlPr>
                  <w:rPr>
                    <w:rFonts w:ascii="Cambria Math" w:hAnsi="Cambria Math"/>
                    <w:i/>
                  </w:rPr>
                </m:ctrlPr>
              </m:sSubPr>
              <m:e>
                <m:r>
                  <w:rPr>
                    <w:rFonts w:ascii="Cambria Math" w:hAnsi="Cambria Math"/>
                  </w:rPr>
                  <m:t>L</m:t>
                </m:r>
              </m:e>
              <m:sub>
                <m:r>
                  <w:rPr>
                    <w:rFonts w:ascii="Cambria Math" w:hAnsi="Cambria Math"/>
                  </w:rPr>
                  <m:t>0</m:t>
                </m:r>
              </m:sub>
            </m:sSub>
          </m:den>
        </m:f>
        <m:r>
          <w:rPr>
            <w:rFonts w:ascii="Cambria Math" w:hAnsi="Cambria Math"/>
          </w:rPr>
          <m:t>⋅100</m:t>
        </m:r>
      </m:oMath>
      <w:r w:rsidRPr="00125132">
        <w:t>.</w:t>
      </w:r>
      <w:proofErr w:type="gramEnd"/>
    </w:p>
    <w:p w:rsidR="00117B42" w:rsidRDefault="00117B42" w:rsidP="00117B42">
      <w:pPr>
        <w:jc w:val="left"/>
      </w:pP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52"/>
      </w:tblGrid>
      <w:tr w:rsidR="00117B42" w:rsidRPr="009D41C3" w:rsidTr="00A56943">
        <w:trPr>
          <w:trHeight w:val="2415"/>
        </w:trPr>
        <w:tc>
          <w:tcPr>
            <w:tcW w:w="10352" w:type="dxa"/>
            <w:shd w:val="clear" w:color="auto" w:fill="C6D9F1" w:themeFill="text2" w:themeFillTint="33"/>
          </w:tcPr>
          <w:p w:rsidR="00117B42" w:rsidRPr="00117B42" w:rsidRDefault="00117B42" w:rsidP="00A0620D">
            <w:pPr>
              <w:rPr>
                <w:b/>
                <w:i/>
                <w:lang w:eastAsia="fr-FR"/>
              </w:rPr>
            </w:pPr>
            <w:r w:rsidRPr="00117B42">
              <w:rPr>
                <w:b/>
                <w:i/>
                <w:lang w:eastAsia="fr-FR"/>
              </w:rPr>
              <w:t>Remarque : Coefficient de Poisson</w:t>
            </w:r>
          </w:p>
          <w:p w:rsidR="00117B42" w:rsidRPr="00125132" w:rsidRDefault="00117B42" w:rsidP="00117B42">
            <w:pPr>
              <w:pBdr>
                <w:left w:val="single" w:sz="8" w:space="4" w:color="auto"/>
              </w:pBdr>
            </w:pPr>
            <w:r w:rsidRPr="00125132">
              <w:t>Lorsqu’on tire sur une éprouvette, la longueur va s’allonger et la section va se réduire. Dans le cas d’une éprouvette cylindrique, par exemple, on peut donc déterminer :</w:t>
            </w:r>
          </w:p>
          <w:p w:rsidR="00117B42" w:rsidRPr="00125132" w:rsidRDefault="00117B42" w:rsidP="00C06FE9">
            <w:pPr>
              <w:pStyle w:val="Paragraphedeliste"/>
              <w:numPr>
                <w:ilvl w:val="0"/>
                <w:numId w:val="19"/>
              </w:numPr>
              <w:pBdr>
                <w:left w:val="single" w:sz="8" w:space="4" w:color="auto"/>
              </w:pBdr>
              <w:ind w:left="0" w:firstLine="284"/>
              <w:jc w:val="left"/>
            </w:pPr>
            <w:r w:rsidRPr="00125132">
              <w:t xml:space="preserve">le module d’élasticité longitudinal : </w:t>
            </w:r>
            <m:oMath>
              <m:sSub>
                <m:sSubPr>
                  <m:ctrlPr>
                    <w:rPr>
                      <w:rFonts w:ascii="Cambria Math" w:hAnsi="Cambria Math"/>
                      <w:i/>
                    </w:rPr>
                  </m:ctrlPr>
                </m:sSubPr>
                <m:e>
                  <m:r>
                    <w:rPr>
                      <w:rFonts w:ascii="Cambria Math" w:hAnsi="Cambria Math"/>
                    </w:rPr>
                    <m:t>ε</m:t>
                  </m:r>
                </m:e>
                <m:sub>
                  <m:r>
                    <w:rPr>
                      <w:rFonts w:ascii="Cambria Math" w:hAnsi="Cambria Math"/>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0</m:t>
                      </m:r>
                    </m:sub>
                  </m:sSub>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w:r w:rsidRPr="00125132">
              <w:object w:dxaOrig="1100" w:dyaOrig="639">
                <v:shape id="_x0000_i1032" type="#_x0000_t75" style="width:55.6pt;height:32pt" o:ole="" o:bordertopcolor="this" o:borderleftcolor="this" o:borderbottomcolor="this" o:borderrightcolor="this">
                  <v:imagedata r:id="rId28" o:title=""/>
                </v:shape>
                <o:OLEObject Type="Embed" ProgID="Equation.DSMT4" ShapeID="_x0000_i1032" DrawAspect="Content" ObjectID="_1487491788" r:id="rId29"/>
              </w:object>
            </w:r>
            <w:r w:rsidRPr="00125132">
              <w:t> ;</w:t>
            </w:r>
          </w:p>
          <w:p w:rsidR="00117B42" w:rsidRPr="00125132" w:rsidRDefault="00117B42" w:rsidP="00C06FE9">
            <w:pPr>
              <w:pStyle w:val="Paragraphedeliste"/>
              <w:numPr>
                <w:ilvl w:val="0"/>
                <w:numId w:val="19"/>
              </w:numPr>
              <w:pBdr>
                <w:left w:val="single" w:sz="8" w:space="4" w:color="auto"/>
              </w:pBdr>
              <w:ind w:left="0" w:firstLine="284"/>
              <w:jc w:val="left"/>
            </w:pPr>
            <w:r w:rsidRPr="00125132">
              <w:t xml:space="preserve">le module d’élasticité transversal </w:t>
            </w:r>
            <w:proofErr w:type="gramStart"/>
            <w:r w:rsidRPr="00125132">
              <w:t xml:space="preserve">: </w:t>
            </w:r>
            <m:oMath>
              <m:sSub>
                <m:sSubPr>
                  <m:ctrlPr>
                    <w:rPr>
                      <w:rFonts w:ascii="Cambria Math" w:hAnsi="Cambria Math"/>
                      <w:i/>
                    </w:rPr>
                  </m:ctrlPr>
                </m:sSubPr>
                <m:e>
                  <m:r>
                    <w:rPr>
                      <w:rFonts w:ascii="Cambria Math" w:hAnsi="Cambria Math"/>
                    </w:rPr>
                    <m:t>ε</m:t>
                  </m:r>
                </m:e>
                <m:sub>
                  <m:r>
                    <w:rPr>
                      <w:rFonts w:ascii="Cambria Math" w:hAnsi="Cambria Math"/>
                    </w:rPr>
                    <m:t>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u</m:t>
                      </m:r>
                    </m:sub>
                  </m:sSub>
                </m:num>
                <m:den>
                  <m:sSub>
                    <m:sSubPr>
                      <m:ctrlPr>
                        <w:rPr>
                          <w:rFonts w:ascii="Cambria Math" w:hAnsi="Cambria Math"/>
                          <w:i/>
                        </w:rPr>
                      </m:ctrlPr>
                    </m:sSubPr>
                    <m:e>
                      <m:r>
                        <w:rPr>
                          <w:rFonts w:ascii="Cambria Math" w:hAnsi="Cambria Math"/>
                        </w:rPr>
                        <m:t>D</m:t>
                      </m:r>
                    </m:e>
                    <m:sub>
                      <m:r>
                        <w:rPr>
                          <w:rFonts w:ascii="Cambria Math" w:hAnsi="Cambria Math"/>
                        </w:rPr>
                        <m:t>0</m:t>
                      </m:r>
                    </m:sub>
                  </m:sSub>
                </m:den>
              </m:f>
            </m:oMath>
            <w:r w:rsidRPr="00125132">
              <w:t>.</w:t>
            </w:r>
            <w:proofErr w:type="gramEnd"/>
          </w:p>
          <w:p w:rsidR="00117B42" w:rsidRDefault="00117B42" w:rsidP="00117B42">
            <w:pPr>
              <w:pBdr>
                <w:left w:val="single" w:sz="8" w:space="4" w:color="auto"/>
              </w:pBdr>
            </w:pPr>
            <w:r w:rsidRPr="00125132">
              <w:t xml:space="preserve">On appelle </w:t>
            </w:r>
            <m:oMath>
              <m:r>
                <w:rPr>
                  <w:rFonts w:ascii="Cambria Math" w:hAnsi="Cambria Math"/>
                </w:rPr>
                <m:t>ν</m:t>
              </m:r>
            </m:oMath>
            <w:r w:rsidRPr="00125132">
              <w:t xml:space="preserve"> coefficient de Poisson. Ce coefficient est constant :</w:t>
            </w:r>
          </w:p>
          <w:p w:rsidR="00117B42" w:rsidRPr="009D41C3" w:rsidRDefault="00A56943" w:rsidP="00A56943">
            <w:pPr>
              <w:pBdr>
                <w:left w:val="single" w:sz="8" w:space="4" w:color="auto"/>
              </w:pBdr>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y</m:t>
                        </m:r>
                      </m:sub>
                    </m:sSub>
                  </m:num>
                  <m:den>
                    <m:sSub>
                      <m:sSubPr>
                        <m:ctrlPr>
                          <w:rPr>
                            <w:rFonts w:ascii="Cambria Math" w:hAnsi="Cambria Math"/>
                            <w:i/>
                          </w:rPr>
                        </m:ctrlPr>
                      </m:sSubPr>
                      <m:e>
                        <m:r>
                          <w:rPr>
                            <w:rFonts w:ascii="Cambria Math" w:hAnsi="Cambria Math"/>
                          </w:rPr>
                          <m:t>ε</m:t>
                        </m:r>
                      </m:e>
                      <m:sub>
                        <m:r>
                          <w:rPr>
                            <w:rFonts w:ascii="Cambria Math" w:hAnsi="Cambria Math"/>
                          </w:rPr>
                          <m:t>x</m:t>
                        </m:r>
                      </m:sub>
                    </m:sSub>
                  </m:den>
                </m:f>
              </m:oMath>
            </m:oMathPara>
          </w:p>
        </w:tc>
      </w:tr>
    </w:tbl>
    <w:p w:rsidR="00D35342" w:rsidRPr="00125132" w:rsidRDefault="00D35342" w:rsidP="00D35342"/>
    <w:p w:rsidR="00D35342" w:rsidRPr="00125132" w:rsidRDefault="00D35342" w:rsidP="00403611">
      <w:pPr>
        <w:pStyle w:val="Titre4"/>
      </w:pPr>
      <w:bookmarkStart w:id="25" w:name="_Toc413746454"/>
      <w:r w:rsidRPr="00125132">
        <w:t>Écrouissage</w:t>
      </w:r>
      <w:bookmarkEnd w:id="25"/>
      <w:r w:rsidRPr="00125132">
        <w:t xml:space="preserve"> </w:t>
      </w:r>
    </w:p>
    <w:p w:rsidR="00D35342" w:rsidRPr="00125132" w:rsidRDefault="00D35342" w:rsidP="00D35342">
      <w:r w:rsidRPr="00125132">
        <w:pict>
          <v:shape id="_x0000_s4681" type="#_x0000_t75" style="position:absolute;left:0;text-align:left;margin-left:292.5pt;margin-top:-24.25pt;width:198pt;height:160.7pt;z-index:251663360;mso-position-horizontal-relative:text;mso-position-vertical-relative:text">
            <v:imagedata r:id="rId30" o:title=""/>
            <w10:wrap type="square"/>
          </v:shape>
          <o:OLEObject Type="Embed" ProgID="Designer.Drawing.7" ShapeID="_x0000_s4681" DrawAspect="Content" ObjectID="_1487491795" r:id="rId31"/>
        </w:pict>
      </w:r>
      <w:r w:rsidRPr="00125132">
        <w:t xml:space="preserve">Dans un essai, si on supprime progressivement l'effort à partir du point D, le point figuratif décrit une droite DO' sensiblement parallèle à la partie OA. L'éprouvette conserve un allongement permanent OO'. </w:t>
      </w:r>
    </w:p>
    <w:p w:rsidR="00D35342" w:rsidRPr="00125132" w:rsidRDefault="00D35342" w:rsidP="00D35342"/>
    <w:p w:rsidR="00D35342" w:rsidRPr="00125132" w:rsidRDefault="00D35342" w:rsidP="00D35342">
      <w:r w:rsidRPr="00125132">
        <w:t xml:space="preserve">Si on recommence l'essai à partir de O", la courbe de traction se superpose à la droite O'D et s'infléchit ensuite. On remarque que la limite élastique de l'éprouvette ainsi étirée est supérieure à celle qu'elle avait au départ. </w:t>
      </w:r>
    </w:p>
    <w:p w:rsidR="00D35342" w:rsidRPr="00125132" w:rsidRDefault="00D35342" w:rsidP="00D35342"/>
    <w:p w:rsidR="00D35342" w:rsidRDefault="00D35342" w:rsidP="00D35342">
      <w:pPr>
        <w:rPr>
          <w:rFonts w:eastAsiaTheme="minorEastAsia"/>
        </w:rPr>
      </w:pPr>
      <w:r w:rsidRPr="00125132">
        <w:rPr>
          <w:rFonts w:eastAsiaTheme="minorEastAsia"/>
        </w:rPr>
        <w:t>Ce procédé appelé écrouissage permet d'améliorer les caractéristiques mécaniques d'un métal.</w:t>
      </w:r>
    </w:p>
    <w:p w:rsidR="00084B79" w:rsidRDefault="00084B79" w:rsidP="00D35342">
      <w:pPr>
        <w:rPr>
          <w:rFonts w:eastAsiaTheme="minorEastAsia"/>
        </w:rPr>
      </w:pPr>
    </w:p>
    <w:p w:rsidR="00D35342" w:rsidRPr="00125132" w:rsidRDefault="00D35342" w:rsidP="00403611">
      <w:pPr>
        <w:pStyle w:val="Titre3"/>
      </w:pPr>
      <w:bookmarkStart w:id="26" w:name="_Toc382341743"/>
      <w:bookmarkStart w:id="27" w:name="_Toc413746455"/>
      <w:r w:rsidRPr="00125132">
        <w:t>Essais de dureté</w:t>
      </w:r>
      <w:bookmarkEnd w:id="26"/>
      <w:bookmarkEnd w:id="27"/>
    </w:p>
    <w:p w:rsidR="00D35342" w:rsidRPr="00125132" w:rsidRDefault="00D35342" w:rsidP="00D35342">
      <w:r w:rsidRPr="00125132">
        <w:t>La dureté est la résistance qu'oppose un métal à la pénétration d'un corps dur (pénétrateur). Forme et taille du pénétrateur, grandeur de l'effort sont déterminants. Les divers essais se différencient par la variation de ces conditions.</w:t>
      </w:r>
    </w:p>
    <w:p w:rsidR="00D35342" w:rsidRPr="00125132" w:rsidRDefault="00D35342" w:rsidP="00D35342"/>
    <w:p w:rsidR="00D35342" w:rsidRPr="00125132" w:rsidRDefault="00D35342" w:rsidP="00C06FE9">
      <w:pPr>
        <w:pStyle w:val="Titre4"/>
        <w:numPr>
          <w:ilvl w:val="0"/>
          <w:numId w:val="40"/>
        </w:numPr>
      </w:pPr>
      <w:bookmarkStart w:id="28" w:name="_Toc413746456"/>
      <w:r w:rsidRPr="00125132">
        <w:t>Essai Brinell</w:t>
      </w:r>
      <w:bookmarkEnd w:id="28"/>
    </w:p>
    <w:tbl>
      <w:tblPr>
        <w:tblW w:w="0" w:type="auto"/>
        <w:tblBorders>
          <w:insideH w:val="single" w:sz="4" w:space="0" w:color="auto"/>
          <w:insideV w:val="single" w:sz="8" w:space="0" w:color="auto"/>
        </w:tblBorders>
        <w:tblLook w:val="01E0" w:firstRow="1" w:lastRow="1" w:firstColumn="1" w:lastColumn="1" w:noHBand="0" w:noVBand="0"/>
      </w:tblPr>
      <w:tblGrid>
        <w:gridCol w:w="4889"/>
        <w:gridCol w:w="4889"/>
      </w:tblGrid>
      <w:tr w:rsidR="00D35342" w:rsidRPr="00125132" w:rsidTr="00084B79">
        <w:tc>
          <w:tcPr>
            <w:tcW w:w="4889" w:type="dxa"/>
          </w:tcPr>
          <w:p w:rsidR="00D35342" w:rsidRPr="00125132" w:rsidRDefault="00D35342" w:rsidP="00084B79">
            <w:r w:rsidRPr="00125132">
              <w:drawing>
                <wp:anchor distT="0" distB="0" distL="114300" distR="114300" simplePos="0" relativeHeight="251670528" behindDoc="0" locked="0" layoutInCell="1" allowOverlap="1" wp14:anchorId="29F8C837" wp14:editId="4825AF43">
                  <wp:simplePos x="0" y="0"/>
                  <wp:positionH relativeFrom="column">
                    <wp:posOffset>1835150</wp:posOffset>
                  </wp:positionH>
                  <wp:positionV relativeFrom="paragraph">
                    <wp:posOffset>389890</wp:posOffset>
                  </wp:positionV>
                  <wp:extent cx="1184910" cy="1630680"/>
                  <wp:effectExtent l="19050" t="0" r="0" b="0"/>
                  <wp:wrapNone/>
                  <wp:docPr id="16003" name="il_fi" descr="http://www.hellopro.fr/images/produit-2/0/9/6/machine-de-durete-brinell-3000kgf-963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hellopro.fr/images/produit-2/0/9/6/machine-de-durete-brinell-3000kgf-963690.jpg"/>
                          <pic:cNvPicPr>
                            <a:picLocks noChangeAspect="1" noChangeArrowheads="1"/>
                          </pic:cNvPicPr>
                        </pic:nvPicPr>
                        <pic:blipFill>
                          <a:blip r:embed="rId32" cstate="print"/>
                          <a:srcRect l="11309" r="15925"/>
                          <a:stretch>
                            <a:fillRect/>
                          </a:stretch>
                        </pic:blipFill>
                        <pic:spPr bwMode="auto">
                          <a:xfrm>
                            <a:off x="0" y="0"/>
                            <a:ext cx="1184910" cy="1630680"/>
                          </a:xfrm>
                          <a:prstGeom prst="rect">
                            <a:avLst/>
                          </a:prstGeom>
                          <a:noFill/>
                          <a:ln w="9525">
                            <a:noFill/>
                            <a:miter lim="800000"/>
                            <a:headEnd/>
                            <a:tailEnd/>
                          </a:ln>
                        </pic:spPr>
                      </pic:pic>
                    </a:graphicData>
                  </a:graphic>
                </wp:anchor>
              </w:drawing>
            </w:r>
          </w:p>
          <w:p w:rsidR="00D35342" w:rsidRPr="00125132" w:rsidRDefault="00D35342" w:rsidP="00084B79"/>
          <w:p w:rsidR="00D35342" w:rsidRPr="00125132" w:rsidRDefault="00D35342" w:rsidP="00084B79">
            <w:r>
              <w:rPr>
                <w:noProof/>
                <w:lang w:eastAsia="fr-FR"/>
              </w:rPr>
              <mc:AlternateContent>
                <mc:Choice Requires="wpc">
                  <w:drawing>
                    <wp:anchor distT="0" distB="0" distL="114300" distR="114300" simplePos="0" relativeHeight="251671552" behindDoc="0" locked="0" layoutInCell="1" allowOverlap="1" wp14:anchorId="68C1698A" wp14:editId="5EFAC8EB">
                      <wp:simplePos x="0" y="0"/>
                      <wp:positionH relativeFrom="column">
                        <wp:posOffset>-48895</wp:posOffset>
                      </wp:positionH>
                      <wp:positionV relativeFrom="paragraph">
                        <wp:posOffset>103505</wp:posOffset>
                      </wp:positionV>
                      <wp:extent cx="1824990" cy="1351915"/>
                      <wp:effectExtent l="4445" t="0" r="0" b="3175"/>
                      <wp:wrapNone/>
                      <wp:docPr id="25977" name="Zone de dessin 2597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5048" name="Group 2637"/>
                              <wpg:cNvGrpSpPr>
                                <a:grpSpLocks/>
                              </wpg:cNvGrpSpPr>
                              <wpg:grpSpPr bwMode="auto">
                                <a:xfrm>
                                  <a:off x="0" y="35560"/>
                                  <a:ext cx="1157605" cy="757555"/>
                                  <a:chOff x="0" y="86"/>
                                  <a:chExt cx="2801" cy="1833"/>
                                </a:xfrm>
                              </wpg:grpSpPr>
                              <wps:wsp>
                                <wps:cNvPr id="25049" name="Freeform 2638"/>
                                <wps:cNvSpPr>
                                  <a:spLocks/>
                                </wps:cNvSpPr>
                                <wps:spPr bwMode="auto">
                                  <a:xfrm>
                                    <a:off x="1634" y="1617"/>
                                    <a:ext cx="1163" cy="302"/>
                                  </a:xfrm>
                                  <a:custGeom>
                                    <a:avLst/>
                                    <a:gdLst>
                                      <a:gd name="T0" fmla="*/ 24 w 1163"/>
                                      <a:gd name="T1" fmla="*/ 5 h 302"/>
                                      <a:gd name="T2" fmla="*/ 19 w 1163"/>
                                      <a:gd name="T3" fmla="*/ 14 h 302"/>
                                      <a:gd name="T4" fmla="*/ 14 w 1163"/>
                                      <a:gd name="T5" fmla="*/ 29 h 302"/>
                                      <a:gd name="T6" fmla="*/ 9 w 1163"/>
                                      <a:gd name="T7" fmla="*/ 48 h 302"/>
                                      <a:gd name="T8" fmla="*/ 5 w 1163"/>
                                      <a:gd name="T9" fmla="*/ 86 h 302"/>
                                      <a:gd name="T10" fmla="*/ 5 w 1163"/>
                                      <a:gd name="T11" fmla="*/ 91 h 302"/>
                                      <a:gd name="T12" fmla="*/ 9 w 1163"/>
                                      <a:gd name="T13" fmla="*/ 129 h 302"/>
                                      <a:gd name="T14" fmla="*/ 14 w 1163"/>
                                      <a:gd name="T15" fmla="*/ 144 h 302"/>
                                      <a:gd name="T16" fmla="*/ 19 w 1163"/>
                                      <a:gd name="T17" fmla="*/ 158 h 302"/>
                                      <a:gd name="T18" fmla="*/ 24 w 1163"/>
                                      <a:gd name="T19" fmla="*/ 168 h 302"/>
                                      <a:gd name="T20" fmla="*/ 29 w 1163"/>
                                      <a:gd name="T21" fmla="*/ 173 h 302"/>
                                      <a:gd name="T22" fmla="*/ 38 w 1163"/>
                                      <a:gd name="T23" fmla="*/ 187 h 302"/>
                                      <a:gd name="T24" fmla="*/ 43 w 1163"/>
                                      <a:gd name="T25" fmla="*/ 192 h 302"/>
                                      <a:gd name="T26" fmla="*/ 48 w 1163"/>
                                      <a:gd name="T27" fmla="*/ 197 h 302"/>
                                      <a:gd name="T28" fmla="*/ 53 w 1163"/>
                                      <a:gd name="T29" fmla="*/ 206 h 302"/>
                                      <a:gd name="T30" fmla="*/ 57 w 1163"/>
                                      <a:gd name="T31" fmla="*/ 211 h 302"/>
                                      <a:gd name="T32" fmla="*/ 67 w 1163"/>
                                      <a:gd name="T33" fmla="*/ 216 h 302"/>
                                      <a:gd name="T34" fmla="*/ 72 w 1163"/>
                                      <a:gd name="T35" fmla="*/ 221 h 302"/>
                                      <a:gd name="T36" fmla="*/ 86 w 1163"/>
                                      <a:gd name="T37" fmla="*/ 235 h 302"/>
                                      <a:gd name="T38" fmla="*/ 91 w 1163"/>
                                      <a:gd name="T39" fmla="*/ 240 h 302"/>
                                      <a:gd name="T40" fmla="*/ 101 w 1163"/>
                                      <a:gd name="T41" fmla="*/ 244 h 302"/>
                                      <a:gd name="T42" fmla="*/ 110 w 1163"/>
                                      <a:gd name="T43" fmla="*/ 249 h 302"/>
                                      <a:gd name="T44" fmla="*/ 125 w 1163"/>
                                      <a:gd name="T45" fmla="*/ 259 h 302"/>
                                      <a:gd name="T46" fmla="*/ 139 w 1163"/>
                                      <a:gd name="T47" fmla="*/ 264 h 302"/>
                                      <a:gd name="T48" fmla="*/ 149 w 1163"/>
                                      <a:gd name="T49" fmla="*/ 268 h 302"/>
                                      <a:gd name="T50" fmla="*/ 163 w 1163"/>
                                      <a:gd name="T51" fmla="*/ 273 h 302"/>
                                      <a:gd name="T52" fmla="*/ 182 w 1163"/>
                                      <a:gd name="T53" fmla="*/ 278 h 302"/>
                                      <a:gd name="T54" fmla="*/ 197 w 1163"/>
                                      <a:gd name="T55" fmla="*/ 283 h 302"/>
                                      <a:gd name="T56" fmla="*/ 226 w 1163"/>
                                      <a:gd name="T57" fmla="*/ 288 h 302"/>
                                      <a:gd name="T58" fmla="*/ 408 w 1163"/>
                                      <a:gd name="T59" fmla="*/ 283 h 302"/>
                                      <a:gd name="T60" fmla="*/ 932 w 1163"/>
                                      <a:gd name="T61" fmla="*/ 288 h 302"/>
                                      <a:gd name="T62" fmla="*/ 961 w 1163"/>
                                      <a:gd name="T63" fmla="*/ 292 h 302"/>
                                      <a:gd name="T64" fmla="*/ 990 w 1163"/>
                                      <a:gd name="T65" fmla="*/ 297 h 302"/>
                                      <a:gd name="T66" fmla="*/ 1018 w 1163"/>
                                      <a:gd name="T67" fmla="*/ 302 h 302"/>
                                      <a:gd name="T68" fmla="*/ 1067 w 1163"/>
                                      <a:gd name="T69" fmla="*/ 297 h 302"/>
                                      <a:gd name="T70" fmla="*/ 1091 w 1163"/>
                                      <a:gd name="T71" fmla="*/ 288 h 302"/>
                                      <a:gd name="T72" fmla="*/ 1095 w 1163"/>
                                      <a:gd name="T73" fmla="*/ 283 h 302"/>
                                      <a:gd name="T74" fmla="*/ 1115 w 1163"/>
                                      <a:gd name="T75" fmla="*/ 273 h 302"/>
                                      <a:gd name="T76" fmla="*/ 1124 w 1163"/>
                                      <a:gd name="T77" fmla="*/ 259 h 302"/>
                                      <a:gd name="T78" fmla="*/ 1129 w 1163"/>
                                      <a:gd name="T79" fmla="*/ 244 h 302"/>
                                      <a:gd name="T80" fmla="*/ 1134 w 1163"/>
                                      <a:gd name="T81" fmla="*/ 235 h 302"/>
                                      <a:gd name="T82" fmla="*/ 1139 w 1163"/>
                                      <a:gd name="T83" fmla="*/ 225 h 302"/>
                                      <a:gd name="T84" fmla="*/ 1143 w 1163"/>
                                      <a:gd name="T85" fmla="*/ 211 h 302"/>
                                      <a:gd name="T86" fmla="*/ 1148 w 1163"/>
                                      <a:gd name="T87" fmla="*/ 197 h 302"/>
                                      <a:gd name="T88" fmla="*/ 1153 w 1163"/>
                                      <a:gd name="T89" fmla="*/ 173 h 302"/>
                                      <a:gd name="T90" fmla="*/ 1158 w 1163"/>
                                      <a:gd name="T91" fmla="*/ 125 h 302"/>
                                      <a:gd name="T92" fmla="*/ 1163 w 1163"/>
                                      <a:gd name="T93" fmla="*/ 38 h 302"/>
                                      <a:gd name="T94" fmla="*/ 1158 w 1163"/>
                                      <a:gd name="T95" fmla="*/ 0 h 3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163" h="302">
                                        <a:moveTo>
                                          <a:pt x="24" y="0"/>
                                        </a:moveTo>
                                        <a:lnTo>
                                          <a:pt x="24" y="5"/>
                                        </a:lnTo>
                                        <a:lnTo>
                                          <a:pt x="19" y="9"/>
                                        </a:lnTo>
                                        <a:lnTo>
                                          <a:pt x="19" y="14"/>
                                        </a:lnTo>
                                        <a:lnTo>
                                          <a:pt x="14" y="19"/>
                                        </a:lnTo>
                                        <a:lnTo>
                                          <a:pt x="14" y="29"/>
                                        </a:lnTo>
                                        <a:lnTo>
                                          <a:pt x="9" y="33"/>
                                        </a:lnTo>
                                        <a:lnTo>
                                          <a:pt x="9" y="48"/>
                                        </a:lnTo>
                                        <a:lnTo>
                                          <a:pt x="5" y="53"/>
                                        </a:lnTo>
                                        <a:lnTo>
                                          <a:pt x="5" y="86"/>
                                        </a:lnTo>
                                        <a:lnTo>
                                          <a:pt x="0" y="91"/>
                                        </a:lnTo>
                                        <a:lnTo>
                                          <a:pt x="5" y="91"/>
                                        </a:lnTo>
                                        <a:lnTo>
                                          <a:pt x="5" y="129"/>
                                        </a:lnTo>
                                        <a:lnTo>
                                          <a:pt x="9" y="129"/>
                                        </a:lnTo>
                                        <a:lnTo>
                                          <a:pt x="9" y="139"/>
                                        </a:lnTo>
                                        <a:lnTo>
                                          <a:pt x="14" y="144"/>
                                        </a:lnTo>
                                        <a:lnTo>
                                          <a:pt x="14" y="153"/>
                                        </a:lnTo>
                                        <a:lnTo>
                                          <a:pt x="19" y="158"/>
                                        </a:lnTo>
                                        <a:lnTo>
                                          <a:pt x="19" y="163"/>
                                        </a:lnTo>
                                        <a:lnTo>
                                          <a:pt x="24" y="168"/>
                                        </a:lnTo>
                                        <a:lnTo>
                                          <a:pt x="24" y="173"/>
                                        </a:lnTo>
                                        <a:lnTo>
                                          <a:pt x="29" y="173"/>
                                        </a:lnTo>
                                        <a:lnTo>
                                          <a:pt x="29" y="177"/>
                                        </a:lnTo>
                                        <a:lnTo>
                                          <a:pt x="38" y="187"/>
                                        </a:lnTo>
                                        <a:lnTo>
                                          <a:pt x="38" y="192"/>
                                        </a:lnTo>
                                        <a:lnTo>
                                          <a:pt x="43" y="192"/>
                                        </a:lnTo>
                                        <a:lnTo>
                                          <a:pt x="43" y="197"/>
                                        </a:lnTo>
                                        <a:lnTo>
                                          <a:pt x="48" y="197"/>
                                        </a:lnTo>
                                        <a:lnTo>
                                          <a:pt x="48" y="201"/>
                                        </a:lnTo>
                                        <a:lnTo>
                                          <a:pt x="53" y="206"/>
                                        </a:lnTo>
                                        <a:lnTo>
                                          <a:pt x="57" y="206"/>
                                        </a:lnTo>
                                        <a:lnTo>
                                          <a:pt x="57" y="211"/>
                                        </a:lnTo>
                                        <a:lnTo>
                                          <a:pt x="62" y="211"/>
                                        </a:lnTo>
                                        <a:lnTo>
                                          <a:pt x="67" y="216"/>
                                        </a:lnTo>
                                        <a:lnTo>
                                          <a:pt x="67" y="221"/>
                                        </a:lnTo>
                                        <a:lnTo>
                                          <a:pt x="72" y="221"/>
                                        </a:lnTo>
                                        <a:lnTo>
                                          <a:pt x="81" y="230"/>
                                        </a:lnTo>
                                        <a:lnTo>
                                          <a:pt x="86" y="235"/>
                                        </a:lnTo>
                                        <a:lnTo>
                                          <a:pt x="91" y="235"/>
                                        </a:lnTo>
                                        <a:lnTo>
                                          <a:pt x="91" y="240"/>
                                        </a:lnTo>
                                        <a:lnTo>
                                          <a:pt x="96" y="240"/>
                                        </a:lnTo>
                                        <a:lnTo>
                                          <a:pt x="101" y="244"/>
                                        </a:lnTo>
                                        <a:lnTo>
                                          <a:pt x="105" y="244"/>
                                        </a:lnTo>
                                        <a:lnTo>
                                          <a:pt x="110" y="249"/>
                                        </a:lnTo>
                                        <a:lnTo>
                                          <a:pt x="115" y="249"/>
                                        </a:lnTo>
                                        <a:lnTo>
                                          <a:pt x="125" y="259"/>
                                        </a:lnTo>
                                        <a:lnTo>
                                          <a:pt x="134" y="259"/>
                                        </a:lnTo>
                                        <a:lnTo>
                                          <a:pt x="139" y="264"/>
                                        </a:lnTo>
                                        <a:lnTo>
                                          <a:pt x="144" y="264"/>
                                        </a:lnTo>
                                        <a:lnTo>
                                          <a:pt x="149" y="268"/>
                                        </a:lnTo>
                                        <a:lnTo>
                                          <a:pt x="158" y="268"/>
                                        </a:lnTo>
                                        <a:lnTo>
                                          <a:pt x="163" y="273"/>
                                        </a:lnTo>
                                        <a:lnTo>
                                          <a:pt x="178" y="273"/>
                                        </a:lnTo>
                                        <a:lnTo>
                                          <a:pt x="182" y="278"/>
                                        </a:lnTo>
                                        <a:lnTo>
                                          <a:pt x="192" y="278"/>
                                        </a:lnTo>
                                        <a:lnTo>
                                          <a:pt x="197" y="283"/>
                                        </a:lnTo>
                                        <a:lnTo>
                                          <a:pt x="216" y="283"/>
                                        </a:lnTo>
                                        <a:lnTo>
                                          <a:pt x="226" y="288"/>
                                        </a:lnTo>
                                        <a:lnTo>
                                          <a:pt x="399" y="288"/>
                                        </a:lnTo>
                                        <a:lnTo>
                                          <a:pt x="408" y="283"/>
                                        </a:lnTo>
                                        <a:lnTo>
                                          <a:pt x="927" y="283"/>
                                        </a:lnTo>
                                        <a:lnTo>
                                          <a:pt x="932" y="288"/>
                                        </a:lnTo>
                                        <a:lnTo>
                                          <a:pt x="956" y="288"/>
                                        </a:lnTo>
                                        <a:lnTo>
                                          <a:pt x="961" y="292"/>
                                        </a:lnTo>
                                        <a:lnTo>
                                          <a:pt x="980" y="292"/>
                                        </a:lnTo>
                                        <a:lnTo>
                                          <a:pt x="990" y="297"/>
                                        </a:lnTo>
                                        <a:lnTo>
                                          <a:pt x="1014" y="297"/>
                                        </a:lnTo>
                                        <a:lnTo>
                                          <a:pt x="1018" y="302"/>
                                        </a:lnTo>
                                        <a:lnTo>
                                          <a:pt x="1062" y="302"/>
                                        </a:lnTo>
                                        <a:lnTo>
                                          <a:pt x="1067" y="297"/>
                                        </a:lnTo>
                                        <a:lnTo>
                                          <a:pt x="1081" y="297"/>
                                        </a:lnTo>
                                        <a:lnTo>
                                          <a:pt x="1091" y="288"/>
                                        </a:lnTo>
                                        <a:lnTo>
                                          <a:pt x="1095" y="288"/>
                                        </a:lnTo>
                                        <a:lnTo>
                                          <a:pt x="1095" y="283"/>
                                        </a:lnTo>
                                        <a:lnTo>
                                          <a:pt x="1105" y="283"/>
                                        </a:lnTo>
                                        <a:lnTo>
                                          <a:pt x="1115" y="273"/>
                                        </a:lnTo>
                                        <a:lnTo>
                                          <a:pt x="1115" y="268"/>
                                        </a:lnTo>
                                        <a:lnTo>
                                          <a:pt x="1124" y="259"/>
                                        </a:lnTo>
                                        <a:lnTo>
                                          <a:pt x="1129" y="254"/>
                                        </a:lnTo>
                                        <a:lnTo>
                                          <a:pt x="1129" y="244"/>
                                        </a:lnTo>
                                        <a:lnTo>
                                          <a:pt x="1134" y="240"/>
                                        </a:lnTo>
                                        <a:lnTo>
                                          <a:pt x="1134" y="235"/>
                                        </a:lnTo>
                                        <a:lnTo>
                                          <a:pt x="1139" y="230"/>
                                        </a:lnTo>
                                        <a:lnTo>
                                          <a:pt x="1139" y="225"/>
                                        </a:lnTo>
                                        <a:lnTo>
                                          <a:pt x="1143" y="221"/>
                                        </a:lnTo>
                                        <a:lnTo>
                                          <a:pt x="1143" y="211"/>
                                        </a:lnTo>
                                        <a:lnTo>
                                          <a:pt x="1148" y="206"/>
                                        </a:lnTo>
                                        <a:lnTo>
                                          <a:pt x="1148" y="197"/>
                                        </a:lnTo>
                                        <a:lnTo>
                                          <a:pt x="1153" y="192"/>
                                        </a:lnTo>
                                        <a:lnTo>
                                          <a:pt x="1153" y="173"/>
                                        </a:lnTo>
                                        <a:lnTo>
                                          <a:pt x="1158" y="168"/>
                                        </a:lnTo>
                                        <a:lnTo>
                                          <a:pt x="1158" y="125"/>
                                        </a:lnTo>
                                        <a:lnTo>
                                          <a:pt x="1163" y="120"/>
                                        </a:lnTo>
                                        <a:lnTo>
                                          <a:pt x="1163" y="38"/>
                                        </a:lnTo>
                                        <a:lnTo>
                                          <a:pt x="1158" y="33"/>
                                        </a:lnTo>
                                        <a:lnTo>
                                          <a:pt x="1158" y="0"/>
                                        </a:lnTo>
                                        <a:lnTo>
                                          <a:pt x="24"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0" name="Freeform 2639"/>
                                <wps:cNvSpPr>
                                  <a:spLocks/>
                                </wps:cNvSpPr>
                                <wps:spPr bwMode="auto">
                                  <a:xfrm>
                                    <a:off x="1629" y="1612"/>
                                    <a:ext cx="1168" cy="307"/>
                                  </a:xfrm>
                                  <a:custGeom>
                                    <a:avLst/>
                                    <a:gdLst>
                                      <a:gd name="T0" fmla="*/ 14 w 1168"/>
                                      <a:gd name="T1" fmla="*/ 24 h 307"/>
                                      <a:gd name="T2" fmla="*/ 5 w 1168"/>
                                      <a:gd name="T3" fmla="*/ 43 h 307"/>
                                      <a:gd name="T4" fmla="*/ 0 w 1168"/>
                                      <a:gd name="T5" fmla="*/ 120 h 307"/>
                                      <a:gd name="T6" fmla="*/ 10 w 1168"/>
                                      <a:gd name="T7" fmla="*/ 144 h 307"/>
                                      <a:gd name="T8" fmla="*/ 14 w 1168"/>
                                      <a:gd name="T9" fmla="*/ 163 h 307"/>
                                      <a:gd name="T10" fmla="*/ 29 w 1168"/>
                                      <a:gd name="T11" fmla="*/ 182 h 307"/>
                                      <a:gd name="T12" fmla="*/ 43 w 1168"/>
                                      <a:gd name="T13" fmla="*/ 197 h 307"/>
                                      <a:gd name="T14" fmla="*/ 101 w 1168"/>
                                      <a:gd name="T15" fmla="*/ 249 h 307"/>
                                      <a:gd name="T16" fmla="*/ 135 w 1168"/>
                                      <a:gd name="T17" fmla="*/ 264 h 307"/>
                                      <a:gd name="T18" fmla="*/ 154 w 1168"/>
                                      <a:gd name="T19" fmla="*/ 273 h 307"/>
                                      <a:gd name="T20" fmla="*/ 178 w 1168"/>
                                      <a:gd name="T21" fmla="*/ 283 h 307"/>
                                      <a:gd name="T22" fmla="*/ 202 w 1168"/>
                                      <a:gd name="T23" fmla="*/ 293 h 307"/>
                                      <a:gd name="T24" fmla="*/ 956 w 1168"/>
                                      <a:gd name="T25" fmla="*/ 297 h 307"/>
                                      <a:gd name="T26" fmla="*/ 995 w 1168"/>
                                      <a:gd name="T27" fmla="*/ 307 h 307"/>
                                      <a:gd name="T28" fmla="*/ 1091 w 1168"/>
                                      <a:gd name="T29" fmla="*/ 302 h 307"/>
                                      <a:gd name="T30" fmla="*/ 1115 w 1168"/>
                                      <a:gd name="T31" fmla="*/ 293 h 307"/>
                                      <a:gd name="T32" fmla="*/ 1139 w 1168"/>
                                      <a:gd name="T33" fmla="*/ 254 h 307"/>
                                      <a:gd name="T34" fmla="*/ 1144 w 1168"/>
                                      <a:gd name="T35" fmla="*/ 235 h 307"/>
                                      <a:gd name="T36" fmla="*/ 1153 w 1168"/>
                                      <a:gd name="T37" fmla="*/ 211 h 307"/>
                                      <a:gd name="T38" fmla="*/ 1158 w 1168"/>
                                      <a:gd name="T39" fmla="*/ 168 h 307"/>
                                      <a:gd name="T40" fmla="*/ 1168 w 1168"/>
                                      <a:gd name="T41" fmla="*/ 5 h 307"/>
                                      <a:gd name="T42" fmla="*/ 24 w 1168"/>
                                      <a:gd name="T43" fmla="*/ 0 h 307"/>
                                      <a:gd name="T44" fmla="*/ 1163 w 1168"/>
                                      <a:gd name="T45" fmla="*/ 10 h 307"/>
                                      <a:gd name="T46" fmla="*/ 1153 w 1168"/>
                                      <a:gd name="T47" fmla="*/ 158 h 307"/>
                                      <a:gd name="T48" fmla="*/ 1144 w 1168"/>
                                      <a:gd name="T49" fmla="*/ 202 h 307"/>
                                      <a:gd name="T50" fmla="*/ 1139 w 1168"/>
                                      <a:gd name="T51" fmla="*/ 226 h 307"/>
                                      <a:gd name="T52" fmla="*/ 1129 w 1168"/>
                                      <a:gd name="T53" fmla="*/ 245 h 307"/>
                                      <a:gd name="T54" fmla="*/ 1105 w 1168"/>
                                      <a:gd name="T55" fmla="*/ 283 h 307"/>
                                      <a:gd name="T56" fmla="*/ 1110 w 1168"/>
                                      <a:gd name="T57" fmla="*/ 283 h 307"/>
                                      <a:gd name="T58" fmla="*/ 1091 w 1168"/>
                                      <a:gd name="T59" fmla="*/ 293 h 307"/>
                                      <a:gd name="T60" fmla="*/ 995 w 1168"/>
                                      <a:gd name="T61" fmla="*/ 297 h 307"/>
                                      <a:gd name="T62" fmla="*/ 956 w 1168"/>
                                      <a:gd name="T63" fmla="*/ 288 h 307"/>
                                      <a:gd name="T64" fmla="*/ 879 w 1168"/>
                                      <a:gd name="T65" fmla="*/ 283 h 307"/>
                                      <a:gd name="T66" fmla="*/ 192 w 1168"/>
                                      <a:gd name="T67" fmla="*/ 278 h 307"/>
                                      <a:gd name="T68" fmla="*/ 168 w 1168"/>
                                      <a:gd name="T69" fmla="*/ 273 h 307"/>
                                      <a:gd name="T70" fmla="*/ 149 w 1168"/>
                                      <a:gd name="T71" fmla="*/ 264 h 307"/>
                                      <a:gd name="T72" fmla="*/ 125 w 1168"/>
                                      <a:gd name="T73" fmla="*/ 254 h 307"/>
                                      <a:gd name="T74" fmla="*/ 77 w 1168"/>
                                      <a:gd name="T75" fmla="*/ 216 h 307"/>
                                      <a:gd name="T76" fmla="*/ 53 w 1168"/>
                                      <a:gd name="T77" fmla="*/ 192 h 307"/>
                                      <a:gd name="T78" fmla="*/ 38 w 1168"/>
                                      <a:gd name="T79" fmla="*/ 178 h 307"/>
                                      <a:gd name="T80" fmla="*/ 24 w 1168"/>
                                      <a:gd name="T81" fmla="*/ 154 h 307"/>
                                      <a:gd name="T82" fmla="*/ 14 w 1168"/>
                                      <a:gd name="T83" fmla="*/ 139 h 307"/>
                                      <a:gd name="T84" fmla="*/ 10 w 1168"/>
                                      <a:gd name="T85" fmla="*/ 67 h 307"/>
                                      <a:gd name="T86" fmla="*/ 19 w 1168"/>
                                      <a:gd name="T87" fmla="*/ 38 h 307"/>
                                      <a:gd name="T88" fmla="*/ 24 w 1168"/>
                                      <a:gd name="T89" fmla="*/ 14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68" h="307">
                                        <a:moveTo>
                                          <a:pt x="24" y="0"/>
                                        </a:moveTo>
                                        <a:lnTo>
                                          <a:pt x="14" y="14"/>
                                        </a:lnTo>
                                        <a:lnTo>
                                          <a:pt x="14" y="24"/>
                                        </a:lnTo>
                                        <a:lnTo>
                                          <a:pt x="10" y="34"/>
                                        </a:lnTo>
                                        <a:lnTo>
                                          <a:pt x="10" y="38"/>
                                        </a:lnTo>
                                        <a:lnTo>
                                          <a:pt x="5" y="43"/>
                                        </a:lnTo>
                                        <a:lnTo>
                                          <a:pt x="5" y="62"/>
                                        </a:lnTo>
                                        <a:lnTo>
                                          <a:pt x="0" y="67"/>
                                        </a:lnTo>
                                        <a:lnTo>
                                          <a:pt x="0" y="120"/>
                                        </a:lnTo>
                                        <a:lnTo>
                                          <a:pt x="5" y="125"/>
                                        </a:lnTo>
                                        <a:lnTo>
                                          <a:pt x="5" y="139"/>
                                        </a:lnTo>
                                        <a:lnTo>
                                          <a:pt x="10" y="144"/>
                                        </a:lnTo>
                                        <a:lnTo>
                                          <a:pt x="10" y="149"/>
                                        </a:lnTo>
                                        <a:lnTo>
                                          <a:pt x="14" y="154"/>
                                        </a:lnTo>
                                        <a:lnTo>
                                          <a:pt x="14" y="163"/>
                                        </a:lnTo>
                                        <a:lnTo>
                                          <a:pt x="24" y="178"/>
                                        </a:lnTo>
                                        <a:lnTo>
                                          <a:pt x="29" y="178"/>
                                        </a:lnTo>
                                        <a:lnTo>
                                          <a:pt x="29" y="182"/>
                                        </a:lnTo>
                                        <a:lnTo>
                                          <a:pt x="38" y="192"/>
                                        </a:lnTo>
                                        <a:lnTo>
                                          <a:pt x="43" y="192"/>
                                        </a:lnTo>
                                        <a:lnTo>
                                          <a:pt x="43" y="197"/>
                                        </a:lnTo>
                                        <a:lnTo>
                                          <a:pt x="72" y="226"/>
                                        </a:lnTo>
                                        <a:lnTo>
                                          <a:pt x="77" y="226"/>
                                        </a:lnTo>
                                        <a:lnTo>
                                          <a:pt x="101" y="249"/>
                                        </a:lnTo>
                                        <a:lnTo>
                                          <a:pt x="110" y="249"/>
                                        </a:lnTo>
                                        <a:lnTo>
                                          <a:pt x="125" y="264"/>
                                        </a:lnTo>
                                        <a:lnTo>
                                          <a:pt x="135" y="264"/>
                                        </a:lnTo>
                                        <a:lnTo>
                                          <a:pt x="135" y="269"/>
                                        </a:lnTo>
                                        <a:lnTo>
                                          <a:pt x="149" y="273"/>
                                        </a:lnTo>
                                        <a:lnTo>
                                          <a:pt x="154" y="273"/>
                                        </a:lnTo>
                                        <a:lnTo>
                                          <a:pt x="159" y="278"/>
                                        </a:lnTo>
                                        <a:lnTo>
                                          <a:pt x="168" y="283"/>
                                        </a:lnTo>
                                        <a:lnTo>
                                          <a:pt x="178" y="283"/>
                                        </a:lnTo>
                                        <a:lnTo>
                                          <a:pt x="183" y="288"/>
                                        </a:lnTo>
                                        <a:lnTo>
                                          <a:pt x="192" y="288"/>
                                        </a:lnTo>
                                        <a:lnTo>
                                          <a:pt x="202" y="293"/>
                                        </a:lnTo>
                                        <a:lnTo>
                                          <a:pt x="923" y="293"/>
                                        </a:lnTo>
                                        <a:lnTo>
                                          <a:pt x="932" y="297"/>
                                        </a:lnTo>
                                        <a:lnTo>
                                          <a:pt x="956" y="297"/>
                                        </a:lnTo>
                                        <a:lnTo>
                                          <a:pt x="966" y="302"/>
                                        </a:lnTo>
                                        <a:lnTo>
                                          <a:pt x="990" y="302"/>
                                        </a:lnTo>
                                        <a:lnTo>
                                          <a:pt x="995" y="307"/>
                                        </a:lnTo>
                                        <a:lnTo>
                                          <a:pt x="1081" y="307"/>
                                        </a:lnTo>
                                        <a:lnTo>
                                          <a:pt x="1086" y="302"/>
                                        </a:lnTo>
                                        <a:lnTo>
                                          <a:pt x="1091" y="302"/>
                                        </a:lnTo>
                                        <a:lnTo>
                                          <a:pt x="1100" y="297"/>
                                        </a:lnTo>
                                        <a:lnTo>
                                          <a:pt x="1105" y="293"/>
                                        </a:lnTo>
                                        <a:lnTo>
                                          <a:pt x="1115" y="293"/>
                                        </a:lnTo>
                                        <a:lnTo>
                                          <a:pt x="1115" y="283"/>
                                        </a:lnTo>
                                        <a:lnTo>
                                          <a:pt x="1120" y="278"/>
                                        </a:lnTo>
                                        <a:lnTo>
                                          <a:pt x="1139" y="254"/>
                                        </a:lnTo>
                                        <a:lnTo>
                                          <a:pt x="1139" y="245"/>
                                        </a:lnTo>
                                        <a:lnTo>
                                          <a:pt x="1144" y="240"/>
                                        </a:lnTo>
                                        <a:lnTo>
                                          <a:pt x="1144" y="235"/>
                                        </a:lnTo>
                                        <a:lnTo>
                                          <a:pt x="1148" y="226"/>
                                        </a:lnTo>
                                        <a:lnTo>
                                          <a:pt x="1148" y="216"/>
                                        </a:lnTo>
                                        <a:lnTo>
                                          <a:pt x="1153" y="211"/>
                                        </a:lnTo>
                                        <a:lnTo>
                                          <a:pt x="1153" y="202"/>
                                        </a:lnTo>
                                        <a:lnTo>
                                          <a:pt x="1158" y="192"/>
                                        </a:lnTo>
                                        <a:lnTo>
                                          <a:pt x="1158" y="168"/>
                                        </a:lnTo>
                                        <a:lnTo>
                                          <a:pt x="1163" y="158"/>
                                        </a:lnTo>
                                        <a:lnTo>
                                          <a:pt x="1163" y="14"/>
                                        </a:lnTo>
                                        <a:lnTo>
                                          <a:pt x="1168" y="5"/>
                                        </a:lnTo>
                                        <a:lnTo>
                                          <a:pt x="1168" y="0"/>
                                        </a:lnTo>
                                        <a:lnTo>
                                          <a:pt x="29" y="0"/>
                                        </a:lnTo>
                                        <a:lnTo>
                                          <a:pt x="24" y="0"/>
                                        </a:lnTo>
                                        <a:lnTo>
                                          <a:pt x="34" y="10"/>
                                        </a:lnTo>
                                        <a:lnTo>
                                          <a:pt x="29" y="10"/>
                                        </a:lnTo>
                                        <a:lnTo>
                                          <a:pt x="1163" y="10"/>
                                        </a:lnTo>
                                        <a:lnTo>
                                          <a:pt x="1158" y="5"/>
                                        </a:lnTo>
                                        <a:lnTo>
                                          <a:pt x="1153" y="14"/>
                                        </a:lnTo>
                                        <a:lnTo>
                                          <a:pt x="1153" y="158"/>
                                        </a:lnTo>
                                        <a:lnTo>
                                          <a:pt x="1148" y="168"/>
                                        </a:lnTo>
                                        <a:lnTo>
                                          <a:pt x="1148" y="192"/>
                                        </a:lnTo>
                                        <a:lnTo>
                                          <a:pt x="1144" y="202"/>
                                        </a:lnTo>
                                        <a:lnTo>
                                          <a:pt x="1144" y="211"/>
                                        </a:lnTo>
                                        <a:lnTo>
                                          <a:pt x="1139" y="216"/>
                                        </a:lnTo>
                                        <a:lnTo>
                                          <a:pt x="1139" y="226"/>
                                        </a:lnTo>
                                        <a:lnTo>
                                          <a:pt x="1134" y="235"/>
                                        </a:lnTo>
                                        <a:lnTo>
                                          <a:pt x="1134" y="240"/>
                                        </a:lnTo>
                                        <a:lnTo>
                                          <a:pt x="1129" y="245"/>
                                        </a:lnTo>
                                        <a:lnTo>
                                          <a:pt x="1129" y="254"/>
                                        </a:lnTo>
                                        <a:lnTo>
                                          <a:pt x="1110" y="269"/>
                                        </a:lnTo>
                                        <a:lnTo>
                                          <a:pt x="1105" y="283"/>
                                        </a:lnTo>
                                        <a:lnTo>
                                          <a:pt x="1105" y="288"/>
                                        </a:lnTo>
                                        <a:lnTo>
                                          <a:pt x="1105" y="283"/>
                                        </a:lnTo>
                                        <a:lnTo>
                                          <a:pt x="1110" y="283"/>
                                        </a:lnTo>
                                        <a:lnTo>
                                          <a:pt x="1105" y="283"/>
                                        </a:lnTo>
                                        <a:lnTo>
                                          <a:pt x="1091" y="288"/>
                                        </a:lnTo>
                                        <a:lnTo>
                                          <a:pt x="1091" y="293"/>
                                        </a:lnTo>
                                        <a:lnTo>
                                          <a:pt x="1086" y="293"/>
                                        </a:lnTo>
                                        <a:lnTo>
                                          <a:pt x="1081" y="297"/>
                                        </a:lnTo>
                                        <a:lnTo>
                                          <a:pt x="995" y="297"/>
                                        </a:lnTo>
                                        <a:lnTo>
                                          <a:pt x="990" y="293"/>
                                        </a:lnTo>
                                        <a:lnTo>
                                          <a:pt x="966" y="293"/>
                                        </a:lnTo>
                                        <a:lnTo>
                                          <a:pt x="956" y="288"/>
                                        </a:lnTo>
                                        <a:lnTo>
                                          <a:pt x="932" y="288"/>
                                        </a:lnTo>
                                        <a:lnTo>
                                          <a:pt x="923" y="283"/>
                                        </a:lnTo>
                                        <a:lnTo>
                                          <a:pt x="879" y="283"/>
                                        </a:lnTo>
                                        <a:lnTo>
                                          <a:pt x="543" y="283"/>
                                        </a:lnTo>
                                        <a:lnTo>
                                          <a:pt x="202" y="283"/>
                                        </a:lnTo>
                                        <a:lnTo>
                                          <a:pt x="192" y="278"/>
                                        </a:lnTo>
                                        <a:lnTo>
                                          <a:pt x="183" y="278"/>
                                        </a:lnTo>
                                        <a:lnTo>
                                          <a:pt x="178" y="273"/>
                                        </a:lnTo>
                                        <a:lnTo>
                                          <a:pt x="168" y="273"/>
                                        </a:lnTo>
                                        <a:lnTo>
                                          <a:pt x="168" y="269"/>
                                        </a:lnTo>
                                        <a:lnTo>
                                          <a:pt x="154" y="264"/>
                                        </a:lnTo>
                                        <a:lnTo>
                                          <a:pt x="149" y="264"/>
                                        </a:lnTo>
                                        <a:lnTo>
                                          <a:pt x="144" y="259"/>
                                        </a:lnTo>
                                        <a:lnTo>
                                          <a:pt x="135" y="254"/>
                                        </a:lnTo>
                                        <a:lnTo>
                                          <a:pt x="125" y="254"/>
                                        </a:lnTo>
                                        <a:lnTo>
                                          <a:pt x="110" y="240"/>
                                        </a:lnTo>
                                        <a:lnTo>
                                          <a:pt x="101" y="240"/>
                                        </a:lnTo>
                                        <a:lnTo>
                                          <a:pt x="77" y="216"/>
                                        </a:lnTo>
                                        <a:lnTo>
                                          <a:pt x="72" y="216"/>
                                        </a:lnTo>
                                        <a:lnTo>
                                          <a:pt x="53" y="197"/>
                                        </a:lnTo>
                                        <a:lnTo>
                                          <a:pt x="53" y="192"/>
                                        </a:lnTo>
                                        <a:lnTo>
                                          <a:pt x="43" y="182"/>
                                        </a:lnTo>
                                        <a:lnTo>
                                          <a:pt x="38" y="182"/>
                                        </a:lnTo>
                                        <a:lnTo>
                                          <a:pt x="38" y="178"/>
                                        </a:lnTo>
                                        <a:lnTo>
                                          <a:pt x="34" y="168"/>
                                        </a:lnTo>
                                        <a:lnTo>
                                          <a:pt x="24" y="163"/>
                                        </a:lnTo>
                                        <a:lnTo>
                                          <a:pt x="24" y="154"/>
                                        </a:lnTo>
                                        <a:lnTo>
                                          <a:pt x="19" y="149"/>
                                        </a:lnTo>
                                        <a:lnTo>
                                          <a:pt x="19" y="144"/>
                                        </a:lnTo>
                                        <a:lnTo>
                                          <a:pt x="14" y="139"/>
                                        </a:lnTo>
                                        <a:lnTo>
                                          <a:pt x="14" y="125"/>
                                        </a:lnTo>
                                        <a:lnTo>
                                          <a:pt x="10" y="120"/>
                                        </a:lnTo>
                                        <a:lnTo>
                                          <a:pt x="10" y="67"/>
                                        </a:lnTo>
                                        <a:lnTo>
                                          <a:pt x="14" y="62"/>
                                        </a:lnTo>
                                        <a:lnTo>
                                          <a:pt x="14" y="43"/>
                                        </a:lnTo>
                                        <a:lnTo>
                                          <a:pt x="19" y="38"/>
                                        </a:lnTo>
                                        <a:lnTo>
                                          <a:pt x="19" y="34"/>
                                        </a:lnTo>
                                        <a:lnTo>
                                          <a:pt x="24" y="24"/>
                                        </a:lnTo>
                                        <a:lnTo>
                                          <a:pt x="24" y="14"/>
                                        </a:lnTo>
                                        <a:lnTo>
                                          <a:pt x="34" y="1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1" name="Freeform 2640"/>
                                <wps:cNvSpPr>
                                  <a:spLocks/>
                                </wps:cNvSpPr>
                                <wps:spPr bwMode="auto">
                                  <a:xfrm>
                                    <a:off x="1648" y="1607"/>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5 h 19"/>
                                      <a:gd name="T10" fmla="*/ 5 w 1153"/>
                                      <a:gd name="T11" fmla="*/ 15 h 19"/>
                                      <a:gd name="T12" fmla="*/ 5 w 1153"/>
                                      <a:gd name="T13" fmla="*/ 19 h 19"/>
                                      <a:gd name="T14" fmla="*/ 1149 w 1153"/>
                                      <a:gd name="T15" fmla="*/ 19 h 19"/>
                                      <a:gd name="T16" fmla="*/ 1149 w 1153"/>
                                      <a:gd name="T17" fmla="*/ 15 h 19"/>
                                      <a:gd name="T18" fmla="*/ 1153 w 1153"/>
                                      <a:gd name="T19" fmla="*/ 15 h 19"/>
                                      <a:gd name="T20" fmla="*/ 1153 w 1153"/>
                                      <a:gd name="T21" fmla="*/ 5 h 19"/>
                                      <a:gd name="T22" fmla="*/ 1149 w 1153"/>
                                      <a:gd name="T23" fmla="*/ 5 h 19"/>
                                      <a:gd name="T24" fmla="*/ 1149 w 1153"/>
                                      <a:gd name="T25" fmla="*/ 0 h 19"/>
                                      <a:gd name="T26" fmla="*/ 1144 w 1153"/>
                                      <a:gd name="T27" fmla="*/ 0 h 19"/>
                                      <a:gd name="T28" fmla="*/ 10 w 1153"/>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153" h="19">
                                        <a:moveTo>
                                          <a:pt x="10" y="0"/>
                                        </a:moveTo>
                                        <a:lnTo>
                                          <a:pt x="5" y="0"/>
                                        </a:lnTo>
                                        <a:lnTo>
                                          <a:pt x="5" y="5"/>
                                        </a:lnTo>
                                        <a:lnTo>
                                          <a:pt x="0" y="5"/>
                                        </a:lnTo>
                                        <a:lnTo>
                                          <a:pt x="0" y="15"/>
                                        </a:lnTo>
                                        <a:lnTo>
                                          <a:pt x="5" y="15"/>
                                        </a:lnTo>
                                        <a:lnTo>
                                          <a:pt x="5" y="19"/>
                                        </a:lnTo>
                                        <a:lnTo>
                                          <a:pt x="1149" y="19"/>
                                        </a:lnTo>
                                        <a:lnTo>
                                          <a:pt x="1149" y="15"/>
                                        </a:lnTo>
                                        <a:lnTo>
                                          <a:pt x="1153" y="15"/>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2" name="Freeform 2641"/>
                                <wps:cNvSpPr>
                                  <a:spLocks/>
                                </wps:cNvSpPr>
                                <wps:spPr bwMode="auto">
                                  <a:xfrm>
                                    <a:off x="10" y="1617"/>
                                    <a:ext cx="1153" cy="302"/>
                                  </a:xfrm>
                                  <a:custGeom>
                                    <a:avLst/>
                                    <a:gdLst>
                                      <a:gd name="T0" fmla="*/ 19 w 1153"/>
                                      <a:gd name="T1" fmla="*/ 5 h 302"/>
                                      <a:gd name="T2" fmla="*/ 14 w 1153"/>
                                      <a:gd name="T3" fmla="*/ 14 h 302"/>
                                      <a:gd name="T4" fmla="*/ 9 w 1153"/>
                                      <a:gd name="T5" fmla="*/ 33 h 302"/>
                                      <a:gd name="T6" fmla="*/ 4 w 1153"/>
                                      <a:gd name="T7" fmla="*/ 48 h 302"/>
                                      <a:gd name="T8" fmla="*/ 0 w 1153"/>
                                      <a:gd name="T9" fmla="*/ 125 h 302"/>
                                      <a:gd name="T10" fmla="*/ 4 w 1153"/>
                                      <a:gd name="T11" fmla="*/ 139 h 302"/>
                                      <a:gd name="T12" fmla="*/ 9 w 1153"/>
                                      <a:gd name="T13" fmla="*/ 153 h 302"/>
                                      <a:gd name="T14" fmla="*/ 14 w 1153"/>
                                      <a:gd name="T15" fmla="*/ 163 h 302"/>
                                      <a:gd name="T16" fmla="*/ 19 w 1153"/>
                                      <a:gd name="T17" fmla="*/ 173 h 302"/>
                                      <a:gd name="T18" fmla="*/ 24 w 1153"/>
                                      <a:gd name="T19" fmla="*/ 177 h 302"/>
                                      <a:gd name="T20" fmla="*/ 33 w 1153"/>
                                      <a:gd name="T21" fmla="*/ 192 h 302"/>
                                      <a:gd name="T22" fmla="*/ 38 w 1153"/>
                                      <a:gd name="T23" fmla="*/ 197 h 302"/>
                                      <a:gd name="T24" fmla="*/ 43 w 1153"/>
                                      <a:gd name="T25" fmla="*/ 201 h 302"/>
                                      <a:gd name="T26" fmla="*/ 57 w 1153"/>
                                      <a:gd name="T27" fmla="*/ 211 h 302"/>
                                      <a:gd name="T28" fmla="*/ 62 w 1153"/>
                                      <a:gd name="T29" fmla="*/ 221 h 302"/>
                                      <a:gd name="T30" fmla="*/ 67 w 1153"/>
                                      <a:gd name="T31" fmla="*/ 225 h 302"/>
                                      <a:gd name="T32" fmla="*/ 76 w 1153"/>
                                      <a:gd name="T33" fmla="*/ 230 h 302"/>
                                      <a:gd name="T34" fmla="*/ 81 w 1153"/>
                                      <a:gd name="T35" fmla="*/ 235 h 302"/>
                                      <a:gd name="T36" fmla="*/ 91 w 1153"/>
                                      <a:gd name="T37" fmla="*/ 240 h 302"/>
                                      <a:gd name="T38" fmla="*/ 96 w 1153"/>
                                      <a:gd name="T39" fmla="*/ 244 h 302"/>
                                      <a:gd name="T40" fmla="*/ 105 w 1153"/>
                                      <a:gd name="T41" fmla="*/ 249 h 302"/>
                                      <a:gd name="T42" fmla="*/ 115 w 1153"/>
                                      <a:gd name="T43" fmla="*/ 254 h 302"/>
                                      <a:gd name="T44" fmla="*/ 125 w 1153"/>
                                      <a:gd name="T45" fmla="*/ 259 h 302"/>
                                      <a:gd name="T46" fmla="*/ 134 w 1153"/>
                                      <a:gd name="T47" fmla="*/ 264 h 302"/>
                                      <a:gd name="T48" fmla="*/ 149 w 1153"/>
                                      <a:gd name="T49" fmla="*/ 268 h 302"/>
                                      <a:gd name="T50" fmla="*/ 168 w 1153"/>
                                      <a:gd name="T51" fmla="*/ 273 h 302"/>
                                      <a:gd name="T52" fmla="*/ 182 w 1153"/>
                                      <a:gd name="T53" fmla="*/ 278 h 302"/>
                                      <a:gd name="T54" fmla="*/ 206 w 1153"/>
                                      <a:gd name="T55" fmla="*/ 283 h 302"/>
                                      <a:gd name="T56" fmla="*/ 389 w 1153"/>
                                      <a:gd name="T57" fmla="*/ 288 h 302"/>
                                      <a:gd name="T58" fmla="*/ 922 w 1153"/>
                                      <a:gd name="T59" fmla="*/ 283 h 302"/>
                                      <a:gd name="T60" fmla="*/ 951 w 1153"/>
                                      <a:gd name="T61" fmla="*/ 288 h 302"/>
                                      <a:gd name="T62" fmla="*/ 975 w 1153"/>
                                      <a:gd name="T63" fmla="*/ 292 h 302"/>
                                      <a:gd name="T64" fmla="*/ 1004 w 1153"/>
                                      <a:gd name="T65" fmla="*/ 297 h 302"/>
                                      <a:gd name="T66" fmla="*/ 1052 w 1153"/>
                                      <a:gd name="T67" fmla="*/ 302 h 302"/>
                                      <a:gd name="T68" fmla="*/ 1071 w 1153"/>
                                      <a:gd name="T69" fmla="*/ 297 h 302"/>
                                      <a:gd name="T70" fmla="*/ 1086 w 1153"/>
                                      <a:gd name="T71" fmla="*/ 288 h 302"/>
                                      <a:gd name="T72" fmla="*/ 1095 w 1153"/>
                                      <a:gd name="T73" fmla="*/ 283 h 302"/>
                                      <a:gd name="T74" fmla="*/ 1105 w 1153"/>
                                      <a:gd name="T75" fmla="*/ 268 h 302"/>
                                      <a:gd name="T76" fmla="*/ 1114 w 1153"/>
                                      <a:gd name="T77" fmla="*/ 264 h 302"/>
                                      <a:gd name="T78" fmla="*/ 1119 w 1153"/>
                                      <a:gd name="T79" fmla="*/ 254 h 302"/>
                                      <a:gd name="T80" fmla="*/ 1124 w 1153"/>
                                      <a:gd name="T81" fmla="*/ 244 h 302"/>
                                      <a:gd name="T82" fmla="*/ 1129 w 1153"/>
                                      <a:gd name="T83" fmla="*/ 230 h 302"/>
                                      <a:gd name="T84" fmla="*/ 1134 w 1153"/>
                                      <a:gd name="T85" fmla="*/ 221 h 302"/>
                                      <a:gd name="T86" fmla="*/ 1138 w 1153"/>
                                      <a:gd name="T87" fmla="*/ 206 h 302"/>
                                      <a:gd name="T88" fmla="*/ 1143 w 1153"/>
                                      <a:gd name="T89" fmla="*/ 192 h 302"/>
                                      <a:gd name="T90" fmla="*/ 1148 w 1153"/>
                                      <a:gd name="T91" fmla="*/ 173 h 302"/>
                                      <a:gd name="T92" fmla="*/ 1153 w 1153"/>
                                      <a:gd name="T93" fmla="*/ 139 h 302"/>
                                      <a:gd name="T94" fmla="*/ 19 w 1153"/>
                                      <a:gd name="T95" fmla="*/ 0 h 3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153" h="302">
                                        <a:moveTo>
                                          <a:pt x="19" y="0"/>
                                        </a:moveTo>
                                        <a:lnTo>
                                          <a:pt x="19" y="5"/>
                                        </a:lnTo>
                                        <a:lnTo>
                                          <a:pt x="14" y="9"/>
                                        </a:lnTo>
                                        <a:lnTo>
                                          <a:pt x="14" y="14"/>
                                        </a:lnTo>
                                        <a:lnTo>
                                          <a:pt x="9" y="19"/>
                                        </a:lnTo>
                                        <a:lnTo>
                                          <a:pt x="9" y="33"/>
                                        </a:lnTo>
                                        <a:lnTo>
                                          <a:pt x="4" y="38"/>
                                        </a:lnTo>
                                        <a:lnTo>
                                          <a:pt x="4" y="48"/>
                                        </a:lnTo>
                                        <a:lnTo>
                                          <a:pt x="0" y="53"/>
                                        </a:lnTo>
                                        <a:lnTo>
                                          <a:pt x="0" y="125"/>
                                        </a:lnTo>
                                        <a:lnTo>
                                          <a:pt x="4" y="129"/>
                                        </a:lnTo>
                                        <a:lnTo>
                                          <a:pt x="4" y="139"/>
                                        </a:lnTo>
                                        <a:lnTo>
                                          <a:pt x="9" y="144"/>
                                        </a:lnTo>
                                        <a:lnTo>
                                          <a:pt x="9" y="153"/>
                                        </a:lnTo>
                                        <a:lnTo>
                                          <a:pt x="14" y="158"/>
                                        </a:lnTo>
                                        <a:lnTo>
                                          <a:pt x="14" y="163"/>
                                        </a:lnTo>
                                        <a:lnTo>
                                          <a:pt x="19" y="168"/>
                                        </a:lnTo>
                                        <a:lnTo>
                                          <a:pt x="19" y="173"/>
                                        </a:lnTo>
                                        <a:lnTo>
                                          <a:pt x="24" y="173"/>
                                        </a:lnTo>
                                        <a:lnTo>
                                          <a:pt x="24" y="177"/>
                                        </a:lnTo>
                                        <a:lnTo>
                                          <a:pt x="33" y="187"/>
                                        </a:lnTo>
                                        <a:lnTo>
                                          <a:pt x="33" y="192"/>
                                        </a:lnTo>
                                        <a:lnTo>
                                          <a:pt x="38" y="192"/>
                                        </a:lnTo>
                                        <a:lnTo>
                                          <a:pt x="38" y="197"/>
                                        </a:lnTo>
                                        <a:lnTo>
                                          <a:pt x="43" y="197"/>
                                        </a:lnTo>
                                        <a:lnTo>
                                          <a:pt x="43" y="201"/>
                                        </a:lnTo>
                                        <a:lnTo>
                                          <a:pt x="52" y="211"/>
                                        </a:lnTo>
                                        <a:lnTo>
                                          <a:pt x="57" y="211"/>
                                        </a:lnTo>
                                        <a:lnTo>
                                          <a:pt x="57" y="216"/>
                                        </a:lnTo>
                                        <a:lnTo>
                                          <a:pt x="62" y="221"/>
                                        </a:lnTo>
                                        <a:lnTo>
                                          <a:pt x="67" y="221"/>
                                        </a:lnTo>
                                        <a:lnTo>
                                          <a:pt x="67" y="225"/>
                                        </a:lnTo>
                                        <a:lnTo>
                                          <a:pt x="72" y="225"/>
                                        </a:lnTo>
                                        <a:lnTo>
                                          <a:pt x="76" y="230"/>
                                        </a:lnTo>
                                        <a:lnTo>
                                          <a:pt x="76" y="235"/>
                                        </a:lnTo>
                                        <a:lnTo>
                                          <a:pt x="81" y="235"/>
                                        </a:lnTo>
                                        <a:lnTo>
                                          <a:pt x="86" y="240"/>
                                        </a:lnTo>
                                        <a:lnTo>
                                          <a:pt x="91" y="240"/>
                                        </a:lnTo>
                                        <a:lnTo>
                                          <a:pt x="91" y="244"/>
                                        </a:lnTo>
                                        <a:lnTo>
                                          <a:pt x="96" y="244"/>
                                        </a:lnTo>
                                        <a:lnTo>
                                          <a:pt x="101" y="249"/>
                                        </a:lnTo>
                                        <a:lnTo>
                                          <a:pt x="105" y="249"/>
                                        </a:lnTo>
                                        <a:lnTo>
                                          <a:pt x="110" y="254"/>
                                        </a:lnTo>
                                        <a:lnTo>
                                          <a:pt x="115" y="254"/>
                                        </a:lnTo>
                                        <a:lnTo>
                                          <a:pt x="120" y="259"/>
                                        </a:lnTo>
                                        <a:lnTo>
                                          <a:pt x="125" y="259"/>
                                        </a:lnTo>
                                        <a:lnTo>
                                          <a:pt x="129" y="264"/>
                                        </a:lnTo>
                                        <a:lnTo>
                                          <a:pt x="134" y="264"/>
                                        </a:lnTo>
                                        <a:lnTo>
                                          <a:pt x="139" y="268"/>
                                        </a:lnTo>
                                        <a:lnTo>
                                          <a:pt x="149" y="268"/>
                                        </a:lnTo>
                                        <a:lnTo>
                                          <a:pt x="153" y="273"/>
                                        </a:lnTo>
                                        <a:lnTo>
                                          <a:pt x="168" y="273"/>
                                        </a:lnTo>
                                        <a:lnTo>
                                          <a:pt x="173" y="278"/>
                                        </a:lnTo>
                                        <a:lnTo>
                                          <a:pt x="182" y="278"/>
                                        </a:lnTo>
                                        <a:lnTo>
                                          <a:pt x="187" y="283"/>
                                        </a:lnTo>
                                        <a:lnTo>
                                          <a:pt x="206" y="283"/>
                                        </a:lnTo>
                                        <a:lnTo>
                                          <a:pt x="216" y="288"/>
                                        </a:lnTo>
                                        <a:lnTo>
                                          <a:pt x="389" y="288"/>
                                        </a:lnTo>
                                        <a:lnTo>
                                          <a:pt x="398" y="283"/>
                                        </a:lnTo>
                                        <a:lnTo>
                                          <a:pt x="922" y="283"/>
                                        </a:lnTo>
                                        <a:lnTo>
                                          <a:pt x="927" y="288"/>
                                        </a:lnTo>
                                        <a:lnTo>
                                          <a:pt x="951" y="288"/>
                                        </a:lnTo>
                                        <a:lnTo>
                                          <a:pt x="956" y="292"/>
                                        </a:lnTo>
                                        <a:lnTo>
                                          <a:pt x="975" y="292"/>
                                        </a:lnTo>
                                        <a:lnTo>
                                          <a:pt x="980" y="297"/>
                                        </a:lnTo>
                                        <a:lnTo>
                                          <a:pt x="1004" y="297"/>
                                        </a:lnTo>
                                        <a:lnTo>
                                          <a:pt x="1009" y="302"/>
                                        </a:lnTo>
                                        <a:lnTo>
                                          <a:pt x="1052" y="302"/>
                                        </a:lnTo>
                                        <a:lnTo>
                                          <a:pt x="1057" y="297"/>
                                        </a:lnTo>
                                        <a:lnTo>
                                          <a:pt x="1071" y="297"/>
                                        </a:lnTo>
                                        <a:lnTo>
                                          <a:pt x="1081" y="288"/>
                                        </a:lnTo>
                                        <a:lnTo>
                                          <a:pt x="1086" y="288"/>
                                        </a:lnTo>
                                        <a:lnTo>
                                          <a:pt x="1086" y="283"/>
                                        </a:lnTo>
                                        <a:lnTo>
                                          <a:pt x="1095" y="283"/>
                                        </a:lnTo>
                                        <a:lnTo>
                                          <a:pt x="1105" y="273"/>
                                        </a:lnTo>
                                        <a:lnTo>
                                          <a:pt x="1105" y="268"/>
                                        </a:lnTo>
                                        <a:lnTo>
                                          <a:pt x="1110" y="264"/>
                                        </a:lnTo>
                                        <a:lnTo>
                                          <a:pt x="1114" y="264"/>
                                        </a:lnTo>
                                        <a:lnTo>
                                          <a:pt x="1114" y="259"/>
                                        </a:lnTo>
                                        <a:lnTo>
                                          <a:pt x="1119" y="254"/>
                                        </a:lnTo>
                                        <a:lnTo>
                                          <a:pt x="1119" y="249"/>
                                        </a:lnTo>
                                        <a:lnTo>
                                          <a:pt x="1124" y="244"/>
                                        </a:lnTo>
                                        <a:lnTo>
                                          <a:pt x="1124" y="235"/>
                                        </a:lnTo>
                                        <a:lnTo>
                                          <a:pt x="1129" y="230"/>
                                        </a:lnTo>
                                        <a:lnTo>
                                          <a:pt x="1129" y="225"/>
                                        </a:lnTo>
                                        <a:lnTo>
                                          <a:pt x="1134" y="221"/>
                                        </a:lnTo>
                                        <a:lnTo>
                                          <a:pt x="1134" y="211"/>
                                        </a:lnTo>
                                        <a:lnTo>
                                          <a:pt x="1138" y="206"/>
                                        </a:lnTo>
                                        <a:lnTo>
                                          <a:pt x="1138" y="197"/>
                                        </a:lnTo>
                                        <a:lnTo>
                                          <a:pt x="1143" y="192"/>
                                        </a:lnTo>
                                        <a:lnTo>
                                          <a:pt x="1143" y="177"/>
                                        </a:lnTo>
                                        <a:lnTo>
                                          <a:pt x="1148" y="173"/>
                                        </a:lnTo>
                                        <a:lnTo>
                                          <a:pt x="1148" y="149"/>
                                        </a:lnTo>
                                        <a:lnTo>
                                          <a:pt x="1153" y="139"/>
                                        </a:lnTo>
                                        <a:lnTo>
                                          <a:pt x="1153" y="0"/>
                                        </a:lnTo>
                                        <a:lnTo>
                                          <a:pt x="19"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3" name="Freeform 2642"/>
                                <wps:cNvSpPr>
                                  <a:spLocks/>
                                </wps:cNvSpPr>
                                <wps:spPr bwMode="auto">
                                  <a:xfrm>
                                    <a:off x="0" y="1612"/>
                                    <a:ext cx="1168" cy="307"/>
                                  </a:xfrm>
                                  <a:custGeom>
                                    <a:avLst/>
                                    <a:gdLst>
                                      <a:gd name="T0" fmla="*/ 14 w 1168"/>
                                      <a:gd name="T1" fmla="*/ 24 h 307"/>
                                      <a:gd name="T2" fmla="*/ 5 w 1168"/>
                                      <a:gd name="T3" fmla="*/ 43 h 307"/>
                                      <a:gd name="T4" fmla="*/ 0 w 1168"/>
                                      <a:gd name="T5" fmla="*/ 120 h 307"/>
                                      <a:gd name="T6" fmla="*/ 10 w 1168"/>
                                      <a:gd name="T7" fmla="*/ 144 h 307"/>
                                      <a:gd name="T8" fmla="*/ 14 w 1168"/>
                                      <a:gd name="T9" fmla="*/ 163 h 307"/>
                                      <a:gd name="T10" fmla="*/ 34 w 1168"/>
                                      <a:gd name="T11" fmla="*/ 192 h 307"/>
                                      <a:gd name="T12" fmla="*/ 62 w 1168"/>
                                      <a:gd name="T13" fmla="*/ 216 h 307"/>
                                      <a:gd name="T14" fmla="*/ 96 w 1168"/>
                                      <a:gd name="T15" fmla="*/ 249 h 307"/>
                                      <a:gd name="T16" fmla="*/ 120 w 1168"/>
                                      <a:gd name="T17" fmla="*/ 264 h 307"/>
                                      <a:gd name="T18" fmla="*/ 139 w 1168"/>
                                      <a:gd name="T19" fmla="*/ 273 h 307"/>
                                      <a:gd name="T20" fmla="*/ 168 w 1168"/>
                                      <a:gd name="T21" fmla="*/ 283 h 307"/>
                                      <a:gd name="T22" fmla="*/ 197 w 1168"/>
                                      <a:gd name="T23" fmla="*/ 293 h 307"/>
                                      <a:gd name="T24" fmla="*/ 956 w 1168"/>
                                      <a:gd name="T25" fmla="*/ 297 h 307"/>
                                      <a:gd name="T26" fmla="*/ 995 w 1168"/>
                                      <a:gd name="T27" fmla="*/ 307 h 307"/>
                                      <a:gd name="T28" fmla="*/ 1086 w 1168"/>
                                      <a:gd name="T29" fmla="*/ 302 h 307"/>
                                      <a:gd name="T30" fmla="*/ 1110 w 1168"/>
                                      <a:gd name="T31" fmla="*/ 283 h 307"/>
                                      <a:gd name="T32" fmla="*/ 1129 w 1168"/>
                                      <a:gd name="T33" fmla="*/ 254 h 307"/>
                                      <a:gd name="T34" fmla="*/ 1144 w 1168"/>
                                      <a:gd name="T35" fmla="*/ 226 h 307"/>
                                      <a:gd name="T36" fmla="*/ 1153 w 1168"/>
                                      <a:gd name="T37" fmla="*/ 202 h 307"/>
                                      <a:gd name="T38" fmla="*/ 1158 w 1168"/>
                                      <a:gd name="T39" fmla="*/ 168 h 307"/>
                                      <a:gd name="T40" fmla="*/ 1168 w 1168"/>
                                      <a:gd name="T41" fmla="*/ 120 h 307"/>
                                      <a:gd name="T42" fmla="*/ 24 w 1168"/>
                                      <a:gd name="T43" fmla="*/ 0 h 307"/>
                                      <a:gd name="T44" fmla="*/ 1163 w 1168"/>
                                      <a:gd name="T45" fmla="*/ 10 h 307"/>
                                      <a:gd name="T46" fmla="*/ 1153 w 1168"/>
                                      <a:gd name="T47" fmla="*/ 130 h 307"/>
                                      <a:gd name="T48" fmla="*/ 1148 w 1168"/>
                                      <a:gd name="T49" fmla="*/ 187 h 307"/>
                                      <a:gd name="T50" fmla="*/ 1139 w 1168"/>
                                      <a:gd name="T51" fmla="*/ 211 h 307"/>
                                      <a:gd name="T52" fmla="*/ 1134 w 1168"/>
                                      <a:gd name="T53" fmla="*/ 235 h 307"/>
                                      <a:gd name="T54" fmla="*/ 1120 w 1168"/>
                                      <a:gd name="T55" fmla="*/ 259 h 307"/>
                                      <a:gd name="T56" fmla="*/ 1100 w 1168"/>
                                      <a:gd name="T57" fmla="*/ 288 h 307"/>
                                      <a:gd name="T58" fmla="*/ 1096 w 1168"/>
                                      <a:gd name="T59" fmla="*/ 283 h 307"/>
                                      <a:gd name="T60" fmla="*/ 985 w 1168"/>
                                      <a:gd name="T61" fmla="*/ 293 h 307"/>
                                      <a:gd name="T62" fmla="*/ 932 w 1168"/>
                                      <a:gd name="T63" fmla="*/ 288 h 307"/>
                                      <a:gd name="T64" fmla="*/ 197 w 1168"/>
                                      <a:gd name="T65" fmla="*/ 283 h 307"/>
                                      <a:gd name="T66" fmla="*/ 168 w 1168"/>
                                      <a:gd name="T67" fmla="*/ 273 h 307"/>
                                      <a:gd name="T68" fmla="*/ 139 w 1168"/>
                                      <a:gd name="T69" fmla="*/ 264 h 307"/>
                                      <a:gd name="T70" fmla="*/ 120 w 1168"/>
                                      <a:gd name="T71" fmla="*/ 249 h 307"/>
                                      <a:gd name="T72" fmla="*/ 96 w 1168"/>
                                      <a:gd name="T73" fmla="*/ 240 h 307"/>
                                      <a:gd name="T74" fmla="*/ 53 w 1168"/>
                                      <a:gd name="T75" fmla="*/ 192 h 307"/>
                                      <a:gd name="T76" fmla="*/ 24 w 1168"/>
                                      <a:gd name="T77" fmla="*/ 154 h 307"/>
                                      <a:gd name="T78" fmla="*/ 14 w 1168"/>
                                      <a:gd name="T79" fmla="*/ 139 h 307"/>
                                      <a:gd name="T80" fmla="*/ 10 w 1168"/>
                                      <a:gd name="T81" fmla="*/ 67 h 307"/>
                                      <a:gd name="T82" fmla="*/ 19 w 1168"/>
                                      <a:gd name="T83" fmla="*/ 38 h 307"/>
                                      <a:gd name="T84" fmla="*/ 24 w 1168"/>
                                      <a:gd name="T85" fmla="*/ 14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168" h="307">
                                        <a:moveTo>
                                          <a:pt x="24" y="0"/>
                                        </a:moveTo>
                                        <a:lnTo>
                                          <a:pt x="14" y="14"/>
                                        </a:lnTo>
                                        <a:lnTo>
                                          <a:pt x="14" y="24"/>
                                        </a:lnTo>
                                        <a:lnTo>
                                          <a:pt x="10" y="34"/>
                                        </a:lnTo>
                                        <a:lnTo>
                                          <a:pt x="10" y="38"/>
                                        </a:lnTo>
                                        <a:lnTo>
                                          <a:pt x="5" y="43"/>
                                        </a:lnTo>
                                        <a:lnTo>
                                          <a:pt x="5" y="62"/>
                                        </a:lnTo>
                                        <a:lnTo>
                                          <a:pt x="0" y="67"/>
                                        </a:lnTo>
                                        <a:lnTo>
                                          <a:pt x="0" y="120"/>
                                        </a:lnTo>
                                        <a:lnTo>
                                          <a:pt x="5" y="125"/>
                                        </a:lnTo>
                                        <a:lnTo>
                                          <a:pt x="5" y="139"/>
                                        </a:lnTo>
                                        <a:lnTo>
                                          <a:pt x="10" y="144"/>
                                        </a:lnTo>
                                        <a:lnTo>
                                          <a:pt x="10" y="149"/>
                                        </a:lnTo>
                                        <a:lnTo>
                                          <a:pt x="14" y="154"/>
                                        </a:lnTo>
                                        <a:lnTo>
                                          <a:pt x="14" y="163"/>
                                        </a:lnTo>
                                        <a:lnTo>
                                          <a:pt x="24" y="178"/>
                                        </a:lnTo>
                                        <a:lnTo>
                                          <a:pt x="34" y="182"/>
                                        </a:lnTo>
                                        <a:lnTo>
                                          <a:pt x="34" y="192"/>
                                        </a:lnTo>
                                        <a:lnTo>
                                          <a:pt x="43" y="192"/>
                                        </a:lnTo>
                                        <a:lnTo>
                                          <a:pt x="43" y="197"/>
                                        </a:lnTo>
                                        <a:lnTo>
                                          <a:pt x="62" y="216"/>
                                        </a:lnTo>
                                        <a:lnTo>
                                          <a:pt x="62" y="226"/>
                                        </a:lnTo>
                                        <a:lnTo>
                                          <a:pt x="72" y="226"/>
                                        </a:lnTo>
                                        <a:lnTo>
                                          <a:pt x="96" y="249"/>
                                        </a:lnTo>
                                        <a:lnTo>
                                          <a:pt x="101" y="249"/>
                                        </a:lnTo>
                                        <a:lnTo>
                                          <a:pt x="101" y="254"/>
                                        </a:lnTo>
                                        <a:lnTo>
                                          <a:pt x="120" y="264"/>
                                        </a:lnTo>
                                        <a:lnTo>
                                          <a:pt x="125" y="264"/>
                                        </a:lnTo>
                                        <a:lnTo>
                                          <a:pt x="130" y="269"/>
                                        </a:lnTo>
                                        <a:lnTo>
                                          <a:pt x="139" y="273"/>
                                        </a:lnTo>
                                        <a:lnTo>
                                          <a:pt x="144" y="273"/>
                                        </a:lnTo>
                                        <a:lnTo>
                                          <a:pt x="163" y="283"/>
                                        </a:lnTo>
                                        <a:lnTo>
                                          <a:pt x="168" y="283"/>
                                        </a:lnTo>
                                        <a:lnTo>
                                          <a:pt x="178" y="288"/>
                                        </a:lnTo>
                                        <a:lnTo>
                                          <a:pt x="187" y="288"/>
                                        </a:lnTo>
                                        <a:lnTo>
                                          <a:pt x="197" y="293"/>
                                        </a:lnTo>
                                        <a:lnTo>
                                          <a:pt x="923" y="293"/>
                                        </a:lnTo>
                                        <a:lnTo>
                                          <a:pt x="932" y="297"/>
                                        </a:lnTo>
                                        <a:lnTo>
                                          <a:pt x="956" y="297"/>
                                        </a:lnTo>
                                        <a:lnTo>
                                          <a:pt x="966" y="302"/>
                                        </a:lnTo>
                                        <a:lnTo>
                                          <a:pt x="985" y="302"/>
                                        </a:lnTo>
                                        <a:lnTo>
                                          <a:pt x="995" y="307"/>
                                        </a:lnTo>
                                        <a:lnTo>
                                          <a:pt x="1076" y="307"/>
                                        </a:lnTo>
                                        <a:lnTo>
                                          <a:pt x="1081" y="302"/>
                                        </a:lnTo>
                                        <a:lnTo>
                                          <a:pt x="1086" y="302"/>
                                        </a:lnTo>
                                        <a:lnTo>
                                          <a:pt x="1096" y="293"/>
                                        </a:lnTo>
                                        <a:lnTo>
                                          <a:pt x="1110" y="293"/>
                                        </a:lnTo>
                                        <a:lnTo>
                                          <a:pt x="1110" y="283"/>
                                        </a:lnTo>
                                        <a:lnTo>
                                          <a:pt x="1115" y="278"/>
                                        </a:lnTo>
                                        <a:lnTo>
                                          <a:pt x="1129" y="259"/>
                                        </a:lnTo>
                                        <a:lnTo>
                                          <a:pt x="1129" y="254"/>
                                        </a:lnTo>
                                        <a:lnTo>
                                          <a:pt x="1134" y="249"/>
                                        </a:lnTo>
                                        <a:lnTo>
                                          <a:pt x="1144" y="235"/>
                                        </a:lnTo>
                                        <a:lnTo>
                                          <a:pt x="1144" y="226"/>
                                        </a:lnTo>
                                        <a:lnTo>
                                          <a:pt x="1148" y="216"/>
                                        </a:lnTo>
                                        <a:lnTo>
                                          <a:pt x="1148" y="211"/>
                                        </a:lnTo>
                                        <a:lnTo>
                                          <a:pt x="1153" y="202"/>
                                        </a:lnTo>
                                        <a:lnTo>
                                          <a:pt x="1153" y="192"/>
                                        </a:lnTo>
                                        <a:lnTo>
                                          <a:pt x="1158" y="187"/>
                                        </a:lnTo>
                                        <a:lnTo>
                                          <a:pt x="1158" y="168"/>
                                        </a:lnTo>
                                        <a:lnTo>
                                          <a:pt x="1163" y="158"/>
                                        </a:lnTo>
                                        <a:lnTo>
                                          <a:pt x="1163" y="130"/>
                                        </a:lnTo>
                                        <a:lnTo>
                                          <a:pt x="1168" y="120"/>
                                        </a:lnTo>
                                        <a:lnTo>
                                          <a:pt x="1168" y="0"/>
                                        </a:lnTo>
                                        <a:lnTo>
                                          <a:pt x="29" y="0"/>
                                        </a:lnTo>
                                        <a:lnTo>
                                          <a:pt x="24" y="0"/>
                                        </a:lnTo>
                                        <a:lnTo>
                                          <a:pt x="34" y="10"/>
                                        </a:lnTo>
                                        <a:lnTo>
                                          <a:pt x="29" y="10"/>
                                        </a:lnTo>
                                        <a:lnTo>
                                          <a:pt x="1163" y="10"/>
                                        </a:lnTo>
                                        <a:lnTo>
                                          <a:pt x="1158" y="5"/>
                                        </a:lnTo>
                                        <a:lnTo>
                                          <a:pt x="1158" y="120"/>
                                        </a:lnTo>
                                        <a:lnTo>
                                          <a:pt x="1153" y="130"/>
                                        </a:lnTo>
                                        <a:lnTo>
                                          <a:pt x="1153" y="158"/>
                                        </a:lnTo>
                                        <a:lnTo>
                                          <a:pt x="1148" y="168"/>
                                        </a:lnTo>
                                        <a:lnTo>
                                          <a:pt x="1148" y="187"/>
                                        </a:lnTo>
                                        <a:lnTo>
                                          <a:pt x="1144" y="192"/>
                                        </a:lnTo>
                                        <a:lnTo>
                                          <a:pt x="1144" y="202"/>
                                        </a:lnTo>
                                        <a:lnTo>
                                          <a:pt x="1139" y="211"/>
                                        </a:lnTo>
                                        <a:lnTo>
                                          <a:pt x="1139" y="216"/>
                                        </a:lnTo>
                                        <a:lnTo>
                                          <a:pt x="1134" y="226"/>
                                        </a:lnTo>
                                        <a:lnTo>
                                          <a:pt x="1134" y="235"/>
                                        </a:lnTo>
                                        <a:lnTo>
                                          <a:pt x="1124" y="240"/>
                                        </a:lnTo>
                                        <a:lnTo>
                                          <a:pt x="1120" y="254"/>
                                        </a:lnTo>
                                        <a:lnTo>
                                          <a:pt x="1120" y="259"/>
                                        </a:lnTo>
                                        <a:lnTo>
                                          <a:pt x="1105" y="269"/>
                                        </a:lnTo>
                                        <a:lnTo>
                                          <a:pt x="1100" y="283"/>
                                        </a:lnTo>
                                        <a:lnTo>
                                          <a:pt x="1100" y="288"/>
                                        </a:lnTo>
                                        <a:lnTo>
                                          <a:pt x="1100" y="283"/>
                                        </a:lnTo>
                                        <a:lnTo>
                                          <a:pt x="1105" y="283"/>
                                        </a:lnTo>
                                        <a:lnTo>
                                          <a:pt x="1096" y="283"/>
                                        </a:lnTo>
                                        <a:lnTo>
                                          <a:pt x="1086" y="293"/>
                                        </a:lnTo>
                                        <a:lnTo>
                                          <a:pt x="995" y="297"/>
                                        </a:lnTo>
                                        <a:lnTo>
                                          <a:pt x="985" y="293"/>
                                        </a:lnTo>
                                        <a:lnTo>
                                          <a:pt x="966" y="293"/>
                                        </a:lnTo>
                                        <a:lnTo>
                                          <a:pt x="956" y="288"/>
                                        </a:lnTo>
                                        <a:lnTo>
                                          <a:pt x="932" y="288"/>
                                        </a:lnTo>
                                        <a:lnTo>
                                          <a:pt x="923" y="283"/>
                                        </a:lnTo>
                                        <a:lnTo>
                                          <a:pt x="538" y="283"/>
                                        </a:lnTo>
                                        <a:lnTo>
                                          <a:pt x="197" y="283"/>
                                        </a:lnTo>
                                        <a:lnTo>
                                          <a:pt x="187" y="278"/>
                                        </a:lnTo>
                                        <a:lnTo>
                                          <a:pt x="178" y="278"/>
                                        </a:lnTo>
                                        <a:lnTo>
                                          <a:pt x="168" y="273"/>
                                        </a:lnTo>
                                        <a:lnTo>
                                          <a:pt x="163" y="273"/>
                                        </a:lnTo>
                                        <a:lnTo>
                                          <a:pt x="144" y="264"/>
                                        </a:lnTo>
                                        <a:lnTo>
                                          <a:pt x="139" y="264"/>
                                        </a:lnTo>
                                        <a:lnTo>
                                          <a:pt x="139" y="259"/>
                                        </a:lnTo>
                                        <a:lnTo>
                                          <a:pt x="125" y="254"/>
                                        </a:lnTo>
                                        <a:lnTo>
                                          <a:pt x="120" y="249"/>
                                        </a:lnTo>
                                        <a:lnTo>
                                          <a:pt x="111" y="245"/>
                                        </a:lnTo>
                                        <a:lnTo>
                                          <a:pt x="101" y="240"/>
                                        </a:lnTo>
                                        <a:lnTo>
                                          <a:pt x="96" y="240"/>
                                        </a:lnTo>
                                        <a:lnTo>
                                          <a:pt x="72" y="216"/>
                                        </a:lnTo>
                                        <a:lnTo>
                                          <a:pt x="53" y="197"/>
                                        </a:lnTo>
                                        <a:lnTo>
                                          <a:pt x="53" y="192"/>
                                        </a:lnTo>
                                        <a:lnTo>
                                          <a:pt x="43" y="182"/>
                                        </a:lnTo>
                                        <a:lnTo>
                                          <a:pt x="24" y="163"/>
                                        </a:lnTo>
                                        <a:lnTo>
                                          <a:pt x="24" y="154"/>
                                        </a:lnTo>
                                        <a:lnTo>
                                          <a:pt x="19" y="149"/>
                                        </a:lnTo>
                                        <a:lnTo>
                                          <a:pt x="19" y="144"/>
                                        </a:lnTo>
                                        <a:lnTo>
                                          <a:pt x="14" y="139"/>
                                        </a:lnTo>
                                        <a:lnTo>
                                          <a:pt x="14" y="125"/>
                                        </a:lnTo>
                                        <a:lnTo>
                                          <a:pt x="10" y="120"/>
                                        </a:lnTo>
                                        <a:lnTo>
                                          <a:pt x="10" y="67"/>
                                        </a:lnTo>
                                        <a:lnTo>
                                          <a:pt x="14" y="62"/>
                                        </a:lnTo>
                                        <a:lnTo>
                                          <a:pt x="14" y="43"/>
                                        </a:lnTo>
                                        <a:lnTo>
                                          <a:pt x="19" y="38"/>
                                        </a:lnTo>
                                        <a:lnTo>
                                          <a:pt x="19" y="34"/>
                                        </a:lnTo>
                                        <a:lnTo>
                                          <a:pt x="24" y="24"/>
                                        </a:lnTo>
                                        <a:lnTo>
                                          <a:pt x="24" y="14"/>
                                        </a:lnTo>
                                        <a:lnTo>
                                          <a:pt x="34" y="1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4" name="Oval 2643"/>
                                <wps:cNvSpPr>
                                  <a:spLocks noChangeArrowheads="1"/>
                                </wps:cNvSpPr>
                                <wps:spPr bwMode="auto">
                                  <a:xfrm>
                                    <a:off x="255" y="1051"/>
                                    <a:ext cx="571" cy="571"/>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5" name="Freeform 2644"/>
                                <wps:cNvSpPr>
                                  <a:spLocks/>
                                </wps:cNvSpPr>
                                <wps:spPr bwMode="auto">
                                  <a:xfrm>
                                    <a:off x="245" y="1041"/>
                                    <a:ext cx="586" cy="585"/>
                                  </a:xfrm>
                                  <a:custGeom>
                                    <a:avLst/>
                                    <a:gdLst>
                                      <a:gd name="T0" fmla="*/ 5 w 586"/>
                                      <a:gd name="T1" fmla="*/ 350 h 585"/>
                                      <a:gd name="T2" fmla="*/ 24 w 586"/>
                                      <a:gd name="T3" fmla="*/ 417 h 585"/>
                                      <a:gd name="T4" fmla="*/ 43 w 586"/>
                                      <a:gd name="T5" fmla="*/ 456 h 585"/>
                                      <a:gd name="T6" fmla="*/ 149 w 586"/>
                                      <a:gd name="T7" fmla="*/ 547 h 585"/>
                                      <a:gd name="T8" fmla="*/ 221 w 586"/>
                                      <a:gd name="T9" fmla="*/ 576 h 585"/>
                                      <a:gd name="T10" fmla="*/ 274 w 586"/>
                                      <a:gd name="T11" fmla="*/ 581 h 585"/>
                                      <a:gd name="T12" fmla="*/ 308 w 586"/>
                                      <a:gd name="T13" fmla="*/ 581 h 585"/>
                                      <a:gd name="T14" fmla="*/ 360 w 586"/>
                                      <a:gd name="T15" fmla="*/ 576 h 585"/>
                                      <a:gd name="T16" fmla="*/ 433 w 586"/>
                                      <a:gd name="T17" fmla="*/ 547 h 585"/>
                                      <a:gd name="T18" fmla="*/ 538 w 586"/>
                                      <a:gd name="T19" fmla="*/ 456 h 585"/>
                                      <a:gd name="T20" fmla="*/ 557 w 586"/>
                                      <a:gd name="T21" fmla="*/ 417 h 585"/>
                                      <a:gd name="T22" fmla="*/ 577 w 586"/>
                                      <a:gd name="T23" fmla="*/ 350 h 585"/>
                                      <a:gd name="T24" fmla="*/ 586 w 586"/>
                                      <a:gd name="T25" fmla="*/ 298 h 585"/>
                                      <a:gd name="T26" fmla="*/ 581 w 586"/>
                                      <a:gd name="T27" fmla="*/ 245 h 585"/>
                                      <a:gd name="T28" fmla="*/ 562 w 586"/>
                                      <a:gd name="T29" fmla="*/ 173 h 585"/>
                                      <a:gd name="T30" fmla="*/ 543 w 586"/>
                                      <a:gd name="T31" fmla="*/ 139 h 585"/>
                                      <a:gd name="T32" fmla="*/ 442 w 586"/>
                                      <a:gd name="T33" fmla="*/ 38 h 585"/>
                                      <a:gd name="T34" fmla="*/ 409 w 586"/>
                                      <a:gd name="T35" fmla="*/ 19 h 585"/>
                                      <a:gd name="T36" fmla="*/ 336 w 586"/>
                                      <a:gd name="T37" fmla="*/ 0 h 585"/>
                                      <a:gd name="T38" fmla="*/ 221 w 586"/>
                                      <a:gd name="T39" fmla="*/ 5 h 585"/>
                                      <a:gd name="T40" fmla="*/ 149 w 586"/>
                                      <a:gd name="T41" fmla="*/ 34 h 585"/>
                                      <a:gd name="T42" fmla="*/ 43 w 586"/>
                                      <a:gd name="T43" fmla="*/ 125 h 585"/>
                                      <a:gd name="T44" fmla="*/ 24 w 586"/>
                                      <a:gd name="T45" fmla="*/ 163 h 585"/>
                                      <a:gd name="T46" fmla="*/ 5 w 586"/>
                                      <a:gd name="T47" fmla="*/ 230 h 585"/>
                                      <a:gd name="T48" fmla="*/ 19 w 586"/>
                                      <a:gd name="T49" fmla="*/ 293 h 585"/>
                                      <a:gd name="T50" fmla="*/ 24 w 586"/>
                                      <a:gd name="T51" fmla="*/ 221 h 585"/>
                                      <a:gd name="T52" fmla="*/ 53 w 586"/>
                                      <a:gd name="T53" fmla="*/ 158 h 585"/>
                                      <a:gd name="T54" fmla="*/ 135 w 586"/>
                                      <a:gd name="T55" fmla="*/ 62 h 585"/>
                                      <a:gd name="T56" fmla="*/ 173 w 586"/>
                                      <a:gd name="T57" fmla="*/ 43 h 585"/>
                                      <a:gd name="T58" fmla="*/ 231 w 586"/>
                                      <a:gd name="T59" fmla="*/ 24 h 585"/>
                                      <a:gd name="T60" fmla="*/ 336 w 586"/>
                                      <a:gd name="T61" fmla="*/ 19 h 585"/>
                                      <a:gd name="T62" fmla="*/ 399 w 586"/>
                                      <a:gd name="T63" fmla="*/ 38 h 585"/>
                                      <a:gd name="T64" fmla="*/ 433 w 586"/>
                                      <a:gd name="T65" fmla="*/ 58 h 585"/>
                                      <a:gd name="T66" fmla="*/ 524 w 586"/>
                                      <a:gd name="T67" fmla="*/ 149 h 585"/>
                                      <a:gd name="T68" fmla="*/ 543 w 586"/>
                                      <a:gd name="T69" fmla="*/ 182 h 585"/>
                                      <a:gd name="T70" fmla="*/ 562 w 586"/>
                                      <a:gd name="T71" fmla="*/ 245 h 585"/>
                                      <a:gd name="T72" fmla="*/ 567 w 586"/>
                                      <a:gd name="T73" fmla="*/ 288 h 585"/>
                                      <a:gd name="T74" fmla="*/ 557 w 586"/>
                                      <a:gd name="T75" fmla="*/ 350 h 585"/>
                                      <a:gd name="T76" fmla="*/ 538 w 586"/>
                                      <a:gd name="T77" fmla="*/ 408 h 585"/>
                                      <a:gd name="T78" fmla="*/ 519 w 586"/>
                                      <a:gd name="T79" fmla="*/ 446 h 585"/>
                                      <a:gd name="T80" fmla="*/ 423 w 586"/>
                                      <a:gd name="T81" fmla="*/ 528 h 585"/>
                                      <a:gd name="T82" fmla="*/ 360 w 586"/>
                                      <a:gd name="T83" fmla="*/ 557 h 585"/>
                                      <a:gd name="T84" fmla="*/ 308 w 586"/>
                                      <a:gd name="T85" fmla="*/ 561 h 585"/>
                                      <a:gd name="T86" fmla="*/ 274 w 586"/>
                                      <a:gd name="T87" fmla="*/ 561 h 585"/>
                                      <a:gd name="T88" fmla="*/ 221 w 586"/>
                                      <a:gd name="T89" fmla="*/ 557 h 585"/>
                                      <a:gd name="T90" fmla="*/ 159 w 586"/>
                                      <a:gd name="T91" fmla="*/ 528 h 585"/>
                                      <a:gd name="T92" fmla="*/ 63 w 586"/>
                                      <a:gd name="T93" fmla="*/ 446 h 585"/>
                                      <a:gd name="T94" fmla="*/ 43 w 586"/>
                                      <a:gd name="T95" fmla="*/ 408 h 585"/>
                                      <a:gd name="T96" fmla="*/ 24 w 586"/>
                                      <a:gd name="T97" fmla="*/ 350 h 585"/>
                                      <a:gd name="T98" fmla="*/ 0 w 586"/>
                                      <a:gd name="T99" fmla="*/ 293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86" h="585">
                                        <a:moveTo>
                                          <a:pt x="0" y="293"/>
                                        </a:moveTo>
                                        <a:lnTo>
                                          <a:pt x="0" y="336"/>
                                        </a:lnTo>
                                        <a:lnTo>
                                          <a:pt x="5" y="350"/>
                                        </a:lnTo>
                                        <a:lnTo>
                                          <a:pt x="5" y="360"/>
                                        </a:lnTo>
                                        <a:lnTo>
                                          <a:pt x="19" y="408"/>
                                        </a:lnTo>
                                        <a:lnTo>
                                          <a:pt x="24" y="417"/>
                                        </a:lnTo>
                                        <a:lnTo>
                                          <a:pt x="34" y="432"/>
                                        </a:lnTo>
                                        <a:lnTo>
                                          <a:pt x="39" y="441"/>
                                        </a:lnTo>
                                        <a:lnTo>
                                          <a:pt x="43" y="456"/>
                                        </a:lnTo>
                                        <a:lnTo>
                                          <a:pt x="125" y="537"/>
                                        </a:lnTo>
                                        <a:lnTo>
                                          <a:pt x="139" y="542"/>
                                        </a:lnTo>
                                        <a:lnTo>
                                          <a:pt x="149" y="547"/>
                                        </a:lnTo>
                                        <a:lnTo>
                                          <a:pt x="163" y="557"/>
                                        </a:lnTo>
                                        <a:lnTo>
                                          <a:pt x="173" y="561"/>
                                        </a:lnTo>
                                        <a:lnTo>
                                          <a:pt x="221" y="576"/>
                                        </a:lnTo>
                                        <a:lnTo>
                                          <a:pt x="231" y="576"/>
                                        </a:lnTo>
                                        <a:lnTo>
                                          <a:pt x="245" y="581"/>
                                        </a:lnTo>
                                        <a:lnTo>
                                          <a:pt x="274" y="581"/>
                                        </a:lnTo>
                                        <a:lnTo>
                                          <a:pt x="293" y="585"/>
                                        </a:lnTo>
                                        <a:lnTo>
                                          <a:pt x="298" y="585"/>
                                        </a:lnTo>
                                        <a:lnTo>
                                          <a:pt x="308" y="581"/>
                                        </a:lnTo>
                                        <a:lnTo>
                                          <a:pt x="336" y="581"/>
                                        </a:lnTo>
                                        <a:lnTo>
                                          <a:pt x="351" y="576"/>
                                        </a:lnTo>
                                        <a:lnTo>
                                          <a:pt x="360" y="576"/>
                                        </a:lnTo>
                                        <a:lnTo>
                                          <a:pt x="409" y="561"/>
                                        </a:lnTo>
                                        <a:lnTo>
                                          <a:pt x="418" y="557"/>
                                        </a:lnTo>
                                        <a:lnTo>
                                          <a:pt x="433" y="547"/>
                                        </a:lnTo>
                                        <a:lnTo>
                                          <a:pt x="442" y="542"/>
                                        </a:lnTo>
                                        <a:lnTo>
                                          <a:pt x="457" y="537"/>
                                        </a:lnTo>
                                        <a:lnTo>
                                          <a:pt x="538" y="456"/>
                                        </a:lnTo>
                                        <a:lnTo>
                                          <a:pt x="543" y="441"/>
                                        </a:lnTo>
                                        <a:lnTo>
                                          <a:pt x="548" y="432"/>
                                        </a:lnTo>
                                        <a:lnTo>
                                          <a:pt x="557" y="417"/>
                                        </a:lnTo>
                                        <a:lnTo>
                                          <a:pt x="562" y="408"/>
                                        </a:lnTo>
                                        <a:lnTo>
                                          <a:pt x="577" y="360"/>
                                        </a:lnTo>
                                        <a:lnTo>
                                          <a:pt x="577" y="350"/>
                                        </a:lnTo>
                                        <a:lnTo>
                                          <a:pt x="581" y="336"/>
                                        </a:lnTo>
                                        <a:lnTo>
                                          <a:pt x="581" y="307"/>
                                        </a:lnTo>
                                        <a:lnTo>
                                          <a:pt x="586" y="298"/>
                                        </a:lnTo>
                                        <a:lnTo>
                                          <a:pt x="586" y="293"/>
                                        </a:lnTo>
                                        <a:lnTo>
                                          <a:pt x="581" y="274"/>
                                        </a:lnTo>
                                        <a:lnTo>
                                          <a:pt x="581" y="245"/>
                                        </a:lnTo>
                                        <a:lnTo>
                                          <a:pt x="577" y="230"/>
                                        </a:lnTo>
                                        <a:lnTo>
                                          <a:pt x="577" y="221"/>
                                        </a:lnTo>
                                        <a:lnTo>
                                          <a:pt x="562" y="173"/>
                                        </a:lnTo>
                                        <a:lnTo>
                                          <a:pt x="557" y="163"/>
                                        </a:lnTo>
                                        <a:lnTo>
                                          <a:pt x="548" y="149"/>
                                        </a:lnTo>
                                        <a:lnTo>
                                          <a:pt x="543" y="139"/>
                                        </a:lnTo>
                                        <a:lnTo>
                                          <a:pt x="538" y="125"/>
                                        </a:lnTo>
                                        <a:lnTo>
                                          <a:pt x="457" y="43"/>
                                        </a:lnTo>
                                        <a:lnTo>
                                          <a:pt x="442" y="38"/>
                                        </a:lnTo>
                                        <a:lnTo>
                                          <a:pt x="433" y="34"/>
                                        </a:lnTo>
                                        <a:lnTo>
                                          <a:pt x="418" y="24"/>
                                        </a:lnTo>
                                        <a:lnTo>
                                          <a:pt x="409" y="19"/>
                                        </a:lnTo>
                                        <a:lnTo>
                                          <a:pt x="360" y="5"/>
                                        </a:lnTo>
                                        <a:lnTo>
                                          <a:pt x="351" y="5"/>
                                        </a:lnTo>
                                        <a:lnTo>
                                          <a:pt x="336" y="0"/>
                                        </a:lnTo>
                                        <a:lnTo>
                                          <a:pt x="245" y="0"/>
                                        </a:lnTo>
                                        <a:lnTo>
                                          <a:pt x="231" y="5"/>
                                        </a:lnTo>
                                        <a:lnTo>
                                          <a:pt x="221" y="5"/>
                                        </a:lnTo>
                                        <a:lnTo>
                                          <a:pt x="173" y="19"/>
                                        </a:lnTo>
                                        <a:lnTo>
                                          <a:pt x="163" y="24"/>
                                        </a:lnTo>
                                        <a:lnTo>
                                          <a:pt x="149" y="34"/>
                                        </a:lnTo>
                                        <a:lnTo>
                                          <a:pt x="139" y="38"/>
                                        </a:lnTo>
                                        <a:lnTo>
                                          <a:pt x="125" y="43"/>
                                        </a:lnTo>
                                        <a:lnTo>
                                          <a:pt x="43" y="125"/>
                                        </a:lnTo>
                                        <a:lnTo>
                                          <a:pt x="39" y="139"/>
                                        </a:lnTo>
                                        <a:lnTo>
                                          <a:pt x="34" y="149"/>
                                        </a:lnTo>
                                        <a:lnTo>
                                          <a:pt x="24" y="163"/>
                                        </a:lnTo>
                                        <a:lnTo>
                                          <a:pt x="19" y="173"/>
                                        </a:lnTo>
                                        <a:lnTo>
                                          <a:pt x="5" y="221"/>
                                        </a:lnTo>
                                        <a:lnTo>
                                          <a:pt x="5" y="230"/>
                                        </a:lnTo>
                                        <a:lnTo>
                                          <a:pt x="0" y="245"/>
                                        </a:lnTo>
                                        <a:lnTo>
                                          <a:pt x="0" y="293"/>
                                        </a:lnTo>
                                        <a:lnTo>
                                          <a:pt x="19" y="293"/>
                                        </a:lnTo>
                                        <a:lnTo>
                                          <a:pt x="19" y="245"/>
                                        </a:lnTo>
                                        <a:lnTo>
                                          <a:pt x="24" y="230"/>
                                        </a:lnTo>
                                        <a:lnTo>
                                          <a:pt x="24" y="221"/>
                                        </a:lnTo>
                                        <a:lnTo>
                                          <a:pt x="39" y="182"/>
                                        </a:lnTo>
                                        <a:lnTo>
                                          <a:pt x="43" y="173"/>
                                        </a:lnTo>
                                        <a:lnTo>
                                          <a:pt x="53" y="158"/>
                                        </a:lnTo>
                                        <a:lnTo>
                                          <a:pt x="58" y="149"/>
                                        </a:lnTo>
                                        <a:lnTo>
                                          <a:pt x="63" y="134"/>
                                        </a:lnTo>
                                        <a:lnTo>
                                          <a:pt x="135" y="62"/>
                                        </a:lnTo>
                                        <a:lnTo>
                                          <a:pt x="149" y="58"/>
                                        </a:lnTo>
                                        <a:lnTo>
                                          <a:pt x="159" y="53"/>
                                        </a:lnTo>
                                        <a:lnTo>
                                          <a:pt x="173" y="43"/>
                                        </a:lnTo>
                                        <a:lnTo>
                                          <a:pt x="183" y="38"/>
                                        </a:lnTo>
                                        <a:lnTo>
                                          <a:pt x="221" y="24"/>
                                        </a:lnTo>
                                        <a:lnTo>
                                          <a:pt x="231" y="24"/>
                                        </a:lnTo>
                                        <a:lnTo>
                                          <a:pt x="245" y="19"/>
                                        </a:lnTo>
                                        <a:lnTo>
                                          <a:pt x="293" y="19"/>
                                        </a:lnTo>
                                        <a:lnTo>
                                          <a:pt x="336" y="19"/>
                                        </a:lnTo>
                                        <a:lnTo>
                                          <a:pt x="351" y="24"/>
                                        </a:lnTo>
                                        <a:lnTo>
                                          <a:pt x="360" y="24"/>
                                        </a:lnTo>
                                        <a:lnTo>
                                          <a:pt x="399" y="38"/>
                                        </a:lnTo>
                                        <a:lnTo>
                                          <a:pt x="409" y="43"/>
                                        </a:lnTo>
                                        <a:lnTo>
                                          <a:pt x="423" y="53"/>
                                        </a:lnTo>
                                        <a:lnTo>
                                          <a:pt x="433" y="58"/>
                                        </a:lnTo>
                                        <a:lnTo>
                                          <a:pt x="447" y="62"/>
                                        </a:lnTo>
                                        <a:lnTo>
                                          <a:pt x="519" y="134"/>
                                        </a:lnTo>
                                        <a:lnTo>
                                          <a:pt x="524" y="149"/>
                                        </a:lnTo>
                                        <a:lnTo>
                                          <a:pt x="529" y="158"/>
                                        </a:lnTo>
                                        <a:lnTo>
                                          <a:pt x="538" y="173"/>
                                        </a:lnTo>
                                        <a:lnTo>
                                          <a:pt x="543" y="182"/>
                                        </a:lnTo>
                                        <a:lnTo>
                                          <a:pt x="557" y="221"/>
                                        </a:lnTo>
                                        <a:lnTo>
                                          <a:pt x="557" y="230"/>
                                        </a:lnTo>
                                        <a:lnTo>
                                          <a:pt x="562" y="245"/>
                                        </a:lnTo>
                                        <a:lnTo>
                                          <a:pt x="562" y="274"/>
                                        </a:lnTo>
                                        <a:lnTo>
                                          <a:pt x="567" y="293"/>
                                        </a:lnTo>
                                        <a:lnTo>
                                          <a:pt x="567" y="288"/>
                                        </a:lnTo>
                                        <a:lnTo>
                                          <a:pt x="562" y="307"/>
                                        </a:lnTo>
                                        <a:lnTo>
                                          <a:pt x="562" y="336"/>
                                        </a:lnTo>
                                        <a:lnTo>
                                          <a:pt x="557" y="350"/>
                                        </a:lnTo>
                                        <a:lnTo>
                                          <a:pt x="557" y="360"/>
                                        </a:lnTo>
                                        <a:lnTo>
                                          <a:pt x="543" y="398"/>
                                        </a:lnTo>
                                        <a:lnTo>
                                          <a:pt x="538" y="408"/>
                                        </a:lnTo>
                                        <a:lnTo>
                                          <a:pt x="529" y="422"/>
                                        </a:lnTo>
                                        <a:lnTo>
                                          <a:pt x="524" y="432"/>
                                        </a:lnTo>
                                        <a:lnTo>
                                          <a:pt x="519" y="446"/>
                                        </a:lnTo>
                                        <a:lnTo>
                                          <a:pt x="447" y="518"/>
                                        </a:lnTo>
                                        <a:lnTo>
                                          <a:pt x="433" y="523"/>
                                        </a:lnTo>
                                        <a:lnTo>
                                          <a:pt x="423" y="528"/>
                                        </a:lnTo>
                                        <a:lnTo>
                                          <a:pt x="409" y="537"/>
                                        </a:lnTo>
                                        <a:lnTo>
                                          <a:pt x="399" y="542"/>
                                        </a:lnTo>
                                        <a:lnTo>
                                          <a:pt x="360" y="557"/>
                                        </a:lnTo>
                                        <a:lnTo>
                                          <a:pt x="351" y="557"/>
                                        </a:lnTo>
                                        <a:lnTo>
                                          <a:pt x="336" y="561"/>
                                        </a:lnTo>
                                        <a:lnTo>
                                          <a:pt x="308" y="561"/>
                                        </a:lnTo>
                                        <a:lnTo>
                                          <a:pt x="288" y="566"/>
                                        </a:lnTo>
                                        <a:lnTo>
                                          <a:pt x="293" y="566"/>
                                        </a:lnTo>
                                        <a:lnTo>
                                          <a:pt x="274" y="561"/>
                                        </a:lnTo>
                                        <a:lnTo>
                                          <a:pt x="245" y="561"/>
                                        </a:lnTo>
                                        <a:lnTo>
                                          <a:pt x="231" y="557"/>
                                        </a:lnTo>
                                        <a:lnTo>
                                          <a:pt x="221" y="557"/>
                                        </a:lnTo>
                                        <a:lnTo>
                                          <a:pt x="183" y="542"/>
                                        </a:lnTo>
                                        <a:lnTo>
                                          <a:pt x="173" y="537"/>
                                        </a:lnTo>
                                        <a:lnTo>
                                          <a:pt x="159" y="528"/>
                                        </a:lnTo>
                                        <a:lnTo>
                                          <a:pt x="149" y="523"/>
                                        </a:lnTo>
                                        <a:lnTo>
                                          <a:pt x="135" y="518"/>
                                        </a:lnTo>
                                        <a:lnTo>
                                          <a:pt x="63" y="446"/>
                                        </a:lnTo>
                                        <a:lnTo>
                                          <a:pt x="58" y="432"/>
                                        </a:lnTo>
                                        <a:lnTo>
                                          <a:pt x="53" y="422"/>
                                        </a:lnTo>
                                        <a:lnTo>
                                          <a:pt x="43" y="408"/>
                                        </a:lnTo>
                                        <a:lnTo>
                                          <a:pt x="39" y="398"/>
                                        </a:lnTo>
                                        <a:lnTo>
                                          <a:pt x="24" y="360"/>
                                        </a:lnTo>
                                        <a:lnTo>
                                          <a:pt x="24" y="350"/>
                                        </a:lnTo>
                                        <a:lnTo>
                                          <a:pt x="19" y="336"/>
                                        </a:lnTo>
                                        <a:lnTo>
                                          <a:pt x="19" y="293"/>
                                        </a:lnTo>
                                        <a:lnTo>
                                          <a:pt x="0" y="29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6" name="Freeform 2645"/>
                                <wps:cNvSpPr>
                                  <a:spLocks/>
                                </wps:cNvSpPr>
                                <wps:spPr bwMode="auto">
                                  <a:xfrm>
                                    <a:off x="187" y="984"/>
                                    <a:ext cx="135" cy="187"/>
                                  </a:xfrm>
                                  <a:custGeom>
                                    <a:avLst/>
                                    <a:gdLst>
                                      <a:gd name="T0" fmla="*/ 116 w 135"/>
                                      <a:gd name="T1" fmla="*/ 182 h 187"/>
                                      <a:gd name="T2" fmla="*/ 121 w 135"/>
                                      <a:gd name="T3" fmla="*/ 187 h 187"/>
                                      <a:gd name="T4" fmla="*/ 130 w 135"/>
                                      <a:gd name="T5" fmla="*/ 187 h 187"/>
                                      <a:gd name="T6" fmla="*/ 135 w 135"/>
                                      <a:gd name="T7" fmla="*/ 182 h 187"/>
                                      <a:gd name="T8" fmla="*/ 135 w 135"/>
                                      <a:gd name="T9" fmla="*/ 172 h 187"/>
                                      <a:gd name="T10" fmla="*/ 20 w 135"/>
                                      <a:gd name="T11" fmla="*/ 4 h 187"/>
                                      <a:gd name="T12" fmla="*/ 15 w 135"/>
                                      <a:gd name="T13" fmla="*/ 0 h 187"/>
                                      <a:gd name="T14" fmla="*/ 5 w 135"/>
                                      <a:gd name="T15" fmla="*/ 0 h 187"/>
                                      <a:gd name="T16" fmla="*/ 0 w 135"/>
                                      <a:gd name="T17" fmla="*/ 4 h 187"/>
                                      <a:gd name="T18" fmla="*/ 0 w 135"/>
                                      <a:gd name="T19" fmla="*/ 14 h 187"/>
                                      <a:gd name="T20" fmla="*/ 116 w 135"/>
                                      <a:gd name="T21" fmla="*/ 182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35" h="187">
                                        <a:moveTo>
                                          <a:pt x="116" y="182"/>
                                        </a:moveTo>
                                        <a:lnTo>
                                          <a:pt x="121" y="187"/>
                                        </a:lnTo>
                                        <a:lnTo>
                                          <a:pt x="130" y="187"/>
                                        </a:lnTo>
                                        <a:lnTo>
                                          <a:pt x="135" y="182"/>
                                        </a:lnTo>
                                        <a:lnTo>
                                          <a:pt x="135" y="172"/>
                                        </a:lnTo>
                                        <a:lnTo>
                                          <a:pt x="20" y="4"/>
                                        </a:lnTo>
                                        <a:lnTo>
                                          <a:pt x="15" y="0"/>
                                        </a:lnTo>
                                        <a:lnTo>
                                          <a:pt x="5" y="0"/>
                                        </a:lnTo>
                                        <a:lnTo>
                                          <a:pt x="0" y="4"/>
                                        </a:lnTo>
                                        <a:lnTo>
                                          <a:pt x="0" y="14"/>
                                        </a:lnTo>
                                        <a:lnTo>
                                          <a:pt x="116" y="1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7" name="Freeform 2646"/>
                                <wps:cNvSpPr>
                                  <a:spLocks/>
                                </wps:cNvSpPr>
                                <wps:spPr bwMode="auto">
                                  <a:xfrm>
                                    <a:off x="187" y="245"/>
                                    <a:ext cx="20" cy="758"/>
                                  </a:xfrm>
                                  <a:custGeom>
                                    <a:avLst/>
                                    <a:gdLst>
                                      <a:gd name="T0" fmla="*/ 0 w 20"/>
                                      <a:gd name="T1" fmla="*/ 748 h 758"/>
                                      <a:gd name="T2" fmla="*/ 0 w 20"/>
                                      <a:gd name="T3" fmla="*/ 753 h 758"/>
                                      <a:gd name="T4" fmla="*/ 5 w 20"/>
                                      <a:gd name="T5" fmla="*/ 753 h 758"/>
                                      <a:gd name="T6" fmla="*/ 5 w 20"/>
                                      <a:gd name="T7" fmla="*/ 758 h 758"/>
                                      <a:gd name="T8" fmla="*/ 15 w 20"/>
                                      <a:gd name="T9" fmla="*/ 758 h 758"/>
                                      <a:gd name="T10" fmla="*/ 15 w 20"/>
                                      <a:gd name="T11" fmla="*/ 753 h 758"/>
                                      <a:gd name="T12" fmla="*/ 20 w 20"/>
                                      <a:gd name="T13" fmla="*/ 753 h 758"/>
                                      <a:gd name="T14" fmla="*/ 20 w 20"/>
                                      <a:gd name="T15" fmla="*/ 4 h 758"/>
                                      <a:gd name="T16" fmla="*/ 15 w 20"/>
                                      <a:gd name="T17" fmla="*/ 4 h 758"/>
                                      <a:gd name="T18" fmla="*/ 15 w 20"/>
                                      <a:gd name="T19" fmla="*/ 0 h 758"/>
                                      <a:gd name="T20" fmla="*/ 5 w 20"/>
                                      <a:gd name="T21" fmla="*/ 0 h 758"/>
                                      <a:gd name="T22" fmla="*/ 5 w 20"/>
                                      <a:gd name="T23" fmla="*/ 4 h 758"/>
                                      <a:gd name="T24" fmla="*/ 0 w 20"/>
                                      <a:gd name="T25" fmla="*/ 4 h 758"/>
                                      <a:gd name="T26" fmla="*/ 0 w 20"/>
                                      <a:gd name="T27" fmla="*/ 9 h 758"/>
                                      <a:gd name="T28" fmla="*/ 0 w 20"/>
                                      <a:gd name="T29" fmla="*/ 748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 h="758">
                                        <a:moveTo>
                                          <a:pt x="0" y="748"/>
                                        </a:moveTo>
                                        <a:lnTo>
                                          <a:pt x="0" y="753"/>
                                        </a:lnTo>
                                        <a:lnTo>
                                          <a:pt x="5" y="753"/>
                                        </a:lnTo>
                                        <a:lnTo>
                                          <a:pt x="5" y="758"/>
                                        </a:lnTo>
                                        <a:lnTo>
                                          <a:pt x="15" y="758"/>
                                        </a:lnTo>
                                        <a:lnTo>
                                          <a:pt x="15" y="753"/>
                                        </a:lnTo>
                                        <a:lnTo>
                                          <a:pt x="20" y="753"/>
                                        </a:lnTo>
                                        <a:lnTo>
                                          <a:pt x="20" y="4"/>
                                        </a:lnTo>
                                        <a:lnTo>
                                          <a:pt x="15" y="4"/>
                                        </a:lnTo>
                                        <a:lnTo>
                                          <a:pt x="15" y="0"/>
                                        </a:lnTo>
                                        <a:lnTo>
                                          <a:pt x="5" y="0"/>
                                        </a:lnTo>
                                        <a:lnTo>
                                          <a:pt x="5" y="4"/>
                                        </a:lnTo>
                                        <a:lnTo>
                                          <a:pt x="0" y="4"/>
                                        </a:lnTo>
                                        <a:lnTo>
                                          <a:pt x="0" y="9"/>
                                        </a:lnTo>
                                        <a:lnTo>
                                          <a:pt x="0" y="7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8" name="Freeform 2647"/>
                                <wps:cNvSpPr>
                                  <a:spLocks/>
                                </wps:cNvSpPr>
                                <wps:spPr bwMode="auto">
                                  <a:xfrm>
                                    <a:off x="754" y="984"/>
                                    <a:ext cx="135" cy="187"/>
                                  </a:xfrm>
                                  <a:custGeom>
                                    <a:avLst/>
                                    <a:gdLst>
                                      <a:gd name="T0" fmla="*/ 0 w 135"/>
                                      <a:gd name="T1" fmla="*/ 172 h 187"/>
                                      <a:gd name="T2" fmla="*/ 0 w 135"/>
                                      <a:gd name="T3" fmla="*/ 182 h 187"/>
                                      <a:gd name="T4" fmla="*/ 5 w 135"/>
                                      <a:gd name="T5" fmla="*/ 187 h 187"/>
                                      <a:gd name="T6" fmla="*/ 15 w 135"/>
                                      <a:gd name="T7" fmla="*/ 187 h 187"/>
                                      <a:gd name="T8" fmla="*/ 20 w 135"/>
                                      <a:gd name="T9" fmla="*/ 182 h 187"/>
                                      <a:gd name="T10" fmla="*/ 135 w 135"/>
                                      <a:gd name="T11" fmla="*/ 14 h 187"/>
                                      <a:gd name="T12" fmla="*/ 135 w 135"/>
                                      <a:gd name="T13" fmla="*/ 4 h 187"/>
                                      <a:gd name="T14" fmla="*/ 130 w 135"/>
                                      <a:gd name="T15" fmla="*/ 0 h 187"/>
                                      <a:gd name="T16" fmla="*/ 121 w 135"/>
                                      <a:gd name="T17" fmla="*/ 0 h 187"/>
                                      <a:gd name="T18" fmla="*/ 116 w 135"/>
                                      <a:gd name="T19" fmla="*/ 4 h 187"/>
                                      <a:gd name="T20" fmla="*/ 0 w 135"/>
                                      <a:gd name="T21" fmla="*/ 172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35" h="187">
                                        <a:moveTo>
                                          <a:pt x="0" y="172"/>
                                        </a:moveTo>
                                        <a:lnTo>
                                          <a:pt x="0" y="182"/>
                                        </a:lnTo>
                                        <a:lnTo>
                                          <a:pt x="5" y="187"/>
                                        </a:lnTo>
                                        <a:lnTo>
                                          <a:pt x="15" y="187"/>
                                        </a:lnTo>
                                        <a:lnTo>
                                          <a:pt x="20" y="182"/>
                                        </a:lnTo>
                                        <a:lnTo>
                                          <a:pt x="135" y="14"/>
                                        </a:lnTo>
                                        <a:lnTo>
                                          <a:pt x="135" y="4"/>
                                        </a:lnTo>
                                        <a:lnTo>
                                          <a:pt x="130" y="0"/>
                                        </a:lnTo>
                                        <a:lnTo>
                                          <a:pt x="121" y="0"/>
                                        </a:lnTo>
                                        <a:lnTo>
                                          <a:pt x="116" y="4"/>
                                        </a:lnTo>
                                        <a:lnTo>
                                          <a:pt x="0" y="1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59" name="Freeform 2648"/>
                                <wps:cNvSpPr>
                                  <a:spLocks/>
                                </wps:cNvSpPr>
                                <wps:spPr bwMode="auto">
                                  <a:xfrm>
                                    <a:off x="870" y="245"/>
                                    <a:ext cx="19" cy="758"/>
                                  </a:xfrm>
                                  <a:custGeom>
                                    <a:avLst/>
                                    <a:gdLst>
                                      <a:gd name="T0" fmla="*/ 0 w 19"/>
                                      <a:gd name="T1" fmla="*/ 748 h 758"/>
                                      <a:gd name="T2" fmla="*/ 0 w 19"/>
                                      <a:gd name="T3" fmla="*/ 753 h 758"/>
                                      <a:gd name="T4" fmla="*/ 5 w 19"/>
                                      <a:gd name="T5" fmla="*/ 753 h 758"/>
                                      <a:gd name="T6" fmla="*/ 5 w 19"/>
                                      <a:gd name="T7" fmla="*/ 758 h 758"/>
                                      <a:gd name="T8" fmla="*/ 14 w 19"/>
                                      <a:gd name="T9" fmla="*/ 758 h 758"/>
                                      <a:gd name="T10" fmla="*/ 14 w 19"/>
                                      <a:gd name="T11" fmla="*/ 753 h 758"/>
                                      <a:gd name="T12" fmla="*/ 19 w 19"/>
                                      <a:gd name="T13" fmla="*/ 753 h 758"/>
                                      <a:gd name="T14" fmla="*/ 19 w 19"/>
                                      <a:gd name="T15" fmla="*/ 4 h 758"/>
                                      <a:gd name="T16" fmla="*/ 14 w 19"/>
                                      <a:gd name="T17" fmla="*/ 4 h 758"/>
                                      <a:gd name="T18" fmla="*/ 14 w 19"/>
                                      <a:gd name="T19" fmla="*/ 0 h 758"/>
                                      <a:gd name="T20" fmla="*/ 5 w 19"/>
                                      <a:gd name="T21" fmla="*/ 0 h 758"/>
                                      <a:gd name="T22" fmla="*/ 5 w 19"/>
                                      <a:gd name="T23" fmla="*/ 4 h 758"/>
                                      <a:gd name="T24" fmla="*/ 0 w 19"/>
                                      <a:gd name="T25" fmla="*/ 4 h 758"/>
                                      <a:gd name="T26" fmla="*/ 0 w 19"/>
                                      <a:gd name="T27" fmla="*/ 9 h 758"/>
                                      <a:gd name="T28" fmla="*/ 0 w 19"/>
                                      <a:gd name="T29" fmla="*/ 748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 h="758">
                                        <a:moveTo>
                                          <a:pt x="0" y="748"/>
                                        </a:moveTo>
                                        <a:lnTo>
                                          <a:pt x="0" y="753"/>
                                        </a:lnTo>
                                        <a:lnTo>
                                          <a:pt x="5" y="753"/>
                                        </a:lnTo>
                                        <a:lnTo>
                                          <a:pt x="5" y="758"/>
                                        </a:lnTo>
                                        <a:lnTo>
                                          <a:pt x="14" y="758"/>
                                        </a:lnTo>
                                        <a:lnTo>
                                          <a:pt x="14" y="753"/>
                                        </a:lnTo>
                                        <a:lnTo>
                                          <a:pt x="19" y="753"/>
                                        </a:lnTo>
                                        <a:lnTo>
                                          <a:pt x="19" y="4"/>
                                        </a:lnTo>
                                        <a:lnTo>
                                          <a:pt x="14" y="4"/>
                                        </a:lnTo>
                                        <a:lnTo>
                                          <a:pt x="14" y="0"/>
                                        </a:lnTo>
                                        <a:lnTo>
                                          <a:pt x="5" y="0"/>
                                        </a:lnTo>
                                        <a:lnTo>
                                          <a:pt x="5" y="4"/>
                                        </a:lnTo>
                                        <a:lnTo>
                                          <a:pt x="0" y="4"/>
                                        </a:lnTo>
                                        <a:lnTo>
                                          <a:pt x="0" y="9"/>
                                        </a:lnTo>
                                        <a:lnTo>
                                          <a:pt x="0" y="7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60" name="Freeform 2649"/>
                                <wps:cNvSpPr>
                                  <a:spLocks/>
                                </wps:cNvSpPr>
                                <wps:spPr bwMode="auto">
                                  <a:xfrm>
                                    <a:off x="183" y="173"/>
                                    <a:ext cx="706" cy="153"/>
                                  </a:xfrm>
                                  <a:custGeom>
                                    <a:avLst/>
                                    <a:gdLst>
                                      <a:gd name="T0" fmla="*/ 9 w 706"/>
                                      <a:gd name="T1" fmla="*/ 91 h 153"/>
                                      <a:gd name="T2" fmla="*/ 24 w 706"/>
                                      <a:gd name="T3" fmla="*/ 81 h 153"/>
                                      <a:gd name="T4" fmla="*/ 14 w 706"/>
                                      <a:gd name="T5" fmla="*/ 67 h 153"/>
                                      <a:gd name="T6" fmla="*/ 24 w 706"/>
                                      <a:gd name="T7" fmla="*/ 52 h 153"/>
                                      <a:gd name="T8" fmla="*/ 28 w 706"/>
                                      <a:gd name="T9" fmla="*/ 43 h 153"/>
                                      <a:gd name="T10" fmla="*/ 43 w 706"/>
                                      <a:gd name="T11" fmla="*/ 43 h 153"/>
                                      <a:gd name="T12" fmla="*/ 81 w 706"/>
                                      <a:gd name="T13" fmla="*/ 29 h 153"/>
                                      <a:gd name="T14" fmla="*/ 91 w 706"/>
                                      <a:gd name="T15" fmla="*/ 24 h 153"/>
                                      <a:gd name="T16" fmla="*/ 153 w 706"/>
                                      <a:gd name="T17" fmla="*/ 24 h 153"/>
                                      <a:gd name="T18" fmla="*/ 182 w 706"/>
                                      <a:gd name="T19" fmla="*/ 24 h 153"/>
                                      <a:gd name="T20" fmla="*/ 221 w 706"/>
                                      <a:gd name="T21" fmla="*/ 29 h 153"/>
                                      <a:gd name="T22" fmla="*/ 245 w 706"/>
                                      <a:gd name="T23" fmla="*/ 38 h 153"/>
                                      <a:gd name="T24" fmla="*/ 264 w 706"/>
                                      <a:gd name="T25" fmla="*/ 52 h 153"/>
                                      <a:gd name="T26" fmla="*/ 273 w 706"/>
                                      <a:gd name="T27" fmla="*/ 67 h 153"/>
                                      <a:gd name="T28" fmla="*/ 283 w 706"/>
                                      <a:gd name="T29" fmla="*/ 86 h 153"/>
                                      <a:gd name="T30" fmla="*/ 307 w 706"/>
                                      <a:gd name="T31" fmla="*/ 115 h 153"/>
                                      <a:gd name="T32" fmla="*/ 326 w 706"/>
                                      <a:gd name="T33" fmla="*/ 134 h 153"/>
                                      <a:gd name="T34" fmla="*/ 350 w 706"/>
                                      <a:gd name="T35" fmla="*/ 148 h 153"/>
                                      <a:gd name="T36" fmla="*/ 446 w 706"/>
                                      <a:gd name="T37" fmla="*/ 153 h 153"/>
                                      <a:gd name="T38" fmla="*/ 528 w 706"/>
                                      <a:gd name="T39" fmla="*/ 144 h 153"/>
                                      <a:gd name="T40" fmla="*/ 557 w 706"/>
                                      <a:gd name="T41" fmla="*/ 139 h 153"/>
                                      <a:gd name="T42" fmla="*/ 581 w 706"/>
                                      <a:gd name="T43" fmla="*/ 129 h 153"/>
                                      <a:gd name="T44" fmla="*/ 600 w 706"/>
                                      <a:gd name="T45" fmla="*/ 124 h 153"/>
                                      <a:gd name="T46" fmla="*/ 624 w 706"/>
                                      <a:gd name="T47" fmla="*/ 115 h 153"/>
                                      <a:gd name="T48" fmla="*/ 643 w 706"/>
                                      <a:gd name="T49" fmla="*/ 110 h 153"/>
                                      <a:gd name="T50" fmla="*/ 668 w 706"/>
                                      <a:gd name="T51" fmla="*/ 100 h 153"/>
                                      <a:gd name="T52" fmla="*/ 682 w 706"/>
                                      <a:gd name="T53" fmla="*/ 96 h 153"/>
                                      <a:gd name="T54" fmla="*/ 706 w 706"/>
                                      <a:gd name="T55" fmla="*/ 86 h 153"/>
                                      <a:gd name="T56" fmla="*/ 692 w 706"/>
                                      <a:gd name="T57" fmla="*/ 72 h 153"/>
                                      <a:gd name="T58" fmla="*/ 672 w 706"/>
                                      <a:gd name="T59" fmla="*/ 76 h 153"/>
                                      <a:gd name="T60" fmla="*/ 658 w 706"/>
                                      <a:gd name="T61" fmla="*/ 81 h 153"/>
                                      <a:gd name="T62" fmla="*/ 634 w 706"/>
                                      <a:gd name="T63" fmla="*/ 91 h 153"/>
                                      <a:gd name="T64" fmla="*/ 615 w 706"/>
                                      <a:gd name="T65" fmla="*/ 96 h 153"/>
                                      <a:gd name="T66" fmla="*/ 586 w 706"/>
                                      <a:gd name="T67" fmla="*/ 105 h 153"/>
                                      <a:gd name="T68" fmla="*/ 567 w 706"/>
                                      <a:gd name="T69" fmla="*/ 115 h 153"/>
                                      <a:gd name="T70" fmla="*/ 538 w 706"/>
                                      <a:gd name="T71" fmla="*/ 120 h 153"/>
                                      <a:gd name="T72" fmla="*/ 519 w 706"/>
                                      <a:gd name="T73" fmla="*/ 134 h 153"/>
                                      <a:gd name="T74" fmla="*/ 446 w 706"/>
                                      <a:gd name="T75" fmla="*/ 134 h 153"/>
                                      <a:gd name="T76" fmla="*/ 355 w 706"/>
                                      <a:gd name="T77" fmla="*/ 129 h 153"/>
                                      <a:gd name="T78" fmla="*/ 341 w 706"/>
                                      <a:gd name="T79" fmla="*/ 115 h 153"/>
                                      <a:gd name="T80" fmla="*/ 322 w 706"/>
                                      <a:gd name="T81" fmla="*/ 100 h 153"/>
                                      <a:gd name="T82" fmla="*/ 312 w 706"/>
                                      <a:gd name="T83" fmla="*/ 86 h 153"/>
                                      <a:gd name="T84" fmla="*/ 293 w 706"/>
                                      <a:gd name="T85" fmla="*/ 62 h 153"/>
                                      <a:gd name="T86" fmla="*/ 278 w 706"/>
                                      <a:gd name="T87" fmla="*/ 43 h 153"/>
                                      <a:gd name="T88" fmla="*/ 269 w 706"/>
                                      <a:gd name="T89" fmla="*/ 29 h 153"/>
                                      <a:gd name="T90" fmla="*/ 240 w 706"/>
                                      <a:gd name="T91" fmla="*/ 19 h 153"/>
                                      <a:gd name="T92" fmla="*/ 230 w 706"/>
                                      <a:gd name="T93" fmla="*/ 9 h 153"/>
                                      <a:gd name="T94" fmla="*/ 192 w 706"/>
                                      <a:gd name="T95" fmla="*/ 5 h 153"/>
                                      <a:gd name="T96" fmla="*/ 144 w 706"/>
                                      <a:gd name="T97" fmla="*/ 5 h 153"/>
                                      <a:gd name="T98" fmla="*/ 81 w 706"/>
                                      <a:gd name="T99" fmla="*/ 14 h 153"/>
                                      <a:gd name="T100" fmla="*/ 62 w 706"/>
                                      <a:gd name="T101" fmla="*/ 29 h 153"/>
                                      <a:gd name="T102" fmla="*/ 38 w 706"/>
                                      <a:gd name="T103" fmla="*/ 19 h 153"/>
                                      <a:gd name="T104" fmla="*/ 24 w 706"/>
                                      <a:gd name="T105" fmla="*/ 33 h 153"/>
                                      <a:gd name="T106" fmla="*/ 14 w 706"/>
                                      <a:gd name="T107" fmla="*/ 38 h 153"/>
                                      <a:gd name="T108" fmla="*/ 9 w 706"/>
                                      <a:gd name="T109" fmla="*/ 57 h 153"/>
                                      <a:gd name="T110" fmla="*/ 9 w 706"/>
                                      <a:gd name="T111" fmla="*/ 86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706" h="153">
                                        <a:moveTo>
                                          <a:pt x="4" y="81"/>
                                        </a:moveTo>
                                        <a:lnTo>
                                          <a:pt x="4" y="86"/>
                                        </a:lnTo>
                                        <a:lnTo>
                                          <a:pt x="9" y="91"/>
                                        </a:lnTo>
                                        <a:lnTo>
                                          <a:pt x="19" y="91"/>
                                        </a:lnTo>
                                        <a:lnTo>
                                          <a:pt x="24" y="86"/>
                                        </a:lnTo>
                                        <a:lnTo>
                                          <a:pt x="24" y="81"/>
                                        </a:lnTo>
                                        <a:lnTo>
                                          <a:pt x="19" y="76"/>
                                        </a:lnTo>
                                        <a:lnTo>
                                          <a:pt x="19" y="72"/>
                                        </a:lnTo>
                                        <a:lnTo>
                                          <a:pt x="14" y="67"/>
                                        </a:lnTo>
                                        <a:lnTo>
                                          <a:pt x="19" y="67"/>
                                        </a:lnTo>
                                        <a:lnTo>
                                          <a:pt x="19" y="52"/>
                                        </a:lnTo>
                                        <a:lnTo>
                                          <a:pt x="24" y="52"/>
                                        </a:lnTo>
                                        <a:lnTo>
                                          <a:pt x="24" y="48"/>
                                        </a:lnTo>
                                        <a:lnTo>
                                          <a:pt x="28" y="48"/>
                                        </a:lnTo>
                                        <a:lnTo>
                                          <a:pt x="28" y="43"/>
                                        </a:lnTo>
                                        <a:lnTo>
                                          <a:pt x="33" y="43"/>
                                        </a:lnTo>
                                        <a:lnTo>
                                          <a:pt x="33" y="38"/>
                                        </a:lnTo>
                                        <a:lnTo>
                                          <a:pt x="43" y="43"/>
                                        </a:lnTo>
                                        <a:lnTo>
                                          <a:pt x="48" y="38"/>
                                        </a:lnTo>
                                        <a:lnTo>
                                          <a:pt x="76" y="38"/>
                                        </a:lnTo>
                                        <a:lnTo>
                                          <a:pt x="81" y="29"/>
                                        </a:lnTo>
                                        <a:lnTo>
                                          <a:pt x="76" y="29"/>
                                        </a:lnTo>
                                        <a:lnTo>
                                          <a:pt x="91" y="29"/>
                                        </a:lnTo>
                                        <a:lnTo>
                                          <a:pt x="91" y="24"/>
                                        </a:lnTo>
                                        <a:lnTo>
                                          <a:pt x="105" y="29"/>
                                        </a:lnTo>
                                        <a:lnTo>
                                          <a:pt x="115" y="24"/>
                                        </a:lnTo>
                                        <a:lnTo>
                                          <a:pt x="153" y="24"/>
                                        </a:lnTo>
                                        <a:lnTo>
                                          <a:pt x="158" y="19"/>
                                        </a:lnTo>
                                        <a:lnTo>
                                          <a:pt x="177" y="19"/>
                                        </a:lnTo>
                                        <a:lnTo>
                                          <a:pt x="182" y="24"/>
                                        </a:lnTo>
                                        <a:lnTo>
                                          <a:pt x="206" y="24"/>
                                        </a:lnTo>
                                        <a:lnTo>
                                          <a:pt x="211" y="29"/>
                                        </a:lnTo>
                                        <a:lnTo>
                                          <a:pt x="221" y="29"/>
                                        </a:lnTo>
                                        <a:lnTo>
                                          <a:pt x="225" y="33"/>
                                        </a:lnTo>
                                        <a:lnTo>
                                          <a:pt x="235" y="38"/>
                                        </a:lnTo>
                                        <a:lnTo>
                                          <a:pt x="245" y="38"/>
                                        </a:lnTo>
                                        <a:lnTo>
                                          <a:pt x="254" y="48"/>
                                        </a:lnTo>
                                        <a:lnTo>
                                          <a:pt x="259" y="48"/>
                                        </a:lnTo>
                                        <a:lnTo>
                                          <a:pt x="264" y="52"/>
                                        </a:lnTo>
                                        <a:lnTo>
                                          <a:pt x="269" y="52"/>
                                        </a:lnTo>
                                        <a:lnTo>
                                          <a:pt x="264" y="57"/>
                                        </a:lnTo>
                                        <a:lnTo>
                                          <a:pt x="273" y="67"/>
                                        </a:lnTo>
                                        <a:lnTo>
                                          <a:pt x="273" y="72"/>
                                        </a:lnTo>
                                        <a:lnTo>
                                          <a:pt x="283" y="81"/>
                                        </a:lnTo>
                                        <a:lnTo>
                                          <a:pt x="283" y="86"/>
                                        </a:lnTo>
                                        <a:lnTo>
                                          <a:pt x="293" y="96"/>
                                        </a:lnTo>
                                        <a:lnTo>
                                          <a:pt x="293" y="100"/>
                                        </a:lnTo>
                                        <a:lnTo>
                                          <a:pt x="307" y="115"/>
                                        </a:lnTo>
                                        <a:lnTo>
                                          <a:pt x="312" y="110"/>
                                        </a:lnTo>
                                        <a:lnTo>
                                          <a:pt x="307" y="115"/>
                                        </a:lnTo>
                                        <a:lnTo>
                                          <a:pt x="326" y="134"/>
                                        </a:lnTo>
                                        <a:lnTo>
                                          <a:pt x="331" y="134"/>
                                        </a:lnTo>
                                        <a:lnTo>
                                          <a:pt x="341" y="144"/>
                                        </a:lnTo>
                                        <a:lnTo>
                                          <a:pt x="350" y="148"/>
                                        </a:lnTo>
                                        <a:lnTo>
                                          <a:pt x="360" y="148"/>
                                        </a:lnTo>
                                        <a:lnTo>
                                          <a:pt x="365" y="153"/>
                                        </a:lnTo>
                                        <a:lnTo>
                                          <a:pt x="446" y="153"/>
                                        </a:lnTo>
                                        <a:lnTo>
                                          <a:pt x="456" y="148"/>
                                        </a:lnTo>
                                        <a:lnTo>
                                          <a:pt x="523" y="148"/>
                                        </a:lnTo>
                                        <a:lnTo>
                                          <a:pt x="528" y="144"/>
                                        </a:lnTo>
                                        <a:lnTo>
                                          <a:pt x="543" y="144"/>
                                        </a:lnTo>
                                        <a:lnTo>
                                          <a:pt x="547" y="139"/>
                                        </a:lnTo>
                                        <a:lnTo>
                                          <a:pt x="557" y="139"/>
                                        </a:lnTo>
                                        <a:lnTo>
                                          <a:pt x="562" y="134"/>
                                        </a:lnTo>
                                        <a:lnTo>
                                          <a:pt x="576" y="134"/>
                                        </a:lnTo>
                                        <a:lnTo>
                                          <a:pt x="581" y="129"/>
                                        </a:lnTo>
                                        <a:lnTo>
                                          <a:pt x="591" y="129"/>
                                        </a:lnTo>
                                        <a:lnTo>
                                          <a:pt x="595" y="124"/>
                                        </a:lnTo>
                                        <a:lnTo>
                                          <a:pt x="600" y="124"/>
                                        </a:lnTo>
                                        <a:lnTo>
                                          <a:pt x="610" y="120"/>
                                        </a:lnTo>
                                        <a:lnTo>
                                          <a:pt x="619" y="120"/>
                                        </a:lnTo>
                                        <a:lnTo>
                                          <a:pt x="624" y="115"/>
                                        </a:lnTo>
                                        <a:lnTo>
                                          <a:pt x="634" y="115"/>
                                        </a:lnTo>
                                        <a:lnTo>
                                          <a:pt x="639" y="110"/>
                                        </a:lnTo>
                                        <a:lnTo>
                                          <a:pt x="643" y="110"/>
                                        </a:lnTo>
                                        <a:lnTo>
                                          <a:pt x="648" y="105"/>
                                        </a:lnTo>
                                        <a:lnTo>
                                          <a:pt x="663" y="105"/>
                                        </a:lnTo>
                                        <a:lnTo>
                                          <a:pt x="668" y="100"/>
                                        </a:lnTo>
                                        <a:lnTo>
                                          <a:pt x="672" y="100"/>
                                        </a:lnTo>
                                        <a:lnTo>
                                          <a:pt x="677" y="96"/>
                                        </a:lnTo>
                                        <a:lnTo>
                                          <a:pt x="682" y="96"/>
                                        </a:lnTo>
                                        <a:lnTo>
                                          <a:pt x="687" y="91"/>
                                        </a:lnTo>
                                        <a:lnTo>
                                          <a:pt x="701" y="91"/>
                                        </a:lnTo>
                                        <a:lnTo>
                                          <a:pt x="706" y="86"/>
                                        </a:lnTo>
                                        <a:lnTo>
                                          <a:pt x="706" y="76"/>
                                        </a:lnTo>
                                        <a:lnTo>
                                          <a:pt x="701" y="72"/>
                                        </a:lnTo>
                                        <a:lnTo>
                                          <a:pt x="692" y="72"/>
                                        </a:lnTo>
                                        <a:lnTo>
                                          <a:pt x="696" y="72"/>
                                        </a:lnTo>
                                        <a:lnTo>
                                          <a:pt x="677" y="72"/>
                                        </a:lnTo>
                                        <a:lnTo>
                                          <a:pt x="672" y="76"/>
                                        </a:lnTo>
                                        <a:lnTo>
                                          <a:pt x="668" y="76"/>
                                        </a:lnTo>
                                        <a:lnTo>
                                          <a:pt x="663" y="81"/>
                                        </a:lnTo>
                                        <a:lnTo>
                                          <a:pt x="658" y="81"/>
                                        </a:lnTo>
                                        <a:lnTo>
                                          <a:pt x="653" y="86"/>
                                        </a:lnTo>
                                        <a:lnTo>
                                          <a:pt x="639" y="86"/>
                                        </a:lnTo>
                                        <a:lnTo>
                                          <a:pt x="634" y="91"/>
                                        </a:lnTo>
                                        <a:lnTo>
                                          <a:pt x="629" y="91"/>
                                        </a:lnTo>
                                        <a:lnTo>
                                          <a:pt x="624" y="96"/>
                                        </a:lnTo>
                                        <a:lnTo>
                                          <a:pt x="615" y="96"/>
                                        </a:lnTo>
                                        <a:lnTo>
                                          <a:pt x="610" y="100"/>
                                        </a:lnTo>
                                        <a:lnTo>
                                          <a:pt x="600" y="105"/>
                                        </a:lnTo>
                                        <a:lnTo>
                                          <a:pt x="586" y="105"/>
                                        </a:lnTo>
                                        <a:lnTo>
                                          <a:pt x="581" y="110"/>
                                        </a:lnTo>
                                        <a:lnTo>
                                          <a:pt x="571" y="110"/>
                                        </a:lnTo>
                                        <a:lnTo>
                                          <a:pt x="567" y="115"/>
                                        </a:lnTo>
                                        <a:lnTo>
                                          <a:pt x="552" y="115"/>
                                        </a:lnTo>
                                        <a:lnTo>
                                          <a:pt x="547" y="120"/>
                                        </a:lnTo>
                                        <a:lnTo>
                                          <a:pt x="538" y="120"/>
                                        </a:lnTo>
                                        <a:lnTo>
                                          <a:pt x="533" y="124"/>
                                        </a:lnTo>
                                        <a:lnTo>
                                          <a:pt x="523" y="124"/>
                                        </a:lnTo>
                                        <a:lnTo>
                                          <a:pt x="519" y="134"/>
                                        </a:lnTo>
                                        <a:lnTo>
                                          <a:pt x="523" y="129"/>
                                        </a:lnTo>
                                        <a:lnTo>
                                          <a:pt x="456" y="129"/>
                                        </a:lnTo>
                                        <a:lnTo>
                                          <a:pt x="446" y="134"/>
                                        </a:lnTo>
                                        <a:lnTo>
                                          <a:pt x="374" y="134"/>
                                        </a:lnTo>
                                        <a:lnTo>
                                          <a:pt x="370" y="129"/>
                                        </a:lnTo>
                                        <a:lnTo>
                                          <a:pt x="355" y="129"/>
                                        </a:lnTo>
                                        <a:lnTo>
                                          <a:pt x="360" y="129"/>
                                        </a:lnTo>
                                        <a:lnTo>
                                          <a:pt x="350" y="124"/>
                                        </a:lnTo>
                                        <a:lnTo>
                                          <a:pt x="341" y="115"/>
                                        </a:lnTo>
                                        <a:lnTo>
                                          <a:pt x="336" y="115"/>
                                        </a:lnTo>
                                        <a:lnTo>
                                          <a:pt x="326" y="105"/>
                                        </a:lnTo>
                                        <a:lnTo>
                                          <a:pt x="322" y="100"/>
                                        </a:lnTo>
                                        <a:lnTo>
                                          <a:pt x="317" y="96"/>
                                        </a:lnTo>
                                        <a:lnTo>
                                          <a:pt x="312" y="91"/>
                                        </a:lnTo>
                                        <a:lnTo>
                                          <a:pt x="312" y="86"/>
                                        </a:lnTo>
                                        <a:lnTo>
                                          <a:pt x="302" y="76"/>
                                        </a:lnTo>
                                        <a:lnTo>
                                          <a:pt x="302" y="72"/>
                                        </a:lnTo>
                                        <a:lnTo>
                                          <a:pt x="293" y="62"/>
                                        </a:lnTo>
                                        <a:lnTo>
                                          <a:pt x="293" y="57"/>
                                        </a:lnTo>
                                        <a:lnTo>
                                          <a:pt x="283" y="48"/>
                                        </a:lnTo>
                                        <a:lnTo>
                                          <a:pt x="278" y="43"/>
                                        </a:lnTo>
                                        <a:lnTo>
                                          <a:pt x="273" y="43"/>
                                        </a:lnTo>
                                        <a:lnTo>
                                          <a:pt x="278" y="38"/>
                                        </a:lnTo>
                                        <a:lnTo>
                                          <a:pt x="269" y="29"/>
                                        </a:lnTo>
                                        <a:lnTo>
                                          <a:pt x="264" y="29"/>
                                        </a:lnTo>
                                        <a:lnTo>
                                          <a:pt x="254" y="19"/>
                                        </a:lnTo>
                                        <a:lnTo>
                                          <a:pt x="240" y="19"/>
                                        </a:lnTo>
                                        <a:lnTo>
                                          <a:pt x="245" y="19"/>
                                        </a:lnTo>
                                        <a:lnTo>
                                          <a:pt x="235" y="14"/>
                                        </a:lnTo>
                                        <a:lnTo>
                                          <a:pt x="230" y="9"/>
                                        </a:lnTo>
                                        <a:lnTo>
                                          <a:pt x="221" y="9"/>
                                        </a:lnTo>
                                        <a:lnTo>
                                          <a:pt x="216" y="5"/>
                                        </a:lnTo>
                                        <a:lnTo>
                                          <a:pt x="192" y="5"/>
                                        </a:lnTo>
                                        <a:lnTo>
                                          <a:pt x="187" y="0"/>
                                        </a:lnTo>
                                        <a:lnTo>
                                          <a:pt x="149" y="0"/>
                                        </a:lnTo>
                                        <a:lnTo>
                                          <a:pt x="144" y="5"/>
                                        </a:lnTo>
                                        <a:lnTo>
                                          <a:pt x="115" y="5"/>
                                        </a:lnTo>
                                        <a:lnTo>
                                          <a:pt x="105" y="9"/>
                                        </a:lnTo>
                                        <a:lnTo>
                                          <a:pt x="81" y="14"/>
                                        </a:lnTo>
                                        <a:lnTo>
                                          <a:pt x="81" y="19"/>
                                        </a:lnTo>
                                        <a:lnTo>
                                          <a:pt x="67" y="19"/>
                                        </a:lnTo>
                                        <a:lnTo>
                                          <a:pt x="62" y="29"/>
                                        </a:lnTo>
                                        <a:lnTo>
                                          <a:pt x="67" y="19"/>
                                        </a:lnTo>
                                        <a:lnTo>
                                          <a:pt x="72" y="19"/>
                                        </a:lnTo>
                                        <a:lnTo>
                                          <a:pt x="38" y="19"/>
                                        </a:lnTo>
                                        <a:lnTo>
                                          <a:pt x="33" y="24"/>
                                        </a:lnTo>
                                        <a:lnTo>
                                          <a:pt x="24" y="29"/>
                                        </a:lnTo>
                                        <a:lnTo>
                                          <a:pt x="24" y="33"/>
                                        </a:lnTo>
                                        <a:lnTo>
                                          <a:pt x="19" y="33"/>
                                        </a:lnTo>
                                        <a:lnTo>
                                          <a:pt x="19" y="38"/>
                                        </a:lnTo>
                                        <a:lnTo>
                                          <a:pt x="14" y="38"/>
                                        </a:lnTo>
                                        <a:lnTo>
                                          <a:pt x="14" y="43"/>
                                        </a:lnTo>
                                        <a:lnTo>
                                          <a:pt x="9" y="43"/>
                                        </a:lnTo>
                                        <a:lnTo>
                                          <a:pt x="9" y="57"/>
                                        </a:lnTo>
                                        <a:lnTo>
                                          <a:pt x="4" y="57"/>
                                        </a:lnTo>
                                        <a:lnTo>
                                          <a:pt x="0" y="81"/>
                                        </a:lnTo>
                                        <a:lnTo>
                                          <a:pt x="9" y="86"/>
                                        </a:lnTo>
                                        <a:lnTo>
                                          <a:pt x="4"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61" name="Rectangle 2650"/>
                                <wps:cNvSpPr>
                                  <a:spLocks noChangeArrowheads="1"/>
                                </wps:cNvSpPr>
                                <wps:spPr bwMode="auto">
                                  <a:xfrm>
                                    <a:off x="538" y="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62" name="Rectangle 2651"/>
                                <wps:cNvSpPr>
                                  <a:spLocks noChangeArrowheads="1"/>
                                </wps:cNvSpPr>
                                <wps:spPr bwMode="auto">
                                  <a:xfrm>
                                    <a:off x="538" y="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63" name="Rectangle 2652"/>
                                <wps:cNvSpPr>
                                  <a:spLocks noChangeArrowheads="1"/>
                                </wps:cNvSpPr>
                                <wps:spPr bwMode="auto">
                                  <a:xfrm>
                                    <a:off x="538" y="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64" name="Rectangle 2653"/>
                                <wps:cNvSpPr>
                                  <a:spLocks noChangeArrowheads="1"/>
                                </wps:cNvSpPr>
                                <wps:spPr bwMode="auto">
                                  <a:xfrm>
                                    <a:off x="538" y="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65" name="Rectangle 2654"/>
                                <wps:cNvSpPr>
                                  <a:spLocks noChangeArrowheads="1"/>
                                </wps:cNvSpPr>
                                <wps:spPr bwMode="auto">
                                  <a:xfrm>
                                    <a:off x="538" y="10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66" name="Rectangle 2655"/>
                                <wps:cNvSpPr>
                                  <a:spLocks noChangeArrowheads="1"/>
                                </wps:cNvSpPr>
                                <wps:spPr bwMode="auto">
                                  <a:xfrm>
                                    <a:off x="538" y="1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67" name="Rectangle 2656"/>
                                <wps:cNvSpPr>
                                  <a:spLocks noChangeArrowheads="1"/>
                                </wps:cNvSpPr>
                                <wps:spPr bwMode="auto">
                                  <a:xfrm>
                                    <a:off x="538" y="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68" name="Rectangle 2657"/>
                                <wps:cNvSpPr>
                                  <a:spLocks noChangeArrowheads="1"/>
                                </wps:cNvSpPr>
                                <wps:spPr bwMode="auto">
                                  <a:xfrm>
                                    <a:off x="538" y="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69" name="Rectangle 2658"/>
                                <wps:cNvSpPr>
                                  <a:spLocks noChangeArrowheads="1"/>
                                </wps:cNvSpPr>
                                <wps:spPr bwMode="auto">
                                  <a:xfrm>
                                    <a:off x="538" y="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0" name="Rectangle 2659"/>
                                <wps:cNvSpPr>
                                  <a:spLocks noChangeArrowheads="1"/>
                                </wps:cNvSpPr>
                                <wps:spPr bwMode="auto">
                                  <a:xfrm>
                                    <a:off x="538" y="13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1" name="Rectangle 2660"/>
                                <wps:cNvSpPr>
                                  <a:spLocks noChangeArrowheads="1"/>
                                </wps:cNvSpPr>
                                <wps:spPr bwMode="auto">
                                  <a:xfrm>
                                    <a:off x="538" y="1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2" name="Rectangle 2661"/>
                                <wps:cNvSpPr>
                                  <a:spLocks noChangeArrowheads="1"/>
                                </wps:cNvSpPr>
                                <wps:spPr bwMode="auto">
                                  <a:xfrm>
                                    <a:off x="538" y="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3" name="Rectangle 2662"/>
                                <wps:cNvSpPr>
                                  <a:spLocks noChangeArrowheads="1"/>
                                </wps:cNvSpPr>
                                <wps:spPr bwMode="auto">
                                  <a:xfrm>
                                    <a:off x="538" y="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4" name="Rectangle 2663"/>
                                <wps:cNvSpPr>
                                  <a:spLocks noChangeArrowheads="1"/>
                                </wps:cNvSpPr>
                                <wps:spPr bwMode="auto">
                                  <a:xfrm>
                                    <a:off x="538" y="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5" name="Rectangle 2664"/>
                                <wps:cNvSpPr>
                                  <a:spLocks noChangeArrowheads="1"/>
                                </wps:cNvSpPr>
                                <wps:spPr bwMode="auto">
                                  <a:xfrm>
                                    <a:off x="538" y="15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6" name="Rectangle 2665"/>
                                <wps:cNvSpPr>
                                  <a:spLocks noChangeArrowheads="1"/>
                                </wps:cNvSpPr>
                                <wps:spPr bwMode="auto">
                                  <a:xfrm>
                                    <a:off x="538" y="1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7" name="Rectangle 2666"/>
                                <wps:cNvSpPr>
                                  <a:spLocks noChangeArrowheads="1"/>
                                </wps:cNvSpPr>
                                <wps:spPr bwMode="auto">
                                  <a:xfrm>
                                    <a:off x="538" y="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8" name="Rectangle 2667"/>
                                <wps:cNvSpPr>
                                  <a:spLocks noChangeArrowheads="1"/>
                                </wps:cNvSpPr>
                                <wps:spPr bwMode="auto">
                                  <a:xfrm>
                                    <a:off x="538" y="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79" name="Rectangle 2668"/>
                                <wps:cNvSpPr>
                                  <a:spLocks noChangeArrowheads="1"/>
                                </wps:cNvSpPr>
                                <wps:spPr bwMode="auto">
                                  <a:xfrm>
                                    <a:off x="538" y="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0" name="Rectangle 2669"/>
                                <wps:cNvSpPr>
                                  <a:spLocks noChangeArrowheads="1"/>
                                </wps:cNvSpPr>
                                <wps:spPr bwMode="auto">
                                  <a:xfrm>
                                    <a:off x="538" y="17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1" name="Rectangle 2670"/>
                                <wps:cNvSpPr>
                                  <a:spLocks noChangeArrowheads="1"/>
                                </wps:cNvSpPr>
                                <wps:spPr bwMode="auto">
                                  <a:xfrm>
                                    <a:off x="538" y="1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2" name="Rectangle 2671"/>
                                <wps:cNvSpPr>
                                  <a:spLocks noChangeArrowheads="1"/>
                                </wps:cNvSpPr>
                                <wps:spPr bwMode="auto">
                                  <a:xfrm>
                                    <a:off x="538"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3" name="Rectangle 2672"/>
                                <wps:cNvSpPr>
                                  <a:spLocks noChangeArrowheads="1"/>
                                </wps:cNvSpPr>
                                <wps:spPr bwMode="auto">
                                  <a:xfrm>
                                    <a:off x="538"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4" name="Rectangle 2673"/>
                                <wps:cNvSpPr>
                                  <a:spLocks noChangeArrowheads="1"/>
                                </wps:cNvSpPr>
                                <wps:spPr bwMode="auto">
                                  <a:xfrm>
                                    <a:off x="538"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5" name="Rectangle 2674"/>
                                <wps:cNvSpPr>
                                  <a:spLocks noChangeArrowheads="1"/>
                                </wps:cNvSpPr>
                                <wps:spPr bwMode="auto">
                                  <a:xfrm>
                                    <a:off x="538" y="20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6" name="Rectangle 2675"/>
                                <wps:cNvSpPr>
                                  <a:spLocks noChangeArrowheads="1"/>
                                </wps:cNvSpPr>
                                <wps:spPr bwMode="auto">
                                  <a:xfrm>
                                    <a:off x="538" y="2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7" name="Rectangle 2676"/>
                                <wps:cNvSpPr>
                                  <a:spLocks noChangeArrowheads="1"/>
                                </wps:cNvSpPr>
                                <wps:spPr bwMode="auto">
                                  <a:xfrm>
                                    <a:off x="538" y="2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8" name="Rectangle 2677"/>
                                <wps:cNvSpPr>
                                  <a:spLocks noChangeArrowheads="1"/>
                                </wps:cNvSpPr>
                                <wps:spPr bwMode="auto">
                                  <a:xfrm>
                                    <a:off x="538"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89" name="Rectangle 2678"/>
                                <wps:cNvSpPr>
                                  <a:spLocks noChangeArrowheads="1"/>
                                </wps:cNvSpPr>
                                <wps:spPr bwMode="auto">
                                  <a:xfrm>
                                    <a:off x="538" y="22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0" name="Rectangle 2679"/>
                                <wps:cNvSpPr>
                                  <a:spLocks noChangeArrowheads="1"/>
                                </wps:cNvSpPr>
                                <wps:spPr bwMode="auto">
                                  <a:xfrm>
                                    <a:off x="538" y="2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1" name="Rectangle 2680"/>
                                <wps:cNvSpPr>
                                  <a:spLocks noChangeArrowheads="1"/>
                                </wps:cNvSpPr>
                                <wps:spPr bwMode="auto">
                                  <a:xfrm>
                                    <a:off x="538" y="2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2" name="Rectangle 2681"/>
                                <wps:cNvSpPr>
                                  <a:spLocks noChangeArrowheads="1"/>
                                </wps:cNvSpPr>
                                <wps:spPr bwMode="auto">
                                  <a:xfrm>
                                    <a:off x="538" y="2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3" name="Rectangle 2682"/>
                                <wps:cNvSpPr>
                                  <a:spLocks noChangeArrowheads="1"/>
                                </wps:cNvSpPr>
                                <wps:spPr bwMode="auto">
                                  <a:xfrm>
                                    <a:off x="538"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4" name="Rectangle 2683"/>
                                <wps:cNvSpPr>
                                  <a:spLocks noChangeArrowheads="1"/>
                                </wps:cNvSpPr>
                                <wps:spPr bwMode="auto">
                                  <a:xfrm>
                                    <a:off x="538" y="24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5" name="Rectangle 2684"/>
                                <wps:cNvSpPr>
                                  <a:spLocks noChangeArrowheads="1"/>
                                </wps:cNvSpPr>
                                <wps:spPr bwMode="auto">
                                  <a:xfrm>
                                    <a:off x="538" y="2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6" name="Rectangle 2685"/>
                                <wps:cNvSpPr>
                                  <a:spLocks noChangeArrowheads="1"/>
                                </wps:cNvSpPr>
                                <wps:spPr bwMode="auto">
                                  <a:xfrm>
                                    <a:off x="538" y="2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7" name="Rectangle 2686"/>
                                <wps:cNvSpPr>
                                  <a:spLocks noChangeArrowheads="1"/>
                                </wps:cNvSpPr>
                                <wps:spPr bwMode="auto">
                                  <a:xfrm>
                                    <a:off x="538" y="2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8" name="Rectangle 2687"/>
                                <wps:cNvSpPr>
                                  <a:spLocks noChangeArrowheads="1"/>
                                </wps:cNvSpPr>
                                <wps:spPr bwMode="auto">
                                  <a:xfrm>
                                    <a:off x="538"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9" name="Rectangle 2688"/>
                                <wps:cNvSpPr>
                                  <a:spLocks noChangeArrowheads="1"/>
                                </wps:cNvSpPr>
                                <wps:spPr bwMode="auto">
                                  <a:xfrm>
                                    <a:off x="538" y="26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0" name="Rectangle 2689"/>
                                <wps:cNvSpPr>
                                  <a:spLocks noChangeArrowheads="1"/>
                                </wps:cNvSpPr>
                                <wps:spPr bwMode="auto">
                                  <a:xfrm>
                                    <a:off x="538" y="2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1" name="Rectangle 2690"/>
                                <wps:cNvSpPr>
                                  <a:spLocks noChangeArrowheads="1"/>
                                </wps:cNvSpPr>
                                <wps:spPr bwMode="auto">
                                  <a:xfrm>
                                    <a:off x="538" y="2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2" name="Rectangle 2691"/>
                                <wps:cNvSpPr>
                                  <a:spLocks noChangeArrowheads="1"/>
                                </wps:cNvSpPr>
                                <wps:spPr bwMode="auto">
                                  <a:xfrm>
                                    <a:off x="538" y="2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3" name="Rectangle 2692"/>
                                <wps:cNvSpPr>
                                  <a:spLocks noChangeArrowheads="1"/>
                                </wps:cNvSpPr>
                                <wps:spPr bwMode="auto">
                                  <a:xfrm>
                                    <a:off x="538"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4" name="Rectangle 2693"/>
                                <wps:cNvSpPr>
                                  <a:spLocks noChangeArrowheads="1"/>
                                </wps:cNvSpPr>
                                <wps:spPr bwMode="auto">
                                  <a:xfrm>
                                    <a:off x="538" y="29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5" name="Rectangle 2694"/>
                                <wps:cNvSpPr>
                                  <a:spLocks noChangeArrowheads="1"/>
                                </wps:cNvSpPr>
                                <wps:spPr bwMode="auto">
                                  <a:xfrm>
                                    <a:off x="538" y="2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6" name="Rectangle 2695"/>
                                <wps:cNvSpPr>
                                  <a:spLocks noChangeArrowheads="1"/>
                                </wps:cNvSpPr>
                                <wps:spPr bwMode="auto">
                                  <a:xfrm>
                                    <a:off x="538" y="3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7" name="Rectangle 2696"/>
                                <wps:cNvSpPr>
                                  <a:spLocks noChangeArrowheads="1"/>
                                </wps:cNvSpPr>
                                <wps:spPr bwMode="auto">
                                  <a:xfrm>
                                    <a:off x="538" y="3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8" name="Rectangle 2697"/>
                                <wps:cNvSpPr>
                                  <a:spLocks noChangeArrowheads="1"/>
                                </wps:cNvSpPr>
                                <wps:spPr bwMode="auto">
                                  <a:xfrm>
                                    <a:off x="538"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09" name="Rectangle 2698"/>
                                <wps:cNvSpPr>
                                  <a:spLocks noChangeArrowheads="1"/>
                                </wps:cNvSpPr>
                                <wps:spPr bwMode="auto">
                                  <a:xfrm>
                                    <a:off x="538" y="31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0" name="Rectangle 2699"/>
                                <wps:cNvSpPr>
                                  <a:spLocks noChangeArrowheads="1"/>
                                </wps:cNvSpPr>
                                <wps:spPr bwMode="auto">
                                  <a:xfrm>
                                    <a:off x="538" y="3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1" name="Rectangle 2700"/>
                                <wps:cNvSpPr>
                                  <a:spLocks noChangeArrowheads="1"/>
                                </wps:cNvSpPr>
                                <wps:spPr bwMode="auto">
                                  <a:xfrm>
                                    <a:off x="538" y="3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2" name="Rectangle 2701"/>
                                <wps:cNvSpPr>
                                  <a:spLocks noChangeArrowheads="1"/>
                                </wps:cNvSpPr>
                                <wps:spPr bwMode="auto">
                                  <a:xfrm>
                                    <a:off x="538" y="3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3" name="Rectangle 2702"/>
                                <wps:cNvSpPr>
                                  <a:spLocks noChangeArrowheads="1"/>
                                </wps:cNvSpPr>
                                <wps:spPr bwMode="auto">
                                  <a:xfrm>
                                    <a:off x="538" y="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4" name="Rectangle 2703"/>
                                <wps:cNvSpPr>
                                  <a:spLocks noChangeArrowheads="1"/>
                                </wps:cNvSpPr>
                                <wps:spPr bwMode="auto">
                                  <a:xfrm>
                                    <a:off x="538" y="34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5" name="Rectangle 2704"/>
                                <wps:cNvSpPr>
                                  <a:spLocks noChangeArrowheads="1"/>
                                </wps:cNvSpPr>
                                <wps:spPr bwMode="auto">
                                  <a:xfrm>
                                    <a:off x="538" y="3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6" name="Rectangle 2705"/>
                                <wps:cNvSpPr>
                                  <a:spLocks noChangeArrowheads="1"/>
                                </wps:cNvSpPr>
                                <wps:spPr bwMode="auto">
                                  <a:xfrm>
                                    <a:off x="538" y="3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7" name="Rectangle 2706"/>
                                <wps:cNvSpPr>
                                  <a:spLocks noChangeArrowheads="1"/>
                                </wps:cNvSpPr>
                                <wps:spPr bwMode="auto">
                                  <a:xfrm>
                                    <a:off x="538" y="3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8" name="Rectangle 2707"/>
                                <wps:cNvSpPr>
                                  <a:spLocks noChangeArrowheads="1"/>
                                </wps:cNvSpPr>
                                <wps:spPr bwMode="auto">
                                  <a:xfrm>
                                    <a:off x="538" y="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9" name="Rectangle 2708"/>
                                <wps:cNvSpPr>
                                  <a:spLocks noChangeArrowheads="1"/>
                                </wps:cNvSpPr>
                                <wps:spPr bwMode="auto">
                                  <a:xfrm>
                                    <a:off x="538" y="36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0" name="Rectangle 2709"/>
                                <wps:cNvSpPr>
                                  <a:spLocks noChangeArrowheads="1"/>
                                </wps:cNvSpPr>
                                <wps:spPr bwMode="auto">
                                  <a:xfrm>
                                    <a:off x="538" y="3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1" name="Rectangle 2710"/>
                                <wps:cNvSpPr>
                                  <a:spLocks noChangeArrowheads="1"/>
                                </wps:cNvSpPr>
                                <wps:spPr bwMode="auto">
                                  <a:xfrm>
                                    <a:off x="538" y="3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2" name="Rectangle 2711"/>
                                <wps:cNvSpPr>
                                  <a:spLocks noChangeArrowheads="1"/>
                                </wps:cNvSpPr>
                                <wps:spPr bwMode="auto">
                                  <a:xfrm>
                                    <a:off x="538" y="3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3" name="Rectangle 2712"/>
                                <wps:cNvSpPr>
                                  <a:spLocks noChangeArrowheads="1"/>
                                </wps:cNvSpPr>
                                <wps:spPr bwMode="auto">
                                  <a:xfrm>
                                    <a:off x="538" y="3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4" name="Rectangle 2713"/>
                                <wps:cNvSpPr>
                                  <a:spLocks noChangeArrowheads="1"/>
                                </wps:cNvSpPr>
                                <wps:spPr bwMode="auto">
                                  <a:xfrm>
                                    <a:off x="538" y="38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5" name="Rectangle 2714"/>
                                <wps:cNvSpPr>
                                  <a:spLocks noChangeArrowheads="1"/>
                                </wps:cNvSpPr>
                                <wps:spPr bwMode="auto">
                                  <a:xfrm>
                                    <a:off x="538" y="3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6" name="Rectangle 2715"/>
                                <wps:cNvSpPr>
                                  <a:spLocks noChangeArrowheads="1"/>
                                </wps:cNvSpPr>
                                <wps:spPr bwMode="auto">
                                  <a:xfrm>
                                    <a:off x="538" y="3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7" name="Rectangle 2716"/>
                                <wps:cNvSpPr>
                                  <a:spLocks noChangeArrowheads="1"/>
                                </wps:cNvSpPr>
                                <wps:spPr bwMode="auto">
                                  <a:xfrm>
                                    <a:off x="538" y="4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8" name="Rectangle 2717"/>
                                <wps:cNvSpPr>
                                  <a:spLocks noChangeArrowheads="1"/>
                                </wps:cNvSpPr>
                                <wps:spPr bwMode="auto">
                                  <a:xfrm>
                                    <a:off x="538" y="4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9" name="Rectangle 2718"/>
                                <wps:cNvSpPr>
                                  <a:spLocks noChangeArrowheads="1"/>
                                </wps:cNvSpPr>
                                <wps:spPr bwMode="auto">
                                  <a:xfrm>
                                    <a:off x="538" y="41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0" name="Rectangle 2719"/>
                                <wps:cNvSpPr>
                                  <a:spLocks noChangeArrowheads="1"/>
                                </wps:cNvSpPr>
                                <wps:spPr bwMode="auto">
                                  <a:xfrm>
                                    <a:off x="538" y="4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1" name="Rectangle 2720"/>
                                <wps:cNvSpPr>
                                  <a:spLocks noChangeArrowheads="1"/>
                                </wps:cNvSpPr>
                                <wps:spPr bwMode="auto">
                                  <a:xfrm>
                                    <a:off x="538" y="4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2" name="Rectangle 2721"/>
                                <wps:cNvSpPr>
                                  <a:spLocks noChangeArrowheads="1"/>
                                </wps:cNvSpPr>
                                <wps:spPr bwMode="auto">
                                  <a:xfrm>
                                    <a:off x="538" y="4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3" name="Rectangle 2722"/>
                                <wps:cNvSpPr>
                                  <a:spLocks noChangeArrowheads="1"/>
                                </wps:cNvSpPr>
                                <wps:spPr bwMode="auto">
                                  <a:xfrm>
                                    <a:off x="538" y="4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4" name="Rectangle 2723"/>
                                <wps:cNvSpPr>
                                  <a:spLocks noChangeArrowheads="1"/>
                                </wps:cNvSpPr>
                                <wps:spPr bwMode="auto">
                                  <a:xfrm>
                                    <a:off x="538" y="4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5" name="Rectangle 2724"/>
                                <wps:cNvSpPr>
                                  <a:spLocks noChangeArrowheads="1"/>
                                </wps:cNvSpPr>
                                <wps:spPr bwMode="auto">
                                  <a:xfrm>
                                    <a:off x="538" y="4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6" name="Rectangle 2725"/>
                                <wps:cNvSpPr>
                                  <a:spLocks noChangeArrowheads="1"/>
                                </wps:cNvSpPr>
                                <wps:spPr bwMode="auto">
                                  <a:xfrm>
                                    <a:off x="538" y="4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7" name="Rectangle 2726"/>
                                <wps:cNvSpPr>
                                  <a:spLocks noChangeArrowheads="1"/>
                                </wps:cNvSpPr>
                                <wps:spPr bwMode="auto">
                                  <a:xfrm>
                                    <a:off x="538" y="4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8" name="Rectangle 2727"/>
                                <wps:cNvSpPr>
                                  <a:spLocks noChangeArrowheads="1"/>
                                </wps:cNvSpPr>
                                <wps:spPr bwMode="auto">
                                  <a:xfrm>
                                    <a:off x="538" y="4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39" name="Rectangle 2728"/>
                                <wps:cNvSpPr>
                                  <a:spLocks noChangeArrowheads="1"/>
                                </wps:cNvSpPr>
                                <wps:spPr bwMode="auto">
                                  <a:xfrm>
                                    <a:off x="538" y="4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0" name="Rectangle 2729"/>
                                <wps:cNvSpPr>
                                  <a:spLocks noChangeArrowheads="1"/>
                                </wps:cNvSpPr>
                                <wps:spPr bwMode="auto">
                                  <a:xfrm>
                                    <a:off x="538" y="4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1" name="Rectangle 2730"/>
                                <wps:cNvSpPr>
                                  <a:spLocks noChangeArrowheads="1"/>
                                </wps:cNvSpPr>
                                <wps:spPr bwMode="auto">
                                  <a:xfrm>
                                    <a:off x="538" y="4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2" name="Rectangle 2731"/>
                                <wps:cNvSpPr>
                                  <a:spLocks noChangeArrowheads="1"/>
                                </wps:cNvSpPr>
                                <wps:spPr bwMode="auto">
                                  <a:xfrm>
                                    <a:off x="538" y="4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3" name="Rectangle 2732"/>
                                <wps:cNvSpPr>
                                  <a:spLocks noChangeArrowheads="1"/>
                                </wps:cNvSpPr>
                                <wps:spPr bwMode="auto">
                                  <a:xfrm>
                                    <a:off x="538" y="4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4" name="Rectangle 2733"/>
                                <wps:cNvSpPr>
                                  <a:spLocks noChangeArrowheads="1"/>
                                </wps:cNvSpPr>
                                <wps:spPr bwMode="auto">
                                  <a:xfrm>
                                    <a:off x="538" y="4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5" name="Rectangle 2734"/>
                                <wps:cNvSpPr>
                                  <a:spLocks noChangeArrowheads="1"/>
                                </wps:cNvSpPr>
                                <wps:spPr bwMode="auto">
                                  <a:xfrm>
                                    <a:off x="538" y="4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6" name="Rectangle 2735"/>
                                <wps:cNvSpPr>
                                  <a:spLocks noChangeArrowheads="1"/>
                                </wps:cNvSpPr>
                                <wps:spPr bwMode="auto">
                                  <a:xfrm>
                                    <a:off x="538" y="4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7" name="Rectangle 2736"/>
                                <wps:cNvSpPr>
                                  <a:spLocks noChangeArrowheads="1"/>
                                </wps:cNvSpPr>
                                <wps:spPr bwMode="auto">
                                  <a:xfrm>
                                    <a:off x="538" y="4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8" name="Rectangle 2737"/>
                                <wps:cNvSpPr>
                                  <a:spLocks noChangeArrowheads="1"/>
                                </wps:cNvSpPr>
                                <wps:spPr bwMode="auto">
                                  <a:xfrm>
                                    <a:off x="538" y="5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49" name="Rectangle 2738"/>
                                <wps:cNvSpPr>
                                  <a:spLocks noChangeArrowheads="1"/>
                                </wps:cNvSpPr>
                                <wps:spPr bwMode="auto">
                                  <a:xfrm>
                                    <a:off x="538" y="5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0" name="Rectangle 2739"/>
                                <wps:cNvSpPr>
                                  <a:spLocks noChangeArrowheads="1"/>
                                </wps:cNvSpPr>
                                <wps:spPr bwMode="auto">
                                  <a:xfrm>
                                    <a:off x="538" y="5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1" name="Rectangle 2740"/>
                                <wps:cNvSpPr>
                                  <a:spLocks noChangeArrowheads="1"/>
                                </wps:cNvSpPr>
                                <wps:spPr bwMode="auto">
                                  <a:xfrm>
                                    <a:off x="538" y="5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2" name="Rectangle 2741"/>
                                <wps:cNvSpPr>
                                  <a:spLocks noChangeArrowheads="1"/>
                                </wps:cNvSpPr>
                                <wps:spPr bwMode="auto">
                                  <a:xfrm>
                                    <a:off x="538" y="5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3" name="Rectangle 2742"/>
                                <wps:cNvSpPr>
                                  <a:spLocks noChangeArrowheads="1"/>
                                </wps:cNvSpPr>
                                <wps:spPr bwMode="auto">
                                  <a:xfrm>
                                    <a:off x="538" y="5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4" name="Rectangle 2743"/>
                                <wps:cNvSpPr>
                                  <a:spLocks noChangeArrowheads="1"/>
                                </wps:cNvSpPr>
                                <wps:spPr bwMode="auto">
                                  <a:xfrm>
                                    <a:off x="538" y="5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5" name="Rectangle 2744"/>
                                <wps:cNvSpPr>
                                  <a:spLocks noChangeArrowheads="1"/>
                                </wps:cNvSpPr>
                                <wps:spPr bwMode="auto">
                                  <a:xfrm>
                                    <a:off x="538" y="5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6" name="Rectangle 2745"/>
                                <wps:cNvSpPr>
                                  <a:spLocks noChangeArrowheads="1"/>
                                </wps:cNvSpPr>
                                <wps:spPr bwMode="auto">
                                  <a:xfrm>
                                    <a:off x="538" y="5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7" name="Rectangle 2746"/>
                                <wps:cNvSpPr>
                                  <a:spLocks noChangeArrowheads="1"/>
                                </wps:cNvSpPr>
                                <wps:spPr bwMode="auto">
                                  <a:xfrm>
                                    <a:off x="538" y="5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8" name="Rectangle 2747"/>
                                <wps:cNvSpPr>
                                  <a:spLocks noChangeArrowheads="1"/>
                                </wps:cNvSpPr>
                                <wps:spPr bwMode="auto">
                                  <a:xfrm>
                                    <a:off x="538" y="5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9" name="Rectangle 2748"/>
                                <wps:cNvSpPr>
                                  <a:spLocks noChangeArrowheads="1"/>
                                </wps:cNvSpPr>
                                <wps:spPr bwMode="auto">
                                  <a:xfrm>
                                    <a:off x="538" y="5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0" name="Rectangle 2749"/>
                                <wps:cNvSpPr>
                                  <a:spLocks noChangeArrowheads="1"/>
                                </wps:cNvSpPr>
                                <wps:spPr bwMode="auto">
                                  <a:xfrm>
                                    <a:off x="538" y="5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1" name="Rectangle 2750"/>
                                <wps:cNvSpPr>
                                  <a:spLocks noChangeArrowheads="1"/>
                                </wps:cNvSpPr>
                                <wps:spPr bwMode="auto">
                                  <a:xfrm>
                                    <a:off x="538" y="6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2" name="Rectangle 2751"/>
                                <wps:cNvSpPr>
                                  <a:spLocks noChangeArrowheads="1"/>
                                </wps:cNvSpPr>
                                <wps:spPr bwMode="auto">
                                  <a:xfrm>
                                    <a:off x="538" y="6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3" name="Rectangle 2752"/>
                                <wps:cNvSpPr>
                                  <a:spLocks noChangeArrowheads="1"/>
                                </wps:cNvSpPr>
                                <wps:spPr bwMode="auto">
                                  <a:xfrm>
                                    <a:off x="538" y="69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4" name="Rectangle 2753"/>
                                <wps:cNvSpPr>
                                  <a:spLocks noChangeArrowheads="1"/>
                                </wps:cNvSpPr>
                                <wps:spPr bwMode="auto">
                                  <a:xfrm>
                                    <a:off x="538" y="7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5" name="Rectangle 2754"/>
                                <wps:cNvSpPr>
                                  <a:spLocks noChangeArrowheads="1"/>
                                </wps:cNvSpPr>
                                <wps:spPr bwMode="auto">
                                  <a:xfrm>
                                    <a:off x="538" y="7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6" name="Rectangle 2755"/>
                                <wps:cNvSpPr>
                                  <a:spLocks noChangeArrowheads="1"/>
                                </wps:cNvSpPr>
                                <wps:spPr bwMode="auto">
                                  <a:xfrm>
                                    <a:off x="538" y="7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7" name="Rectangle 2756"/>
                                <wps:cNvSpPr>
                                  <a:spLocks noChangeArrowheads="1"/>
                                </wps:cNvSpPr>
                                <wps:spPr bwMode="auto">
                                  <a:xfrm>
                                    <a:off x="538" y="7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8" name="Rectangle 2757"/>
                                <wps:cNvSpPr>
                                  <a:spLocks noChangeArrowheads="1"/>
                                </wps:cNvSpPr>
                                <wps:spPr bwMode="auto">
                                  <a:xfrm>
                                    <a:off x="538" y="72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69" name="Rectangle 2758"/>
                                <wps:cNvSpPr>
                                  <a:spLocks noChangeArrowheads="1"/>
                                </wps:cNvSpPr>
                                <wps:spPr bwMode="auto">
                                  <a:xfrm>
                                    <a:off x="538" y="7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0" name="Rectangle 2759"/>
                                <wps:cNvSpPr>
                                  <a:spLocks noChangeArrowheads="1"/>
                                </wps:cNvSpPr>
                                <wps:spPr bwMode="auto">
                                  <a:xfrm>
                                    <a:off x="538" y="7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1" name="Rectangle 2760"/>
                                <wps:cNvSpPr>
                                  <a:spLocks noChangeArrowheads="1"/>
                                </wps:cNvSpPr>
                                <wps:spPr bwMode="auto">
                                  <a:xfrm>
                                    <a:off x="538" y="7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2" name="Rectangle 2761"/>
                                <wps:cNvSpPr>
                                  <a:spLocks noChangeArrowheads="1"/>
                                </wps:cNvSpPr>
                                <wps:spPr bwMode="auto">
                                  <a:xfrm>
                                    <a:off x="538" y="7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3" name="Rectangle 2762"/>
                                <wps:cNvSpPr>
                                  <a:spLocks noChangeArrowheads="1"/>
                                </wps:cNvSpPr>
                                <wps:spPr bwMode="auto">
                                  <a:xfrm>
                                    <a:off x="538" y="74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4" name="Rectangle 2763"/>
                                <wps:cNvSpPr>
                                  <a:spLocks noChangeArrowheads="1"/>
                                </wps:cNvSpPr>
                                <wps:spPr bwMode="auto">
                                  <a:xfrm>
                                    <a:off x="538" y="7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5" name="Rectangle 2764"/>
                                <wps:cNvSpPr>
                                  <a:spLocks noChangeArrowheads="1"/>
                                </wps:cNvSpPr>
                                <wps:spPr bwMode="auto">
                                  <a:xfrm>
                                    <a:off x="538" y="7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6" name="Rectangle 2765"/>
                                <wps:cNvSpPr>
                                  <a:spLocks noChangeArrowheads="1"/>
                                </wps:cNvSpPr>
                                <wps:spPr bwMode="auto">
                                  <a:xfrm>
                                    <a:off x="538" y="7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7" name="Rectangle 2766"/>
                                <wps:cNvSpPr>
                                  <a:spLocks noChangeArrowheads="1"/>
                                </wps:cNvSpPr>
                                <wps:spPr bwMode="auto">
                                  <a:xfrm>
                                    <a:off x="538" y="7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8" name="Rectangle 2767"/>
                                <wps:cNvSpPr>
                                  <a:spLocks noChangeArrowheads="1"/>
                                </wps:cNvSpPr>
                                <wps:spPr bwMode="auto">
                                  <a:xfrm>
                                    <a:off x="538" y="76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79" name="Rectangle 2768"/>
                                <wps:cNvSpPr>
                                  <a:spLocks noChangeArrowheads="1"/>
                                </wps:cNvSpPr>
                                <wps:spPr bwMode="auto">
                                  <a:xfrm>
                                    <a:off x="538" y="7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0" name="Rectangle 2769"/>
                                <wps:cNvSpPr>
                                  <a:spLocks noChangeArrowheads="1"/>
                                </wps:cNvSpPr>
                                <wps:spPr bwMode="auto">
                                  <a:xfrm>
                                    <a:off x="538" y="7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1" name="Rectangle 2770"/>
                                <wps:cNvSpPr>
                                  <a:spLocks noChangeArrowheads="1"/>
                                </wps:cNvSpPr>
                                <wps:spPr bwMode="auto">
                                  <a:xfrm>
                                    <a:off x="538" y="7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2" name="Rectangle 2771"/>
                                <wps:cNvSpPr>
                                  <a:spLocks noChangeArrowheads="1"/>
                                </wps:cNvSpPr>
                                <wps:spPr bwMode="auto">
                                  <a:xfrm>
                                    <a:off x="538" y="7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3" name="Rectangle 2772"/>
                                <wps:cNvSpPr>
                                  <a:spLocks noChangeArrowheads="1"/>
                                </wps:cNvSpPr>
                                <wps:spPr bwMode="auto">
                                  <a:xfrm>
                                    <a:off x="538" y="79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4" name="Rectangle 2773"/>
                                <wps:cNvSpPr>
                                  <a:spLocks noChangeArrowheads="1"/>
                                </wps:cNvSpPr>
                                <wps:spPr bwMode="auto">
                                  <a:xfrm>
                                    <a:off x="538" y="7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5" name="Rectangle 2774"/>
                                <wps:cNvSpPr>
                                  <a:spLocks noChangeArrowheads="1"/>
                                </wps:cNvSpPr>
                                <wps:spPr bwMode="auto">
                                  <a:xfrm>
                                    <a:off x="538" y="8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6" name="Rectangle 2775"/>
                                <wps:cNvSpPr>
                                  <a:spLocks noChangeArrowheads="1"/>
                                </wps:cNvSpPr>
                                <wps:spPr bwMode="auto">
                                  <a:xfrm>
                                    <a:off x="538" y="9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7" name="Rectangle 2776"/>
                                <wps:cNvSpPr>
                                  <a:spLocks noChangeArrowheads="1"/>
                                </wps:cNvSpPr>
                                <wps:spPr bwMode="auto">
                                  <a:xfrm>
                                    <a:off x="538" y="9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8" name="Rectangle 2777"/>
                                <wps:cNvSpPr>
                                  <a:spLocks noChangeArrowheads="1"/>
                                </wps:cNvSpPr>
                                <wps:spPr bwMode="auto">
                                  <a:xfrm>
                                    <a:off x="538" y="9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89" name="Rectangle 2778"/>
                                <wps:cNvSpPr>
                                  <a:spLocks noChangeArrowheads="1"/>
                                </wps:cNvSpPr>
                                <wps:spPr bwMode="auto">
                                  <a:xfrm>
                                    <a:off x="538" y="9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0" name="Rectangle 2779"/>
                                <wps:cNvSpPr>
                                  <a:spLocks noChangeArrowheads="1"/>
                                </wps:cNvSpPr>
                                <wps:spPr bwMode="auto">
                                  <a:xfrm>
                                    <a:off x="538" y="9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1" name="Rectangle 2780"/>
                                <wps:cNvSpPr>
                                  <a:spLocks noChangeArrowheads="1"/>
                                </wps:cNvSpPr>
                                <wps:spPr bwMode="auto">
                                  <a:xfrm>
                                    <a:off x="538" y="9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2" name="Rectangle 2781"/>
                                <wps:cNvSpPr>
                                  <a:spLocks noChangeArrowheads="1"/>
                                </wps:cNvSpPr>
                                <wps:spPr bwMode="auto">
                                  <a:xfrm>
                                    <a:off x="538" y="9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3" name="Rectangle 2782"/>
                                <wps:cNvSpPr>
                                  <a:spLocks noChangeArrowheads="1"/>
                                </wps:cNvSpPr>
                                <wps:spPr bwMode="auto">
                                  <a:xfrm>
                                    <a:off x="538" y="9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4" name="Rectangle 2783"/>
                                <wps:cNvSpPr>
                                  <a:spLocks noChangeArrowheads="1"/>
                                </wps:cNvSpPr>
                                <wps:spPr bwMode="auto">
                                  <a:xfrm>
                                    <a:off x="538" y="9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5" name="Rectangle 2784"/>
                                <wps:cNvSpPr>
                                  <a:spLocks noChangeArrowheads="1"/>
                                </wps:cNvSpPr>
                                <wps:spPr bwMode="auto">
                                  <a:xfrm>
                                    <a:off x="538" y="9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6" name="Rectangle 2785"/>
                                <wps:cNvSpPr>
                                  <a:spLocks noChangeArrowheads="1"/>
                                </wps:cNvSpPr>
                                <wps:spPr bwMode="auto">
                                  <a:xfrm>
                                    <a:off x="538" y="9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7" name="Rectangle 2786"/>
                                <wps:cNvSpPr>
                                  <a:spLocks noChangeArrowheads="1"/>
                                </wps:cNvSpPr>
                                <wps:spPr bwMode="auto">
                                  <a:xfrm>
                                    <a:off x="538" y="9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8" name="Rectangle 2787"/>
                                <wps:cNvSpPr>
                                  <a:spLocks noChangeArrowheads="1"/>
                                </wps:cNvSpPr>
                                <wps:spPr bwMode="auto">
                                  <a:xfrm>
                                    <a:off x="538" y="9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99" name="Rectangle 2788"/>
                                <wps:cNvSpPr>
                                  <a:spLocks noChangeArrowheads="1"/>
                                </wps:cNvSpPr>
                                <wps:spPr bwMode="auto">
                                  <a:xfrm>
                                    <a:off x="538" y="9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0" name="Rectangle 2789"/>
                                <wps:cNvSpPr>
                                  <a:spLocks noChangeArrowheads="1"/>
                                </wps:cNvSpPr>
                                <wps:spPr bwMode="auto">
                                  <a:xfrm>
                                    <a:off x="538" y="9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1" name="Rectangle 2790"/>
                                <wps:cNvSpPr>
                                  <a:spLocks noChangeArrowheads="1"/>
                                </wps:cNvSpPr>
                                <wps:spPr bwMode="auto">
                                  <a:xfrm>
                                    <a:off x="538" y="9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2" name="Rectangle 2791"/>
                                <wps:cNvSpPr>
                                  <a:spLocks noChangeArrowheads="1"/>
                                </wps:cNvSpPr>
                                <wps:spPr bwMode="auto">
                                  <a:xfrm>
                                    <a:off x="538" y="10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3" name="Rectangle 2792"/>
                                <wps:cNvSpPr>
                                  <a:spLocks noChangeArrowheads="1"/>
                                </wps:cNvSpPr>
                                <wps:spPr bwMode="auto">
                                  <a:xfrm>
                                    <a:off x="538" y="10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4" name="Rectangle 2793"/>
                                <wps:cNvSpPr>
                                  <a:spLocks noChangeArrowheads="1"/>
                                </wps:cNvSpPr>
                                <wps:spPr bwMode="auto">
                                  <a:xfrm>
                                    <a:off x="538" y="10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5" name="Rectangle 2794"/>
                                <wps:cNvSpPr>
                                  <a:spLocks noChangeArrowheads="1"/>
                                </wps:cNvSpPr>
                                <wps:spPr bwMode="auto">
                                  <a:xfrm>
                                    <a:off x="538" y="10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6" name="Rectangle 2795"/>
                                <wps:cNvSpPr>
                                  <a:spLocks noChangeArrowheads="1"/>
                                </wps:cNvSpPr>
                                <wps:spPr bwMode="auto">
                                  <a:xfrm>
                                    <a:off x="538" y="10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7" name="Rectangle 2796"/>
                                <wps:cNvSpPr>
                                  <a:spLocks noChangeArrowheads="1"/>
                                </wps:cNvSpPr>
                                <wps:spPr bwMode="auto">
                                  <a:xfrm>
                                    <a:off x="538" y="102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8" name="Rectangle 2797"/>
                                <wps:cNvSpPr>
                                  <a:spLocks noChangeArrowheads="1"/>
                                </wps:cNvSpPr>
                                <wps:spPr bwMode="auto">
                                  <a:xfrm>
                                    <a:off x="538" y="10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9" name="Rectangle 2798"/>
                                <wps:cNvSpPr>
                                  <a:spLocks noChangeArrowheads="1"/>
                                </wps:cNvSpPr>
                                <wps:spPr bwMode="auto">
                                  <a:xfrm>
                                    <a:off x="538" y="10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0" name="Rectangle 2799"/>
                                <wps:cNvSpPr>
                                  <a:spLocks noChangeArrowheads="1"/>
                                </wps:cNvSpPr>
                                <wps:spPr bwMode="auto">
                                  <a:xfrm>
                                    <a:off x="538" y="10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1" name="Rectangle 2800"/>
                                <wps:cNvSpPr>
                                  <a:spLocks noChangeArrowheads="1"/>
                                </wps:cNvSpPr>
                                <wps:spPr bwMode="auto">
                                  <a:xfrm>
                                    <a:off x="538" y="10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2" name="Rectangle 2801"/>
                                <wps:cNvSpPr>
                                  <a:spLocks noChangeArrowheads="1"/>
                                </wps:cNvSpPr>
                                <wps:spPr bwMode="auto">
                                  <a:xfrm>
                                    <a:off x="538" y="105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3" name="Rectangle 2802"/>
                                <wps:cNvSpPr>
                                  <a:spLocks noChangeArrowheads="1"/>
                                </wps:cNvSpPr>
                                <wps:spPr bwMode="auto">
                                  <a:xfrm>
                                    <a:off x="538" y="10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4" name="Rectangle 2803"/>
                                <wps:cNvSpPr>
                                  <a:spLocks noChangeArrowheads="1"/>
                                </wps:cNvSpPr>
                                <wps:spPr bwMode="auto">
                                  <a:xfrm>
                                    <a:off x="538" y="10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5" name="Rectangle 2804"/>
                                <wps:cNvSpPr>
                                  <a:spLocks noChangeArrowheads="1"/>
                                </wps:cNvSpPr>
                                <wps:spPr bwMode="auto">
                                  <a:xfrm>
                                    <a:off x="538" y="10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6" name="Rectangle 2805"/>
                                <wps:cNvSpPr>
                                  <a:spLocks noChangeArrowheads="1"/>
                                </wps:cNvSpPr>
                                <wps:spPr bwMode="auto">
                                  <a:xfrm>
                                    <a:off x="538" y="10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7" name="Rectangle 2806"/>
                                <wps:cNvSpPr>
                                  <a:spLocks noChangeArrowheads="1"/>
                                </wps:cNvSpPr>
                                <wps:spPr bwMode="auto">
                                  <a:xfrm>
                                    <a:off x="538" y="107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8" name="Rectangle 2807"/>
                                <wps:cNvSpPr>
                                  <a:spLocks noChangeArrowheads="1"/>
                                </wps:cNvSpPr>
                                <wps:spPr bwMode="auto">
                                  <a:xfrm>
                                    <a:off x="538" y="10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19" name="Rectangle 2808"/>
                                <wps:cNvSpPr>
                                  <a:spLocks noChangeArrowheads="1"/>
                                </wps:cNvSpPr>
                                <wps:spPr bwMode="auto">
                                  <a:xfrm>
                                    <a:off x="538" y="10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0" name="Rectangle 2809"/>
                                <wps:cNvSpPr>
                                  <a:spLocks noChangeArrowheads="1"/>
                                </wps:cNvSpPr>
                                <wps:spPr bwMode="auto">
                                  <a:xfrm>
                                    <a:off x="538" y="10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1" name="Rectangle 2810"/>
                                <wps:cNvSpPr>
                                  <a:spLocks noChangeArrowheads="1"/>
                                </wps:cNvSpPr>
                                <wps:spPr bwMode="auto">
                                  <a:xfrm>
                                    <a:off x="538" y="10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2" name="Rectangle 2811"/>
                                <wps:cNvSpPr>
                                  <a:spLocks noChangeArrowheads="1"/>
                                </wps:cNvSpPr>
                                <wps:spPr bwMode="auto">
                                  <a:xfrm>
                                    <a:off x="538" y="109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3" name="Rectangle 2812"/>
                                <wps:cNvSpPr>
                                  <a:spLocks noChangeArrowheads="1"/>
                                </wps:cNvSpPr>
                                <wps:spPr bwMode="auto">
                                  <a:xfrm>
                                    <a:off x="538" y="11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4" name="Rectangle 2813"/>
                                <wps:cNvSpPr>
                                  <a:spLocks noChangeArrowheads="1"/>
                                </wps:cNvSpPr>
                                <wps:spPr bwMode="auto">
                                  <a:xfrm>
                                    <a:off x="538" y="11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5" name="Rectangle 2814"/>
                                <wps:cNvSpPr>
                                  <a:spLocks noChangeArrowheads="1"/>
                                </wps:cNvSpPr>
                                <wps:spPr bwMode="auto">
                                  <a:xfrm>
                                    <a:off x="538" y="11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6" name="Rectangle 2815"/>
                                <wps:cNvSpPr>
                                  <a:spLocks noChangeArrowheads="1"/>
                                </wps:cNvSpPr>
                                <wps:spPr bwMode="auto">
                                  <a:xfrm>
                                    <a:off x="538" y="11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7" name="Rectangle 2816"/>
                                <wps:cNvSpPr>
                                  <a:spLocks noChangeArrowheads="1"/>
                                </wps:cNvSpPr>
                                <wps:spPr bwMode="auto">
                                  <a:xfrm>
                                    <a:off x="538" y="112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8" name="Rectangle 2817"/>
                                <wps:cNvSpPr>
                                  <a:spLocks noChangeArrowheads="1"/>
                                </wps:cNvSpPr>
                                <wps:spPr bwMode="auto">
                                  <a:xfrm>
                                    <a:off x="538" y="11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29" name="Rectangle 2818"/>
                                <wps:cNvSpPr>
                                  <a:spLocks noChangeArrowheads="1"/>
                                </wps:cNvSpPr>
                                <wps:spPr bwMode="auto">
                                  <a:xfrm>
                                    <a:off x="538" y="11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0" name="Rectangle 2819"/>
                                <wps:cNvSpPr>
                                  <a:spLocks noChangeArrowheads="1"/>
                                </wps:cNvSpPr>
                                <wps:spPr bwMode="auto">
                                  <a:xfrm>
                                    <a:off x="538" y="11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1" name="Rectangle 2820"/>
                                <wps:cNvSpPr>
                                  <a:spLocks noChangeArrowheads="1"/>
                                </wps:cNvSpPr>
                                <wps:spPr bwMode="auto">
                                  <a:xfrm>
                                    <a:off x="538" y="11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2" name="Rectangle 2821"/>
                                <wps:cNvSpPr>
                                  <a:spLocks noChangeArrowheads="1"/>
                                </wps:cNvSpPr>
                                <wps:spPr bwMode="auto">
                                  <a:xfrm>
                                    <a:off x="538" y="114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3" name="Rectangle 2822"/>
                                <wps:cNvSpPr>
                                  <a:spLocks noChangeArrowheads="1"/>
                                </wps:cNvSpPr>
                                <wps:spPr bwMode="auto">
                                  <a:xfrm>
                                    <a:off x="538" y="11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4" name="Rectangle 2823"/>
                                <wps:cNvSpPr>
                                  <a:spLocks noChangeArrowheads="1"/>
                                </wps:cNvSpPr>
                                <wps:spPr bwMode="auto">
                                  <a:xfrm>
                                    <a:off x="538" y="11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5" name="Rectangle 2824"/>
                                <wps:cNvSpPr>
                                  <a:spLocks noChangeArrowheads="1"/>
                                </wps:cNvSpPr>
                                <wps:spPr bwMode="auto">
                                  <a:xfrm>
                                    <a:off x="538" y="11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6" name="Rectangle 2825"/>
                                <wps:cNvSpPr>
                                  <a:spLocks noChangeArrowheads="1"/>
                                </wps:cNvSpPr>
                                <wps:spPr bwMode="auto">
                                  <a:xfrm>
                                    <a:off x="538" y="11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7" name="Rectangle 2826"/>
                                <wps:cNvSpPr>
                                  <a:spLocks noChangeArrowheads="1"/>
                                </wps:cNvSpPr>
                                <wps:spPr bwMode="auto">
                                  <a:xfrm>
                                    <a:off x="538" y="117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8" name="Rectangle 2827"/>
                                <wps:cNvSpPr>
                                  <a:spLocks noChangeArrowheads="1"/>
                                </wps:cNvSpPr>
                                <wps:spPr bwMode="auto">
                                  <a:xfrm>
                                    <a:off x="538" y="11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9" name="Rectangle 2828"/>
                                <wps:cNvSpPr>
                                  <a:spLocks noChangeArrowheads="1"/>
                                </wps:cNvSpPr>
                                <wps:spPr bwMode="auto">
                                  <a:xfrm>
                                    <a:off x="538" y="11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0" name="Rectangle 2829"/>
                                <wps:cNvSpPr>
                                  <a:spLocks noChangeArrowheads="1"/>
                                </wps:cNvSpPr>
                                <wps:spPr bwMode="auto">
                                  <a:xfrm>
                                    <a:off x="538" y="11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1" name="Rectangle 2830"/>
                                <wps:cNvSpPr>
                                  <a:spLocks noChangeArrowheads="1"/>
                                </wps:cNvSpPr>
                                <wps:spPr bwMode="auto">
                                  <a:xfrm>
                                    <a:off x="538" y="11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2" name="Rectangle 2831"/>
                                <wps:cNvSpPr>
                                  <a:spLocks noChangeArrowheads="1"/>
                                </wps:cNvSpPr>
                                <wps:spPr bwMode="auto">
                                  <a:xfrm>
                                    <a:off x="538" y="119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3" name="Rectangle 2832"/>
                                <wps:cNvSpPr>
                                  <a:spLocks noChangeArrowheads="1"/>
                                </wps:cNvSpPr>
                                <wps:spPr bwMode="auto">
                                  <a:xfrm>
                                    <a:off x="538" y="11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4" name="Rectangle 2833"/>
                                <wps:cNvSpPr>
                                  <a:spLocks noChangeArrowheads="1"/>
                                </wps:cNvSpPr>
                                <wps:spPr bwMode="auto">
                                  <a:xfrm>
                                    <a:off x="538" y="12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5" name="Rectangle 2834"/>
                                <wps:cNvSpPr>
                                  <a:spLocks noChangeArrowheads="1"/>
                                </wps:cNvSpPr>
                                <wps:spPr bwMode="auto">
                                  <a:xfrm>
                                    <a:off x="538" y="12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6" name="Rectangle 2835"/>
                                <wps:cNvSpPr>
                                  <a:spLocks noChangeArrowheads="1"/>
                                </wps:cNvSpPr>
                                <wps:spPr bwMode="auto">
                                  <a:xfrm>
                                    <a:off x="538" y="12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7" name="Rectangle 2836"/>
                                <wps:cNvSpPr>
                                  <a:spLocks noChangeArrowheads="1"/>
                                </wps:cNvSpPr>
                                <wps:spPr bwMode="auto">
                                  <a:xfrm>
                                    <a:off x="538" y="121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8" name="Rectangle 2837"/>
                                <wps:cNvSpPr>
                                  <a:spLocks noChangeArrowheads="1"/>
                                </wps:cNvSpPr>
                                <wps:spPr bwMode="auto">
                                  <a:xfrm>
                                    <a:off x="538" y="12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5249" name="Group 2838"/>
                              <wpg:cNvGrpSpPr>
                                <a:grpSpLocks/>
                              </wpg:cNvGrpSpPr>
                              <wpg:grpSpPr bwMode="auto">
                                <a:xfrm>
                                  <a:off x="2540" y="59690"/>
                                  <a:ext cx="1033145" cy="751205"/>
                                  <a:chOff x="19" y="144"/>
                                  <a:chExt cx="2499" cy="1818"/>
                                </a:xfrm>
                              </wpg:grpSpPr>
                              <wps:wsp>
                                <wps:cNvPr id="25250" name="Rectangle 2839"/>
                                <wps:cNvSpPr>
                                  <a:spLocks noChangeArrowheads="1"/>
                                </wps:cNvSpPr>
                                <wps:spPr bwMode="auto">
                                  <a:xfrm>
                                    <a:off x="538" y="12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51" name="Rectangle 2840"/>
                                <wps:cNvSpPr>
                                  <a:spLocks noChangeArrowheads="1"/>
                                </wps:cNvSpPr>
                                <wps:spPr bwMode="auto">
                                  <a:xfrm>
                                    <a:off x="538" y="12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52" name="Rectangle 2841"/>
                                <wps:cNvSpPr>
                                  <a:spLocks noChangeArrowheads="1"/>
                                </wps:cNvSpPr>
                                <wps:spPr bwMode="auto">
                                  <a:xfrm>
                                    <a:off x="538" y="12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53" name="Rectangle 2842"/>
                                <wps:cNvSpPr>
                                  <a:spLocks noChangeArrowheads="1"/>
                                </wps:cNvSpPr>
                                <wps:spPr bwMode="auto">
                                  <a:xfrm>
                                    <a:off x="538" y="124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54" name="Rectangle 2843"/>
                                <wps:cNvSpPr>
                                  <a:spLocks noChangeArrowheads="1"/>
                                </wps:cNvSpPr>
                                <wps:spPr bwMode="auto">
                                  <a:xfrm>
                                    <a:off x="538" y="12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55" name="Rectangle 2844"/>
                                <wps:cNvSpPr>
                                  <a:spLocks noChangeArrowheads="1"/>
                                </wps:cNvSpPr>
                                <wps:spPr bwMode="auto">
                                  <a:xfrm>
                                    <a:off x="538" y="12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56" name="Rectangle 2845"/>
                                <wps:cNvSpPr>
                                  <a:spLocks noChangeArrowheads="1"/>
                                </wps:cNvSpPr>
                                <wps:spPr bwMode="auto">
                                  <a:xfrm>
                                    <a:off x="538" y="12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57" name="Rectangle 2846"/>
                                <wps:cNvSpPr>
                                  <a:spLocks noChangeArrowheads="1"/>
                                </wps:cNvSpPr>
                                <wps:spPr bwMode="auto">
                                  <a:xfrm>
                                    <a:off x="538" y="12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58" name="Rectangle 2847"/>
                                <wps:cNvSpPr>
                                  <a:spLocks noChangeArrowheads="1"/>
                                </wps:cNvSpPr>
                                <wps:spPr bwMode="auto">
                                  <a:xfrm>
                                    <a:off x="538" y="126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59" name="Rectangle 2848"/>
                                <wps:cNvSpPr>
                                  <a:spLocks noChangeArrowheads="1"/>
                                </wps:cNvSpPr>
                                <wps:spPr bwMode="auto">
                                  <a:xfrm>
                                    <a:off x="538" y="12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0" name="Rectangle 2849"/>
                                <wps:cNvSpPr>
                                  <a:spLocks noChangeArrowheads="1"/>
                                </wps:cNvSpPr>
                                <wps:spPr bwMode="auto">
                                  <a:xfrm>
                                    <a:off x="538" y="12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1" name="Rectangle 2850"/>
                                <wps:cNvSpPr>
                                  <a:spLocks noChangeArrowheads="1"/>
                                </wps:cNvSpPr>
                                <wps:spPr bwMode="auto">
                                  <a:xfrm>
                                    <a:off x="538" y="12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2" name="Rectangle 2851"/>
                                <wps:cNvSpPr>
                                  <a:spLocks noChangeArrowheads="1"/>
                                </wps:cNvSpPr>
                                <wps:spPr bwMode="auto">
                                  <a:xfrm>
                                    <a:off x="538" y="12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3" name="Rectangle 2852"/>
                                <wps:cNvSpPr>
                                  <a:spLocks noChangeArrowheads="1"/>
                                </wps:cNvSpPr>
                                <wps:spPr bwMode="auto">
                                  <a:xfrm>
                                    <a:off x="538" y="129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4" name="Rectangle 2853"/>
                                <wps:cNvSpPr>
                                  <a:spLocks noChangeArrowheads="1"/>
                                </wps:cNvSpPr>
                                <wps:spPr bwMode="auto">
                                  <a:xfrm>
                                    <a:off x="538" y="12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5" name="Rectangle 2854"/>
                                <wps:cNvSpPr>
                                  <a:spLocks noChangeArrowheads="1"/>
                                </wps:cNvSpPr>
                                <wps:spPr bwMode="auto">
                                  <a:xfrm>
                                    <a:off x="538" y="13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6" name="Rectangle 2855"/>
                                <wps:cNvSpPr>
                                  <a:spLocks noChangeArrowheads="1"/>
                                </wps:cNvSpPr>
                                <wps:spPr bwMode="auto">
                                  <a:xfrm>
                                    <a:off x="538" y="13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7" name="Rectangle 2856"/>
                                <wps:cNvSpPr>
                                  <a:spLocks noChangeArrowheads="1"/>
                                </wps:cNvSpPr>
                                <wps:spPr bwMode="auto">
                                  <a:xfrm>
                                    <a:off x="538" y="13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8" name="Rectangle 2857"/>
                                <wps:cNvSpPr>
                                  <a:spLocks noChangeArrowheads="1"/>
                                </wps:cNvSpPr>
                                <wps:spPr bwMode="auto">
                                  <a:xfrm>
                                    <a:off x="538" y="131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9" name="Rectangle 2858"/>
                                <wps:cNvSpPr>
                                  <a:spLocks noChangeArrowheads="1"/>
                                </wps:cNvSpPr>
                                <wps:spPr bwMode="auto">
                                  <a:xfrm>
                                    <a:off x="538" y="13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0" name="Rectangle 2859"/>
                                <wps:cNvSpPr>
                                  <a:spLocks noChangeArrowheads="1"/>
                                </wps:cNvSpPr>
                                <wps:spPr bwMode="auto">
                                  <a:xfrm>
                                    <a:off x="538" y="13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1" name="Rectangle 2860"/>
                                <wps:cNvSpPr>
                                  <a:spLocks noChangeArrowheads="1"/>
                                </wps:cNvSpPr>
                                <wps:spPr bwMode="auto">
                                  <a:xfrm>
                                    <a:off x="538" y="13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2" name="Rectangle 2861"/>
                                <wps:cNvSpPr>
                                  <a:spLocks noChangeArrowheads="1"/>
                                </wps:cNvSpPr>
                                <wps:spPr bwMode="auto">
                                  <a:xfrm>
                                    <a:off x="538" y="13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3" name="Rectangle 2862"/>
                                <wps:cNvSpPr>
                                  <a:spLocks noChangeArrowheads="1"/>
                                </wps:cNvSpPr>
                                <wps:spPr bwMode="auto">
                                  <a:xfrm>
                                    <a:off x="538" y="133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4" name="Rectangle 2863"/>
                                <wps:cNvSpPr>
                                  <a:spLocks noChangeArrowheads="1"/>
                                </wps:cNvSpPr>
                                <wps:spPr bwMode="auto">
                                  <a:xfrm>
                                    <a:off x="538" y="13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5" name="Rectangle 2864"/>
                                <wps:cNvSpPr>
                                  <a:spLocks noChangeArrowheads="1"/>
                                </wps:cNvSpPr>
                                <wps:spPr bwMode="auto">
                                  <a:xfrm>
                                    <a:off x="538" y="13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6" name="Rectangle 2865"/>
                                <wps:cNvSpPr>
                                  <a:spLocks noChangeArrowheads="1"/>
                                </wps:cNvSpPr>
                                <wps:spPr bwMode="auto">
                                  <a:xfrm>
                                    <a:off x="538" y="13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7" name="Rectangle 2866"/>
                                <wps:cNvSpPr>
                                  <a:spLocks noChangeArrowheads="1"/>
                                </wps:cNvSpPr>
                                <wps:spPr bwMode="auto">
                                  <a:xfrm>
                                    <a:off x="538" y="13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8" name="Rectangle 2867"/>
                                <wps:cNvSpPr>
                                  <a:spLocks noChangeArrowheads="1"/>
                                </wps:cNvSpPr>
                                <wps:spPr bwMode="auto">
                                  <a:xfrm>
                                    <a:off x="538" y="136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79" name="Rectangle 2868"/>
                                <wps:cNvSpPr>
                                  <a:spLocks noChangeArrowheads="1"/>
                                </wps:cNvSpPr>
                                <wps:spPr bwMode="auto">
                                  <a:xfrm>
                                    <a:off x="538" y="13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0" name="Rectangle 2869"/>
                                <wps:cNvSpPr>
                                  <a:spLocks noChangeArrowheads="1"/>
                                </wps:cNvSpPr>
                                <wps:spPr bwMode="auto">
                                  <a:xfrm>
                                    <a:off x="538" y="13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1" name="Rectangle 2870"/>
                                <wps:cNvSpPr>
                                  <a:spLocks noChangeArrowheads="1"/>
                                </wps:cNvSpPr>
                                <wps:spPr bwMode="auto">
                                  <a:xfrm>
                                    <a:off x="538" y="13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2" name="Rectangle 2871"/>
                                <wps:cNvSpPr>
                                  <a:spLocks noChangeArrowheads="1"/>
                                </wps:cNvSpPr>
                                <wps:spPr bwMode="auto">
                                  <a:xfrm>
                                    <a:off x="538" y="13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3" name="Rectangle 2872"/>
                                <wps:cNvSpPr>
                                  <a:spLocks noChangeArrowheads="1"/>
                                </wps:cNvSpPr>
                                <wps:spPr bwMode="auto">
                                  <a:xfrm>
                                    <a:off x="538" y="138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4" name="Rectangle 2873"/>
                                <wps:cNvSpPr>
                                  <a:spLocks noChangeArrowheads="1"/>
                                </wps:cNvSpPr>
                                <wps:spPr bwMode="auto">
                                  <a:xfrm>
                                    <a:off x="538" y="13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5" name="Rectangle 2874"/>
                                <wps:cNvSpPr>
                                  <a:spLocks noChangeArrowheads="1"/>
                                </wps:cNvSpPr>
                                <wps:spPr bwMode="auto">
                                  <a:xfrm>
                                    <a:off x="538" y="13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6" name="Rectangle 2875"/>
                                <wps:cNvSpPr>
                                  <a:spLocks noChangeArrowheads="1"/>
                                </wps:cNvSpPr>
                                <wps:spPr bwMode="auto">
                                  <a:xfrm>
                                    <a:off x="538" y="14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7" name="Rectangle 2876"/>
                                <wps:cNvSpPr>
                                  <a:spLocks noChangeArrowheads="1"/>
                                </wps:cNvSpPr>
                                <wps:spPr bwMode="auto">
                                  <a:xfrm>
                                    <a:off x="538" y="152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8" name="Rectangle 2877"/>
                                <wps:cNvSpPr>
                                  <a:spLocks noChangeArrowheads="1"/>
                                </wps:cNvSpPr>
                                <wps:spPr bwMode="auto">
                                  <a:xfrm>
                                    <a:off x="538" y="15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89" name="Rectangle 2878"/>
                                <wps:cNvSpPr>
                                  <a:spLocks noChangeArrowheads="1"/>
                                </wps:cNvSpPr>
                                <wps:spPr bwMode="auto">
                                  <a:xfrm>
                                    <a:off x="538" y="15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0" name="Rectangle 2879"/>
                                <wps:cNvSpPr>
                                  <a:spLocks noChangeArrowheads="1"/>
                                </wps:cNvSpPr>
                                <wps:spPr bwMode="auto">
                                  <a:xfrm>
                                    <a:off x="538" y="15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1" name="Rectangle 2880"/>
                                <wps:cNvSpPr>
                                  <a:spLocks noChangeArrowheads="1"/>
                                </wps:cNvSpPr>
                                <wps:spPr bwMode="auto">
                                  <a:xfrm>
                                    <a:off x="538" y="15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2" name="Rectangle 2881"/>
                                <wps:cNvSpPr>
                                  <a:spLocks noChangeArrowheads="1"/>
                                </wps:cNvSpPr>
                                <wps:spPr bwMode="auto">
                                  <a:xfrm>
                                    <a:off x="538" y="155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3" name="Rectangle 2882"/>
                                <wps:cNvSpPr>
                                  <a:spLocks noChangeArrowheads="1"/>
                                </wps:cNvSpPr>
                                <wps:spPr bwMode="auto">
                                  <a:xfrm>
                                    <a:off x="538" y="15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4" name="Rectangle 2883"/>
                                <wps:cNvSpPr>
                                  <a:spLocks noChangeArrowheads="1"/>
                                </wps:cNvSpPr>
                                <wps:spPr bwMode="auto">
                                  <a:xfrm>
                                    <a:off x="538" y="15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5" name="Rectangle 2884"/>
                                <wps:cNvSpPr>
                                  <a:spLocks noChangeArrowheads="1"/>
                                </wps:cNvSpPr>
                                <wps:spPr bwMode="auto">
                                  <a:xfrm>
                                    <a:off x="538" y="15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6" name="Rectangle 2885"/>
                                <wps:cNvSpPr>
                                  <a:spLocks noChangeArrowheads="1"/>
                                </wps:cNvSpPr>
                                <wps:spPr bwMode="auto">
                                  <a:xfrm>
                                    <a:off x="538" y="15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7" name="Rectangle 2886"/>
                                <wps:cNvSpPr>
                                  <a:spLocks noChangeArrowheads="1"/>
                                </wps:cNvSpPr>
                                <wps:spPr bwMode="auto">
                                  <a:xfrm>
                                    <a:off x="538" y="157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8" name="Rectangle 2887"/>
                                <wps:cNvSpPr>
                                  <a:spLocks noChangeArrowheads="1"/>
                                </wps:cNvSpPr>
                                <wps:spPr bwMode="auto">
                                  <a:xfrm>
                                    <a:off x="538" y="15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9" name="Rectangle 2888"/>
                                <wps:cNvSpPr>
                                  <a:spLocks noChangeArrowheads="1"/>
                                </wps:cNvSpPr>
                                <wps:spPr bwMode="auto">
                                  <a:xfrm>
                                    <a:off x="538" y="15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0" name="Rectangle 2889"/>
                                <wps:cNvSpPr>
                                  <a:spLocks noChangeArrowheads="1"/>
                                </wps:cNvSpPr>
                                <wps:spPr bwMode="auto">
                                  <a:xfrm>
                                    <a:off x="538" y="15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1" name="Rectangle 2890"/>
                                <wps:cNvSpPr>
                                  <a:spLocks noChangeArrowheads="1"/>
                                </wps:cNvSpPr>
                                <wps:spPr bwMode="auto">
                                  <a:xfrm>
                                    <a:off x="538" y="15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2" name="Rectangle 2891"/>
                                <wps:cNvSpPr>
                                  <a:spLocks noChangeArrowheads="1"/>
                                </wps:cNvSpPr>
                                <wps:spPr bwMode="auto">
                                  <a:xfrm>
                                    <a:off x="538" y="159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3" name="Rectangle 2892"/>
                                <wps:cNvSpPr>
                                  <a:spLocks noChangeArrowheads="1"/>
                                </wps:cNvSpPr>
                                <wps:spPr bwMode="auto">
                                  <a:xfrm>
                                    <a:off x="538" y="16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4" name="Rectangle 2893"/>
                                <wps:cNvSpPr>
                                  <a:spLocks noChangeArrowheads="1"/>
                                </wps:cNvSpPr>
                                <wps:spPr bwMode="auto">
                                  <a:xfrm>
                                    <a:off x="538" y="16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5" name="Rectangle 2894"/>
                                <wps:cNvSpPr>
                                  <a:spLocks noChangeArrowheads="1"/>
                                </wps:cNvSpPr>
                                <wps:spPr bwMode="auto">
                                  <a:xfrm>
                                    <a:off x="538" y="16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6" name="Rectangle 2895"/>
                                <wps:cNvSpPr>
                                  <a:spLocks noChangeArrowheads="1"/>
                                </wps:cNvSpPr>
                                <wps:spPr bwMode="auto">
                                  <a:xfrm>
                                    <a:off x="538" y="16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7" name="Rectangle 2896"/>
                                <wps:cNvSpPr>
                                  <a:spLocks noChangeArrowheads="1"/>
                                </wps:cNvSpPr>
                                <wps:spPr bwMode="auto">
                                  <a:xfrm>
                                    <a:off x="538" y="162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8" name="Rectangle 2897"/>
                                <wps:cNvSpPr>
                                  <a:spLocks noChangeArrowheads="1"/>
                                </wps:cNvSpPr>
                                <wps:spPr bwMode="auto">
                                  <a:xfrm>
                                    <a:off x="538" y="16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09" name="Rectangle 2898"/>
                                <wps:cNvSpPr>
                                  <a:spLocks noChangeArrowheads="1"/>
                                </wps:cNvSpPr>
                                <wps:spPr bwMode="auto">
                                  <a:xfrm>
                                    <a:off x="538" y="16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0" name="Rectangle 2899"/>
                                <wps:cNvSpPr>
                                  <a:spLocks noChangeArrowheads="1"/>
                                </wps:cNvSpPr>
                                <wps:spPr bwMode="auto">
                                  <a:xfrm>
                                    <a:off x="538" y="16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1" name="Rectangle 2900"/>
                                <wps:cNvSpPr>
                                  <a:spLocks noChangeArrowheads="1"/>
                                </wps:cNvSpPr>
                                <wps:spPr bwMode="auto">
                                  <a:xfrm>
                                    <a:off x="538" y="16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2" name="Rectangle 2901"/>
                                <wps:cNvSpPr>
                                  <a:spLocks noChangeArrowheads="1"/>
                                </wps:cNvSpPr>
                                <wps:spPr bwMode="auto">
                                  <a:xfrm>
                                    <a:off x="538" y="176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3" name="Rectangle 2902"/>
                                <wps:cNvSpPr>
                                  <a:spLocks noChangeArrowheads="1"/>
                                </wps:cNvSpPr>
                                <wps:spPr bwMode="auto">
                                  <a:xfrm>
                                    <a:off x="538" y="17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4" name="Rectangle 2903"/>
                                <wps:cNvSpPr>
                                  <a:spLocks noChangeArrowheads="1"/>
                                </wps:cNvSpPr>
                                <wps:spPr bwMode="auto">
                                  <a:xfrm>
                                    <a:off x="538" y="17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5" name="Rectangle 2904"/>
                                <wps:cNvSpPr>
                                  <a:spLocks noChangeArrowheads="1"/>
                                </wps:cNvSpPr>
                                <wps:spPr bwMode="auto">
                                  <a:xfrm>
                                    <a:off x="538" y="17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6" name="Rectangle 2905"/>
                                <wps:cNvSpPr>
                                  <a:spLocks noChangeArrowheads="1"/>
                                </wps:cNvSpPr>
                                <wps:spPr bwMode="auto">
                                  <a:xfrm>
                                    <a:off x="538" y="17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7" name="Rectangle 2906"/>
                                <wps:cNvSpPr>
                                  <a:spLocks noChangeArrowheads="1"/>
                                </wps:cNvSpPr>
                                <wps:spPr bwMode="auto">
                                  <a:xfrm>
                                    <a:off x="538" y="179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8" name="Rectangle 2907"/>
                                <wps:cNvSpPr>
                                  <a:spLocks noChangeArrowheads="1"/>
                                </wps:cNvSpPr>
                                <wps:spPr bwMode="auto">
                                  <a:xfrm>
                                    <a:off x="538" y="17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19" name="Rectangle 2908"/>
                                <wps:cNvSpPr>
                                  <a:spLocks noChangeArrowheads="1"/>
                                </wps:cNvSpPr>
                                <wps:spPr bwMode="auto">
                                  <a:xfrm>
                                    <a:off x="538" y="17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0" name="Rectangle 2909"/>
                                <wps:cNvSpPr>
                                  <a:spLocks noChangeArrowheads="1"/>
                                </wps:cNvSpPr>
                                <wps:spPr bwMode="auto">
                                  <a:xfrm>
                                    <a:off x="538" y="18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1" name="Rectangle 2910"/>
                                <wps:cNvSpPr>
                                  <a:spLocks noChangeArrowheads="1"/>
                                </wps:cNvSpPr>
                                <wps:spPr bwMode="auto">
                                  <a:xfrm>
                                    <a:off x="538" y="18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2" name="Rectangle 2911"/>
                                <wps:cNvSpPr>
                                  <a:spLocks noChangeArrowheads="1"/>
                                </wps:cNvSpPr>
                                <wps:spPr bwMode="auto">
                                  <a:xfrm>
                                    <a:off x="538" y="181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3" name="Rectangle 2912"/>
                                <wps:cNvSpPr>
                                  <a:spLocks noChangeArrowheads="1"/>
                                </wps:cNvSpPr>
                                <wps:spPr bwMode="auto">
                                  <a:xfrm>
                                    <a:off x="538" y="18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4" name="Rectangle 2913"/>
                                <wps:cNvSpPr>
                                  <a:spLocks noChangeArrowheads="1"/>
                                </wps:cNvSpPr>
                                <wps:spPr bwMode="auto">
                                  <a:xfrm>
                                    <a:off x="538" y="18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5" name="Rectangle 2914"/>
                                <wps:cNvSpPr>
                                  <a:spLocks noChangeArrowheads="1"/>
                                </wps:cNvSpPr>
                                <wps:spPr bwMode="auto">
                                  <a:xfrm>
                                    <a:off x="538" y="18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6" name="Rectangle 2915"/>
                                <wps:cNvSpPr>
                                  <a:spLocks noChangeArrowheads="1"/>
                                </wps:cNvSpPr>
                                <wps:spPr bwMode="auto">
                                  <a:xfrm>
                                    <a:off x="538" y="18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7" name="Rectangle 2916"/>
                                <wps:cNvSpPr>
                                  <a:spLocks noChangeArrowheads="1"/>
                                </wps:cNvSpPr>
                                <wps:spPr bwMode="auto">
                                  <a:xfrm>
                                    <a:off x="538" y="183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8" name="Rectangle 2917"/>
                                <wps:cNvSpPr>
                                  <a:spLocks noChangeArrowheads="1"/>
                                </wps:cNvSpPr>
                                <wps:spPr bwMode="auto">
                                  <a:xfrm>
                                    <a:off x="538" y="18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29" name="Rectangle 2918"/>
                                <wps:cNvSpPr>
                                  <a:spLocks noChangeArrowheads="1"/>
                                </wps:cNvSpPr>
                                <wps:spPr bwMode="auto">
                                  <a:xfrm>
                                    <a:off x="538" y="18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0" name="Rectangle 2919"/>
                                <wps:cNvSpPr>
                                  <a:spLocks noChangeArrowheads="1"/>
                                </wps:cNvSpPr>
                                <wps:spPr bwMode="auto">
                                  <a:xfrm>
                                    <a:off x="538" y="18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1" name="Rectangle 2920"/>
                                <wps:cNvSpPr>
                                  <a:spLocks noChangeArrowheads="1"/>
                                </wps:cNvSpPr>
                                <wps:spPr bwMode="auto">
                                  <a:xfrm>
                                    <a:off x="538" y="18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2" name="Rectangle 2921"/>
                                <wps:cNvSpPr>
                                  <a:spLocks noChangeArrowheads="1"/>
                                </wps:cNvSpPr>
                                <wps:spPr bwMode="auto">
                                  <a:xfrm>
                                    <a:off x="538" y="18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3" name="Rectangle 2922"/>
                                <wps:cNvSpPr>
                                  <a:spLocks noChangeArrowheads="1"/>
                                </wps:cNvSpPr>
                                <wps:spPr bwMode="auto">
                                  <a:xfrm>
                                    <a:off x="538" y="18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4" name="Rectangle 2923"/>
                                <wps:cNvSpPr>
                                  <a:spLocks noChangeArrowheads="1"/>
                                </wps:cNvSpPr>
                                <wps:spPr bwMode="auto">
                                  <a:xfrm>
                                    <a:off x="538" y="18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5" name="Rectangle 2924"/>
                                <wps:cNvSpPr>
                                  <a:spLocks noChangeArrowheads="1"/>
                                </wps:cNvSpPr>
                                <wps:spPr bwMode="auto">
                                  <a:xfrm>
                                    <a:off x="538" y="18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6" name="Rectangle 2925"/>
                                <wps:cNvSpPr>
                                  <a:spLocks noChangeArrowheads="1"/>
                                </wps:cNvSpPr>
                                <wps:spPr bwMode="auto">
                                  <a:xfrm>
                                    <a:off x="538" y="18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7" name="Rectangle 2926"/>
                                <wps:cNvSpPr>
                                  <a:spLocks noChangeArrowheads="1"/>
                                </wps:cNvSpPr>
                                <wps:spPr bwMode="auto">
                                  <a:xfrm>
                                    <a:off x="538" y="18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8" name="Rectangle 2927"/>
                                <wps:cNvSpPr>
                                  <a:spLocks noChangeArrowheads="1"/>
                                </wps:cNvSpPr>
                                <wps:spPr bwMode="auto">
                                  <a:xfrm>
                                    <a:off x="538" y="18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39" name="Rectangle 2928"/>
                                <wps:cNvSpPr>
                                  <a:spLocks noChangeArrowheads="1"/>
                                </wps:cNvSpPr>
                                <wps:spPr bwMode="auto">
                                  <a:xfrm>
                                    <a:off x="538" y="18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0" name="Rectangle 2929"/>
                                <wps:cNvSpPr>
                                  <a:spLocks noChangeArrowheads="1"/>
                                </wps:cNvSpPr>
                                <wps:spPr bwMode="auto">
                                  <a:xfrm>
                                    <a:off x="538" y="19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1" name="Rectangle 2930"/>
                                <wps:cNvSpPr>
                                  <a:spLocks noChangeArrowheads="1"/>
                                </wps:cNvSpPr>
                                <wps:spPr bwMode="auto">
                                  <a:xfrm>
                                    <a:off x="538" y="190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2" name="Rectangle 2931"/>
                                <wps:cNvSpPr>
                                  <a:spLocks noChangeArrowheads="1"/>
                                </wps:cNvSpPr>
                                <wps:spPr bwMode="auto">
                                  <a:xfrm>
                                    <a:off x="538" y="19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3" name="Rectangle 2932"/>
                                <wps:cNvSpPr>
                                  <a:spLocks noChangeArrowheads="1"/>
                                </wps:cNvSpPr>
                                <wps:spPr bwMode="auto">
                                  <a:xfrm>
                                    <a:off x="538" y="19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4" name="Rectangle 2933"/>
                                <wps:cNvSpPr>
                                  <a:spLocks noChangeArrowheads="1"/>
                                </wps:cNvSpPr>
                                <wps:spPr bwMode="auto">
                                  <a:xfrm>
                                    <a:off x="538" y="19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5" name="Rectangle 2934"/>
                                <wps:cNvSpPr>
                                  <a:spLocks noChangeArrowheads="1"/>
                                </wps:cNvSpPr>
                                <wps:spPr bwMode="auto">
                                  <a:xfrm>
                                    <a:off x="538" y="19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6" name="Rectangle 2935"/>
                                <wps:cNvSpPr>
                                  <a:spLocks noChangeArrowheads="1"/>
                                </wps:cNvSpPr>
                                <wps:spPr bwMode="auto">
                                  <a:xfrm>
                                    <a:off x="538" y="192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7" name="Rectangle 2936"/>
                                <wps:cNvSpPr>
                                  <a:spLocks noChangeArrowheads="1"/>
                                </wps:cNvSpPr>
                                <wps:spPr bwMode="auto">
                                  <a:xfrm>
                                    <a:off x="538" y="19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8" name="Rectangle 2937"/>
                                <wps:cNvSpPr>
                                  <a:spLocks noChangeArrowheads="1"/>
                                </wps:cNvSpPr>
                                <wps:spPr bwMode="auto">
                                  <a:xfrm>
                                    <a:off x="538" y="19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49" name="Rectangle 2938"/>
                                <wps:cNvSpPr>
                                  <a:spLocks noChangeArrowheads="1"/>
                                </wps:cNvSpPr>
                                <wps:spPr bwMode="auto">
                                  <a:xfrm>
                                    <a:off x="538" y="19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50" name="Rectangle 2939"/>
                                <wps:cNvSpPr>
                                  <a:spLocks noChangeArrowheads="1"/>
                                </wps:cNvSpPr>
                                <wps:spPr bwMode="auto">
                                  <a:xfrm>
                                    <a:off x="538" y="19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51" name="Rectangle 2940"/>
                                <wps:cNvSpPr>
                                  <a:spLocks noChangeArrowheads="1"/>
                                </wps:cNvSpPr>
                                <wps:spPr bwMode="auto">
                                  <a:xfrm>
                                    <a:off x="538" y="195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52" name="Rectangle 2941"/>
                                <wps:cNvSpPr>
                                  <a:spLocks noChangeArrowheads="1"/>
                                </wps:cNvSpPr>
                                <wps:spPr bwMode="auto">
                                  <a:xfrm>
                                    <a:off x="538" y="19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53" name="Freeform 2942"/>
                                <wps:cNvSpPr>
                                  <a:spLocks/>
                                </wps:cNvSpPr>
                                <wps:spPr bwMode="auto">
                                  <a:xfrm>
                                    <a:off x="19" y="1607"/>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5 h 19"/>
                                      <a:gd name="T10" fmla="*/ 5 w 1153"/>
                                      <a:gd name="T11" fmla="*/ 15 h 19"/>
                                      <a:gd name="T12" fmla="*/ 5 w 1153"/>
                                      <a:gd name="T13" fmla="*/ 19 h 19"/>
                                      <a:gd name="T14" fmla="*/ 1149 w 1153"/>
                                      <a:gd name="T15" fmla="*/ 19 h 19"/>
                                      <a:gd name="T16" fmla="*/ 1149 w 1153"/>
                                      <a:gd name="T17" fmla="*/ 15 h 19"/>
                                      <a:gd name="T18" fmla="*/ 1153 w 1153"/>
                                      <a:gd name="T19" fmla="*/ 15 h 19"/>
                                      <a:gd name="T20" fmla="*/ 1153 w 1153"/>
                                      <a:gd name="T21" fmla="*/ 5 h 19"/>
                                      <a:gd name="T22" fmla="*/ 1149 w 1153"/>
                                      <a:gd name="T23" fmla="*/ 5 h 19"/>
                                      <a:gd name="T24" fmla="*/ 1149 w 1153"/>
                                      <a:gd name="T25" fmla="*/ 0 h 19"/>
                                      <a:gd name="T26" fmla="*/ 1144 w 1153"/>
                                      <a:gd name="T27" fmla="*/ 0 h 19"/>
                                      <a:gd name="T28" fmla="*/ 10 w 1153"/>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153" h="19">
                                        <a:moveTo>
                                          <a:pt x="10" y="0"/>
                                        </a:moveTo>
                                        <a:lnTo>
                                          <a:pt x="5" y="0"/>
                                        </a:lnTo>
                                        <a:lnTo>
                                          <a:pt x="5" y="5"/>
                                        </a:lnTo>
                                        <a:lnTo>
                                          <a:pt x="0" y="5"/>
                                        </a:lnTo>
                                        <a:lnTo>
                                          <a:pt x="0" y="15"/>
                                        </a:lnTo>
                                        <a:lnTo>
                                          <a:pt x="5" y="15"/>
                                        </a:lnTo>
                                        <a:lnTo>
                                          <a:pt x="5" y="19"/>
                                        </a:lnTo>
                                        <a:lnTo>
                                          <a:pt x="1149" y="19"/>
                                        </a:lnTo>
                                        <a:lnTo>
                                          <a:pt x="1149" y="15"/>
                                        </a:lnTo>
                                        <a:lnTo>
                                          <a:pt x="1153" y="15"/>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54" name="Oval 2943"/>
                                <wps:cNvSpPr>
                                  <a:spLocks noChangeArrowheads="1"/>
                                </wps:cNvSpPr>
                                <wps:spPr bwMode="auto">
                                  <a:xfrm>
                                    <a:off x="1884" y="1103"/>
                                    <a:ext cx="576" cy="576"/>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55" name="Freeform 2944"/>
                                <wps:cNvSpPr>
                                  <a:spLocks/>
                                </wps:cNvSpPr>
                                <wps:spPr bwMode="auto">
                                  <a:xfrm>
                                    <a:off x="1874" y="1094"/>
                                    <a:ext cx="591" cy="590"/>
                                  </a:xfrm>
                                  <a:custGeom>
                                    <a:avLst/>
                                    <a:gdLst>
                                      <a:gd name="T0" fmla="*/ 5 w 591"/>
                                      <a:gd name="T1" fmla="*/ 350 h 590"/>
                                      <a:gd name="T2" fmla="*/ 24 w 591"/>
                                      <a:gd name="T3" fmla="*/ 417 h 590"/>
                                      <a:gd name="T4" fmla="*/ 43 w 591"/>
                                      <a:gd name="T5" fmla="*/ 456 h 590"/>
                                      <a:gd name="T6" fmla="*/ 115 w 591"/>
                                      <a:gd name="T7" fmla="*/ 532 h 590"/>
                                      <a:gd name="T8" fmla="*/ 149 w 591"/>
                                      <a:gd name="T9" fmla="*/ 552 h 590"/>
                                      <a:gd name="T10" fmla="*/ 221 w 591"/>
                                      <a:gd name="T11" fmla="*/ 580 h 590"/>
                                      <a:gd name="T12" fmla="*/ 274 w 591"/>
                                      <a:gd name="T13" fmla="*/ 585 h 590"/>
                                      <a:gd name="T14" fmla="*/ 308 w 591"/>
                                      <a:gd name="T15" fmla="*/ 585 h 590"/>
                                      <a:gd name="T16" fmla="*/ 360 w 591"/>
                                      <a:gd name="T17" fmla="*/ 580 h 590"/>
                                      <a:gd name="T18" fmla="*/ 433 w 591"/>
                                      <a:gd name="T19" fmla="*/ 552 h 590"/>
                                      <a:gd name="T20" fmla="*/ 466 w 591"/>
                                      <a:gd name="T21" fmla="*/ 532 h 590"/>
                                      <a:gd name="T22" fmla="*/ 533 w 591"/>
                                      <a:gd name="T23" fmla="*/ 465 h 590"/>
                                      <a:gd name="T24" fmla="*/ 553 w 591"/>
                                      <a:gd name="T25" fmla="*/ 432 h 590"/>
                                      <a:gd name="T26" fmla="*/ 581 w 591"/>
                                      <a:gd name="T27" fmla="*/ 360 h 590"/>
                                      <a:gd name="T28" fmla="*/ 586 w 591"/>
                                      <a:gd name="T29" fmla="*/ 307 h 590"/>
                                      <a:gd name="T30" fmla="*/ 586 w 591"/>
                                      <a:gd name="T31" fmla="*/ 273 h 590"/>
                                      <a:gd name="T32" fmla="*/ 581 w 591"/>
                                      <a:gd name="T33" fmla="*/ 221 h 590"/>
                                      <a:gd name="T34" fmla="*/ 553 w 591"/>
                                      <a:gd name="T35" fmla="*/ 149 h 590"/>
                                      <a:gd name="T36" fmla="*/ 533 w 591"/>
                                      <a:gd name="T37" fmla="*/ 115 h 590"/>
                                      <a:gd name="T38" fmla="*/ 457 w 591"/>
                                      <a:gd name="T39" fmla="*/ 43 h 590"/>
                                      <a:gd name="T40" fmla="*/ 418 w 591"/>
                                      <a:gd name="T41" fmla="*/ 24 h 590"/>
                                      <a:gd name="T42" fmla="*/ 351 w 591"/>
                                      <a:gd name="T43" fmla="*/ 5 h 590"/>
                                      <a:gd name="T44" fmla="*/ 231 w 591"/>
                                      <a:gd name="T45" fmla="*/ 5 h 590"/>
                                      <a:gd name="T46" fmla="*/ 163 w 591"/>
                                      <a:gd name="T47" fmla="*/ 24 h 590"/>
                                      <a:gd name="T48" fmla="*/ 125 w 591"/>
                                      <a:gd name="T49" fmla="*/ 43 h 590"/>
                                      <a:gd name="T50" fmla="*/ 34 w 591"/>
                                      <a:gd name="T51" fmla="*/ 149 h 590"/>
                                      <a:gd name="T52" fmla="*/ 5 w 591"/>
                                      <a:gd name="T53" fmla="*/ 221 h 590"/>
                                      <a:gd name="T54" fmla="*/ 0 w 591"/>
                                      <a:gd name="T55" fmla="*/ 293 h 590"/>
                                      <a:gd name="T56" fmla="*/ 24 w 591"/>
                                      <a:gd name="T57" fmla="*/ 230 h 590"/>
                                      <a:gd name="T58" fmla="*/ 43 w 591"/>
                                      <a:gd name="T59" fmla="*/ 173 h 590"/>
                                      <a:gd name="T60" fmla="*/ 63 w 591"/>
                                      <a:gd name="T61" fmla="*/ 134 h 590"/>
                                      <a:gd name="T62" fmla="*/ 159 w 591"/>
                                      <a:gd name="T63" fmla="*/ 53 h 590"/>
                                      <a:gd name="T64" fmla="*/ 221 w 591"/>
                                      <a:gd name="T65" fmla="*/ 24 h 590"/>
                                      <a:gd name="T66" fmla="*/ 293 w 591"/>
                                      <a:gd name="T67" fmla="*/ 19 h 590"/>
                                      <a:gd name="T68" fmla="*/ 360 w 591"/>
                                      <a:gd name="T69" fmla="*/ 24 h 590"/>
                                      <a:gd name="T70" fmla="*/ 423 w 591"/>
                                      <a:gd name="T71" fmla="*/ 53 h 590"/>
                                      <a:gd name="T72" fmla="*/ 457 w 591"/>
                                      <a:gd name="T73" fmla="*/ 72 h 590"/>
                                      <a:gd name="T74" fmla="*/ 519 w 591"/>
                                      <a:gd name="T75" fmla="*/ 134 h 590"/>
                                      <a:gd name="T76" fmla="*/ 543 w 591"/>
                                      <a:gd name="T77" fmla="*/ 173 h 590"/>
                                      <a:gd name="T78" fmla="*/ 562 w 591"/>
                                      <a:gd name="T79" fmla="*/ 230 h 590"/>
                                      <a:gd name="T80" fmla="*/ 572 w 591"/>
                                      <a:gd name="T81" fmla="*/ 293 h 590"/>
                                      <a:gd name="T82" fmla="*/ 567 w 591"/>
                                      <a:gd name="T83" fmla="*/ 336 h 590"/>
                                      <a:gd name="T84" fmla="*/ 548 w 591"/>
                                      <a:gd name="T85" fmla="*/ 398 h 590"/>
                                      <a:gd name="T86" fmla="*/ 529 w 591"/>
                                      <a:gd name="T87" fmla="*/ 436 h 590"/>
                                      <a:gd name="T88" fmla="*/ 505 w 591"/>
                                      <a:gd name="T89" fmla="*/ 470 h 590"/>
                                      <a:gd name="T90" fmla="*/ 447 w 591"/>
                                      <a:gd name="T91" fmla="*/ 518 h 590"/>
                                      <a:gd name="T92" fmla="*/ 408 w 591"/>
                                      <a:gd name="T93" fmla="*/ 542 h 590"/>
                                      <a:gd name="T94" fmla="*/ 351 w 591"/>
                                      <a:gd name="T95" fmla="*/ 561 h 590"/>
                                      <a:gd name="T96" fmla="*/ 288 w 591"/>
                                      <a:gd name="T97" fmla="*/ 571 h 590"/>
                                      <a:gd name="T98" fmla="*/ 245 w 591"/>
                                      <a:gd name="T99" fmla="*/ 566 h 590"/>
                                      <a:gd name="T100" fmla="*/ 183 w 591"/>
                                      <a:gd name="T101" fmla="*/ 547 h 590"/>
                                      <a:gd name="T102" fmla="*/ 149 w 591"/>
                                      <a:gd name="T103" fmla="*/ 528 h 590"/>
                                      <a:gd name="T104" fmla="*/ 82 w 591"/>
                                      <a:gd name="T105" fmla="*/ 470 h 590"/>
                                      <a:gd name="T106" fmla="*/ 58 w 591"/>
                                      <a:gd name="T107" fmla="*/ 436 h 590"/>
                                      <a:gd name="T108" fmla="*/ 38 w 591"/>
                                      <a:gd name="T109" fmla="*/ 398 h 590"/>
                                      <a:gd name="T110" fmla="*/ 19 w 591"/>
                                      <a:gd name="T111" fmla="*/ 336 h 5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91" h="590">
                                        <a:moveTo>
                                          <a:pt x="0" y="293"/>
                                        </a:moveTo>
                                        <a:lnTo>
                                          <a:pt x="0" y="336"/>
                                        </a:lnTo>
                                        <a:lnTo>
                                          <a:pt x="5" y="350"/>
                                        </a:lnTo>
                                        <a:lnTo>
                                          <a:pt x="5" y="360"/>
                                        </a:lnTo>
                                        <a:lnTo>
                                          <a:pt x="19" y="408"/>
                                        </a:lnTo>
                                        <a:lnTo>
                                          <a:pt x="24" y="417"/>
                                        </a:lnTo>
                                        <a:lnTo>
                                          <a:pt x="34" y="432"/>
                                        </a:lnTo>
                                        <a:lnTo>
                                          <a:pt x="38" y="446"/>
                                        </a:lnTo>
                                        <a:lnTo>
                                          <a:pt x="43" y="456"/>
                                        </a:lnTo>
                                        <a:lnTo>
                                          <a:pt x="53" y="465"/>
                                        </a:lnTo>
                                        <a:lnTo>
                                          <a:pt x="63" y="480"/>
                                        </a:lnTo>
                                        <a:lnTo>
                                          <a:pt x="115" y="532"/>
                                        </a:lnTo>
                                        <a:lnTo>
                                          <a:pt x="125" y="537"/>
                                        </a:lnTo>
                                        <a:lnTo>
                                          <a:pt x="139" y="547"/>
                                        </a:lnTo>
                                        <a:lnTo>
                                          <a:pt x="149" y="552"/>
                                        </a:lnTo>
                                        <a:lnTo>
                                          <a:pt x="163" y="561"/>
                                        </a:lnTo>
                                        <a:lnTo>
                                          <a:pt x="173" y="566"/>
                                        </a:lnTo>
                                        <a:lnTo>
                                          <a:pt x="221" y="580"/>
                                        </a:lnTo>
                                        <a:lnTo>
                                          <a:pt x="231" y="580"/>
                                        </a:lnTo>
                                        <a:lnTo>
                                          <a:pt x="245" y="585"/>
                                        </a:lnTo>
                                        <a:lnTo>
                                          <a:pt x="274" y="585"/>
                                        </a:lnTo>
                                        <a:lnTo>
                                          <a:pt x="293" y="590"/>
                                        </a:lnTo>
                                        <a:lnTo>
                                          <a:pt x="298" y="590"/>
                                        </a:lnTo>
                                        <a:lnTo>
                                          <a:pt x="308" y="585"/>
                                        </a:lnTo>
                                        <a:lnTo>
                                          <a:pt x="336" y="585"/>
                                        </a:lnTo>
                                        <a:lnTo>
                                          <a:pt x="351" y="580"/>
                                        </a:lnTo>
                                        <a:lnTo>
                                          <a:pt x="360" y="580"/>
                                        </a:lnTo>
                                        <a:lnTo>
                                          <a:pt x="408" y="566"/>
                                        </a:lnTo>
                                        <a:lnTo>
                                          <a:pt x="418" y="561"/>
                                        </a:lnTo>
                                        <a:lnTo>
                                          <a:pt x="433" y="552"/>
                                        </a:lnTo>
                                        <a:lnTo>
                                          <a:pt x="447" y="547"/>
                                        </a:lnTo>
                                        <a:lnTo>
                                          <a:pt x="457" y="537"/>
                                        </a:lnTo>
                                        <a:lnTo>
                                          <a:pt x="466" y="532"/>
                                        </a:lnTo>
                                        <a:lnTo>
                                          <a:pt x="481" y="523"/>
                                        </a:lnTo>
                                        <a:lnTo>
                                          <a:pt x="524" y="480"/>
                                        </a:lnTo>
                                        <a:lnTo>
                                          <a:pt x="533" y="465"/>
                                        </a:lnTo>
                                        <a:lnTo>
                                          <a:pt x="538" y="456"/>
                                        </a:lnTo>
                                        <a:lnTo>
                                          <a:pt x="548" y="446"/>
                                        </a:lnTo>
                                        <a:lnTo>
                                          <a:pt x="553" y="432"/>
                                        </a:lnTo>
                                        <a:lnTo>
                                          <a:pt x="562" y="417"/>
                                        </a:lnTo>
                                        <a:lnTo>
                                          <a:pt x="567" y="408"/>
                                        </a:lnTo>
                                        <a:lnTo>
                                          <a:pt x="581" y="360"/>
                                        </a:lnTo>
                                        <a:lnTo>
                                          <a:pt x="581" y="350"/>
                                        </a:lnTo>
                                        <a:lnTo>
                                          <a:pt x="586" y="336"/>
                                        </a:lnTo>
                                        <a:lnTo>
                                          <a:pt x="586" y="307"/>
                                        </a:lnTo>
                                        <a:lnTo>
                                          <a:pt x="591" y="297"/>
                                        </a:lnTo>
                                        <a:lnTo>
                                          <a:pt x="591" y="293"/>
                                        </a:lnTo>
                                        <a:lnTo>
                                          <a:pt x="586" y="273"/>
                                        </a:lnTo>
                                        <a:lnTo>
                                          <a:pt x="586" y="245"/>
                                        </a:lnTo>
                                        <a:lnTo>
                                          <a:pt x="581" y="230"/>
                                        </a:lnTo>
                                        <a:lnTo>
                                          <a:pt x="581" y="221"/>
                                        </a:lnTo>
                                        <a:lnTo>
                                          <a:pt x="567" y="173"/>
                                        </a:lnTo>
                                        <a:lnTo>
                                          <a:pt x="562" y="163"/>
                                        </a:lnTo>
                                        <a:lnTo>
                                          <a:pt x="553" y="149"/>
                                        </a:lnTo>
                                        <a:lnTo>
                                          <a:pt x="548" y="139"/>
                                        </a:lnTo>
                                        <a:lnTo>
                                          <a:pt x="538" y="125"/>
                                        </a:lnTo>
                                        <a:lnTo>
                                          <a:pt x="533" y="115"/>
                                        </a:lnTo>
                                        <a:lnTo>
                                          <a:pt x="481" y="62"/>
                                        </a:lnTo>
                                        <a:lnTo>
                                          <a:pt x="466" y="53"/>
                                        </a:lnTo>
                                        <a:lnTo>
                                          <a:pt x="457" y="43"/>
                                        </a:lnTo>
                                        <a:lnTo>
                                          <a:pt x="447" y="38"/>
                                        </a:lnTo>
                                        <a:lnTo>
                                          <a:pt x="433" y="33"/>
                                        </a:lnTo>
                                        <a:lnTo>
                                          <a:pt x="418" y="24"/>
                                        </a:lnTo>
                                        <a:lnTo>
                                          <a:pt x="408" y="19"/>
                                        </a:lnTo>
                                        <a:lnTo>
                                          <a:pt x="360" y="5"/>
                                        </a:lnTo>
                                        <a:lnTo>
                                          <a:pt x="351" y="5"/>
                                        </a:lnTo>
                                        <a:lnTo>
                                          <a:pt x="336" y="0"/>
                                        </a:lnTo>
                                        <a:lnTo>
                                          <a:pt x="245" y="0"/>
                                        </a:lnTo>
                                        <a:lnTo>
                                          <a:pt x="231" y="5"/>
                                        </a:lnTo>
                                        <a:lnTo>
                                          <a:pt x="221" y="5"/>
                                        </a:lnTo>
                                        <a:lnTo>
                                          <a:pt x="173" y="19"/>
                                        </a:lnTo>
                                        <a:lnTo>
                                          <a:pt x="163" y="24"/>
                                        </a:lnTo>
                                        <a:lnTo>
                                          <a:pt x="149" y="33"/>
                                        </a:lnTo>
                                        <a:lnTo>
                                          <a:pt x="139" y="38"/>
                                        </a:lnTo>
                                        <a:lnTo>
                                          <a:pt x="125" y="43"/>
                                        </a:lnTo>
                                        <a:lnTo>
                                          <a:pt x="43" y="125"/>
                                        </a:lnTo>
                                        <a:lnTo>
                                          <a:pt x="38" y="139"/>
                                        </a:lnTo>
                                        <a:lnTo>
                                          <a:pt x="34" y="149"/>
                                        </a:lnTo>
                                        <a:lnTo>
                                          <a:pt x="24" y="163"/>
                                        </a:lnTo>
                                        <a:lnTo>
                                          <a:pt x="19" y="173"/>
                                        </a:lnTo>
                                        <a:lnTo>
                                          <a:pt x="5" y="221"/>
                                        </a:lnTo>
                                        <a:lnTo>
                                          <a:pt x="5" y="230"/>
                                        </a:lnTo>
                                        <a:lnTo>
                                          <a:pt x="0" y="245"/>
                                        </a:lnTo>
                                        <a:lnTo>
                                          <a:pt x="0" y="293"/>
                                        </a:lnTo>
                                        <a:lnTo>
                                          <a:pt x="19" y="293"/>
                                        </a:lnTo>
                                        <a:lnTo>
                                          <a:pt x="19" y="245"/>
                                        </a:lnTo>
                                        <a:lnTo>
                                          <a:pt x="24" y="230"/>
                                        </a:lnTo>
                                        <a:lnTo>
                                          <a:pt x="24" y="221"/>
                                        </a:lnTo>
                                        <a:lnTo>
                                          <a:pt x="38" y="182"/>
                                        </a:lnTo>
                                        <a:lnTo>
                                          <a:pt x="43" y="173"/>
                                        </a:lnTo>
                                        <a:lnTo>
                                          <a:pt x="53" y="158"/>
                                        </a:lnTo>
                                        <a:lnTo>
                                          <a:pt x="58" y="149"/>
                                        </a:lnTo>
                                        <a:lnTo>
                                          <a:pt x="63" y="134"/>
                                        </a:lnTo>
                                        <a:lnTo>
                                          <a:pt x="135" y="62"/>
                                        </a:lnTo>
                                        <a:lnTo>
                                          <a:pt x="149" y="57"/>
                                        </a:lnTo>
                                        <a:lnTo>
                                          <a:pt x="159" y="53"/>
                                        </a:lnTo>
                                        <a:lnTo>
                                          <a:pt x="173" y="43"/>
                                        </a:lnTo>
                                        <a:lnTo>
                                          <a:pt x="183" y="38"/>
                                        </a:lnTo>
                                        <a:lnTo>
                                          <a:pt x="221" y="24"/>
                                        </a:lnTo>
                                        <a:lnTo>
                                          <a:pt x="231" y="24"/>
                                        </a:lnTo>
                                        <a:lnTo>
                                          <a:pt x="245" y="19"/>
                                        </a:lnTo>
                                        <a:lnTo>
                                          <a:pt x="293" y="19"/>
                                        </a:lnTo>
                                        <a:lnTo>
                                          <a:pt x="336" y="19"/>
                                        </a:lnTo>
                                        <a:lnTo>
                                          <a:pt x="351" y="24"/>
                                        </a:lnTo>
                                        <a:lnTo>
                                          <a:pt x="360" y="24"/>
                                        </a:lnTo>
                                        <a:lnTo>
                                          <a:pt x="399" y="38"/>
                                        </a:lnTo>
                                        <a:lnTo>
                                          <a:pt x="408" y="43"/>
                                        </a:lnTo>
                                        <a:lnTo>
                                          <a:pt x="423" y="53"/>
                                        </a:lnTo>
                                        <a:lnTo>
                                          <a:pt x="437" y="57"/>
                                        </a:lnTo>
                                        <a:lnTo>
                                          <a:pt x="447" y="62"/>
                                        </a:lnTo>
                                        <a:lnTo>
                                          <a:pt x="457" y="72"/>
                                        </a:lnTo>
                                        <a:lnTo>
                                          <a:pt x="471" y="81"/>
                                        </a:lnTo>
                                        <a:lnTo>
                                          <a:pt x="514" y="125"/>
                                        </a:lnTo>
                                        <a:lnTo>
                                          <a:pt x="519" y="134"/>
                                        </a:lnTo>
                                        <a:lnTo>
                                          <a:pt x="529" y="149"/>
                                        </a:lnTo>
                                        <a:lnTo>
                                          <a:pt x="533" y="158"/>
                                        </a:lnTo>
                                        <a:lnTo>
                                          <a:pt x="543" y="173"/>
                                        </a:lnTo>
                                        <a:lnTo>
                                          <a:pt x="548" y="182"/>
                                        </a:lnTo>
                                        <a:lnTo>
                                          <a:pt x="562" y="221"/>
                                        </a:lnTo>
                                        <a:lnTo>
                                          <a:pt x="562" y="230"/>
                                        </a:lnTo>
                                        <a:lnTo>
                                          <a:pt x="567" y="245"/>
                                        </a:lnTo>
                                        <a:lnTo>
                                          <a:pt x="567" y="273"/>
                                        </a:lnTo>
                                        <a:lnTo>
                                          <a:pt x="572" y="293"/>
                                        </a:lnTo>
                                        <a:lnTo>
                                          <a:pt x="572" y="288"/>
                                        </a:lnTo>
                                        <a:lnTo>
                                          <a:pt x="567" y="307"/>
                                        </a:lnTo>
                                        <a:lnTo>
                                          <a:pt x="567" y="336"/>
                                        </a:lnTo>
                                        <a:lnTo>
                                          <a:pt x="562" y="350"/>
                                        </a:lnTo>
                                        <a:lnTo>
                                          <a:pt x="562" y="360"/>
                                        </a:lnTo>
                                        <a:lnTo>
                                          <a:pt x="548" y="398"/>
                                        </a:lnTo>
                                        <a:lnTo>
                                          <a:pt x="543" y="408"/>
                                        </a:lnTo>
                                        <a:lnTo>
                                          <a:pt x="533" y="422"/>
                                        </a:lnTo>
                                        <a:lnTo>
                                          <a:pt x="529" y="436"/>
                                        </a:lnTo>
                                        <a:lnTo>
                                          <a:pt x="519" y="446"/>
                                        </a:lnTo>
                                        <a:lnTo>
                                          <a:pt x="514" y="456"/>
                                        </a:lnTo>
                                        <a:lnTo>
                                          <a:pt x="505" y="470"/>
                                        </a:lnTo>
                                        <a:lnTo>
                                          <a:pt x="471" y="504"/>
                                        </a:lnTo>
                                        <a:lnTo>
                                          <a:pt x="457" y="513"/>
                                        </a:lnTo>
                                        <a:lnTo>
                                          <a:pt x="447" y="518"/>
                                        </a:lnTo>
                                        <a:lnTo>
                                          <a:pt x="437" y="528"/>
                                        </a:lnTo>
                                        <a:lnTo>
                                          <a:pt x="423" y="532"/>
                                        </a:lnTo>
                                        <a:lnTo>
                                          <a:pt x="408" y="542"/>
                                        </a:lnTo>
                                        <a:lnTo>
                                          <a:pt x="399" y="547"/>
                                        </a:lnTo>
                                        <a:lnTo>
                                          <a:pt x="360" y="561"/>
                                        </a:lnTo>
                                        <a:lnTo>
                                          <a:pt x="351" y="561"/>
                                        </a:lnTo>
                                        <a:lnTo>
                                          <a:pt x="336" y="566"/>
                                        </a:lnTo>
                                        <a:lnTo>
                                          <a:pt x="308" y="566"/>
                                        </a:lnTo>
                                        <a:lnTo>
                                          <a:pt x="288" y="571"/>
                                        </a:lnTo>
                                        <a:lnTo>
                                          <a:pt x="293" y="571"/>
                                        </a:lnTo>
                                        <a:lnTo>
                                          <a:pt x="274" y="566"/>
                                        </a:lnTo>
                                        <a:lnTo>
                                          <a:pt x="245" y="566"/>
                                        </a:lnTo>
                                        <a:lnTo>
                                          <a:pt x="231" y="561"/>
                                        </a:lnTo>
                                        <a:lnTo>
                                          <a:pt x="221" y="561"/>
                                        </a:lnTo>
                                        <a:lnTo>
                                          <a:pt x="183" y="547"/>
                                        </a:lnTo>
                                        <a:lnTo>
                                          <a:pt x="173" y="542"/>
                                        </a:lnTo>
                                        <a:lnTo>
                                          <a:pt x="159" y="532"/>
                                        </a:lnTo>
                                        <a:lnTo>
                                          <a:pt x="149" y="528"/>
                                        </a:lnTo>
                                        <a:lnTo>
                                          <a:pt x="135" y="518"/>
                                        </a:lnTo>
                                        <a:lnTo>
                                          <a:pt x="125" y="513"/>
                                        </a:lnTo>
                                        <a:lnTo>
                                          <a:pt x="82" y="470"/>
                                        </a:lnTo>
                                        <a:lnTo>
                                          <a:pt x="72" y="456"/>
                                        </a:lnTo>
                                        <a:lnTo>
                                          <a:pt x="63" y="446"/>
                                        </a:lnTo>
                                        <a:lnTo>
                                          <a:pt x="58" y="436"/>
                                        </a:lnTo>
                                        <a:lnTo>
                                          <a:pt x="53" y="422"/>
                                        </a:lnTo>
                                        <a:lnTo>
                                          <a:pt x="43" y="408"/>
                                        </a:lnTo>
                                        <a:lnTo>
                                          <a:pt x="38" y="398"/>
                                        </a:lnTo>
                                        <a:lnTo>
                                          <a:pt x="24" y="360"/>
                                        </a:lnTo>
                                        <a:lnTo>
                                          <a:pt x="24" y="350"/>
                                        </a:lnTo>
                                        <a:lnTo>
                                          <a:pt x="19" y="336"/>
                                        </a:lnTo>
                                        <a:lnTo>
                                          <a:pt x="19" y="293"/>
                                        </a:lnTo>
                                        <a:lnTo>
                                          <a:pt x="0" y="29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56" name="Freeform 2945"/>
                                <wps:cNvSpPr>
                                  <a:spLocks/>
                                </wps:cNvSpPr>
                                <wps:spPr bwMode="auto">
                                  <a:xfrm>
                                    <a:off x="1821" y="1041"/>
                                    <a:ext cx="130" cy="187"/>
                                  </a:xfrm>
                                  <a:custGeom>
                                    <a:avLst/>
                                    <a:gdLst>
                                      <a:gd name="T0" fmla="*/ 111 w 130"/>
                                      <a:gd name="T1" fmla="*/ 182 h 187"/>
                                      <a:gd name="T2" fmla="*/ 116 w 130"/>
                                      <a:gd name="T3" fmla="*/ 182 h 187"/>
                                      <a:gd name="T4" fmla="*/ 116 w 130"/>
                                      <a:gd name="T5" fmla="*/ 187 h 187"/>
                                      <a:gd name="T6" fmla="*/ 125 w 130"/>
                                      <a:gd name="T7" fmla="*/ 187 h 187"/>
                                      <a:gd name="T8" fmla="*/ 125 w 130"/>
                                      <a:gd name="T9" fmla="*/ 182 h 187"/>
                                      <a:gd name="T10" fmla="*/ 130 w 130"/>
                                      <a:gd name="T11" fmla="*/ 182 h 187"/>
                                      <a:gd name="T12" fmla="*/ 130 w 130"/>
                                      <a:gd name="T13" fmla="*/ 173 h 187"/>
                                      <a:gd name="T14" fmla="*/ 19 w 130"/>
                                      <a:gd name="T15" fmla="*/ 5 h 187"/>
                                      <a:gd name="T16" fmla="*/ 15 w 130"/>
                                      <a:gd name="T17" fmla="*/ 5 h 187"/>
                                      <a:gd name="T18" fmla="*/ 15 w 130"/>
                                      <a:gd name="T19" fmla="*/ 0 h 187"/>
                                      <a:gd name="T20" fmla="*/ 5 w 130"/>
                                      <a:gd name="T21" fmla="*/ 0 h 187"/>
                                      <a:gd name="T22" fmla="*/ 5 w 130"/>
                                      <a:gd name="T23" fmla="*/ 5 h 187"/>
                                      <a:gd name="T24" fmla="*/ 0 w 130"/>
                                      <a:gd name="T25" fmla="*/ 5 h 187"/>
                                      <a:gd name="T26" fmla="*/ 0 w 130"/>
                                      <a:gd name="T27" fmla="*/ 14 h 187"/>
                                      <a:gd name="T28" fmla="*/ 111 w 130"/>
                                      <a:gd name="T29" fmla="*/ 182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30" h="187">
                                        <a:moveTo>
                                          <a:pt x="111" y="182"/>
                                        </a:moveTo>
                                        <a:lnTo>
                                          <a:pt x="116" y="182"/>
                                        </a:lnTo>
                                        <a:lnTo>
                                          <a:pt x="116" y="187"/>
                                        </a:lnTo>
                                        <a:lnTo>
                                          <a:pt x="125" y="187"/>
                                        </a:lnTo>
                                        <a:lnTo>
                                          <a:pt x="125" y="182"/>
                                        </a:lnTo>
                                        <a:lnTo>
                                          <a:pt x="130" y="182"/>
                                        </a:lnTo>
                                        <a:lnTo>
                                          <a:pt x="130" y="173"/>
                                        </a:lnTo>
                                        <a:lnTo>
                                          <a:pt x="19" y="5"/>
                                        </a:lnTo>
                                        <a:lnTo>
                                          <a:pt x="15" y="5"/>
                                        </a:lnTo>
                                        <a:lnTo>
                                          <a:pt x="15" y="0"/>
                                        </a:lnTo>
                                        <a:lnTo>
                                          <a:pt x="5" y="0"/>
                                        </a:lnTo>
                                        <a:lnTo>
                                          <a:pt x="5" y="5"/>
                                        </a:lnTo>
                                        <a:lnTo>
                                          <a:pt x="0" y="5"/>
                                        </a:lnTo>
                                        <a:lnTo>
                                          <a:pt x="0" y="14"/>
                                        </a:lnTo>
                                        <a:lnTo>
                                          <a:pt x="111" y="1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57" name="Freeform 2946"/>
                                <wps:cNvSpPr>
                                  <a:spLocks/>
                                </wps:cNvSpPr>
                                <wps:spPr bwMode="auto">
                                  <a:xfrm>
                                    <a:off x="1821" y="302"/>
                                    <a:ext cx="19" cy="758"/>
                                  </a:xfrm>
                                  <a:custGeom>
                                    <a:avLst/>
                                    <a:gdLst>
                                      <a:gd name="T0" fmla="*/ 0 w 19"/>
                                      <a:gd name="T1" fmla="*/ 749 h 758"/>
                                      <a:gd name="T2" fmla="*/ 0 w 19"/>
                                      <a:gd name="T3" fmla="*/ 753 h 758"/>
                                      <a:gd name="T4" fmla="*/ 5 w 19"/>
                                      <a:gd name="T5" fmla="*/ 753 h 758"/>
                                      <a:gd name="T6" fmla="*/ 5 w 19"/>
                                      <a:gd name="T7" fmla="*/ 758 h 758"/>
                                      <a:gd name="T8" fmla="*/ 15 w 19"/>
                                      <a:gd name="T9" fmla="*/ 758 h 758"/>
                                      <a:gd name="T10" fmla="*/ 15 w 19"/>
                                      <a:gd name="T11" fmla="*/ 753 h 758"/>
                                      <a:gd name="T12" fmla="*/ 19 w 19"/>
                                      <a:gd name="T13" fmla="*/ 753 h 758"/>
                                      <a:gd name="T14" fmla="*/ 19 w 19"/>
                                      <a:gd name="T15" fmla="*/ 5 h 758"/>
                                      <a:gd name="T16" fmla="*/ 15 w 19"/>
                                      <a:gd name="T17" fmla="*/ 5 h 758"/>
                                      <a:gd name="T18" fmla="*/ 15 w 19"/>
                                      <a:gd name="T19" fmla="*/ 0 h 758"/>
                                      <a:gd name="T20" fmla="*/ 5 w 19"/>
                                      <a:gd name="T21" fmla="*/ 0 h 758"/>
                                      <a:gd name="T22" fmla="*/ 5 w 19"/>
                                      <a:gd name="T23" fmla="*/ 5 h 758"/>
                                      <a:gd name="T24" fmla="*/ 0 w 19"/>
                                      <a:gd name="T25" fmla="*/ 5 h 758"/>
                                      <a:gd name="T26" fmla="*/ 0 w 19"/>
                                      <a:gd name="T27" fmla="*/ 10 h 758"/>
                                      <a:gd name="T28" fmla="*/ 0 w 19"/>
                                      <a:gd name="T29" fmla="*/ 749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 h="758">
                                        <a:moveTo>
                                          <a:pt x="0" y="749"/>
                                        </a:moveTo>
                                        <a:lnTo>
                                          <a:pt x="0" y="753"/>
                                        </a:lnTo>
                                        <a:lnTo>
                                          <a:pt x="5" y="753"/>
                                        </a:lnTo>
                                        <a:lnTo>
                                          <a:pt x="5" y="758"/>
                                        </a:lnTo>
                                        <a:lnTo>
                                          <a:pt x="15" y="758"/>
                                        </a:lnTo>
                                        <a:lnTo>
                                          <a:pt x="15" y="753"/>
                                        </a:lnTo>
                                        <a:lnTo>
                                          <a:pt x="19" y="753"/>
                                        </a:lnTo>
                                        <a:lnTo>
                                          <a:pt x="19" y="5"/>
                                        </a:lnTo>
                                        <a:lnTo>
                                          <a:pt x="15" y="5"/>
                                        </a:lnTo>
                                        <a:lnTo>
                                          <a:pt x="15" y="0"/>
                                        </a:lnTo>
                                        <a:lnTo>
                                          <a:pt x="5" y="0"/>
                                        </a:lnTo>
                                        <a:lnTo>
                                          <a:pt x="5" y="5"/>
                                        </a:lnTo>
                                        <a:lnTo>
                                          <a:pt x="0" y="5"/>
                                        </a:lnTo>
                                        <a:lnTo>
                                          <a:pt x="0" y="10"/>
                                        </a:lnTo>
                                        <a:lnTo>
                                          <a:pt x="0" y="7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58" name="Freeform 2947"/>
                                <wps:cNvSpPr>
                                  <a:spLocks/>
                                </wps:cNvSpPr>
                                <wps:spPr bwMode="auto">
                                  <a:xfrm>
                                    <a:off x="2388" y="1041"/>
                                    <a:ext cx="130" cy="187"/>
                                  </a:xfrm>
                                  <a:custGeom>
                                    <a:avLst/>
                                    <a:gdLst>
                                      <a:gd name="T0" fmla="*/ 0 w 130"/>
                                      <a:gd name="T1" fmla="*/ 173 h 187"/>
                                      <a:gd name="T2" fmla="*/ 0 w 130"/>
                                      <a:gd name="T3" fmla="*/ 182 h 187"/>
                                      <a:gd name="T4" fmla="*/ 5 w 130"/>
                                      <a:gd name="T5" fmla="*/ 182 h 187"/>
                                      <a:gd name="T6" fmla="*/ 5 w 130"/>
                                      <a:gd name="T7" fmla="*/ 187 h 187"/>
                                      <a:gd name="T8" fmla="*/ 15 w 130"/>
                                      <a:gd name="T9" fmla="*/ 187 h 187"/>
                                      <a:gd name="T10" fmla="*/ 15 w 130"/>
                                      <a:gd name="T11" fmla="*/ 182 h 187"/>
                                      <a:gd name="T12" fmla="*/ 19 w 130"/>
                                      <a:gd name="T13" fmla="*/ 182 h 187"/>
                                      <a:gd name="T14" fmla="*/ 130 w 130"/>
                                      <a:gd name="T15" fmla="*/ 14 h 187"/>
                                      <a:gd name="T16" fmla="*/ 130 w 130"/>
                                      <a:gd name="T17" fmla="*/ 5 h 187"/>
                                      <a:gd name="T18" fmla="*/ 125 w 130"/>
                                      <a:gd name="T19" fmla="*/ 5 h 187"/>
                                      <a:gd name="T20" fmla="*/ 125 w 130"/>
                                      <a:gd name="T21" fmla="*/ 0 h 187"/>
                                      <a:gd name="T22" fmla="*/ 116 w 130"/>
                                      <a:gd name="T23" fmla="*/ 0 h 187"/>
                                      <a:gd name="T24" fmla="*/ 116 w 130"/>
                                      <a:gd name="T25" fmla="*/ 5 h 187"/>
                                      <a:gd name="T26" fmla="*/ 111 w 130"/>
                                      <a:gd name="T27" fmla="*/ 5 h 187"/>
                                      <a:gd name="T28" fmla="*/ 0 w 130"/>
                                      <a:gd name="T29" fmla="*/ 173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30" h="187">
                                        <a:moveTo>
                                          <a:pt x="0" y="173"/>
                                        </a:moveTo>
                                        <a:lnTo>
                                          <a:pt x="0" y="182"/>
                                        </a:lnTo>
                                        <a:lnTo>
                                          <a:pt x="5" y="182"/>
                                        </a:lnTo>
                                        <a:lnTo>
                                          <a:pt x="5" y="187"/>
                                        </a:lnTo>
                                        <a:lnTo>
                                          <a:pt x="15" y="187"/>
                                        </a:lnTo>
                                        <a:lnTo>
                                          <a:pt x="15" y="182"/>
                                        </a:lnTo>
                                        <a:lnTo>
                                          <a:pt x="19" y="182"/>
                                        </a:lnTo>
                                        <a:lnTo>
                                          <a:pt x="130" y="14"/>
                                        </a:lnTo>
                                        <a:lnTo>
                                          <a:pt x="130" y="5"/>
                                        </a:lnTo>
                                        <a:lnTo>
                                          <a:pt x="125" y="5"/>
                                        </a:lnTo>
                                        <a:lnTo>
                                          <a:pt x="125" y="0"/>
                                        </a:lnTo>
                                        <a:lnTo>
                                          <a:pt x="116" y="0"/>
                                        </a:lnTo>
                                        <a:lnTo>
                                          <a:pt x="116" y="5"/>
                                        </a:lnTo>
                                        <a:lnTo>
                                          <a:pt x="111" y="5"/>
                                        </a:lnTo>
                                        <a:lnTo>
                                          <a:pt x="0" y="17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59" name="Freeform 2948"/>
                                <wps:cNvSpPr>
                                  <a:spLocks/>
                                </wps:cNvSpPr>
                                <wps:spPr bwMode="auto">
                                  <a:xfrm>
                                    <a:off x="2499" y="302"/>
                                    <a:ext cx="19" cy="758"/>
                                  </a:xfrm>
                                  <a:custGeom>
                                    <a:avLst/>
                                    <a:gdLst>
                                      <a:gd name="T0" fmla="*/ 0 w 19"/>
                                      <a:gd name="T1" fmla="*/ 749 h 758"/>
                                      <a:gd name="T2" fmla="*/ 0 w 19"/>
                                      <a:gd name="T3" fmla="*/ 753 h 758"/>
                                      <a:gd name="T4" fmla="*/ 5 w 19"/>
                                      <a:gd name="T5" fmla="*/ 753 h 758"/>
                                      <a:gd name="T6" fmla="*/ 5 w 19"/>
                                      <a:gd name="T7" fmla="*/ 758 h 758"/>
                                      <a:gd name="T8" fmla="*/ 14 w 19"/>
                                      <a:gd name="T9" fmla="*/ 758 h 758"/>
                                      <a:gd name="T10" fmla="*/ 14 w 19"/>
                                      <a:gd name="T11" fmla="*/ 753 h 758"/>
                                      <a:gd name="T12" fmla="*/ 19 w 19"/>
                                      <a:gd name="T13" fmla="*/ 753 h 758"/>
                                      <a:gd name="T14" fmla="*/ 19 w 19"/>
                                      <a:gd name="T15" fmla="*/ 5 h 758"/>
                                      <a:gd name="T16" fmla="*/ 14 w 19"/>
                                      <a:gd name="T17" fmla="*/ 5 h 758"/>
                                      <a:gd name="T18" fmla="*/ 14 w 19"/>
                                      <a:gd name="T19" fmla="*/ 0 h 758"/>
                                      <a:gd name="T20" fmla="*/ 5 w 19"/>
                                      <a:gd name="T21" fmla="*/ 0 h 758"/>
                                      <a:gd name="T22" fmla="*/ 5 w 19"/>
                                      <a:gd name="T23" fmla="*/ 5 h 758"/>
                                      <a:gd name="T24" fmla="*/ 0 w 19"/>
                                      <a:gd name="T25" fmla="*/ 5 h 758"/>
                                      <a:gd name="T26" fmla="*/ 0 w 19"/>
                                      <a:gd name="T27" fmla="*/ 10 h 758"/>
                                      <a:gd name="T28" fmla="*/ 0 w 19"/>
                                      <a:gd name="T29" fmla="*/ 749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 h="758">
                                        <a:moveTo>
                                          <a:pt x="0" y="749"/>
                                        </a:moveTo>
                                        <a:lnTo>
                                          <a:pt x="0" y="753"/>
                                        </a:lnTo>
                                        <a:lnTo>
                                          <a:pt x="5" y="753"/>
                                        </a:lnTo>
                                        <a:lnTo>
                                          <a:pt x="5" y="758"/>
                                        </a:lnTo>
                                        <a:lnTo>
                                          <a:pt x="14" y="758"/>
                                        </a:lnTo>
                                        <a:lnTo>
                                          <a:pt x="14" y="753"/>
                                        </a:lnTo>
                                        <a:lnTo>
                                          <a:pt x="19" y="753"/>
                                        </a:lnTo>
                                        <a:lnTo>
                                          <a:pt x="19" y="5"/>
                                        </a:lnTo>
                                        <a:lnTo>
                                          <a:pt x="14" y="5"/>
                                        </a:lnTo>
                                        <a:lnTo>
                                          <a:pt x="14" y="0"/>
                                        </a:lnTo>
                                        <a:lnTo>
                                          <a:pt x="5" y="0"/>
                                        </a:lnTo>
                                        <a:lnTo>
                                          <a:pt x="5" y="5"/>
                                        </a:lnTo>
                                        <a:lnTo>
                                          <a:pt x="0" y="5"/>
                                        </a:lnTo>
                                        <a:lnTo>
                                          <a:pt x="0" y="10"/>
                                        </a:lnTo>
                                        <a:lnTo>
                                          <a:pt x="0" y="7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60" name="Freeform 2949"/>
                                <wps:cNvSpPr>
                                  <a:spLocks/>
                                </wps:cNvSpPr>
                                <wps:spPr bwMode="auto">
                                  <a:xfrm>
                                    <a:off x="1816" y="225"/>
                                    <a:ext cx="702" cy="159"/>
                                  </a:xfrm>
                                  <a:custGeom>
                                    <a:avLst/>
                                    <a:gdLst>
                                      <a:gd name="T0" fmla="*/ 10 w 702"/>
                                      <a:gd name="T1" fmla="*/ 96 h 159"/>
                                      <a:gd name="T2" fmla="*/ 24 w 702"/>
                                      <a:gd name="T3" fmla="*/ 87 h 159"/>
                                      <a:gd name="T4" fmla="*/ 24 w 702"/>
                                      <a:gd name="T5" fmla="*/ 72 h 159"/>
                                      <a:gd name="T6" fmla="*/ 34 w 702"/>
                                      <a:gd name="T7" fmla="*/ 53 h 159"/>
                                      <a:gd name="T8" fmla="*/ 44 w 702"/>
                                      <a:gd name="T9" fmla="*/ 48 h 159"/>
                                      <a:gd name="T10" fmla="*/ 58 w 702"/>
                                      <a:gd name="T11" fmla="*/ 39 h 159"/>
                                      <a:gd name="T12" fmla="*/ 72 w 702"/>
                                      <a:gd name="T13" fmla="*/ 29 h 159"/>
                                      <a:gd name="T14" fmla="*/ 101 w 702"/>
                                      <a:gd name="T15" fmla="*/ 29 h 159"/>
                                      <a:gd name="T16" fmla="*/ 154 w 702"/>
                                      <a:gd name="T17" fmla="*/ 20 h 159"/>
                                      <a:gd name="T18" fmla="*/ 207 w 702"/>
                                      <a:gd name="T19" fmla="*/ 24 h 159"/>
                                      <a:gd name="T20" fmla="*/ 226 w 702"/>
                                      <a:gd name="T21" fmla="*/ 34 h 159"/>
                                      <a:gd name="T22" fmla="*/ 241 w 702"/>
                                      <a:gd name="T23" fmla="*/ 44 h 159"/>
                                      <a:gd name="T24" fmla="*/ 265 w 702"/>
                                      <a:gd name="T25" fmla="*/ 53 h 159"/>
                                      <a:gd name="T26" fmla="*/ 274 w 702"/>
                                      <a:gd name="T27" fmla="*/ 72 h 159"/>
                                      <a:gd name="T28" fmla="*/ 293 w 702"/>
                                      <a:gd name="T29" fmla="*/ 96 h 159"/>
                                      <a:gd name="T30" fmla="*/ 318 w 702"/>
                                      <a:gd name="T31" fmla="*/ 125 h 159"/>
                                      <a:gd name="T32" fmla="*/ 337 w 702"/>
                                      <a:gd name="T33" fmla="*/ 144 h 159"/>
                                      <a:gd name="T34" fmla="*/ 366 w 702"/>
                                      <a:gd name="T35" fmla="*/ 159 h 159"/>
                                      <a:gd name="T36" fmla="*/ 524 w 702"/>
                                      <a:gd name="T37" fmla="*/ 154 h 159"/>
                                      <a:gd name="T38" fmla="*/ 548 w 702"/>
                                      <a:gd name="T39" fmla="*/ 144 h 159"/>
                                      <a:gd name="T40" fmla="*/ 577 w 702"/>
                                      <a:gd name="T41" fmla="*/ 140 h 159"/>
                                      <a:gd name="T42" fmla="*/ 596 w 702"/>
                                      <a:gd name="T43" fmla="*/ 130 h 159"/>
                                      <a:gd name="T44" fmla="*/ 615 w 702"/>
                                      <a:gd name="T45" fmla="*/ 125 h 159"/>
                                      <a:gd name="T46" fmla="*/ 635 w 702"/>
                                      <a:gd name="T47" fmla="*/ 116 h 159"/>
                                      <a:gd name="T48" fmla="*/ 654 w 702"/>
                                      <a:gd name="T49" fmla="*/ 111 h 159"/>
                                      <a:gd name="T50" fmla="*/ 678 w 702"/>
                                      <a:gd name="T51" fmla="*/ 101 h 159"/>
                                      <a:gd name="T52" fmla="*/ 702 w 702"/>
                                      <a:gd name="T53" fmla="*/ 92 h 159"/>
                                      <a:gd name="T54" fmla="*/ 688 w 702"/>
                                      <a:gd name="T55" fmla="*/ 77 h 159"/>
                                      <a:gd name="T56" fmla="*/ 668 w 702"/>
                                      <a:gd name="T57" fmla="*/ 82 h 159"/>
                                      <a:gd name="T58" fmla="*/ 644 w 702"/>
                                      <a:gd name="T59" fmla="*/ 92 h 159"/>
                                      <a:gd name="T60" fmla="*/ 625 w 702"/>
                                      <a:gd name="T61" fmla="*/ 96 h 159"/>
                                      <a:gd name="T62" fmla="*/ 606 w 702"/>
                                      <a:gd name="T63" fmla="*/ 106 h 159"/>
                                      <a:gd name="T64" fmla="*/ 587 w 702"/>
                                      <a:gd name="T65" fmla="*/ 111 h 159"/>
                                      <a:gd name="T66" fmla="*/ 567 w 702"/>
                                      <a:gd name="T67" fmla="*/ 120 h 159"/>
                                      <a:gd name="T68" fmla="*/ 539 w 702"/>
                                      <a:gd name="T69" fmla="*/ 125 h 159"/>
                                      <a:gd name="T70" fmla="*/ 519 w 702"/>
                                      <a:gd name="T71" fmla="*/ 140 h 159"/>
                                      <a:gd name="T72" fmla="*/ 447 w 702"/>
                                      <a:gd name="T73" fmla="*/ 140 h 159"/>
                                      <a:gd name="T74" fmla="*/ 356 w 702"/>
                                      <a:gd name="T75" fmla="*/ 135 h 159"/>
                                      <a:gd name="T76" fmla="*/ 356 w 702"/>
                                      <a:gd name="T77" fmla="*/ 130 h 159"/>
                                      <a:gd name="T78" fmla="*/ 327 w 702"/>
                                      <a:gd name="T79" fmla="*/ 106 h 159"/>
                                      <a:gd name="T80" fmla="*/ 313 w 702"/>
                                      <a:gd name="T81" fmla="*/ 92 h 159"/>
                                      <a:gd name="T82" fmla="*/ 298 w 702"/>
                                      <a:gd name="T83" fmla="*/ 82 h 159"/>
                                      <a:gd name="T84" fmla="*/ 293 w 702"/>
                                      <a:gd name="T85" fmla="*/ 63 h 159"/>
                                      <a:gd name="T86" fmla="*/ 284 w 702"/>
                                      <a:gd name="T87" fmla="*/ 53 h 159"/>
                                      <a:gd name="T88" fmla="*/ 269 w 702"/>
                                      <a:gd name="T89" fmla="*/ 39 h 159"/>
                                      <a:gd name="T90" fmla="*/ 245 w 702"/>
                                      <a:gd name="T91" fmla="*/ 24 h 159"/>
                                      <a:gd name="T92" fmla="*/ 231 w 702"/>
                                      <a:gd name="T93" fmla="*/ 10 h 159"/>
                                      <a:gd name="T94" fmla="*/ 188 w 702"/>
                                      <a:gd name="T95" fmla="*/ 5 h 159"/>
                                      <a:gd name="T96" fmla="*/ 140 w 702"/>
                                      <a:gd name="T97" fmla="*/ 5 h 159"/>
                                      <a:gd name="T98" fmla="*/ 77 w 702"/>
                                      <a:gd name="T99" fmla="*/ 15 h 159"/>
                                      <a:gd name="T100" fmla="*/ 58 w 702"/>
                                      <a:gd name="T101" fmla="*/ 29 h 159"/>
                                      <a:gd name="T102" fmla="*/ 44 w 702"/>
                                      <a:gd name="T103" fmla="*/ 24 h 159"/>
                                      <a:gd name="T104" fmla="*/ 29 w 702"/>
                                      <a:gd name="T105" fmla="*/ 34 h 159"/>
                                      <a:gd name="T106" fmla="*/ 10 w 702"/>
                                      <a:gd name="T107" fmla="*/ 48 h 159"/>
                                      <a:gd name="T108" fmla="*/ 5 w 702"/>
                                      <a:gd name="T109" fmla="*/ 63 h 159"/>
                                      <a:gd name="T110" fmla="*/ 10 w 702"/>
                                      <a:gd name="T111" fmla="*/ 92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702" h="159">
                                        <a:moveTo>
                                          <a:pt x="5" y="87"/>
                                        </a:moveTo>
                                        <a:lnTo>
                                          <a:pt x="5" y="92"/>
                                        </a:lnTo>
                                        <a:lnTo>
                                          <a:pt x="10" y="96"/>
                                        </a:lnTo>
                                        <a:lnTo>
                                          <a:pt x="20" y="96"/>
                                        </a:lnTo>
                                        <a:lnTo>
                                          <a:pt x="24" y="92"/>
                                        </a:lnTo>
                                        <a:lnTo>
                                          <a:pt x="24" y="87"/>
                                        </a:lnTo>
                                        <a:lnTo>
                                          <a:pt x="20" y="82"/>
                                        </a:lnTo>
                                        <a:lnTo>
                                          <a:pt x="20" y="77"/>
                                        </a:lnTo>
                                        <a:lnTo>
                                          <a:pt x="24" y="72"/>
                                        </a:lnTo>
                                        <a:lnTo>
                                          <a:pt x="20" y="63"/>
                                        </a:lnTo>
                                        <a:lnTo>
                                          <a:pt x="24" y="63"/>
                                        </a:lnTo>
                                        <a:lnTo>
                                          <a:pt x="34" y="53"/>
                                        </a:lnTo>
                                        <a:lnTo>
                                          <a:pt x="39" y="48"/>
                                        </a:lnTo>
                                        <a:lnTo>
                                          <a:pt x="39" y="44"/>
                                        </a:lnTo>
                                        <a:lnTo>
                                          <a:pt x="44" y="48"/>
                                        </a:lnTo>
                                        <a:lnTo>
                                          <a:pt x="48" y="44"/>
                                        </a:lnTo>
                                        <a:lnTo>
                                          <a:pt x="53" y="44"/>
                                        </a:lnTo>
                                        <a:lnTo>
                                          <a:pt x="58" y="39"/>
                                        </a:lnTo>
                                        <a:lnTo>
                                          <a:pt x="68" y="39"/>
                                        </a:lnTo>
                                        <a:lnTo>
                                          <a:pt x="77" y="29"/>
                                        </a:lnTo>
                                        <a:lnTo>
                                          <a:pt x="72" y="29"/>
                                        </a:lnTo>
                                        <a:lnTo>
                                          <a:pt x="87" y="29"/>
                                        </a:lnTo>
                                        <a:lnTo>
                                          <a:pt x="87" y="24"/>
                                        </a:lnTo>
                                        <a:lnTo>
                                          <a:pt x="101" y="29"/>
                                        </a:lnTo>
                                        <a:lnTo>
                                          <a:pt x="111" y="24"/>
                                        </a:lnTo>
                                        <a:lnTo>
                                          <a:pt x="149" y="24"/>
                                        </a:lnTo>
                                        <a:lnTo>
                                          <a:pt x="154" y="20"/>
                                        </a:lnTo>
                                        <a:lnTo>
                                          <a:pt x="178" y="20"/>
                                        </a:lnTo>
                                        <a:lnTo>
                                          <a:pt x="188" y="24"/>
                                        </a:lnTo>
                                        <a:lnTo>
                                          <a:pt x="207" y="24"/>
                                        </a:lnTo>
                                        <a:lnTo>
                                          <a:pt x="212" y="29"/>
                                        </a:lnTo>
                                        <a:lnTo>
                                          <a:pt x="221" y="29"/>
                                        </a:lnTo>
                                        <a:lnTo>
                                          <a:pt x="226" y="34"/>
                                        </a:lnTo>
                                        <a:lnTo>
                                          <a:pt x="236" y="39"/>
                                        </a:lnTo>
                                        <a:lnTo>
                                          <a:pt x="236" y="34"/>
                                        </a:lnTo>
                                        <a:lnTo>
                                          <a:pt x="241" y="44"/>
                                        </a:lnTo>
                                        <a:lnTo>
                                          <a:pt x="245" y="44"/>
                                        </a:lnTo>
                                        <a:lnTo>
                                          <a:pt x="260" y="58"/>
                                        </a:lnTo>
                                        <a:lnTo>
                                          <a:pt x="265" y="53"/>
                                        </a:lnTo>
                                        <a:lnTo>
                                          <a:pt x="260" y="58"/>
                                        </a:lnTo>
                                        <a:lnTo>
                                          <a:pt x="269" y="68"/>
                                        </a:lnTo>
                                        <a:lnTo>
                                          <a:pt x="274" y="72"/>
                                        </a:lnTo>
                                        <a:lnTo>
                                          <a:pt x="274" y="77"/>
                                        </a:lnTo>
                                        <a:lnTo>
                                          <a:pt x="284" y="87"/>
                                        </a:lnTo>
                                        <a:lnTo>
                                          <a:pt x="293" y="96"/>
                                        </a:lnTo>
                                        <a:lnTo>
                                          <a:pt x="293" y="101"/>
                                        </a:lnTo>
                                        <a:lnTo>
                                          <a:pt x="308" y="116"/>
                                        </a:lnTo>
                                        <a:lnTo>
                                          <a:pt x="318" y="125"/>
                                        </a:lnTo>
                                        <a:lnTo>
                                          <a:pt x="332" y="140"/>
                                        </a:lnTo>
                                        <a:lnTo>
                                          <a:pt x="337" y="140"/>
                                        </a:lnTo>
                                        <a:lnTo>
                                          <a:pt x="337" y="144"/>
                                        </a:lnTo>
                                        <a:lnTo>
                                          <a:pt x="351" y="154"/>
                                        </a:lnTo>
                                        <a:lnTo>
                                          <a:pt x="361" y="154"/>
                                        </a:lnTo>
                                        <a:lnTo>
                                          <a:pt x="366" y="159"/>
                                        </a:lnTo>
                                        <a:lnTo>
                                          <a:pt x="447" y="159"/>
                                        </a:lnTo>
                                        <a:lnTo>
                                          <a:pt x="457" y="154"/>
                                        </a:lnTo>
                                        <a:lnTo>
                                          <a:pt x="524" y="154"/>
                                        </a:lnTo>
                                        <a:lnTo>
                                          <a:pt x="529" y="149"/>
                                        </a:lnTo>
                                        <a:lnTo>
                                          <a:pt x="543" y="149"/>
                                        </a:lnTo>
                                        <a:lnTo>
                                          <a:pt x="548" y="144"/>
                                        </a:lnTo>
                                        <a:lnTo>
                                          <a:pt x="558" y="144"/>
                                        </a:lnTo>
                                        <a:lnTo>
                                          <a:pt x="563" y="140"/>
                                        </a:lnTo>
                                        <a:lnTo>
                                          <a:pt x="577" y="140"/>
                                        </a:lnTo>
                                        <a:lnTo>
                                          <a:pt x="582" y="135"/>
                                        </a:lnTo>
                                        <a:lnTo>
                                          <a:pt x="591" y="135"/>
                                        </a:lnTo>
                                        <a:lnTo>
                                          <a:pt x="596" y="130"/>
                                        </a:lnTo>
                                        <a:lnTo>
                                          <a:pt x="606" y="130"/>
                                        </a:lnTo>
                                        <a:lnTo>
                                          <a:pt x="611" y="125"/>
                                        </a:lnTo>
                                        <a:lnTo>
                                          <a:pt x="615" y="125"/>
                                        </a:lnTo>
                                        <a:lnTo>
                                          <a:pt x="620" y="120"/>
                                        </a:lnTo>
                                        <a:lnTo>
                                          <a:pt x="630" y="120"/>
                                        </a:lnTo>
                                        <a:lnTo>
                                          <a:pt x="635" y="116"/>
                                        </a:lnTo>
                                        <a:lnTo>
                                          <a:pt x="639" y="116"/>
                                        </a:lnTo>
                                        <a:lnTo>
                                          <a:pt x="644" y="111"/>
                                        </a:lnTo>
                                        <a:lnTo>
                                          <a:pt x="654" y="111"/>
                                        </a:lnTo>
                                        <a:lnTo>
                                          <a:pt x="659" y="106"/>
                                        </a:lnTo>
                                        <a:lnTo>
                                          <a:pt x="668" y="101"/>
                                        </a:lnTo>
                                        <a:lnTo>
                                          <a:pt x="678" y="101"/>
                                        </a:lnTo>
                                        <a:lnTo>
                                          <a:pt x="683" y="96"/>
                                        </a:lnTo>
                                        <a:lnTo>
                                          <a:pt x="697" y="96"/>
                                        </a:lnTo>
                                        <a:lnTo>
                                          <a:pt x="702" y="92"/>
                                        </a:lnTo>
                                        <a:lnTo>
                                          <a:pt x="702" y="82"/>
                                        </a:lnTo>
                                        <a:lnTo>
                                          <a:pt x="697" y="77"/>
                                        </a:lnTo>
                                        <a:lnTo>
                                          <a:pt x="688" y="77"/>
                                        </a:lnTo>
                                        <a:lnTo>
                                          <a:pt x="692" y="77"/>
                                        </a:lnTo>
                                        <a:lnTo>
                                          <a:pt x="673" y="77"/>
                                        </a:lnTo>
                                        <a:lnTo>
                                          <a:pt x="668" y="82"/>
                                        </a:lnTo>
                                        <a:lnTo>
                                          <a:pt x="659" y="87"/>
                                        </a:lnTo>
                                        <a:lnTo>
                                          <a:pt x="649" y="87"/>
                                        </a:lnTo>
                                        <a:lnTo>
                                          <a:pt x="644" y="92"/>
                                        </a:lnTo>
                                        <a:lnTo>
                                          <a:pt x="635" y="92"/>
                                        </a:lnTo>
                                        <a:lnTo>
                                          <a:pt x="630" y="96"/>
                                        </a:lnTo>
                                        <a:lnTo>
                                          <a:pt x="625" y="96"/>
                                        </a:lnTo>
                                        <a:lnTo>
                                          <a:pt x="620" y="101"/>
                                        </a:lnTo>
                                        <a:lnTo>
                                          <a:pt x="611" y="101"/>
                                        </a:lnTo>
                                        <a:lnTo>
                                          <a:pt x="606" y="106"/>
                                        </a:lnTo>
                                        <a:lnTo>
                                          <a:pt x="601" y="106"/>
                                        </a:lnTo>
                                        <a:lnTo>
                                          <a:pt x="596" y="111"/>
                                        </a:lnTo>
                                        <a:lnTo>
                                          <a:pt x="587" y="111"/>
                                        </a:lnTo>
                                        <a:lnTo>
                                          <a:pt x="582" y="116"/>
                                        </a:lnTo>
                                        <a:lnTo>
                                          <a:pt x="572" y="116"/>
                                        </a:lnTo>
                                        <a:lnTo>
                                          <a:pt x="567" y="120"/>
                                        </a:lnTo>
                                        <a:lnTo>
                                          <a:pt x="553" y="120"/>
                                        </a:lnTo>
                                        <a:lnTo>
                                          <a:pt x="548" y="125"/>
                                        </a:lnTo>
                                        <a:lnTo>
                                          <a:pt x="539" y="125"/>
                                        </a:lnTo>
                                        <a:lnTo>
                                          <a:pt x="534" y="130"/>
                                        </a:lnTo>
                                        <a:lnTo>
                                          <a:pt x="524" y="130"/>
                                        </a:lnTo>
                                        <a:lnTo>
                                          <a:pt x="519" y="140"/>
                                        </a:lnTo>
                                        <a:lnTo>
                                          <a:pt x="524" y="135"/>
                                        </a:lnTo>
                                        <a:lnTo>
                                          <a:pt x="457" y="135"/>
                                        </a:lnTo>
                                        <a:lnTo>
                                          <a:pt x="447" y="140"/>
                                        </a:lnTo>
                                        <a:lnTo>
                                          <a:pt x="375" y="140"/>
                                        </a:lnTo>
                                        <a:lnTo>
                                          <a:pt x="370" y="135"/>
                                        </a:lnTo>
                                        <a:lnTo>
                                          <a:pt x="356" y="135"/>
                                        </a:lnTo>
                                        <a:lnTo>
                                          <a:pt x="361" y="135"/>
                                        </a:lnTo>
                                        <a:lnTo>
                                          <a:pt x="356" y="135"/>
                                        </a:lnTo>
                                        <a:lnTo>
                                          <a:pt x="356" y="130"/>
                                        </a:lnTo>
                                        <a:lnTo>
                                          <a:pt x="346" y="120"/>
                                        </a:lnTo>
                                        <a:lnTo>
                                          <a:pt x="342" y="120"/>
                                        </a:lnTo>
                                        <a:lnTo>
                                          <a:pt x="327" y="106"/>
                                        </a:lnTo>
                                        <a:lnTo>
                                          <a:pt x="322" y="111"/>
                                        </a:lnTo>
                                        <a:lnTo>
                                          <a:pt x="327" y="106"/>
                                        </a:lnTo>
                                        <a:lnTo>
                                          <a:pt x="313" y="92"/>
                                        </a:lnTo>
                                        <a:lnTo>
                                          <a:pt x="313" y="87"/>
                                        </a:lnTo>
                                        <a:lnTo>
                                          <a:pt x="303" y="77"/>
                                        </a:lnTo>
                                        <a:lnTo>
                                          <a:pt x="298" y="82"/>
                                        </a:lnTo>
                                        <a:lnTo>
                                          <a:pt x="303" y="77"/>
                                        </a:lnTo>
                                        <a:lnTo>
                                          <a:pt x="293" y="68"/>
                                        </a:lnTo>
                                        <a:lnTo>
                                          <a:pt x="293" y="63"/>
                                        </a:lnTo>
                                        <a:lnTo>
                                          <a:pt x="284" y="53"/>
                                        </a:lnTo>
                                        <a:lnTo>
                                          <a:pt x="279" y="58"/>
                                        </a:lnTo>
                                        <a:lnTo>
                                          <a:pt x="284" y="53"/>
                                        </a:lnTo>
                                        <a:lnTo>
                                          <a:pt x="279" y="48"/>
                                        </a:lnTo>
                                        <a:lnTo>
                                          <a:pt x="274" y="44"/>
                                        </a:lnTo>
                                        <a:lnTo>
                                          <a:pt x="269" y="39"/>
                                        </a:lnTo>
                                        <a:lnTo>
                                          <a:pt x="255" y="24"/>
                                        </a:lnTo>
                                        <a:lnTo>
                                          <a:pt x="250" y="24"/>
                                        </a:lnTo>
                                        <a:lnTo>
                                          <a:pt x="245" y="24"/>
                                        </a:lnTo>
                                        <a:lnTo>
                                          <a:pt x="245" y="20"/>
                                        </a:lnTo>
                                        <a:lnTo>
                                          <a:pt x="236" y="15"/>
                                        </a:lnTo>
                                        <a:lnTo>
                                          <a:pt x="231" y="10"/>
                                        </a:lnTo>
                                        <a:lnTo>
                                          <a:pt x="221" y="10"/>
                                        </a:lnTo>
                                        <a:lnTo>
                                          <a:pt x="217" y="5"/>
                                        </a:lnTo>
                                        <a:lnTo>
                                          <a:pt x="188" y="5"/>
                                        </a:lnTo>
                                        <a:lnTo>
                                          <a:pt x="178" y="0"/>
                                        </a:lnTo>
                                        <a:lnTo>
                                          <a:pt x="145" y="0"/>
                                        </a:lnTo>
                                        <a:lnTo>
                                          <a:pt x="140" y="5"/>
                                        </a:lnTo>
                                        <a:lnTo>
                                          <a:pt x="111" y="5"/>
                                        </a:lnTo>
                                        <a:lnTo>
                                          <a:pt x="101" y="10"/>
                                        </a:lnTo>
                                        <a:lnTo>
                                          <a:pt x="77" y="15"/>
                                        </a:lnTo>
                                        <a:lnTo>
                                          <a:pt x="77" y="20"/>
                                        </a:lnTo>
                                        <a:lnTo>
                                          <a:pt x="63" y="20"/>
                                        </a:lnTo>
                                        <a:lnTo>
                                          <a:pt x="58" y="29"/>
                                        </a:lnTo>
                                        <a:lnTo>
                                          <a:pt x="68" y="20"/>
                                        </a:lnTo>
                                        <a:lnTo>
                                          <a:pt x="48" y="20"/>
                                        </a:lnTo>
                                        <a:lnTo>
                                          <a:pt x="44" y="24"/>
                                        </a:lnTo>
                                        <a:lnTo>
                                          <a:pt x="39" y="24"/>
                                        </a:lnTo>
                                        <a:lnTo>
                                          <a:pt x="34" y="29"/>
                                        </a:lnTo>
                                        <a:lnTo>
                                          <a:pt x="29" y="34"/>
                                        </a:lnTo>
                                        <a:lnTo>
                                          <a:pt x="29" y="39"/>
                                        </a:lnTo>
                                        <a:lnTo>
                                          <a:pt x="24" y="34"/>
                                        </a:lnTo>
                                        <a:lnTo>
                                          <a:pt x="10" y="48"/>
                                        </a:lnTo>
                                        <a:lnTo>
                                          <a:pt x="15" y="53"/>
                                        </a:lnTo>
                                        <a:lnTo>
                                          <a:pt x="10" y="53"/>
                                        </a:lnTo>
                                        <a:lnTo>
                                          <a:pt x="5" y="63"/>
                                        </a:lnTo>
                                        <a:lnTo>
                                          <a:pt x="0" y="68"/>
                                        </a:lnTo>
                                        <a:lnTo>
                                          <a:pt x="0" y="87"/>
                                        </a:lnTo>
                                        <a:lnTo>
                                          <a:pt x="10" y="92"/>
                                        </a:lnTo>
                                        <a:lnTo>
                                          <a:pt x="5"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61" name="Rectangle 2950"/>
                                <wps:cNvSpPr>
                                  <a:spLocks noChangeArrowheads="1"/>
                                </wps:cNvSpPr>
                                <wps:spPr bwMode="auto">
                                  <a:xfrm>
                                    <a:off x="2172" y="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62" name="Rectangle 2951"/>
                                <wps:cNvSpPr>
                                  <a:spLocks noChangeArrowheads="1"/>
                                </wps:cNvSpPr>
                                <wps:spPr bwMode="auto">
                                  <a:xfrm>
                                    <a:off x="2172" y="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63" name="Rectangle 2952"/>
                                <wps:cNvSpPr>
                                  <a:spLocks noChangeArrowheads="1"/>
                                </wps:cNvSpPr>
                                <wps:spPr bwMode="auto">
                                  <a:xfrm>
                                    <a:off x="2172" y="15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64" name="Rectangle 2953"/>
                                <wps:cNvSpPr>
                                  <a:spLocks noChangeArrowheads="1"/>
                                </wps:cNvSpPr>
                                <wps:spPr bwMode="auto">
                                  <a:xfrm>
                                    <a:off x="2172" y="1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65" name="Rectangle 2954"/>
                                <wps:cNvSpPr>
                                  <a:spLocks noChangeArrowheads="1"/>
                                </wps:cNvSpPr>
                                <wps:spPr bwMode="auto">
                                  <a:xfrm>
                                    <a:off x="2172" y="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66" name="Rectangle 2955"/>
                                <wps:cNvSpPr>
                                  <a:spLocks noChangeArrowheads="1"/>
                                </wps:cNvSpPr>
                                <wps:spPr bwMode="auto">
                                  <a:xfrm>
                                    <a:off x="2172" y="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67" name="Rectangle 2956"/>
                                <wps:cNvSpPr>
                                  <a:spLocks noChangeArrowheads="1"/>
                                </wps:cNvSpPr>
                                <wps:spPr bwMode="auto">
                                  <a:xfrm>
                                    <a:off x="2172" y="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68" name="Rectangle 2957"/>
                                <wps:cNvSpPr>
                                  <a:spLocks noChangeArrowheads="1"/>
                                </wps:cNvSpPr>
                                <wps:spPr bwMode="auto">
                                  <a:xfrm>
                                    <a:off x="2172" y="17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69" name="Rectangle 2958"/>
                                <wps:cNvSpPr>
                                  <a:spLocks noChangeArrowheads="1"/>
                                </wps:cNvSpPr>
                                <wps:spPr bwMode="auto">
                                  <a:xfrm>
                                    <a:off x="2172" y="1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0" name="Rectangle 2959"/>
                                <wps:cNvSpPr>
                                  <a:spLocks noChangeArrowheads="1"/>
                                </wps:cNvSpPr>
                                <wps:spPr bwMode="auto">
                                  <a:xfrm>
                                    <a:off x="2172"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1" name="Rectangle 2960"/>
                                <wps:cNvSpPr>
                                  <a:spLocks noChangeArrowheads="1"/>
                                </wps:cNvSpPr>
                                <wps:spPr bwMode="auto">
                                  <a:xfrm>
                                    <a:off x="2172"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2" name="Rectangle 2961"/>
                                <wps:cNvSpPr>
                                  <a:spLocks noChangeArrowheads="1"/>
                                </wps:cNvSpPr>
                                <wps:spPr bwMode="auto">
                                  <a:xfrm>
                                    <a:off x="2172"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3" name="Rectangle 2962"/>
                                <wps:cNvSpPr>
                                  <a:spLocks noChangeArrowheads="1"/>
                                </wps:cNvSpPr>
                                <wps:spPr bwMode="auto">
                                  <a:xfrm>
                                    <a:off x="2172" y="20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4" name="Rectangle 2963"/>
                                <wps:cNvSpPr>
                                  <a:spLocks noChangeArrowheads="1"/>
                                </wps:cNvSpPr>
                                <wps:spPr bwMode="auto">
                                  <a:xfrm>
                                    <a:off x="2172" y="2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5" name="Rectangle 2964"/>
                                <wps:cNvSpPr>
                                  <a:spLocks noChangeArrowheads="1"/>
                                </wps:cNvSpPr>
                                <wps:spPr bwMode="auto">
                                  <a:xfrm>
                                    <a:off x="2172" y="2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6" name="Rectangle 2965"/>
                                <wps:cNvSpPr>
                                  <a:spLocks noChangeArrowheads="1"/>
                                </wps:cNvSpPr>
                                <wps:spPr bwMode="auto">
                                  <a:xfrm>
                                    <a:off x="2172"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7" name="Rectangle 2966"/>
                                <wps:cNvSpPr>
                                  <a:spLocks noChangeArrowheads="1"/>
                                </wps:cNvSpPr>
                                <wps:spPr bwMode="auto">
                                  <a:xfrm>
                                    <a:off x="2172" y="22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8" name="Rectangle 2967"/>
                                <wps:cNvSpPr>
                                  <a:spLocks noChangeArrowheads="1"/>
                                </wps:cNvSpPr>
                                <wps:spPr bwMode="auto">
                                  <a:xfrm>
                                    <a:off x="2172" y="2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79" name="Rectangle 2968"/>
                                <wps:cNvSpPr>
                                  <a:spLocks noChangeArrowheads="1"/>
                                </wps:cNvSpPr>
                                <wps:spPr bwMode="auto">
                                  <a:xfrm>
                                    <a:off x="2172" y="2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0" name="Rectangle 2969"/>
                                <wps:cNvSpPr>
                                  <a:spLocks noChangeArrowheads="1"/>
                                </wps:cNvSpPr>
                                <wps:spPr bwMode="auto">
                                  <a:xfrm>
                                    <a:off x="2172" y="2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1" name="Rectangle 2970"/>
                                <wps:cNvSpPr>
                                  <a:spLocks noChangeArrowheads="1"/>
                                </wps:cNvSpPr>
                                <wps:spPr bwMode="auto">
                                  <a:xfrm>
                                    <a:off x="2172"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2" name="Rectangle 2971"/>
                                <wps:cNvSpPr>
                                  <a:spLocks noChangeArrowheads="1"/>
                                </wps:cNvSpPr>
                                <wps:spPr bwMode="auto">
                                  <a:xfrm>
                                    <a:off x="2172" y="24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3" name="Rectangle 2972"/>
                                <wps:cNvSpPr>
                                  <a:spLocks noChangeArrowheads="1"/>
                                </wps:cNvSpPr>
                                <wps:spPr bwMode="auto">
                                  <a:xfrm>
                                    <a:off x="2172" y="2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4" name="Rectangle 2973"/>
                                <wps:cNvSpPr>
                                  <a:spLocks noChangeArrowheads="1"/>
                                </wps:cNvSpPr>
                                <wps:spPr bwMode="auto">
                                  <a:xfrm>
                                    <a:off x="2172" y="2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5" name="Rectangle 2974"/>
                                <wps:cNvSpPr>
                                  <a:spLocks noChangeArrowheads="1"/>
                                </wps:cNvSpPr>
                                <wps:spPr bwMode="auto">
                                  <a:xfrm>
                                    <a:off x="2172" y="2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6" name="Rectangle 2975"/>
                                <wps:cNvSpPr>
                                  <a:spLocks noChangeArrowheads="1"/>
                                </wps:cNvSpPr>
                                <wps:spPr bwMode="auto">
                                  <a:xfrm>
                                    <a:off x="2172"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7" name="Rectangle 2976"/>
                                <wps:cNvSpPr>
                                  <a:spLocks noChangeArrowheads="1"/>
                                </wps:cNvSpPr>
                                <wps:spPr bwMode="auto">
                                  <a:xfrm>
                                    <a:off x="2172" y="26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8" name="Rectangle 2977"/>
                                <wps:cNvSpPr>
                                  <a:spLocks noChangeArrowheads="1"/>
                                </wps:cNvSpPr>
                                <wps:spPr bwMode="auto">
                                  <a:xfrm>
                                    <a:off x="2172" y="2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89" name="Rectangle 2978"/>
                                <wps:cNvSpPr>
                                  <a:spLocks noChangeArrowheads="1"/>
                                </wps:cNvSpPr>
                                <wps:spPr bwMode="auto">
                                  <a:xfrm>
                                    <a:off x="2172" y="2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0" name="Rectangle 2979"/>
                                <wps:cNvSpPr>
                                  <a:spLocks noChangeArrowheads="1"/>
                                </wps:cNvSpPr>
                                <wps:spPr bwMode="auto">
                                  <a:xfrm>
                                    <a:off x="2172" y="2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1" name="Rectangle 2980"/>
                                <wps:cNvSpPr>
                                  <a:spLocks noChangeArrowheads="1"/>
                                </wps:cNvSpPr>
                                <wps:spPr bwMode="auto">
                                  <a:xfrm>
                                    <a:off x="2172"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2" name="Rectangle 2981"/>
                                <wps:cNvSpPr>
                                  <a:spLocks noChangeArrowheads="1"/>
                                </wps:cNvSpPr>
                                <wps:spPr bwMode="auto">
                                  <a:xfrm>
                                    <a:off x="2172" y="29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3" name="Rectangle 2982"/>
                                <wps:cNvSpPr>
                                  <a:spLocks noChangeArrowheads="1"/>
                                </wps:cNvSpPr>
                                <wps:spPr bwMode="auto">
                                  <a:xfrm>
                                    <a:off x="2172" y="2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4" name="Rectangle 2983"/>
                                <wps:cNvSpPr>
                                  <a:spLocks noChangeArrowheads="1"/>
                                </wps:cNvSpPr>
                                <wps:spPr bwMode="auto">
                                  <a:xfrm>
                                    <a:off x="2172" y="3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5" name="Rectangle 2984"/>
                                <wps:cNvSpPr>
                                  <a:spLocks noChangeArrowheads="1"/>
                                </wps:cNvSpPr>
                                <wps:spPr bwMode="auto">
                                  <a:xfrm>
                                    <a:off x="2172" y="3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6" name="Rectangle 2985"/>
                                <wps:cNvSpPr>
                                  <a:spLocks noChangeArrowheads="1"/>
                                </wps:cNvSpPr>
                                <wps:spPr bwMode="auto">
                                  <a:xfrm>
                                    <a:off x="2172"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7" name="Rectangle 2986"/>
                                <wps:cNvSpPr>
                                  <a:spLocks noChangeArrowheads="1"/>
                                </wps:cNvSpPr>
                                <wps:spPr bwMode="auto">
                                  <a:xfrm>
                                    <a:off x="2172" y="31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8" name="Rectangle 2987"/>
                                <wps:cNvSpPr>
                                  <a:spLocks noChangeArrowheads="1"/>
                                </wps:cNvSpPr>
                                <wps:spPr bwMode="auto">
                                  <a:xfrm>
                                    <a:off x="2172" y="3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9" name="Rectangle 2988"/>
                                <wps:cNvSpPr>
                                  <a:spLocks noChangeArrowheads="1"/>
                                </wps:cNvSpPr>
                                <wps:spPr bwMode="auto">
                                  <a:xfrm>
                                    <a:off x="2172" y="3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0" name="Rectangle 2989"/>
                                <wps:cNvSpPr>
                                  <a:spLocks noChangeArrowheads="1"/>
                                </wps:cNvSpPr>
                                <wps:spPr bwMode="auto">
                                  <a:xfrm>
                                    <a:off x="2172" y="3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1" name="Rectangle 2990"/>
                                <wps:cNvSpPr>
                                  <a:spLocks noChangeArrowheads="1"/>
                                </wps:cNvSpPr>
                                <wps:spPr bwMode="auto">
                                  <a:xfrm>
                                    <a:off x="2172" y="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2" name="Rectangle 2991"/>
                                <wps:cNvSpPr>
                                  <a:spLocks noChangeArrowheads="1"/>
                                </wps:cNvSpPr>
                                <wps:spPr bwMode="auto">
                                  <a:xfrm>
                                    <a:off x="2172" y="34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3" name="Rectangle 2992"/>
                                <wps:cNvSpPr>
                                  <a:spLocks noChangeArrowheads="1"/>
                                </wps:cNvSpPr>
                                <wps:spPr bwMode="auto">
                                  <a:xfrm>
                                    <a:off x="2172" y="3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4" name="Rectangle 2993"/>
                                <wps:cNvSpPr>
                                  <a:spLocks noChangeArrowheads="1"/>
                                </wps:cNvSpPr>
                                <wps:spPr bwMode="auto">
                                  <a:xfrm>
                                    <a:off x="2172" y="3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5" name="Rectangle 2994"/>
                                <wps:cNvSpPr>
                                  <a:spLocks noChangeArrowheads="1"/>
                                </wps:cNvSpPr>
                                <wps:spPr bwMode="auto">
                                  <a:xfrm>
                                    <a:off x="2172" y="3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6" name="Rectangle 2995"/>
                                <wps:cNvSpPr>
                                  <a:spLocks noChangeArrowheads="1"/>
                                </wps:cNvSpPr>
                                <wps:spPr bwMode="auto">
                                  <a:xfrm>
                                    <a:off x="2172" y="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7" name="Rectangle 2996"/>
                                <wps:cNvSpPr>
                                  <a:spLocks noChangeArrowheads="1"/>
                                </wps:cNvSpPr>
                                <wps:spPr bwMode="auto">
                                  <a:xfrm>
                                    <a:off x="2172" y="36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8" name="Rectangle 2997"/>
                                <wps:cNvSpPr>
                                  <a:spLocks noChangeArrowheads="1"/>
                                </wps:cNvSpPr>
                                <wps:spPr bwMode="auto">
                                  <a:xfrm>
                                    <a:off x="2172" y="3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09" name="Rectangle 2998"/>
                                <wps:cNvSpPr>
                                  <a:spLocks noChangeArrowheads="1"/>
                                </wps:cNvSpPr>
                                <wps:spPr bwMode="auto">
                                  <a:xfrm>
                                    <a:off x="2172" y="3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0" name="Rectangle 2999"/>
                                <wps:cNvSpPr>
                                  <a:spLocks noChangeArrowheads="1"/>
                                </wps:cNvSpPr>
                                <wps:spPr bwMode="auto">
                                  <a:xfrm>
                                    <a:off x="2172" y="3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1" name="Rectangle 3000"/>
                                <wps:cNvSpPr>
                                  <a:spLocks noChangeArrowheads="1"/>
                                </wps:cNvSpPr>
                                <wps:spPr bwMode="auto">
                                  <a:xfrm>
                                    <a:off x="2172" y="3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2" name="Rectangle 3001"/>
                                <wps:cNvSpPr>
                                  <a:spLocks noChangeArrowheads="1"/>
                                </wps:cNvSpPr>
                                <wps:spPr bwMode="auto">
                                  <a:xfrm>
                                    <a:off x="2172" y="38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3" name="Rectangle 3002"/>
                                <wps:cNvSpPr>
                                  <a:spLocks noChangeArrowheads="1"/>
                                </wps:cNvSpPr>
                                <wps:spPr bwMode="auto">
                                  <a:xfrm>
                                    <a:off x="2172" y="3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4" name="Rectangle 3003"/>
                                <wps:cNvSpPr>
                                  <a:spLocks noChangeArrowheads="1"/>
                                </wps:cNvSpPr>
                                <wps:spPr bwMode="auto">
                                  <a:xfrm>
                                    <a:off x="2172" y="3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5" name="Rectangle 3004"/>
                                <wps:cNvSpPr>
                                  <a:spLocks noChangeArrowheads="1"/>
                                </wps:cNvSpPr>
                                <wps:spPr bwMode="auto">
                                  <a:xfrm>
                                    <a:off x="2172" y="4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6" name="Rectangle 3005"/>
                                <wps:cNvSpPr>
                                  <a:spLocks noChangeArrowheads="1"/>
                                </wps:cNvSpPr>
                                <wps:spPr bwMode="auto">
                                  <a:xfrm>
                                    <a:off x="2172" y="4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7" name="Rectangle 3006"/>
                                <wps:cNvSpPr>
                                  <a:spLocks noChangeArrowheads="1"/>
                                </wps:cNvSpPr>
                                <wps:spPr bwMode="auto">
                                  <a:xfrm>
                                    <a:off x="2172" y="41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8" name="Rectangle 3007"/>
                                <wps:cNvSpPr>
                                  <a:spLocks noChangeArrowheads="1"/>
                                </wps:cNvSpPr>
                                <wps:spPr bwMode="auto">
                                  <a:xfrm>
                                    <a:off x="2172" y="4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19" name="Rectangle 3008"/>
                                <wps:cNvSpPr>
                                  <a:spLocks noChangeArrowheads="1"/>
                                </wps:cNvSpPr>
                                <wps:spPr bwMode="auto">
                                  <a:xfrm>
                                    <a:off x="2172" y="4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0" name="Rectangle 3009"/>
                                <wps:cNvSpPr>
                                  <a:spLocks noChangeArrowheads="1"/>
                                </wps:cNvSpPr>
                                <wps:spPr bwMode="auto">
                                  <a:xfrm>
                                    <a:off x="2172" y="4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1" name="Rectangle 3010"/>
                                <wps:cNvSpPr>
                                  <a:spLocks noChangeArrowheads="1"/>
                                </wps:cNvSpPr>
                                <wps:spPr bwMode="auto">
                                  <a:xfrm>
                                    <a:off x="2172" y="4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2" name="Rectangle 3011"/>
                                <wps:cNvSpPr>
                                  <a:spLocks noChangeArrowheads="1"/>
                                </wps:cNvSpPr>
                                <wps:spPr bwMode="auto">
                                  <a:xfrm>
                                    <a:off x="2172" y="4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3" name="Rectangle 3012"/>
                                <wps:cNvSpPr>
                                  <a:spLocks noChangeArrowheads="1"/>
                                </wps:cNvSpPr>
                                <wps:spPr bwMode="auto">
                                  <a:xfrm>
                                    <a:off x="2172" y="4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4" name="Rectangle 3013"/>
                                <wps:cNvSpPr>
                                  <a:spLocks noChangeArrowheads="1"/>
                                </wps:cNvSpPr>
                                <wps:spPr bwMode="auto">
                                  <a:xfrm>
                                    <a:off x="2172" y="4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5" name="Rectangle 3014"/>
                                <wps:cNvSpPr>
                                  <a:spLocks noChangeArrowheads="1"/>
                                </wps:cNvSpPr>
                                <wps:spPr bwMode="auto">
                                  <a:xfrm>
                                    <a:off x="2172" y="4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6" name="Rectangle 3015"/>
                                <wps:cNvSpPr>
                                  <a:spLocks noChangeArrowheads="1"/>
                                </wps:cNvSpPr>
                                <wps:spPr bwMode="auto">
                                  <a:xfrm>
                                    <a:off x="2172" y="4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7" name="Rectangle 3016"/>
                                <wps:cNvSpPr>
                                  <a:spLocks noChangeArrowheads="1"/>
                                </wps:cNvSpPr>
                                <wps:spPr bwMode="auto">
                                  <a:xfrm>
                                    <a:off x="2172" y="4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8" name="Rectangle 3017"/>
                                <wps:cNvSpPr>
                                  <a:spLocks noChangeArrowheads="1"/>
                                </wps:cNvSpPr>
                                <wps:spPr bwMode="auto">
                                  <a:xfrm>
                                    <a:off x="2172" y="4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29" name="Rectangle 3018"/>
                                <wps:cNvSpPr>
                                  <a:spLocks noChangeArrowheads="1"/>
                                </wps:cNvSpPr>
                                <wps:spPr bwMode="auto">
                                  <a:xfrm>
                                    <a:off x="2172" y="4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0" name="Rectangle 3019"/>
                                <wps:cNvSpPr>
                                  <a:spLocks noChangeArrowheads="1"/>
                                </wps:cNvSpPr>
                                <wps:spPr bwMode="auto">
                                  <a:xfrm>
                                    <a:off x="2172" y="4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1" name="Rectangle 3020"/>
                                <wps:cNvSpPr>
                                  <a:spLocks noChangeArrowheads="1"/>
                                </wps:cNvSpPr>
                                <wps:spPr bwMode="auto">
                                  <a:xfrm>
                                    <a:off x="2172" y="4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2" name="Rectangle 3021"/>
                                <wps:cNvSpPr>
                                  <a:spLocks noChangeArrowheads="1"/>
                                </wps:cNvSpPr>
                                <wps:spPr bwMode="auto">
                                  <a:xfrm>
                                    <a:off x="2172" y="4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3" name="Rectangle 3022"/>
                                <wps:cNvSpPr>
                                  <a:spLocks noChangeArrowheads="1"/>
                                </wps:cNvSpPr>
                                <wps:spPr bwMode="auto">
                                  <a:xfrm>
                                    <a:off x="2172" y="4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4" name="Rectangle 3023"/>
                                <wps:cNvSpPr>
                                  <a:spLocks noChangeArrowheads="1"/>
                                </wps:cNvSpPr>
                                <wps:spPr bwMode="auto">
                                  <a:xfrm>
                                    <a:off x="2172" y="4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5" name="Rectangle 3024"/>
                                <wps:cNvSpPr>
                                  <a:spLocks noChangeArrowheads="1"/>
                                </wps:cNvSpPr>
                                <wps:spPr bwMode="auto">
                                  <a:xfrm>
                                    <a:off x="2172" y="4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6" name="Rectangle 3025"/>
                                <wps:cNvSpPr>
                                  <a:spLocks noChangeArrowheads="1"/>
                                </wps:cNvSpPr>
                                <wps:spPr bwMode="auto">
                                  <a:xfrm>
                                    <a:off x="2172" y="5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7" name="Rectangle 3026"/>
                                <wps:cNvSpPr>
                                  <a:spLocks noChangeArrowheads="1"/>
                                </wps:cNvSpPr>
                                <wps:spPr bwMode="auto">
                                  <a:xfrm>
                                    <a:off x="2172" y="5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8" name="Rectangle 3027"/>
                                <wps:cNvSpPr>
                                  <a:spLocks noChangeArrowheads="1"/>
                                </wps:cNvSpPr>
                                <wps:spPr bwMode="auto">
                                  <a:xfrm>
                                    <a:off x="2172" y="5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39" name="Rectangle 3028"/>
                                <wps:cNvSpPr>
                                  <a:spLocks noChangeArrowheads="1"/>
                                </wps:cNvSpPr>
                                <wps:spPr bwMode="auto">
                                  <a:xfrm>
                                    <a:off x="2172" y="5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0" name="Rectangle 3029"/>
                                <wps:cNvSpPr>
                                  <a:spLocks noChangeArrowheads="1"/>
                                </wps:cNvSpPr>
                                <wps:spPr bwMode="auto">
                                  <a:xfrm>
                                    <a:off x="2172" y="5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1" name="Rectangle 3030"/>
                                <wps:cNvSpPr>
                                  <a:spLocks noChangeArrowheads="1"/>
                                </wps:cNvSpPr>
                                <wps:spPr bwMode="auto">
                                  <a:xfrm>
                                    <a:off x="2172" y="5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2" name="Rectangle 3031"/>
                                <wps:cNvSpPr>
                                  <a:spLocks noChangeArrowheads="1"/>
                                </wps:cNvSpPr>
                                <wps:spPr bwMode="auto">
                                  <a:xfrm>
                                    <a:off x="2172" y="5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3" name="Rectangle 3032"/>
                                <wps:cNvSpPr>
                                  <a:spLocks noChangeArrowheads="1"/>
                                </wps:cNvSpPr>
                                <wps:spPr bwMode="auto">
                                  <a:xfrm>
                                    <a:off x="2172" y="5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4" name="Rectangle 3033"/>
                                <wps:cNvSpPr>
                                  <a:spLocks noChangeArrowheads="1"/>
                                </wps:cNvSpPr>
                                <wps:spPr bwMode="auto">
                                  <a:xfrm>
                                    <a:off x="2172" y="5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5" name="Rectangle 3034"/>
                                <wps:cNvSpPr>
                                  <a:spLocks noChangeArrowheads="1"/>
                                </wps:cNvSpPr>
                                <wps:spPr bwMode="auto">
                                  <a:xfrm>
                                    <a:off x="2172" y="5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6" name="Rectangle 3035"/>
                                <wps:cNvSpPr>
                                  <a:spLocks noChangeArrowheads="1"/>
                                </wps:cNvSpPr>
                                <wps:spPr bwMode="auto">
                                  <a:xfrm>
                                    <a:off x="2172" y="5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7" name="Rectangle 3036"/>
                                <wps:cNvSpPr>
                                  <a:spLocks noChangeArrowheads="1"/>
                                </wps:cNvSpPr>
                                <wps:spPr bwMode="auto">
                                  <a:xfrm>
                                    <a:off x="2172" y="5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8" name="Rectangle 3037"/>
                                <wps:cNvSpPr>
                                  <a:spLocks noChangeArrowheads="1"/>
                                </wps:cNvSpPr>
                                <wps:spPr bwMode="auto">
                                  <a:xfrm>
                                    <a:off x="2172" y="5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49" name="Rectangle 3038"/>
                                <wps:cNvSpPr>
                                  <a:spLocks noChangeArrowheads="1"/>
                                </wps:cNvSpPr>
                                <wps:spPr bwMode="auto">
                                  <a:xfrm>
                                    <a:off x="2172" y="5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5450" name="Group 3039"/>
                              <wpg:cNvGrpSpPr>
                                <a:grpSpLocks/>
                              </wpg:cNvGrpSpPr>
                              <wpg:grpSpPr bwMode="auto">
                                <a:xfrm>
                                  <a:off x="897890" y="236220"/>
                                  <a:ext cx="1905" cy="594360"/>
                                  <a:chOff x="2172" y="571"/>
                                  <a:chExt cx="5" cy="1439"/>
                                </a:xfrm>
                              </wpg:grpSpPr>
                              <wps:wsp>
                                <wps:cNvPr id="25451" name="Rectangle 3040"/>
                                <wps:cNvSpPr>
                                  <a:spLocks noChangeArrowheads="1"/>
                                </wps:cNvSpPr>
                                <wps:spPr bwMode="auto">
                                  <a:xfrm>
                                    <a:off x="2172" y="5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52" name="Rectangle 3041"/>
                                <wps:cNvSpPr>
                                  <a:spLocks noChangeArrowheads="1"/>
                                </wps:cNvSpPr>
                                <wps:spPr bwMode="auto">
                                  <a:xfrm>
                                    <a:off x="2172" y="5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53" name="Rectangle 3042"/>
                                <wps:cNvSpPr>
                                  <a:spLocks noChangeArrowheads="1"/>
                                </wps:cNvSpPr>
                                <wps:spPr bwMode="auto">
                                  <a:xfrm>
                                    <a:off x="2172" y="5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54" name="Rectangle 3043"/>
                                <wps:cNvSpPr>
                                  <a:spLocks noChangeArrowheads="1"/>
                                </wps:cNvSpPr>
                                <wps:spPr bwMode="auto">
                                  <a:xfrm>
                                    <a:off x="2172" y="5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55" name="Rectangle 3044"/>
                                <wps:cNvSpPr>
                                  <a:spLocks noChangeArrowheads="1"/>
                                </wps:cNvSpPr>
                                <wps:spPr bwMode="auto">
                                  <a:xfrm>
                                    <a:off x="2172" y="5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56" name="Rectangle 3045"/>
                                <wps:cNvSpPr>
                                  <a:spLocks noChangeArrowheads="1"/>
                                </wps:cNvSpPr>
                                <wps:spPr bwMode="auto">
                                  <a:xfrm>
                                    <a:off x="2172" y="5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57" name="Rectangle 3046"/>
                                <wps:cNvSpPr>
                                  <a:spLocks noChangeArrowheads="1"/>
                                </wps:cNvSpPr>
                                <wps:spPr bwMode="auto">
                                  <a:xfrm>
                                    <a:off x="2172" y="6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58" name="Rectangle 3047"/>
                                <wps:cNvSpPr>
                                  <a:spLocks noChangeArrowheads="1"/>
                                </wps:cNvSpPr>
                                <wps:spPr bwMode="auto">
                                  <a:xfrm>
                                    <a:off x="2172" y="60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59" name="Rectangle 3048"/>
                                <wps:cNvSpPr>
                                  <a:spLocks noChangeArrowheads="1"/>
                                </wps:cNvSpPr>
                                <wps:spPr bwMode="auto">
                                  <a:xfrm>
                                    <a:off x="2172" y="6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0" name="Rectangle 3049"/>
                                <wps:cNvSpPr>
                                  <a:spLocks noChangeArrowheads="1"/>
                                </wps:cNvSpPr>
                                <wps:spPr bwMode="auto">
                                  <a:xfrm>
                                    <a:off x="2172" y="6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1" name="Rectangle 3050"/>
                                <wps:cNvSpPr>
                                  <a:spLocks noChangeArrowheads="1"/>
                                </wps:cNvSpPr>
                                <wps:spPr bwMode="auto">
                                  <a:xfrm>
                                    <a:off x="2172" y="6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2" name="Rectangle 3051"/>
                                <wps:cNvSpPr>
                                  <a:spLocks noChangeArrowheads="1"/>
                                </wps:cNvSpPr>
                                <wps:spPr bwMode="auto">
                                  <a:xfrm>
                                    <a:off x="2172" y="74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3" name="Rectangle 3052"/>
                                <wps:cNvSpPr>
                                  <a:spLocks noChangeArrowheads="1"/>
                                </wps:cNvSpPr>
                                <wps:spPr bwMode="auto">
                                  <a:xfrm>
                                    <a:off x="2172" y="7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4" name="Rectangle 3053"/>
                                <wps:cNvSpPr>
                                  <a:spLocks noChangeArrowheads="1"/>
                                </wps:cNvSpPr>
                                <wps:spPr bwMode="auto">
                                  <a:xfrm>
                                    <a:off x="2172" y="7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5" name="Rectangle 3054"/>
                                <wps:cNvSpPr>
                                  <a:spLocks noChangeArrowheads="1"/>
                                </wps:cNvSpPr>
                                <wps:spPr bwMode="auto">
                                  <a:xfrm>
                                    <a:off x="2172" y="7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6" name="Rectangle 3055"/>
                                <wps:cNvSpPr>
                                  <a:spLocks noChangeArrowheads="1"/>
                                </wps:cNvSpPr>
                                <wps:spPr bwMode="auto">
                                  <a:xfrm>
                                    <a:off x="2172" y="7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7" name="Rectangle 3056"/>
                                <wps:cNvSpPr>
                                  <a:spLocks noChangeArrowheads="1"/>
                                </wps:cNvSpPr>
                                <wps:spPr bwMode="auto">
                                  <a:xfrm>
                                    <a:off x="2172" y="76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8" name="Rectangle 3057"/>
                                <wps:cNvSpPr>
                                  <a:spLocks noChangeArrowheads="1"/>
                                </wps:cNvSpPr>
                                <wps:spPr bwMode="auto">
                                  <a:xfrm>
                                    <a:off x="2172" y="7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69" name="Rectangle 3058"/>
                                <wps:cNvSpPr>
                                  <a:spLocks noChangeArrowheads="1"/>
                                </wps:cNvSpPr>
                                <wps:spPr bwMode="auto">
                                  <a:xfrm>
                                    <a:off x="2172" y="7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0" name="Rectangle 3059"/>
                                <wps:cNvSpPr>
                                  <a:spLocks noChangeArrowheads="1"/>
                                </wps:cNvSpPr>
                                <wps:spPr bwMode="auto">
                                  <a:xfrm>
                                    <a:off x="2172" y="7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1" name="Rectangle 3060"/>
                                <wps:cNvSpPr>
                                  <a:spLocks noChangeArrowheads="1"/>
                                </wps:cNvSpPr>
                                <wps:spPr bwMode="auto">
                                  <a:xfrm>
                                    <a:off x="2172" y="7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2" name="Rectangle 3061"/>
                                <wps:cNvSpPr>
                                  <a:spLocks noChangeArrowheads="1"/>
                                </wps:cNvSpPr>
                                <wps:spPr bwMode="auto">
                                  <a:xfrm>
                                    <a:off x="2172" y="79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3" name="Rectangle 3062"/>
                                <wps:cNvSpPr>
                                  <a:spLocks noChangeArrowheads="1"/>
                                </wps:cNvSpPr>
                                <wps:spPr bwMode="auto">
                                  <a:xfrm>
                                    <a:off x="2172" y="7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4" name="Rectangle 3063"/>
                                <wps:cNvSpPr>
                                  <a:spLocks noChangeArrowheads="1"/>
                                </wps:cNvSpPr>
                                <wps:spPr bwMode="auto">
                                  <a:xfrm>
                                    <a:off x="2172" y="8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5" name="Rectangle 3064"/>
                                <wps:cNvSpPr>
                                  <a:spLocks noChangeArrowheads="1"/>
                                </wps:cNvSpPr>
                                <wps:spPr bwMode="auto">
                                  <a:xfrm>
                                    <a:off x="2172" y="8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6" name="Rectangle 3065"/>
                                <wps:cNvSpPr>
                                  <a:spLocks noChangeArrowheads="1"/>
                                </wps:cNvSpPr>
                                <wps:spPr bwMode="auto">
                                  <a:xfrm>
                                    <a:off x="2172" y="8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7" name="Rectangle 3066"/>
                                <wps:cNvSpPr>
                                  <a:spLocks noChangeArrowheads="1"/>
                                </wps:cNvSpPr>
                                <wps:spPr bwMode="auto">
                                  <a:xfrm>
                                    <a:off x="2172" y="81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8" name="Rectangle 3067"/>
                                <wps:cNvSpPr>
                                  <a:spLocks noChangeArrowheads="1"/>
                                </wps:cNvSpPr>
                                <wps:spPr bwMode="auto">
                                  <a:xfrm>
                                    <a:off x="2172" y="8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79" name="Rectangle 3068"/>
                                <wps:cNvSpPr>
                                  <a:spLocks noChangeArrowheads="1"/>
                                </wps:cNvSpPr>
                                <wps:spPr bwMode="auto">
                                  <a:xfrm>
                                    <a:off x="2172" y="8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0" name="Rectangle 3069"/>
                                <wps:cNvSpPr>
                                  <a:spLocks noChangeArrowheads="1"/>
                                </wps:cNvSpPr>
                                <wps:spPr bwMode="auto">
                                  <a:xfrm>
                                    <a:off x="2172" y="8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1" name="Rectangle 3070"/>
                                <wps:cNvSpPr>
                                  <a:spLocks noChangeArrowheads="1"/>
                                </wps:cNvSpPr>
                                <wps:spPr bwMode="auto">
                                  <a:xfrm>
                                    <a:off x="2172" y="8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2" name="Rectangle 3071"/>
                                <wps:cNvSpPr>
                                  <a:spLocks noChangeArrowheads="1"/>
                                </wps:cNvSpPr>
                                <wps:spPr bwMode="auto">
                                  <a:xfrm>
                                    <a:off x="2172" y="84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3" name="Rectangle 3072"/>
                                <wps:cNvSpPr>
                                  <a:spLocks noChangeArrowheads="1"/>
                                </wps:cNvSpPr>
                                <wps:spPr bwMode="auto">
                                  <a:xfrm>
                                    <a:off x="2172" y="8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4" name="Rectangle 3073"/>
                                <wps:cNvSpPr>
                                  <a:spLocks noChangeArrowheads="1"/>
                                </wps:cNvSpPr>
                                <wps:spPr bwMode="auto">
                                  <a:xfrm>
                                    <a:off x="2172" y="8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5" name="Rectangle 3074"/>
                                <wps:cNvSpPr>
                                  <a:spLocks noChangeArrowheads="1"/>
                                </wps:cNvSpPr>
                                <wps:spPr bwMode="auto">
                                  <a:xfrm>
                                    <a:off x="2172" y="8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6" name="Rectangle 3075"/>
                                <wps:cNvSpPr>
                                  <a:spLocks noChangeArrowheads="1"/>
                                </wps:cNvSpPr>
                                <wps:spPr bwMode="auto">
                                  <a:xfrm>
                                    <a:off x="2172" y="8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7" name="Rectangle 3076"/>
                                <wps:cNvSpPr>
                                  <a:spLocks noChangeArrowheads="1"/>
                                </wps:cNvSpPr>
                                <wps:spPr bwMode="auto">
                                  <a:xfrm>
                                    <a:off x="2172" y="9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8" name="Rectangle 3077"/>
                                <wps:cNvSpPr>
                                  <a:spLocks noChangeArrowheads="1"/>
                                </wps:cNvSpPr>
                                <wps:spPr bwMode="auto">
                                  <a:xfrm>
                                    <a:off x="2172" y="9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89" name="Rectangle 3078"/>
                                <wps:cNvSpPr>
                                  <a:spLocks noChangeArrowheads="1"/>
                                </wps:cNvSpPr>
                                <wps:spPr bwMode="auto">
                                  <a:xfrm>
                                    <a:off x="2172" y="9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0" name="Rectangle 3079"/>
                                <wps:cNvSpPr>
                                  <a:spLocks noChangeArrowheads="1"/>
                                </wps:cNvSpPr>
                                <wps:spPr bwMode="auto">
                                  <a:xfrm>
                                    <a:off x="2172" y="9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1" name="Rectangle 3080"/>
                                <wps:cNvSpPr>
                                  <a:spLocks noChangeArrowheads="1"/>
                                </wps:cNvSpPr>
                                <wps:spPr bwMode="auto">
                                  <a:xfrm>
                                    <a:off x="2172" y="10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2" name="Rectangle 3081"/>
                                <wps:cNvSpPr>
                                  <a:spLocks noChangeArrowheads="1"/>
                                </wps:cNvSpPr>
                                <wps:spPr bwMode="auto">
                                  <a:xfrm>
                                    <a:off x="2172" y="10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3" name="Rectangle 3082"/>
                                <wps:cNvSpPr>
                                  <a:spLocks noChangeArrowheads="1"/>
                                </wps:cNvSpPr>
                                <wps:spPr bwMode="auto">
                                  <a:xfrm>
                                    <a:off x="2172" y="10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4" name="Rectangle 3083"/>
                                <wps:cNvSpPr>
                                  <a:spLocks noChangeArrowheads="1"/>
                                </wps:cNvSpPr>
                                <wps:spPr bwMode="auto">
                                  <a:xfrm>
                                    <a:off x="2172" y="10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5" name="Rectangle 3084"/>
                                <wps:cNvSpPr>
                                  <a:spLocks noChangeArrowheads="1"/>
                                </wps:cNvSpPr>
                                <wps:spPr bwMode="auto">
                                  <a:xfrm>
                                    <a:off x="2172" y="10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6" name="Rectangle 3085"/>
                                <wps:cNvSpPr>
                                  <a:spLocks noChangeArrowheads="1"/>
                                </wps:cNvSpPr>
                                <wps:spPr bwMode="auto">
                                  <a:xfrm>
                                    <a:off x="2172" y="102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7" name="Rectangle 3086"/>
                                <wps:cNvSpPr>
                                  <a:spLocks noChangeArrowheads="1"/>
                                </wps:cNvSpPr>
                                <wps:spPr bwMode="auto">
                                  <a:xfrm>
                                    <a:off x="2172" y="10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8" name="Rectangle 3087"/>
                                <wps:cNvSpPr>
                                  <a:spLocks noChangeArrowheads="1"/>
                                </wps:cNvSpPr>
                                <wps:spPr bwMode="auto">
                                  <a:xfrm>
                                    <a:off x="2172" y="10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99" name="Rectangle 3088"/>
                                <wps:cNvSpPr>
                                  <a:spLocks noChangeArrowheads="1"/>
                                </wps:cNvSpPr>
                                <wps:spPr bwMode="auto">
                                  <a:xfrm>
                                    <a:off x="2172" y="10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0" name="Rectangle 3089"/>
                                <wps:cNvSpPr>
                                  <a:spLocks noChangeArrowheads="1"/>
                                </wps:cNvSpPr>
                                <wps:spPr bwMode="auto">
                                  <a:xfrm>
                                    <a:off x="2172" y="10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1" name="Rectangle 3090"/>
                                <wps:cNvSpPr>
                                  <a:spLocks noChangeArrowheads="1"/>
                                </wps:cNvSpPr>
                                <wps:spPr bwMode="auto">
                                  <a:xfrm>
                                    <a:off x="2172" y="105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2" name="Rectangle 3091"/>
                                <wps:cNvSpPr>
                                  <a:spLocks noChangeArrowheads="1"/>
                                </wps:cNvSpPr>
                                <wps:spPr bwMode="auto">
                                  <a:xfrm>
                                    <a:off x="2172" y="10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3" name="Rectangle 3092"/>
                                <wps:cNvSpPr>
                                  <a:spLocks noChangeArrowheads="1"/>
                                </wps:cNvSpPr>
                                <wps:spPr bwMode="auto">
                                  <a:xfrm>
                                    <a:off x="2172" y="10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4" name="Rectangle 3093"/>
                                <wps:cNvSpPr>
                                  <a:spLocks noChangeArrowheads="1"/>
                                </wps:cNvSpPr>
                                <wps:spPr bwMode="auto">
                                  <a:xfrm>
                                    <a:off x="2172" y="10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5" name="Rectangle 3094"/>
                                <wps:cNvSpPr>
                                  <a:spLocks noChangeArrowheads="1"/>
                                </wps:cNvSpPr>
                                <wps:spPr bwMode="auto">
                                  <a:xfrm>
                                    <a:off x="2172" y="10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6" name="Rectangle 3095"/>
                                <wps:cNvSpPr>
                                  <a:spLocks noChangeArrowheads="1"/>
                                </wps:cNvSpPr>
                                <wps:spPr bwMode="auto">
                                  <a:xfrm>
                                    <a:off x="2172" y="107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7" name="Rectangle 3096"/>
                                <wps:cNvSpPr>
                                  <a:spLocks noChangeArrowheads="1"/>
                                </wps:cNvSpPr>
                                <wps:spPr bwMode="auto">
                                  <a:xfrm>
                                    <a:off x="2172" y="10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8" name="Rectangle 3097"/>
                                <wps:cNvSpPr>
                                  <a:spLocks noChangeArrowheads="1"/>
                                </wps:cNvSpPr>
                                <wps:spPr bwMode="auto">
                                  <a:xfrm>
                                    <a:off x="2172" y="10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09" name="Rectangle 3098"/>
                                <wps:cNvSpPr>
                                  <a:spLocks noChangeArrowheads="1"/>
                                </wps:cNvSpPr>
                                <wps:spPr bwMode="auto">
                                  <a:xfrm>
                                    <a:off x="2172" y="10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0" name="Rectangle 3099"/>
                                <wps:cNvSpPr>
                                  <a:spLocks noChangeArrowheads="1"/>
                                </wps:cNvSpPr>
                                <wps:spPr bwMode="auto">
                                  <a:xfrm>
                                    <a:off x="2172" y="10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1" name="Rectangle 3100"/>
                                <wps:cNvSpPr>
                                  <a:spLocks noChangeArrowheads="1"/>
                                </wps:cNvSpPr>
                                <wps:spPr bwMode="auto">
                                  <a:xfrm>
                                    <a:off x="2172" y="109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2" name="Rectangle 3101"/>
                                <wps:cNvSpPr>
                                  <a:spLocks noChangeArrowheads="1"/>
                                </wps:cNvSpPr>
                                <wps:spPr bwMode="auto">
                                  <a:xfrm>
                                    <a:off x="2172" y="11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3" name="Rectangle 3102"/>
                                <wps:cNvSpPr>
                                  <a:spLocks noChangeArrowheads="1"/>
                                </wps:cNvSpPr>
                                <wps:spPr bwMode="auto">
                                  <a:xfrm>
                                    <a:off x="2172" y="11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4" name="Rectangle 3103"/>
                                <wps:cNvSpPr>
                                  <a:spLocks noChangeArrowheads="1"/>
                                </wps:cNvSpPr>
                                <wps:spPr bwMode="auto">
                                  <a:xfrm>
                                    <a:off x="2172" y="11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5" name="Rectangle 3104"/>
                                <wps:cNvSpPr>
                                  <a:spLocks noChangeArrowheads="1"/>
                                </wps:cNvSpPr>
                                <wps:spPr bwMode="auto">
                                  <a:xfrm>
                                    <a:off x="2172" y="11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6" name="Rectangle 3105"/>
                                <wps:cNvSpPr>
                                  <a:spLocks noChangeArrowheads="1"/>
                                </wps:cNvSpPr>
                                <wps:spPr bwMode="auto">
                                  <a:xfrm>
                                    <a:off x="2172" y="112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7" name="Rectangle 3106"/>
                                <wps:cNvSpPr>
                                  <a:spLocks noChangeArrowheads="1"/>
                                </wps:cNvSpPr>
                                <wps:spPr bwMode="auto">
                                  <a:xfrm>
                                    <a:off x="2172" y="11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8" name="Rectangle 3107"/>
                                <wps:cNvSpPr>
                                  <a:spLocks noChangeArrowheads="1"/>
                                </wps:cNvSpPr>
                                <wps:spPr bwMode="auto">
                                  <a:xfrm>
                                    <a:off x="2172" y="11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19" name="Rectangle 3108"/>
                                <wps:cNvSpPr>
                                  <a:spLocks noChangeArrowheads="1"/>
                                </wps:cNvSpPr>
                                <wps:spPr bwMode="auto">
                                  <a:xfrm>
                                    <a:off x="2172" y="11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0" name="Rectangle 3109"/>
                                <wps:cNvSpPr>
                                  <a:spLocks noChangeArrowheads="1"/>
                                </wps:cNvSpPr>
                                <wps:spPr bwMode="auto">
                                  <a:xfrm>
                                    <a:off x="2172" y="11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1" name="Rectangle 3110"/>
                                <wps:cNvSpPr>
                                  <a:spLocks noChangeArrowheads="1"/>
                                </wps:cNvSpPr>
                                <wps:spPr bwMode="auto">
                                  <a:xfrm>
                                    <a:off x="2172" y="114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2" name="Rectangle 3111"/>
                                <wps:cNvSpPr>
                                  <a:spLocks noChangeArrowheads="1"/>
                                </wps:cNvSpPr>
                                <wps:spPr bwMode="auto">
                                  <a:xfrm>
                                    <a:off x="2172" y="11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3" name="Rectangle 3112"/>
                                <wps:cNvSpPr>
                                  <a:spLocks noChangeArrowheads="1"/>
                                </wps:cNvSpPr>
                                <wps:spPr bwMode="auto">
                                  <a:xfrm>
                                    <a:off x="2172" y="11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4" name="Rectangle 3113"/>
                                <wps:cNvSpPr>
                                  <a:spLocks noChangeArrowheads="1"/>
                                </wps:cNvSpPr>
                                <wps:spPr bwMode="auto">
                                  <a:xfrm>
                                    <a:off x="2172" y="11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5" name="Rectangle 3114"/>
                                <wps:cNvSpPr>
                                  <a:spLocks noChangeArrowheads="1"/>
                                </wps:cNvSpPr>
                                <wps:spPr bwMode="auto">
                                  <a:xfrm>
                                    <a:off x="2172" y="11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6" name="Rectangle 3115"/>
                                <wps:cNvSpPr>
                                  <a:spLocks noChangeArrowheads="1"/>
                                </wps:cNvSpPr>
                                <wps:spPr bwMode="auto">
                                  <a:xfrm>
                                    <a:off x="2172" y="117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7" name="Rectangle 3116"/>
                                <wps:cNvSpPr>
                                  <a:spLocks noChangeArrowheads="1"/>
                                </wps:cNvSpPr>
                                <wps:spPr bwMode="auto">
                                  <a:xfrm>
                                    <a:off x="2172" y="11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8" name="Rectangle 3117"/>
                                <wps:cNvSpPr>
                                  <a:spLocks noChangeArrowheads="1"/>
                                </wps:cNvSpPr>
                                <wps:spPr bwMode="auto">
                                  <a:xfrm>
                                    <a:off x="2172" y="11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29" name="Rectangle 3118"/>
                                <wps:cNvSpPr>
                                  <a:spLocks noChangeArrowheads="1"/>
                                </wps:cNvSpPr>
                                <wps:spPr bwMode="auto">
                                  <a:xfrm>
                                    <a:off x="2172" y="11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0" name="Rectangle 3119"/>
                                <wps:cNvSpPr>
                                  <a:spLocks noChangeArrowheads="1"/>
                                </wps:cNvSpPr>
                                <wps:spPr bwMode="auto">
                                  <a:xfrm>
                                    <a:off x="2172" y="11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1" name="Rectangle 3120"/>
                                <wps:cNvSpPr>
                                  <a:spLocks noChangeArrowheads="1"/>
                                </wps:cNvSpPr>
                                <wps:spPr bwMode="auto">
                                  <a:xfrm>
                                    <a:off x="2172" y="119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2" name="Rectangle 3121"/>
                                <wps:cNvSpPr>
                                  <a:spLocks noChangeArrowheads="1"/>
                                </wps:cNvSpPr>
                                <wps:spPr bwMode="auto">
                                  <a:xfrm>
                                    <a:off x="2172" y="11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3" name="Rectangle 3122"/>
                                <wps:cNvSpPr>
                                  <a:spLocks noChangeArrowheads="1"/>
                                </wps:cNvSpPr>
                                <wps:spPr bwMode="auto">
                                  <a:xfrm>
                                    <a:off x="2172" y="12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4" name="Rectangle 3123"/>
                                <wps:cNvSpPr>
                                  <a:spLocks noChangeArrowheads="1"/>
                                </wps:cNvSpPr>
                                <wps:spPr bwMode="auto">
                                  <a:xfrm>
                                    <a:off x="2172" y="12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5" name="Rectangle 3124"/>
                                <wps:cNvSpPr>
                                  <a:spLocks noChangeArrowheads="1"/>
                                </wps:cNvSpPr>
                                <wps:spPr bwMode="auto">
                                  <a:xfrm>
                                    <a:off x="2172" y="12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6" name="Rectangle 3125"/>
                                <wps:cNvSpPr>
                                  <a:spLocks noChangeArrowheads="1"/>
                                </wps:cNvSpPr>
                                <wps:spPr bwMode="auto">
                                  <a:xfrm>
                                    <a:off x="2172" y="121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7" name="Rectangle 3126"/>
                                <wps:cNvSpPr>
                                  <a:spLocks noChangeArrowheads="1"/>
                                </wps:cNvSpPr>
                                <wps:spPr bwMode="auto">
                                  <a:xfrm>
                                    <a:off x="2172" y="12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8" name="Rectangle 3127"/>
                                <wps:cNvSpPr>
                                  <a:spLocks noChangeArrowheads="1"/>
                                </wps:cNvSpPr>
                                <wps:spPr bwMode="auto">
                                  <a:xfrm>
                                    <a:off x="2172" y="12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39" name="Rectangle 3128"/>
                                <wps:cNvSpPr>
                                  <a:spLocks noChangeArrowheads="1"/>
                                </wps:cNvSpPr>
                                <wps:spPr bwMode="auto">
                                  <a:xfrm>
                                    <a:off x="2172" y="12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0" name="Rectangle 3129"/>
                                <wps:cNvSpPr>
                                  <a:spLocks noChangeArrowheads="1"/>
                                </wps:cNvSpPr>
                                <wps:spPr bwMode="auto">
                                  <a:xfrm>
                                    <a:off x="2172" y="12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1" name="Rectangle 3130"/>
                                <wps:cNvSpPr>
                                  <a:spLocks noChangeArrowheads="1"/>
                                </wps:cNvSpPr>
                                <wps:spPr bwMode="auto">
                                  <a:xfrm>
                                    <a:off x="2172" y="124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2" name="Rectangle 3131"/>
                                <wps:cNvSpPr>
                                  <a:spLocks noChangeArrowheads="1"/>
                                </wps:cNvSpPr>
                                <wps:spPr bwMode="auto">
                                  <a:xfrm>
                                    <a:off x="2172" y="12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3" name="Rectangle 3132"/>
                                <wps:cNvSpPr>
                                  <a:spLocks noChangeArrowheads="1"/>
                                </wps:cNvSpPr>
                                <wps:spPr bwMode="auto">
                                  <a:xfrm>
                                    <a:off x="2172" y="12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4" name="Rectangle 3133"/>
                                <wps:cNvSpPr>
                                  <a:spLocks noChangeArrowheads="1"/>
                                </wps:cNvSpPr>
                                <wps:spPr bwMode="auto">
                                  <a:xfrm>
                                    <a:off x="2172" y="12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5" name="Rectangle 3134"/>
                                <wps:cNvSpPr>
                                  <a:spLocks noChangeArrowheads="1"/>
                                </wps:cNvSpPr>
                                <wps:spPr bwMode="auto">
                                  <a:xfrm>
                                    <a:off x="2172" y="12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6" name="Rectangle 3135"/>
                                <wps:cNvSpPr>
                                  <a:spLocks noChangeArrowheads="1"/>
                                </wps:cNvSpPr>
                                <wps:spPr bwMode="auto">
                                  <a:xfrm>
                                    <a:off x="2172" y="126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7" name="Rectangle 3136"/>
                                <wps:cNvSpPr>
                                  <a:spLocks noChangeArrowheads="1"/>
                                </wps:cNvSpPr>
                                <wps:spPr bwMode="auto">
                                  <a:xfrm>
                                    <a:off x="2172" y="12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8" name="Rectangle 3137"/>
                                <wps:cNvSpPr>
                                  <a:spLocks noChangeArrowheads="1"/>
                                </wps:cNvSpPr>
                                <wps:spPr bwMode="auto">
                                  <a:xfrm>
                                    <a:off x="2172" y="12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49" name="Rectangle 3138"/>
                                <wps:cNvSpPr>
                                  <a:spLocks noChangeArrowheads="1"/>
                                </wps:cNvSpPr>
                                <wps:spPr bwMode="auto">
                                  <a:xfrm>
                                    <a:off x="2172" y="12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0" name="Rectangle 3139"/>
                                <wps:cNvSpPr>
                                  <a:spLocks noChangeArrowheads="1"/>
                                </wps:cNvSpPr>
                                <wps:spPr bwMode="auto">
                                  <a:xfrm>
                                    <a:off x="2172" y="12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1" name="Rectangle 3140"/>
                                <wps:cNvSpPr>
                                  <a:spLocks noChangeArrowheads="1"/>
                                </wps:cNvSpPr>
                                <wps:spPr bwMode="auto">
                                  <a:xfrm>
                                    <a:off x="2172" y="129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2" name="Rectangle 3141"/>
                                <wps:cNvSpPr>
                                  <a:spLocks noChangeArrowheads="1"/>
                                </wps:cNvSpPr>
                                <wps:spPr bwMode="auto">
                                  <a:xfrm>
                                    <a:off x="2172" y="12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3" name="Rectangle 3142"/>
                                <wps:cNvSpPr>
                                  <a:spLocks noChangeArrowheads="1"/>
                                </wps:cNvSpPr>
                                <wps:spPr bwMode="auto">
                                  <a:xfrm>
                                    <a:off x="2172" y="13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4" name="Rectangle 3143"/>
                                <wps:cNvSpPr>
                                  <a:spLocks noChangeArrowheads="1"/>
                                </wps:cNvSpPr>
                                <wps:spPr bwMode="auto">
                                  <a:xfrm>
                                    <a:off x="2172" y="13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5" name="Rectangle 3144"/>
                                <wps:cNvSpPr>
                                  <a:spLocks noChangeArrowheads="1"/>
                                </wps:cNvSpPr>
                                <wps:spPr bwMode="auto">
                                  <a:xfrm>
                                    <a:off x="2172" y="13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6" name="Rectangle 3145"/>
                                <wps:cNvSpPr>
                                  <a:spLocks noChangeArrowheads="1"/>
                                </wps:cNvSpPr>
                                <wps:spPr bwMode="auto">
                                  <a:xfrm>
                                    <a:off x="2172" y="131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7" name="Rectangle 3146"/>
                                <wps:cNvSpPr>
                                  <a:spLocks noChangeArrowheads="1"/>
                                </wps:cNvSpPr>
                                <wps:spPr bwMode="auto">
                                  <a:xfrm>
                                    <a:off x="2172" y="13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8" name="Rectangle 3147"/>
                                <wps:cNvSpPr>
                                  <a:spLocks noChangeArrowheads="1"/>
                                </wps:cNvSpPr>
                                <wps:spPr bwMode="auto">
                                  <a:xfrm>
                                    <a:off x="2172" y="13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59" name="Rectangle 3148"/>
                                <wps:cNvSpPr>
                                  <a:spLocks noChangeArrowheads="1"/>
                                </wps:cNvSpPr>
                                <wps:spPr bwMode="auto">
                                  <a:xfrm>
                                    <a:off x="2172" y="13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0" name="Rectangle 3149"/>
                                <wps:cNvSpPr>
                                  <a:spLocks noChangeArrowheads="1"/>
                                </wps:cNvSpPr>
                                <wps:spPr bwMode="auto">
                                  <a:xfrm>
                                    <a:off x="2172" y="13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1" name="Rectangle 3150"/>
                                <wps:cNvSpPr>
                                  <a:spLocks noChangeArrowheads="1"/>
                                </wps:cNvSpPr>
                                <wps:spPr bwMode="auto">
                                  <a:xfrm>
                                    <a:off x="2172" y="133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2" name="Rectangle 3151"/>
                                <wps:cNvSpPr>
                                  <a:spLocks noChangeArrowheads="1"/>
                                </wps:cNvSpPr>
                                <wps:spPr bwMode="auto">
                                  <a:xfrm>
                                    <a:off x="2172" y="13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3" name="Rectangle 3152"/>
                                <wps:cNvSpPr>
                                  <a:spLocks noChangeArrowheads="1"/>
                                </wps:cNvSpPr>
                                <wps:spPr bwMode="auto">
                                  <a:xfrm>
                                    <a:off x="2172" y="13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4" name="Rectangle 3153"/>
                                <wps:cNvSpPr>
                                  <a:spLocks noChangeArrowheads="1"/>
                                </wps:cNvSpPr>
                                <wps:spPr bwMode="auto">
                                  <a:xfrm>
                                    <a:off x="2172" y="13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5" name="Rectangle 3154"/>
                                <wps:cNvSpPr>
                                  <a:spLocks noChangeArrowheads="1"/>
                                </wps:cNvSpPr>
                                <wps:spPr bwMode="auto">
                                  <a:xfrm>
                                    <a:off x="2172" y="13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6" name="Rectangle 3155"/>
                                <wps:cNvSpPr>
                                  <a:spLocks noChangeArrowheads="1"/>
                                </wps:cNvSpPr>
                                <wps:spPr bwMode="auto">
                                  <a:xfrm>
                                    <a:off x="2172" y="136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7" name="Rectangle 3156"/>
                                <wps:cNvSpPr>
                                  <a:spLocks noChangeArrowheads="1"/>
                                </wps:cNvSpPr>
                                <wps:spPr bwMode="auto">
                                  <a:xfrm>
                                    <a:off x="2172" y="13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8" name="Rectangle 3157"/>
                                <wps:cNvSpPr>
                                  <a:spLocks noChangeArrowheads="1"/>
                                </wps:cNvSpPr>
                                <wps:spPr bwMode="auto">
                                  <a:xfrm>
                                    <a:off x="2172" y="13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69" name="Rectangle 3158"/>
                                <wps:cNvSpPr>
                                  <a:spLocks noChangeArrowheads="1"/>
                                </wps:cNvSpPr>
                                <wps:spPr bwMode="auto">
                                  <a:xfrm>
                                    <a:off x="2172" y="13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0" name="Rectangle 3159"/>
                                <wps:cNvSpPr>
                                  <a:spLocks noChangeArrowheads="1"/>
                                </wps:cNvSpPr>
                                <wps:spPr bwMode="auto">
                                  <a:xfrm>
                                    <a:off x="2172" y="13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1" name="Rectangle 3160"/>
                                <wps:cNvSpPr>
                                  <a:spLocks noChangeArrowheads="1"/>
                                </wps:cNvSpPr>
                                <wps:spPr bwMode="auto">
                                  <a:xfrm>
                                    <a:off x="2172" y="138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2" name="Rectangle 3161"/>
                                <wps:cNvSpPr>
                                  <a:spLocks noChangeArrowheads="1"/>
                                </wps:cNvSpPr>
                                <wps:spPr bwMode="auto">
                                  <a:xfrm>
                                    <a:off x="2172" y="13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3" name="Rectangle 3162"/>
                                <wps:cNvSpPr>
                                  <a:spLocks noChangeArrowheads="1"/>
                                </wps:cNvSpPr>
                                <wps:spPr bwMode="auto">
                                  <a:xfrm>
                                    <a:off x="2172" y="13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4" name="Rectangle 3163"/>
                                <wps:cNvSpPr>
                                  <a:spLocks noChangeArrowheads="1"/>
                                </wps:cNvSpPr>
                                <wps:spPr bwMode="auto">
                                  <a:xfrm>
                                    <a:off x="2172" y="14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5" name="Rectangle 3164"/>
                                <wps:cNvSpPr>
                                  <a:spLocks noChangeArrowheads="1"/>
                                </wps:cNvSpPr>
                                <wps:spPr bwMode="auto">
                                  <a:xfrm>
                                    <a:off x="2172" y="14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6" name="Rectangle 3165"/>
                                <wps:cNvSpPr>
                                  <a:spLocks noChangeArrowheads="1"/>
                                </wps:cNvSpPr>
                                <wps:spPr bwMode="auto">
                                  <a:xfrm>
                                    <a:off x="2172" y="14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7" name="Rectangle 3166"/>
                                <wps:cNvSpPr>
                                  <a:spLocks noChangeArrowheads="1"/>
                                </wps:cNvSpPr>
                                <wps:spPr bwMode="auto">
                                  <a:xfrm>
                                    <a:off x="2172" y="14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8" name="Rectangle 3167"/>
                                <wps:cNvSpPr>
                                  <a:spLocks noChangeArrowheads="1"/>
                                </wps:cNvSpPr>
                                <wps:spPr bwMode="auto">
                                  <a:xfrm>
                                    <a:off x="2172" y="14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79" name="Rectangle 3168"/>
                                <wps:cNvSpPr>
                                  <a:spLocks noChangeArrowheads="1"/>
                                </wps:cNvSpPr>
                                <wps:spPr bwMode="auto">
                                  <a:xfrm>
                                    <a:off x="2172" y="14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0" name="Rectangle 3169"/>
                                <wps:cNvSpPr>
                                  <a:spLocks noChangeArrowheads="1"/>
                                </wps:cNvSpPr>
                                <wps:spPr bwMode="auto">
                                  <a:xfrm>
                                    <a:off x="2172" y="143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1" name="Rectangle 3170"/>
                                <wps:cNvSpPr>
                                  <a:spLocks noChangeArrowheads="1"/>
                                </wps:cNvSpPr>
                                <wps:spPr bwMode="auto">
                                  <a:xfrm>
                                    <a:off x="2172" y="14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2" name="Rectangle 3171"/>
                                <wps:cNvSpPr>
                                  <a:spLocks noChangeArrowheads="1"/>
                                </wps:cNvSpPr>
                                <wps:spPr bwMode="auto">
                                  <a:xfrm>
                                    <a:off x="2172" y="14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3" name="Rectangle 3172"/>
                                <wps:cNvSpPr>
                                  <a:spLocks noChangeArrowheads="1"/>
                                </wps:cNvSpPr>
                                <wps:spPr bwMode="auto">
                                  <a:xfrm>
                                    <a:off x="2172" y="14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4" name="Rectangle 3173"/>
                                <wps:cNvSpPr>
                                  <a:spLocks noChangeArrowheads="1"/>
                                </wps:cNvSpPr>
                                <wps:spPr bwMode="auto">
                                  <a:xfrm>
                                    <a:off x="2172" y="14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5" name="Rectangle 3174"/>
                                <wps:cNvSpPr>
                                  <a:spLocks noChangeArrowheads="1"/>
                                </wps:cNvSpPr>
                                <wps:spPr bwMode="auto">
                                  <a:xfrm>
                                    <a:off x="2172" y="145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6" name="Rectangle 3175"/>
                                <wps:cNvSpPr>
                                  <a:spLocks noChangeArrowheads="1"/>
                                </wps:cNvSpPr>
                                <wps:spPr bwMode="auto">
                                  <a:xfrm>
                                    <a:off x="2172" y="14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7" name="Rectangle 3176"/>
                                <wps:cNvSpPr>
                                  <a:spLocks noChangeArrowheads="1"/>
                                </wps:cNvSpPr>
                                <wps:spPr bwMode="auto">
                                  <a:xfrm>
                                    <a:off x="2172" y="15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8" name="Rectangle 3177"/>
                                <wps:cNvSpPr>
                                  <a:spLocks noChangeArrowheads="1"/>
                                </wps:cNvSpPr>
                                <wps:spPr bwMode="auto">
                                  <a:xfrm>
                                    <a:off x="2172" y="15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89" name="Rectangle 3178"/>
                                <wps:cNvSpPr>
                                  <a:spLocks noChangeArrowheads="1"/>
                                </wps:cNvSpPr>
                                <wps:spPr bwMode="auto">
                                  <a:xfrm>
                                    <a:off x="2172" y="15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0" name="Rectangle 3179"/>
                                <wps:cNvSpPr>
                                  <a:spLocks noChangeArrowheads="1"/>
                                </wps:cNvSpPr>
                                <wps:spPr bwMode="auto">
                                  <a:xfrm>
                                    <a:off x="2172" y="159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1" name="Rectangle 3180"/>
                                <wps:cNvSpPr>
                                  <a:spLocks noChangeArrowheads="1"/>
                                </wps:cNvSpPr>
                                <wps:spPr bwMode="auto">
                                  <a:xfrm>
                                    <a:off x="2172" y="16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2" name="Rectangle 3181"/>
                                <wps:cNvSpPr>
                                  <a:spLocks noChangeArrowheads="1"/>
                                </wps:cNvSpPr>
                                <wps:spPr bwMode="auto">
                                  <a:xfrm>
                                    <a:off x="2172" y="16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3" name="Rectangle 3182"/>
                                <wps:cNvSpPr>
                                  <a:spLocks noChangeArrowheads="1"/>
                                </wps:cNvSpPr>
                                <wps:spPr bwMode="auto">
                                  <a:xfrm>
                                    <a:off x="2172" y="16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4" name="Rectangle 3183"/>
                                <wps:cNvSpPr>
                                  <a:spLocks noChangeArrowheads="1"/>
                                </wps:cNvSpPr>
                                <wps:spPr bwMode="auto">
                                  <a:xfrm>
                                    <a:off x="2172" y="16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5" name="Rectangle 3184"/>
                                <wps:cNvSpPr>
                                  <a:spLocks noChangeArrowheads="1"/>
                                </wps:cNvSpPr>
                                <wps:spPr bwMode="auto">
                                  <a:xfrm>
                                    <a:off x="2172" y="162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6" name="Rectangle 3185"/>
                                <wps:cNvSpPr>
                                  <a:spLocks noChangeArrowheads="1"/>
                                </wps:cNvSpPr>
                                <wps:spPr bwMode="auto">
                                  <a:xfrm>
                                    <a:off x="2172" y="16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7" name="Rectangle 3186"/>
                                <wps:cNvSpPr>
                                  <a:spLocks noChangeArrowheads="1"/>
                                </wps:cNvSpPr>
                                <wps:spPr bwMode="auto">
                                  <a:xfrm>
                                    <a:off x="2172" y="16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8" name="Rectangle 3187"/>
                                <wps:cNvSpPr>
                                  <a:spLocks noChangeArrowheads="1"/>
                                </wps:cNvSpPr>
                                <wps:spPr bwMode="auto">
                                  <a:xfrm>
                                    <a:off x="2172" y="16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99" name="Rectangle 3188"/>
                                <wps:cNvSpPr>
                                  <a:spLocks noChangeArrowheads="1"/>
                                </wps:cNvSpPr>
                                <wps:spPr bwMode="auto">
                                  <a:xfrm>
                                    <a:off x="2172" y="16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0" name="Rectangle 3189"/>
                                <wps:cNvSpPr>
                                  <a:spLocks noChangeArrowheads="1"/>
                                </wps:cNvSpPr>
                                <wps:spPr bwMode="auto">
                                  <a:xfrm>
                                    <a:off x="2172" y="164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1" name="Rectangle 3190"/>
                                <wps:cNvSpPr>
                                  <a:spLocks noChangeArrowheads="1"/>
                                </wps:cNvSpPr>
                                <wps:spPr bwMode="auto">
                                  <a:xfrm>
                                    <a:off x="2172" y="16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2" name="Rectangle 3191"/>
                                <wps:cNvSpPr>
                                  <a:spLocks noChangeArrowheads="1"/>
                                </wps:cNvSpPr>
                                <wps:spPr bwMode="auto">
                                  <a:xfrm>
                                    <a:off x="2172" y="16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3" name="Rectangle 3192"/>
                                <wps:cNvSpPr>
                                  <a:spLocks noChangeArrowheads="1"/>
                                </wps:cNvSpPr>
                                <wps:spPr bwMode="auto">
                                  <a:xfrm>
                                    <a:off x="2172" y="16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4" name="Rectangle 3193"/>
                                <wps:cNvSpPr>
                                  <a:spLocks noChangeArrowheads="1"/>
                                </wps:cNvSpPr>
                                <wps:spPr bwMode="auto">
                                  <a:xfrm>
                                    <a:off x="2172" y="16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5" name="Rectangle 3194"/>
                                <wps:cNvSpPr>
                                  <a:spLocks noChangeArrowheads="1"/>
                                </wps:cNvSpPr>
                                <wps:spPr bwMode="auto">
                                  <a:xfrm>
                                    <a:off x="2172" y="167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6" name="Rectangle 3195"/>
                                <wps:cNvSpPr>
                                  <a:spLocks noChangeArrowheads="1"/>
                                </wps:cNvSpPr>
                                <wps:spPr bwMode="auto">
                                  <a:xfrm>
                                    <a:off x="2172" y="16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7" name="Rectangle 3196"/>
                                <wps:cNvSpPr>
                                  <a:spLocks noChangeArrowheads="1"/>
                                </wps:cNvSpPr>
                                <wps:spPr bwMode="auto">
                                  <a:xfrm>
                                    <a:off x="2172" y="16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8" name="Rectangle 3197"/>
                                <wps:cNvSpPr>
                                  <a:spLocks noChangeArrowheads="1"/>
                                </wps:cNvSpPr>
                                <wps:spPr bwMode="auto">
                                  <a:xfrm>
                                    <a:off x="2172" y="16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09" name="Rectangle 3198"/>
                                <wps:cNvSpPr>
                                  <a:spLocks noChangeArrowheads="1"/>
                                </wps:cNvSpPr>
                                <wps:spPr bwMode="auto">
                                  <a:xfrm>
                                    <a:off x="2172" y="16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0" name="Rectangle 3199"/>
                                <wps:cNvSpPr>
                                  <a:spLocks noChangeArrowheads="1"/>
                                </wps:cNvSpPr>
                                <wps:spPr bwMode="auto">
                                  <a:xfrm>
                                    <a:off x="2172" y="169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1" name="Rectangle 3200"/>
                                <wps:cNvSpPr>
                                  <a:spLocks noChangeArrowheads="1"/>
                                </wps:cNvSpPr>
                                <wps:spPr bwMode="auto">
                                  <a:xfrm>
                                    <a:off x="2172" y="16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2" name="Rectangle 3201"/>
                                <wps:cNvSpPr>
                                  <a:spLocks noChangeArrowheads="1"/>
                                </wps:cNvSpPr>
                                <wps:spPr bwMode="auto">
                                  <a:xfrm>
                                    <a:off x="2172" y="18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3" name="Rectangle 3202"/>
                                <wps:cNvSpPr>
                                  <a:spLocks noChangeArrowheads="1"/>
                                </wps:cNvSpPr>
                                <wps:spPr bwMode="auto">
                                  <a:xfrm>
                                    <a:off x="2172" y="18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4" name="Rectangle 3203"/>
                                <wps:cNvSpPr>
                                  <a:spLocks noChangeArrowheads="1"/>
                                </wps:cNvSpPr>
                                <wps:spPr bwMode="auto">
                                  <a:xfrm>
                                    <a:off x="2172" y="18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5" name="Rectangle 3204"/>
                                <wps:cNvSpPr>
                                  <a:spLocks noChangeArrowheads="1"/>
                                </wps:cNvSpPr>
                                <wps:spPr bwMode="auto">
                                  <a:xfrm>
                                    <a:off x="2172" y="183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6" name="Rectangle 3205"/>
                                <wps:cNvSpPr>
                                  <a:spLocks noChangeArrowheads="1"/>
                                </wps:cNvSpPr>
                                <wps:spPr bwMode="auto">
                                  <a:xfrm>
                                    <a:off x="2172" y="18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7" name="Rectangle 3206"/>
                                <wps:cNvSpPr>
                                  <a:spLocks noChangeArrowheads="1"/>
                                </wps:cNvSpPr>
                                <wps:spPr bwMode="auto">
                                  <a:xfrm>
                                    <a:off x="2172" y="18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8" name="Rectangle 3207"/>
                                <wps:cNvSpPr>
                                  <a:spLocks noChangeArrowheads="1"/>
                                </wps:cNvSpPr>
                                <wps:spPr bwMode="auto">
                                  <a:xfrm>
                                    <a:off x="2172" y="18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19" name="Rectangle 3208"/>
                                <wps:cNvSpPr>
                                  <a:spLocks noChangeArrowheads="1"/>
                                </wps:cNvSpPr>
                                <wps:spPr bwMode="auto">
                                  <a:xfrm>
                                    <a:off x="2172" y="18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0" name="Rectangle 3209"/>
                                <wps:cNvSpPr>
                                  <a:spLocks noChangeArrowheads="1"/>
                                </wps:cNvSpPr>
                                <wps:spPr bwMode="auto">
                                  <a:xfrm>
                                    <a:off x="2172" y="18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1" name="Rectangle 3210"/>
                                <wps:cNvSpPr>
                                  <a:spLocks noChangeArrowheads="1"/>
                                </wps:cNvSpPr>
                                <wps:spPr bwMode="auto">
                                  <a:xfrm>
                                    <a:off x="2172" y="18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2" name="Rectangle 3211"/>
                                <wps:cNvSpPr>
                                  <a:spLocks noChangeArrowheads="1"/>
                                </wps:cNvSpPr>
                                <wps:spPr bwMode="auto">
                                  <a:xfrm>
                                    <a:off x="2172" y="18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3" name="Rectangle 3212"/>
                                <wps:cNvSpPr>
                                  <a:spLocks noChangeArrowheads="1"/>
                                </wps:cNvSpPr>
                                <wps:spPr bwMode="auto">
                                  <a:xfrm>
                                    <a:off x="2172" y="18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4" name="Rectangle 3213"/>
                                <wps:cNvSpPr>
                                  <a:spLocks noChangeArrowheads="1"/>
                                </wps:cNvSpPr>
                                <wps:spPr bwMode="auto">
                                  <a:xfrm>
                                    <a:off x="2172" y="18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5" name="Rectangle 3214"/>
                                <wps:cNvSpPr>
                                  <a:spLocks noChangeArrowheads="1"/>
                                </wps:cNvSpPr>
                                <wps:spPr bwMode="auto">
                                  <a:xfrm>
                                    <a:off x="2172" y="18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6" name="Rectangle 3215"/>
                                <wps:cNvSpPr>
                                  <a:spLocks noChangeArrowheads="1"/>
                                </wps:cNvSpPr>
                                <wps:spPr bwMode="auto">
                                  <a:xfrm>
                                    <a:off x="2172" y="18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7" name="Rectangle 3216"/>
                                <wps:cNvSpPr>
                                  <a:spLocks noChangeArrowheads="1"/>
                                </wps:cNvSpPr>
                                <wps:spPr bwMode="auto">
                                  <a:xfrm>
                                    <a:off x="2172" y="18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8" name="Rectangle 3217"/>
                                <wps:cNvSpPr>
                                  <a:spLocks noChangeArrowheads="1"/>
                                </wps:cNvSpPr>
                                <wps:spPr bwMode="auto">
                                  <a:xfrm>
                                    <a:off x="2172" y="19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29" name="Rectangle 3218"/>
                                <wps:cNvSpPr>
                                  <a:spLocks noChangeArrowheads="1"/>
                                </wps:cNvSpPr>
                                <wps:spPr bwMode="auto">
                                  <a:xfrm>
                                    <a:off x="2172" y="190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0" name="Rectangle 3219"/>
                                <wps:cNvSpPr>
                                  <a:spLocks noChangeArrowheads="1"/>
                                </wps:cNvSpPr>
                                <wps:spPr bwMode="auto">
                                  <a:xfrm>
                                    <a:off x="2172" y="19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1" name="Rectangle 3220"/>
                                <wps:cNvSpPr>
                                  <a:spLocks noChangeArrowheads="1"/>
                                </wps:cNvSpPr>
                                <wps:spPr bwMode="auto">
                                  <a:xfrm>
                                    <a:off x="2172" y="19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2" name="Rectangle 3221"/>
                                <wps:cNvSpPr>
                                  <a:spLocks noChangeArrowheads="1"/>
                                </wps:cNvSpPr>
                                <wps:spPr bwMode="auto">
                                  <a:xfrm>
                                    <a:off x="2172" y="19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3" name="Rectangle 3222"/>
                                <wps:cNvSpPr>
                                  <a:spLocks noChangeArrowheads="1"/>
                                </wps:cNvSpPr>
                                <wps:spPr bwMode="auto">
                                  <a:xfrm>
                                    <a:off x="2172" y="19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4" name="Rectangle 3223"/>
                                <wps:cNvSpPr>
                                  <a:spLocks noChangeArrowheads="1"/>
                                </wps:cNvSpPr>
                                <wps:spPr bwMode="auto">
                                  <a:xfrm>
                                    <a:off x="2172" y="192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5" name="Rectangle 3224"/>
                                <wps:cNvSpPr>
                                  <a:spLocks noChangeArrowheads="1"/>
                                </wps:cNvSpPr>
                                <wps:spPr bwMode="auto">
                                  <a:xfrm>
                                    <a:off x="2172" y="19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6" name="Rectangle 3225"/>
                                <wps:cNvSpPr>
                                  <a:spLocks noChangeArrowheads="1"/>
                                </wps:cNvSpPr>
                                <wps:spPr bwMode="auto">
                                  <a:xfrm>
                                    <a:off x="2172" y="19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7" name="Rectangle 3226"/>
                                <wps:cNvSpPr>
                                  <a:spLocks noChangeArrowheads="1"/>
                                </wps:cNvSpPr>
                                <wps:spPr bwMode="auto">
                                  <a:xfrm>
                                    <a:off x="2172" y="19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8" name="Rectangle 3227"/>
                                <wps:cNvSpPr>
                                  <a:spLocks noChangeArrowheads="1"/>
                                </wps:cNvSpPr>
                                <wps:spPr bwMode="auto">
                                  <a:xfrm>
                                    <a:off x="2172" y="19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39" name="Rectangle 3228"/>
                                <wps:cNvSpPr>
                                  <a:spLocks noChangeArrowheads="1"/>
                                </wps:cNvSpPr>
                                <wps:spPr bwMode="auto">
                                  <a:xfrm>
                                    <a:off x="2172" y="195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0" name="Rectangle 3229"/>
                                <wps:cNvSpPr>
                                  <a:spLocks noChangeArrowheads="1"/>
                                </wps:cNvSpPr>
                                <wps:spPr bwMode="auto">
                                  <a:xfrm>
                                    <a:off x="2172" y="19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1" name="Rectangle 3230"/>
                                <wps:cNvSpPr>
                                  <a:spLocks noChangeArrowheads="1"/>
                                </wps:cNvSpPr>
                                <wps:spPr bwMode="auto">
                                  <a:xfrm>
                                    <a:off x="2172" y="19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2" name="Rectangle 3231"/>
                                <wps:cNvSpPr>
                                  <a:spLocks noChangeArrowheads="1"/>
                                </wps:cNvSpPr>
                                <wps:spPr bwMode="auto">
                                  <a:xfrm>
                                    <a:off x="2172" y="19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3" name="Rectangle 3232"/>
                                <wps:cNvSpPr>
                                  <a:spLocks noChangeArrowheads="1"/>
                                </wps:cNvSpPr>
                                <wps:spPr bwMode="auto">
                                  <a:xfrm>
                                    <a:off x="2172" y="19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4" name="Rectangle 3233"/>
                                <wps:cNvSpPr>
                                  <a:spLocks noChangeArrowheads="1"/>
                                </wps:cNvSpPr>
                                <wps:spPr bwMode="auto">
                                  <a:xfrm>
                                    <a:off x="2172" y="197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5" name="Rectangle 3234"/>
                                <wps:cNvSpPr>
                                  <a:spLocks noChangeArrowheads="1"/>
                                </wps:cNvSpPr>
                                <wps:spPr bwMode="auto">
                                  <a:xfrm>
                                    <a:off x="2172" y="19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6" name="Rectangle 3235"/>
                                <wps:cNvSpPr>
                                  <a:spLocks noChangeArrowheads="1"/>
                                </wps:cNvSpPr>
                                <wps:spPr bwMode="auto">
                                  <a:xfrm>
                                    <a:off x="2172" y="19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7" name="Rectangle 3236"/>
                                <wps:cNvSpPr>
                                  <a:spLocks noChangeArrowheads="1"/>
                                </wps:cNvSpPr>
                                <wps:spPr bwMode="auto">
                                  <a:xfrm>
                                    <a:off x="2172" y="19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8" name="Rectangle 3237"/>
                                <wps:cNvSpPr>
                                  <a:spLocks noChangeArrowheads="1"/>
                                </wps:cNvSpPr>
                                <wps:spPr bwMode="auto">
                                  <a:xfrm>
                                    <a:off x="2172" y="19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49" name="Rectangle 3238"/>
                                <wps:cNvSpPr>
                                  <a:spLocks noChangeArrowheads="1"/>
                                </wps:cNvSpPr>
                                <wps:spPr bwMode="auto">
                                  <a:xfrm>
                                    <a:off x="2172" y="200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50" name="Rectangle 3239"/>
                                <wps:cNvSpPr>
                                  <a:spLocks noChangeArrowheads="1"/>
                                </wps:cNvSpPr>
                                <wps:spPr bwMode="auto">
                                  <a:xfrm>
                                    <a:off x="2172" y="20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5651" name="Group 3240"/>
                              <wpg:cNvGrpSpPr>
                                <a:grpSpLocks/>
                              </wpg:cNvGrpSpPr>
                              <wpg:grpSpPr bwMode="auto">
                                <a:xfrm>
                                  <a:off x="897890" y="12065"/>
                                  <a:ext cx="922655" cy="820420"/>
                                  <a:chOff x="2172" y="29"/>
                                  <a:chExt cx="2234" cy="1986"/>
                                </a:xfrm>
                              </wpg:grpSpPr>
                              <wps:wsp>
                                <wps:cNvPr id="25652" name="Rectangle 3241"/>
                                <wps:cNvSpPr>
                                  <a:spLocks noChangeArrowheads="1"/>
                                </wps:cNvSpPr>
                                <wps:spPr bwMode="auto">
                                  <a:xfrm>
                                    <a:off x="2172" y="20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53" name="Freeform 3242"/>
                                <wps:cNvSpPr>
                                  <a:spLocks/>
                                </wps:cNvSpPr>
                                <wps:spPr bwMode="auto">
                                  <a:xfrm>
                                    <a:off x="3244" y="1617"/>
                                    <a:ext cx="1153" cy="302"/>
                                  </a:xfrm>
                                  <a:custGeom>
                                    <a:avLst/>
                                    <a:gdLst>
                                      <a:gd name="T0" fmla="*/ 19 w 1153"/>
                                      <a:gd name="T1" fmla="*/ 5 h 302"/>
                                      <a:gd name="T2" fmla="*/ 14 w 1153"/>
                                      <a:gd name="T3" fmla="*/ 14 h 302"/>
                                      <a:gd name="T4" fmla="*/ 9 w 1153"/>
                                      <a:gd name="T5" fmla="*/ 33 h 302"/>
                                      <a:gd name="T6" fmla="*/ 4 w 1153"/>
                                      <a:gd name="T7" fmla="*/ 48 h 302"/>
                                      <a:gd name="T8" fmla="*/ 0 w 1153"/>
                                      <a:gd name="T9" fmla="*/ 125 h 302"/>
                                      <a:gd name="T10" fmla="*/ 4 w 1153"/>
                                      <a:gd name="T11" fmla="*/ 139 h 302"/>
                                      <a:gd name="T12" fmla="*/ 9 w 1153"/>
                                      <a:gd name="T13" fmla="*/ 153 h 302"/>
                                      <a:gd name="T14" fmla="*/ 14 w 1153"/>
                                      <a:gd name="T15" fmla="*/ 163 h 302"/>
                                      <a:gd name="T16" fmla="*/ 19 w 1153"/>
                                      <a:gd name="T17" fmla="*/ 173 h 302"/>
                                      <a:gd name="T18" fmla="*/ 24 w 1153"/>
                                      <a:gd name="T19" fmla="*/ 177 h 302"/>
                                      <a:gd name="T20" fmla="*/ 33 w 1153"/>
                                      <a:gd name="T21" fmla="*/ 192 h 302"/>
                                      <a:gd name="T22" fmla="*/ 38 w 1153"/>
                                      <a:gd name="T23" fmla="*/ 197 h 302"/>
                                      <a:gd name="T24" fmla="*/ 43 w 1153"/>
                                      <a:gd name="T25" fmla="*/ 201 h 302"/>
                                      <a:gd name="T26" fmla="*/ 57 w 1153"/>
                                      <a:gd name="T27" fmla="*/ 211 h 302"/>
                                      <a:gd name="T28" fmla="*/ 62 w 1153"/>
                                      <a:gd name="T29" fmla="*/ 221 h 302"/>
                                      <a:gd name="T30" fmla="*/ 67 w 1153"/>
                                      <a:gd name="T31" fmla="*/ 225 h 302"/>
                                      <a:gd name="T32" fmla="*/ 76 w 1153"/>
                                      <a:gd name="T33" fmla="*/ 230 h 302"/>
                                      <a:gd name="T34" fmla="*/ 81 w 1153"/>
                                      <a:gd name="T35" fmla="*/ 235 h 302"/>
                                      <a:gd name="T36" fmla="*/ 91 w 1153"/>
                                      <a:gd name="T37" fmla="*/ 240 h 302"/>
                                      <a:gd name="T38" fmla="*/ 96 w 1153"/>
                                      <a:gd name="T39" fmla="*/ 244 h 302"/>
                                      <a:gd name="T40" fmla="*/ 105 w 1153"/>
                                      <a:gd name="T41" fmla="*/ 249 h 302"/>
                                      <a:gd name="T42" fmla="*/ 115 w 1153"/>
                                      <a:gd name="T43" fmla="*/ 254 h 302"/>
                                      <a:gd name="T44" fmla="*/ 124 w 1153"/>
                                      <a:gd name="T45" fmla="*/ 259 h 302"/>
                                      <a:gd name="T46" fmla="*/ 134 w 1153"/>
                                      <a:gd name="T47" fmla="*/ 264 h 302"/>
                                      <a:gd name="T48" fmla="*/ 148 w 1153"/>
                                      <a:gd name="T49" fmla="*/ 268 h 302"/>
                                      <a:gd name="T50" fmla="*/ 168 w 1153"/>
                                      <a:gd name="T51" fmla="*/ 273 h 302"/>
                                      <a:gd name="T52" fmla="*/ 182 w 1153"/>
                                      <a:gd name="T53" fmla="*/ 278 h 302"/>
                                      <a:gd name="T54" fmla="*/ 206 w 1153"/>
                                      <a:gd name="T55" fmla="*/ 283 h 302"/>
                                      <a:gd name="T56" fmla="*/ 389 w 1153"/>
                                      <a:gd name="T57" fmla="*/ 288 h 302"/>
                                      <a:gd name="T58" fmla="*/ 922 w 1153"/>
                                      <a:gd name="T59" fmla="*/ 283 h 302"/>
                                      <a:gd name="T60" fmla="*/ 951 w 1153"/>
                                      <a:gd name="T61" fmla="*/ 288 h 302"/>
                                      <a:gd name="T62" fmla="*/ 975 w 1153"/>
                                      <a:gd name="T63" fmla="*/ 292 h 302"/>
                                      <a:gd name="T64" fmla="*/ 1004 w 1153"/>
                                      <a:gd name="T65" fmla="*/ 297 h 302"/>
                                      <a:gd name="T66" fmla="*/ 1052 w 1153"/>
                                      <a:gd name="T67" fmla="*/ 302 h 302"/>
                                      <a:gd name="T68" fmla="*/ 1071 w 1153"/>
                                      <a:gd name="T69" fmla="*/ 297 h 302"/>
                                      <a:gd name="T70" fmla="*/ 1086 w 1153"/>
                                      <a:gd name="T71" fmla="*/ 288 h 302"/>
                                      <a:gd name="T72" fmla="*/ 1095 w 1153"/>
                                      <a:gd name="T73" fmla="*/ 283 h 302"/>
                                      <a:gd name="T74" fmla="*/ 1105 w 1153"/>
                                      <a:gd name="T75" fmla="*/ 268 h 302"/>
                                      <a:gd name="T76" fmla="*/ 1114 w 1153"/>
                                      <a:gd name="T77" fmla="*/ 264 h 302"/>
                                      <a:gd name="T78" fmla="*/ 1119 w 1153"/>
                                      <a:gd name="T79" fmla="*/ 254 h 302"/>
                                      <a:gd name="T80" fmla="*/ 1124 w 1153"/>
                                      <a:gd name="T81" fmla="*/ 244 h 302"/>
                                      <a:gd name="T82" fmla="*/ 1129 w 1153"/>
                                      <a:gd name="T83" fmla="*/ 230 h 302"/>
                                      <a:gd name="T84" fmla="*/ 1134 w 1153"/>
                                      <a:gd name="T85" fmla="*/ 221 h 302"/>
                                      <a:gd name="T86" fmla="*/ 1138 w 1153"/>
                                      <a:gd name="T87" fmla="*/ 206 h 302"/>
                                      <a:gd name="T88" fmla="*/ 1143 w 1153"/>
                                      <a:gd name="T89" fmla="*/ 192 h 302"/>
                                      <a:gd name="T90" fmla="*/ 1148 w 1153"/>
                                      <a:gd name="T91" fmla="*/ 173 h 302"/>
                                      <a:gd name="T92" fmla="*/ 1153 w 1153"/>
                                      <a:gd name="T93" fmla="*/ 139 h 302"/>
                                      <a:gd name="T94" fmla="*/ 19 w 1153"/>
                                      <a:gd name="T95" fmla="*/ 0 h 3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153" h="302">
                                        <a:moveTo>
                                          <a:pt x="19" y="0"/>
                                        </a:moveTo>
                                        <a:lnTo>
                                          <a:pt x="19" y="5"/>
                                        </a:lnTo>
                                        <a:lnTo>
                                          <a:pt x="14" y="9"/>
                                        </a:lnTo>
                                        <a:lnTo>
                                          <a:pt x="14" y="14"/>
                                        </a:lnTo>
                                        <a:lnTo>
                                          <a:pt x="9" y="19"/>
                                        </a:lnTo>
                                        <a:lnTo>
                                          <a:pt x="9" y="33"/>
                                        </a:lnTo>
                                        <a:lnTo>
                                          <a:pt x="4" y="38"/>
                                        </a:lnTo>
                                        <a:lnTo>
                                          <a:pt x="4" y="48"/>
                                        </a:lnTo>
                                        <a:lnTo>
                                          <a:pt x="0" y="53"/>
                                        </a:lnTo>
                                        <a:lnTo>
                                          <a:pt x="0" y="125"/>
                                        </a:lnTo>
                                        <a:lnTo>
                                          <a:pt x="4" y="129"/>
                                        </a:lnTo>
                                        <a:lnTo>
                                          <a:pt x="4" y="139"/>
                                        </a:lnTo>
                                        <a:lnTo>
                                          <a:pt x="9" y="144"/>
                                        </a:lnTo>
                                        <a:lnTo>
                                          <a:pt x="9" y="153"/>
                                        </a:lnTo>
                                        <a:lnTo>
                                          <a:pt x="14" y="158"/>
                                        </a:lnTo>
                                        <a:lnTo>
                                          <a:pt x="14" y="163"/>
                                        </a:lnTo>
                                        <a:lnTo>
                                          <a:pt x="19" y="168"/>
                                        </a:lnTo>
                                        <a:lnTo>
                                          <a:pt x="19" y="173"/>
                                        </a:lnTo>
                                        <a:lnTo>
                                          <a:pt x="24" y="173"/>
                                        </a:lnTo>
                                        <a:lnTo>
                                          <a:pt x="24" y="177"/>
                                        </a:lnTo>
                                        <a:lnTo>
                                          <a:pt x="33" y="187"/>
                                        </a:lnTo>
                                        <a:lnTo>
                                          <a:pt x="33" y="192"/>
                                        </a:lnTo>
                                        <a:lnTo>
                                          <a:pt x="38" y="192"/>
                                        </a:lnTo>
                                        <a:lnTo>
                                          <a:pt x="38" y="197"/>
                                        </a:lnTo>
                                        <a:lnTo>
                                          <a:pt x="43" y="197"/>
                                        </a:lnTo>
                                        <a:lnTo>
                                          <a:pt x="43" y="201"/>
                                        </a:lnTo>
                                        <a:lnTo>
                                          <a:pt x="52" y="211"/>
                                        </a:lnTo>
                                        <a:lnTo>
                                          <a:pt x="57" y="211"/>
                                        </a:lnTo>
                                        <a:lnTo>
                                          <a:pt x="57" y="216"/>
                                        </a:lnTo>
                                        <a:lnTo>
                                          <a:pt x="62" y="221"/>
                                        </a:lnTo>
                                        <a:lnTo>
                                          <a:pt x="67" y="221"/>
                                        </a:lnTo>
                                        <a:lnTo>
                                          <a:pt x="67" y="225"/>
                                        </a:lnTo>
                                        <a:lnTo>
                                          <a:pt x="72" y="225"/>
                                        </a:lnTo>
                                        <a:lnTo>
                                          <a:pt x="76" y="230"/>
                                        </a:lnTo>
                                        <a:lnTo>
                                          <a:pt x="76" y="235"/>
                                        </a:lnTo>
                                        <a:lnTo>
                                          <a:pt x="81" y="235"/>
                                        </a:lnTo>
                                        <a:lnTo>
                                          <a:pt x="86" y="240"/>
                                        </a:lnTo>
                                        <a:lnTo>
                                          <a:pt x="91" y="240"/>
                                        </a:lnTo>
                                        <a:lnTo>
                                          <a:pt x="91" y="244"/>
                                        </a:lnTo>
                                        <a:lnTo>
                                          <a:pt x="96" y="244"/>
                                        </a:lnTo>
                                        <a:lnTo>
                                          <a:pt x="100" y="249"/>
                                        </a:lnTo>
                                        <a:lnTo>
                                          <a:pt x="105" y="249"/>
                                        </a:lnTo>
                                        <a:lnTo>
                                          <a:pt x="110" y="254"/>
                                        </a:lnTo>
                                        <a:lnTo>
                                          <a:pt x="115" y="254"/>
                                        </a:lnTo>
                                        <a:lnTo>
                                          <a:pt x="120" y="259"/>
                                        </a:lnTo>
                                        <a:lnTo>
                                          <a:pt x="124" y="259"/>
                                        </a:lnTo>
                                        <a:lnTo>
                                          <a:pt x="129" y="264"/>
                                        </a:lnTo>
                                        <a:lnTo>
                                          <a:pt x="134" y="264"/>
                                        </a:lnTo>
                                        <a:lnTo>
                                          <a:pt x="139" y="268"/>
                                        </a:lnTo>
                                        <a:lnTo>
                                          <a:pt x="148" y="268"/>
                                        </a:lnTo>
                                        <a:lnTo>
                                          <a:pt x="153" y="273"/>
                                        </a:lnTo>
                                        <a:lnTo>
                                          <a:pt x="168" y="273"/>
                                        </a:lnTo>
                                        <a:lnTo>
                                          <a:pt x="173" y="278"/>
                                        </a:lnTo>
                                        <a:lnTo>
                                          <a:pt x="182" y="278"/>
                                        </a:lnTo>
                                        <a:lnTo>
                                          <a:pt x="187" y="283"/>
                                        </a:lnTo>
                                        <a:lnTo>
                                          <a:pt x="206" y="283"/>
                                        </a:lnTo>
                                        <a:lnTo>
                                          <a:pt x="216" y="288"/>
                                        </a:lnTo>
                                        <a:lnTo>
                                          <a:pt x="389" y="288"/>
                                        </a:lnTo>
                                        <a:lnTo>
                                          <a:pt x="398" y="283"/>
                                        </a:lnTo>
                                        <a:lnTo>
                                          <a:pt x="922" y="283"/>
                                        </a:lnTo>
                                        <a:lnTo>
                                          <a:pt x="927" y="288"/>
                                        </a:lnTo>
                                        <a:lnTo>
                                          <a:pt x="951" y="288"/>
                                        </a:lnTo>
                                        <a:lnTo>
                                          <a:pt x="956" y="292"/>
                                        </a:lnTo>
                                        <a:lnTo>
                                          <a:pt x="975" y="292"/>
                                        </a:lnTo>
                                        <a:lnTo>
                                          <a:pt x="980" y="297"/>
                                        </a:lnTo>
                                        <a:lnTo>
                                          <a:pt x="1004" y="297"/>
                                        </a:lnTo>
                                        <a:lnTo>
                                          <a:pt x="1009" y="302"/>
                                        </a:lnTo>
                                        <a:lnTo>
                                          <a:pt x="1052" y="302"/>
                                        </a:lnTo>
                                        <a:lnTo>
                                          <a:pt x="1057" y="297"/>
                                        </a:lnTo>
                                        <a:lnTo>
                                          <a:pt x="1071" y="297"/>
                                        </a:lnTo>
                                        <a:lnTo>
                                          <a:pt x="1081" y="288"/>
                                        </a:lnTo>
                                        <a:lnTo>
                                          <a:pt x="1086" y="288"/>
                                        </a:lnTo>
                                        <a:lnTo>
                                          <a:pt x="1086" y="283"/>
                                        </a:lnTo>
                                        <a:lnTo>
                                          <a:pt x="1095" y="283"/>
                                        </a:lnTo>
                                        <a:lnTo>
                                          <a:pt x="1105" y="273"/>
                                        </a:lnTo>
                                        <a:lnTo>
                                          <a:pt x="1105" y="268"/>
                                        </a:lnTo>
                                        <a:lnTo>
                                          <a:pt x="1110" y="264"/>
                                        </a:lnTo>
                                        <a:lnTo>
                                          <a:pt x="1114" y="264"/>
                                        </a:lnTo>
                                        <a:lnTo>
                                          <a:pt x="1114" y="259"/>
                                        </a:lnTo>
                                        <a:lnTo>
                                          <a:pt x="1119" y="254"/>
                                        </a:lnTo>
                                        <a:lnTo>
                                          <a:pt x="1119" y="249"/>
                                        </a:lnTo>
                                        <a:lnTo>
                                          <a:pt x="1124" y="244"/>
                                        </a:lnTo>
                                        <a:lnTo>
                                          <a:pt x="1124" y="235"/>
                                        </a:lnTo>
                                        <a:lnTo>
                                          <a:pt x="1129" y="230"/>
                                        </a:lnTo>
                                        <a:lnTo>
                                          <a:pt x="1129" y="225"/>
                                        </a:lnTo>
                                        <a:lnTo>
                                          <a:pt x="1134" y="221"/>
                                        </a:lnTo>
                                        <a:lnTo>
                                          <a:pt x="1134" y="211"/>
                                        </a:lnTo>
                                        <a:lnTo>
                                          <a:pt x="1138" y="206"/>
                                        </a:lnTo>
                                        <a:lnTo>
                                          <a:pt x="1138" y="197"/>
                                        </a:lnTo>
                                        <a:lnTo>
                                          <a:pt x="1143" y="192"/>
                                        </a:lnTo>
                                        <a:lnTo>
                                          <a:pt x="1143" y="177"/>
                                        </a:lnTo>
                                        <a:lnTo>
                                          <a:pt x="1148" y="173"/>
                                        </a:lnTo>
                                        <a:lnTo>
                                          <a:pt x="1148" y="149"/>
                                        </a:lnTo>
                                        <a:lnTo>
                                          <a:pt x="1153" y="139"/>
                                        </a:lnTo>
                                        <a:lnTo>
                                          <a:pt x="1153" y="0"/>
                                        </a:lnTo>
                                        <a:lnTo>
                                          <a:pt x="19"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54" name="Freeform 3243"/>
                                <wps:cNvSpPr>
                                  <a:spLocks/>
                                </wps:cNvSpPr>
                                <wps:spPr bwMode="auto">
                                  <a:xfrm>
                                    <a:off x="3234" y="1612"/>
                                    <a:ext cx="1168" cy="307"/>
                                  </a:xfrm>
                                  <a:custGeom>
                                    <a:avLst/>
                                    <a:gdLst>
                                      <a:gd name="T0" fmla="*/ 14 w 1168"/>
                                      <a:gd name="T1" fmla="*/ 24 h 307"/>
                                      <a:gd name="T2" fmla="*/ 5 w 1168"/>
                                      <a:gd name="T3" fmla="*/ 43 h 307"/>
                                      <a:gd name="T4" fmla="*/ 0 w 1168"/>
                                      <a:gd name="T5" fmla="*/ 120 h 307"/>
                                      <a:gd name="T6" fmla="*/ 10 w 1168"/>
                                      <a:gd name="T7" fmla="*/ 144 h 307"/>
                                      <a:gd name="T8" fmla="*/ 14 w 1168"/>
                                      <a:gd name="T9" fmla="*/ 163 h 307"/>
                                      <a:gd name="T10" fmla="*/ 34 w 1168"/>
                                      <a:gd name="T11" fmla="*/ 192 h 307"/>
                                      <a:gd name="T12" fmla="*/ 62 w 1168"/>
                                      <a:gd name="T13" fmla="*/ 216 h 307"/>
                                      <a:gd name="T14" fmla="*/ 96 w 1168"/>
                                      <a:gd name="T15" fmla="*/ 249 h 307"/>
                                      <a:gd name="T16" fmla="*/ 120 w 1168"/>
                                      <a:gd name="T17" fmla="*/ 264 h 307"/>
                                      <a:gd name="T18" fmla="*/ 139 w 1168"/>
                                      <a:gd name="T19" fmla="*/ 273 h 307"/>
                                      <a:gd name="T20" fmla="*/ 168 w 1168"/>
                                      <a:gd name="T21" fmla="*/ 283 h 307"/>
                                      <a:gd name="T22" fmla="*/ 197 w 1168"/>
                                      <a:gd name="T23" fmla="*/ 293 h 307"/>
                                      <a:gd name="T24" fmla="*/ 956 w 1168"/>
                                      <a:gd name="T25" fmla="*/ 297 h 307"/>
                                      <a:gd name="T26" fmla="*/ 995 w 1168"/>
                                      <a:gd name="T27" fmla="*/ 307 h 307"/>
                                      <a:gd name="T28" fmla="*/ 1086 w 1168"/>
                                      <a:gd name="T29" fmla="*/ 302 h 307"/>
                                      <a:gd name="T30" fmla="*/ 1110 w 1168"/>
                                      <a:gd name="T31" fmla="*/ 283 h 307"/>
                                      <a:gd name="T32" fmla="*/ 1129 w 1168"/>
                                      <a:gd name="T33" fmla="*/ 254 h 307"/>
                                      <a:gd name="T34" fmla="*/ 1144 w 1168"/>
                                      <a:gd name="T35" fmla="*/ 226 h 307"/>
                                      <a:gd name="T36" fmla="*/ 1153 w 1168"/>
                                      <a:gd name="T37" fmla="*/ 202 h 307"/>
                                      <a:gd name="T38" fmla="*/ 1158 w 1168"/>
                                      <a:gd name="T39" fmla="*/ 168 h 307"/>
                                      <a:gd name="T40" fmla="*/ 1168 w 1168"/>
                                      <a:gd name="T41" fmla="*/ 120 h 307"/>
                                      <a:gd name="T42" fmla="*/ 24 w 1168"/>
                                      <a:gd name="T43" fmla="*/ 0 h 307"/>
                                      <a:gd name="T44" fmla="*/ 1163 w 1168"/>
                                      <a:gd name="T45" fmla="*/ 10 h 307"/>
                                      <a:gd name="T46" fmla="*/ 1153 w 1168"/>
                                      <a:gd name="T47" fmla="*/ 130 h 307"/>
                                      <a:gd name="T48" fmla="*/ 1148 w 1168"/>
                                      <a:gd name="T49" fmla="*/ 187 h 307"/>
                                      <a:gd name="T50" fmla="*/ 1139 w 1168"/>
                                      <a:gd name="T51" fmla="*/ 211 h 307"/>
                                      <a:gd name="T52" fmla="*/ 1134 w 1168"/>
                                      <a:gd name="T53" fmla="*/ 235 h 307"/>
                                      <a:gd name="T54" fmla="*/ 1120 w 1168"/>
                                      <a:gd name="T55" fmla="*/ 259 h 307"/>
                                      <a:gd name="T56" fmla="*/ 1100 w 1168"/>
                                      <a:gd name="T57" fmla="*/ 288 h 307"/>
                                      <a:gd name="T58" fmla="*/ 1096 w 1168"/>
                                      <a:gd name="T59" fmla="*/ 283 h 307"/>
                                      <a:gd name="T60" fmla="*/ 1076 w 1168"/>
                                      <a:gd name="T61" fmla="*/ 297 h 307"/>
                                      <a:gd name="T62" fmla="*/ 966 w 1168"/>
                                      <a:gd name="T63" fmla="*/ 293 h 307"/>
                                      <a:gd name="T64" fmla="*/ 923 w 1168"/>
                                      <a:gd name="T65" fmla="*/ 283 h 307"/>
                                      <a:gd name="T66" fmla="*/ 197 w 1168"/>
                                      <a:gd name="T67" fmla="*/ 283 h 307"/>
                                      <a:gd name="T68" fmla="*/ 168 w 1168"/>
                                      <a:gd name="T69" fmla="*/ 273 h 307"/>
                                      <a:gd name="T70" fmla="*/ 139 w 1168"/>
                                      <a:gd name="T71" fmla="*/ 264 h 307"/>
                                      <a:gd name="T72" fmla="*/ 120 w 1168"/>
                                      <a:gd name="T73" fmla="*/ 254 h 307"/>
                                      <a:gd name="T74" fmla="*/ 101 w 1168"/>
                                      <a:gd name="T75" fmla="*/ 240 h 307"/>
                                      <a:gd name="T76" fmla="*/ 53 w 1168"/>
                                      <a:gd name="T77" fmla="*/ 197 h 307"/>
                                      <a:gd name="T78" fmla="*/ 34 w 1168"/>
                                      <a:gd name="T79" fmla="*/ 168 h 307"/>
                                      <a:gd name="T80" fmla="*/ 19 w 1168"/>
                                      <a:gd name="T81" fmla="*/ 149 h 307"/>
                                      <a:gd name="T82" fmla="*/ 14 w 1168"/>
                                      <a:gd name="T83" fmla="*/ 125 h 307"/>
                                      <a:gd name="T84" fmla="*/ 14 w 1168"/>
                                      <a:gd name="T85" fmla="*/ 62 h 307"/>
                                      <a:gd name="T86" fmla="*/ 19 w 1168"/>
                                      <a:gd name="T87" fmla="*/ 34 h 307"/>
                                      <a:gd name="T88" fmla="*/ 34 w 1168"/>
                                      <a:gd name="T89" fmla="*/ 10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68" h="307">
                                        <a:moveTo>
                                          <a:pt x="24" y="0"/>
                                        </a:moveTo>
                                        <a:lnTo>
                                          <a:pt x="14" y="14"/>
                                        </a:lnTo>
                                        <a:lnTo>
                                          <a:pt x="14" y="24"/>
                                        </a:lnTo>
                                        <a:lnTo>
                                          <a:pt x="10" y="34"/>
                                        </a:lnTo>
                                        <a:lnTo>
                                          <a:pt x="10" y="38"/>
                                        </a:lnTo>
                                        <a:lnTo>
                                          <a:pt x="5" y="43"/>
                                        </a:lnTo>
                                        <a:lnTo>
                                          <a:pt x="5" y="62"/>
                                        </a:lnTo>
                                        <a:lnTo>
                                          <a:pt x="0" y="67"/>
                                        </a:lnTo>
                                        <a:lnTo>
                                          <a:pt x="0" y="120"/>
                                        </a:lnTo>
                                        <a:lnTo>
                                          <a:pt x="5" y="125"/>
                                        </a:lnTo>
                                        <a:lnTo>
                                          <a:pt x="5" y="139"/>
                                        </a:lnTo>
                                        <a:lnTo>
                                          <a:pt x="10" y="144"/>
                                        </a:lnTo>
                                        <a:lnTo>
                                          <a:pt x="10" y="149"/>
                                        </a:lnTo>
                                        <a:lnTo>
                                          <a:pt x="14" y="154"/>
                                        </a:lnTo>
                                        <a:lnTo>
                                          <a:pt x="14" y="163"/>
                                        </a:lnTo>
                                        <a:lnTo>
                                          <a:pt x="24" y="178"/>
                                        </a:lnTo>
                                        <a:lnTo>
                                          <a:pt x="34" y="182"/>
                                        </a:lnTo>
                                        <a:lnTo>
                                          <a:pt x="34" y="192"/>
                                        </a:lnTo>
                                        <a:lnTo>
                                          <a:pt x="43" y="192"/>
                                        </a:lnTo>
                                        <a:lnTo>
                                          <a:pt x="43" y="197"/>
                                        </a:lnTo>
                                        <a:lnTo>
                                          <a:pt x="62" y="216"/>
                                        </a:lnTo>
                                        <a:lnTo>
                                          <a:pt x="62" y="226"/>
                                        </a:lnTo>
                                        <a:lnTo>
                                          <a:pt x="72" y="226"/>
                                        </a:lnTo>
                                        <a:lnTo>
                                          <a:pt x="96" y="249"/>
                                        </a:lnTo>
                                        <a:lnTo>
                                          <a:pt x="101" y="249"/>
                                        </a:lnTo>
                                        <a:lnTo>
                                          <a:pt x="101" y="254"/>
                                        </a:lnTo>
                                        <a:lnTo>
                                          <a:pt x="120" y="264"/>
                                        </a:lnTo>
                                        <a:lnTo>
                                          <a:pt x="125" y="264"/>
                                        </a:lnTo>
                                        <a:lnTo>
                                          <a:pt x="130" y="269"/>
                                        </a:lnTo>
                                        <a:lnTo>
                                          <a:pt x="139" y="273"/>
                                        </a:lnTo>
                                        <a:lnTo>
                                          <a:pt x="144" y="273"/>
                                        </a:lnTo>
                                        <a:lnTo>
                                          <a:pt x="163" y="283"/>
                                        </a:lnTo>
                                        <a:lnTo>
                                          <a:pt x="168" y="283"/>
                                        </a:lnTo>
                                        <a:lnTo>
                                          <a:pt x="178" y="288"/>
                                        </a:lnTo>
                                        <a:lnTo>
                                          <a:pt x="187" y="288"/>
                                        </a:lnTo>
                                        <a:lnTo>
                                          <a:pt x="197" y="293"/>
                                        </a:lnTo>
                                        <a:lnTo>
                                          <a:pt x="923" y="293"/>
                                        </a:lnTo>
                                        <a:lnTo>
                                          <a:pt x="932" y="297"/>
                                        </a:lnTo>
                                        <a:lnTo>
                                          <a:pt x="956" y="297"/>
                                        </a:lnTo>
                                        <a:lnTo>
                                          <a:pt x="966" y="302"/>
                                        </a:lnTo>
                                        <a:lnTo>
                                          <a:pt x="985" y="302"/>
                                        </a:lnTo>
                                        <a:lnTo>
                                          <a:pt x="995" y="307"/>
                                        </a:lnTo>
                                        <a:lnTo>
                                          <a:pt x="1076" y="307"/>
                                        </a:lnTo>
                                        <a:lnTo>
                                          <a:pt x="1081" y="302"/>
                                        </a:lnTo>
                                        <a:lnTo>
                                          <a:pt x="1086" y="302"/>
                                        </a:lnTo>
                                        <a:lnTo>
                                          <a:pt x="1096" y="293"/>
                                        </a:lnTo>
                                        <a:lnTo>
                                          <a:pt x="1110" y="293"/>
                                        </a:lnTo>
                                        <a:lnTo>
                                          <a:pt x="1110" y="283"/>
                                        </a:lnTo>
                                        <a:lnTo>
                                          <a:pt x="1115" y="278"/>
                                        </a:lnTo>
                                        <a:lnTo>
                                          <a:pt x="1129" y="259"/>
                                        </a:lnTo>
                                        <a:lnTo>
                                          <a:pt x="1129" y="254"/>
                                        </a:lnTo>
                                        <a:lnTo>
                                          <a:pt x="1134" y="249"/>
                                        </a:lnTo>
                                        <a:lnTo>
                                          <a:pt x="1144" y="235"/>
                                        </a:lnTo>
                                        <a:lnTo>
                                          <a:pt x="1144" y="226"/>
                                        </a:lnTo>
                                        <a:lnTo>
                                          <a:pt x="1148" y="216"/>
                                        </a:lnTo>
                                        <a:lnTo>
                                          <a:pt x="1148" y="211"/>
                                        </a:lnTo>
                                        <a:lnTo>
                                          <a:pt x="1153" y="202"/>
                                        </a:lnTo>
                                        <a:lnTo>
                                          <a:pt x="1153" y="192"/>
                                        </a:lnTo>
                                        <a:lnTo>
                                          <a:pt x="1158" y="187"/>
                                        </a:lnTo>
                                        <a:lnTo>
                                          <a:pt x="1158" y="168"/>
                                        </a:lnTo>
                                        <a:lnTo>
                                          <a:pt x="1163" y="158"/>
                                        </a:lnTo>
                                        <a:lnTo>
                                          <a:pt x="1163" y="130"/>
                                        </a:lnTo>
                                        <a:lnTo>
                                          <a:pt x="1168" y="120"/>
                                        </a:lnTo>
                                        <a:lnTo>
                                          <a:pt x="1168" y="0"/>
                                        </a:lnTo>
                                        <a:lnTo>
                                          <a:pt x="29" y="0"/>
                                        </a:lnTo>
                                        <a:lnTo>
                                          <a:pt x="24" y="0"/>
                                        </a:lnTo>
                                        <a:lnTo>
                                          <a:pt x="34" y="10"/>
                                        </a:lnTo>
                                        <a:lnTo>
                                          <a:pt x="29" y="10"/>
                                        </a:lnTo>
                                        <a:lnTo>
                                          <a:pt x="1163" y="10"/>
                                        </a:lnTo>
                                        <a:lnTo>
                                          <a:pt x="1158" y="5"/>
                                        </a:lnTo>
                                        <a:lnTo>
                                          <a:pt x="1158" y="120"/>
                                        </a:lnTo>
                                        <a:lnTo>
                                          <a:pt x="1153" y="130"/>
                                        </a:lnTo>
                                        <a:lnTo>
                                          <a:pt x="1153" y="158"/>
                                        </a:lnTo>
                                        <a:lnTo>
                                          <a:pt x="1148" y="168"/>
                                        </a:lnTo>
                                        <a:lnTo>
                                          <a:pt x="1148" y="187"/>
                                        </a:lnTo>
                                        <a:lnTo>
                                          <a:pt x="1144" y="192"/>
                                        </a:lnTo>
                                        <a:lnTo>
                                          <a:pt x="1144" y="202"/>
                                        </a:lnTo>
                                        <a:lnTo>
                                          <a:pt x="1139" y="211"/>
                                        </a:lnTo>
                                        <a:lnTo>
                                          <a:pt x="1139" y="216"/>
                                        </a:lnTo>
                                        <a:lnTo>
                                          <a:pt x="1134" y="226"/>
                                        </a:lnTo>
                                        <a:lnTo>
                                          <a:pt x="1134" y="235"/>
                                        </a:lnTo>
                                        <a:lnTo>
                                          <a:pt x="1124" y="240"/>
                                        </a:lnTo>
                                        <a:lnTo>
                                          <a:pt x="1120" y="254"/>
                                        </a:lnTo>
                                        <a:lnTo>
                                          <a:pt x="1120" y="259"/>
                                        </a:lnTo>
                                        <a:lnTo>
                                          <a:pt x="1105" y="269"/>
                                        </a:lnTo>
                                        <a:lnTo>
                                          <a:pt x="1100" y="283"/>
                                        </a:lnTo>
                                        <a:lnTo>
                                          <a:pt x="1100" y="288"/>
                                        </a:lnTo>
                                        <a:lnTo>
                                          <a:pt x="1100" y="283"/>
                                        </a:lnTo>
                                        <a:lnTo>
                                          <a:pt x="1105" y="283"/>
                                        </a:lnTo>
                                        <a:lnTo>
                                          <a:pt x="1096" y="283"/>
                                        </a:lnTo>
                                        <a:lnTo>
                                          <a:pt x="1086" y="293"/>
                                        </a:lnTo>
                                        <a:lnTo>
                                          <a:pt x="1081" y="293"/>
                                        </a:lnTo>
                                        <a:lnTo>
                                          <a:pt x="1076" y="297"/>
                                        </a:lnTo>
                                        <a:lnTo>
                                          <a:pt x="995" y="297"/>
                                        </a:lnTo>
                                        <a:lnTo>
                                          <a:pt x="985" y="293"/>
                                        </a:lnTo>
                                        <a:lnTo>
                                          <a:pt x="966" y="293"/>
                                        </a:lnTo>
                                        <a:lnTo>
                                          <a:pt x="956" y="288"/>
                                        </a:lnTo>
                                        <a:lnTo>
                                          <a:pt x="932" y="288"/>
                                        </a:lnTo>
                                        <a:lnTo>
                                          <a:pt x="923" y="283"/>
                                        </a:lnTo>
                                        <a:lnTo>
                                          <a:pt x="879" y="283"/>
                                        </a:lnTo>
                                        <a:lnTo>
                                          <a:pt x="538" y="283"/>
                                        </a:lnTo>
                                        <a:lnTo>
                                          <a:pt x="197" y="283"/>
                                        </a:lnTo>
                                        <a:lnTo>
                                          <a:pt x="187" y="278"/>
                                        </a:lnTo>
                                        <a:lnTo>
                                          <a:pt x="178" y="278"/>
                                        </a:lnTo>
                                        <a:lnTo>
                                          <a:pt x="168" y="273"/>
                                        </a:lnTo>
                                        <a:lnTo>
                                          <a:pt x="163" y="273"/>
                                        </a:lnTo>
                                        <a:lnTo>
                                          <a:pt x="144" y="264"/>
                                        </a:lnTo>
                                        <a:lnTo>
                                          <a:pt x="139" y="264"/>
                                        </a:lnTo>
                                        <a:lnTo>
                                          <a:pt x="139" y="259"/>
                                        </a:lnTo>
                                        <a:lnTo>
                                          <a:pt x="125" y="254"/>
                                        </a:lnTo>
                                        <a:lnTo>
                                          <a:pt x="120" y="254"/>
                                        </a:lnTo>
                                        <a:lnTo>
                                          <a:pt x="120" y="249"/>
                                        </a:lnTo>
                                        <a:lnTo>
                                          <a:pt x="110" y="245"/>
                                        </a:lnTo>
                                        <a:lnTo>
                                          <a:pt x="101" y="240"/>
                                        </a:lnTo>
                                        <a:lnTo>
                                          <a:pt x="96" y="240"/>
                                        </a:lnTo>
                                        <a:lnTo>
                                          <a:pt x="72" y="216"/>
                                        </a:lnTo>
                                        <a:lnTo>
                                          <a:pt x="53" y="197"/>
                                        </a:lnTo>
                                        <a:lnTo>
                                          <a:pt x="53" y="192"/>
                                        </a:lnTo>
                                        <a:lnTo>
                                          <a:pt x="43" y="182"/>
                                        </a:lnTo>
                                        <a:lnTo>
                                          <a:pt x="34" y="168"/>
                                        </a:lnTo>
                                        <a:lnTo>
                                          <a:pt x="24" y="163"/>
                                        </a:lnTo>
                                        <a:lnTo>
                                          <a:pt x="24" y="154"/>
                                        </a:lnTo>
                                        <a:lnTo>
                                          <a:pt x="19" y="149"/>
                                        </a:lnTo>
                                        <a:lnTo>
                                          <a:pt x="19" y="144"/>
                                        </a:lnTo>
                                        <a:lnTo>
                                          <a:pt x="14" y="139"/>
                                        </a:lnTo>
                                        <a:lnTo>
                                          <a:pt x="14" y="125"/>
                                        </a:lnTo>
                                        <a:lnTo>
                                          <a:pt x="10" y="120"/>
                                        </a:lnTo>
                                        <a:lnTo>
                                          <a:pt x="10" y="67"/>
                                        </a:lnTo>
                                        <a:lnTo>
                                          <a:pt x="14" y="62"/>
                                        </a:lnTo>
                                        <a:lnTo>
                                          <a:pt x="14" y="43"/>
                                        </a:lnTo>
                                        <a:lnTo>
                                          <a:pt x="19" y="38"/>
                                        </a:lnTo>
                                        <a:lnTo>
                                          <a:pt x="19" y="34"/>
                                        </a:lnTo>
                                        <a:lnTo>
                                          <a:pt x="24" y="24"/>
                                        </a:lnTo>
                                        <a:lnTo>
                                          <a:pt x="24" y="14"/>
                                        </a:lnTo>
                                        <a:lnTo>
                                          <a:pt x="34" y="1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55" name="Oval 3244"/>
                                <wps:cNvSpPr>
                                  <a:spLocks noChangeArrowheads="1"/>
                                </wps:cNvSpPr>
                                <wps:spPr bwMode="auto">
                                  <a:xfrm>
                                    <a:off x="3489" y="993"/>
                                    <a:ext cx="571" cy="571"/>
                                  </a:xfrm>
                                  <a:prstGeom prst="ellipse">
                                    <a:avLst/>
                                  </a:pr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56" name="Freeform 3245"/>
                                <wps:cNvSpPr>
                                  <a:spLocks/>
                                </wps:cNvSpPr>
                                <wps:spPr bwMode="auto">
                                  <a:xfrm>
                                    <a:off x="3479" y="984"/>
                                    <a:ext cx="586" cy="585"/>
                                  </a:xfrm>
                                  <a:custGeom>
                                    <a:avLst/>
                                    <a:gdLst>
                                      <a:gd name="T0" fmla="*/ 5 w 586"/>
                                      <a:gd name="T1" fmla="*/ 350 h 585"/>
                                      <a:gd name="T2" fmla="*/ 24 w 586"/>
                                      <a:gd name="T3" fmla="*/ 417 h 585"/>
                                      <a:gd name="T4" fmla="*/ 43 w 586"/>
                                      <a:gd name="T5" fmla="*/ 455 h 585"/>
                                      <a:gd name="T6" fmla="*/ 149 w 586"/>
                                      <a:gd name="T7" fmla="*/ 546 h 585"/>
                                      <a:gd name="T8" fmla="*/ 221 w 586"/>
                                      <a:gd name="T9" fmla="*/ 575 h 585"/>
                                      <a:gd name="T10" fmla="*/ 274 w 586"/>
                                      <a:gd name="T11" fmla="*/ 580 h 585"/>
                                      <a:gd name="T12" fmla="*/ 308 w 586"/>
                                      <a:gd name="T13" fmla="*/ 580 h 585"/>
                                      <a:gd name="T14" fmla="*/ 360 w 586"/>
                                      <a:gd name="T15" fmla="*/ 575 h 585"/>
                                      <a:gd name="T16" fmla="*/ 432 w 586"/>
                                      <a:gd name="T17" fmla="*/ 546 h 585"/>
                                      <a:gd name="T18" fmla="*/ 538 w 586"/>
                                      <a:gd name="T19" fmla="*/ 455 h 585"/>
                                      <a:gd name="T20" fmla="*/ 557 w 586"/>
                                      <a:gd name="T21" fmla="*/ 417 h 585"/>
                                      <a:gd name="T22" fmla="*/ 577 w 586"/>
                                      <a:gd name="T23" fmla="*/ 350 h 585"/>
                                      <a:gd name="T24" fmla="*/ 586 w 586"/>
                                      <a:gd name="T25" fmla="*/ 297 h 585"/>
                                      <a:gd name="T26" fmla="*/ 581 w 586"/>
                                      <a:gd name="T27" fmla="*/ 244 h 585"/>
                                      <a:gd name="T28" fmla="*/ 562 w 586"/>
                                      <a:gd name="T29" fmla="*/ 172 h 585"/>
                                      <a:gd name="T30" fmla="*/ 543 w 586"/>
                                      <a:gd name="T31" fmla="*/ 139 h 585"/>
                                      <a:gd name="T32" fmla="*/ 442 w 586"/>
                                      <a:gd name="T33" fmla="*/ 38 h 585"/>
                                      <a:gd name="T34" fmla="*/ 408 w 586"/>
                                      <a:gd name="T35" fmla="*/ 19 h 585"/>
                                      <a:gd name="T36" fmla="*/ 336 w 586"/>
                                      <a:gd name="T37" fmla="*/ 0 h 585"/>
                                      <a:gd name="T38" fmla="*/ 221 w 586"/>
                                      <a:gd name="T39" fmla="*/ 4 h 585"/>
                                      <a:gd name="T40" fmla="*/ 149 w 586"/>
                                      <a:gd name="T41" fmla="*/ 33 h 585"/>
                                      <a:gd name="T42" fmla="*/ 43 w 586"/>
                                      <a:gd name="T43" fmla="*/ 124 h 585"/>
                                      <a:gd name="T44" fmla="*/ 24 w 586"/>
                                      <a:gd name="T45" fmla="*/ 163 h 585"/>
                                      <a:gd name="T46" fmla="*/ 5 w 586"/>
                                      <a:gd name="T47" fmla="*/ 230 h 585"/>
                                      <a:gd name="T48" fmla="*/ 19 w 586"/>
                                      <a:gd name="T49" fmla="*/ 292 h 585"/>
                                      <a:gd name="T50" fmla="*/ 24 w 586"/>
                                      <a:gd name="T51" fmla="*/ 220 h 585"/>
                                      <a:gd name="T52" fmla="*/ 53 w 586"/>
                                      <a:gd name="T53" fmla="*/ 158 h 585"/>
                                      <a:gd name="T54" fmla="*/ 135 w 586"/>
                                      <a:gd name="T55" fmla="*/ 62 h 585"/>
                                      <a:gd name="T56" fmla="*/ 173 w 586"/>
                                      <a:gd name="T57" fmla="*/ 43 h 585"/>
                                      <a:gd name="T58" fmla="*/ 231 w 586"/>
                                      <a:gd name="T59" fmla="*/ 24 h 585"/>
                                      <a:gd name="T60" fmla="*/ 336 w 586"/>
                                      <a:gd name="T61" fmla="*/ 19 h 585"/>
                                      <a:gd name="T62" fmla="*/ 399 w 586"/>
                                      <a:gd name="T63" fmla="*/ 38 h 585"/>
                                      <a:gd name="T64" fmla="*/ 432 w 586"/>
                                      <a:gd name="T65" fmla="*/ 57 h 585"/>
                                      <a:gd name="T66" fmla="*/ 524 w 586"/>
                                      <a:gd name="T67" fmla="*/ 148 h 585"/>
                                      <a:gd name="T68" fmla="*/ 543 w 586"/>
                                      <a:gd name="T69" fmla="*/ 182 h 585"/>
                                      <a:gd name="T70" fmla="*/ 562 w 586"/>
                                      <a:gd name="T71" fmla="*/ 244 h 585"/>
                                      <a:gd name="T72" fmla="*/ 567 w 586"/>
                                      <a:gd name="T73" fmla="*/ 287 h 585"/>
                                      <a:gd name="T74" fmla="*/ 557 w 586"/>
                                      <a:gd name="T75" fmla="*/ 350 h 585"/>
                                      <a:gd name="T76" fmla="*/ 538 w 586"/>
                                      <a:gd name="T77" fmla="*/ 407 h 585"/>
                                      <a:gd name="T78" fmla="*/ 519 w 586"/>
                                      <a:gd name="T79" fmla="*/ 446 h 585"/>
                                      <a:gd name="T80" fmla="*/ 423 w 586"/>
                                      <a:gd name="T81" fmla="*/ 527 h 585"/>
                                      <a:gd name="T82" fmla="*/ 360 w 586"/>
                                      <a:gd name="T83" fmla="*/ 556 h 585"/>
                                      <a:gd name="T84" fmla="*/ 308 w 586"/>
                                      <a:gd name="T85" fmla="*/ 561 h 585"/>
                                      <a:gd name="T86" fmla="*/ 274 w 586"/>
                                      <a:gd name="T87" fmla="*/ 561 h 585"/>
                                      <a:gd name="T88" fmla="*/ 221 w 586"/>
                                      <a:gd name="T89" fmla="*/ 556 h 585"/>
                                      <a:gd name="T90" fmla="*/ 159 w 586"/>
                                      <a:gd name="T91" fmla="*/ 527 h 585"/>
                                      <a:gd name="T92" fmla="*/ 62 w 586"/>
                                      <a:gd name="T93" fmla="*/ 446 h 585"/>
                                      <a:gd name="T94" fmla="*/ 43 w 586"/>
                                      <a:gd name="T95" fmla="*/ 407 h 585"/>
                                      <a:gd name="T96" fmla="*/ 24 w 586"/>
                                      <a:gd name="T97" fmla="*/ 350 h 585"/>
                                      <a:gd name="T98" fmla="*/ 0 w 586"/>
                                      <a:gd name="T99" fmla="*/ 292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86" h="585">
                                        <a:moveTo>
                                          <a:pt x="0" y="292"/>
                                        </a:moveTo>
                                        <a:lnTo>
                                          <a:pt x="0" y="335"/>
                                        </a:lnTo>
                                        <a:lnTo>
                                          <a:pt x="5" y="350"/>
                                        </a:lnTo>
                                        <a:lnTo>
                                          <a:pt x="5" y="359"/>
                                        </a:lnTo>
                                        <a:lnTo>
                                          <a:pt x="19" y="407"/>
                                        </a:lnTo>
                                        <a:lnTo>
                                          <a:pt x="24" y="417"/>
                                        </a:lnTo>
                                        <a:lnTo>
                                          <a:pt x="34" y="431"/>
                                        </a:lnTo>
                                        <a:lnTo>
                                          <a:pt x="38" y="441"/>
                                        </a:lnTo>
                                        <a:lnTo>
                                          <a:pt x="43" y="455"/>
                                        </a:lnTo>
                                        <a:lnTo>
                                          <a:pt x="125" y="537"/>
                                        </a:lnTo>
                                        <a:lnTo>
                                          <a:pt x="139" y="542"/>
                                        </a:lnTo>
                                        <a:lnTo>
                                          <a:pt x="149" y="546"/>
                                        </a:lnTo>
                                        <a:lnTo>
                                          <a:pt x="163" y="556"/>
                                        </a:lnTo>
                                        <a:lnTo>
                                          <a:pt x="173" y="561"/>
                                        </a:lnTo>
                                        <a:lnTo>
                                          <a:pt x="221" y="575"/>
                                        </a:lnTo>
                                        <a:lnTo>
                                          <a:pt x="231" y="575"/>
                                        </a:lnTo>
                                        <a:lnTo>
                                          <a:pt x="245" y="580"/>
                                        </a:lnTo>
                                        <a:lnTo>
                                          <a:pt x="274" y="580"/>
                                        </a:lnTo>
                                        <a:lnTo>
                                          <a:pt x="293" y="585"/>
                                        </a:lnTo>
                                        <a:lnTo>
                                          <a:pt x="298" y="585"/>
                                        </a:lnTo>
                                        <a:lnTo>
                                          <a:pt x="308" y="580"/>
                                        </a:lnTo>
                                        <a:lnTo>
                                          <a:pt x="336" y="580"/>
                                        </a:lnTo>
                                        <a:lnTo>
                                          <a:pt x="351" y="575"/>
                                        </a:lnTo>
                                        <a:lnTo>
                                          <a:pt x="360" y="575"/>
                                        </a:lnTo>
                                        <a:lnTo>
                                          <a:pt x="408" y="561"/>
                                        </a:lnTo>
                                        <a:lnTo>
                                          <a:pt x="418" y="556"/>
                                        </a:lnTo>
                                        <a:lnTo>
                                          <a:pt x="432" y="546"/>
                                        </a:lnTo>
                                        <a:lnTo>
                                          <a:pt x="442" y="542"/>
                                        </a:lnTo>
                                        <a:lnTo>
                                          <a:pt x="456" y="537"/>
                                        </a:lnTo>
                                        <a:lnTo>
                                          <a:pt x="538" y="455"/>
                                        </a:lnTo>
                                        <a:lnTo>
                                          <a:pt x="543" y="441"/>
                                        </a:lnTo>
                                        <a:lnTo>
                                          <a:pt x="548" y="431"/>
                                        </a:lnTo>
                                        <a:lnTo>
                                          <a:pt x="557" y="417"/>
                                        </a:lnTo>
                                        <a:lnTo>
                                          <a:pt x="562" y="407"/>
                                        </a:lnTo>
                                        <a:lnTo>
                                          <a:pt x="577" y="359"/>
                                        </a:lnTo>
                                        <a:lnTo>
                                          <a:pt x="577" y="350"/>
                                        </a:lnTo>
                                        <a:lnTo>
                                          <a:pt x="581" y="335"/>
                                        </a:lnTo>
                                        <a:lnTo>
                                          <a:pt x="581" y="307"/>
                                        </a:lnTo>
                                        <a:lnTo>
                                          <a:pt x="586" y="297"/>
                                        </a:lnTo>
                                        <a:lnTo>
                                          <a:pt x="586" y="292"/>
                                        </a:lnTo>
                                        <a:lnTo>
                                          <a:pt x="581" y="273"/>
                                        </a:lnTo>
                                        <a:lnTo>
                                          <a:pt x="581" y="244"/>
                                        </a:lnTo>
                                        <a:lnTo>
                                          <a:pt x="577" y="230"/>
                                        </a:lnTo>
                                        <a:lnTo>
                                          <a:pt x="577" y="220"/>
                                        </a:lnTo>
                                        <a:lnTo>
                                          <a:pt x="562" y="172"/>
                                        </a:lnTo>
                                        <a:lnTo>
                                          <a:pt x="557" y="163"/>
                                        </a:lnTo>
                                        <a:lnTo>
                                          <a:pt x="548" y="148"/>
                                        </a:lnTo>
                                        <a:lnTo>
                                          <a:pt x="543" y="139"/>
                                        </a:lnTo>
                                        <a:lnTo>
                                          <a:pt x="538" y="124"/>
                                        </a:lnTo>
                                        <a:lnTo>
                                          <a:pt x="456" y="43"/>
                                        </a:lnTo>
                                        <a:lnTo>
                                          <a:pt x="442" y="38"/>
                                        </a:lnTo>
                                        <a:lnTo>
                                          <a:pt x="432" y="33"/>
                                        </a:lnTo>
                                        <a:lnTo>
                                          <a:pt x="418" y="24"/>
                                        </a:lnTo>
                                        <a:lnTo>
                                          <a:pt x="408" y="19"/>
                                        </a:lnTo>
                                        <a:lnTo>
                                          <a:pt x="360" y="4"/>
                                        </a:lnTo>
                                        <a:lnTo>
                                          <a:pt x="351" y="4"/>
                                        </a:lnTo>
                                        <a:lnTo>
                                          <a:pt x="336" y="0"/>
                                        </a:lnTo>
                                        <a:lnTo>
                                          <a:pt x="245" y="0"/>
                                        </a:lnTo>
                                        <a:lnTo>
                                          <a:pt x="231" y="4"/>
                                        </a:lnTo>
                                        <a:lnTo>
                                          <a:pt x="221" y="4"/>
                                        </a:lnTo>
                                        <a:lnTo>
                                          <a:pt x="173" y="19"/>
                                        </a:lnTo>
                                        <a:lnTo>
                                          <a:pt x="163" y="24"/>
                                        </a:lnTo>
                                        <a:lnTo>
                                          <a:pt x="149" y="33"/>
                                        </a:lnTo>
                                        <a:lnTo>
                                          <a:pt x="139" y="38"/>
                                        </a:lnTo>
                                        <a:lnTo>
                                          <a:pt x="125" y="43"/>
                                        </a:lnTo>
                                        <a:lnTo>
                                          <a:pt x="43" y="124"/>
                                        </a:lnTo>
                                        <a:lnTo>
                                          <a:pt x="38" y="139"/>
                                        </a:lnTo>
                                        <a:lnTo>
                                          <a:pt x="34" y="148"/>
                                        </a:lnTo>
                                        <a:lnTo>
                                          <a:pt x="24" y="163"/>
                                        </a:lnTo>
                                        <a:lnTo>
                                          <a:pt x="19" y="172"/>
                                        </a:lnTo>
                                        <a:lnTo>
                                          <a:pt x="5" y="220"/>
                                        </a:lnTo>
                                        <a:lnTo>
                                          <a:pt x="5" y="230"/>
                                        </a:lnTo>
                                        <a:lnTo>
                                          <a:pt x="0" y="244"/>
                                        </a:lnTo>
                                        <a:lnTo>
                                          <a:pt x="0" y="292"/>
                                        </a:lnTo>
                                        <a:lnTo>
                                          <a:pt x="19" y="292"/>
                                        </a:lnTo>
                                        <a:lnTo>
                                          <a:pt x="19" y="244"/>
                                        </a:lnTo>
                                        <a:lnTo>
                                          <a:pt x="24" y="230"/>
                                        </a:lnTo>
                                        <a:lnTo>
                                          <a:pt x="24" y="220"/>
                                        </a:lnTo>
                                        <a:lnTo>
                                          <a:pt x="38" y="182"/>
                                        </a:lnTo>
                                        <a:lnTo>
                                          <a:pt x="43" y="172"/>
                                        </a:lnTo>
                                        <a:lnTo>
                                          <a:pt x="53" y="158"/>
                                        </a:lnTo>
                                        <a:lnTo>
                                          <a:pt x="58" y="148"/>
                                        </a:lnTo>
                                        <a:lnTo>
                                          <a:pt x="62" y="134"/>
                                        </a:lnTo>
                                        <a:lnTo>
                                          <a:pt x="135" y="62"/>
                                        </a:lnTo>
                                        <a:lnTo>
                                          <a:pt x="149" y="57"/>
                                        </a:lnTo>
                                        <a:lnTo>
                                          <a:pt x="159" y="52"/>
                                        </a:lnTo>
                                        <a:lnTo>
                                          <a:pt x="173" y="43"/>
                                        </a:lnTo>
                                        <a:lnTo>
                                          <a:pt x="183" y="38"/>
                                        </a:lnTo>
                                        <a:lnTo>
                                          <a:pt x="221" y="24"/>
                                        </a:lnTo>
                                        <a:lnTo>
                                          <a:pt x="231" y="24"/>
                                        </a:lnTo>
                                        <a:lnTo>
                                          <a:pt x="245" y="19"/>
                                        </a:lnTo>
                                        <a:lnTo>
                                          <a:pt x="293" y="19"/>
                                        </a:lnTo>
                                        <a:lnTo>
                                          <a:pt x="336" y="19"/>
                                        </a:lnTo>
                                        <a:lnTo>
                                          <a:pt x="351" y="24"/>
                                        </a:lnTo>
                                        <a:lnTo>
                                          <a:pt x="360" y="24"/>
                                        </a:lnTo>
                                        <a:lnTo>
                                          <a:pt x="399" y="38"/>
                                        </a:lnTo>
                                        <a:lnTo>
                                          <a:pt x="408" y="43"/>
                                        </a:lnTo>
                                        <a:lnTo>
                                          <a:pt x="423" y="52"/>
                                        </a:lnTo>
                                        <a:lnTo>
                                          <a:pt x="432" y="57"/>
                                        </a:lnTo>
                                        <a:lnTo>
                                          <a:pt x="447" y="62"/>
                                        </a:lnTo>
                                        <a:lnTo>
                                          <a:pt x="519" y="134"/>
                                        </a:lnTo>
                                        <a:lnTo>
                                          <a:pt x="524" y="148"/>
                                        </a:lnTo>
                                        <a:lnTo>
                                          <a:pt x="529" y="158"/>
                                        </a:lnTo>
                                        <a:lnTo>
                                          <a:pt x="538" y="172"/>
                                        </a:lnTo>
                                        <a:lnTo>
                                          <a:pt x="543" y="182"/>
                                        </a:lnTo>
                                        <a:lnTo>
                                          <a:pt x="557" y="220"/>
                                        </a:lnTo>
                                        <a:lnTo>
                                          <a:pt x="557" y="230"/>
                                        </a:lnTo>
                                        <a:lnTo>
                                          <a:pt x="562" y="244"/>
                                        </a:lnTo>
                                        <a:lnTo>
                                          <a:pt x="562" y="273"/>
                                        </a:lnTo>
                                        <a:lnTo>
                                          <a:pt x="567" y="292"/>
                                        </a:lnTo>
                                        <a:lnTo>
                                          <a:pt x="567" y="287"/>
                                        </a:lnTo>
                                        <a:lnTo>
                                          <a:pt x="562" y="307"/>
                                        </a:lnTo>
                                        <a:lnTo>
                                          <a:pt x="562" y="335"/>
                                        </a:lnTo>
                                        <a:lnTo>
                                          <a:pt x="557" y="350"/>
                                        </a:lnTo>
                                        <a:lnTo>
                                          <a:pt x="557" y="359"/>
                                        </a:lnTo>
                                        <a:lnTo>
                                          <a:pt x="543" y="398"/>
                                        </a:lnTo>
                                        <a:lnTo>
                                          <a:pt x="538" y="407"/>
                                        </a:lnTo>
                                        <a:lnTo>
                                          <a:pt x="529" y="422"/>
                                        </a:lnTo>
                                        <a:lnTo>
                                          <a:pt x="524" y="431"/>
                                        </a:lnTo>
                                        <a:lnTo>
                                          <a:pt x="519" y="446"/>
                                        </a:lnTo>
                                        <a:lnTo>
                                          <a:pt x="447" y="518"/>
                                        </a:lnTo>
                                        <a:lnTo>
                                          <a:pt x="432" y="522"/>
                                        </a:lnTo>
                                        <a:lnTo>
                                          <a:pt x="423" y="527"/>
                                        </a:lnTo>
                                        <a:lnTo>
                                          <a:pt x="408" y="537"/>
                                        </a:lnTo>
                                        <a:lnTo>
                                          <a:pt x="399" y="542"/>
                                        </a:lnTo>
                                        <a:lnTo>
                                          <a:pt x="360" y="556"/>
                                        </a:lnTo>
                                        <a:lnTo>
                                          <a:pt x="351" y="556"/>
                                        </a:lnTo>
                                        <a:lnTo>
                                          <a:pt x="336" y="561"/>
                                        </a:lnTo>
                                        <a:lnTo>
                                          <a:pt x="308" y="561"/>
                                        </a:lnTo>
                                        <a:lnTo>
                                          <a:pt x="288" y="566"/>
                                        </a:lnTo>
                                        <a:lnTo>
                                          <a:pt x="293" y="566"/>
                                        </a:lnTo>
                                        <a:lnTo>
                                          <a:pt x="274" y="561"/>
                                        </a:lnTo>
                                        <a:lnTo>
                                          <a:pt x="245" y="561"/>
                                        </a:lnTo>
                                        <a:lnTo>
                                          <a:pt x="231" y="556"/>
                                        </a:lnTo>
                                        <a:lnTo>
                                          <a:pt x="221" y="556"/>
                                        </a:lnTo>
                                        <a:lnTo>
                                          <a:pt x="183" y="542"/>
                                        </a:lnTo>
                                        <a:lnTo>
                                          <a:pt x="173" y="537"/>
                                        </a:lnTo>
                                        <a:lnTo>
                                          <a:pt x="159" y="527"/>
                                        </a:lnTo>
                                        <a:lnTo>
                                          <a:pt x="149" y="522"/>
                                        </a:lnTo>
                                        <a:lnTo>
                                          <a:pt x="135" y="518"/>
                                        </a:lnTo>
                                        <a:lnTo>
                                          <a:pt x="62" y="446"/>
                                        </a:lnTo>
                                        <a:lnTo>
                                          <a:pt x="58" y="431"/>
                                        </a:lnTo>
                                        <a:lnTo>
                                          <a:pt x="53" y="422"/>
                                        </a:lnTo>
                                        <a:lnTo>
                                          <a:pt x="43" y="407"/>
                                        </a:lnTo>
                                        <a:lnTo>
                                          <a:pt x="38" y="398"/>
                                        </a:lnTo>
                                        <a:lnTo>
                                          <a:pt x="24" y="359"/>
                                        </a:lnTo>
                                        <a:lnTo>
                                          <a:pt x="24" y="350"/>
                                        </a:lnTo>
                                        <a:lnTo>
                                          <a:pt x="19" y="335"/>
                                        </a:lnTo>
                                        <a:lnTo>
                                          <a:pt x="19" y="292"/>
                                        </a:lnTo>
                                        <a:lnTo>
                                          <a:pt x="0" y="29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57" name="Freeform 3246"/>
                                <wps:cNvSpPr>
                                  <a:spLocks/>
                                </wps:cNvSpPr>
                                <wps:spPr bwMode="auto">
                                  <a:xfrm>
                                    <a:off x="3421" y="926"/>
                                    <a:ext cx="135" cy="187"/>
                                  </a:xfrm>
                                  <a:custGeom>
                                    <a:avLst/>
                                    <a:gdLst>
                                      <a:gd name="T0" fmla="*/ 116 w 135"/>
                                      <a:gd name="T1" fmla="*/ 182 h 187"/>
                                      <a:gd name="T2" fmla="*/ 120 w 135"/>
                                      <a:gd name="T3" fmla="*/ 187 h 187"/>
                                      <a:gd name="T4" fmla="*/ 130 w 135"/>
                                      <a:gd name="T5" fmla="*/ 187 h 187"/>
                                      <a:gd name="T6" fmla="*/ 135 w 135"/>
                                      <a:gd name="T7" fmla="*/ 182 h 187"/>
                                      <a:gd name="T8" fmla="*/ 135 w 135"/>
                                      <a:gd name="T9" fmla="*/ 173 h 187"/>
                                      <a:gd name="T10" fmla="*/ 20 w 135"/>
                                      <a:gd name="T11" fmla="*/ 5 h 187"/>
                                      <a:gd name="T12" fmla="*/ 15 w 135"/>
                                      <a:gd name="T13" fmla="*/ 0 h 187"/>
                                      <a:gd name="T14" fmla="*/ 5 w 135"/>
                                      <a:gd name="T15" fmla="*/ 0 h 187"/>
                                      <a:gd name="T16" fmla="*/ 0 w 135"/>
                                      <a:gd name="T17" fmla="*/ 5 h 187"/>
                                      <a:gd name="T18" fmla="*/ 0 w 135"/>
                                      <a:gd name="T19" fmla="*/ 14 h 187"/>
                                      <a:gd name="T20" fmla="*/ 116 w 135"/>
                                      <a:gd name="T21" fmla="*/ 182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35" h="187">
                                        <a:moveTo>
                                          <a:pt x="116" y="182"/>
                                        </a:moveTo>
                                        <a:lnTo>
                                          <a:pt x="120" y="187"/>
                                        </a:lnTo>
                                        <a:lnTo>
                                          <a:pt x="130" y="187"/>
                                        </a:lnTo>
                                        <a:lnTo>
                                          <a:pt x="135" y="182"/>
                                        </a:lnTo>
                                        <a:lnTo>
                                          <a:pt x="135" y="173"/>
                                        </a:lnTo>
                                        <a:lnTo>
                                          <a:pt x="20" y="5"/>
                                        </a:lnTo>
                                        <a:lnTo>
                                          <a:pt x="15" y="0"/>
                                        </a:lnTo>
                                        <a:lnTo>
                                          <a:pt x="5" y="0"/>
                                        </a:lnTo>
                                        <a:lnTo>
                                          <a:pt x="0" y="5"/>
                                        </a:lnTo>
                                        <a:lnTo>
                                          <a:pt x="0" y="14"/>
                                        </a:lnTo>
                                        <a:lnTo>
                                          <a:pt x="116" y="1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58" name="Freeform 3247"/>
                                <wps:cNvSpPr>
                                  <a:spLocks/>
                                </wps:cNvSpPr>
                                <wps:spPr bwMode="auto">
                                  <a:xfrm>
                                    <a:off x="3421" y="192"/>
                                    <a:ext cx="20" cy="753"/>
                                  </a:xfrm>
                                  <a:custGeom>
                                    <a:avLst/>
                                    <a:gdLst>
                                      <a:gd name="T0" fmla="*/ 0 w 20"/>
                                      <a:gd name="T1" fmla="*/ 744 h 753"/>
                                      <a:gd name="T2" fmla="*/ 0 w 20"/>
                                      <a:gd name="T3" fmla="*/ 748 h 753"/>
                                      <a:gd name="T4" fmla="*/ 5 w 20"/>
                                      <a:gd name="T5" fmla="*/ 748 h 753"/>
                                      <a:gd name="T6" fmla="*/ 5 w 20"/>
                                      <a:gd name="T7" fmla="*/ 753 h 753"/>
                                      <a:gd name="T8" fmla="*/ 15 w 20"/>
                                      <a:gd name="T9" fmla="*/ 753 h 753"/>
                                      <a:gd name="T10" fmla="*/ 15 w 20"/>
                                      <a:gd name="T11" fmla="*/ 748 h 753"/>
                                      <a:gd name="T12" fmla="*/ 20 w 20"/>
                                      <a:gd name="T13" fmla="*/ 748 h 753"/>
                                      <a:gd name="T14" fmla="*/ 20 w 20"/>
                                      <a:gd name="T15" fmla="*/ 5 h 753"/>
                                      <a:gd name="T16" fmla="*/ 15 w 20"/>
                                      <a:gd name="T17" fmla="*/ 5 h 753"/>
                                      <a:gd name="T18" fmla="*/ 15 w 20"/>
                                      <a:gd name="T19" fmla="*/ 0 h 753"/>
                                      <a:gd name="T20" fmla="*/ 5 w 20"/>
                                      <a:gd name="T21" fmla="*/ 0 h 753"/>
                                      <a:gd name="T22" fmla="*/ 5 w 20"/>
                                      <a:gd name="T23" fmla="*/ 5 h 753"/>
                                      <a:gd name="T24" fmla="*/ 0 w 20"/>
                                      <a:gd name="T25" fmla="*/ 5 h 753"/>
                                      <a:gd name="T26" fmla="*/ 0 w 20"/>
                                      <a:gd name="T27" fmla="*/ 10 h 753"/>
                                      <a:gd name="T28" fmla="*/ 0 w 20"/>
                                      <a:gd name="T29" fmla="*/ 744 h 7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 h="753">
                                        <a:moveTo>
                                          <a:pt x="0" y="744"/>
                                        </a:moveTo>
                                        <a:lnTo>
                                          <a:pt x="0" y="748"/>
                                        </a:lnTo>
                                        <a:lnTo>
                                          <a:pt x="5" y="748"/>
                                        </a:lnTo>
                                        <a:lnTo>
                                          <a:pt x="5" y="753"/>
                                        </a:lnTo>
                                        <a:lnTo>
                                          <a:pt x="15" y="753"/>
                                        </a:lnTo>
                                        <a:lnTo>
                                          <a:pt x="15" y="748"/>
                                        </a:lnTo>
                                        <a:lnTo>
                                          <a:pt x="20" y="748"/>
                                        </a:lnTo>
                                        <a:lnTo>
                                          <a:pt x="20" y="5"/>
                                        </a:lnTo>
                                        <a:lnTo>
                                          <a:pt x="15" y="5"/>
                                        </a:lnTo>
                                        <a:lnTo>
                                          <a:pt x="15" y="0"/>
                                        </a:lnTo>
                                        <a:lnTo>
                                          <a:pt x="5" y="0"/>
                                        </a:lnTo>
                                        <a:lnTo>
                                          <a:pt x="5" y="5"/>
                                        </a:lnTo>
                                        <a:lnTo>
                                          <a:pt x="0" y="5"/>
                                        </a:lnTo>
                                        <a:lnTo>
                                          <a:pt x="0" y="10"/>
                                        </a:lnTo>
                                        <a:lnTo>
                                          <a:pt x="0" y="7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59" name="Freeform 3248"/>
                                <wps:cNvSpPr>
                                  <a:spLocks/>
                                </wps:cNvSpPr>
                                <wps:spPr bwMode="auto">
                                  <a:xfrm>
                                    <a:off x="3988" y="926"/>
                                    <a:ext cx="135" cy="187"/>
                                  </a:xfrm>
                                  <a:custGeom>
                                    <a:avLst/>
                                    <a:gdLst>
                                      <a:gd name="T0" fmla="*/ 0 w 135"/>
                                      <a:gd name="T1" fmla="*/ 173 h 187"/>
                                      <a:gd name="T2" fmla="*/ 0 w 135"/>
                                      <a:gd name="T3" fmla="*/ 182 h 187"/>
                                      <a:gd name="T4" fmla="*/ 5 w 135"/>
                                      <a:gd name="T5" fmla="*/ 187 h 187"/>
                                      <a:gd name="T6" fmla="*/ 15 w 135"/>
                                      <a:gd name="T7" fmla="*/ 187 h 187"/>
                                      <a:gd name="T8" fmla="*/ 20 w 135"/>
                                      <a:gd name="T9" fmla="*/ 182 h 187"/>
                                      <a:gd name="T10" fmla="*/ 135 w 135"/>
                                      <a:gd name="T11" fmla="*/ 14 h 187"/>
                                      <a:gd name="T12" fmla="*/ 135 w 135"/>
                                      <a:gd name="T13" fmla="*/ 5 h 187"/>
                                      <a:gd name="T14" fmla="*/ 130 w 135"/>
                                      <a:gd name="T15" fmla="*/ 0 h 187"/>
                                      <a:gd name="T16" fmla="*/ 120 w 135"/>
                                      <a:gd name="T17" fmla="*/ 0 h 187"/>
                                      <a:gd name="T18" fmla="*/ 116 w 135"/>
                                      <a:gd name="T19" fmla="*/ 5 h 187"/>
                                      <a:gd name="T20" fmla="*/ 0 w 135"/>
                                      <a:gd name="T21" fmla="*/ 173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35" h="187">
                                        <a:moveTo>
                                          <a:pt x="0" y="173"/>
                                        </a:moveTo>
                                        <a:lnTo>
                                          <a:pt x="0" y="182"/>
                                        </a:lnTo>
                                        <a:lnTo>
                                          <a:pt x="5" y="187"/>
                                        </a:lnTo>
                                        <a:lnTo>
                                          <a:pt x="15" y="187"/>
                                        </a:lnTo>
                                        <a:lnTo>
                                          <a:pt x="20" y="182"/>
                                        </a:lnTo>
                                        <a:lnTo>
                                          <a:pt x="135" y="14"/>
                                        </a:lnTo>
                                        <a:lnTo>
                                          <a:pt x="135" y="5"/>
                                        </a:lnTo>
                                        <a:lnTo>
                                          <a:pt x="130" y="0"/>
                                        </a:lnTo>
                                        <a:lnTo>
                                          <a:pt x="120" y="0"/>
                                        </a:lnTo>
                                        <a:lnTo>
                                          <a:pt x="116" y="5"/>
                                        </a:lnTo>
                                        <a:lnTo>
                                          <a:pt x="0" y="17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60" name="Freeform 3249"/>
                                <wps:cNvSpPr>
                                  <a:spLocks/>
                                </wps:cNvSpPr>
                                <wps:spPr bwMode="auto">
                                  <a:xfrm>
                                    <a:off x="4104" y="192"/>
                                    <a:ext cx="19" cy="753"/>
                                  </a:xfrm>
                                  <a:custGeom>
                                    <a:avLst/>
                                    <a:gdLst>
                                      <a:gd name="T0" fmla="*/ 0 w 19"/>
                                      <a:gd name="T1" fmla="*/ 744 h 753"/>
                                      <a:gd name="T2" fmla="*/ 0 w 19"/>
                                      <a:gd name="T3" fmla="*/ 748 h 753"/>
                                      <a:gd name="T4" fmla="*/ 4 w 19"/>
                                      <a:gd name="T5" fmla="*/ 748 h 753"/>
                                      <a:gd name="T6" fmla="*/ 4 w 19"/>
                                      <a:gd name="T7" fmla="*/ 753 h 753"/>
                                      <a:gd name="T8" fmla="*/ 14 w 19"/>
                                      <a:gd name="T9" fmla="*/ 753 h 753"/>
                                      <a:gd name="T10" fmla="*/ 14 w 19"/>
                                      <a:gd name="T11" fmla="*/ 748 h 753"/>
                                      <a:gd name="T12" fmla="*/ 19 w 19"/>
                                      <a:gd name="T13" fmla="*/ 748 h 753"/>
                                      <a:gd name="T14" fmla="*/ 19 w 19"/>
                                      <a:gd name="T15" fmla="*/ 5 h 753"/>
                                      <a:gd name="T16" fmla="*/ 14 w 19"/>
                                      <a:gd name="T17" fmla="*/ 5 h 753"/>
                                      <a:gd name="T18" fmla="*/ 14 w 19"/>
                                      <a:gd name="T19" fmla="*/ 0 h 753"/>
                                      <a:gd name="T20" fmla="*/ 4 w 19"/>
                                      <a:gd name="T21" fmla="*/ 0 h 753"/>
                                      <a:gd name="T22" fmla="*/ 4 w 19"/>
                                      <a:gd name="T23" fmla="*/ 5 h 753"/>
                                      <a:gd name="T24" fmla="*/ 0 w 19"/>
                                      <a:gd name="T25" fmla="*/ 5 h 753"/>
                                      <a:gd name="T26" fmla="*/ 0 w 19"/>
                                      <a:gd name="T27" fmla="*/ 10 h 753"/>
                                      <a:gd name="T28" fmla="*/ 0 w 19"/>
                                      <a:gd name="T29" fmla="*/ 744 h 7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 h="753">
                                        <a:moveTo>
                                          <a:pt x="0" y="744"/>
                                        </a:moveTo>
                                        <a:lnTo>
                                          <a:pt x="0" y="748"/>
                                        </a:lnTo>
                                        <a:lnTo>
                                          <a:pt x="4" y="748"/>
                                        </a:lnTo>
                                        <a:lnTo>
                                          <a:pt x="4" y="753"/>
                                        </a:lnTo>
                                        <a:lnTo>
                                          <a:pt x="14" y="753"/>
                                        </a:lnTo>
                                        <a:lnTo>
                                          <a:pt x="14" y="748"/>
                                        </a:lnTo>
                                        <a:lnTo>
                                          <a:pt x="19" y="748"/>
                                        </a:lnTo>
                                        <a:lnTo>
                                          <a:pt x="19" y="5"/>
                                        </a:lnTo>
                                        <a:lnTo>
                                          <a:pt x="14" y="5"/>
                                        </a:lnTo>
                                        <a:lnTo>
                                          <a:pt x="14" y="0"/>
                                        </a:lnTo>
                                        <a:lnTo>
                                          <a:pt x="4" y="0"/>
                                        </a:lnTo>
                                        <a:lnTo>
                                          <a:pt x="4" y="5"/>
                                        </a:lnTo>
                                        <a:lnTo>
                                          <a:pt x="0" y="5"/>
                                        </a:lnTo>
                                        <a:lnTo>
                                          <a:pt x="0" y="10"/>
                                        </a:lnTo>
                                        <a:lnTo>
                                          <a:pt x="0" y="7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61" name="Freeform 3250"/>
                                <wps:cNvSpPr>
                                  <a:spLocks/>
                                </wps:cNvSpPr>
                                <wps:spPr bwMode="auto">
                                  <a:xfrm>
                                    <a:off x="3417" y="115"/>
                                    <a:ext cx="706" cy="154"/>
                                  </a:xfrm>
                                  <a:custGeom>
                                    <a:avLst/>
                                    <a:gdLst>
                                      <a:gd name="T0" fmla="*/ 9 w 706"/>
                                      <a:gd name="T1" fmla="*/ 96 h 154"/>
                                      <a:gd name="T2" fmla="*/ 24 w 706"/>
                                      <a:gd name="T3" fmla="*/ 87 h 154"/>
                                      <a:gd name="T4" fmla="*/ 14 w 706"/>
                                      <a:gd name="T5" fmla="*/ 72 h 154"/>
                                      <a:gd name="T6" fmla="*/ 28 w 706"/>
                                      <a:gd name="T7" fmla="*/ 58 h 154"/>
                                      <a:gd name="T8" fmla="*/ 38 w 706"/>
                                      <a:gd name="T9" fmla="*/ 48 h 154"/>
                                      <a:gd name="T10" fmla="*/ 57 w 706"/>
                                      <a:gd name="T11" fmla="*/ 39 h 154"/>
                                      <a:gd name="T12" fmla="*/ 76 w 706"/>
                                      <a:gd name="T13" fmla="*/ 39 h 154"/>
                                      <a:gd name="T14" fmla="*/ 91 w 706"/>
                                      <a:gd name="T15" fmla="*/ 29 h 154"/>
                                      <a:gd name="T16" fmla="*/ 115 w 706"/>
                                      <a:gd name="T17" fmla="*/ 24 h 154"/>
                                      <a:gd name="T18" fmla="*/ 182 w 706"/>
                                      <a:gd name="T19" fmla="*/ 19 h 154"/>
                                      <a:gd name="T20" fmla="*/ 216 w 706"/>
                                      <a:gd name="T21" fmla="*/ 29 h 154"/>
                                      <a:gd name="T22" fmla="*/ 240 w 706"/>
                                      <a:gd name="T23" fmla="*/ 39 h 154"/>
                                      <a:gd name="T24" fmla="*/ 254 w 706"/>
                                      <a:gd name="T25" fmla="*/ 39 h 154"/>
                                      <a:gd name="T26" fmla="*/ 269 w 706"/>
                                      <a:gd name="T27" fmla="*/ 58 h 154"/>
                                      <a:gd name="T28" fmla="*/ 283 w 706"/>
                                      <a:gd name="T29" fmla="*/ 82 h 154"/>
                                      <a:gd name="T30" fmla="*/ 312 w 706"/>
                                      <a:gd name="T31" fmla="*/ 115 h 154"/>
                                      <a:gd name="T32" fmla="*/ 341 w 706"/>
                                      <a:gd name="T33" fmla="*/ 144 h 154"/>
                                      <a:gd name="T34" fmla="*/ 360 w 706"/>
                                      <a:gd name="T35" fmla="*/ 149 h 154"/>
                                      <a:gd name="T36" fmla="*/ 466 w 706"/>
                                      <a:gd name="T37" fmla="*/ 149 h 154"/>
                                      <a:gd name="T38" fmla="*/ 562 w 706"/>
                                      <a:gd name="T39" fmla="*/ 144 h 154"/>
                                      <a:gd name="T40" fmla="*/ 591 w 706"/>
                                      <a:gd name="T41" fmla="*/ 134 h 154"/>
                                      <a:gd name="T42" fmla="*/ 615 w 706"/>
                                      <a:gd name="T43" fmla="*/ 130 h 154"/>
                                      <a:gd name="T44" fmla="*/ 629 w 706"/>
                                      <a:gd name="T45" fmla="*/ 120 h 154"/>
                                      <a:gd name="T46" fmla="*/ 648 w 706"/>
                                      <a:gd name="T47" fmla="*/ 115 h 154"/>
                                      <a:gd name="T48" fmla="*/ 663 w 706"/>
                                      <a:gd name="T49" fmla="*/ 106 h 154"/>
                                      <a:gd name="T50" fmla="*/ 687 w 706"/>
                                      <a:gd name="T51" fmla="*/ 96 h 154"/>
                                      <a:gd name="T52" fmla="*/ 706 w 706"/>
                                      <a:gd name="T53" fmla="*/ 82 h 154"/>
                                      <a:gd name="T54" fmla="*/ 696 w 706"/>
                                      <a:gd name="T55" fmla="*/ 77 h 154"/>
                                      <a:gd name="T56" fmla="*/ 663 w 706"/>
                                      <a:gd name="T57" fmla="*/ 87 h 154"/>
                                      <a:gd name="T58" fmla="*/ 643 w 706"/>
                                      <a:gd name="T59" fmla="*/ 91 h 154"/>
                                      <a:gd name="T60" fmla="*/ 624 w 706"/>
                                      <a:gd name="T61" fmla="*/ 101 h 154"/>
                                      <a:gd name="T62" fmla="*/ 610 w 706"/>
                                      <a:gd name="T63" fmla="*/ 106 h 154"/>
                                      <a:gd name="T64" fmla="*/ 591 w 706"/>
                                      <a:gd name="T65" fmla="*/ 115 h 154"/>
                                      <a:gd name="T66" fmla="*/ 557 w 706"/>
                                      <a:gd name="T67" fmla="*/ 120 h 154"/>
                                      <a:gd name="T68" fmla="*/ 523 w 706"/>
                                      <a:gd name="T69" fmla="*/ 134 h 154"/>
                                      <a:gd name="T70" fmla="*/ 451 w 706"/>
                                      <a:gd name="T71" fmla="*/ 134 h 154"/>
                                      <a:gd name="T72" fmla="*/ 355 w 706"/>
                                      <a:gd name="T73" fmla="*/ 130 h 154"/>
                                      <a:gd name="T74" fmla="*/ 355 w 706"/>
                                      <a:gd name="T75" fmla="*/ 125 h 154"/>
                                      <a:gd name="T76" fmla="*/ 326 w 706"/>
                                      <a:gd name="T77" fmla="*/ 101 h 154"/>
                                      <a:gd name="T78" fmla="*/ 317 w 706"/>
                                      <a:gd name="T79" fmla="*/ 87 h 154"/>
                                      <a:gd name="T80" fmla="*/ 288 w 706"/>
                                      <a:gd name="T81" fmla="*/ 53 h 154"/>
                                      <a:gd name="T82" fmla="*/ 273 w 706"/>
                                      <a:gd name="T83" fmla="*/ 43 h 154"/>
                                      <a:gd name="T84" fmla="*/ 264 w 706"/>
                                      <a:gd name="T85" fmla="*/ 34 h 154"/>
                                      <a:gd name="T86" fmla="*/ 254 w 706"/>
                                      <a:gd name="T87" fmla="*/ 19 h 154"/>
                                      <a:gd name="T88" fmla="*/ 240 w 706"/>
                                      <a:gd name="T89" fmla="*/ 15 h 154"/>
                                      <a:gd name="T90" fmla="*/ 221 w 706"/>
                                      <a:gd name="T91" fmla="*/ 5 h 154"/>
                                      <a:gd name="T92" fmla="*/ 148 w 706"/>
                                      <a:gd name="T93" fmla="*/ 0 h 154"/>
                                      <a:gd name="T94" fmla="*/ 105 w 706"/>
                                      <a:gd name="T95" fmla="*/ 10 h 154"/>
                                      <a:gd name="T96" fmla="*/ 67 w 706"/>
                                      <a:gd name="T97" fmla="*/ 19 h 154"/>
                                      <a:gd name="T98" fmla="*/ 72 w 706"/>
                                      <a:gd name="T99" fmla="*/ 19 h 154"/>
                                      <a:gd name="T100" fmla="*/ 38 w 706"/>
                                      <a:gd name="T101" fmla="*/ 24 h 154"/>
                                      <a:gd name="T102" fmla="*/ 19 w 706"/>
                                      <a:gd name="T103" fmla="*/ 39 h 154"/>
                                      <a:gd name="T104" fmla="*/ 4 w 706"/>
                                      <a:gd name="T105" fmla="*/ 53 h 154"/>
                                      <a:gd name="T106" fmla="*/ 0 w 706"/>
                                      <a:gd name="T107" fmla="*/ 87 h 1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706" h="154">
                                        <a:moveTo>
                                          <a:pt x="4" y="87"/>
                                        </a:moveTo>
                                        <a:lnTo>
                                          <a:pt x="4" y="91"/>
                                        </a:lnTo>
                                        <a:lnTo>
                                          <a:pt x="9" y="96"/>
                                        </a:lnTo>
                                        <a:lnTo>
                                          <a:pt x="19" y="96"/>
                                        </a:lnTo>
                                        <a:lnTo>
                                          <a:pt x="24" y="91"/>
                                        </a:lnTo>
                                        <a:lnTo>
                                          <a:pt x="24" y="87"/>
                                        </a:lnTo>
                                        <a:lnTo>
                                          <a:pt x="19" y="82"/>
                                        </a:lnTo>
                                        <a:lnTo>
                                          <a:pt x="19" y="77"/>
                                        </a:lnTo>
                                        <a:lnTo>
                                          <a:pt x="14" y="72"/>
                                        </a:lnTo>
                                        <a:lnTo>
                                          <a:pt x="19" y="72"/>
                                        </a:lnTo>
                                        <a:lnTo>
                                          <a:pt x="24" y="63"/>
                                        </a:lnTo>
                                        <a:lnTo>
                                          <a:pt x="28" y="58"/>
                                        </a:lnTo>
                                        <a:lnTo>
                                          <a:pt x="24" y="53"/>
                                        </a:lnTo>
                                        <a:lnTo>
                                          <a:pt x="28" y="58"/>
                                        </a:lnTo>
                                        <a:lnTo>
                                          <a:pt x="38" y="48"/>
                                        </a:lnTo>
                                        <a:lnTo>
                                          <a:pt x="43" y="48"/>
                                        </a:lnTo>
                                        <a:lnTo>
                                          <a:pt x="48" y="43"/>
                                        </a:lnTo>
                                        <a:lnTo>
                                          <a:pt x="57" y="39"/>
                                        </a:lnTo>
                                        <a:lnTo>
                                          <a:pt x="57" y="34"/>
                                        </a:lnTo>
                                        <a:lnTo>
                                          <a:pt x="72" y="39"/>
                                        </a:lnTo>
                                        <a:lnTo>
                                          <a:pt x="76" y="39"/>
                                        </a:lnTo>
                                        <a:lnTo>
                                          <a:pt x="81" y="29"/>
                                        </a:lnTo>
                                        <a:lnTo>
                                          <a:pt x="76" y="29"/>
                                        </a:lnTo>
                                        <a:lnTo>
                                          <a:pt x="91" y="29"/>
                                        </a:lnTo>
                                        <a:lnTo>
                                          <a:pt x="91" y="24"/>
                                        </a:lnTo>
                                        <a:lnTo>
                                          <a:pt x="105" y="29"/>
                                        </a:lnTo>
                                        <a:lnTo>
                                          <a:pt x="115" y="24"/>
                                        </a:lnTo>
                                        <a:lnTo>
                                          <a:pt x="153" y="24"/>
                                        </a:lnTo>
                                        <a:lnTo>
                                          <a:pt x="158" y="19"/>
                                        </a:lnTo>
                                        <a:lnTo>
                                          <a:pt x="182" y="19"/>
                                        </a:lnTo>
                                        <a:lnTo>
                                          <a:pt x="192" y="24"/>
                                        </a:lnTo>
                                        <a:lnTo>
                                          <a:pt x="211" y="24"/>
                                        </a:lnTo>
                                        <a:lnTo>
                                          <a:pt x="216" y="29"/>
                                        </a:lnTo>
                                        <a:lnTo>
                                          <a:pt x="225" y="29"/>
                                        </a:lnTo>
                                        <a:lnTo>
                                          <a:pt x="230" y="34"/>
                                        </a:lnTo>
                                        <a:lnTo>
                                          <a:pt x="240" y="39"/>
                                        </a:lnTo>
                                        <a:lnTo>
                                          <a:pt x="245" y="39"/>
                                        </a:lnTo>
                                        <a:lnTo>
                                          <a:pt x="249" y="43"/>
                                        </a:lnTo>
                                        <a:lnTo>
                                          <a:pt x="254" y="39"/>
                                        </a:lnTo>
                                        <a:lnTo>
                                          <a:pt x="254" y="43"/>
                                        </a:lnTo>
                                        <a:lnTo>
                                          <a:pt x="264" y="53"/>
                                        </a:lnTo>
                                        <a:lnTo>
                                          <a:pt x="269" y="58"/>
                                        </a:lnTo>
                                        <a:lnTo>
                                          <a:pt x="269" y="63"/>
                                        </a:lnTo>
                                        <a:lnTo>
                                          <a:pt x="283" y="77"/>
                                        </a:lnTo>
                                        <a:lnTo>
                                          <a:pt x="283" y="82"/>
                                        </a:lnTo>
                                        <a:lnTo>
                                          <a:pt x="297" y="96"/>
                                        </a:lnTo>
                                        <a:lnTo>
                                          <a:pt x="297" y="101"/>
                                        </a:lnTo>
                                        <a:lnTo>
                                          <a:pt x="312" y="115"/>
                                        </a:lnTo>
                                        <a:lnTo>
                                          <a:pt x="317" y="110"/>
                                        </a:lnTo>
                                        <a:lnTo>
                                          <a:pt x="312" y="115"/>
                                        </a:lnTo>
                                        <a:lnTo>
                                          <a:pt x="341" y="144"/>
                                        </a:lnTo>
                                        <a:lnTo>
                                          <a:pt x="350" y="144"/>
                                        </a:lnTo>
                                        <a:lnTo>
                                          <a:pt x="350" y="149"/>
                                        </a:lnTo>
                                        <a:lnTo>
                                          <a:pt x="360" y="149"/>
                                        </a:lnTo>
                                        <a:lnTo>
                                          <a:pt x="365" y="154"/>
                                        </a:lnTo>
                                        <a:lnTo>
                                          <a:pt x="461" y="154"/>
                                        </a:lnTo>
                                        <a:lnTo>
                                          <a:pt x="466" y="149"/>
                                        </a:lnTo>
                                        <a:lnTo>
                                          <a:pt x="528" y="149"/>
                                        </a:lnTo>
                                        <a:lnTo>
                                          <a:pt x="533" y="144"/>
                                        </a:lnTo>
                                        <a:lnTo>
                                          <a:pt x="562" y="144"/>
                                        </a:lnTo>
                                        <a:lnTo>
                                          <a:pt x="567" y="139"/>
                                        </a:lnTo>
                                        <a:lnTo>
                                          <a:pt x="586" y="139"/>
                                        </a:lnTo>
                                        <a:lnTo>
                                          <a:pt x="591" y="134"/>
                                        </a:lnTo>
                                        <a:lnTo>
                                          <a:pt x="600" y="134"/>
                                        </a:lnTo>
                                        <a:lnTo>
                                          <a:pt x="605" y="130"/>
                                        </a:lnTo>
                                        <a:lnTo>
                                          <a:pt x="615" y="130"/>
                                        </a:lnTo>
                                        <a:lnTo>
                                          <a:pt x="619" y="125"/>
                                        </a:lnTo>
                                        <a:lnTo>
                                          <a:pt x="624" y="125"/>
                                        </a:lnTo>
                                        <a:lnTo>
                                          <a:pt x="629" y="120"/>
                                        </a:lnTo>
                                        <a:lnTo>
                                          <a:pt x="634" y="120"/>
                                        </a:lnTo>
                                        <a:lnTo>
                                          <a:pt x="639" y="115"/>
                                        </a:lnTo>
                                        <a:lnTo>
                                          <a:pt x="648" y="115"/>
                                        </a:lnTo>
                                        <a:lnTo>
                                          <a:pt x="653" y="110"/>
                                        </a:lnTo>
                                        <a:lnTo>
                                          <a:pt x="658" y="110"/>
                                        </a:lnTo>
                                        <a:lnTo>
                                          <a:pt x="663" y="106"/>
                                        </a:lnTo>
                                        <a:lnTo>
                                          <a:pt x="672" y="101"/>
                                        </a:lnTo>
                                        <a:lnTo>
                                          <a:pt x="682" y="101"/>
                                        </a:lnTo>
                                        <a:lnTo>
                                          <a:pt x="687" y="96"/>
                                        </a:lnTo>
                                        <a:lnTo>
                                          <a:pt x="701" y="96"/>
                                        </a:lnTo>
                                        <a:lnTo>
                                          <a:pt x="706" y="91"/>
                                        </a:lnTo>
                                        <a:lnTo>
                                          <a:pt x="706" y="82"/>
                                        </a:lnTo>
                                        <a:lnTo>
                                          <a:pt x="701" y="77"/>
                                        </a:lnTo>
                                        <a:lnTo>
                                          <a:pt x="691" y="77"/>
                                        </a:lnTo>
                                        <a:lnTo>
                                          <a:pt x="696" y="77"/>
                                        </a:lnTo>
                                        <a:lnTo>
                                          <a:pt x="677" y="77"/>
                                        </a:lnTo>
                                        <a:lnTo>
                                          <a:pt x="672" y="82"/>
                                        </a:lnTo>
                                        <a:lnTo>
                                          <a:pt x="663" y="87"/>
                                        </a:lnTo>
                                        <a:lnTo>
                                          <a:pt x="653" y="87"/>
                                        </a:lnTo>
                                        <a:lnTo>
                                          <a:pt x="648" y="91"/>
                                        </a:lnTo>
                                        <a:lnTo>
                                          <a:pt x="643" y="91"/>
                                        </a:lnTo>
                                        <a:lnTo>
                                          <a:pt x="639" y="96"/>
                                        </a:lnTo>
                                        <a:lnTo>
                                          <a:pt x="629" y="96"/>
                                        </a:lnTo>
                                        <a:lnTo>
                                          <a:pt x="624" y="101"/>
                                        </a:lnTo>
                                        <a:lnTo>
                                          <a:pt x="619" y="101"/>
                                        </a:lnTo>
                                        <a:lnTo>
                                          <a:pt x="615" y="106"/>
                                        </a:lnTo>
                                        <a:lnTo>
                                          <a:pt x="610" y="106"/>
                                        </a:lnTo>
                                        <a:lnTo>
                                          <a:pt x="605" y="110"/>
                                        </a:lnTo>
                                        <a:lnTo>
                                          <a:pt x="595" y="110"/>
                                        </a:lnTo>
                                        <a:lnTo>
                                          <a:pt x="591" y="115"/>
                                        </a:lnTo>
                                        <a:lnTo>
                                          <a:pt x="581" y="115"/>
                                        </a:lnTo>
                                        <a:lnTo>
                                          <a:pt x="576" y="120"/>
                                        </a:lnTo>
                                        <a:lnTo>
                                          <a:pt x="557" y="120"/>
                                        </a:lnTo>
                                        <a:lnTo>
                                          <a:pt x="552" y="125"/>
                                        </a:lnTo>
                                        <a:lnTo>
                                          <a:pt x="528" y="125"/>
                                        </a:lnTo>
                                        <a:lnTo>
                                          <a:pt x="523" y="134"/>
                                        </a:lnTo>
                                        <a:lnTo>
                                          <a:pt x="528" y="130"/>
                                        </a:lnTo>
                                        <a:lnTo>
                                          <a:pt x="456" y="130"/>
                                        </a:lnTo>
                                        <a:lnTo>
                                          <a:pt x="451" y="134"/>
                                        </a:lnTo>
                                        <a:lnTo>
                                          <a:pt x="374" y="134"/>
                                        </a:lnTo>
                                        <a:lnTo>
                                          <a:pt x="370" y="130"/>
                                        </a:lnTo>
                                        <a:lnTo>
                                          <a:pt x="355" y="130"/>
                                        </a:lnTo>
                                        <a:lnTo>
                                          <a:pt x="360" y="130"/>
                                        </a:lnTo>
                                        <a:lnTo>
                                          <a:pt x="360" y="134"/>
                                        </a:lnTo>
                                        <a:lnTo>
                                          <a:pt x="355" y="125"/>
                                        </a:lnTo>
                                        <a:lnTo>
                                          <a:pt x="350" y="125"/>
                                        </a:lnTo>
                                        <a:lnTo>
                                          <a:pt x="331" y="106"/>
                                        </a:lnTo>
                                        <a:lnTo>
                                          <a:pt x="326" y="101"/>
                                        </a:lnTo>
                                        <a:lnTo>
                                          <a:pt x="321" y="96"/>
                                        </a:lnTo>
                                        <a:lnTo>
                                          <a:pt x="317" y="91"/>
                                        </a:lnTo>
                                        <a:lnTo>
                                          <a:pt x="317" y="87"/>
                                        </a:lnTo>
                                        <a:lnTo>
                                          <a:pt x="302" y="72"/>
                                        </a:lnTo>
                                        <a:lnTo>
                                          <a:pt x="302" y="67"/>
                                        </a:lnTo>
                                        <a:lnTo>
                                          <a:pt x="288" y="53"/>
                                        </a:lnTo>
                                        <a:lnTo>
                                          <a:pt x="288" y="48"/>
                                        </a:lnTo>
                                        <a:lnTo>
                                          <a:pt x="278" y="39"/>
                                        </a:lnTo>
                                        <a:lnTo>
                                          <a:pt x="273" y="43"/>
                                        </a:lnTo>
                                        <a:lnTo>
                                          <a:pt x="278" y="39"/>
                                        </a:lnTo>
                                        <a:lnTo>
                                          <a:pt x="269" y="29"/>
                                        </a:lnTo>
                                        <a:lnTo>
                                          <a:pt x="264" y="34"/>
                                        </a:lnTo>
                                        <a:lnTo>
                                          <a:pt x="264" y="29"/>
                                        </a:lnTo>
                                        <a:lnTo>
                                          <a:pt x="259" y="24"/>
                                        </a:lnTo>
                                        <a:lnTo>
                                          <a:pt x="254" y="19"/>
                                        </a:lnTo>
                                        <a:lnTo>
                                          <a:pt x="245" y="19"/>
                                        </a:lnTo>
                                        <a:lnTo>
                                          <a:pt x="249" y="19"/>
                                        </a:lnTo>
                                        <a:lnTo>
                                          <a:pt x="240" y="15"/>
                                        </a:lnTo>
                                        <a:lnTo>
                                          <a:pt x="235" y="10"/>
                                        </a:lnTo>
                                        <a:lnTo>
                                          <a:pt x="225" y="10"/>
                                        </a:lnTo>
                                        <a:lnTo>
                                          <a:pt x="221" y="5"/>
                                        </a:lnTo>
                                        <a:lnTo>
                                          <a:pt x="192" y="5"/>
                                        </a:lnTo>
                                        <a:lnTo>
                                          <a:pt x="182" y="0"/>
                                        </a:lnTo>
                                        <a:lnTo>
                                          <a:pt x="148" y="0"/>
                                        </a:lnTo>
                                        <a:lnTo>
                                          <a:pt x="144" y="5"/>
                                        </a:lnTo>
                                        <a:lnTo>
                                          <a:pt x="115" y="5"/>
                                        </a:lnTo>
                                        <a:lnTo>
                                          <a:pt x="105" y="10"/>
                                        </a:lnTo>
                                        <a:lnTo>
                                          <a:pt x="81" y="15"/>
                                        </a:lnTo>
                                        <a:lnTo>
                                          <a:pt x="81" y="19"/>
                                        </a:lnTo>
                                        <a:lnTo>
                                          <a:pt x="67" y="19"/>
                                        </a:lnTo>
                                        <a:lnTo>
                                          <a:pt x="62" y="29"/>
                                        </a:lnTo>
                                        <a:lnTo>
                                          <a:pt x="67" y="19"/>
                                        </a:lnTo>
                                        <a:lnTo>
                                          <a:pt x="72" y="19"/>
                                        </a:lnTo>
                                        <a:lnTo>
                                          <a:pt x="48" y="24"/>
                                        </a:lnTo>
                                        <a:lnTo>
                                          <a:pt x="48" y="29"/>
                                        </a:lnTo>
                                        <a:lnTo>
                                          <a:pt x="38" y="24"/>
                                        </a:lnTo>
                                        <a:lnTo>
                                          <a:pt x="33" y="29"/>
                                        </a:lnTo>
                                        <a:lnTo>
                                          <a:pt x="28" y="29"/>
                                        </a:lnTo>
                                        <a:lnTo>
                                          <a:pt x="19" y="39"/>
                                        </a:lnTo>
                                        <a:lnTo>
                                          <a:pt x="14" y="43"/>
                                        </a:lnTo>
                                        <a:lnTo>
                                          <a:pt x="9" y="48"/>
                                        </a:lnTo>
                                        <a:lnTo>
                                          <a:pt x="4" y="53"/>
                                        </a:lnTo>
                                        <a:lnTo>
                                          <a:pt x="9" y="63"/>
                                        </a:lnTo>
                                        <a:lnTo>
                                          <a:pt x="4" y="63"/>
                                        </a:lnTo>
                                        <a:lnTo>
                                          <a:pt x="0" y="87"/>
                                        </a:lnTo>
                                        <a:lnTo>
                                          <a:pt x="9" y="91"/>
                                        </a:lnTo>
                                        <a:lnTo>
                                          <a:pt x="4"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62" name="Freeform 3251"/>
                                <wps:cNvSpPr>
                                  <a:spLocks/>
                                </wps:cNvSpPr>
                                <wps:spPr bwMode="auto">
                                  <a:xfrm>
                                    <a:off x="3594" y="1617"/>
                                    <a:ext cx="351" cy="62"/>
                                  </a:xfrm>
                                  <a:custGeom>
                                    <a:avLst/>
                                    <a:gdLst>
                                      <a:gd name="T0" fmla="*/ 0 w 73"/>
                                      <a:gd name="T1" fmla="*/ 0 h 13"/>
                                      <a:gd name="T2" fmla="*/ 37 w 73"/>
                                      <a:gd name="T3" fmla="*/ 13 h 13"/>
                                      <a:gd name="T4" fmla="*/ 73 w 73"/>
                                      <a:gd name="T5" fmla="*/ 0 h 13"/>
                                      <a:gd name="T6" fmla="*/ 0 w 73"/>
                                      <a:gd name="T7" fmla="*/ 0 h 13"/>
                                    </a:gdLst>
                                    <a:ahLst/>
                                    <a:cxnLst>
                                      <a:cxn ang="0">
                                        <a:pos x="T0" y="T1"/>
                                      </a:cxn>
                                      <a:cxn ang="0">
                                        <a:pos x="T2" y="T3"/>
                                      </a:cxn>
                                      <a:cxn ang="0">
                                        <a:pos x="T4" y="T5"/>
                                      </a:cxn>
                                      <a:cxn ang="0">
                                        <a:pos x="T6" y="T7"/>
                                      </a:cxn>
                                    </a:cxnLst>
                                    <a:rect l="0" t="0" r="r" b="b"/>
                                    <a:pathLst>
                                      <a:path w="73" h="13">
                                        <a:moveTo>
                                          <a:pt x="0" y="0"/>
                                        </a:moveTo>
                                        <a:cubicBezTo>
                                          <a:pt x="11" y="8"/>
                                          <a:pt x="24" y="13"/>
                                          <a:pt x="37" y="13"/>
                                        </a:cubicBezTo>
                                        <a:cubicBezTo>
                                          <a:pt x="50" y="12"/>
                                          <a:pt x="63" y="8"/>
                                          <a:pt x="73" y="0"/>
                                        </a:cubicBez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63" name="Freeform 3252"/>
                                <wps:cNvSpPr>
                                  <a:spLocks/>
                                </wps:cNvSpPr>
                                <wps:spPr bwMode="auto">
                                  <a:xfrm>
                                    <a:off x="3594" y="1602"/>
                                    <a:ext cx="356" cy="77"/>
                                  </a:xfrm>
                                  <a:custGeom>
                                    <a:avLst/>
                                    <a:gdLst>
                                      <a:gd name="T0" fmla="*/ 5 w 356"/>
                                      <a:gd name="T1" fmla="*/ 0 h 77"/>
                                      <a:gd name="T2" fmla="*/ 0 w 356"/>
                                      <a:gd name="T3" fmla="*/ 15 h 77"/>
                                      <a:gd name="T4" fmla="*/ 5 w 356"/>
                                      <a:gd name="T5" fmla="*/ 15 h 77"/>
                                      <a:gd name="T6" fmla="*/ 20 w 356"/>
                                      <a:gd name="T7" fmla="*/ 29 h 77"/>
                                      <a:gd name="T8" fmla="*/ 34 w 356"/>
                                      <a:gd name="T9" fmla="*/ 39 h 77"/>
                                      <a:gd name="T10" fmla="*/ 44 w 356"/>
                                      <a:gd name="T11" fmla="*/ 44 h 77"/>
                                      <a:gd name="T12" fmla="*/ 58 w 356"/>
                                      <a:gd name="T13" fmla="*/ 48 h 77"/>
                                      <a:gd name="T14" fmla="*/ 72 w 356"/>
                                      <a:gd name="T15" fmla="*/ 58 h 77"/>
                                      <a:gd name="T16" fmla="*/ 82 w 356"/>
                                      <a:gd name="T17" fmla="*/ 63 h 77"/>
                                      <a:gd name="T18" fmla="*/ 96 w 356"/>
                                      <a:gd name="T19" fmla="*/ 68 h 77"/>
                                      <a:gd name="T20" fmla="*/ 120 w 356"/>
                                      <a:gd name="T21" fmla="*/ 72 h 77"/>
                                      <a:gd name="T22" fmla="*/ 173 w 356"/>
                                      <a:gd name="T23" fmla="*/ 77 h 77"/>
                                      <a:gd name="T24" fmla="*/ 231 w 356"/>
                                      <a:gd name="T25" fmla="*/ 72 h 77"/>
                                      <a:gd name="T26" fmla="*/ 255 w 356"/>
                                      <a:gd name="T27" fmla="*/ 68 h 77"/>
                                      <a:gd name="T28" fmla="*/ 269 w 356"/>
                                      <a:gd name="T29" fmla="*/ 63 h 77"/>
                                      <a:gd name="T30" fmla="*/ 279 w 356"/>
                                      <a:gd name="T31" fmla="*/ 58 h 77"/>
                                      <a:gd name="T32" fmla="*/ 293 w 356"/>
                                      <a:gd name="T33" fmla="*/ 48 h 77"/>
                                      <a:gd name="T34" fmla="*/ 308 w 356"/>
                                      <a:gd name="T35" fmla="*/ 44 h 77"/>
                                      <a:gd name="T36" fmla="*/ 317 w 356"/>
                                      <a:gd name="T37" fmla="*/ 39 h 77"/>
                                      <a:gd name="T38" fmla="*/ 332 w 356"/>
                                      <a:gd name="T39" fmla="*/ 29 h 77"/>
                                      <a:gd name="T40" fmla="*/ 346 w 356"/>
                                      <a:gd name="T41" fmla="*/ 20 h 77"/>
                                      <a:gd name="T42" fmla="*/ 356 w 356"/>
                                      <a:gd name="T43" fmla="*/ 15 h 77"/>
                                      <a:gd name="T44" fmla="*/ 351 w 356"/>
                                      <a:gd name="T45" fmla="*/ 0 h 77"/>
                                      <a:gd name="T46" fmla="*/ 346 w 356"/>
                                      <a:gd name="T47" fmla="*/ 0 h 77"/>
                                      <a:gd name="T48" fmla="*/ 327 w 356"/>
                                      <a:gd name="T49" fmla="*/ 10 h 77"/>
                                      <a:gd name="T50" fmla="*/ 313 w 356"/>
                                      <a:gd name="T51" fmla="*/ 20 h 77"/>
                                      <a:gd name="T52" fmla="*/ 303 w 356"/>
                                      <a:gd name="T53" fmla="*/ 24 h 77"/>
                                      <a:gd name="T54" fmla="*/ 293 w 356"/>
                                      <a:gd name="T55" fmla="*/ 29 h 77"/>
                                      <a:gd name="T56" fmla="*/ 274 w 356"/>
                                      <a:gd name="T57" fmla="*/ 34 h 77"/>
                                      <a:gd name="T58" fmla="*/ 265 w 356"/>
                                      <a:gd name="T59" fmla="*/ 39 h 77"/>
                                      <a:gd name="T60" fmla="*/ 250 w 356"/>
                                      <a:gd name="T61" fmla="*/ 44 h 77"/>
                                      <a:gd name="T62" fmla="*/ 226 w 356"/>
                                      <a:gd name="T63" fmla="*/ 48 h 77"/>
                                      <a:gd name="T64" fmla="*/ 178 w 356"/>
                                      <a:gd name="T65" fmla="*/ 53 h 77"/>
                                      <a:gd name="T66" fmla="*/ 183 w 356"/>
                                      <a:gd name="T67" fmla="*/ 58 h 77"/>
                                      <a:gd name="T68" fmla="*/ 130 w 356"/>
                                      <a:gd name="T69" fmla="*/ 53 h 77"/>
                                      <a:gd name="T70" fmla="*/ 106 w 356"/>
                                      <a:gd name="T71" fmla="*/ 48 h 77"/>
                                      <a:gd name="T72" fmla="*/ 92 w 356"/>
                                      <a:gd name="T73" fmla="*/ 44 h 77"/>
                                      <a:gd name="T74" fmla="*/ 82 w 356"/>
                                      <a:gd name="T75" fmla="*/ 39 h 77"/>
                                      <a:gd name="T76" fmla="*/ 68 w 356"/>
                                      <a:gd name="T77" fmla="*/ 34 h 77"/>
                                      <a:gd name="T78" fmla="*/ 53 w 356"/>
                                      <a:gd name="T79" fmla="*/ 24 h 77"/>
                                      <a:gd name="T80" fmla="*/ 44 w 356"/>
                                      <a:gd name="T81" fmla="*/ 20 h 77"/>
                                      <a:gd name="T82" fmla="*/ 29 w 356"/>
                                      <a:gd name="T83" fmla="*/ 10 h 77"/>
                                      <a:gd name="T84" fmla="*/ 15 w 356"/>
                                      <a:gd name="T85" fmla="*/ 5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356" h="77">
                                        <a:moveTo>
                                          <a:pt x="15" y="0"/>
                                        </a:moveTo>
                                        <a:lnTo>
                                          <a:pt x="5" y="0"/>
                                        </a:lnTo>
                                        <a:lnTo>
                                          <a:pt x="0" y="5"/>
                                        </a:lnTo>
                                        <a:lnTo>
                                          <a:pt x="0" y="15"/>
                                        </a:lnTo>
                                        <a:lnTo>
                                          <a:pt x="5" y="20"/>
                                        </a:lnTo>
                                        <a:lnTo>
                                          <a:pt x="5" y="15"/>
                                        </a:lnTo>
                                        <a:lnTo>
                                          <a:pt x="15" y="29"/>
                                        </a:lnTo>
                                        <a:lnTo>
                                          <a:pt x="20" y="29"/>
                                        </a:lnTo>
                                        <a:lnTo>
                                          <a:pt x="29" y="39"/>
                                        </a:lnTo>
                                        <a:lnTo>
                                          <a:pt x="34" y="39"/>
                                        </a:lnTo>
                                        <a:lnTo>
                                          <a:pt x="39" y="44"/>
                                        </a:lnTo>
                                        <a:lnTo>
                                          <a:pt x="44" y="44"/>
                                        </a:lnTo>
                                        <a:lnTo>
                                          <a:pt x="48" y="48"/>
                                        </a:lnTo>
                                        <a:lnTo>
                                          <a:pt x="58" y="48"/>
                                        </a:lnTo>
                                        <a:lnTo>
                                          <a:pt x="68" y="53"/>
                                        </a:lnTo>
                                        <a:lnTo>
                                          <a:pt x="72" y="58"/>
                                        </a:lnTo>
                                        <a:lnTo>
                                          <a:pt x="77" y="58"/>
                                        </a:lnTo>
                                        <a:lnTo>
                                          <a:pt x="82" y="63"/>
                                        </a:lnTo>
                                        <a:lnTo>
                                          <a:pt x="92" y="63"/>
                                        </a:lnTo>
                                        <a:lnTo>
                                          <a:pt x="96" y="68"/>
                                        </a:lnTo>
                                        <a:lnTo>
                                          <a:pt x="116" y="68"/>
                                        </a:lnTo>
                                        <a:lnTo>
                                          <a:pt x="120" y="72"/>
                                        </a:lnTo>
                                        <a:lnTo>
                                          <a:pt x="168" y="72"/>
                                        </a:lnTo>
                                        <a:lnTo>
                                          <a:pt x="173" y="77"/>
                                        </a:lnTo>
                                        <a:lnTo>
                                          <a:pt x="183" y="72"/>
                                        </a:lnTo>
                                        <a:lnTo>
                                          <a:pt x="231" y="72"/>
                                        </a:lnTo>
                                        <a:lnTo>
                                          <a:pt x="236" y="68"/>
                                        </a:lnTo>
                                        <a:lnTo>
                                          <a:pt x="255" y="68"/>
                                        </a:lnTo>
                                        <a:lnTo>
                                          <a:pt x="260" y="63"/>
                                        </a:lnTo>
                                        <a:lnTo>
                                          <a:pt x="269" y="63"/>
                                        </a:lnTo>
                                        <a:lnTo>
                                          <a:pt x="274" y="58"/>
                                        </a:lnTo>
                                        <a:lnTo>
                                          <a:pt x="279" y="58"/>
                                        </a:lnTo>
                                        <a:lnTo>
                                          <a:pt x="284" y="53"/>
                                        </a:lnTo>
                                        <a:lnTo>
                                          <a:pt x="293" y="48"/>
                                        </a:lnTo>
                                        <a:lnTo>
                                          <a:pt x="303" y="48"/>
                                        </a:lnTo>
                                        <a:lnTo>
                                          <a:pt x="308" y="44"/>
                                        </a:lnTo>
                                        <a:lnTo>
                                          <a:pt x="313" y="44"/>
                                        </a:lnTo>
                                        <a:lnTo>
                                          <a:pt x="317" y="39"/>
                                        </a:lnTo>
                                        <a:lnTo>
                                          <a:pt x="322" y="39"/>
                                        </a:lnTo>
                                        <a:lnTo>
                                          <a:pt x="332" y="29"/>
                                        </a:lnTo>
                                        <a:lnTo>
                                          <a:pt x="337" y="29"/>
                                        </a:lnTo>
                                        <a:lnTo>
                                          <a:pt x="346" y="20"/>
                                        </a:lnTo>
                                        <a:lnTo>
                                          <a:pt x="351" y="20"/>
                                        </a:lnTo>
                                        <a:lnTo>
                                          <a:pt x="356" y="15"/>
                                        </a:lnTo>
                                        <a:lnTo>
                                          <a:pt x="356" y="5"/>
                                        </a:lnTo>
                                        <a:lnTo>
                                          <a:pt x="351" y="0"/>
                                        </a:lnTo>
                                        <a:lnTo>
                                          <a:pt x="341" y="0"/>
                                        </a:lnTo>
                                        <a:lnTo>
                                          <a:pt x="346" y="0"/>
                                        </a:lnTo>
                                        <a:lnTo>
                                          <a:pt x="337" y="0"/>
                                        </a:lnTo>
                                        <a:lnTo>
                                          <a:pt x="327" y="10"/>
                                        </a:lnTo>
                                        <a:lnTo>
                                          <a:pt x="322" y="10"/>
                                        </a:lnTo>
                                        <a:lnTo>
                                          <a:pt x="313" y="20"/>
                                        </a:lnTo>
                                        <a:lnTo>
                                          <a:pt x="308" y="20"/>
                                        </a:lnTo>
                                        <a:lnTo>
                                          <a:pt x="303" y="24"/>
                                        </a:lnTo>
                                        <a:lnTo>
                                          <a:pt x="298" y="24"/>
                                        </a:lnTo>
                                        <a:lnTo>
                                          <a:pt x="293" y="29"/>
                                        </a:lnTo>
                                        <a:lnTo>
                                          <a:pt x="284" y="34"/>
                                        </a:lnTo>
                                        <a:lnTo>
                                          <a:pt x="274" y="34"/>
                                        </a:lnTo>
                                        <a:lnTo>
                                          <a:pt x="269" y="39"/>
                                        </a:lnTo>
                                        <a:lnTo>
                                          <a:pt x="265" y="39"/>
                                        </a:lnTo>
                                        <a:lnTo>
                                          <a:pt x="260" y="44"/>
                                        </a:lnTo>
                                        <a:lnTo>
                                          <a:pt x="250" y="44"/>
                                        </a:lnTo>
                                        <a:lnTo>
                                          <a:pt x="245" y="48"/>
                                        </a:lnTo>
                                        <a:lnTo>
                                          <a:pt x="226" y="48"/>
                                        </a:lnTo>
                                        <a:lnTo>
                                          <a:pt x="221" y="53"/>
                                        </a:lnTo>
                                        <a:lnTo>
                                          <a:pt x="178" y="53"/>
                                        </a:lnTo>
                                        <a:lnTo>
                                          <a:pt x="173" y="63"/>
                                        </a:lnTo>
                                        <a:lnTo>
                                          <a:pt x="183" y="58"/>
                                        </a:lnTo>
                                        <a:lnTo>
                                          <a:pt x="168" y="53"/>
                                        </a:lnTo>
                                        <a:lnTo>
                                          <a:pt x="130" y="53"/>
                                        </a:lnTo>
                                        <a:lnTo>
                                          <a:pt x="125" y="48"/>
                                        </a:lnTo>
                                        <a:lnTo>
                                          <a:pt x="106" y="48"/>
                                        </a:lnTo>
                                        <a:lnTo>
                                          <a:pt x="101" y="44"/>
                                        </a:lnTo>
                                        <a:lnTo>
                                          <a:pt x="92" y="44"/>
                                        </a:lnTo>
                                        <a:lnTo>
                                          <a:pt x="87" y="39"/>
                                        </a:lnTo>
                                        <a:lnTo>
                                          <a:pt x="82" y="39"/>
                                        </a:lnTo>
                                        <a:lnTo>
                                          <a:pt x="77" y="34"/>
                                        </a:lnTo>
                                        <a:lnTo>
                                          <a:pt x="68" y="34"/>
                                        </a:lnTo>
                                        <a:lnTo>
                                          <a:pt x="58" y="29"/>
                                        </a:lnTo>
                                        <a:lnTo>
                                          <a:pt x="53" y="24"/>
                                        </a:lnTo>
                                        <a:lnTo>
                                          <a:pt x="48" y="24"/>
                                        </a:lnTo>
                                        <a:lnTo>
                                          <a:pt x="44" y="20"/>
                                        </a:lnTo>
                                        <a:lnTo>
                                          <a:pt x="39" y="20"/>
                                        </a:lnTo>
                                        <a:lnTo>
                                          <a:pt x="29" y="10"/>
                                        </a:lnTo>
                                        <a:lnTo>
                                          <a:pt x="24" y="10"/>
                                        </a:lnTo>
                                        <a:lnTo>
                                          <a:pt x="15" y="5"/>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64" name="Freeform 3253"/>
                                <wps:cNvSpPr>
                                  <a:spLocks/>
                                </wps:cNvSpPr>
                                <wps:spPr bwMode="auto">
                                  <a:xfrm>
                                    <a:off x="3253" y="1607"/>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5 h 19"/>
                                      <a:gd name="T10" fmla="*/ 5 w 1153"/>
                                      <a:gd name="T11" fmla="*/ 15 h 19"/>
                                      <a:gd name="T12" fmla="*/ 5 w 1153"/>
                                      <a:gd name="T13" fmla="*/ 19 h 19"/>
                                      <a:gd name="T14" fmla="*/ 1149 w 1153"/>
                                      <a:gd name="T15" fmla="*/ 19 h 19"/>
                                      <a:gd name="T16" fmla="*/ 1149 w 1153"/>
                                      <a:gd name="T17" fmla="*/ 15 h 19"/>
                                      <a:gd name="T18" fmla="*/ 1153 w 1153"/>
                                      <a:gd name="T19" fmla="*/ 15 h 19"/>
                                      <a:gd name="T20" fmla="*/ 1153 w 1153"/>
                                      <a:gd name="T21" fmla="*/ 5 h 19"/>
                                      <a:gd name="T22" fmla="*/ 1149 w 1153"/>
                                      <a:gd name="T23" fmla="*/ 5 h 19"/>
                                      <a:gd name="T24" fmla="*/ 1149 w 1153"/>
                                      <a:gd name="T25" fmla="*/ 0 h 19"/>
                                      <a:gd name="T26" fmla="*/ 1144 w 1153"/>
                                      <a:gd name="T27" fmla="*/ 0 h 19"/>
                                      <a:gd name="T28" fmla="*/ 10 w 1153"/>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153" h="19">
                                        <a:moveTo>
                                          <a:pt x="10" y="0"/>
                                        </a:moveTo>
                                        <a:lnTo>
                                          <a:pt x="5" y="0"/>
                                        </a:lnTo>
                                        <a:lnTo>
                                          <a:pt x="5" y="5"/>
                                        </a:lnTo>
                                        <a:lnTo>
                                          <a:pt x="0" y="5"/>
                                        </a:lnTo>
                                        <a:lnTo>
                                          <a:pt x="0" y="15"/>
                                        </a:lnTo>
                                        <a:lnTo>
                                          <a:pt x="5" y="15"/>
                                        </a:lnTo>
                                        <a:lnTo>
                                          <a:pt x="5" y="19"/>
                                        </a:lnTo>
                                        <a:lnTo>
                                          <a:pt x="1149" y="19"/>
                                        </a:lnTo>
                                        <a:lnTo>
                                          <a:pt x="1149" y="15"/>
                                        </a:lnTo>
                                        <a:lnTo>
                                          <a:pt x="1153" y="15"/>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65" name="Rectangle 3254"/>
                                <wps:cNvSpPr>
                                  <a:spLocks noChangeArrowheads="1"/>
                                </wps:cNvSpPr>
                                <wps:spPr bwMode="auto">
                                  <a:xfrm>
                                    <a:off x="3772" y="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66" name="Rectangle 3255"/>
                                <wps:cNvSpPr>
                                  <a:spLocks noChangeArrowheads="1"/>
                                </wps:cNvSpPr>
                                <wps:spPr bwMode="auto">
                                  <a:xfrm>
                                    <a:off x="3772" y="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67" name="Rectangle 3256"/>
                                <wps:cNvSpPr>
                                  <a:spLocks noChangeArrowheads="1"/>
                                </wps:cNvSpPr>
                                <wps:spPr bwMode="auto">
                                  <a:xfrm>
                                    <a:off x="3772" y="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68" name="Rectangle 3257"/>
                                <wps:cNvSpPr>
                                  <a:spLocks noChangeArrowheads="1"/>
                                </wps:cNvSpPr>
                                <wps:spPr bwMode="auto">
                                  <a:xfrm>
                                    <a:off x="3772" y="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69" name="Rectangle 3258"/>
                                <wps:cNvSpPr>
                                  <a:spLocks noChangeArrowheads="1"/>
                                </wps:cNvSpPr>
                                <wps:spPr bwMode="auto">
                                  <a:xfrm>
                                    <a:off x="3772" y="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0" name="Rectangle 3259"/>
                                <wps:cNvSpPr>
                                  <a:spLocks noChangeArrowheads="1"/>
                                </wps:cNvSpPr>
                                <wps:spPr bwMode="auto">
                                  <a:xfrm>
                                    <a:off x="3772" y="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1" name="Rectangle 3260"/>
                                <wps:cNvSpPr>
                                  <a:spLocks noChangeArrowheads="1"/>
                                </wps:cNvSpPr>
                                <wps:spPr bwMode="auto">
                                  <a:xfrm>
                                    <a:off x="3772" y="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2" name="Rectangle 3261"/>
                                <wps:cNvSpPr>
                                  <a:spLocks noChangeArrowheads="1"/>
                                </wps:cNvSpPr>
                                <wps:spPr bwMode="auto">
                                  <a:xfrm>
                                    <a:off x="3772" y="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3" name="Rectangle 3262"/>
                                <wps:cNvSpPr>
                                  <a:spLocks noChangeArrowheads="1"/>
                                </wps:cNvSpPr>
                                <wps:spPr bwMode="auto">
                                  <a:xfrm>
                                    <a:off x="3772" y="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4" name="Rectangle 3263"/>
                                <wps:cNvSpPr>
                                  <a:spLocks noChangeArrowheads="1"/>
                                </wps:cNvSpPr>
                                <wps:spPr bwMode="auto">
                                  <a:xfrm>
                                    <a:off x="3772" y="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5" name="Rectangle 3264"/>
                                <wps:cNvSpPr>
                                  <a:spLocks noChangeArrowheads="1"/>
                                </wps:cNvSpPr>
                                <wps:spPr bwMode="auto">
                                  <a:xfrm>
                                    <a:off x="3772" y="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6" name="Rectangle 3265"/>
                                <wps:cNvSpPr>
                                  <a:spLocks noChangeArrowheads="1"/>
                                </wps:cNvSpPr>
                                <wps:spPr bwMode="auto">
                                  <a:xfrm>
                                    <a:off x="3772" y="8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7" name="Rectangle 3266"/>
                                <wps:cNvSpPr>
                                  <a:spLocks noChangeArrowheads="1"/>
                                </wps:cNvSpPr>
                                <wps:spPr bwMode="auto">
                                  <a:xfrm>
                                    <a:off x="3772" y="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8" name="Rectangle 3267"/>
                                <wps:cNvSpPr>
                                  <a:spLocks noChangeArrowheads="1"/>
                                </wps:cNvSpPr>
                                <wps:spPr bwMode="auto">
                                  <a:xfrm>
                                    <a:off x="3772" y="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9" name="Rectangle 3268"/>
                                <wps:cNvSpPr>
                                  <a:spLocks noChangeArrowheads="1"/>
                                </wps:cNvSpPr>
                                <wps:spPr bwMode="auto">
                                  <a:xfrm>
                                    <a:off x="3772" y="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0" name="Rectangle 3269"/>
                                <wps:cNvSpPr>
                                  <a:spLocks noChangeArrowheads="1"/>
                                </wps:cNvSpPr>
                                <wps:spPr bwMode="auto">
                                  <a:xfrm>
                                    <a:off x="3772" y="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1" name="Rectangle 3270"/>
                                <wps:cNvSpPr>
                                  <a:spLocks noChangeArrowheads="1"/>
                                </wps:cNvSpPr>
                                <wps:spPr bwMode="auto">
                                  <a:xfrm>
                                    <a:off x="3772" y="10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2" name="Rectangle 3271"/>
                                <wps:cNvSpPr>
                                  <a:spLocks noChangeArrowheads="1"/>
                                </wps:cNvSpPr>
                                <wps:spPr bwMode="auto">
                                  <a:xfrm>
                                    <a:off x="3772" y="1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3" name="Rectangle 3272"/>
                                <wps:cNvSpPr>
                                  <a:spLocks noChangeArrowheads="1"/>
                                </wps:cNvSpPr>
                                <wps:spPr bwMode="auto">
                                  <a:xfrm>
                                    <a:off x="3772" y="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4" name="Rectangle 3273"/>
                                <wps:cNvSpPr>
                                  <a:spLocks noChangeArrowheads="1"/>
                                </wps:cNvSpPr>
                                <wps:spPr bwMode="auto">
                                  <a:xfrm>
                                    <a:off x="3772" y="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5" name="Rectangle 3274"/>
                                <wps:cNvSpPr>
                                  <a:spLocks noChangeArrowheads="1"/>
                                </wps:cNvSpPr>
                                <wps:spPr bwMode="auto">
                                  <a:xfrm>
                                    <a:off x="3772" y="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6" name="Rectangle 3275"/>
                                <wps:cNvSpPr>
                                  <a:spLocks noChangeArrowheads="1"/>
                                </wps:cNvSpPr>
                                <wps:spPr bwMode="auto">
                                  <a:xfrm>
                                    <a:off x="3772" y="13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7" name="Rectangle 3276"/>
                                <wps:cNvSpPr>
                                  <a:spLocks noChangeArrowheads="1"/>
                                </wps:cNvSpPr>
                                <wps:spPr bwMode="auto">
                                  <a:xfrm>
                                    <a:off x="3772" y="1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8" name="Rectangle 3277"/>
                                <wps:cNvSpPr>
                                  <a:spLocks noChangeArrowheads="1"/>
                                </wps:cNvSpPr>
                                <wps:spPr bwMode="auto">
                                  <a:xfrm>
                                    <a:off x="3772" y="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89" name="Rectangle 3278"/>
                                <wps:cNvSpPr>
                                  <a:spLocks noChangeArrowheads="1"/>
                                </wps:cNvSpPr>
                                <wps:spPr bwMode="auto">
                                  <a:xfrm>
                                    <a:off x="3772" y="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0" name="Rectangle 3279"/>
                                <wps:cNvSpPr>
                                  <a:spLocks noChangeArrowheads="1"/>
                                </wps:cNvSpPr>
                                <wps:spPr bwMode="auto">
                                  <a:xfrm>
                                    <a:off x="3772" y="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1" name="Rectangle 3280"/>
                                <wps:cNvSpPr>
                                  <a:spLocks noChangeArrowheads="1"/>
                                </wps:cNvSpPr>
                                <wps:spPr bwMode="auto">
                                  <a:xfrm>
                                    <a:off x="3772" y="15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2" name="Rectangle 3281"/>
                                <wps:cNvSpPr>
                                  <a:spLocks noChangeArrowheads="1"/>
                                </wps:cNvSpPr>
                                <wps:spPr bwMode="auto">
                                  <a:xfrm>
                                    <a:off x="3772" y="15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3" name="Rectangle 3282"/>
                                <wps:cNvSpPr>
                                  <a:spLocks noChangeArrowheads="1"/>
                                </wps:cNvSpPr>
                                <wps:spPr bwMode="auto">
                                  <a:xfrm>
                                    <a:off x="3772" y="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4" name="Rectangle 3283"/>
                                <wps:cNvSpPr>
                                  <a:spLocks noChangeArrowheads="1"/>
                                </wps:cNvSpPr>
                                <wps:spPr bwMode="auto">
                                  <a:xfrm>
                                    <a:off x="3772" y="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5" name="Rectangle 3284"/>
                                <wps:cNvSpPr>
                                  <a:spLocks noChangeArrowheads="1"/>
                                </wps:cNvSpPr>
                                <wps:spPr bwMode="auto">
                                  <a:xfrm>
                                    <a:off x="3772" y="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6" name="Rectangle 3285"/>
                                <wps:cNvSpPr>
                                  <a:spLocks noChangeArrowheads="1"/>
                                </wps:cNvSpPr>
                                <wps:spPr bwMode="auto">
                                  <a:xfrm>
                                    <a:off x="3772" y="17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7" name="Rectangle 3286"/>
                                <wps:cNvSpPr>
                                  <a:spLocks noChangeArrowheads="1"/>
                                </wps:cNvSpPr>
                                <wps:spPr bwMode="auto">
                                  <a:xfrm>
                                    <a:off x="3772" y="1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8" name="Rectangle 3287"/>
                                <wps:cNvSpPr>
                                  <a:spLocks noChangeArrowheads="1"/>
                                </wps:cNvSpPr>
                                <wps:spPr bwMode="auto">
                                  <a:xfrm>
                                    <a:off x="3772"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9" name="Rectangle 3288"/>
                                <wps:cNvSpPr>
                                  <a:spLocks noChangeArrowheads="1"/>
                                </wps:cNvSpPr>
                                <wps:spPr bwMode="auto">
                                  <a:xfrm>
                                    <a:off x="3772"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0" name="Rectangle 3289"/>
                                <wps:cNvSpPr>
                                  <a:spLocks noChangeArrowheads="1"/>
                                </wps:cNvSpPr>
                                <wps:spPr bwMode="auto">
                                  <a:xfrm>
                                    <a:off x="3772"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1" name="Rectangle 3290"/>
                                <wps:cNvSpPr>
                                  <a:spLocks noChangeArrowheads="1"/>
                                </wps:cNvSpPr>
                                <wps:spPr bwMode="auto">
                                  <a:xfrm>
                                    <a:off x="3772" y="20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2" name="Rectangle 3291"/>
                                <wps:cNvSpPr>
                                  <a:spLocks noChangeArrowheads="1"/>
                                </wps:cNvSpPr>
                                <wps:spPr bwMode="auto">
                                  <a:xfrm>
                                    <a:off x="3772" y="2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3" name="Rectangle 3292"/>
                                <wps:cNvSpPr>
                                  <a:spLocks noChangeArrowheads="1"/>
                                </wps:cNvSpPr>
                                <wps:spPr bwMode="auto">
                                  <a:xfrm>
                                    <a:off x="3772" y="2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4" name="Rectangle 3293"/>
                                <wps:cNvSpPr>
                                  <a:spLocks noChangeArrowheads="1"/>
                                </wps:cNvSpPr>
                                <wps:spPr bwMode="auto">
                                  <a:xfrm>
                                    <a:off x="3772"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5" name="Rectangle 3294"/>
                                <wps:cNvSpPr>
                                  <a:spLocks noChangeArrowheads="1"/>
                                </wps:cNvSpPr>
                                <wps:spPr bwMode="auto">
                                  <a:xfrm>
                                    <a:off x="3772" y="22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6" name="Rectangle 3295"/>
                                <wps:cNvSpPr>
                                  <a:spLocks noChangeArrowheads="1"/>
                                </wps:cNvSpPr>
                                <wps:spPr bwMode="auto">
                                  <a:xfrm>
                                    <a:off x="3772" y="2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7" name="Rectangle 3296"/>
                                <wps:cNvSpPr>
                                  <a:spLocks noChangeArrowheads="1"/>
                                </wps:cNvSpPr>
                                <wps:spPr bwMode="auto">
                                  <a:xfrm>
                                    <a:off x="3772" y="2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8" name="Rectangle 3297"/>
                                <wps:cNvSpPr>
                                  <a:spLocks noChangeArrowheads="1"/>
                                </wps:cNvSpPr>
                                <wps:spPr bwMode="auto">
                                  <a:xfrm>
                                    <a:off x="3772" y="2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09" name="Rectangle 3298"/>
                                <wps:cNvSpPr>
                                  <a:spLocks noChangeArrowheads="1"/>
                                </wps:cNvSpPr>
                                <wps:spPr bwMode="auto">
                                  <a:xfrm>
                                    <a:off x="3772"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0" name="Rectangle 3299"/>
                                <wps:cNvSpPr>
                                  <a:spLocks noChangeArrowheads="1"/>
                                </wps:cNvSpPr>
                                <wps:spPr bwMode="auto">
                                  <a:xfrm>
                                    <a:off x="3772" y="24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1" name="Rectangle 3300"/>
                                <wps:cNvSpPr>
                                  <a:spLocks noChangeArrowheads="1"/>
                                </wps:cNvSpPr>
                                <wps:spPr bwMode="auto">
                                  <a:xfrm>
                                    <a:off x="3772" y="2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2" name="Rectangle 3301"/>
                                <wps:cNvSpPr>
                                  <a:spLocks noChangeArrowheads="1"/>
                                </wps:cNvSpPr>
                                <wps:spPr bwMode="auto">
                                  <a:xfrm>
                                    <a:off x="3772" y="2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3" name="Rectangle 3302"/>
                                <wps:cNvSpPr>
                                  <a:spLocks noChangeArrowheads="1"/>
                                </wps:cNvSpPr>
                                <wps:spPr bwMode="auto">
                                  <a:xfrm>
                                    <a:off x="3772" y="2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4" name="Rectangle 3303"/>
                                <wps:cNvSpPr>
                                  <a:spLocks noChangeArrowheads="1"/>
                                </wps:cNvSpPr>
                                <wps:spPr bwMode="auto">
                                  <a:xfrm>
                                    <a:off x="3772"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5" name="Rectangle 3304"/>
                                <wps:cNvSpPr>
                                  <a:spLocks noChangeArrowheads="1"/>
                                </wps:cNvSpPr>
                                <wps:spPr bwMode="auto">
                                  <a:xfrm>
                                    <a:off x="3772" y="26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6" name="Rectangle 3305"/>
                                <wps:cNvSpPr>
                                  <a:spLocks noChangeArrowheads="1"/>
                                </wps:cNvSpPr>
                                <wps:spPr bwMode="auto">
                                  <a:xfrm>
                                    <a:off x="3772" y="2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7" name="Rectangle 3306"/>
                                <wps:cNvSpPr>
                                  <a:spLocks noChangeArrowheads="1"/>
                                </wps:cNvSpPr>
                                <wps:spPr bwMode="auto">
                                  <a:xfrm>
                                    <a:off x="3772" y="2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8" name="Rectangle 3307"/>
                                <wps:cNvSpPr>
                                  <a:spLocks noChangeArrowheads="1"/>
                                </wps:cNvSpPr>
                                <wps:spPr bwMode="auto">
                                  <a:xfrm>
                                    <a:off x="3772" y="2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19" name="Rectangle 3308"/>
                                <wps:cNvSpPr>
                                  <a:spLocks noChangeArrowheads="1"/>
                                </wps:cNvSpPr>
                                <wps:spPr bwMode="auto">
                                  <a:xfrm>
                                    <a:off x="3772"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0" name="Rectangle 3309"/>
                                <wps:cNvSpPr>
                                  <a:spLocks noChangeArrowheads="1"/>
                                </wps:cNvSpPr>
                                <wps:spPr bwMode="auto">
                                  <a:xfrm>
                                    <a:off x="3772" y="29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1" name="Rectangle 3310"/>
                                <wps:cNvSpPr>
                                  <a:spLocks noChangeArrowheads="1"/>
                                </wps:cNvSpPr>
                                <wps:spPr bwMode="auto">
                                  <a:xfrm>
                                    <a:off x="3772" y="2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2" name="Rectangle 3311"/>
                                <wps:cNvSpPr>
                                  <a:spLocks noChangeArrowheads="1"/>
                                </wps:cNvSpPr>
                                <wps:spPr bwMode="auto">
                                  <a:xfrm>
                                    <a:off x="3772" y="3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3" name="Rectangle 3312"/>
                                <wps:cNvSpPr>
                                  <a:spLocks noChangeArrowheads="1"/>
                                </wps:cNvSpPr>
                                <wps:spPr bwMode="auto">
                                  <a:xfrm>
                                    <a:off x="3772" y="3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4" name="Rectangle 3313"/>
                                <wps:cNvSpPr>
                                  <a:spLocks noChangeArrowheads="1"/>
                                </wps:cNvSpPr>
                                <wps:spPr bwMode="auto">
                                  <a:xfrm>
                                    <a:off x="3772"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5" name="Rectangle 3314"/>
                                <wps:cNvSpPr>
                                  <a:spLocks noChangeArrowheads="1"/>
                                </wps:cNvSpPr>
                                <wps:spPr bwMode="auto">
                                  <a:xfrm>
                                    <a:off x="3772" y="31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6" name="Rectangle 3315"/>
                                <wps:cNvSpPr>
                                  <a:spLocks noChangeArrowheads="1"/>
                                </wps:cNvSpPr>
                                <wps:spPr bwMode="auto">
                                  <a:xfrm>
                                    <a:off x="3772" y="3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7" name="Rectangle 3316"/>
                                <wps:cNvSpPr>
                                  <a:spLocks noChangeArrowheads="1"/>
                                </wps:cNvSpPr>
                                <wps:spPr bwMode="auto">
                                  <a:xfrm>
                                    <a:off x="3772" y="3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8" name="Rectangle 3317"/>
                                <wps:cNvSpPr>
                                  <a:spLocks noChangeArrowheads="1"/>
                                </wps:cNvSpPr>
                                <wps:spPr bwMode="auto">
                                  <a:xfrm>
                                    <a:off x="3772" y="3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29" name="Rectangle 3318"/>
                                <wps:cNvSpPr>
                                  <a:spLocks noChangeArrowheads="1"/>
                                </wps:cNvSpPr>
                                <wps:spPr bwMode="auto">
                                  <a:xfrm>
                                    <a:off x="3772" y="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0" name="Rectangle 3319"/>
                                <wps:cNvSpPr>
                                  <a:spLocks noChangeArrowheads="1"/>
                                </wps:cNvSpPr>
                                <wps:spPr bwMode="auto">
                                  <a:xfrm>
                                    <a:off x="3772" y="34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1" name="Rectangle 3320"/>
                                <wps:cNvSpPr>
                                  <a:spLocks noChangeArrowheads="1"/>
                                </wps:cNvSpPr>
                                <wps:spPr bwMode="auto">
                                  <a:xfrm>
                                    <a:off x="3772" y="3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2" name="Rectangle 3321"/>
                                <wps:cNvSpPr>
                                  <a:spLocks noChangeArrowheads="1"/>
                                </wps:cNvSpPr>
                                <wps:spPr bwMode="auto">
                                  <a:xfrm>
                                    <a:off x="3772" y="3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3" name="Rectangle 3322"/>
                                <wps:cNvSpPr>
                                  <a:spLocks noChangeArrowheads="1"/>
                                </wps:cNvSpPr>
                                <wps:spPr bwMode="auto">
                                  <a:xfrm>
                                    <a:off x="3772" y="3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4" name="Rectangle 3323"/>
                                <wps:cNvSpPr>
                                  <a:spLocks noChangeArrowheads="1"/>
                                </wps:cNvSpPr>
                                <wps:spPr bwMode="auto">
                                  <a:xfrm>
                                    <a:off x="3772" y="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5" name="Rectangle 3324"/>
                                <wps:cNvSpPr>
                                  <a:spLocks noChangeArrowheads="1"/>
                                </wps:cNvSpPr>
                                <wps:spPr bwMode="auto">
                                  <a:xfrm>
                                    <a:off x="3772" y="36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6" name="Rectangle 3325"/>
                                <wps:cNvSpPr>
                                  <a:spLocks noChangeArrowheads="1"/>
                                </wps:cNvSpPr>
                                <wps:spPr bwMode="auto">
                                  <a:xfrm>
                                    <a:off x="3772" y="3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7" name="Rectangle 3326"/>
                                <wps:cNvSpPr>
                                  <a:spLocks noChangeArrowheads="1"/>
                                </wps:cNvSpPr>
                                <wps:spPr bwMode="auto">
                                  <a:xfrm>
                                    <a:off x="3772" y="3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8" name="Rectangle 3327"/>
                                <wps:cNvSpPr>
                                  <a:spLocks noChangeArrowheads="1"/>
                                </wps:cNvSpPr>
                                <wps:spPr bwMode="auto">
                                  <a:xfrm>
                                    <a:off x="3772" y="3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39" name="Rectangle 3328"/>
                                <wps:cNvSpPr>
                                  <a:spLocks noChangeArrowheads="1"/>
                                </wps:cNvSpPr>
                                <wps:spPr bwMode="auto">
                                  <a:xfrm>
                                    <a:off x="3772" y="3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0" name="Rectangle 3329"/>
                                <wps:cNvSpPr>
                                  <a:spLocks noChangeArrowheads="1"/>
                                </wps:cNvSpPr>
                                <wps:spPr bwMode="auto">
                                  <a:xfrm>
                                    <a:off x="3772" y="38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1" name="Rectangle 3330"/>
                                <wps:cNvSpPr>
                                  <a:spLocks noChangeArrowheads="1"/>
                                </wps:cNvSpPr>
                                <wps:spPr bwMode="auto">
                                  <a:xfrm>
                                    <a:off x="3772" y="3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2" name="Rectangle 3331"/>
                                <wps:cNvSpPr>
                                  <a:spLocks noChangeArrowheads="1"/>
                                </wps:cNvSpPr>
                                <wps:spPr bwMode="auto">
                                  <a:xfrm>
                                    <a:off x="3772" y="3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3" name="Rectangle 3332"/>
                                <wps:cNvSpPr>
                                  <a:spLocks noChangeArrowheads="1"/>
                                </wps:cNvSpPr>
                                <wps:spPr bwMode="auto">
                                  <a:xfrm>
                                    <a:off x="3772" y="4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4" name="Rectangle 3333"/>
                                <wps:cNvSpPr>
                                  <a:spLocks noChangeArrowheads="1"/>
                                </wps:cNvSpPr>
                                <wps:spPr bwMode="auto">
                                  <a:xfrm>
                                    <a:off x="3772" y="4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5" name="Rectangle 3334"/>
                                <wps:cNvSpPr>
                                  <a:spLocks noChangeArrowheads="1"/>
                                </wps:cNvSpPr>
                                <wps:spPr bwMode="auto">
                                  <a:xfrm>
                                    <a:off x="3772" y="41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6" name="Rectangle 3335"/>
                                <wps:cNvSpPr>
                                  <a:spLocks noChangeArrowheads="1"/>
                                </wps:cNvSpPr>
                                <wps:spPr bwMode="auto">
                                  <a:xfrm>
                                    <a:off x="3772" y="4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7" name="Rectangle 3336"/>
                                <wps:cNvSpPr>
                                  <a:spLocks noChangeArrowheads="1"/>
                                </wps:cNvSpPr>
                                <wps:spPr bwMode="auto">
                                  <a:xfrm>
                                    <a:off x="3772" y="4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8" name="Rectangle 3337"/>
                                <wps:cNvSpPr>
                                  <a:spLocks noChangeArrowheads="1"/>
                                </wps:cNvSpPr>
                                <wps:spPr bwMode="auto">
                                  <a:xfrm>
                                    <a:off x="3772" y="4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49" name="Rectangle 3338"/>
                                <wps:cNvSpPr>
                                  <a:spLocks noChangeArrowheads="1"/>
                                </wps:cNvSpPr>
                                <wps:spPr bwMode="auto">
                                  <a:xfrm>
                                    <a:off x="3772" y="4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0" name="Rectangle 3339"/>
                                <wps:cNvSpPr>
                                  <a:spLocks noChangeArrowheads="1"/>
                                </wps:cNvSpPr>
                                <wps:spPr bwMode="auto">
                                  <a:xfrm>
                                    <a:off x="3772" y="4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1" name="Rectangle 3340"/>
                                <wps:cNvSpPr>
                                  <a:spLocks noChangeArrowheads="1"/>
                                </wps:cNvSpPr>
                                <wps:spPr bwMode="auto">
                                  <a:xfrm>
                                    <a:off x="3772" y="4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2" name="Rectangle 3341"/>
                                <wps:cNvSpPr>
                                  <a:spLocks noChangeArrowheads="1"/>
                                </wps:cNvSpPr>
                                <wps:spPr bwMode="auto">
                                  <a:xfrm>
                                    <a:off x="3772" y="4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3" name="Rectangle 3342"/>
                                <wps:cNvSpPr>
                                  <a:spLocks noChangeArrowheads="1"/>
                                </wps:cNvSpPr>
                                <wps:spPr bwMode="auto">
                                  <a:xfrm>
                                    <a:off x="3772" y="4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4" name="Rectangle 3343"/>
                                <wps:cNvSpPr>
                                  <a:spLocks noChangeArrowheads="1"/>
                                </wps:cNvSpPr>
                                <wps:spPr bwMode="auto">
                                  <a:xfrm>
                                    <a:off x="3772" y="4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5" name="Rectangle 3344"/>
                                <wps:cNvSpPr>
                                  <a:spLocks noChangeArrowheads="1"/>
                                </wps:cNvSpPr>
                                <wps:spPr bwMode="auto">
                                  <a:xfrm>
                                    <a:off x="3772" y="4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6" name="Rectangle 3345"/>
                                <wps:cNvSpPr>
                                  <a:spLocks noChangeArrowheads="1"/>
                                </wps:cNvSpPr>
                                <wps:spPr bwMode="auto">
                                  <a:xfrm>
                                    <a:off x="3772" y="4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7" name="Rectangle 3346"/>
                                <wps:cNvSpPr>
                                  <a:spLocks noChangeArrowheads="1"/>
                                </wps:cNvSpPr>
                                <wps:spPr bwMode="auto">
                                  <a:xfrm>
                                    <a:off x="3772" y="4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8" name="Rectangle 3347"/>
                                <wps:cNvSpPr>
                                  <a:spLocks noChangeArrowheads="1"/>
                                </wps:cNvSpPr>
                                <wps:spPr bwMode="auto">
                                  <a:xfrm>
                                    <a:off x="3772" y="4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59" name="Rectangle 3348"/>
                                <wps:cNvSpPr>
                                  <a:spLocks noChangeArrowheads="1"/>
                                </wps:cNvSpPr>
                                <wps:spPr bwMode="auto">
                                  <a:xfrm>
                                    <a:off x="3772" y="4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0" name="Rectangle 3349"/>
                                <wps:cNvSpPr>
                                  <a:spLocks noChangeArrowheads="1"/>
                                </wps:cNvSpPr>
                                <wps:spPr bwMode="auto">
                                  <a:xfrm>
                                    <a:off x="3772" y="4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1" name="Rectangle 3350"/>
                                <wps:cNvSpPr>
                                  <a:spLocks noChangeArrowheads="1"/>
                                </wps:cNvSpPr>
                                <wps:spPr bwMode="auto">
                                  <a:xfrm>
                                    <a:off x="3772" y="4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2" name="Rectangle 3351"/>
                                <wps:cNvSpPr>
                                  <a:spLocks noChangeArrowheads="1"/>
                                </wps:cNvSpPr>
                                <wps:spPr bwMode="auto">
                                  <a:xfrm>
                                    <a:off x="3772" y="4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3" name="Rectangle 3352"/>
                                <wps:cNvSpPr>
                                  <a:spLocks noChangeArrowheads="1"/>
                                </wps:cNvSpPr>
                                <wps:spPr bwMode="auto">
                                  <a:xfrm>
                                    <a:off x="3772" y="4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4" name="Rectangle 3353"/>
                                <wps:cNvSpPr>
                                  <a:spLocks noChangeArrowheads="1"/>
                                </wps:cNvSpPr>
                                <wps:spPr bwMode="auto">
                                  <a:xfrm>
                                    <a:off x="3772" y="5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5" name="Rectangle 3354"/>
                                <wps:cNvSpPr>
                                  <a:spLocks noChangeArrowheads="1"/>
                                </wps:cNvSpPr>
                                <wps:spPr bwMode="auto">
                                  <a:xfrm>
                                    <a:off x="3772" y="6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6" name="Rectangle 3355"/>
                                <wps:cNvSpPr>
                                  <a:spLocks noChangeArrowheads="1"/>
                                </wps:cNvSpPr>
                                <wps:spPr bwMode="auto">
                                  <a:xfrm>
                                    <a:off x="3772" y="63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7" name="Rectangle 3356"/>
                                <wps:cNvSpPr>
                                  <a:spLocks noChangeArrowheads="1"/>
                                </wps:cNvSpPr>
                                <wps:spPr bwMode="auto">
                                  <a:xfrm>
                                    <a:off x="3772" y="6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8" name="Rectangle 3357"/>
                                <wps:cNvSpPr>
                                  <a:spLocks noChangeArrowheads="1"/>
                                </wps:cNvSpPr>
                                <wps:spPr bwMode="auto">
                                  <a:xfrm>
                                    <a:off x="3772" y="6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69" name="Rectangle 3358"/>
                                <wps:cNvSpPr>
                                  <a:spLocks noChangeArrowheads="1"/>
                                </wps:cNvSpPr>
                                <wps:spPr bwMode="auto">
                                  <a:xfrm>
                                    <a:off x="3772" y="64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0" name="Rectangle 3359"/>
                                <wps:cNvSpPr>
                                  <a:spLocks noChangeArrowheads="1"/>
                                </wps:cNvSpPr>
                                <wps:spPr bwMode="auto">
                                  <a:xfrm>
                                    <a:off x="3772" y="6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1" name="Rectangle 3360"/>
                                <wps:cNvSpPr>
                                  <a:spLocks noChangeArrowheads="1"/>
                                </wps:cNvSpPr>
                                <wps:spPr bwMode="auto">
                                  <a:xfrm>
                                    <a:off x="3772" y="65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2" name="Rectangle 3361"/>
                                <wps:cNvSpPr>
                                  <a:spLocks noChangeArrowheads="1"/>
                                </wps:cNvSpPr>
                                <wps:spPr bwMode="auto">
                                  <a:xfrm>
                                    <a:off x="3772" y="6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3" name="Rectangle 3362"/>
                                <wps:cNvSpPr>
                                  <a:spLocks noChangeArrowheads="1"/>
                                </wps:cNvSpPr>
                                <wps:spPr bwMode="auto">
                                  <a:xfrm>
                                    <a:off x="3772" y="6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4" name="Rectangle 3363"/>
                                <wps:cNvSpPr>
                                  <a:spLocks noChangeArrowheads="1"/>
                                </wps:cNvSpPr>
                                <wps:spPr bwMode="auto">
                                  <a:xfrm>
                                    <a:off x="3772" y="67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5" name="Rectangle 3364"/>
                                <wps:cNvSpPr>
                                  <a:spLocks noChangeArrowheads="1"/>
                                </wps:cNvSpPr>
                                <wps:spPr bwMode="auto">
                                  <a:xfrm>
                                    <a:off x="3772" y="6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6" name="Rectangle 3365"/>
                                <wps:cNvSpPr>
                                  <a:spLocks noChangeArrowheads="1"/>
                                </wps:cNvSpPr>
                                <wps:spPr bwMode="auto">
                                  <a:xfrm>
                                    <a:off x="3772" y="6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7" name="Rectangle 3366"/>
                                <wps:cNvSpPr>
                                  <a:spLocks noChangeArrowheads="1"/>
                                </wps:cNvSpPr>
                                <wps:spPr bwMode="auto">
                                  <a:xfrm>
                                    <a:off x="3772" y="6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8" name="Rectangle 3367"/>
                                <wps:cNvSpPr>
                                  <a:spLocks noChangeArrowheads="1"/>
                                </wps:cNvSpPr>
                                <wps:spPr bwMode="auto">
                                  <a:xfrm>
                                    <a:off x="3772" y="6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79" name="Rectangle 3368"/>
                                <wps:cNvSpPr>
                                  <a:spLocks noChangeArrowheads="1"/>
                                </wps:cNvSpPr>
                                <wps:spPr bwMode="auto">
                                  <a:xfrm>
                                    <a:off x="3772" y="69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0" name="Rectangle 3369"/>
                                <wps:cNvSpPr>
                                  <a:spLocks noChangeArrowheads="1"/>
                                </wps:cNvSpPr>
                                <wps:spPr bwMode="auto">
                                  <a:xfrm>
                                    <a:off x="3772" y="7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1" name="Rectangle 3370"/>
                                <wps:cNvSpPr>
                                  <a:spLocks noChangeArrowheads="1"/>
                                </wps:cNvSpPr>
                                <wps:spPr bwMode="auto">
                                  <a:xfrm>
                                    <a:off x="3772" y="7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2" name="Rectangle 3371"/>
                                <wps:cNvSpPr>
                                  <a:spLocks noChangeArrowheads="1"/>
                                </wps:cNvSpPr>
                                <wps:spPr bwMode="auto">
                                  <a:xfrm>
                                    <a:off x="3772" y="7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3" name="Rectangle 3372"/>
                                <wps:cNvSpPr>
                                  <a:spLocks noChangeArrowheads="1"/>
                                </wps:cNvSpPr>
                                <wps:spPr bwMode="auto">
                                  <a:xfrm>
                                    <a:off x="3772" y="7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4" name="Rectangle 3373"/>
                                <wps:cNvSpPr>
                                  <a:spLocks noChangeArrowheads="1"/>
                                </wps:cNvSpPr>
                                <wps:spPr bwMode="auto">
                                  <a:xfrm>
                                    <a:off x="3772" y="72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5" name="Rectangle 3374"/>
                                <wps:cNvSpPr>
                                  <a:spLocks noChangeArrowheads="1"/>
                                </wps:cNvSpPr>
                                <wps:spPr bwMode="auto">
                                  <a:xfrm>
                                    <a:off x="3772" y="7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6" name="Rectangle 3375"/>
                                <wps:cNvSpPr>
                                  <a:spLocks noChangeArrowheads="1"/>
                                </wps:cNvSpPr>
                                <wps:spPr bwMode="auto">
                                  <a:xfrm>
                                    <a:off x="3772" y="7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7" name="Rectangle 3376"/>
                                <wps:cNvSpPr>
                                  <a:spLocks noChangeArrowheads="1"/>
                                </wps:cNvSpPr>
                                <wps:spPr bwMode="auto">
                                  <a:xfrm>
                                    <a:off x="3772" y="73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8" name="Rectangle 3377"/>
                                <wps:cNvSpPr>
                                  <a:spLocks noChangeArrowheads="1"/>
                                </wps:cNvSpPr>
                                <wps:spPr bwMode="auto">
                                  <a:xfrm>
                                    <a:off x="3772" y="7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89" name="Rectangle 3378"/>
                                <wps:cNvSpPr>
                                  <a:spLocks noChangeArrowheads="1"/>
                                </wps:cNvSpPr>
                                <wps:spPr bwMode="auto">
                                  <a:xfrm>
                                    <a:off x="3772" y="74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0" name="Rectangle 3379"/>
                                <wps:cNvSpPr>
                                  <a:spLocks noChangeArrowheads="1"/>
                                </wps:cNvSpPr>
                                <wps:spPr bwMode="auto">
                                  <a:xfrm>
                                    <a:off x="3772" y="8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1" name="Rectangle 3380"/>
                                <wps:cNvSpPr>
                                  <a:spLocks noChangeArrowheads="1"/>
                                </wps:cNvSpPr>
                                <wps:spPr bwMode="auto">
                                  <a:xfrm>
                                    <a:off x="3772" y="8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2" name="Rectangle 3381"/>
                                <wps:cNvSpPr>
                                  <a:spLocks noChangeArrowheads="1"/>
                                </wps:cNvSpPr>
                                <wps:spPr bwMode="auto">
                                  <a:xfrm>
                                    <a:off x="3772" y="8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3" name="Rectangle 3382"/>
                                <wps:cNvSpPr>
                                  <a:spLocks noChangeArrowheads="1"/>
                                </wps:cNvSpPr>
                                <wps:spPr bwMode="auto">
                                  <a:xfrm>
                                    <a:off x="3772" y="88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4" name="Rectangle 3383"/>
                                <wps:cNvSpPr>
                                  <a:spLocks noChangeArrowheads="1"/>
                                </wps:cNvSpPr>
                                <wps:spPr bwMode="auto">
                                  <a:xfrm>
                                    <a:off x="3772" y="88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5" name="Rectangle 3384"/>
                                <wps:cNvSpPr>
                                  <a:spLocks noChangeArrowheads="1"/>
                                </wps:cNvSpPr>
                                <wps:spPr bwMode="auto">
                                  <a:xfrm>
                                    <a:off x="3772" y="8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6" name="Rectangle 3385"/>
                                <wps:cNvSpPr>
                                  <a:spLocks noChangeArrowheads="1"/>
                                </wps:cNvSpPr>
                                <wps:spPr bwMode="auto">
                                  <a:xfrm>
                                    <a:off x="3772" y="8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7" name="Rectangle 3386"/>
                                <wps:cNvSpPr>
                                  <a:spLocks noChangeArrowheads="1"/>
                                </wps:cNvSpPr>
                                <wps:spPr bwMode="auto">
                                  <a:xfrm>
                                    <a:off x="3772" y="9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8" name="Rectangle 3387"/>
                                <wps:cNvSpPr>
                                  <a:spLocks noChangeArrowheads="1"/>
                                </wps:cNvSpPr>
                                <wps:spPr bwMode="auto">
                                  <a:xfrm>
                                    <a:off x="3772" y="9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9" name="Rectangle 3388"/>
                                <wps:cNvSpPr>
                                  <a:spLocks noChangeArrowheads="1"/>
                                </wps:cNvSpPr>
                                <wps:spPr bwMode="auto">
                                  <a:xfrm>
                                    <a:off x="3772" y="9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0" name="Rectangle 3389"/>
                                <wps:cNvSpPr>
                                  <a:spLocks noChangeArrowheads="1"/>
                                </wps:cNvSpPr>
                                <wps:spPr bwMode="auto">
                                  <a:xfrm>
                                    <a:off x="3772" y="9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1" name="Rectangle 3390"/>
                                <wps:cNvSpPr>
                                  <a:spLocks noChangeArrowheads="1"/>
                                </wps:cNvSpPr>
                                <wps:spPr bwMode="auto">
                                  <a:xfrm>
                                    <a:off x="3772" y="9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2" name="Rectangle 3391"/>
                                <wps:cNvSpPr>
                                  <a:spLocks noChangeArrowheads="1"/>
                                </wps:cNvSpPr>
                                <wps:spPr bwMode="auto">
                                  <a:xfrm>
                                    <a:off x="3772" y="9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3" name="Rectangle 3392"/>
                                <wps:cNvSpPr>
                                  <a:spLocks noChangeArrowheads="1"/>
                                </wps:cNvSpPr>
                                <wps:spPr bwMode="auto">
                                  <a:xfrm>
                                    <a:off x="3772" y="9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4" name="Rectangle 3393"/>
                                <wps:cNvSpPr>
                                  <a:spLocks noChangeArrowheads="1"/>
                                </wps:cNvSpPr>
                                <wps:spPr bwMode="auto">
                                  <a:xfrm>
                                    <a:off x="3772" y="9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5" name="Rectangle 3394"/>
                                <wps:cNvSpPr>
                                  <a:spLocks noChangeArrowheads="1"/>
                                </wps:cNvSpPr>
                                <wps:spPr bwMode="auto">
                                  <a:xfrm>
                                    <a:off x="3772" y="9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6" name="Rectangle 3395"/>
                                <wps:cNvSpPr>
                                  <a:spLocks noChangeArrowheads="1"/>
                                </wps:cNvSpPr>
                                <wps:spPr bwMode="auto">
                                  <a:xfrm>
                                    <a:off x="3772" y="9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7" name="Rectangle 3396"/>
                                <wps:cNvSpPr>
                                  <a:spLocks noChangeArrowheads="1"/>
                                </wps:cNvSpPr>
                                <wps:spPr bwMode="auto">
                                  <a:xfrm>
                                    <a:off x="3772" y="9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8" name="Rectangle 3397"/>
                                <wps:cNvSpPr>
                                  <a:spLocks noChangeArrowheads="1"/>
                                </wps:cNvSpPr>
                                <wps:spPr bwMode="auto">
                                  <a:xfrm>
                                    <a:off x="3772" y="9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09" name="Rectangle 3398"/>
                                <wps:cNvSpPr>
                                  <a:spLocks noChangeArrowheads="1"/>
                                </wps:cNvSpPr>
                                <wps:spPr bwMode="auto">
                                  <a:xfrm>
                                    <a:off x="3772" y="9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0" name="Rectangle 3399"/>
                                <wps:cNvSpPr>
                                  <a:spLocks noChangeArrowheads="1"/>
                                </wps:cNvSpPr>
                                <wps:spPr bwMode="auto">
                                  <a:xfrm>
                                    <a:off x="3772" y="9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1" name="Rectangle 3400"/>
                                <wps:cNvSpPr>
                                  <a:spLocks noChangeArrowheads="1"/>
                                </wps:cNvSpPr>
                                <wps:spPr bwMode="auto">
                                  <a:xfrm>
                                    <a:off x="3772" y="9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2" name="Rectangle 3401"/>
                                <wps:cNvSpPr>
                                  <a:spLocks noChangeArrowheads="1"/>
                                </wps:cNvSpPr>
                                <wps:spPr bwMode="auto">
                                  <a:xfrm>
                                    <a:off x="3772" y="9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3" name="Rectangle 3402"/>
                                <wps:cNvSpPr>
                                  <a:spLocks noChangeArrowheads="1"/>
                                </wps:cNvSpPr>
                                <wps:spPr bwMode="auto">
                                  <a:xfrm>
                                    <a:off x="3772" y="9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4" name="Rectangle 3403"/>
                                <wps:cNvSpPr>
                                  <a:spLocks noChangeArrowheads="1"/>
                                </wps:cNvSpPr>
                                <wps:spPr bwMode="auto">
                                  <a:xfrm>
                                    <a:off x="3772" y="9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5" name="Rectangle 3404"/>
                                <wps:cNvSpPr>
                                  <a:spLocks noChangeArrowheads="1"/>
                                </wps:cNvSpPr>
                                <wps:spPr bwMode="auto">
                                  <a:xfrm>
                                    <a:off x="3772" y="9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6" name="Rectangle 3405"/>
                                <wps:cNvSpPr>
                                  <a:spLocks noChangeArrowheads="1"/>
                                </wps:cNvSpPr>
                                <wps:spPr bwMode="auto">
                                  <a:xfrm>
                                    <a:off x="3772" y="9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7" name="Rectangle 3406"/>
                                <wps:cNvSpPr>
                                  <a:spLocks noChangeArrowheads="1"/>
                                </wps:cNvSpPr>
                                <wps:spPr bwMode="auto">
                                  <a:xfrm>
                                    <a:off x="3772" y="9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8" name="Rectangle 3407"/>
                                <wps:cNvSpPr>
                                  <a:spLocks noChangeArrowheads="1"/>
                                </wps:cNvSpPr>
                                <wps:spPr bwMode="auto">
                                  <a:xfrm>
                                    <a:off x="3772" y="10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19" name="Rectangle 3408"/>
                                <wps:cNvSpPr>
                                  <a:spLocks noChangeArrowheads="1"/>
                                </wps:cNvSpPr>
                                <wps:spPr bwMode="auto">
                                  <a:xfrm>
                                    <a:off x="3772" y="10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0" name="Rectangle 3409"/>
                                <wps:cNvSpPr>
                                  <a:spLocks noChangeArrowheads="1"/>
                                </wps:cNvSpPr>
                                <wps:spPr bwMode="auto">
                                  <a:xfrm>
                                    <a:off x="3772" y="10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1" name="Rectangle 3410"/>
                                <wps:cNvSpPr>
                                  <a:spLocks noChangeArrowheads="1"/>
                                </wps:cNvSpPr>
                                <wps:spPr bwMode="auto">
                                  <a:xfrm>
                                    <a:off x="3772" y="10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2" name="Rectangle 3411"/>
                                <wps:cNvSpPr>
                                  <a:spLocks noChangeArrowheads="1"/>
                                </wps:cNvSpPr>
                                <wps:spPr bwMode="auto">
                                  <a:xfrm>
                                    <a:off x="3772" y="10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3" name="Rectangle 3412"/>
                                <wps:cNvSpPr>
                                  <a:spLocks noChangeArrowheads="1"/>
                                </wps:cNvSpPr>
                                <wps:spPr bwMode="auto">
                                  <a:xfrm>
                                    <a:off x="3772" y="102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4" name="Rectangle 3413"/>
                                <wps:cNvSpPr>
                                  <a:spLocks noChangeArrowheads="1"/>
                                </wps:cNvSpPr>
                                <wps:spPr bwMode="auto">
                                  <a:xfrm>
                                    <a:off x="3772" y="10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5" name="Rectangle 3414"/>
                                <wps:cNvSpPr>
                                  <a:spLocks noChangeArrowheads="1"/>
                                </wps:cNvSpPr>
                                <wps:spPr bwMode="auto">
                                  <a:xfrm>
                                    <a:off x="3772" y="10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6" name="Rectangle 3415"/>
                                <wps:cNvSpPr>
                                  <a:spLocks noChangeArrowheads="1"/>
                                </wps:cNvSpPr>
                                <wps:spPr bwMode="auto">
                                  <a:xfrm>
                                    <a:off x="3772" y="10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7" name="Rectangle 3416"/>
                                <wps:cNvSpPr>
                                  <a:spLocks noChangeArrowheads="1"/>
                                </wps:cNvSpPr>
                                <wps:spPr bwMode="auto">
                                  <a:xfrm>
                                    <a:off x="3772" y="10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8" name="Rectangle 3417"/>
                                <wps:cNvSpPr>
                                  <a:spLocks noChangeArrowheads="1"/>
                                </wps:cNvSpPr>
                                <wps:spPr bwMode="auto">
                                  <a:xfrm>
                                    <a:off x="3772" y="105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29" name="Rectangle 3418"/>
                                <wps:cNvSpPr>
                                  <a:spLocks noChangeArrowheads="1"/>
                                </wps:cNvSpPr>
                                <wps:spPr bwMode="auto">
                                  <a:xfrm>
                                    <a:off x="3772" y="10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0" name="Rectangle 3419"/>
                                <wps:cNvSpPr>
                                  <a:spLocks noChangeArrowheads="1"/>
                                </wps:cNvSpPr>
                                <wps:spPr bwMode="auto">
                                  <a:xfrm>
                                    <a:off x="3772" y="10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1" name="Rectangle 3420"/>
                                <wps:cNvSpPr>
                                  <a:spLocks noChangeArrowheads="1"/>
                                </wps:cNvSpPr>
                                <wps:spPr bwMode="auto">
                                  <a:xfrm>
                                    <a:off x="3772" y="10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2" name="Rectangle 3421"/>
                                <wps:cNvSpPr>
                                  <a:spLocks noChangeArrowheads="1"/>
                                </wps:cNvSpPr>
                                <wps:spPr bwMode="auto">
                                  <a:xfrm>
                                    <a:off x="3772" y="10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3" name="Rectangle 3422"/>
                                <wps:cNvSpPr>
                                  <a:spLocks noChangeArrowheads="1"/>
                                </wps:cNvSpPr>
                                <wps:spPr bwMode="auto">
                                  <a:xfrm>
                                    <a:off x="3772" y="107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4" name="Rectangle 3423"/>
                                <wps:cNvSpPr>
                                  <a:spLocks noChangeArrowheads="1"/>
                                </wps:cNvSpPr>
                                <wps:spPr bwMode="auto">
                                  <a:xfrm>
                                    <a:off x="3772" y="10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5" name="Rectangle 3424"/>
                                <wps:cNvSpPr>
                                  <a:spLocks noChangeArrowheads="1"/>
                                </wps:cNvSpPr>
                                <wps:spPr bwMode="auto">
                                  <a:xfrm>
                                    <a:off x="3772" y="10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6" name="Rectangle 3425"/>
                                <wps:cNvSpPr>
                                  <a:spLocks noChangeArrowheads="1"/>
                                </wps:cNvSpPr>
                                <wps:spPr bwMode="auto">
                                  <a:xfrm>
                                    <a:off x="3772" y="10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7" name="Rectangle 3426"/>
                                <wps:cNvSpPr>
                                  <a:spLocks noChangeArrowheads="1"/>
                                </wps:cNvSpPr>
                                <wps:spPr bwMode="auto">
                                  <a:xfrm>
                                    <a:off x="3772" y="10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8" name="Rectangle 3427"/>
                                <wps:cNvSpPr>
                                  <a:spLocks noChangeArrowheads="1"/>
                                </wps:cNvSpPr>
                                <wps:spPr bwMode="auto">
                                  <a:xfrm>
                                    <a:off x="3772" y="109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39" name="Rectangle 3428"/>
                                <wps:cNvSpPr>
                                  <a:spLocks noChangeArrowheads="1"/>
                                </wps:cNvSpPr>
                                <wps:spPr bwMode="auto">
                                  <a:xfrm>
                                    <a:off x="3772" y="11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0" name="Rectangle 3429"/>
                                <wps:cNvSpPr>
                                  <a:spLocks noChangeArrowheads="1"/>
                                </wps:cNvSpPr>
                                <wps:spPr bwMode="auto">
                                  <a:xfrm>
                                    <a:off x="3772" y="110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1" name="Rectangle 3430"/>
                                <wps:cNvSpPr>
                                  <a:spLocks noChangeArrowheads="1"/>
                                </wps:cNvSpPr>
                                <wps:spPr bwMode="auto">
                                  <a:xfrm>
                                    <a:off x="3772" y="11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2" name="Rectangle 3431"/>
                                <wps:cNvSpPr>
                                  <a:spLocks noChangeArrowheads="1"/>
                                </wps:cNvSpPr>
                                <wps:spPr bwMode="auto">
                                  <a:xfrm>
                                    <a:off x="3772" y="11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3" name="Rectangle 3432"/>
                                <wps:cNvSpPr>
                                  <a:spLocks noChangeArrowheads="1"/>
                                </wps:cNvSpPr>
                                <wps:spPr bwMode="auto">
                                  <a:xfrm>
                                    <a:off x="3772" y="112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4" name="Rectangle 3433"/>
                                <wps:cNvSpPr>
                                  <a:spLocks noChangeArrowheads="1"/>
                                </wps:cNvSpPr>
                                <wps:spPr bwMode="auto">
                                  <a:xfrm>
                                    <a:off x="3772" y="11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5" name="Rectangle 3434"/>
                                <wps:cNvSpPr>
                                  <a:spLocks noChangeArrowheads="1"/>
                                </wps:cNvSpPr>
                                <wps:spPr bwMode="auto">
                                  <a:xfrm>
                                    <a:off x="3772" y="11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6" name="Rectangle 3435"/>
                                <wps:cNvSpPr>
                                  <a:spLocks noChangeArrowheads="1"/>
                                </wps:cNvSpPr>
                                <wps:spPr bwMode="auto">
                                  <a:xfrm>
                                    <a:off x="3772" y="11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7" name="Rectangle 3436"/>
                                <wps:cNvSpPr>
                                  <a:spLocks noChangeArrowheads="1"/>
                                </wps:cNvSpPr>
                                <wps:spPr bwMode="auto">
                                  <a:xfrm>
                                    <a:off x="3772" y="11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8" name="Rectangle 3437"/>
                                <wps:cNvSpPr>
                                  <a:spLocks noChangeArrowheads="1"/>
                                </wps:cNvSpPr>
                                <wps:spPr bwMode="auto">
                                  <a:xfrm>
                                    <a:off x="3772" y="114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9" name="Rectangle 3438"/>
                                <wps:cNvSpPr>
                                  <a:spLocks noChangeArrowheads="1"/>
                                </wps:cNvSpPr>
                                <wps:spPr bwMode="auto">
                                  <a:xfrm>
                                    <a:off x="3772" y="11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50" name="Rectangle 3439"/>
                                <wps:cNvSpPr>
                                  <a:spLocks noChangeArrowheads="1"/>
                                </wps:cNvSpPr>
                                <wps:spPr bwMode="auto">
                                  <a:xfrm>
                                    <a:off x="3772" y="11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51" name="Rectangle 3440"/>
                                <wps:cNvSpPr>
                                  <a:spLocks noChangeArrowheads="1"/>
                                </wps:cNvSpPr>
                                <wps:spPr bwMode="auto">
                                  <a:xfrm>
                                    <a:off x="3772" y="11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25852" name="Rectangle 3441"/>
                              <wps:cNvSpPr>
                                <a:spLocks noChangeArrowheads="1"/>
                              </wps:cNvSpPr>
                              <wps:spPr bwMode="auto">
                                <a:xfrm>
                                  <a:off x="1558925" y="48196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53" name="Rectangle 3442"/>
                              <wps:cNvSpPr>
                                <a:spLocks noChangeArrowheads="1"/>
                              </wps:cNvSpPr>
                              <wps:spPr bwMode="auto">
                                <a:xfrm>
                                  <a:off x="1558925" y="48387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54" name="Rectangle 3443"/>
                              <wps:cNvSpPr>
                                <a:spLocks noChangeArrowheads="1"/>
                              </wps:cNvSpPr>
                              <wps:spPr bwMode="auto">
                                <a:xfrm>
                                  <a:off x="1558925" y="48577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55" name="Rectangle 3444"/>
                              <wps:cNvSpPr>
                                <a:spLocks noChangeArrowheads="1"/>
                              </wps:cNvSpPr>
                              <wps:spPr bwMode="auto">
                                <a:xfrm>
                                  <a:off x="1558925" y="48768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56" name="Rectangle 3445"/>
                              <wps:cNvSpPr>
                                <a:spLocks noChangeArrowheads="1"/>
                              </wps:cNvSpPr>
                              <wps:spPr bwMode="auto">
                                <a:xfrm>
                                  <a:off x="1558925" y="48958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57" name="Rectangle 3446"/>
                              <wps:cNvSpPr>
                                <a:spLocks noChangeArrowheads="1"/>
                              </wps:cNvSpPr>
                              <wps:spPr bwMode="auto">
                                <a:xfrm>
                                  <a:off x="1558925" y="49149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58" name="Rectangle 3447"/>
                              <wps:cNvSpPr>
                                <a:spLocks noChangeArrowheads="1"/>
                              </wps:cNvSpPr>
                              <wps:spPr bwMode="auto">
                                <a:xfrm>
                                  <a:off x="1558925" y="494030"/>
                                  <a:ext cx="1905" cy="12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59" name="Rectangle 3448"/>
                              <wps:cNvSpPr>
                                <a:spLocks noChangeArrowheads="1"/>
                              </wps:cNvSpPr>
                              <wps:spPr bwMode="auto">
                                <a:xfrm>
                                  <a:off x="1558925" y="49530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0" name="Rectangle 3449"/>
                              <wps:cNvSpPr>
                                <a:spLocks noChangeArrowheads="1"/>
                              </wps:cNvSpPr>
                              <wps:spPr bwMode="auto">
                                <a:xfrm>
                                  <a:off x="1558925" y="49720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1" name="Rectangle 3450"/>
                              <wps:cNvSpPr>
                                <a:spLocks noChangeArrowheads="1"/>
                              </wps:cNvSpPr>
                              <wps:spPr bwMode="auto">
                                <a:xfrm>
                                  <a:off x="1558925" y="49974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2" name="Rectangle 3451"/>
                              <wps:cNvSpPr>
                                <a:spLocks noChangeArrowheads="1"/>
                              </wps:cNvSpPr>
                              <wps:spPr bwMode="auto">
                                <a:xfrm>
                                  <a:off x="1558925" y="50165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3" name="Rectangle 3452"/>
                              <wps:cNvSpPr>
                                <a:spLocks noChangeArrowheads="1"/>
                              </wps:cNvSpPr>
                              <wps:spPr bwMode="auto">
                                <a:xfrm>
                                  <a:off x="1558925" y="50355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4" name="Rectangle 3453"/>
                              <wps:cNvSpPr>
                                <a:spLocks noChangeArrowheads="1"/>
                              </wps:cNvSpPr>
                              <wps:spPr bwMode="auto">
                                <a:xfrm>
                                  <a:off x="1558925" y="50546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5" name="Rectangle 3454"/>
                              <wps:cNvSpPr>
                                <a:spLocks noChangeArrowheads="1"/>
                              </wps:cNvSpPr>
                              <wps:spPr bwMode="auto">
                                <a:xfrm>
                                  <a:off x="1558925" y="50736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6" name="Rectangle 3455"/>
                              <wps:cNvSpPr>
                                <a:spLocks noChangeArrowheads="1"/>
                              </wps:cNvSpPr>
                              <wps:spPr bwMode="auto">
                                <a:xfrm>
                                  <a:off x="1558925" y="50927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7" name="Rectangle 3456"/>
                              <wps:cNvSpPr>
                                <a:spLocks noChangeArrowheads="1"/>
                              </wps:cNvSpPr>
                              <wps:spPr bwMode="auto">
                                <a:xfrm>
                                  <a:off x="1558925" y="51181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8" name="Rectangle 3457"/>
                              <wps:cNvSpPr>
                                <a:spLocks noChangeArrowheads="1"/>
                              </wps:cNvSpPr>
                              <wps:spPr bwMode="auto">
                                <a:xfrm>
                                  <a:off x="1558925" y="513715"/>
                                  <a:ext cx="1905" cy="12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69" name="Rectangle 3458"/>
                              <wps:cNvSpPr>
                                <a:spLocks noChangeArrowheads="1"/>
                              </wps:cNvSpPr>
                              <wps:spPr bwMode="auto">
                                <a:xfrm>
                                  <a:off x="1558925" y="51498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0" name="Rectangle 3459"/>
                              <wps:cNvSpPr>
                                <a:spLocks noChangeArrowheads="1"/>
                              </wps:cNvSpPr>
                              <wps:spPr bwMode="auto">
                                <a:xfrm>
                                  <a:off x="1558925" y="51752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1" name="Rectangle 3460"/>
                              <wps:cNvSpPr>
                                <a:spLocks noChangeArrowheads="1"/>
                              </wps:cNvSpPr>
                              <wps:spPr bwMode="auto">
                                <a:xfrm>
                                  <a:off x="1558925" y="51943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2" name="Rectangle 3461"/>
                              <wps:cNvSpPr>
                                <a:spLocks noChangeArrowheads="1"/>
                              </wps:cNvSpPr>
                              <wps:spPr bwMode="auto">
                                <a:xfrm>
                                  <a:off x="1558925" y="52133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3" name="Rectangle 3462"/>
                              <wps:cNvSpPr>
                                <a:spLocks noChangeArrowheads="1"/>
                              </wps:cNvSpPr>
                              <wps:spPr bwMode="auto">
                                <a:xfrm>
                                  <a:off x="1558925" y="52324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4" name="Rectangle 3463"/>
                              <wps:cNvSpPr>
                                <a:spLocks noChangeArrowheads="1"/>
                              </wps:cNvSpPr>
                              <wps:spPr bwMode="auto">
                                <a:xfrm>
                                  <a:off x="1558925" y="52514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5" name="Rectangle 3464"/>
                              <wps:cNvSpPr>
                                <a:spLocks noChangeArrowheads="1"/>
                              </wps:cNvSpPr>
                              <wps:spPr bwMode="auto">
                                <a:xfrm>
                                  <a:off x="1558925" y="52705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6" name="Rectangle 3465"/>
                              <wps:cNvSpPr>
                                <a:spLocks noChangeArrowheads="1"/>
                              </wps:cNvSpPr>
                              <wps:spPr bwMode="auto">
                                <a:xfrm>
                                  <a:off x="1558925" y="52959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7" name="Rectangle 3466"/>
                              <wps:cNvSpPr>
                                <a:spLocks noChangeArrowheads="1"/>
                              </wps:cNvSpPr>
                              <wps:spPr bwMode="auto">
                                <a:xfrm>
                                  <a:off x="1558925" y="53149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8" name="Rectangle 3467"/>
                              <wps:cNvSpPr>
                                <a:spLocks noChangeArrowheads="1"/>
                              </wps:cNvSpPr>
                              <wps:spPr bwMode="auto">
                                <a:xfrm>
                                  <a:off x="1558925" y="53340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79" name="Rectangle 3468"/>
                              <wps:cNvSpPr>
                                <a:spLocks noChangeArrowheads="1"/>
                              </wps:cNvSpPr>
                              <wps:spPr bwMode="auto">
                                <a:xfrm>
                                  <a:off x="1558925" y="53530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0" name="Rectangle 3469"/>
                              <wps:cNvSpPr>
                                <a:spLocks noChangeArrowheads="1"/>
                              </wps:cNvSpPr>
                              <wps:spPr bwMode="auto">
                                <a:xfrm>
                                  <a:off x="1558925" y="53721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1" name="Rectangle 3470"/>
                              <wps:cNvSpPr>
                                <a:spLocks noChangeArrowheads="1"/>
                              </wps:cNvSpPr>
                              <wps:spPr bwMode="auto">
                                <a:xfrm>
                                  <a:off x="1558925" y="53911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2" name="Rectangle 3471"/>
                              <wps:cNvSpPr>
                                <a:spLocks noChangeArrowheads="1"/>
                              </wps:cNvSpPr>
                              <wps:spPr bwMode="auto">
                                <a:xfrm>
                                  <a:off x="1558925" y="54102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3" name="Rectangle 3472"/>
                              <wps:cNvSpPr>
                                <a:spLocks noChangeArrowheads="1"/>
                              </wps:cNvSpPr>
                              <wps:spPr bwMode="auto">
                                <a:xfrm>
                                  <a:off x="1558925" y="543560"/>
                                  <a:ext cx="1905" cy="12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4" name="Rectangle 3473"/>
                              <wps:cNvSpPr>
                                <a:spLocks noChangeArrowheads="1"/>
                              </wps:cNvSpPr>
                              <wps:spPr bwMode="auto">
                                <a:xfrm>
                                  <a:off x="1558925" y="54483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5" name="Rectangle 3474"/>
                              <wps:cNvSpPr>
                                <a:spLocks noChangeArrowheads="1"/>
                              </wps:cNvSpPr>
                              <wps:spPr bwMode="auto">
                                <a:xfrm>
                                  <a:off x="1558925" y="54673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6" name="Rectangle 3475"/>
                              <wps:cNvSpPr>
                                <a:spLocks noChangeArrowheads="1"/>
                              </wps:cNvSpPr>
                              <wps:spPr bwMode="auto">
                                <a:xfrm>
                                  <a:off x="1558925" y="54927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7" name="Rectangle 3476"/>
                              <wps:cNvSpPr>
                                <a:spLocks noChangeArrowheads="1"/>
                              </wps:cNvSpPr>
                              <wps:spPr bwMode="auto">
                                <a:xfrm>
                                  <a:off x="1558925" y="55118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8" name="Rectangle 3477"/>
                              <wps:cNvSpPr>
                                <a:spLocks noChangeArrowheads="1"/>
                              </wps:cNvSpPr>
                              <wps:spPr bwMode="auto">
                                <a:xfrm>
                                  <a:off x="1558925" y="55308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89" name="Rectangle 3478"/>
                              <wps:cNvSpPr>
                                <a:spLocks noChangeArrowheads="1"/>
                              </wps:cNvSpPr>
                              <wps:spPr bwMode="auto">
                                <a:xfrm>
                                  <a:off x="1558925" y="55499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0" name="Rectangle 3479"/>
                              <wps:cNvSpPr>
                                <a:spLocks noChangeArrowheads="1"/>
                              </wps:cNvSpPr>
                              <wps:spPr bwMode="auto">
                                <a:xfrm>
                                  <a:off x="1558925" y="60642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1" name="Rectangle 3480"/>
                              <wps:cNvSpPr>
                                <a:spLocks noChangeArrowheads="1"/>
                              </wps:cNvSpPr>
                              <wps:spPr bwMode="auto">
                                <a:xfrm>
                                  <a:off x="1558925" y="60833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2" name="Rectangle 3481"/>
                              <wps:cNvSpPr>
                                <a:spLocks noChangeArrowheads="1"/>
                              </wps:cNvSpPr>
                              <wps:spPr bwMode="auto">
                                <a:xfrm>
                                  <a:off x="1558925" y="610870"/>
                                  <a:ext cx="1905" cy="12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3" name="Rectangle 3482"/>
                              <wps:cNvSpPr>
                                <a:spLocks noChangeArrowheads="1"/>
                              </wps:cNvSpPr>
                              <wps:spPr bwMode="auto">
                                <a:xfrm>
                                  <a:off x="1558925" y="61214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4" name="Rectangle 3483"/>
                              <wps:cNvSpPr>
                                <a:spLocks noChangeArrowheads="1"/>
                              </wps:cNvSpPr>
                              <wps:spPr bwMode="auto">
                                <a:xfrm>
                                  <a:off x="1558925" y="61468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5" name="Rectangle 3484"/>
                              <wps:cNvSpPr>
                                <a:spLocks noChangeArrowheads="1"/>
                              </wps:cNvSpPr>
                              <wps:spPr bwMode="auto">
                                <a:xfrm>
                                  <a:off x="1558925" y="61658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6" name="Rectangle 3485"/>
                              <wps:cNvSpPr>
                                <a:spLocks noChangeArrowheads="1"/>
                              </wps:cNvSpPr>
                              <wps:spPr bwMode="auto">
                                <a:xfrm>
                                  <a:off x="1558925" y="61849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7" name="Rectangle 3486"/>
                              <wps:cNvSpPr>
                                <a:spLocks noChangeArrowheads="1"/>
                              </wps:cNvSpPr>
                              <wps:spPr bwMode="auto">
                                <a:xfrm>
                                  <a:off x="1558925" y="62039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8" name="Rectangle 3487"/>
                              <wps:cNvSpPr>
                                <a:spLocks noChangeArrowheads="1"/>
                              </wps:cNvSpPr>
                              <wps:spPr bwMode="auto">
                                <a:xfrm>
                                  <a:off x="1558925" y="62230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9" name="Rectangle 3488"/>
                              <wps:cNvSpPr>
                                <a:spLocks noChangeArrowheads="1"/>
                              </wps:cNvSpPr>
                              <wps:spPr bwMode="auto">
                                <a:xfrm>
                                  <a:off x="1558925" y="62420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0" name="Rectangle 3489"/>
                              <wps:cNvSpPr>
                                <a:spLocks noChangeArrowheads="1"/>
                              </wps:cNvSpPr>
                              <wps:spPr bwMode="auto">
                                <a:xfrm>
                                  <a:off x="1558925" y="62611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1" name="Rectangle 3490"/>
                              <wps:cNvSpPr>
                                <a:spLocks noChangeArrowheads="1"/>
                              </wps:cNvSpPr>
                              <wps:spPr bwMode="auto">
                                <a:xfrm>
                                  <a:off x="1558925" y="62865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2" name="Rectangle 3491"/>
                              <wps:cNvSpPr>
                                <a:spLocks noChangeArrowheads="1"/>
                              </wps:cNvSpPr>
                              <wps:spPr bwMode="auto">
                                <a:xfrm>
                                  <a:off x="1558925" y="63055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3" name="Rectangle 3492"/>
                              <wps:cNvSpPr>
                                <a:spLocks noChangeArrowheads="1"/>
                              </wps:cNvSpPr>
                              <wps:spPr bwMode="auto">
                                <a:xfrm>
                                  <a:off x="1558925" y="63246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4" name="Rectangle 3493"/>
                              <wps:cNvSpPr>
                                <a:spLocks noChangeArrowheads="1"/>
                              </wps:cNvSpPr>
                              <wps:spPr bwMode="auto">
                                <a:xfrm>
                                  <a:off x="1558925" y="63436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5" name="Rectangle 3494"/>
                              <wps:cNvSpPr>
                                <a:spLocks noChangeArrowheads="1"/>
                              </wps:cNvSpPr>
                              <wps:spPr bwMode="auto">
                                <a:xfrm>
                                  <a:off x="1558925" y="63627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6" name="Rectangle 3495"/>
                              <wps:cNvSpPr>
                                <a:spLocks noChangeArrowheads="1"/>
                              </wps:cNvSpPr>
                              <wps:spPr bwMode="auto">
                                <a:xfrm>
                                  <a:off x="1558925" y="63817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7" name="Rectangle 3496"/>
                              <wps:cNvSpPr>
                                <a:spLocks noChangeArrowheads="1"/>
                              </wps:cNvSpPr>
                              <wps:spPr bwMode="auto">
                                <a:xfrm>
                                  <a:off x="1558925" y="640715"/>
                                  <a:ext cx="1905" cy="12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8" name="Rectangle 3497"/>
                              <wps:cNvSpPr>
                                <a:spLocks noChangeArrowheads="1"/>
                              </wps:cNvSpPr>
                              <wps:spPr bwMode="auto">
                                <a:xfrm>
                                  <a:off x="1558925" y="64198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09" name="Rectangle 3498"/>
                              <wps:cNvSpPr>
                                <a:spLocks noChangeArrowheads="1"/>
                              </wps:cNvSpPr>
                              <wps:spPr bwMode="auto">
                                <a:xfrm>
                                  <a:off x="1558925" y="64389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0" name="Rectangle 3499"/>
                              <wps:cNvSpPr>
                                <a:spLocks noChangeArrowheads="1"/>
                              </wps:cNvSpPr>
                              <wps:spPr bwMode="auto">
                                <a:xfrm>
                                  <a:off x="1558925" y="64643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1" name="Rectangle 3500"/>
                              <wps:cNvSpPr>
                                <a:spLocks noChangeArrowheads="1"/>
                              </wps:cNvSpPr>
                              <wps:spPr bwMode="auto">
                                <a:xfrm>
                                  <a:off x="1558925" y="64833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2" name="Rectangle 3501"/>
                              <wps:cNvSpPr>
                                <a:spLocks noChangeArrowheads="1"/>
                              </wps:cNvSpPr>
                              <wps:spPr bwMode="auto">
                                <a:xfrm>
                                  <a:off x="1558925" y="65024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3" name="Rectangle 3502"/>
                              <wps:cNvSpPr>
                                <a:spLocks noChangeArrowheads="1"/>
                              </wps:cNvSpPr>
                              <wps:spPr bwMode="auto">
                                <a:xfrm>
                                  <a:off x="1558925" y="65214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4" name="Rectangle 3503"/>
                              <wps:cNvSpPr>
                                <a:spLocks noChangeArrowheads="1"/>
                              </wps:cNvSpPr>
                              <wps:spPr bwMode="auto">
                                <a:xfrm>
                                  <a:off x="1558925" y="65405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5" name="Rectangle 3504"/>
                              <wps:cNvSpPr>
                                <a:spLocks noChangeArrowheads="1"/>
                              </wps:cNvSpPr>
                              <wps:spPr bwMode="auto">
                                <a:xfrm>
                                  <a:off x="1558925" y="70548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6" name="Rectangle 3505"/>
                              <wps:cNvSpPr>
                                <a:spLocks noChangeArrowheads="1"/>
                              </wps:cNvSpPr>
                              <wps:spPr bwMode="auto">
                                <a:xfrm>
                                  <a:off x="1558925" y="70802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7" name="Rectangle 3506"/>
                              <wps:cNvSpPr>
                                <a:spLocks noChangeArrowheads="1"/>
                              </wps:cNvSpPr>
                              <wps:spPr bwMode="auto">
                                <a:xfrm>
                                  <a:off x="1558925" y="709930"/>
                                  <a:ext cx="1905" cy="12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8" name="Rectangle 3507"/>
                              <wps:cNvSpPr>
                                <a:spLocks noChangeArrowheads="1"/>
                              </wps:cNvSpPr>
                              <wps:spPr bwMode="auto">
                                <a:xfrm>
                                  <a:off x="1558925" y="71120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19" name="Rectangle 3508"/>
                              <wps:cNvSpPr>
                                <a:spLocks noChangeArrowheads="1"/>
                              </wps:cNvSpPr>
                              <wps:spPr bwMode="auto">
                                <a:xfrm>
                                  <a:off x="1558925" y="71374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0" name="Rectangle 3509"/>
                              <wps:cNvSpPr>
                                <a:spLocks noChangeArrowheads="1"/>
                              </wps:cNvSpPr>
                              <wps:spPr bwMode="auto">
                                <a:xfrm>
                                  <a:off x="1558925" y="71564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1" name="Rectangle 3510"/>
                              <wps:cNvSpPr>
                                <a:spLocks noChangeArrowheads="1"/>
                              </wps:cNvSpPr>
                              <wps:spPr bwMode="auto">
                                <a:xfrm>
                                  <a:off x="1558925" y="71755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2" name="Rectangle 3511"/>
                              <wps:cNvSpPr>
                                <a:spLocks noChangeArrowheads="1"/>
                              </wps:cNvSpPr>
                              <wps:spPr bwMode="auto">
                                <a:xfrm>
                                  <a:off x="1558925" y="71945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3" name="Rectangle 3512"/>
                              <wps:cNvSpPr>
                                <a:spLocks noChangeArrowheads="1"/>
                              </wps:cNvSpPr>
                              <wps:spPr bwMode="auto">
                                <a:xfrm>
                                  <a:off x="1558925" y="72136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4" name="Rectangle 3513"/>
                              <wps:cNvSpPr>
                                <a:spLocks noChangeArrowheads="1"/>
                              </wps:cNvSpPr>
                              <wps:spPr bwMode="auto">
                                <a:xfrm>
                                  <a:off x="1558925" y="72326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5" name="Rectangle 3514"/>
                              <wps:cNvSpPr>
                                <a:spLocks noChangeArrowheads="1"/>
                              </wps:cNvSpPr>
                              <wps:spPr bwMode="auto">
                                <a:xfrm>
                                  <a:off x="1558925" y="72580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6" name="Rectangle 3515"/>
                              <wps:cNvSpPr>
                                <a:spLocks noChangeArrowheads="1"/>
                              </wps:cNvSpPr>
                              <wps:spPr bwMode="auto">
                                <a:xfrm>
                                  <a:off x="1558925" y="72771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7" name="Rectangle 3516"/>
                              <wps:cNvSpPr>
                                <a:spLocks noChangeArrowheads="1"/>
                              </wps:cNvSpPr>
                              <wps:spPr bwMode="auto">
                                <a:xfrm>
                                  <a:off x="1558925" y="72961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8" name="Rectangle 3517"/>
                              <wps:cNvSpPr>
                                <a:spLocks noChangeArrowheads="1"/>
                              </wps:cNvSpPr>
                              <wps:spPr bwMode="auto">
                                <a:xfrm>
                                  <a:off x="1558925" y="73152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29" name="Rectangle 3518"/>
                              <wps:cNvSpPr>
                                <a:spLocks noChangeArrowheads="1"/>
                              </wps:cNvSpPr>
                              <wps:spPr bwMode="auto">
                                <a:xfrm>
                                  <a:off x="1558925" y="73342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0" name="Rectangle 3519"/>
                              <wps:cNvSpPr>
                                <a:spLocks noChangeArrowheads="1"/>
                              </wps:cNvSpPr>
                              <wps:spPr bwMode="auto">
                                <a:xfrm>
                                  <a:off x="1558925" y="73533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1" name="Rectangle 3520"/>
                              <wps:cNvSpPr>
                                <a:spLocks noChangeArrowheads="1"/>
                              </wps:cNvSpPr>
                              <wps:spPr bwMode="auto">
                                <a:xfrm>
                                  <a:off x="1558925" y="73723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2" name="Rectangle 3521"/>
                              <wps:cNvSpPr>
                                <a:spLocks noChangeArrowheads="1"/>
                              </wps:cNvSpPr>
                              <wps:spPr bwMode="auto">
                                <a:xfrm>
                                  <a:off x="1558925" y="739775"/>
                                  <a:ext cx="1905" cy="12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3" name="Rectangle 3522"/>
                              <wps:cNvSpPr>
                                <a:spLocks noChangeArrowheads="1"/>
                              </wps:cNvSpPr>
                              <wps:spPr bwMode="auto">
                                <a:xfrm>
                                  <a:off x="1558925" y="74104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4" name="Rectangle 3523"/>
                              <wps:cNvSpPr>
                                <a:spLocks noChangeArrowheads="1"/>
                              </wps:cNvSpPr>
                              <wps:spPr bwMode="auto">
                                <a:xfrm>
                                  <a:off x="1558925" y="74358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5" name="Rectangle 3524"/>
                              <wps:cNvSpPr>
                                <a:spLocks noChangeArrowheads="1"/>
                              </wps:cNvSpPr>
                              <wps:spPr bwMode="auto">
                                <a:xfrm>
                                  <a:off x="1558925" y="74549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6" name="Rectangle 3525"/>
                              <wps:cNvSpPr>
                                <a:spLocks noChangeArrowheads="1"/>
                              </wps:cNvSpPr>
                              <wps:spPr bwMode="auto">
                                <a:xfrm>
                                  <a:off x="1558925" y="74739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7" name="Rectangle 3526"/>
                              <wps:cNvSpPr>
                                <a:spLocks noChangeArrowheads="1"/>
                              </wps:cNvSpPr>
                              <wps:spPr bwMode="auto">
                                <a:xfrm>
                                  <a:off x="1558925" y="74930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8" name="Rectangle 3527"/>
                              <wps:cNvSpPr>
                                <a:spLocks noChangeArrowheads="1"/>
                              </wps:cNvSpPr>
                              <wps:spPr bwMode="auto">
                                <a:xfrm>
                                  <a:off x="1558925" y="75120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39" name="Rectangle 3528"/>
                              <wps:cNvSpPr>
                                <a:spLocks noChangeArrowheads="1"/>
                              </wps:cNvSpPr>
                              <wps:spPr bwMode="auto">
                                <a:xfrm>
                                  <a:off x="1558925" y="75311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0" name="Rectangle 3529"/>
                              <wps:cNvSpPr>
                                <a:spLocks noChangeArrowheads="1"/>
                              </wps:cNvSpPr>
                              <wps:spPr bwMode="auto">
                                <a:xfrm>
                                  <a:off x="1558925" y="75501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1" name="Rectangle 3530"/>
                              <wps:cNvSpPr>
                                <a:spLocks noChangeArrowheads="1"/>
                              </wps:cNvSpPr>
                              <wps:spPr bwMode="auto">
                                <a:xfrm>
                                  <a:off x="1558925" y="75755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2" name="Rectangle 3531"/>
                              <wps:cNvSpPr>
                                <a:spLocks noChangeArrowheads="1"/>
                              </wps:cNvSpPr>
                              <wps:spPr bwMode="auto">
                                <a:xfrm>
                                  <a:off x="1558925" y="75946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3" name="Rectangle 3532"/>
                              <wps:cNvSpPr>
                                <a:spLocks noChangeArrowheads="1"/>
                              </wps:cNvSpPr>
                              <wps:spPr bwMode="auto">
                                <a:xfrm>
                                  <a:off x="1558925" y="76136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4" name="Rectangle 3533"/>
                              <wps:cNvSpPr>
                                <a:spLocks noChangeArrowheads="1"/>
                              </wps:cNvSpPr>
                              <wps:spPr bwMode="auto">
                                <a:xfrm>
                                  <a:off x="1558925" y="76327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5" name="Rectangle 3534"/>
                              <wps:cNvSpPr>
                                <a:spLocks noChangeArrowheads="1"/>
                              </wps:cNvSpPr>
                              <wps:spPr bwMode="auto">
                                <a:xfrm>
                                  <a:off x="1558925" y="76517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6" name="Rectangle 3535"/>
                              <wps:cNvSpPr>
                                <a:spLocks noChangeArrowheads="1"/>
                              </wps:cNvSpPr>
                              <wps:spPr bwMode="auto">
                                <a:xfrm>
                                  <a:off x="1558925" y="76708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7" name="Rectangle 3536"/>
                              <wps:cNvSpPr>
                                <a:spLocks noChangeArrowheads="1"/>
                              </wps:cNvSpPr>
                              <wps:spPr bwMode="auto">
                                <a:xfrm>
                                  <a:off x="1558925" y="76898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8" name="Rectangle 3537"/>
                              <wps:cNvSpPr>
                                <a:spLocks noChangeArrowheads="1"/>
                              </wps:cNvSpPr>
                              <wps:spPr bwMode="auto">
                                <a:xfrm>
                                  <a:off x="1558925" y="77089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49" name="Rectangle 3538"/>
                              <wps:cNvSpPr>
                                <a:spLocks noChangeArrowheads="1"/>
                              </wps:cNvSpPr>
                              <wps:spPr bwMode="auto">
                                <a:xfrm>
                                  <a:off x="1558925" y="772795"/>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50" name="Rectangle 3539"/>
                              <wps:cNvSpPr>
                                <a:spLocks noChangeArrowheads="1"/>
                              </wps:cNvSpPr>
                              <wps:spPr bwMode="auto">
                                <a:xfrm>
                                  <a:off x="1558925" y="77533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51" name="Rectangle 3540"/>
                              <wps:cNvSpPr>
                                <a:spLocks noChangeArrowheads="1"/>
                              </wps:cNvSpPr>
                              <wps:spPr bwMode="auto">
                                <a:xfrm>
                                  <a:off x="1558925" y="77724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52" name="Rectangle 3541"/>
                              <wps:cNvSpPr>
                                <a:spLocks noChangeArrowheads="1"/>
                              </wps:cNvSpPr>
                              <wps:spPr bwMode="auto">
                                <a:xfrm>
                                  <a:off x="1558925" y="77914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53" name="Rectangle 3542"/>
                              <wps:cNvSpPr>
                                <a:spLocks noChangeArrowheads="1"/>
                              </wps:cNvSpPr>
                              <wps:spPr bwMode="auto">
                                <a:xfrm>
                                  <a:off x="1558925" y="781050"/>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54" name="Rectangle 3543"/>
                              <wps:cNvSpPr>
                                <a:spLocks noChangeArrowheads="1"/>
                              </wps:cNvSpPr>
                              <wps:spPr bwMode="auto">
                                <a:xfrm>
                                  <a:off x="1558925" y="782955"/>
                                  <a:ext cx="1905" cy="190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55" name="Rectangle 3544"/>
                              <wps:cNvSpPr>
                                <a:spLocks noChangeArrowheads="1"/>
                              </wps:cNvSpPr>
                              <wps:spPr bwMode="auto">
                                <a:xfrm>
                                  <a:off x="1558925" y="784860"/>
                                  <a:ext cx="1905" cy="25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56" name="Freeform 3545"/>
                              <wps:cNvSpPr>
                                <a:spLocks/>
                              </wps:cNvSpPr>
                              <wps:spPr bwMode="auto">
                                <a:xfrm>
                                  <a:off x="306070" y="1022985"/>
                                  <a:ext cx="1203325" cy="321310"/>
                                </a:xfrm>
                                <a:custGeom>
                                  <a:avLst/>
                                  <a:gdLst>
                                    <a:gd name="T0" fmla="*/ 43 w 2912"/>
                                    <a:gd name="T1" fmla="*/ 24 h 777"/>
                                    <a:gd name="T2" fmla="*/ 29 w 2912"/>
                                    <a:gd name="T3" fmla="*/ 62 h 777"/>
                                    <a:gd name="T4" fmla="*/ 14 w 2912"/>
                                    <a:gd name="T5" fmla="*/ 105 h 777"/>
                                    <a:gd name="T6" fmla="*/ 10 w 2912"/>
                                    <a:gd name="T7" fmla="*/ 148 h 777"/>
                                    <a:gd name="T8" fmla="*/ 0 w 2912"/>
                                    <a:gd name="T9" fmla="*/ 187 h 777"/>
                                    <a:gd name="T10" fmla="*/ 5 w 2912"/>
                                    <a:gd name="T11" fmla="*/ 316 h 777"/>
                                    <a:gd name="T12" fmla="*/ 14 w 2912"/>
                                    <a:gd name="T13" fmla="*/ 340 h 777"/>
                                    <a:gd name="T14" fmla="*/ 19 w 2912"/>
                                    <a:gd name="T15" fmla="*/ 369 h 777"/>
                                    <a:gd name="T16" fmla="*/ 29 w 2912"/>
                                    <a:gd name="T17" fmla="*/ 393 h 777"/>
                                    <a:gd name="T18" fmla="*/ 48 w 2912"/>
                                    <a:gd name="T19" fmla="*/ 422 h 777"/>
                                    <a:gd name="T20" fmla="*/ 53 w 2912"/>
                                    <a:gd name="T21" fmla="*/ 441 h 777"/>
                                    <a:gd name="T22" fmla="*/ 77 w 2912"/>
                                    <a:gd name="T23" fmla="*/ 475 h 777"/>
                                    <a:gd name="T24" fmla="*/ 91 w 2912"/>
                                    <a:gd name="T25" fmla="*/ 494 h 777"/>
                                    <a:gd name="T26" fmla="*/ 115 w 2912"/>
                                    <a:gd name="T27" fmla="*/ 518 h 777"/>
                                    <a:gd name="T28" fmla="*/ 135 w 2912"/>
                                    <a:gd name="T29" fmla="*/ 542 h 777"/>
                                    <a:gd name="T30" fmla="*/ 159 w 2912"/>
                                    <a:gd name="T31" fmla="*/ 561 h 777"/>
                                    <a:gd name="T32" fmla="*/ 183 w 2912"/>
                                    <a:gd name="T33" fmla="*/ 585 h 777"/>
                                    <a:gd name="T34" fmla="*/ 207 w 2912"/>
                                    <a:gd name="T35" fmla="*/ 604 h 777"/>
                                    <a:gd name="T36" fmla="*/ 245 w 2912"/>
                                    <a:gd name="T37" fmla="*/ 628 h 777"/>
                                    <a:gd name="T38" fmla="*/ 279 w 2912"/>
                                    <a:gd name="T39" fmla="*/ 647 h 777"/>
                                    <a:gd name="T40" fmla="*/ 322 w 2912"/>
                                    <a:gd name="T41" fmla="*/ 666 h 777"/>
                                    <a:gd name="T42" fmla="*/ 365 w 2912"/>
                                    <a:gd name="T43" fmla="*/ 690 h 777"/>
                                    <a:gd name="T44" fmla="*/ 404 w 2912"/>
                                    <a:gd name="T45" fmla="*/ 700 h 777"/>
                                    <a:gd name="T46" fmla="*/ 457 w 2912"/>
                                    <a:gd name="T47" fmla="*/ 714 h 777"/>
                                    <a:gd name="T48" fmla="*/ 490 w 2912"/>
                                    <a:gd name="T49" fmla="*/ 724 h 777"/>
                                    <a:gd name="T50" fmla="*/ 538 w 2912"/>
                                    <a:gd name="T51" fmla="*/ 734 h 777"/>
                                    <a:gd name="T52" fmla="*/ 634 w 2912"/>
                                    <a:gd name="T53" fmla="*/ 738 h 777"/>
                                    <a:gd name="T54" fmla="*/ 855 w 2912"/>
                                    <a:gd name="T55" fmla="*/ 738 h 777"/>
                                    <a:gd name="T56" fmla="*/ 1052 w 2912"/>
                                    <a:gd name="T57" fmla="*/ 734 h 777"/>
                                    <a:gd name="T58" fmla="*/ 1172 w 2912"/>
                                    <a:gd name="T59" fmla="*/ 724 h 777"/>
                                    <a:gd name="T60" fmla="*/ 2311 w 2912"/>
                                    <a:gd name="T61" fmla="*/ 729 h 777"/>
                                    <a:gd name="T62" fmla="*/ 2355 w 2912"/>
                                    <a:gd name="T63" fmla="*/ 738 h 777"/>
                                    <a:gd name="T64" fmla="*/ 2398 w 2912"/>
                                    <a:gd name="T65" fmla="*/ 743 h 777"/>
                                    <a:gd name="T66" fmla="*/ 2441 w 2912"/>
                                    <a:gd name="T67" fmla="*/ 753 h 777"/>
                                    <a:gd name="T68" fmla="*/ 2479 w 2912"/>
                                    <a:gd name="T69" fmla="*/ 758 h 777"/>
                                    <a:gd name="T70" fmla="*/ 2518 w 2912"/>
                                    <a:gd name="T71" fmla="*/ 767 h 777"/>
                                    <a:gd name="T72" fmla="*/ 2580 w 2912"/>
                                    <a:gd name="T73" fmla="*/ 772 h 777"/>
                                    <a:gd name="T74" fmla="*/ 2648 w 2912"/>
                                    <a:gd name="T75" fmla="*/ 772 h 777"/>
                                    <a:gd name="T76" fmla="*/ 2686 w 2912"/>
                                    <a:gd name="T77" fmla="*/ 767 h 777"/>
                                    <a:gd name="T78" fmla="*/ 2725 w 2912"/>
                                    <a:gd name="T79" fmla="*/ 753 h 777"/>
                                    <a:gd name="T80" fmla="*/ 2749 w 2912"/>
                                    <a:gd name="T81" fmla="*/ 734 h 777"/>
                                    <a:gd name="T82" fmla="*/ 2773 w 2912"/>
                                    <a:gd name="T83" fmla="*/ 714 h 777"/>
                                    <a:gd name="T84" fmla="*/ 2797 w 2912"/>
                                    <a:gd name="T85" fmla="*/ 681 h 777"/>
                                    <a:gd name="T86" fmla="*/ 2825 w 2912"/>
                                    <a:gd name="T87" fmla="*/ 642 h 777"/>
                                    <a:gd name="T88" fmla="*/ 2850 w 2912"/>
                                    <a:gd name="T89" fmla="*/ 580 h 777"/>
                                    <a:gd name="T90" fmla="*/ 2869 w 2912"/>
                                    <a:gd name="T91" fmla="*/ 532 h 777"/>
                                    <a:gd name="T92" fmla="*/ 2883 w 2912"/>
                                    <a:gd name="T93" fmla="*/ 470 h 777"/>
                                    <a:gd name="T94" fmla="*/ 2893 w 2912"/>
                                    <a:gd name="T95" fmla="*/ 427 h 777"/>
                                    <a:gd name="T96" fmla="*/ 2902 w 2912"/>
                                    <a:gd name="T97" fmla="*/ 374 h 777"/>
                                    <a:gd name="T98" fmla="*/ 2907 w 2912"/>
                                    <a:gd name="T99" fmla="*/ 287 h 777"/>
                                    <a:gd name="T100" fmla="*/ 2907 w 2912"/>
                                    <a:gd name="T101" fmla="*/ 33 h 7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12" h="777">
                                      <a:moveTo>
                                        <a:pt x="53" y="0"/>
                                      </a:moveTo>
                                      <a:lnTo>
                                        <a:pt x="48" y="9"/>
                                      </a:lnTo>
                                      <a:lnTo>
                                        <a:pt x="43" y="24"/>
                                      </a:lnTo>
                                      <a:lnTo>
                                        <a:pt x="38" y="33"/>
                                      </a:lnTo>
                                      <a:lnTo>
                                        <a:pt x="38" y="43"/>
                                      </a:lnTo>
                                      <a:lnTo>
                                        <a:pt x="29" y="62"/>
                                      </a:lnTo>
                                      <a:lnTo>
                                        <a:pt x="24" y="76"/>
                                      </a:lnTo>
                                      <a:lnTo>
                                        <a:pt x="24" y="86"/>
                                      </a:lnTo>
                                      <a:lnTo>
                                        <a:pt x="14" y="105"/>
                                      </a:lnTo>
                                      <a:lnTo>
                                        <a:pt x="14" y="115"/>
                                      </a:lnTo>
                                      <a:lnTo>
                                        <a:pt x="10" y="124"/>
                                      </a:lnTo>
                                      <a:lnTo>
                                        <a:pt x="10" y="148"/>
                                      </a:lnTo>
                                      <a:lnTo>
                                        <a:pt x="5" y="158"/>
                                      </a:lnTo>
                                      <a:lnTo>
                                        <a:pt x="5" y="177"/>
                                      </a:lnTo>
                                      <a:lnTo>
                                        <a:pt x="0" y="187"/>
                                      </a:lnTo>
                                      <a:lnTo>
                                        <a:pt x="0" y="278"/>
                                      </a:lnTo>
                                      <a:lnTo>
                                        <a:pt x="5" y="287"/>
                                      </a:lnTo>
                                      <a:lnTo>
                                        <a:pt x="5" y="316"/>
                                      </a:lnTo>
                                      <a:lnTo>
                                        <a:pt x="10" y="326"/>
                                      </a:lnTo>
                                      <a:lnTo>
                                        <a:pt x="10" y="335"/>
                                      </a:lnTo>
                                      <a:lnTo>
                                        <a:pt x="14" y="340"/>
                                      </a:lnTo>
                                      <a:lnTo>
                                        <a:pt x="14" y="350"/>
                                      </a:lnTo>
                                      <a:lnTo>
                                        <a:pt x="19" y="359"/>
                                      </a:lnTo>
                                      <a:lnTo>
                                        <a:pt x="19" y="369"/>
                                      </a:lnTo>
                                      <a:lnTo>
                                        <a:pt x="24" y="374"/>
                                      </a:lnTo>
                                      <a:lnTo>
                                        <a:pt x="29" y="383"/>
                                      </a:lnTo>
                                      <a:lnTo>
                                        <a:pt x="29" y="393"/>
                                      </a:lnTo>
                                      <a:lnTo>
                                        <a:pt x="34" y="398"/>
                                      </a:lnTo>
                                      <a:lnTo>
                                        <a:pt x="43" y="417"/>
                                      </a:lnTo>
                                      <a:lnTo>
                                        <a:pt x="48" y="422"/>
                                      </a:lnTo>
                                      <a:lnTo>
                                        <a:pt x="48" y="431"/>
                                      </a:lnTo>
                                      <a:lnTo>
                                        <a:pt x="53" y="436"/>
                                      </a:lnTo>
                                      <a:lnTo>
                                        <a:pt x="53" y="441"/>
                                      </a:lnTo>
                                      <a:lnTo>
                                        <a:pt x="58" y="451"/>
                                      </a:lnTo>
                                      <a:lnTo>
                                        <a:pt x="67" y="455"/>
                                      </a:lnTo>
                                      <a:lnTo>
                                        <a:pt x="77" y="475"/>
                                      </a:lnTo>
                                      <a:lnTo>
                                        <a:pt x="82" y="479"/>
                                      </a:lnTo>
                                      <a:lnTo>
                                        <a:pt x="86" y="489"/>
                                      </a:lnTo>
                                      <a:lnTo>
                                        <a:pt x="91" y="494"/>
                                      </a:lnTo>
                                      <a:lnTo>
                                        <a:pt x="101" y="503"/>
                                      </a:lnTo>
                                      <a:lnTo>
                                        <a:pt x="106" y="513"/>
                                      </a:lnTo>
                                      <a:lnTo>
                                        <a:pt x="115" y="518"/>
                                      </a:lnTo>
                                      <a:lnTo>
                                        <a:pt x="120" y="527"/>
                                      </a:lnTo>
                                      <a:lnTo>
                                        <a:pt x="125" y="532"/>
                                      </a:lnTo>
                                      <a:lnTo>
                                        <a:pt x="135" y="542"/>
                                      </a:lnTo>
                                      <a:lnTo>
                                        <a:pt x="139" y="547"/>
                                      </a:lnTo>
                                      <a:lnTo>
                                        <a:pt x="149" y="556"/>
                                      </a:lnTo>
                                      <a:lnTo>
                                        <a:pt x="159" y="561"/>
                                      </a:lnTo>
                                      <a:lnTo>
                                        <a:pt x="163" y="571"/>
                                      </a:lnTo>
                                      <a:lnTo>
                                        <a:pt x="173" y="575"/>
                                      </a:lnTo>
                                      <a:lnTo>
                                        <a:pt x="183" y="585"/>
                                      </a:lnTo>
                                      <a:lnTo>
                                        <a:pt x="192" y="590"/>
                                      </a:lnTo>
                                      <a:lnTo>
                                        <a:pt x="197" y="594"/>
                                      </a:lnTo>
                                      <a:lnTo>
                                        <a:pt x="207" y="604"/>
                                      </a:lnTo>
                                      <a:lnTo>
                                        <a:pt x="216" y="609"/>
                                      </a:lnTo>
                                      <a:lnTo>
                                        <a:pt x="226" y="618"/>
                                      </a:lnTo>
                                      <a:lnTo>
                                        <a:pt x="245" y="628"/>
                                      </a:lnTo>
                                      <a:lnTo>
                                        <a:pt x="255" y="633"/>
                                      </a:lnTo>
                                      <a:lnTo>
                                        <a:pt x="264" y="642"/>
                                      </a:lnTo>
                                      <a:lnTo>
                                        <a:pt x="279" y="647"/>
                                      </a:lnTo>
                                      <a:lnTo>
                                        <a:pt x="298" y="657"/>
                                      </a:lnTo>
                                      <a:lnTo>
                                        <a:pt x="308" y="662"/>
                                      </a:lnTo>
                                      <a:lnTo>
                                        <a:pt x="322" y="666"/>
                                      </a:lnTo>
                                      <a:lnTo>
                                        <a:pt x="332" y="676"/>
                                      </a:lnTo>
                                      <a:lnTo>
                                        <a:pt x="346" y="681"/>
                                      </a:lnTo>
                                      <a:lnTo>
                                        <a:pt x="365" y="690"/>
                                      </a:lnTo>
                                      <a:lnTo>
                                        <a:pt x="380" y="695"/>
                                      </a:lnTo>
                                      <a:lnTo>
                                        <a:pt x="394" y="695"/>
                                      </a:lnTo>
                                      <a:lnTo>
                                        <a:pt x="404" y="700"/>
                                      </a:lnTo>
                                      <a:lnTo>
                                        <a:pt x="432" y="710"/>
                                      </a:lnTo>
                                      <a:lnTo>
                                        <a:pt x="442" y="714"/>
                                      </a:lnTo>
                                      <a:lnTo>
                                        <a:pt x="457" y="714"/>
                                      </a:lnTo>
                                      <a:lnTo>
                                        <a:pt x="471" y="719"/>
                                      </a:lnTo>
                                      <a:lnTo>
                                        <a:pt x="481" y="724"/>
                                      </a:lnTo>
                                      <a:lnTo>
                                        <a:pt x="490" y="724"/>
                                      </a:lnTo>
                                      <a:lnTo>
                                        <a:pt x="505" y="729"/>
                                      </a:lnTo>
                                      <a:lnTo>
                                        <a:pt x="519" y="729"/>
                                      </a:lnTo>
                                      <a:lnTo>
                                        <a:pt x="538" y="734"/>
                                      </a:lnTo>
                                      <a:lnTo>
                                        <a:pt x="567" y="734"/>
                                      </a:lnTo>
                                      <a:lnTo>
                                        <a:pt x="581" y="738"/>
                                      </a:lnTo>
                                      <a:lnTo>
                                        <a:pt x="634" y="738"/>
                                      </a:lnTo>
                                      <a:lnTo>
                                        <a:pt x="649" y="743"/>
                                      </a:lnTo>
                                      <a:lnTo>
                                        <a:pt x="836" y="743"/>
                                      </a:lnTo>
                                      <a:lnTo>
                                        <a:pt x="855" y="738"/>
                                      </a:lnTo>
                                      <a:lnTo>
                                        <a:pt x="951" y="738"/>
                                      </a:lnTo>
                                      <a:lnTo>
                                        <a:pt x="971" y="734"/>
                                      </a:lnTo>
                                      <a:lnTo>
                                        <a:pt x="1052" y="734"/>
                                      </a:lnTo>
                                      <a:lnTo>
                                        <a:pt x="1072" y="729"/>
                                      </a:lnTo>
                                      <a:lnTo>
                                        <a:pt x="1148" y="729"/>
                                      </a:lnTo>
                                      <a:lnTo>
                                        <a:pt x="1172" y="724"/>
                                      </a:lnTo>
                                      <a:lnTo>
                                        <a:pt x="2268" y="724"/>
                                      </a:lnTo>
                                      <a:lnTo>
                                        <a:pt x="2282" y="729"/>
                                      </a:lnTo>
                                      <a:lnTo>
                                        <a:pt x="2311" y="729"/>
                                      </a:lnTo>
                                      <a:lnTo>
                                        <a:pt x="2326" y="734"/>
                                      </a:lnTo>
                                      <a:lnTo>
                                        <a:pt x="2340" y="734"/>
                                      </a:lnTo>
                                      <a:lnTo>
                                        <a:pt x="2355" y="738"/>
                                      </a:lnTo>
                                      <a:lnTo>
                                        <a:pt x="2369" y="738"/>
                                      </a:lnTo>
                                      <a:lnTo>
                                        <a:pt x="2383" y="743"/>
                                      </a:lnTo>
                                      <a:lnTo>
                                        <a:pt x="2398" y="743"/>
                                      </a:lnTo>
                                      <a:lnTo>
                                        <a:pt x="2412" y="748"/>
                                      </a:lnTo>
                                      <a:lnTo>
                                        <a:pt x="2427" y="748"/>
                                      </a:lnTo>
                                      <a:lnTo>
                                        <a:pt x="2441" y="753"/>
                                      </a:lnTo>
                                      <a:lnTo>
                                        <a:pt x="2455" y="753"/>
                                      </a:lnTo>
                                      <a:lnTo>
                                        <a:pt x="2465" y="758"/>
                                      </a:lnTo>
                                      <a:lnTo>
                                        <a:pt x="2479" y="758"/>
                                      </a:lnTo>
                                      <a:lnTo>
                                        <a:pt x="2494" y="762"/>
                                      </a:lnTo>
                                      <a:lnTo>
                                        <a:pt x="2504" y="762"/>
                                      </a:lnTo>
                                      <a:lnTo>
                                        <a:pt x="2518" y="767"/>
                                      </a:lnTo>
                                      <a:lnTo>
                                        <a:pt x="2532" y="767"/>
                                      </a:lnTo>
                                      <a:lnTo>
                                        <a:pt x="2542" y="772"/>
                                      </a:lnTo>
                                      <a:lnTo>
                                        <a:pt x="2580" y="772"/>
                                      </a:lnTo>
                                      <a:lnTo>
                                        <a:pt x="2590" y="777"/>
                                      </a:lnTo>
                                      <a:lnTo>
                                        <a:pt x="2633" y="777"/>
                                      </a:lnTo>
                                      <a:lnTo>
                                        <a:pt x="2648" y="772"/>
                                      </a:lnTo>
                                      <a:lnTo>
                                        <a:pt x="2667" y="772"/>
                                      </a:lnTo>
                                      <a:lnTo>
                                        <a:pt x="2677" y="767"/>
                                      </a:lnTo>
                                      <a:lnTo>
                                        <a:pt x="2686" y="767"/>
                                      </a:lnTo>
                                      <a:lnTo>
                                        <a:pt x="2705" y="758"/>
                                      </a:lnTo>
                                      <a:lnTo>
                                        <a:pt x="2715" y="753"/>
                                      </a:lnTo>
                                      <a:lnTo>
                                        <a:pt x="2725" y="753"/>
                                      </a:lnTo>
                                      <a:lnTo>
                                        <a:pt x="2734" y="743"/>
                                      </a:lnTo>
                                      <a:lnTo>
                                        <a:pt x="2739" y="738"/>
                                      </a:lnTo>
                                      <a:lnTo>
                                        <a:pt x="2749" y="734"/>
                                      </a:lnTo>
                                      <a:lnTo>
                                        <a:pt x="2758" y="724"/>
                                      </a:lnTo>
                                      <a:lnTo>
                                        <a:pt x="2763" y="724"/>
                                      </a:lnTo>
                                      <a:lnTo>
                                        <a:pt x="2773" y="714"/>
                                      </a:lnTo>
                                      <a:lnTo>
                                        <a:pt x="2777" y="710"/>
                                      </a:lnTo>
                                      <a:lnTo>
                                        <a:pt x="2787" y="700"/>
                                      </a:lnTo>
                                      <a:lnTo>
                                        <a:pt x="2797" y="681"/>
                                      </a:lnTo>
                                      <a:lnTo>
                                        <a:pt x="2806" y="671"/>
                                      </a:lnTo>
                                      <a:lnTo>
                                        <a:pt x="2816" y="652"/>
                                      </a:lnTo>
                                      <a:lnTo>
                                        <a:pt x="2825" y="642"/>
                                      </a:lnTo>
                                      <a:lnTo>
                                        <a:pt x="2830" y="628"/>
                                      </a:lnTo>
                                      <a:lnTo>
                                        <a:pt x="2840" y="609"/>
                                      </a:lnTo>
                                      <a:lnTo>
                                        <a:pt x="2850" y="580"/>
                                      </a:lnTo>
                                      <a:lnTo>
                                        <a:pt x="2854" y="571"/>
                                      </a:lnTo>
                                      <a:lnTo>
                                        <a:pt x="2864" y="542"/>
                                      </a:lnTo>
                                      <a:lnTo>
                                        <a:pt x="2869" y="532"/>
                                      </a:lnTo>
                                      <a:lnTo>
                                        <a:pt x="2878" y="503"/>
                                      </a:lnTo>
                                      <a:lnTo>
                                        <a:pt x="2878" y="489"/>
                                      </a:lnTo>
                                      <a:lnTo>
                                        <a:pt x="2883" y="470"/>
                                      </a:lnTo>
                                      <a:lnTo>
                                        <a:pt x="2888" y="455"/>
                                      </a:lnTo>
                                      <a:lnTo>
                                        <a:pt x="2888" y="441"/>
                                      </a:lnTo>
                                      <a:lnTo>
                                        <a:pt x="2893" y="427"/>
                                      </a:lnTo>
                                      <a:lnTo>
                                        <a:pt x="2898" y="407"/>
                                      </a:lnTo>
                                      <a:lnTo>
                                        <a:pt x="2898" y="393"/>
                                      </a:lnTo>
                                      <a:lnTo>
                                        <a:pt x="2902" y="374"/>
                                      </a:lnTo>
                                      <a:lnTo>
                                        <a:pt x="2902" y="340"/>
                                      </a:lnTo>
                                      <a:lnTo>
                                        <a:pt x="2907" y="321"/>
                                      </a:lnTo>
                                      <a:lnTo>
                                        <a:pt x="2907" y="287"/>
                                      </a:lnTo>
                                      <a:lnTo>
                                        <a:pt x="2912" y="268"/>
                                      </a:lnTo>
                                      <a:lnTo>
                                        <a:pt x="2912" y="57"/>
                                      </a:lnTo>
                                      <a:lnTo>
                                        <a:pt x="2907" y="33"/>
                                      </a:lnTo>
                                      <a:lnTo>
                                        <a:pt x="2907" y="0"/>
                                      </a:lnTo>
                                      <a:lnTo>
                                        <a:pt x="53"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57" name="Freeform 3546"/>
                              <wps:cNvSpPr>
                                <a:spLocks/>
                              </wps:cNvSpPr>
                              <wps:spPr bwMode="auto">
                                <a:xfrm>
                                  <a:off x="301625" y="1021080"/>
                                  <a:ext cx="1209675" cy="323215"/>
                                </a:xfrm>
                                <a:custGeom>
                                  <a:avLst/>
                                  <a:gdLst>
                                    <a:gd name="T0" fmla="*/ 34 w 2927"/>
                                    <a:gd name="T1" fmla="*/ 67 h 782"/>
                                    <a:gd name="T2" fmla="*/ 5 w 2927"/>
                                    <a:gd name="T3" fmla="*/ 196 h 782"/>
                                    <a:gd name="T4" fmla="*/ 5 w 2927"/>
                                    <a:gd name="T5" fmla="*/ 302 h 782"/>
                                    <a:gd name="T6" fmla="*/ 24 w 2927"/>
                                    <a:gd name="T7" fmla="*/ 369 h 782"/>
                                    <a:gd name="T8" fmla="*/ 48 w 2927"/>
                                    <a:gd name="T9" fmla="*/ 432 h 782"/>
                                    <a:gd name="T10" fmla="*/ 72 w 2927"/>
                                    <a:gd name="T11" fmla="*/ 465 h 782"/>
                                    <a:gd name="T12" fmla="*/ 135 w 2927"/>
                                    <a:gd name="T13" fmla="*/ 542 h 782"/>
                                    <a:gd name="T14" fmla="*/ 202 w 2927"/>
                                    <a:gd name="T15" fmla="*/ 599 h 782"/>
                                    <a:gd name="T16" fmla="*/ 337 w 2927"/>
                                    <a:gd name="T17" fmla="*/ 681 h 782"/>
                                    <a:gd name="T18" fmla="*/ 409 w 2927"/>
                                    <a:gd name="T19" fmla="*/ 710 h 782"/>
                                    <a:gd name="T20" fmla="*/ 534 w 2927"/>
                                    <a:gd name="T21" fmla="*/ 739 h 782"/>
                                    <a:gd name="T22" fmla="*/ 913 w 2927"/>
                                    <a:gd name="T23" fmla="*/ 748 h 782"/>
                                    <a:gd name="T24" fmla="*/ 1139 w 2927"/>
                                    <a:gd name="T25" fmla="*/ 739 h 782"/>
                                    <a:gd name="T26" fmla="*/ 2249 w 2927"/>
                                    <a:gd name="T27" fmla="*/ 729 h 782"/>
                                    <a:gd name="T28" fmla="*/ 2355 w 2927"/>
                                    <a:gd name="T29" fmla="*/ 743 h 782"/>
                                    <a:gd name="T30" fmla="*/ 2437 w 2927"/>
                                    <a:gd name="T31" fmla="*/ 753 h 782"/>
                                    <a:gd name="T32" fmla="*/ 2509 w 2927"/>
                                    <a:gd name="T33" fmla="*/ 767 h 782"/>
                                    <a:gd name="T34" fmla="*/ 2576 w 2927"/>
                                    <a:gd name="T35" fmla="*/ 782 h 782"/>
                                    <a:gd name="T36" fmla="*/ 2715 w 2927"/>
                                    <a:gd name="T37" fmla="*/ 767 h 782"/>
                                    <a:gd name="T38" fmla="*/ 2845 w 2927"/>
                                    <a:gd name="T39" fmla="*/ 628 h 782"/>
                                    <a:gd name="T40" fmla="*/ 2879 w 2927"/>
                                    <a:gd name="T41" fmla="*/ 537 h 782"/>
                                    <a:gd name="T42" fmla="*/ 2908 w 2927"/>
                                    <a:gd name="T43" fmla="*/ 403 h 782"/>
                                    <a:gd name="T44" fmla="*/ 2922 w 2927"/>
                                    <a:gd name="T45" fmla="*/ 249 h 782"/>
                                    <a:gd name="T46" fmla="*/ 2922 w 2927"/>
                                    <a:gd name="T47" fmla="*/ 0 h 782"/>
                                    <a:gd name="T48" fmla="*/ 63 w 2927"/>
                                    <a:gd name="T49" fmla="*/ 9 h 782"/>
                                    <a:gd name="T50" fmla="*/ 2917 w 2927"/>
                                    <a:gd name="T51" fmla="*/ 101 h 782"/>
                                    <a:gd name="T52" fmla="*/ 2908 w 2927"/>
                                    <a:gd name="T53" fmla="*/ 331 h 782"/>
                                    <a:gd name="T54" fmla="*/ 2888 w 2927"/>
                                    <a:gd name="T55" fmla="*/ 475 h 782"/>
                                    <a:gd name="T56" fmla="*/ 2850 w 2927"/>
                                    <a:gd name="T57" fmla="*/ 585 h 782"/>
                                    <a:gd name="T58" fmla="*/ 2744 w 2927"/>
                                    <a:gd name="T59" fmla="*/ 743 h 782"/>
                                    <a:gd name="T60" fmla="*/ 2672 w 2927"/>
                                    <a:gd name="T61" fmla="*/ 767 h 782"/>
                                    <a:gd name="T62" fmla="*/ 2542 w 2927"/>
                                    <a:gd name="T63" fmla="*/ 767 h 782"/>
                                    <a:gd name="T64" fmla="*/ 2470 w 2927"/>
                                    <a:gd name="T65" fmla="*/ 753 h 782"/>
                                    <a:gd name="T66" fmla="*/ 2398 w 2927"/>
                                    <a:gd name="T67" fmla="*/ 739 h 782"/>
                                    <a:gd name="T68" fmla="*/ 2312 w 2927"/>
                                    <a:gd name="T69" fmla="*/ 724 h 782"/>
                                    <a:gd name="T70" fmla="*/ 2206 w 2927"/>
                                    <a:gd name="T71" fmla="*/ 724 h 782"/>
                                    <a:gd name="T72" fmla="*/ 1053 w 2927"/>
                                    <a:gd name="T73" fmla="*/ 729 h 782"/>
                                    <a:gd name="T74" fmla="*/ 601 w 2927"/>
                                    <a:gd name="T75" fmla="*/ 739 h 782"/>
                                    <a:gd name="T76" fmla="*/ 510 w 2927"/>
                                    <a:gd name="T77" fmla="*/ 724 h 782"/>
                                    <a:gd name="T78" fmla="*/ 390 w 2927"/>
                                    <a:gd name="T79" fmla="*/ 691 h 782"/>
                                    <a:gd name="T80" fmla="*/ 322 w 2927"/>
                                    <a:gd name="T81" fmla="*/ 662 h 782"/>
                                    <a:gd name="T82" fmla="*/ 197 w 2927"/>
                                    <a:gd name="T83" fmla="*/ 580 h 782"/>
                                    <a:gd name="T84" fmla="*/ 135 w 2927"/>
                                    <a:gd name="T85" fmla="*/ 518 h 782"/>
                                    <a:gd name="T86" fmla="*/ 72 w 2927"/>
                                    <a:gd name="T87" fmla="*/ 446 h 782"/>
                                    <a:gd name="T88" fmla="*/ 53 w 2927"/>
                                    <a:gd name="T89" fmla="*/ 417 h 782"/>
                                    <a:gd name="T90" fmla="*/ 34 w 2927"/>
                                    <a:gd name="T91" fmla="*/ 369 h 782"/>
                                    <a:gd name="T92" fmla="*/ 15 w 2927"/>
                                    <a:gd name="T93" fmla="*/ 302 h 782"/>
                                    <a:gd name="T94" fmla="*/ 15 w 2927"/>
                                    <a:gd name="T95" fmla="*/ 196 h 782"/>
                                    <a:gd name="T96" fmla="*/ 44 w 2927"/>
                                    <a:gd name="T97" fmla="*/ 67 h 782"/>
                                    <a:gd name="T98" fmla="*/ 58 w 2927"/>
                                    <a:gd name="T99"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2927" h="782">
                                      <a:moveTo>
                                        <a:pt x="58" y="0"/>
                                      </a:moveTo>
                                      <a:lnTo>
                                        <a:pt x="48" y="19"/>
                                      </a:lnTo>
                                      <a:lnTo>
                                        <a:pt x="39" y="48"/>
                                      </a:lnTo>
                                      <a:lnTo>
                                        <a:pt x="34" y="67"/>
                                      </a:lnTo>
                                      <a:lnTo>
                                        <a:pt x="10" y="139"/>
                                      </a:lnTo>
                                      <a:lnTo>
                                        <a:pt x="10" y="153"/>
                                      </a:lnTo>
                                      <a:lnTo>
                                        <a:pt x="5" y="168"/>
                                      </a:lnTo>
                                      <a:lnTo>
                                        <a:pt x="5" y="196"/>
                                      </a:lnTo>
                                      <a:lnTo>
                                        <a:pt x="0" y="211"/>
                                      </a:lnTo>
                                      <a:lnTo>
                                        <a:pt x="0" y="264"/>
                                      </a:lnTo>
                                      <a:lnTo>
                                        <a:pt x="5" y="278"/>
                                      </a:lnTo>
                                      <a:lnTo>
                                        <a:pt x="5" y="302"/>
                                      </a:lnTo>
                                      <a:lnTo>
                                        <a:pt x="10" y="316"/>
                                      </a:lnTo>
                                      <a:lnTo>
                                        <a:pt x="10" y="331"/>
                                      </a:lnTo>
                                      <a:lnTo>
                                        <a:pt x="15" y="340"/>
                                      </a:lnTo>
                                      <a:lnTo>
                                        <a:pt x="24" y="369"/>
                                      </a:lnTo>
                                      <a:lnTo>
                                        <a:pt x="29" y="379"/>
                                      </a:lnTo>
                                      <a:lnTo>
                                        <a:pt x="34" y="393"/>
                                      </a:lnTo>
                                      <a:lnTo>
                                        <a:pt x="39" y="403"/>
                                      </a:lnTo>
                                      <a:lnTo>
                                        <a:pt x="48" y="432"/>
                                      </a:lnTo>
                                      <a:lnTo>
                                        <a:pt x="58" y="446"/>
                                      </a:lnTo>
                                      <a:lnTo>
                                        <a:pt x="58" y="441"/>
                                      </a:lnTo>
                                      <a:lnTo>
                                        <a:pt x="63" y="456"/>
                                      </a:lnTo>
                                      <a:lnTo>
                                        <a:pt x="72" y="465"/>
                                      </a:lnTo>
                                      <a:lnTo>
                                        <a:pt x="77" y="475"/>
                                      </a:lnTo>
                                      <a:lnTo>
                                        <a:pt x="87" y="489"/>
                                      </a:lnTo>
                                      <a:lnTo>
                                        <a:pt x="125" y="528"/>
                                      </a:lnTo>
                                      <a:lnTo>
                                        <a:pt x="135" y="542"/>
                                      </a:lnTo>
                                      <a:lnTo>
                                        <a:pt x="164" y="571"/>
                                      </a:lnTo>
                                      <a:lnTo>
                                        <a:pt x="178" y="580"/>
                                      </a:lnTo>
                                      <a:lnTo>
                                        <a:pt x="188" y="590"/>
                                      </a:lnTo>
                                      <a:lnTo>
                                        <a:pt x="202" y="599"/>
                                      </a:lnTo>
                                      <a:lnTo>
                                        <a:pt x="212" y="609"/>
                                      </a:lnTo>
                                      <a:lnTo>
                                        <a:pt x="303" y="667"/>
                                      </a:lnTo>
                                      <a:lnTo>
                                        <a:pt x="322" y="671"/>
                                      </a:lnTo>
                                      <a:lnTo>
                                        <a:pt x="337" y="681"/>
                                      </a:lnTo>
                                      <a:lnTo>
                                        <a:pt x="356" y="686"/>
                                      </a:lnTo>
                                      <a:lnTo>
                                        <a:pt x="370" y="695"/>
                                      </a:lnTo>
                                      <a:lnTo>
                                        <a:pt x="390" y="700"/>
                                      </a:lnTo>
                                      <a:lnTo>
                                        <a:pt x="409" y="710"/>
                                      </a:lnTo>
                                      <a:lnTo>
                                        <a:pt x="467" y="724"/>
                                      </a:lnTo>
                                      <a:lnTo>
                                        <a:pt x="491" y="734"/>
                                      </a:lnTo>
                                      <a:lnTo>
                                        <a:pt x="510" y="734"/>
                                      </a:lnTo>
                                      <a:lnTo>
                                        <a:pt x="534" y="739"/>
                                      </a:lnTo>
                                      <a:lnTo>
                                        <a:pt x="553" y="743"/>
                                      </a:lnTo>
                                      <a:lnTo>
                                        <a:pt x="577" y="743"/>
                                      </a:lnTo>
                                      <a:lnTo>
                                        <a:pt x="601" y="748"/>
                                      </a:lnTo>
                                      <a:lnTo>
                                        <a:pt x="913" y="748"/>
                                      </a:lnTo>
                                      <a:lnTo>
                                        <a:pt x="942" y="743"/>
                                      </a:lnTo>
                                      <a:lnTo>
                                        <a:pt x="1024" y="743"/>
                                      </a:lnTo>
                                      <a:lnTo>
                                        <a:pt x="1053" y="739"/>
                                      </a:lnTo>
                                      <a:lnTo>
                                        <a:pt x="1139" y="739"/>
                                      </a:lnTo>
                                      <a:lnTo>
                                        <a:pt x="1168" y="734"/>
                                      </a:lnTo>
                                      <a:lnTo>
                                        <a:pt x="2206" y="734"/>
                                      </a:lnTo>
                                      <a:lnTo>
                                        <a:pt x="2225" y="729"/>
                                      </a:lnTo>
                                      <a:lnTo>
                                        <a:pt x="2249" y="729"/>
                                      </a:lnTo>
                                      <a:lnTo>
                                        <a:pt x="2273" y="734"/>
                                      </a:lnTo>
                                      <a:lnTo>
                                        <a:pt x="2312" y="734"/>
                                      </a:lnTo>
                                      <a:lnTo>
                                        <a:pt x="2336" y="739"/>
                                      </a:lnTo>
                                      <a:lnTo>
                                        <a:pt x="2355" y="743"/>
                                      </a:lnTo>
                                      <a:lnTo>
                                        <a:pt x="2374" y="743"/>
                                      </a:lnTo>
                                      <a:lnTo>
                                        <a:pt x="2398" y="748"/>
                                      </a:lnTo>
                                      <a:lnTo>
                                        <a:pt x="2417" y="753"/>
                                      </a:lnTo>
                                      <a:lnTo>
                                        <a:pt x="2437" y="753"/>
                                      </a:lnTo>
                                      <a:lnTo>
                                        <a:pt x="2456" y="758"/>
                                      </a:lnTo>
                                      <a:lnTo>
                                        <a:pt x="2470" y="763"/>
                                      </a:lnTo>
                                      <a:lnTo>
                                        <a:pt x="2489" y="767"/>
                                      </a:lnTo>
                                      <a:lnTo>
                                        <a:pt x="2509" y="767"/>
                                      </a:lnTo>
                                      <a:lnTo>
                                        <a:pt x="2528" y="772"/>
                                      </a:lnTo>
                                      <a:lnTo>
                                        <a:pt x="2542" y="777"/>
                                      </a:lnTo>
                                      <a:lnTo>
                                        <a:pt x="2562" y="777"/>
                                      </a:lnTo>
                                      <a:lnTo>
                                        <a:pt x="2576" y="782"/>
                                      </a:lnTo>
                                      <a:lnTo>
                                        <a:pt x="2658" y="782"/>
                                      </a:lnTo>
                                      <a:lnTo>
                                        <a:pt x="2672" y="777"/>
                                      </a:lnTo>
                                      <a:lnTo>
                                        <a:pt x="2687" y="777"/>
                                      </a:lnTo>
                                      <a:lnTo>
                                        <a:pt x="2715" y="767"/>
                                      </a:lnTo>
                                      <a:lnTo>
                                        <a:pt x="2730" y="758"/>
                                      </a:lnTo>
                                      <a:lnTo>
                                        <a:pt x="2744" y="753"/>
                                      </a:lnTo>
                                      <a:lnTo>
                                        <a:pt x="2778" y="734"/>
                                      </a:lnTo>
                                      <a:lnTo>
                                        <a:pt x="2845" y="628"/>
                                      </a:lnTo>
                                      <a:lnTo>
                                        <a:pt x="2850" y="609"/>
                                      </a:lnTo>
                                      <a:lnTo>
                                        <a:pt x="2860" y="595"/>
                                      </a:lnTo>
                                      <a:lnTo>
                                        <a:pt x="2869" y="576"/>
                                      </a:lnTo>
                                      <a:lnTo>
                                        <a:pt x="2879" y="537"/>
                                      </a:lnTo>
                                      <a:lnTo>
                                        <a:pt x="2888" y="513"/>
                                      </a:lnTo>
                                      <a:lnTo>
                                        <a:pt x="2898" y="475"/>
                                      </a:lnTo>
                                      <a:lnTo>
                                        <a:pt x="2908" y="427"/>
                                      </a:lnTo>
                                      <a:lnTo>
                                        <a:pt x="2908" y="403"/>
                                      </a:lnTo>
                                      <a:lnTo>
                                        <a:pt x="2917" y="355"/>
                                      </a:lnTo>
                                      <a:lnTo>
                                        <a:pt x="2917" y="331"/>
                                      </a:lnTo>
                                      <a:lnTo>
                                        <a:pt x="2922" y="302"/>
                                      </a:lnTo>
                                      <a:lnTo>
                                        <a:pt x="2922" y="249"/>
                                      </a:lnTo>
                                      <a:lnTo>
                                        <a:pt x="2927" y="220"/>
                                      </a:lnTo>
                                      <a:lnTo>
                                        <a:pt x="2927" y="101"/>
                                      </a:lnTo>
                                      <a:lnTo>
                                        <a:pt x="2922" y="67"/>
                                      </a:lnTo>
                                      <a:lnTo>
                                        <a:pt x="2922" y="0"/>
                                      </a:lnTo>
                                      <a:lnTo>
                                        <a:pt x="63" y="0"/>
                                      </a:lnTo>
                                      <a:lnTo>
                                        <a:pt x="58" y="0"/>
                                      </a:lnTo>
                                      <a:lnTo>
                                        <a:pt x="68" y="9"/>
                                      </a:lnTo>
                                      <a:lnTo>
                                        <a:pt x="63" y="9"/>
                                      </a:lnTo>
                                      <a:lnTo>
                                        <a:pt x="2917" y="9"/>
                                      </a:lnTo>
                                      <a:lnTo>
                                        <a:pt x="2912" y="5"/>
                                      </a:lnTo>
                                      <a:lnTo>
                                        <a:pt x="2912" y="67"/>
                                      </a:lnTo>
                                      <a:lnTo>
                                        <a:pt x="2917" y="101"/>
                                      </a:lnTo>
                                      <a:lnTo>
                                        <a:pt x="2917" y="220"/>
                                      </a:lnTo>
                                      <a:lnTo>
                                        <a:pt x="2912" y="249"/>
                                      </a:lnTo>
                                      <a:lnTo>
                                        <a:pt x="2912" y="302"/>
                                      </a:lnTo>
                                      <a:lnTo>
                                        <a:pt x="2908" y="331"/>
                                      </a:lnTo>
                                      <a:lnTo>
                                        <a:pt x="2908" y="355"/>
                                      </a:lnTo>
                                      <a:lnTo>
                                        <a:pt x="2898" y="403"/>
                                      </a:lnTo>
                                      <a:lnTo>
                                        <a:pt x="2898" y="427"/>
                                      </a:lnTo>
                                      <a:lnTo>
                                        <a:pt x="2888" y="475"/>
                                      </a:lnTo>
                                      <a:lnTo>
                                        <a:pt x="2879" y="513"/>
                                      </a:lnTo>
                                      <a:lnTo>
                                        <a:pt x="2869" y="537"/>
                                      </a:lnTo>
                                      <a:lnTo>
                                        <a:pt x="2860" y="576"/>
                                      </a:lnTo>
                                      <a:lnTo>
                                        <a:pt x="2850" y="585"/>
                                      </a:lnTo>
                                      <a:lnTo>
                                        <a:pt x="2840" y="609"/>
                                      </a:lnTo>
                                      <a:lnTo>
                                        <a:pt x="2835" y="628"/>
                                      </a:lnTo>
                                      <a:lnTo>
                                        <a:pt x="2768" y="724"/>
                                      </a:lnTo>
                                      <a:lnTo>
                                        <a:pt x="2744" y="743"/>
                                      </a:lnTo>
                                      <a:lnTo>
                                        <a:pt x="2730" y="748"/>
                                      </a:lnTo>
                                      <a:lnTo>
                                        <a:pt x="2715" y="758"/>
                                      </a:lnTo>
                                      <a:lnTo>
                                        <a:pt x="2687" y="767"/>
                                      </a:lnTo>
                                      <a:lnTo>
                                        <a:pt x="2672" y="767"/>
                                      </a:lnTo>
                                      <a:lnTo>
                                        <a:pt x="2658" y="772"/>
                                      </a:lnTo>
                                      <a:lnTo>
                                        <a:pt x="2576" y="772"/>
                                      </a:lnTo>
                                      <a:lnTo>
                                        <a:pt x="2562" y="767"/>
                                      </a:lnTo>
                                      <a:lnTo>
                                        <a:pt x="2542" y="767"/>
                                      </a:lnTo>
                                      <a:lnTo>
                                        <a:pt x="2528" y="763"/>
                                      </a:lnTo>
                                      <a:lnTo>
                                        <a:pt x="2509" y="758"/>
                                      </a:lnTo>
                                      <a:lnTo>
                                        <a:pt x="2489" y="758"/>
                                      </a:lnTo>
                                      <a:lnTo>
                                        <a:pt x="2470" y="753"/>
                                      </a:lnTo>
                                      <a:lnTo>
                                        <a:pt x="2456" y="748"/>
                                      </a:lnTo>
                                      <a:lnTo>
                                        <a:pt x="2437" y="743"/>
                                      </a:lnTo>
                                      <a:lnTo>
                                        <a:pt x="2417" y="743"/>
                                      </a:lnTo>
                                      <a:lnTo>
                                        <a:pt x="2398" y="739"/>
                                      </a:lnTo>
                                      <a:lnTo>
                                        <a:pt x="2374" y="734"/>
                                      </a:lnTo>
                                      <a:lnTo>
                                        <a:pt x="2355" y="734"/>
                                      </a:lnTo>
                                      <a:lnTo>
                                        <a:pt x="2336" y="729"/>
                                      </a:lnTo>
                                      <a:lnTo>
                                        <a:pt x="2312" y="724"/>
                                      </a:lnTo>
                                      <a:lnTo>
                                        <a:pt x="2273" y="724"/>
                                      </a:lnTo>
                                      <a:lnTo>
                                        <a:pt x="2249" y="719"/>
                                      </a:lnTo>
                                      <a:lnTo>
                                        <a:pt x="2225" y="719"/>
                                      </a:lnTo>
                                      <a:lnTo>
                                        <a:pt x="2206" y="724"/>
                                      </a:lnTo>
                                      <a:lnTo>
                                        <a:pt x="1346" y="724"/>
                                      </a:lnTo>
                                      <a:lnTo>
                                        <a:pt x="1168" y="724"/>
                                      </a:lnTo>
                                      <a:lnTo>
                                        <a:pt x="1139" y="729"/>
                                      </a:lnTo>
                                      <a:lnTo>
                                        <a:pt x="1053" y="729"/>
                                      </a:lnTo>
                                      <a:lnTo>
                                        <a:pt x="1024" y="734"/>
                                      </a:lnTo>
                                      <a:lnTo>
                                        <a:pt x="942" y="734"/>
                                      </a:lnTo>
                                      <a:lnTo>
                                        <a:pt x="913" y="739"/>
                                      </a:lnTo>
                                      <a:lnTo>
                                        <a:pt x="601" y="739"/>
                                      </a:lnTo>
                                      <a:lnTo>
                                        <a:pt x="577" y="734"/>
                                      </a:lnTo>
                                      <a:lnTo>
                                        <a:pt x="553" y="734"/>
                                      </a:lnTo>
                                      <a:lnTo>
                                        <a:pt x="534" y="729"/>
                                      </a:lnTo>
                                      <a:lnTo>
                                        <a:pt x="510" y="724"/>
                                      </a:lnTo>
                                      <a:lnTo>
                                        <a:pt x="491" y="724"/>
                                      </a:lnTo>
                                      <a:lnTo>
                                        <a:pt x="467" y="715"/>
                                      </a:lnTo>
                                      <a:lnTo>
                                        <a:pt x="409" y="700"/>
                                      </a:lnTo>
                                      <a:lnTo>
                                        <a:pt x="390" y="691"/>
                                      </a:lnTo>
                                      <a:lnTo>
                                        <a:pt x="370" y="686"/>
                                      </a:lnTo>
                                      <a:lnTo>
                                        <a:pt x="356" y="676"/>
                                      </a:lnTo>
                                      <a:lnTo>
                                        <a:pt x="337" y="671"/>
                                      </a:lnTo>
                                      <a:lnTo>
                                        <a:pt x="322" y="662"/>
                                      </a:lnTo>
                                      <a:lnTo>
                                        <a:pt x="303" y="657"/>
                                      </a:lnTo>
                                      <a:lnTo>
                                        <a:pt x="221" y="599"/>
                                      </a:lnTo>
                                      <a:lnTo>
                                        <a:pt x="212" y="590"/>
                                      </a:lnTo>
                                      <a:lnTo>
                                        <a:pt x="197" y="580"/>
                                      </a:lnTo>
                                      <a:lnTo>
                                        <a:pt x="188" y="571"/>
                                      </a:lnTo>
                                      <a:lnTo>
                                        <a:pt x="173" y="561"/>
                                      </a:lnTo>
                                      <a:lnTo>
                                        <a:pt x="145" y="532"/>
                                      </a:lnTo>
                                      <a:lnTo>
                                        <a:pt x="135" y="518"/>
                                      </a:lnTo>
                                      <a:lnTo>
                                        <a:pt x="96" y="480"/>
                                      </a:lnTo>
                                      <a:lnTo>
                                        <a:pt x="87" y="465"/>
                                      </a:lnTo>
                                      <a:lnTo>
                                        <a:pt x="82" y="456"/>
                                      </a:lnTo>
                                      <a:lnTo>
                                        <a:pt x="72" y="446"/>
                                      </a:lnTo>
                                      <a:lnTo>
                                        <a:pt x="68" y="441"/>
                                      </a:lnTo>
                                      <a:lnTo>
                                        <a:pt x="68" y="436"/>
                                      </a:lnTo>
                                      <a:lnTo>
                                        <a:pt x="58" y="422"/>
                                      </a:lnTo>
                                      <a:lnTo>
                                        <a:pt x="53" y="417"/>
                                      </a:lnTo>
                                      <a:lnTo>
                                        <a:pt x="48" y="403"/>
                                      </a:lnTo>
                                      <a:lnTo>
                                        <a:pt x="44" y="393"/>
                                      </a:lnTo>
                                      <a:lnTo>
                                        <a:pt x="39" y="379"/>
                                      </a:lnTo>
                                      <a:lnTo>
                                        <a:pt x="34" y="369"/>
                                      </a:lnTo>
                                      <a:lnTo>
                                        <a:pt x="24" y="340"/>
                                      </a:lnTo>
                                      <a:lnTo>
                                        <a:pt x="20" y="331"/>
                                      </a:lnTo>
                                      <a:lnTo>
                                        <a:pt x="20" y="316"/>
                                      </a:lnTo>
                                      <a:lnTo>
                                        <a:pt x="15" y="302"/>
                                      </a:lnTo>
                                      <a:lnTo>
                                        <a:pt x="15" y="278"/>
                                      </a:lnTo>
                                      <a:lnTo>
                                        <a:pt x="10" y="264"/>
                                      </a:lnTo>
                                      <a:lnTo>
                                        <a:pt x="10" y="211"/>
                                      </a:lnTo>
                                      <a:lnTo>
                                        <a:pt x="15" y="196"/>
                                      </a:lnTo>
                                      <a:lnTo>
                                        <a:pt x="15" y="168"/>
                                      </a:lnTo>
                                      <a:lnTo>
                                        <a:pt x="20" y="153"/>
                                      </a:lnTo>
                                      <a:lnTo>
                                        <a:pt x="20" y="139"/>
                                      </a:lnTo>
                                      <a:lnTo>
                                        <a:pt x="44" y="67"/>
                                      </a:lnTo>
                                      <a:lnTo>
                                        <a:pt x="48" y="48"/>
                                      </a:lnTo>
                                      <a:lnTo>
                                        <a:pt x="58" y="19"/>
                                      </a:lnTo>
                                      <a:lnTo>
                                        <a:pt x="68" y="9"/>
                                      </a:lnTo>
                                      <a:lnTo>
                                        <a:pt x="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58" name="Freeform 3547"/>
                              <wps:cNvSpPr>
                                <a:spLocks/>
                              </wps:cNvSpPr>
                              <wps:spPr bwMode="auto">
                                <a:xfrm>
                                  <a:off x="678815" y="1024890"/>
                                  <a:ext cx="357505" cy="61595"/>
                                </a:xfrm>
                                <a:custGeom>
                                  <a:avLst/>
                                  <a:gdLst>
                                    <a:gd name="T0" fmla="*/ 0 w 180"/>
                                    <a:gd name="T1" fmla="*/ 0 h 31"/>
                                    <a:gd name="T2" fmla="*/ 91 w 180"/>
                                    <a:gd name="T3" fmla="*/ 31 h 31"/>
                                    <a:gd name="T4" fmla="*/ 180 w 180"/>
                                    <a:gd name="T5" fmla="*/ 0 h 31"/>
                                    <a:gd name="T6" fmla="*/ 0 w 180"/>
                                    <a:gd name="T7" fmla="*/ 0 h 31"/>
                                  </a:gdLst>
                                  <a:ahLst/>
                                  <a:cxnLst>
                                    <a:cxn ang="0">
                                      <a:pos x="T0" y="T1"/>
                                    </a:cxn>
                                    <a:cxn ang="0">
                                      <a:pos x="T2" y="T3"/>
                                    </a:cxn>
                                    <a:cxn ang="0">
                                      <a:pos x="T4" y="T5"/>
                                    </a:cxn>
                                    <a:cxn ang="0">
                                      <a:pos x="T6" y="T7"/>
                                    </a:cxn>
                                  </a:cxnLst>
                                  <a:rect l="0" t="0" r="r" b="b"/>
                                  <a:pathLst>
                                    <a:path w="180" h="31">
                                      <a:moveTo>
                                        <a:pt x="0" y="0"/>
                                      </a:moveTo>
                                      <a:cubicBezTo>
                                        <a:pt x="26" y="20"/>
                                        <a:pt x="58" y="31"/>
                                        <a:pt x="91" y="31"/>
                                      </a:cubicBezTo>
                                      <a:cubicBezTo>
                                        <a:pt x="123" y="30"/>
                                        <a:pt x="154" y="20"/>
                                        <a:pt x="180" y="0"/>
                                      </a:cubicBez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59" name="Freeform 3548"/>
                              <wps:cNvSpPr>
                                <a:spLocks/>
                              </wps:cNvSpPr>
                              <wps:spPr bwMode="auto">
                                <a:xfrm>
                                  <a:off x="677545" y="1021080"/>
                                  <a:ext cx="360680" cy="67310"/>
                                </a:xfrm>
                                <a:custGeom>
                                  <a:avLst/>
                                  <a:gdLst>
                                    <a:gd name="T0" fmla="*/ 4 w 874"/>
                                    <a:gd name="T1" fmla="*/ 0 h 163"/>
                                    <a:gd name="T2" fmla="*/ 0 w 874"/>
                                    <a:gd name="T3" fmla="*/ 14 h 163"/>
                                    <a:gd name="T4" fmla="*/ 14 w 874"/>
                                    <a:gd name="T5" fmla="*/ 24 h 163"/>
                                    <a:gd name="T6" fmla="*/ 38 w 874"/>
                                    <a:gd name="T7" fmla="*/ 43 h 163"/>
                                    <a:gd name="T8" fmla="*/ 62 w 874"/>
                                    <a:gd name="T9" fmla="*/ 57 h 163"/>
                                    <a:gd name="T10" fmla="*/ 86 w 874"/>
                                    <a:gd name="T11" fmla="*/ 72 h 163"/>
                                    <a:gd name="T12" fmla="*/ 115 w 874"/>
                                    <a:gd name="T13" fmla="*/ 86 h 163"/>
                                    <a:gd name="T14" fmla="*/ 139 w 874"/>
                                    <a:gd name="T15" fmla="*/ 101 h 163"/>
                                    <a:gd name="T16" fmla="*/ 163 w 874"/>
                                    <a:gd name="T17" fmla="*/ 110 h 163"/>
                                    <a:gd name="T18" fmla="*/ 201 w 874"/>
                                    <a:gd name="T19" fmla="*/ 125 h 163"/>
                                    <a:gd name="T20" fmla="*/ 264 w 874"/>
                                    <a:gd name="T21" fmla="*/ 139 h 163"/>
                                    <a:gd name="T22" fmla="*/ 288 w 874"/>
                                    <a:gd name="T23" fmla="*/ 149 h 163"/>
                                    <a:gd name="T24" fmla="*/ 317 w 874"/>
                                    <a:gd name="T25" fmla="*/ 153 h 163"/>
                                    <a:gd name="T26" fmla="*/ 360 w 874"/>
                                    <a:gd name="T27" fmla="*/ 158 h 163"/>
                                    <a:gd name="T28" fmla="*/ 437 w 874"/>
                                    <a:gd name="T29" fmla="*/ 163 h 163"/>
                                    <a:gd name="T30" fmla="*/ 451 w 874"/>
                                    <a:gd name="T31" fmla="*/ 158 h 163"/>
                                    <a:gd name="T32" fmla="*/ 523 w 874"/>
                                    <a:gd name="T33" fmla="*/ 153 h 163"/>
                                    <a:gd name="T34" fmla="*/ 567 w 874"/>
                                    <a:gd name="T35" fmla="*/ 149 h 163"/>
                                    <a:gd name="T36" fmla="*/ 600 w 874"/>
                                    <a:gd name="T37" fmla="*/ 144 h 163"/>
                                    <a:gd name="T38" fmla="*/ 619 w 874"/>
                                    <a:gd name="T39" fmla="*/ 139 h 163"/>
                                    <a:gd name="T40" fmla="*/ 677 w 874"/>
                                    <a:gd name="T41" fmla="*/ 120 h 163"/>
                                    <a:gd name="T42" fmla="*/ 716 w 874"/>
                                    <a:gd name="T43" fmla="*/ 105 h 163"/>
                                    <a:gd name="T44" fmla="*/ 744 w 874"/>
                                    <a:gd name="T45" fmla="*/ 91 h 163"/>
                                    <a:gd name="T46" fmla="*/ 768 w 874"/>
                                    <a:gd name="T47" fmla="*/ 81 h 163"/>
                                    <a:gd name="T48" fmla="*/ 792 w 874"/>
                                    <a:gd name="T49" fmla="*/ 67 h 163"/>
                                    <a:gd name="T50" fmla="*/ 816 w 874"/>
                                    <a:gd name="T51" fmla="*/ 53 h 163"/>
                                    <a:gd name="T52" fmla="*/ 840 w 874"/>
                                    <a:gd name="T53" fmla="*/ 33 h 163"/>
                                    <a:gd name="T54" fmla="*/ 869 w 874"/>
                                    <a:gd name="T55" fmla="*/ 19 h 163"/>
                                    <a:gd name="T56" fmla="*/ 874 w 874"/>
                                    <a:gd name="T57" fmla="*/ 5 h 163"/>
                                    <a:gd name="T58" fmla="*/ 860 w 874"/>
                                    <a:gd name="T59" fmla="*/ 0 h 163"/>
                                    <a:gd name="T60" fmla="*/ 831 w 874"/>
                                    <a:gd name="T61" fmla="*/ 14 h 163"/>
                                    <a:gd name="T62" fmla="*/ 807 w 874"/>
                                    <a:gd name="T63" fmla="*/ 33 h 163"/>
                                    <a:gd name="T64" fmla="*/ 783 w 874"/>
                                    <a:gd name="T65" fmla="*/ 48 h 163"/>
                                    <a:gd name="T66" fmla="*/ 759 w 874"/>
                                    <a:gd name="T67" fmla="*/ 62 h 163"/>
                                    <a:gd name="T68" fmla="*/ 735 w 874"/>
                                    <a:gd name="T69" fmla="*/ 72 h 163"/>
                                    <a:gd name="T70" fmla="*/ 706 w 874"/>
                                    <a:gd name="T71" fmla="*/ 86 h 163"/>
                                    <a:gd name="T72" fmla="*/ 668 w 874"/>
                                    <a:gd name="T73" fmla="*/ 101 h 163"/>
                                    <a:gd name="T74" fmla="*/ 619 w 874"/>
                                    <a:gd name="T75" fmla="*/ 120 h 163"/>
                                    <a:gd name="T76" fmla="*/ 591 w 874"/>
                                    <a:gd name="T77" fmla="*/ 125 h 163"/>
                                    <a:gd name="T78" fmla="*/ 567 w 874"/>
                                    <a:gd name="T79" fmla="*/ 129 h 163"/>
                                    <a:gd name="T80" fmla="*/ 523 w 874"/>
                                    <a:gd name="T81" fmla="*/ 134 h 163"/>
                                    <a:gd name="T82" fmla="*/ 451 w 874"/>
                                    <a:gd name="T83" fmla="*/ 139 h 163"/>
                                    <a:gd name="T84" fmla="*/ 437 w 874"/>
                                    <a:gd name="T85" fmla="*/ 144 h 163"/>
                                    <a:gd name="T86" fmla="*/ 360 w 874"/>
                                    <a:gd name="T87" fmla="*/ 139 h 163"/>
                                    <a:gd name="T88" fmla="*/ 317 w 874"/>
                                    <a:gd name="T89" fmla="*/ 134 h 163"/>
                                    <a:gd name="T90" fmla="*/ 288 w 874"/>
                                    <a:gd name="T91" fmla="*/ 129 h 163"/>
                                    <a:gd name="T92" fmla="*/ 264 w 874"/>
                                    <a:gd name="T93" fmla="*/ 120 h 163"/>
                                    <a:gd name="T94" fmla="*/ 211 w 874"/>
                                    <a:gd name="T95" fmla="*/ 105 h 163"/>
                                    <a:gd name="T96" fmla="*/ 173 w 874"/>
                                    <a:gd name="T97" fmla="*/ 91 h 163"/>
                                    <a:gd name="T98" fmla="*/ 149 w 874"/>
                                    <a:gd name="T99" fmla="*/ 81 h 163"/>
                                    <a:gd name="T100" fmla="*/ 125 w 874"/>
                                    <a:gd name="T101" fmla="*/ 67 h 163"/>
                                    <a:gd name="T102" fmla="*/ 96 w 874"/>
                                    <a:gd name="T103" fmla="*/ 53 h 163"/>
                                    <a:gd name="T104" fmla="*/ 72 w 874"/>
                                    <a:gd name="T105" fmla="*/ 38 h 163"/>
                                    <a:gd name="T106" fmla="*/ 48 w 874"/>
                                    <a:gd name="T107" fmla="*/ 24 h 163"/>
                                    <a:gd name="T108" fmla="*/ 24 w 874"/>
                                    <a:gd name="T109" fmla="*/ 5 h 1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874" h="163">
                                      <a:moveTo>
                                        <a:pt x="14" y="0"/>
                                      </a:moveTo>
                                      <a:lnTo>
                                        <a:pt x="4" y="0"/>
                                      </a:lnTo>
                                      <a:lnTo>
                                        <a:pt x="0" y="5"/>
                                      </a:lnTo>
                                      <a:lnTo>
                                        <a:pt x="0" y="14"/>
                                      </a:lnTo>
                                      <a:lnTo>
                                        <a:pt x="4" y="19"/>
                                      </a:lnTo>
                                      <a:lnTo>
                                        <a:pt x="14" y="24"/>
                                      </a:lnTo>
                                      <a:lnTo>
                                        <a:pt x="28" y="33"/>
                                      </a:lnTo>
                                      <a:lnTo>
                                        <a:pt x="38" y="43"/>
                                      </a:lnTo>
                                      <a:lnTo>
                                        <a:pt x="52" y="53"/>
                                      </a:lnTo>
                                      <a:lnTo>
                                        <a:pt x="62" y="57"/>
                                      </a:lnTo>
                                      <a:lnTo>
                                        <a:pt x="76" y="67"/>
                                      </a:lnTo>
                                      <a:lnTo>
                                        <a:pt x="86" y="72"/>
                                      </a:lnTo>
                                      <a:lnTo>
                                        <a:pt x="100" y="81"/>
                                      </a:lnTo>
                                      <a:lnTo>
                                        <a:pt x="115" y="86"/>
                                      </a:lnTo>
                                      <a:lnTo>
                                        <a:pt x="125" y="91"/>
                                      </a:lnTo>
                                      <a:lnTo>
                                        <a:pt x="139" y="101"/>
                                      </a:lnTo>
                                      <a:lnTo>
                                        <a:pt x="153" y="105"/>
                                      </a:lnTo>
                                      <a:lnTo>
                                        <a:pt x="163" y="110"/>
                                      </a:lnTo>
                                      <a:lnTo>
                                        <a:pt x="192" y="120"/>
                                      </a:lnTo>
                                      <a:lnTo>
                                        <a:pt x="201" y="125"/>
                                      </a:lnTo>
                                      <a:lnTo>
                                        <a:pt x="249" y="139"/>
                                      </a:lnTo>
                                      <a:lnTo>
                                        <a:pt x="264" y="139"/>
                                      </a:lnTo>
                                      <a:lnTo>
                                        <a:pt x="269" y="144"/>
                                      </a:lnTo>
                                      <a:lnTo>
                                        <a:pt x="288" y="149"/>
                                      </a:lnTo>
                                      <a:lnTo>
                                        <a:pt x="302" y="149"/>
                                      </a:lnTo>
                                      <a:lnTo>
                                        <a:pt x="317" y="153"/>
                                      </a:lnTo>
                                      <a:lnTo>
                                        <a:pt x="346" y="153"/>
                                      </a:lnTo>
                                      <a:lnTo>
                                        <a:pt x="360" y="158"/>
                                      </a:lnTo>
                                      <a:lnTo>
                                        <a:pt x="418" y="158"/>
                                      </a:lnTo>
                                      <a:lnTo>
                                        <a:pt x="437" y="163"/>
                                      </a:lnTo>
                                      <a:lnTo>
                                        <a:pt x="442" y="163"/>
                                      </a:lnTo>
                                      <a:lnTo>
                                        <a:pt x="451" y="158"/>
                                      </a:lnTo>
                                      <a:lnTo>
                                        <a:pt x="509" y="158"/>
                                      </a:lnTo>
                                      <a:lnTo>
                                        <a:pt x="523" y="153"/>
                                      </a:lnTo>
                                      <a:lnTo>
                                        <a:pt x="552" y="153"/>
                                      </a:lnTo>
                                      <a:lnTo>
                                        <a:pt x="567" y="149"/>
                                      </a:lnTo>
                                      <a:lnTo>
                                        <a:pt x="581" y="149"/>
                                      </a:lnTo>
                                      <a:lnTo>
                                        <a:pt x="600" y="144"/>
                                      </a:lnTo>
                                      <a:lnTo>
                                        <a:pt x="605" y="139"/>
                                      </a:lnTo>
                                      <a:lnTo>
                                        <a:pt x="619" y="139"/>
                                      </a:lnTo>
                                      <a:lnTo>
                                        <a:pt x="668" y="125"/>
                                      </a:lnTo>
                                      <a:lnTo>
                                        <a:pt x="677" y="120"/>
                                      </a:lnTo>
                                      <a:lnTo>
                                        <a:pt x="706" y="110"/>
                                      </a:lnTo>
                                      <a:lnTo>
                                        <a:pt x="716" y="105"/>
                                      </a:lnTo>
                                      <a:lnTo>
                                        <a:pt x="730" y="101"/>
                                      </a:lnTo>
                                      <a:lnTo>
                                        <a:pt x="744" y="91"/>
                                      </a:lnTo>
                                      <a:lnTo>
                                        <a:pt x="754" y="86"/>
                                      </a:lnTo>
                                      <a:lnTo>
                                        <a:pt x="768" y="81"/>
                                      </a:lnTo>
                                      <a:lnTo>
                                        <a:pt x="783" y="72"/>
                                      </a:lnTo>
                                      <a:lnTo>
                                        <a:pt x="792" y="67"/>
                                      </a:lnTo>
                                      <a:lnTo>
                                        <a:pt x="807" y="57"/>
                                      </a:lnTo>
                                      <a:lnTo>
                                        <a:pt x="816" y="53"/>
                                      </a:lnTo>
                                      <a:lnTo>
                                        <a:pt x="831" y="43"/>
                                      </a:lnTo>
                                      <a:lnTo>
                                        <a:pt x="840" y="33"/>
                                      </a:lnTo>
                                      <a:lnTo>
                                        <a:pt x="855" y="24"/>
                                      </a:lnTo>
                                      <a:lnTo>
                                        <a:pt x="869" y="19"/>
                                      </a:lnTo>
                                      <a:lnTo>
                                        <a:pt x="874" y="14"/>
                                      </a:lnTo>
                                      <a:lnTo>
                                        <a:pt x="874" y="5"/>
                                      </a:lnTo>
                                      <a:lnTo>
                                        <a:pt x="869" y="0"/>
                                      </a:lnTo>
                                      <a:lnTo>
                                        <a:pt x="860" y="0"/>
                                      </a:lnTo>
                                      <a:lnTo>
                                        <a:pt x="845" y="5"/>
                                      </a:lnTo>
                                      <a:lnTo>
                                        <a:pt x="831" y="14"/>
                                      </a:lnTo>
                                      <a:lnTo>
                                        <a:pt x="821" y="24"/>
                                      </a:lnTo>
                                      <a:lnTo>
                                        <a:pt x="807" y="33"/>
                                      </a:lnTo>
                                      <a:lnTo>
                                        <a:pt x="797" y="38"/>
                                      </a:lnTo>
                                      <a:lnTo>
                                        <a:pt x="783" y="48"/>
                                      </a:lnTo>
                                      <a:lnTo>
                                        <a:pt x="773" y="53"/>
                                      </a:lnTo>
                                      <a:lnTo>
                                        <a:pt x="759" y="62"/>
                                      </a:lnTo>
                                      <a:lnTo>
                                        <a:pt x="744" y="67"/>
                                      </a:lnTo>
                                      <a:lnTo>
                                        <a:pt x="735" y="72"/>
                                      </a:lnTo>
                                      <a:lnTo>
                                        <a:pt x="720" y="81"/>
                                      </a:lnTo>
                                      <a:lnTo>
                                        <a:pt x="706" y="86"/>
                                      </a:lnTo>
                                      <a:lnTo>
                                        <a:pt x="696" y="91"/>
                                      </a:lnTo>
                                      <a:lnTo>
                                        <a:pt x="668" y="101"/>
                                      </a:lnTo>
                                      <a:lnTo>
                                        <a:pt x="658" y="105"/>
                                      </a:lnTo>
                                      <a:lnTo>
                                        <a:pt x="619" y="120"/>
                                      </a:lnTo>
                                      <a:lnTo>
                                        <a:pt x="605" y="120"/>
                                      </a:lnTo>
                                      <a:lnTo>
                                        <a:pt x="591" y="125"/>
                                      </a:lnTo>
                                      <a:lnTo>
                                        <a:pt x="581" y="129"/>
                                      </a:lnTo>
                                      <a:lnTo>
                                        <a:pt x="567" y="129"/>
                                      </a:lnTo>
                                      <a:lnTo>
                                        <a:pt x="552" y="134"/>
                                      </a:lnTo>
                                      <a:lnTo>
                                        <a:pt x="523" y="134"/>
                                      </a:lnTo>
                                      <a:lnTo>
                                        <a:pt x="509" y="139"/>
                                      </a:lnTo>
                                      <a:lnTo>
                                        <a:pt x="451" y="139"/>
                                      </a:lnTo>
                                      <a:lnTo>
                                        <a:pt x="432" y="144"/>
                                      </a:lnTo>
                                      <a:lnTo>
                                        <a:pt x="437" y="144"/>
                                      </a:lnTo>
                                      <a:lnTo>
                                        <a:pt x="418" y="139"/>
                                      </a:lnTo>
                                      <a:lnTo>
                                        <a:pt x="360" y="139"/>
                                      </a:lnTo>
                                      <a:lnTo>
                                        <a:pt x="346" y="134"/>
                                      </a:lnTo>
                                      <a:lnTo>
                                        <a:pt x="317" y="134"/>
                                      </a:lnTo>
                                      <a:lnTo>
                                        <a:pt x="302" y="129"/>
                                      </a:lnTo>
                                      <a:lnTo>
                                        <a:pt x="288" y="129"/>
                                      </a:lnTo>
                                      <a:lnTo>
                                        <a:pt x="278" y="125"/>
                                      </a:lnTo>
                                      <a:lnTo>
                                        <a:pt x="264" y="120"/>
                                      </a:lnTo>
                                      <a:lnTo>
                                        <a:pt x="249" y="120"/>
                                      </a:lnTo>
                                      <a:lnTo>
                                        <a:pt x="211" y="105"/>
                                      </a:lnTo>
                                      <a:lnTo>
                                        <a:pt x="201" y="101"/>
                                      </a:lnTo>
                                      <a:lnTo>
                                        <a:pt x="173" y="91"/>
                                      </a:lnTo>
                                      <a:lnTo>
                                        <a:pt x="163" y="86"/>
                                      </a:lnTo>
                                      <a:lnTo>
                                        <a:pt x="149" y="81"/>
                                      </a:lnTo>
                                      <a:lnTo>
                                        <a:pt x="134" y="72"/>
                                      </a:lnTo>
                                      <a:lnTo>
                                        <a:pt x="125" y="67"/>
                                      </a:lnTo>
                                      <a:lnTo>
                                        <a:pt x="110" y="62"/>
                                      </a:lnTo>
                                      <a:lnTo>
                                        <a:pt x="96" y="53"/>
                                      </a:lnTo>
                                      <a:lnTo>
                                        <a:pt x="86" y="48"/>
                                      </a:lnTo>
                                      <a:lnTo>
                                        <a:pt x="72" y="38"/>
                                      </a:lnTo>
                                      <a:lnTo>
                                        <a:pt x="62" y="33"/>
                                      </a:lnTo>
                                      <a:lnTo>
                                        <a:pt x="48" y="24"/>
                                      </a:lnTo>
                                      <a:lnTo>
                                        <a:pt x="38" y="14"/>
                                      </a:lnTo>
                                      <a:lnTo>
                                        <a:pt x="24" y="5"/>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60" name="Freeform 3549"/>
                              <wps:cNvSpPr>
                                <a:spLocks/>
                              </wps:cNvSpPr>
                              <wps:spPr bwMode="auto">
                                <a:xfrm>
                                  <a:off x="325755" y="1019175"/>
                                  <a:ext cx="1185545" cy="7620"/>
                                </a:xfrm>
                                <a:custGeom>
                                  <a:avLst/>
                                  <a:gdLst>
                                    <a:gd name="T0" fmla="*/ 10 w 2869"/>
                                    <a:gd name="T1" fmla="*/ 0 h 19"/>
                                    <a:gd name="T2" fmla="*/ 5 w 2869"/>
                                    <a:gd name="T3" fmla="*/ 0 h 19"/>
                                    <a:gd name="T4" fmla="*/ 5 w 2869"/>
                                    <a:gd name="T5" fmla="*/ 5 h 19"/>
                                    <a:gd name="T6" fmla="*/ 0 w 2869"/>
                                    <a:gd name="T7" fmla="*/ 5 h 19"/>
                                    <a:gd name="T8" fmla="*/ 0 w 2869"/>
                                    <a:gd name="T9" fmla="*/ 14 h 19"/>
                                    <a:gd name="T10" fmla="*/ 5 w 2869"/>
                                    <a:gd name="T11" fmla="*/ 14 h 19"/>
                                    <a:gd name="T12" fmla="*/ 5 w 2869"/>
                                    <a:gd name="T13" fmla="*/ 19 h 19"/>
                                    <a:gd name="T14" fmla="*/ 2864 w 2869"/>
                                    <a:gd name="T15" fmla="*/ 19 h 19"/>
                                    <a:gd name="T16" fmla="*/ 2864 w 2869"/>
                                    <a:gd name="T17" fmla="*/ 14 h 19"/>
                                    <a:gd name="T18" fmla="*/ 2869 w 2869"/>
                                    <a:gd name="T19" fmla="*/ 14 h 19"/>
                                    <a:gd name="T20" fmla="*/ 2869 w 2869"/>
                                    <a:gd name="T21" fmla="*/ 5 h 19"/>
                                    <a:gd name="T22" fmla="*/ 2864 w 2869"/>
                                    <a:gd name="T23" fmla="*/ 5 h 19"/>
                                    <a:gd name="T24" fmla="*/ 2864 w 2869"/>
                                    <a:gd name="T25" fmla="*/ 0 h 19"/>
                                    <a:gd name="T26" fmla="*/ 2859 w 2869"/>
                                    <a:gd name="T27" fmla="*/ 0 h 19"/>
                                    <a:gd name="T28" fmla="*/ 10 w 2869"/>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869" h="19">
                                      <a:moveTo>
                                        <a:pt x="10" y="0"/>
                                      </a:moveTo>
                                      <a:lnTo>
                                        <a:pt x="5" y="0"/>
                                      </a:lnTo>
                                      <a:lnTo>
                                        <a:pt x="5" y="5"/>
                                      </a:lnTo>
                                      <a:lnTo>
                                        <a:pt x="0" y="5"/>
                                      </a:lnTo>
                                      <a:lnTo>
                                        <a:pt x="0" y="14"/>
                                      </a:lnTo>
                                      <a:lnTo>
                                        <a:pt x="5" y="14"/>
                                      </a:lnTo>
                                      <a:lnTo>
                                        <a:pt x="5" y="19"/>
                                      </a:lnTo>
                                      <a:lnTo>
                                        <a:pt x="2864" y="19"/>
                                      </a:lnTo>
                                      <a:lnTo>
                                        <a:pt x="2864" y="14"/>
                                      </a:lnTo>
                                      <a:lnTo>
                                        <a:pt x="2869" y="14"/>
                                      </a:lnTo>
                                      <a:lnTo>
                                        <a:pt x="2869" y="5"/>
                                      </a:lnTo>
                                      <a:lnTo>
                                        <a:pt x="2864" y="5"/>
                                      </a:lnTo>
                                      <a:lnTo>
                                        <a:pt x="2864" y="0"/>
                                      </a:lnTo>
                                      <a:lnTo>
                                        <a:pt x="2859"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61" name="Rectangle 3550"/>
                              <wps:cNvSpPr>
                                <a:spLocks noChangeArrowheads="1"/>
                              </wps:cNvSpPr>
                              <wps:spPr bwMode="auto">
                                <a:xfrm>
                                  <a:off x="802005" y="828675"/>
                                  <a:ext cx="69215"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202598" w:rsidRDefault="006D2BEA" w:rsidP="00D35342">
                                    <w:pPr>
                                      <w:rPr>
                                        <w:sz w:val="14"/>
                                      </w:rPr>
                                    </w:pPr>
                                    <w:proofErr w:type="gramStart"/>
                                    <w:r w:rsidRPr="00202598">
                                      <w:rPr>
                                        <w:rFonts w:ascii="Arial" w:hAnsi="Arial" w:cs="Arial"/>
                                        <w:color w:val="000000"/>
                                        <w:szCs w:val="30"/>
                                        <w:lang w:val="en-US"/>
                                      </w:rPr>
                                      <w:t>d</w:t>
                                    </w:r>
                                    <w:proofErr w:type="gramEnd"/>
                                  </w:p>
                                </w:txbxContent>
                              </wps:txbx>
                              <wps:bodyPr rot="0" vert="horz" wrap="square" lIns="0" tIns="0" rIns="0" bIns="0" anchor="t" anchorCtr="0" upright="1">
                                <a:noAutofit/>
                              </wps:bodyPr>
                            </wps:wsp>
                            <wps:wsp>
                              <wps:cNvPr id="25962" name="Rectangle 3551"/>
                              <wps:cNvSpPr>
                                <a:spLocks noChangeArrowheads="1"/>
                              </wps:cNvSpPr>
                              <wps:spPr bwMode="auto">
                                <a:xfrm rot="16200000">
                                  <a:off x="1529715" y="1169035"/>
                                  <a:ext cx="142875" cy="69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202598" w:rsidRDefault="006D2BEA" w:rsidP="00D35342">
                                    <w:pPr>
                                      <w:rPr>
                                        <w:sz w:val="14"/>
                                      </w:rPr>
                                    </w:pPr>
                                    <w:proofErr w:type="gramStart"/>
                                    <w:r w:rsidRPr="00202598">
                                      <w:rPr>
                                        <w:rFonts w:ascii="Arial" w:hAnsi="Arial" w:cs="Arial"/>
                                        <w:color w:val="000000"/>
                                        <w:szCs w:val="30"/>
                                        <w:lang w:val="en-US"/>
                                      </w:rPr>
                                      <w:t>h</w:t>
                                    </w:r>
                                    <w:proofErr w:type="gramEnd"/>
                                  </w:p>
                                </w:txbxContent>
                              </wps:txbx>
                              <wps:bodyPr rot="0" vert="horz" wrap="square" lIns="0" tIns="0" rIns="0" bIns="0" anchor="t" anchorCtr="0" upright="1">
                                <a:noAutofit/>
                              </wps:bodyPr>
                            </wps:wsp>
                            <wps:wsp>
                              <wps:cNvPr id="25963" name="Freeform 3552"/>
                              <wps:cNvSpPr>
                                <a:spLocks/>
                              </wps:cNvSpPr>
                              <wps:spPr bwMode="auto">
                                <a:xfrm>
                                  <a:off x="833755" y="13970"/>
                                  <a:ext cx="119380" cy="240030"/>
                                </a:xfrm>
                                <a:custGeom>
                                  <a:avLst/>
                                  <a:gdLst>
                                    <a:gd name="T0" fmla="*/ 192 w 289"/>
                                    <a:gd name="T1" fmla="*/ 0 h 580"/>
                                    <a:gd name="T2" fmla="*/ 192 w 289"/>
                                    <a:gd name="T3" fmla="*/ 287 h 580"/>
                                    <a:gd name="T4" fmla="*/ 289 w 289"/>
                                    <a:gd name="T5" fmla="*/ 287 h 580"/>
                                    <a:gd name="T6" fmla="*/ 144 w 289"/>
                                    <a:gd name="T7" fmla="*/ 580 h 580"/>
                                    <a:gd name="T8" fmla="*/ 0 w 289"/>
                                    <a:gd name="T9" fmla="*/ 287 h 580"/>
                                    <a:gd name="T10" fmla="*/ 96 w 289"/>
                                    <a:gd name="T11" fmla="*/ 287 h 580"/>
                                    <a:gd name="T12" fmla="*/ 96 w 289"/>
                                    <a:gd name="T13" fmla="*/ 0 h 580"/>
                                    <a:gd name="T14" fmla="*/ 192 w 289"/>
                                    <a:gd name="T15" fmla="*/ 0 h 58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9" h="580">
                                      <a:moveTo>
                                        <a:pt x="192" y="0"/>
                                      </a:moveTo>
                                      <a:lnTo>
                                        <a:pt x="192" y="287"/>
                                      </a:lnTo>
                                      <a:lnTo>
                                        <a:pt x="289" y="287"/>
                                      </a:lnTo>
                                      <a:lnTo>
                                        <a:pt x="144" y="580"/>
                                      </a:lnTo>
                                      <a:lnTo>
                                        <a:pt x="0" y="287"/>
                                      </a:lnTo>
                                      <a:lnTo>
                                        <a:pt x="96" y="287"/>
                                      </a:lnTo>
                                      <a:lnTo>
                                        <a:pt x="96" y="0"/>
                                      </a:lnTo>
                                      <a:lnTo>
                                        <a:pt x="192"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64" name="Freeform 3553"/>
                              <wps:cNvSpPr>
                                <a:spLocks/>
                              </wps:cNvSpPr>
                              <wps:spPr bwMode="auto">
                                <a:xfrm>
                                  <a:off x="831850" y="12065"/>
                                  <a:ext cx="123190" cy="243840"/>
                                </a:xfrm>
                                <a:custGeom>
                                  <a:avLst/>
                                  <a:gdLst>
                                    <a:gd name="T0" fmla="*/ 197 w 298"/>
                                    <a:gd name="T1" fmla="*/ 9 h 590"/>
                                    <a:gd name="T2" fmla="*/ 193 w 298"/>
                                    <a:gd name="T3" fmla="*/ 5 h 590"/>
                                    <a:gd name="T4" fmla="*/ 193 w 298"/>
                                    <a:gd name="T5" fmla="*/ 297 h 590"/>
                                    <a:gd name="T6" fmla="*/ 294 w 298"/>
                                    <a:gd name="T7" fmla="*/ 297 h 590"/>
                                    <a:gd name="T8" fmla="*/ 289 w 298"/>
                                    <a:gd name="T9" fmla="*/ 292 h 590"/>
                                    <a:gd name="T10" fmla="*/ 145 w 298"/>
                                    <a:gd name="T11" fmla="*/ 585 h 590"/>
                                    <a:gd name="T12" fmla="*/ 154 w 298"/>
                                    <a:gd name="T13" fmla="*/ 585 h 590"/>
                                    <a:gd name="T14" fmla="*/ 10 w 298"/>
                                    <a:gd name="T15" fmla="*/ 292 h 590"/>
                                    <a:gd name="T16" fmla="*/ 5 w 298"/>
                                    <a:gd name="T17" fmla="*/ 297 h 590"/>
                                    <a:gd name="T18" fmla="*/ 106 w 298"/>
                                    <a:gd name="T19" fmla="*/ 297 h 590"/>
                                    <a:gd name="T20" fmla="*/ 106 w 298"/>
                                    <a:gd name="T21" fmla="*/ 5 h 590"/>
                                    <a:gd name="T22" fmla="*/ 101 w 298"/>
                                    <a:gd name="T23" fmla="*/ 9 h 590"/>
                                    <a:gd name="T24" fmla="*/ 197 w 298"/>
                                    <a:gd name="T25" fmla="*/ 9 h 590"/>
                                    <a:gd name="T26" fmla="*/ 197 w 298"/>
                                    <a:gd name="T27" fmla="*/ 0 h 590"/>
                                    <a:gd name="T28" fmla="*/ 101 w 298"/>
                                    <a:gd name="T29" fmla="*/ 0 h 590"/>
                                    <a:gd name="T30" fmla="*/ 96 w 298"/>
                                    <a:gd name="T31" fmla="*/ 0 h 590"/>
                                    <a:gd name="T32" fmla="*/ 96 w 298"/>
                                    <a:gd name="T33" fmla="*/ 5 h 590"/>
                                    <a:gd name="T34" fmla="*/ 96 w 298"/>
                                    <a:gd name="T35" fmla="*/ 292 h 590"/>
                                    <a:gd name="T36" fmla="*/ 101 w 298"/>
                                    <a:gd name="T37" fmla="*/ 288 h 590"/>
                                    <a:gd name="T38" fmla="*/ 5 w 298"/>
                                    <a:gd name="T39" fmla="*/ 288 h 590"/>
                                    <a:gd name="T40" fmla="*/ 0 w 298"/>
                                    <a:gd name="T41" fmla="*/ 288 h 590"/>
                                    <a:gd name="T42" fmla="*/ 0 w 298"/>
                                    <a:gd name="T43" fmla="*/ 292 h 590"/>
                                    <a:gd name="T44" fmla="*/ 145 w 298"/>
                                    <a:gd name="T45" fmla="*/ 585 h 590"/>
                                    <a:gd name="T46" fmla="*/ 145 w 298"/>
                                    <a:gd name="T47" fmla="*/ 590 h 590"/>
                                    <a:gd name="T48" fmla="*/ 149 w 298"/>
                                    <a:gd name="T49" fmla="*/ 590 h 590"/>
                                    <a:gd name="T50" fmla="*/ 154 w 298"/>
                                    <a:gd name="T51" fmla="*/ 590 h 590"/>
                                    <a:gd name="T52" fmla="*/ 154 w 298"/>
                                    <a:gd name="T53" fmla="*/ 585 h 590"/>
                                    <a:gd name="T54" fmla="*/ 298 w 298"/>
                                    <a:gd name="T55" fmla="*/ 292 h 590"/>
                                    <a:gd name="T56" fmla="*/ 298 w 298"/>
                                    <a:gd name="T57" fmla="*/ 288 h 590"/>
                                    <a:gd name="T58" fmla="*/ 294 w 298"/>
                                    <a:gd name="T59" fmla="*/ 288 h 590"/>
                                    <a:gd name="T60" fmla="*/ 197 w 298"/>
                                    <a:gd name="T61" fmla="*/ 288 h 590"/>
                                    <a:gd name="T62" fmla="*/ 202 w 298"/>
                                    <a:gd name="T63" fmla="*/ 292 h 590"/>
                                    <a:gd name="T64" fmla="*/ 202 w 298"/>
                                    <a:gd name="T65" fmla="*/ 5 h 590"/>
                                    <a:gd name="T66" fmla="*/ 202 w 298"/>
                                    <a:gd name="T67" fmla="*/ 0 h 590"/>
                                    <a:gd name="T68" fmla="*/ 197 w 298"/>
                                    <a:gd name="T69" fmla="*/ 0 h 590"/>
                                    <a:gd name="T70" fmla="*/ 197 w 298"/>
                                    <a:gd name="T71" fmla="*/ 9 h 5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98" h="590">
                                      <a:moveTo>
                                        <a:pt x="197" y="9"/>
                                      </a:moveTo>
                                      <a:lnTo>
                                        <a:pt x="193" y="5"/>
                                      </a:lnTo>
                                      <a:lnTo>
                                        <a:pt x="193" y="297"/>
                                      </a:lnTo>
                                      <a:lnTo>
                                        <a:pt x="294" y="297"/>
                                      </a:lnTo>
                                      <a:lnTo>
                                        <a:pt x="289" y="292"/>
                                      </a:lnTo>
                                      <a:lnTo>
                                        <a:pt x="145" y="585"/>
                                      </a:lnTo>
                                      <a:lnTo>
                                        <a:pt x="154" y="585"/>
                                      </a:lnTo>
                                      <a:lnTo>
                                        <a:pt x="10" y="292"/>
                                      </a:lnTo>
                                      <a:lnTo>
                                        <a:pt x="5" y="297"/>
                                      </a:lnTo>
                                      <a:lnTo>
                                        <a:pt x="106" y="297"/>
                                      </a:lnTo>
                                      <a:lnTo>
                                        <a:pt x="106" y="5"/>
                                      </a:lnTo>
                                      <a:lnTo>
                                        <a:pt x="101" y="9"/>
                                      </a:lnTo>
                                      <a:lnTo>
                                        <a:pt x="197" y="9"/>
                                      </a:lnTo>
                                      <a:lnTo>
                                        <a:pt x="197" y="0"/>
                                      </a:lnTo>
                                      <a:lnTo>
                                        <a:pt x="101" y="0"/>
                                      </a:lnTo>
                                      <a:lnTo>
                                        <a:pt x="96" y="0"/>
                                      </a:lnTo>
                                      <a:lnTo>
                                        <a:pt x="96" y="5"/>
                                      </a:lnTo>
                                      <a:lnTo>
                                        <a:pt x="96" y="292"/>
                                      </a:lnTo>
                                      <a:lnTo>
                                        <a:pt x="101" y="288"/>
                                      </a:lnTo>
                                      <a:lnTo>
                                        <a:pt x="5" y="288"/>
                                      </a:lnTo>
                                      <a:lnTo>
                                        <a:pt x="0" y="288"/>
                                      </a:lnTo>
                                      <a:lnTo>
                                        <a:pt x="0" y="292"/>
                                      </a:lnTo>
                                      <a:lnTo>
                                        <a:pt x="145" y="585"/>
                                      </a:lnTo>
                                      <a:lnTo>
                                        <a:pt x="145" y="590"/>
                                      </a:lnTo>
                                      <a:lnTo>
                                        <a:pt x="149" y="590"/>
                                      </a:lnTo>
                                      <a:lnTo>
                                        <a:pt x="154" y="590"/>
                                      </a:lnTo>
                                      <a:lnTo>
                                        <a:pt x="154" y="585"/>
                                      </a:lnTo>
                                      <a:lnTo>
                                        <a:pt x="298" y="292"/>
                                      </a:lnTo>
                                      <a:lnTo>
                                        <a:pt x="298" y="288"/>
                                      </a:lnTo>
                                      <a:lnTo>
                                        <a:pt x="294" y="288"/>
                                      </a:lnTo>
                                      <a:lnTo>
                                        <a:pt x="197" y="288"/>
                                      </a:lnTo>
                                      <a:lnTo>
                                        <a:pt x="202" y="292"/>
                                      </a:lnTo>
                                      <a:lnTo>
                                        <a:pt x="202" y="5"/>
                                      </a:lnTo>
                                      <a:lnTo>
                                        <a:pt x="202" y="0"/>
                                      </a:lnTo>
                                      <a:lnTo>
                                        <a:pt x="197" y="0"/>
                                      </a:lnTo>
                                      <a:lnTo>
                                        <a:pt x="197"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65" name="Rectangle 3554"/>
                              <wps:cNvSpPr>
                                <a:spLocks noChangeArrowheads="1"/>
                              </wps:cNvSpPr>
                              <wps:spPr bwMode="auto">
                                <a:xfrm>
                                  <a:off x="939165" y="0"/>
                                  <a:ext cx="7620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202598" w:rsidRDefault="006D2BEA" w:rsidP="00D35342">
                                    <w:pPr>
                                      <w:rPr>
                                        <w:sz w:val="14"/>
                                      </w:rPr>
                                    </w:pPr>
                                    <w:r w:rsidRPr="00202598">
                                      <w:rPr>
                                        <w:rFonts w:ascii="Arial" w:hAnsi="Arial" w:cs="Arial"/>
                                        <w:color w:val="000000"/>
                                        <w:szCs w:val="30"/>
                                        <w:lang w:val="en-US"/>
                                      </w:rPr>
                                      <w:t>F</w:t>
                                    </w:r>
                                  </w:p>
                                </w:txbxContent>
                              </wps:txbx>
                              <wps:bodyPr rot="0" vert="horz" wrap="square" lIns="0" tIns="0" rIns="0" bIns="0" anchor="t" anchorCtr="0" upright="1">
                                <a:noAutofit/>
                              </wps:bodyPr>
                            </wps:wsp>
                            <wps:wsp>
                              <wps:cNvPr id="25966" name="Line 3555"/>
                              <wps:cNvCnPr/>
                              <wps:spPr bwMode="auto">
                                <a:xfrm flipV="1">
                                  <a:off x="681355" y="874395"/>
                                  <a:ext cx="0" cy="9080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67" name="Line 3556"/>
                              <wps:cNvCnPr/>
                              <wps:spPr bwMode="auto">
                                <a:xfrm flipV="1">
                                  <a:off x="1036320" y="874395"/>
                                  <a:ext cx="635" cy="9080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68" name="Line 3557"/>
                              <wps:cNvCnPr/>
                              <wps:spPr bwMode="auto">
                                <a:xfrm>
                                  <a:off x="681355" y="947420"/>
                                  <a:ext cx="354965"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69" name="Freeform 3558"/>
                              <wps:cNvSpPr>
                                <a:spLocks/>
                              </wps:cNvSpPr>
                              <wps:spPr bwMode="auto">
                                <a:xfrm>
                                  <a:off x="681355" y="929640"/>
                                  <a:ext cx="37465" cy="37465"/>
                                </a:xfrm>
                                <a:custGeom>
                                  <a:avLst/>
                                  <a:gdLst>
                                    <a:gd name="T0" fmla="*/ 91 w 91"/>
                                    <a:gd name="T1" fmla="*/ 0 h 91"/>
                                    <a:gd name="T2" fmla="*/ 0 w 91"/>
                                    <a:gd name="T3" fmla="*/ 43 h 91"/>
                                    <a:gd name="T4" fmla="*/ 91 w 91"/>
                                    <a:gd name="T5" fmla="*/ 91 h 91"/>
                                    <a:gd name="T6" fmla="*/ 48 w 91"/>
                                    <a:gd name="T7" fmla="*/ 43 h 91"/>
                                    <a:gd name="T8" fmla="*/ 91 w 91"/>
                                    <a:gd name="T9" fmla="*/ 0 h 91"/>
                                  </a:gdLst>
                                  <a:ahLst/>
                                  <a:cxnLst>
                                    <a:cxn ang="0">
                                      <a:pos x="T0" y="T1"/>
                                    </a:cxn>
                                    <a:cxn ang="0">
                                      <a:pos x="T2" y="T3"/>
                                    </a:cxn>
                                    <a:cxn ang="0">
                                      <a:pos x="T4" y="T5"/>
                                    </a:cxn>
                                    <a:cxn ang="0">
                                      <a:pos x="T6" y="T7"/>
                                    </a:cxn>
                                    <a:cxn ang="0">
                                      <a:pos x="T8" y="T9"/>
                                    </a:cxn>
                                  </a:cxnLst>
                                  <a:rect l="0" t="0" r="r" b="b"/>
                                  <a:pathLst>
                                    <a:path w="91" h="91">
                                      <a:moveTo>
                                        <a:pt x="91" y="0"/>
                                      </a:moveTo>
                                      <a:lnTo>
                                        <a:pt x="0" y="43"/>
                                      </a:lnTo>
                                      <a:lnTo>
                                        <a:pt x="91" y="91"/>
                                      </a:lnTo>
                                      <a:lnTo>
                                        <a:pt x="48" y="43"/>
                                      </a:lnTo>
                                      <a:lnTo>
                                        <a:pt x="91"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5970" name="Freeform 3559"/>
                              <wps:cNvSpPr>
                                <a:spLocks/>
                              </wps:cNvSpPr>
                              <wps:spPr bwMode="auto">
                                <a:xfrm>
                                  <a:off x="998855" y="929640"/>
                                  <a:ext cx="37465" cy="37465"/>
                                </a:xfrm>
                                <a:custGeom>
                                  <a:avLst/>
                                  <a:gdLst>
                                    <a:gd name="T0" fmla="*/ 0 w 91"/>
                                    <a:gd name="T1" fmla="*/ 0 h 91"/>
                                    <a:gd name="T2" fmla="*/ 91 w 91"/>
                                    <a:gd name="T3" fmla="*/ 43 h 91"/>
                                    <a:gd name="T4" fmla="*/ 0 w 91"/>
                                    <a:gd name="T5" fmla="*/ 91 h 91"/>
                                    <a:gd name="T6" fmla="*/ 43 w 91"/>
                                    <a:gd name="T7" fmla="*/ 43 h 91"/>
                                    <a:gd name="T8" fmla="*/ 0 w 91"/>
                                    <a:gd name="T9" fmla="*/ 0 h 91"/>
                                  </a:gdLst>
                                  <a:ahLst/>
                                  <a:cxnLst>
                                    <a:cxn ang="0">
                                      <a:pos x="T0" y="T1"/>
                                    </a:cxn>
                                    <a:cxn ang="0">
                                      <a:pos x="T2" y="T3"/>
                                    </a:cxn>
                                    <a:cxn ang="0">
                                      <a:pos x="T4" y="T5"/>
                                    </a:cxn>
                                    <a:cxn ang="0">
                                      <a:pos x="T6" y="T7"/>
                                    </a:cxn>
                                    <a:cxn ang="0">
                                      <a:pos x="T8" y="T9"/>
                                    </a:cxn>
                                  </a:cxnLst>
                                  <a:rect l="0" t="0" r="r" b="b"/>
                                  <a:pathLst>
                                    <a:path w="91" h="91">
                                      <a:moveTo>
                                        <a:pt x="0" y="0"/>
                                      </a:moveTo>
                                      <a:lnTo>
                                        <a:pt x="91" y="43"/>
                                      </a:lnTo>
                                      <a:lnTo>
                                        <a:pt x="0" y="91"/>
                                      </a:lnTo>
                                      <a:lnTo>
                                        <a:pt x="43" y="43"/>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5971" name="Line 3560"/>
                              <wps:cNvCnPr/>
                              <wps:spPr bwMode="auto">
                                <a:xfrm>
                                  <a:off x="1048385" y="1022985"/>
                                  <a:ext cx="629285"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72" name="Line 3561"/>
                              <wps:cNvCnPr/>
                              <wps:spPr bwMode="auto">
                                <a:xfrm>
                                  <a:off x="871855" y="1083945"/>
                                  <a:ext cx="805815"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73" name="Line 3562"/>
                              <wps:cNvCnPr/>
                              <wps:spPr bwMode="auto">
                                <a:xfrm>
                                  <a:off x="1697990" y="1083945"/>
                                  <a:ext cx="0" cy="24638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74" name="Freeform 3563"/>
                              <wps:cNvSpPr>
                                <a:spLocks/>
                              </wps:cNvSpPr>
                              <wps:spPr bwMode="auto">
                                <a:xfrm>
                                  <a:off x="1677670" y="1083945"/>
                                  <a:ext cx="38100" cy="36195"/>
                                </a:xfrm>
                                <a:custGeom>
                                  <a:avLst/>
                                  <a:gdLst>
                                    <a:gd name="T0" fmla="*/ 92 w 92"/>
                                    <a:gd name="T1" fmla="*/ 87 h 87"/>
                                    <a:gd name="T2" fmla="*/ 48 w 92"/>
                                    <a:gd name="T3" fmla="*/ 0 h 87"/>
                                    <a:gd name="T4" fmla="*/ 0 w 92"/>
                                    <a:gd name="T5" fmla="*/ 87 h 87"/>
                                    <a:gd name="T6" fmla="*/ 48 w 92"/>
                                    <a:gd name="T7" fmla="*/ 43 h 87"/>
                                    <a:gd name="T8" fmla="*/ 92 w 92"/>
                                    <a:gd name="T9" fmla="*/ 87 h 87"/>
                                  </a:gdLst>
                                  <a:ahLst/>
                                  <a:cxnLst>
                                    <a:cxn ang="0">
                                      <a:pos x="T0" y="T1"/>
                                    </a:cxn>
                                    <a:cxn ang="0">
                                      <a:pos x="T2" y="T3"/>
                                    </a:cxn>
                                    <a:cxn ang="0">
                                      <a:pos x="T4" y="T5"/>
                                    </a:cxn>
                                    <a:cxn ang="0">
                                      <a:pos x="T6" y="T7"/>
                                    </a:cxn>
                                    <a:cxn ang="0">
                                      <a:pos x="T8" y="T9"/>
                                    </a:cxn>
                                  </a:cxnLst>
                                  <a:rect l="0" t="0" r="r" b="b"/>
                                  <a:pathLst>
                                    <a:path w="92" h="87">
                                      <a:moveTo>
                                        <a:pt x="92" y="87"/>
                                      </a:moveTo>
                                      <a:lnTo>
                                        <a:pt x="48" y="0"/>
                                      </a:lnTo>
                                      <a:lnTo>
                                        <a:pt x="0" y="87"/>
                                      </a:lnTo>
                                      <a:lnTo>
                                        <a:pt x="48" y="43"/>
                                      </a:lnTo>
                                      <a:lnTo>
                                        <a:pt x="92" y="8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5975" name="Line 3564"/>
                              <wps:cNvCnPr/>
                              <wps:spPr bwMode="auto">
                                <a:xfrm>
                                  <a:off x="1697990" y="818515"/>
                                  <a:ext cx="0" cy="2044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976" name="Freeform 3565"/>
                              <wps:cNvSpPr>
                                <a:spLocks/>
                              </wps:cNvSpPr>
                              <wps:spPr bwMode="auto">
                                <a:xfrm>
                                  <a:off x="1677670" y="986790"/>
                                  <a:ext cx="38100" cy="36195"/>
                                </a:xfrm>
                                <a:custGeom>
                                  <a:avLst/>
                                  <a:gdLst>
                                    <a:gd name="T0" fmla="*/ 92 w 92"/>
                                    <a:gd name="T1" fmla="*/ 0 h 87"/>
                                    <a:gd name="T2" fmla="*/ 48 w 92"/>
                                    <a:gd name="T3" fmla="*/ 87 h 87"/>
                                    <a:gd name="T4" fmla="*/ 0 w 92"/>
                                    <a:gd name="T5" fmla="*/ 0 h 87"/>
                                    <a:gd name="T6" fmla="*/ 48 w 92"/>
                                    <a:gd name="T7" fmla="*/ 43 h 87"/>
                                    <a:gd name="T8" fmla="*/ 92 w 92"/>
                                    <a:gd name="T9" fmla="*/ 0 h 87"/>
                                  </a:gdLst>
                                  <a:ahLst/>
                                  <a:cxnLst>
                                    <a:cxn ang="0">
                                      <a:pos x="T0" y="T1"/>
                                    </a:cxn>
                                    <a:cxn ang="0">
                                      <a:pos x="T2" y="T3"/>
                                    </a:cxn>
                                    <a:cxn ang="0">
                                      <a:pos x="T4" y="T5"/>
                                    </a:cxn>
                                    <a:cxn ang="0">
                                      <a:pos x="T6" y="T7"/>
                                    </a:cxn>
                                    <a:cxn ang="0">
                                      <a:pos x="T8" y="T9"/>
                                    </a:cxn>
                                  </a:cxnLst>
                                  <a:rect l="0" t="0" r="r" b="b"/>
                                  <a:pathLst>
                                    <a:path w="92" h="87">
                                      <a:moveTo>
                                        <a:pt x="92" y="0"/>
                                      </a:moveTo>
                                      <a:lnTo>
                                        <a:pt x="48" y="87"/>
                                      </a:lnTo>
                                      <a:lnTo>
                                        <a:pt x="0" y="0"/>
                                      </a:lnTo>
                                      <a:lnTo>
                                        <a:pt x="48" y="43"/>
                                      </a:lnTo>
                                      <a:lnTo>
                                        <a:pt x="92"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Zone de dessin 25977" o:spid="_x0000_s1954" editas="canvas" style="position:absolute;left:0;text-align:left;margin-left:-3.85pt;margin-top:8.15pt;width:143.7pt;height:106.45pt;z-index:251671552;mso-position-horizontal-relative:text;mso-position-vertical-relative:text" coordsize="18249,13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">
                      <v:shape id="_x0000_s1955" type="#_x0000_t75" style="position:absolute;width:18249;height:13519;visibility:visible;mso-wrap-style:square">
                        <v:fill o:detectmouseclick="t"/>
                        <v:path o:connecttype="none"/>
                      </v:shape>
                      <v:group id="Group 2637" o:spid="_x0000_s1956" style="position:absolute;top:355;width:11576;height:7576" coordorigin=",86" coordsize="2801,18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Gbr4PFAAAA3gAA&#10;AA8AAAAAAAAAAAAAAAAAqgIAAGRycy9kb3ducmV2LnhtbFBLBQYAAAAABAAEAPoAAACcAwAAAAA=&#10;">
                        <v:shape id="Freeform 2638" o:spid="_x0000_s1957" style="position:absolute;left:1634;top:1617;width:1163;height:302;visibility:visible;mso-wrap-style:square;v-text-anchor:top" coordsize="1163,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QTVsgA&#10;AADeAAAADwAAAGRycy9kb3ducmV2LnhtbESPT2vCQBTE74V+h+UVequ7SlttdBWNFHuT+od6fGSf&#10;STD7NmRXjfn0XaHQ4zAzv2Ems9ZW4kKNLx1r6PcUCOLMmZJzDbvt58sIhA/IBivHpOFGHmbTx4cJ&#10;JsZd+Zsum5CLCGGfoIYihDqR0mcFWfQ9VxNH7+gaiyHKJpemwWuE20oOlHqXFkuOCwXWlBaUnTZn&#10;q+GwXrpuqPLTcZUuhut033U//U7r56d2PgYRqA3/4b/2l9EweFOvH3C/E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tBNWyAAAAN4AAAAPAAAAAAAAAAAAAAAAAJgCAABk&#10;cnMvZG93bnJldi54bWxQSwUGAAAAAAQABAD1AAAAjQMAAAAA&#10;" path="m24,r,5l19,9r,5l14,19r,10l9,33r,15l5,53r,33l,91r5,l5,129r4,l9,139r5,5l14,153r5,5l19,163r5,5l24,173r5,l29,177r9,10l38,192r5,l43,197r5,l48,201r5,5l57,206r,5l62,211r5,5l67,221r5,l81,230r5,5l91,235r,5l96,240r5,4l105,244r5,5l115,249r10,10l134,259r5,5l144,264r5,4l158,268r5,5l178,273r4,5l192,278r5,5l216,283r10,5l399,288r9,-5l927,283r5,5l956,288r5,4l980,292r10,5l1014,297r4,5l1062,302r5,-5l1081,297r10,-9l1095,288r,-5l1105,283r10,-10l1115,268r9,-9l1129,254r,-10l1134,240r,-5l1139,230r,-5l1143,221r,-10l1148,206r,-9l1153,192r,-19l1158,168r,-43l1163,120r,-82l1158,33r,-33l24,xe" fillcolor="black" stroked="f">
                          <v:fill r:id="rId25" o:title="" type="pattern"/>
                          <v:path arrowok="t" o:connecttype="custom" o:connectlocs="24,5;19,14;14,29;9,48;5,86;5,91;9,129;14,144;19,158;24,168;29,173;38,187;43,192;48,197;53,206;57,211;67,216;72,221;86,235;91,240;101,244;110,249;125,259;139,264;149,268;163,273;182,278;197,283;226,288;408,283;932,288;961,292;990,297;1018,302;1067,297;1091,288;1095,283;1115,273;1124,259;1129,244;1134,235;1139,225;1143,211;1148,197;1153,173;1158,125;1163,38;1158,0" o:connectangles="0,0,0,0,0,0,0,0,0,0,0,0,0,0,0,0,0,0,0,0,0,0,0,0,0,0,0,0,0,0,0,0,0,0,0,0,0,0,0,0,0,0,0,0,0,0,0,0"/>
                        </v:shape>
                        <v:shape id="Freeform 2639" o:spid="_x0000_s1958" style="position:absolute;left:1629;top:1612;width:1168;height:307;visibility:visible;mso-wrap-style:square;v-text-anchor:top" coordsize="1168,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j8iccA&#10;AADeAAAADwAAAGRycy9kb3ducmV2LnhtbESPXWvCMBSG7wf7D+EMdjNmUkeHVKMMQaYMBLv1wrtD&#10;c2zKmpPSRK3/frkYePnyfvEsVqPrxIWG0HrWkE0UCOLam5YbDT/fm9cZiBCRDXaeScONAqyWjw8L&#10;LIy/8oEuZWxEGuFQoAYbY19IGWpLDsPE98TJO/nBYUxyaKQZ8JrGXSenSr1Lhy2nB4s9rS3Vv+XZ&#10;aXipxuzt63zczbK9+tzavMrrY6X189P4MQcRaYz38H97azRMc5UngISTUE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Y/InHAAAA3gAAAA8AAAAAAAAAAAAAAAAAmAIAAGRy&#10;cy9kb3ducmV2LnhtbFBLBQYAAAAABAAEAPUAAACMAwAAAAA=&#10;" path="m24,l14,14r,10l10,34r,4l5,43r,19l,67r,53l5,125r,14l10,144r,5l14,154r,9l24,178r5,l29,182r9,10l43,192r,5l72,226r5,l101,249r9,l125,264r10,l135,269r14,4l154,273r5,5l168,283r10,l183,288r9,l202,293r721,l932,297r24,l966,302r24,l995,307r86,l1086,302r5,l1100,297r5,-4l1115,293r,-10l1120,278r19,-24l1139,245r5,-5l1144,235r4,-9l1148,216r5,-5l1153,202r5,-10l1158,168r5,-10l1163,14r5,-9l1168,,29,,24,,34,10r-5,l1163,10r-5,-5l1153,14r,144l1148,168r,24l1144,202r,9l1139,216r,10l1134,235r,5l1129,245r,9l1110,269r-5,14l1105,288r,-5l1110,283r-5,l1091,288r,5l1086,293r-5,4l995,297r-5,-4l966,293r-10,-5l932,288r-9,-5l879,283r-336,l202,283r-10,-5l183,278r-5,-5l168,273r,-4l154,264r-5,l144,259r-9,-5l125,254,110,240r-9,l77,216r-5,l53,197r,-5l43,182r-5,l38,178,34,168,24,163r,-9l19,149r,-5l14,139r,-14l10,120r,-53l14,62r,-19l19,38r,-4l24,24r,-10l34,10,24,xe" fillcolor="black" stroked="f">
                          <v:path arrowok="t" o:connecttype="custom" o:connectlocs="14,24;5,43;0,120;10,144;14,163;29,182;43,197;101,249;135,264;154,273;178,283;202,293;956,297;995,307;1091,302;1115,293;1139,254;1144,235;1153,211;1158,168;1168,5;24,0;1163,10;1153,158;1144,202;1139,226;1129,245;1105,283;1110,283;1091,293;995,297;956,288;879,283;192,278;168,273;149,264;125,254;77,216;53,192;38,178;24,154;14,139;10,67;19,38;24,14" o:connectangles="0,0,0,0,0,0,0,0,0,0,0,0,0,0,0,0,0,0,0,0,0,0,0,0,0,0,0,0,0,0,0,0,0,0,0,0,0,0,0,0,0,0,0,0,0"/>
                        </v:shape>
                        <v:shape id="Freeform 2640" o:spid="_x0000_s1959" style="position:absolute;left:1648;top:1607;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xZWMcA&#10;AADeAAAADwAAAGRycy9kb3ducmV2LnhtbESPQWsCMRSE74X+h/AKvdVEwSKrUVQoFHvR1RV6e2xe&#10;N4ubl2UTdfXXN0Khx2FmvmFmi9414kJdqD1rGA4UCOLSm5orDYf9x9sERIjIBhvPpOFGARbz56cZ&#10;ZsZfeUeXPFYiQThkqMHG2GZShtKSwzDwLXHyfnznMCbZVdJ0eE1w18iRUu/SYc1pwWJLa0vlKT87&#10;DXm93q6K4qvY2PsqTOT2+E3qqPXrS7+cgojUx//wX/vTaBiN1XgIjzvp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sWVjHAAAA3gAAAA8AAAAAAAAAAAAAAAAAmAIAAGRy&#10;cy9kb3ducmV2LnhtbFBLBQYAAAAABAAEAPUAAACMAwAAAAA=&#10;" path="m10,l5,r,5l,5,,15r5,l5,19r1144,l1149,15r4,l1153,5r-4,l1149,r-5,l10,xe" fillcolor="black" stroked="f">
                          <v:path arrowok="t" o:connecttype="custom" o:connectlocs="10,0;5,0;5,5;0,5;0,15;5,15;5,19;1149,19;1149,15;1153,15;1153,5;1149,5;1149,0;1144,0;10,0" o:connectangles="0,0,0,0,0,0,0,0,0,0,0,0,0,0,0"/>
                        </v:shape>
                        <v:shape id="Freeform 2641" o:spid="_x0000_s1960" style="position:absolute;left:10;top:1617;width:1153;height:302;visibility:visible;mso-wrap-style:square;v-text-anchor:top" coordsize="1153,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E1xsYA&#10;AADeAAAADwAAAGRycy9kb3ducmV2LnhtbESPQWsCMRSE7wX/Q3hCbzXriotsjSJKQXpq1R68PTbP&#10;za6blyVJdf33TaHQ4zAz3zDL9WA7cSMfGscKppMMBHHldMO1gtPx7WUBIkRkjZ1jUvCgAOvV6GmJ&#10;pXZ3/qTbIdYiQTiUqMDE2JdShsqQxTBxPXHyLs5bjEn6WmqP9wS3ncyzrJAWG04LBnvaGqquh2+r&#10;4P3iH+ctfrWF4Y9dcW65buVMqefxsHkFEWmI/+G/9l4ryOfZPIffO+kK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E1xsYAAADeAAAADwAAAAAAAAAAAAAAAACYAgAAZHJz&#10;L2Rvd25yZXYueG1sUEsFBgAAAAAEAAQA9QAAAIsDAAAAAA==&#10;" path="m19,r,5l14,9r,5l9,19r,14l4,38r,10l,53r,72l4,129r,10l9,144r,9l14,158r,5l19,168r,5l24,173r,4l33,187r,5l38,192r,5l43,197r,4l52,211r5,l57,216r5,5l67,221r,4l72,225r4,5l76,235r5,l86,240r5,l91,244r5,l101,249r4,l110,254r5,l120,259r5,l129,264r5,l139,268r10,l153,273r15,l173,278r9,l187,283r19,l216,288r173,l398,283r524,l927,288r24,l956,292r19,l980,297r24,l1009,302r43,l1057,297r14,l1081,288r5,l1086,283r9,l1105,273r,-5l1110,264r4,l1114,259r5,-5l1119,249r5,-5l1124,235r5,-5l1129,225r5,-4l1134,211r4,-5l1138,197r5,-5l1143,177r5,-4l1148,149r5,-10l1153,,19,xe" fillcolor="black" stroked="f">
                          <v:fill r:id="rId25" o:title="" type="pattern"/>
                          <v:path arrowok="t" o:connecttype="custom" o:connectlocs="19,5;14,14;9,33;4,48;0,125;4,139;9,153;14,163;19,173;24,177;33,192;38,197;43,201;57,211;62,221;67,225;76,230;81,235;91,240;96,244;105,249;115,254;125,259;134,264;149,268;168,273;182,278;206,283;389,288;922,283;951,288;975,292;1004,297;1052,302;1071,297;1086,288;1095,283;1105,268;1114,264;1119,254;1124,244;1129,230;1134,221;1138,206;1143,192;1148,173;1153,139;19,0" o:connectangles="0,0,0,0,0,0,0,0,0,0,0,0,0,0,0,0,0,0,0,0,0,0,0,0,0,0,0,0,0,0,0,0,0,0,0,0,0,0,0,0,0,0,0,0,0,0,0,0"/>
                        </v:shape>
                        <v:shape id="Freeform 2642" o:spid="_x0000_s1961" style="position:absolute;top:1612;width:1168;height:307;visibility:visible;mso-wrap-style:square;v-text-anchor:top" coordsize="1168,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pi/sgA&#10;AADeAAAADwAAAGRycy9kb3ducmV2LnhtbESPQWsCMRSE70L/Q3gFL1KTVVZka5RSKFoKgto9eHts&#10;XjdLNy/LJur23zeFgsdhZr5hVpvBteJKfWg8a8imCgRx5U3DtYbP09vTEkSIyAZbz6ThhwJs1g+j&#10;FRbG3/hA12OsRYJwKFCDjbErpAyVJYdh6jvi5H353mFMsq+l6fGW4K6VM6UW0mHDacFiR6+Wqu/j&#10;xWmYlEM2/7ic35fZXm13Ni/z6lxqPX4cXp5BRBriPfzf3hkNs1zlc/i7k66AX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mL+yAAAAN4AAAAPAAAAAAAAAAAAAAAAAJgCAABk&#10;cnMvZG93bnJldi54bWxQSwUGAAAAAAQABAD1AAAAjQMAAAAA&#10;" path="m24,l14,14r,10l10,34r,4l5,43r,19l,67r,53l5,125r,14l10,144r,5l14,154r,9l24,178r10,4l34,192r9,l43,197r19,19l62,226r10,l96,249r5,l101,254r19,10l125,264r5,5l139,273r5,l163,283r5,l178,288r9,l197,293r726,l932,297r24,l966,302r19,l995,307r81,l1081,302r5,l1096,293r14,l1110,283r5,-5l1129,259r,-5l1134,249r10,-14l1144,226r4,-10l1148,211r5,-9l1153,192r5,-5l1158,168r5,-10l1163,130r5,-10l1168,,29,,24,,34,10r-5,l1163,10r-5,-5l1158,120r-5,10l1153,158r-5,10l1148,187r-4,5l1144,202r-5,9l1139,216r-5,10l1134,235r-10,5l1120,254r,5l1105,269r-5,14l1100,288r,-5l1105,283r-9,l1086,293r-91,4l985,293r-19,l956,288r-24,l923,283r-385,l197,283r-10,-5l178,278r-10,-5l163,273r-19,-9l139,264r,-5l125,254r-5,-5l111,245r-10,-5l96,240,72,216,53,197r,-5l43,182,24,163r,-9l19,149r,-5l14,139r,-14l10,120r,-53l14,62r,-19l19,38r,-4l24,24r,-10l34,10,24,xe" fillcolor="black" stroked="f">
                          <v:path arrowok="t" o:connecttype="custom" o:connectlocs="14,24;5,43;0,120;10,144;14,163;34,192;62,216;96,249;120,264;139,273;168,283;197,293;956,297;995,307;1086,302;1110,283;1129,254;1144,226;1153,202;1158,168;1168,120;24,0;1163,10;1153,130;1148,187;1139,211;1134,235;1120,259;1100,288;1096,283;985,293;932,288;197,283;168,273;139,264;120,249;96,240;53,192;24,154;14,139;10,67;19,38;24,14" o:connectangles="0,0,0,0,0,0,0,0,0,0,0,0,0,0,0,0,0,0,0,0,0,0,0,0,0,0,0,0,0,0,0,0,0,0,0,0,0,0,0,0,0,0,0"/>
                        </v:shape>
                        <v:oval id="Oval 2643" o:spid="_x0000_s1962" style="position:absolute;left:255;top:1051;width:571;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lV0cgA&#10;AADeAAAADwAAAGRycy9kb3ducmV2LnhtbESPQWvCQBSE7wX/w/KE3nQ3olaiq7SlBYvY1ig9P7Kv&#10;STD7NmS3Gv+9Kwg9DjPzDbNYdbYWJ2p95VhDMlQgiHNnKi40HPbvgxkIH5AN1o5Jw4U8rJa9hwWm&#10;xp15R6csFCJC2KeooQyhSaX0eUkW/dA1xNH7da3FEGVbSNPiOcJtLUdKTaXFiuNCiQ29lpQfsz+r&#10;4Xu//ki+Xsaf6ue4nW6atypPnjKtH/vd8xxEoC78h+/ttdEwmqjJGG534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qVXRyAAAAN4AAAAPAAAAAAAAAAAAAAAAAJgCAABk&#10;cnMvZG93bnJldi54bWxQSwUGAAAAAAQABAD1AAAAjQMAAAAA&#10;" fillcolor="silver" stroked="f"/>
                        <v:shape id="Freeform 2644" o:spid="_x0000_s1963" style="position:absolute;left:245;top:1041;width:586;height:585;visibility:visible;mso-wrap-style:square;v-text-anchor:top" coordsize="586,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qjW8YA&#10;AADeAAAADwAAAGRycy9kb3ducmV2LnhtbESPT4vCMBTE78J+h/AWvGmqUNFuU3FXBL0I/jns8dE8&#10;22LzUppYu/vpjSB4HGbmN0y67E0tOmpdZVnBZByBIM6trrhQcD5tRnMQziNrrC2Tgj9ysMw+Bikm&#10;2t75QN3RFyJA2CWooPS+SaR0eUkG3dg2xMG72NagD7ItpG7xHuCmltMomkmDFYeFEhv6KSm/Hm8m&#10;UE6/211z3hF9u/+97VaTxXq9UWr42a++QHjq/Tv8am+1gmkcxTE874QrI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qjW8YAAADeAAAADwAAAAAAAAAAAAAAAACYAgAAZHJz&#10;L2Rvd25yZXYueG1sUEsFBgAAAAAEAAQA9QAAAIsDAAAAAA==&#10;" path="m,293r,43l5,350r,10l19,408r5,9l34,432r5,9l43,456r82,81l139,542r10,5l163,557r10,4l221,576r10,l245,581r29,l293,585r5,l308,581r28,l351,576r9,l409,561r9,-4l433,547r9,-5l457,537r81,-81l543,441r5,-9l557,417r5,-9l577,360r,-10l581,336r,-29l586,298r,-5l581,274r,-29l577,230r,-9l562,173r-5,-10l548,149r-5,-10l538,125,457,43,442,38r-9,-4l418,24r-9,-5l360,5r-9,l336,,245,,231,5r-10,l173,19r-10,5l149,34r-10,4l125,43,43,125r-4,14l34,149,24,163r-5,10l5,221r,9l,245r,48l19,293r,-48l24,230r,-9l39,182r4,-9l53,158r5,-9l63,134,135,62r14,-4l159,53,173,43r10,-5l221,24r10,l245,19r48,l336,19r15,5l360,24r39,14l409,43r14,10l433,58r14,4l519,134r5,15l529,158r9,15l543,182r14,39l557,230r5,15l562,274r5,19l567,288r-5,19l562,336r-5,14l557,360r-14,38l538,408r-9,14l524,432r-5,14l447,518r-14,5l423,528r-14,9l399,542r-39,15l351,557r-15,4l308,561r-20,5l293,566r-19,-5l245,561r-14,-4l221,557,183,542r-10,-5l159,528r-10,-5l135,518,63,446,58,432,53,422,43,408,39,398,24,360r,-10l19,336r,-43l,293xe" fillcolor="black" stroked="f">
                          <v:path arrowok="t" o:connecttype="custom" o:connectlocs="5,350;24,417;43,456;149,547;221,576;274,581;308,581;360,576;433,547;538,456;557,417;577,350;586,298;581,245;562,173;543,139;442,38;409,19;336,0;221,5;149,34;43,125;24,163;5,230;19,293;24,221;53,158;135,62;173,43;231,24;336,19;399,38;433,58;524,149;543,182;562,245;567,288;557,350;538,408;519,446;423,528;360,557;308,561;274,561;221,557;159,528;63,446;43,408;24,350;0,293" o:connectangles="0,0,0,0,0,0,0,0,0,0,0,0,0,0,0,0,0,0,0,0,0,0,0,0,0,0,0,0,0,0,0,0,0,0,0,0,0,0,0,0,0,0,0,0,0,0,0,0,0,0"/>
                        </v:shape>
                        <v:shape id="Freeform 2645" o:spid="_x0000_s1964" style="position:absolute;left:187;top:984;width:135;height:187;visibility:visible;mso-wrap-style:square;v-text-anchor:top" coordsize="135,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0di8YA&#10;AADeAAAADwAAAGRycy9kb3ducmV2LnhtbESP0WrCQBRE34X+w3KFvukmUrVNXaW0BHwTYz/gkr1N&#10;UnfvxuzWpH69Kwg+DjNzhlltBmvEmTrfOFaQThMQxKXTDVcKvg/55BWED8gajWNS8E8eNuun0Qoz&#10;7Xre07kIlYgQ9hkqqENoMyl9WZNFP3UtcfR+XGcxRNlVUnfYR7g1cpYkC2mx4bhQY0ufNZXH4s8q&#10;KPq33a9++UpPeXXZnZYyT3tjlHoeDx/vIAIN4RG+t7dawWyezBdwuxOv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0di8YAAADeAAAADwAAAAAAAAAAAAAAAACYAgAAZHJz&#10;L2Rvd25yZXYueG1sUEsFBgAAAAAEAAQA9QAAAIsDAAAAAA==&#10;" path="m116,182r5,5l130,187r5,-5l135,172,20,4,15,,5,,,4,,14,116,182xe" fillcolor="black" stroked="f">
                          <v:path arrowok="t" o:connecttype="custom" o:connectlocs="116,182;121,187;130,187;135,182;135,172;20,4;15,0;5,0;0,4;0,14;116,182" o:connectangles="0,0,0,0,0,0,0,0,0,0,0"/>
                        </v:shape>
                        <v:shape id="Freeform 2646" o:spid="_x0000_s1965" style="position:absolute;left:187;top:245;width:20;height:758;visibility:visible;mso-wrap-style:square;v-text-anchor:top" coordsize="20,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urcYA&#10;AADeAAAADwAAAGRycy9kb3ducmV2LnhtbESPQWvCQBSE70L/w/IK3nRXRVtSVynBggdBjAXp7ZF9&#10;TUKzb2N2G+O/dwXB4zAz3zDLdW9r0VHrK8caJmMFgjh3puJCw/fxa/QOwgdkg7Vj0nAlD+vVy2CJ&#10;iXEXPlCXhUJECPsENZQhNImUPi/Joh+7hjh6v661GKJsC2lavES4reVUqYW0WHFcKLGhtKT8L/u3&#10;GuRP1p/2p+um7s4zI9Nsl06U13r42n9+gAjUh2f40d4aDdO5mr/B/U68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nurcYAAADeAAAADwAAAAAAAAAAAAAAAACYAgAAZHJz&#10;L2Rvd25yZXYueG1sUEsFBgAAAAAEAAQA9QAAAIsDAAAAAA==&#10;" path="m,748r,5l5,753r,5l15,758r,-5l20,753,20,4r-5,l15,,5,r,4l,4,,9,,748xe" fillcolor="black" stroked="f">
                          <v:path arrowok="t" o:connecttype="custom" o:connectlocs="0,748;0,753;5,753;5,758;15,758;15,753;20,753;20,4;15,4;15,0;5,0;5,4;0,4;0,9;0,748" o:connectangles="0,0,0,0,0,0,0,0,0,0,0,0,0,0,0"/>
                        </v:shape>
                        <v:shape id="Freeform 2647" o:spid="_x0000_s1966" style="position:absolute;left:754;top:984;width:135;height:187;visibility:visible;mso-wrap-style:square;v-text-anchor:top" coordsize="135,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4sYsMA&#10;AADeAAAADwAAAGRycy9kb3ducmV2LnhtbERPS27CMBDdV+odrKnErjhBfNqAQQgUqTtE4ACjeEjS&#10;2uMQG5L29PUCieXT+682gzXiTp1vHCtIxwkI4tLphisF51P+/gHCB2SNxjEp+CUPm/Xrywoz7Xo+&#10;0r0IlYgh7DNUUIfQZlL6siaLfuxa4shdXGcxRNhVUnfYx3Br5CRJ5tJiw7GhxpZ2NZU/xc0qKPrP&#10;w7ee7tNrXv0drguZp70xSo3ehu0SRKAhPMUP95dWMJkls7g33olX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4sYsMAAADeAAAADwAAAAAAAAAAAAAAAACYAgAAZHJzL2Rv&#10;d25yZXYueG1sUEsFBgAAAAAEAAQA9QAAAIgDAAAAAA==&#10;" path="m,172r,10l5,187r10,l20,182,135,14r,-10l130,r-9,l116,4,,172xe" fillcolor="black" stroked="f">
                          <v:path arrowok="t" o:connecttype="custom" o:connectlocs="0,172;0,182;5,187;15,187;20,182;135,14;135,4;130,0;121,0;116,4;0,172" o:connectangles="0,0,0,0,0,0,0,0,0,0,0"/>
                        </v:shape>
                        <v:shape id="Freeform 2648" o:spid="_x0000_s1967" style="position:absolute;left:870;top:245;width:19;height:758;visibility:visible;mso-wrap-style:square;v-text-anchor:top" coordsize="19,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CtP8YA&#10;AADeAAAADwAAAGRycy9kb3ducmV2LnhtbESPQYvCMBSE74L/ITzBm6YKylqNIi7iLnhYrYLHR/Ns&#10;i81Lt4la/fVmYcHjMDPfMLNFY0pxo9oVlhUM+hEI4tTqgjMFh2Td+wDhPLLG0jIpeJCDxbzdmmGs&#10;7Z13dNv7TAQIuxgV5N5XsZQuzcmg69uKOHhnWxv0QdaZ1DXeA9yUchhFY2mw4LCQY0WrnNLL/moU&#10;XJLzMXk+T8vmiKftryw33z+frFS30yynIDw1/h3+b39pBcNRNJrA351wBe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CtP8YAAADeAAAADwAAAAAAAAAAAAAAAACYAgAAZHJz&#10;L2Rvd25yZXYueG1sUEsFBgAAAAAEAAQA9QAAAIsDAAAAAA==&#10;" path="m,748r,5l5,753r,5l14,758r,-5l19,753,19,4r-5,l14,,5,r,4l,4,,9,,748xe" fillcolor="black" stroked="f">
                          <v:path arrowok="t" o:connecttype="custom" o:connectlocs="0,748;0,753;5,753;5,758;14,758;14,753;19,753;19,4;14,4;14,0;5,0;5,4;0,4;0,9;0,748" o:connectangles="0,0,0,0,0,0,0,0,0,0,0,0,0,0,0"/>
                        </v:shape>
                        <v:shape id="Freeform 2649" o:spid="_x0000_s1968" style="position:absolute;left:183;top:173;width:706;height:153;visibility:visible;mso-wrap-style:square;v-text-anchor:top" coordsize="706,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WFcUA&#10;AADeAAAADwAAAGRycy9kb3ducmV2LnhtbESP32rCMBTG7we+QzjC7tZE2aRWYyniYAOR2fkAx+bY&#10;FpuT0mTavb25GOzy4/vHb52PthM3GnzrWMMsUSCIK2darjWcvt9fUhA+IBvsHJOGX/KQbyZPa8yM&#10;u/ORbmWoRRxhn6GGJoQ+k9JXDVn0ieuJo3dxg8UQ5VBLM+A9jttOzpVaSIstx4cGe9o2VF3LH6sB&#10;bTh023P6+fp1Odnd8rA/qiLV+nk6FisQgcbwH/5rfxgN8ze1iAARJ6K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z5YVxQAAAN4AAAAPAAAAAAAAAAAAAAAAAJgCAABkcnMv&#10;ZG93bnJldi54bWxQSwUGAAAAAAQABAD1AAAAigMAAAAA&#10;" path="m4,81r,5l9,91r10,l24,86r,-5l19,76r,-4l14,67r5,l19,52r5,l24,48r4,l28,43r5,l33,38r10,5l48,38r28,l81,29r-5,l91,29r,-5l105,29r10,-5l153,24r5,-5l177,19r5,5l206,24r5,5l221,29r4,4l235,38r10,l254,48r5,l264,52r5,l264,57r9,10l273,72r10,9l283,86r10,10l293,100r14,15l312,110r-5,5l326,134r5,l341,144r9,4l360,148r5,5l446,153r10,-5l523,148r5,-4l543,144r4,-5l557,139r5,-5l576,134r5,-5l591,129r4,-5l600,124r10,-4l619,120r5,-5l634,115r5,-5l643,110r5,-5l663,105r5,-5l672,100r5,-4l682,96r5,-5l701,91r5,-5l706,76r-5,-4l692,72r4,l677,72r-5,4l668,76r-5,5l658,81r-5,5l639,86r-5,5l629,91r-5,5l615,96r-5,4l600,105r-14,l581,110r-10,l567,115r-15,l547,120r-9,l533,124r-10,l519,134r4,-5l456,129r-10,5l374,134r-4,-5l355,129r5,l350,124r-9,-9l336,115,326,105r-4,-5l317,96r-5,-5l312,86,302,76r,-4l293,62r,-5l283,48r-5,-5l273,43r5,-5l269,29r-5,l254,19r-14,l245,19,235,14,230,9r-9,l216,5r-24,l187,,149,r-5,5l115,5,105,9,81,14r,5l67,19,62,29,67,19r5,l38,19r-5,5l24,29r,4l19,33r,5l14,38r,5l9,43r,14l4,57,,81r9,5l4,81xe" fillcolor="black" stroked="f">
                          <v:path arrowok="t" o:connecttype="custom" o:connectlocs="9,91;24,81;14,67;24,52;28,43;43,43;81,29;91,24;153,24;182,24;221,29;245,38;264,52;273,67;283,86;307,115;326,134;350,148;446,153;528,144;557,139;581,129;600,124;624,115;643,110;668,100;682,96;706,86;692,72;672,76;658,81;634,91;615,96;586,105;567,115;538,120;519,134;446,134;355,129;341,115;322,100;312,86;293,62;278,43;269,29;240,19;230,9;192,5;144,5;81,14;62,29;38,19;24,33;14,38;9,57;9,86" o:connectangles="0,0,0,0,0,0,0,0,0,0,0,0,0,0,0,0,0,0,0,0,0,0,0,0,0,0,0,0,0,0,0,0,0,0,0,0,0,0,0,0,0,0,0,0,0,0,0,0,0,0,0,0,0,0,0,0"/>
                        </v:shape>
                        <v:rect id="Rectangle 2650" o:spid="_x0000_s1969" style="position:absolute;left:538;top: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C48gA&#10;AADeAAAADwAAAGRycy9kb3ducmV2LnhtbESPQWsCMRSE74X+h/AK3mriomK3RqmFghdBbQ/19ty8&#10;7i5uXrZJ1LW/3hQEj8PMfMNM551txIl8qB1rGPQVCOLCmZpLDV+fH88TECEiG2wck4YLBZjPHh+m&#10;mBt35g2dtrEUCcIhRw1VjG0uZSgqshj6riVO3o/zFmOSvpTG4znBbSMzpcbSYs1pocKW3isqDtuj&#10;1bB4mSx+10Ne/W32O9p97w+jzCute0/d2yuISF28h2/tpdGQjdR4A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dwLjyAAAAN4AAAAPAAAAAAAAAAAAAAAAAJgCAABk&#10;cnMvZG93bnJldi54bWxQSwUGAAAAAAQABAD1AAAAjQMAAAAA&#10;" fillcolor="black" stroked="f"/>
                        <v:rect id="Rectangle 2651" o:spid="_x0000_s1970" style="position:absolute;left:538;top: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WclMcA&#10;AADeAAAADwAAAGRycy9kb3ducmV2LnhtbESPQWsCMRSE74L/ITyhN026VNHVKLVQ6KWgtod6e25e&#10;dxc3L9sk1a2/3ghCj8PMfMMsVp1txIl8qB1reBwpEMSFMzWXGj4/XodTECEiG2wck4Y/CrBa9nsL&#10;zI0785ZOu1iKBOGQo4YqxjaXMhQVWQwj1xIn79t5izFJX0rj8ZzgtpGZUhNpsea0UGFLLxUVx92v&#10;1bCeTdc/myd+v2wPe9p/HY7jzCutHwbd8xxEpC7+h+/tN6MhG6tJB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lnJTHAAAA3gAAAA8AAAAAAAAAAAAAAAAAmAIAAGRy&#10;cy9kb3ducmV2LnhtbFBLBQYAAAAABAAEAPUAAACMAwAAAAA=&#10;" fillcolor="black" stroked="f"/>
                        <v:rect id="Rectangle 2652" o:spid="_x0000_s1971" style="position:absolute;left:538;top: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5D8kA&#10;AADeAAAADwAAAGRycy9kb3ducmV2LnhtbESPQWsCMRSE74X+h/AKvXWTbqvoapRaKPQiqO2h3p6b&#10;193Fzcs2SXXrrzeC0OMwM98w03lvW3EgHxrHGh4zBYK4dKbhSsPnx9vDCESIyAZbx6ThjwLMZ7c3&#10;UyyMO/KaDptYiQThUKCGOsaukDKUNVkMmeuIk/ftvMWYpK+k8XhMcNvKXKmhtNhwWqixo9eayv3m&#10;12pYjEeLn9UzL0/r3Za2X7v9IPdK6/u7/mUCIlIf/8PX9rvRkA/U8Ak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k5D8kAAADeAAAADwAAAAAAAAAAAAAAAACYAgAA&#10;ZHJzL2Rvd25yZXYueG1sUEsFBgAAAAAEAAQA9QAAAI4DAAAAAA==&#10;" fillcolor="black" stroked="f"/>
                        <v:rect id="Rectangle 2653" o:spid="_x0000_s1972" style="position:absolute;left:538;top: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Che8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dR4C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AKF7yAAAAN4AAAAPAAAAAAAAAAAAAAAAAJgCAABk&#10;cnMvZG93bnJldi54bWxQSwUGAAAAAAQABAD1AAAAjQMAAAAA&#10;" fillcolor="black" stroked="f"/>
                        <v:rect id="Rectangle 2654" o:spid="_x0000_s1973" style="position:absolute;left:538;top:1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E4MgA&#10;AADeAAAADwAAAGRycy9kb3ducmV2LnhtbESPQUsDMRSE74L/ITyhNzdx6Za6Ni1WEHop2OrB3l43&#10;z92lm5c1Sdutv94IBY/DzHzDzBaD7cSJfGgda3jIFAjiypmWaw0f76/3UxAhIhvsHJOGCwVYzG9v&#10;Zlgad+YNnbaxFgnCoUQNTYx9KWWoGrIYMtcTJ+/LeYsxSV9L4/Gc4LaTuVITabHltNBgTy8NVYft&#10;0WpYPk6X329jXv9s9jvafe4PRe6V1qO74fkJRKQh/oev7ZXRkBdqUs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TATgyAAAAN4AAAAPAAAAAAAAAAAAAAAAAJgCAABk&#10;cnMvZG93bnJldi54bWxQSwUGAAAAAAQABAD1AAAAjQMAAAAA&#10;" fillcolor="black" stroked="f"/>
                        <v:rect id="Rectangle 2655" o:spid="_x0000_s1974" style="position:absolute;left:538;top:1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6al8gA&#10;AADeAAAADwAAAGRycy9kb3ducmV2LnhtbESPQUsDMRSE74L/ITyhNzdxaZe6Ni1WEHop2OrB3l43&#10;z92lm5c1Sdutv94IBY/DzHzDzBaD7cSJfGgda3jIFAjiypmWaw0f76/3UxAhIhvsHJOGCwVYzG9v&#10;Zlgad+YNnbaxFgnCoUQNTYx9KWWoGrIYMtcTJ+/LeYsxSV9L4/Gc4LaTuVKFtNhyWmiwp5eGqsP2&#10;aDUsH6fL77cxr382+x3tPveHSe6V1qO74fkJRKQh/oev7ZXRkE9UUc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npqXyAAAAN4AAAAPAAAAAAAAAAAAAAAAAJgCAABk&#10;cnMvZG93bnJldi54bWxQSwUGAAAAAAQABAD1AAAAjQMAAAAA&#10;" fillcolor="black" stroked="f"/>
                        <v:rect id="Rectangle 2656" o:spid="_x0000_s1975" style="position:absolute;left:538;top: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I/DM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U8B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NI/DMkAAADeAAAADwAAAAAAAAAAAAAAAACYAgAA&#10;ZHJzL2Rvd25yZXYueG1sUEsFBgAAAAAEAAQA9QAAAI4DAAAAAA==&#10;" fillcolor="black" stroked="f"/>
                        <v:rect id="Rectangle 2657" o:spid="_x0000_s1976" style="position:absolute;left:538;top: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2rfsUA&#10;AADeAAAADwAAAGRycy9kb3ducmV2LnhtbERPTWsCMRC9F/wPYQRvNXFR0dUoWih4KVTbQ72Nm3F3&#10;cTNZk6jb/vrmUOjx8b6X68424k4+1I41jIYKBHHhTM2lhs+P1+cZiBCRDTaOScM3BVivek9LzI17&#10;8J7uh1iKFMIhRw1VjG0uZSgqshiGriVO3Nl5izFBX0rj8ZHCbSMzpabSYs2pocKWXioqLoeb1bCd&#10;z7bX9zG//exPRzp+nS6TzCutB/1uswARqYv/4j/3zmjIJmqa9qY76Qr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at+xQAAAN4AAAAPAAAAAAAAAAAAAAAAAJgCAABkcnMv&#10;ZG93bnJldi54bWxQSwUGAAAAAAQABAD1AAAAigMAAAAA&#10;" fillcolor="black" stroked="f"/>
                        <v:rect id="Rectangle 2658" o:spid="_x0000_s1977" style="position:absolute;left:538;top: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EO5c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dRwD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AQ7lyAAAAN4AAAAPAAAAAAAAAAAAAAAAAJgCAABk&#10;cnMvZG93bnJldi54bWxQSwUGAAAAAAQABAD1AAAAjQMAAAAA&#10;" fillcolor="black" stroked="f"/>
                        <v:rect id="Rectangle 2659" o:spid="_x0000_s1978" style="position:absolute;left:538;top:13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IxpccA&#10;AADeAAAADwAAAGRycy9kb3ducmV2LnhtbESPzWoCMRSF9wXfIVyhu5p00FZHo6hQ6KZQrQvdXSe3&#10;M4OTmzFJderTm0Why8P545stOtuIC/lQO9bwPFAgiAtnai417L7ensYgQkQ22DgmDb8UYDHvPcww&#10;N+7KG7psYynSCIccNVQxtrmUoajIYhi4ljh5385bjEn6UhqP1zRuG5kp9SIt1pweKmxpXVFx2v5Y&#10;DavJeHX+HPLHbXM80GF/PI0yr7R+7HfLKYhIXfwP/7XfjYZspF4TQMJ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iMaXHAAAA3gAAAA8AAAAAAAAAAAAAAAAAmAIAAGRy&#10;cy9kb3ducmV2LnhtbFBLBQYAAAAABAAEAPUAAACMAwAAAAA=&#10;" fillcolor="black" stroked="f"/>
                        <v:rect id="Rectangle 2660" o:spid="_x0000_s1979" style="position:absolute;left:538;top:1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UPskA&#10;AADeAAAADwAAAGRycy9kb3ducmV2LnhtbESPT2sCMRTE70K/Q3iF3jRxqVVXo9RCoReh/jno7bl5&#10;3V3cvGyTVLd++qZQ6HGYmd8w82VnG3EhH2rHGoYDBYK4cKbmUsN+99qfgAgR2WDjmDR8U4Dl4q43&#10;x9y4K2/oso2lSBAOOWqoYmxzKUNRkcUwcC1x8j6ctxiT9KU0Hq8JbhuZKfUkLdacFips6aWi4rz9&#10;shpW08nq8/2R17fN6UjHw+k8yrzS+uG+e56BiNTF//Bf+81oyEZqPIT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a6UPskAAADeAAAADwAAAAAAAAAAAAAAAACYAgAA&#10;ZHJzL2Rvd25yZXYueG1sUEsFBgAAAAAEAAQA9QAAAI4DAAAAAA==&#10;" fillcolor="black" stroked="f"/>
                        <v:rect id="Rectangle 2661" o:spid="_x0000_s1980" style="position:absolute;left:538;top: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wKScgA&#10;AADeAAAADwAAAGRycy9kb3ducmV2LnhtbESPT2sCMRTE74V+h/AK3mrSRauuRqmFQi+F+uegt+fm&#10;ubu4edkmqW776Ruh4HGYmd8ws0VnG3EmH2rHGp76CgRx4UzNpYbt5u1xDCJEZIONY9LwQwEW8/u7&#10;GebGXXhF53UsRYJwyFFDFWObSxmKiiyGvmuJk3d03mJM0pfSeLwkuG1kptSztFhzWqiwpdeKitP6&#10;22pYTsbLr88Bf/yuDnva7w6nYeaV1r2H7mUKIlIXb+H/9rvRkA3VKIP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fApJyAAAAN4AAAAPAAAAAAAAAAAAAAAAAJgCAABk&#10;cnMvZG93bnJldi54bWxQSwUGAAAAAAQABAD1AAAAjQMAAAAA&#10;" fillcolor="black" stroked="f"/>
                        <v:rect id="Rectangle 2662" o:spid="_x0000_s1981" style="position:absolute;left:538;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v0skA&#10;AADeAAAADwAAAGRycy9kb3ducmV2LnhtbESPT08CMRTE7yZ+h+aZeJPWFQQWChETEy4m/DvA7bF9&#10;7m7Yvq5thdVPb01IPE5m5jeZ6byzjTiTD7VjDY89BYK4cKbmUsNu+/YwAhEissHGMWn4pgDz2e3N&#10;FHPjLrym8yaWIkE45KihirHNpQxFRRZDz7XEyftw3mJM0pfSeLwkuG1kptSztFhzWqiwpdeKitPm&#10;y2pYjEeLz1Wf33/WxwMd9sfTIPNK6/u77mUCIlIX/8PX9tJoyAZq+AR/d9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jCv0skAAADeAAAADwAAAAAAAAAAAAAAAACYAgAA&#10;ZHJzL2Rvd25yZXYueG1sUEsFBgAAAAAEAAQA9QAAAI4DAAAAAA==&#10;" fillcolor="black" stroked="f"/>
                        <v:rect id="Rectangle 2663" o:spid="_x0000_s1982" style="position:absolute;left:538;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k3pskA&#10;AADeAAAADwAAAGRycy9kb3ducmV2LnhtbESPT2sCMRTE74V+h/AKvdWki1ZdjVILhV6E+uegt+fm&#10;dXdx87JNUt366Ruh4HGYmd8w03lnG3EiH2rHGp57CgRx4UzNpYbt5v1pBCJEZIONY9LwSwHms/u7&#10;KebGnXlFp3UsRYJwyFFDFWObSxmKiiyGnmuJk/flvMWYpC+l8XhOcNvITKkXabHmtFBhS28VFcf1&#10;j9WwGI8W3599Xl5Whz3td4fjIPNK68eH7nUCIlIXb+H/9ofRkA3UsA/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dk3pskAAADeAAAADwAAAAAAAAAAAAAAAACYAgAA&#10;ZHJzL2Rvd25yZXYueG1sUEsFBgAAAAAEAAQA9QAAAI4DAAAAAA==&#10;" fillcolor="black" stroked="f"/>
                        <v:rect id="Rectangle 2664" o:spid="_x0000_s1983" style="position:absolute;left:538;top:1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WSPcgA&#10;AADeAAAADwAAAGRycy9kb3ducmV2LnhtbESPQWsCMRSE70L/Q3iF3jTp0m3t1ii1IHgRqu2h3p6b&#10;193Fzcs2ibr66xuh0OMwM98wk1lvW3EkHxrHGu5HCgRx6UzDlYbPj8VwDCJEZIOtY9JwpgCz6c1g&#10;goVxJ17TcRMrkSAcCtRQx9gVUoayJoth5Dri5H07bzEm6StpPJ4S3LYyU+pRWmw4LdTY0VtN5X5z&#10;sBrmz+P5z/sDry7r3Za2X7t9nnml9d1t//oCIlIf/8N/7aXRkOXqKYfr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ZI9yAAAAN4AAAAPAAAAAAAAAAAAAAAAAJgCAABk&#10;cnMvZG93bnJldi54bWxQSwUGAAAAAAQABAD1AAAAjQMAAAAA&#10;" fillcolor="black" stroked="f"/>
                        <v:rect id="Rectangle 2665" o:spid="_x0000_s1984" style="position:absolute;left:538;top:1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MSs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U8x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kcMSskAAADeAAAADwAAAAAAAAAAAAAAAACYAgAA&#10;ZHJzL2Rvd25yZXYueG1sUEsFBgAAAAAEAAQA9QAAAI4DAAAAAA==&#10;" fillcolor="black" stroked="f"/>
                        <v:rect id="Rectangle 2666" o:spid="_x0000_s1985" style="position:absolute;left:538;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p0ckA&#10;AADeAAAADwAAAGRycy9kb3ducmV2LnhtbESPQWsCMRSE70L/Q3iF3tykS626GqUWCr0Uqu2h3p6b&#10;193Fzcs2SXXrrzeC0OMwM98w82VvW3EgHxrHGu4zBYK4dKbhSsPnx8twAiJEZIOtY9LwRwGWi5vB&#10;HAvjjrymwyZWIkE4FKihjrErpAxlTRZD5jri5H07bzEm6StpPB4T3LYyV+pRWmw4LdTY0XNN5X7z&#10;azWsppPVz/sDv53Wuy1tv3b7Ue6V1ne3/dMMRKQ+/oev7VejIR+p8Rg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Qup0ckAAADeAAAADwAAAAAAAAAAAAAAAACYAgAA&#10;ZHJzL2Rvd25yZXYueG1sUEsFBgAAAAAEAAQA9QAAAI4DAAAAAA==&#10;" fillcolor="black" stroked="f"/>
                        <v:rect id="Rectangle 2667" o:spid="_x0000_s1986" style="position:absolute;left:538;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Q9o8UA&#10;AADeAAAADwAAAGRycy9kb3ducmV2LnhtbERPTWsCMRC9F/wPYYTeatJFW12NokKhl0K1HvQ2bqa7&#10;i5vJmqS69debQ6HHx/ueLTrbiAv5UDvW8DxQIIgLZ2ouNey+3p7GIEJENtg4Jg2/FGAx7z3MMDfu&#10;yhu6bGMpUgiHHDVUMba5lKGoyGIYuJY4cd/OW4wJ+lIaj9cUbhuZKfUiLdacGipsaV1Rcdr+WA2r&#10;yXh1/hzyx21zPNBhfzyNMq+0fux3yymISF38F/+5342GbKRe0950J10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lD2jxQAAAN4AAAAPAAAAAAAAAAAAAAAAAJgCAABkcnMv&#10;ZG93bnJldi54bWxQSwUGAAAAAAQABAD1AAAAigMAAAAA&#10;" fillcolor="black" stroked="f"/>
                        <v:rect id="Rectangle 2668" o:spid="_x0000_s1987" style="position:absolute;left:538;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YOM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NlEPc/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Jg4yAAAAN4AAAAPAAAAAAAAAAAAAAAAAJgCAABk&#10;cnMvZG93bnJldi54bWxQSwUGAAAAAAQABAD1AAAAjQMAAAAA&#10;" fillcolor="black" stroked="f"/>
                        <v:rect id="Rectangle 2669" o:spid="_x0000_s1988" style="position:absolute;left:538;top:17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BgscA&#10;AADeAAAADwAAAGRycy9kb3ducmV2LnhtbESPzWoCMRSF90LfIVyhO00cahlHo9RCwY1QbRe6u06u&#10;M4OTm2mS6rRP3ywKLg/nj2+x6m0rruRD41jDZKxAEJfONFxp+Px4G+UgQkQ22DomDT8UYLV8GCyw&#10;MO7GO7ruYyXSCIcCNdQxdoWUoazJYhi7jjh5Z+ctxiR9JY3HWxq3rcyUepYWG04PNXb0WlN52X9b&#10;DetZvv56f+Lt7+50pOPhdJlmXmn9OOxf5iAi9fEe/m9vjIZsqvI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3QYLHAAAA3gAAAA8AAAAAAAAAAAAAAAAAmAIAAGRy&#10;cy9kb3ducmV2LnhtbFBLBQYAAAAABAAEAPUAAACMAwAAAAA=&#10;" fillcolor="black" stroked="f"/>
                        <v:rect id="Rectangle 2670" o:spid="_x0000_s1989" style="position:absolute;left:538;top:1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vkGcgA&#10;AADeAAAADwAAAGRycy9kb3ducmV2LnhtbESPT2sCMRTE74V+h/AKvdXERcu6GqUWhF4K/umh3p6b&#10;193Fzcs2SXXbT98IgsdhZn7DzBa9bcWJfGgcaxgOFAji0pmGKw0fu9VTDiJEZIOtY9LwSwEW8/u7&#10;GRbGnXlDp22sRIJwKFBDHWNXSBnKmiyGgeuIk/flvMWYpK+k8XhOcNvKTKlnabHhtFBjR681lcft&#10;j9WwnOTL7/WI3/82hz3tPw/HceaV1o8P/csURKQ+3sLX9pvRkI1VPoTLnXQ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e+QZyAAAAN4AAAAPAAAAAAAAAAAAAAAAAJgCAABk&#10;cnMvZG93bnJldi54bWxQSwUGAAAAAAQABAD1AAAAjQMAAAAA&#10;" fillcolor="black" stroked="f"/>
                        <v:rect id="Rectangle 2671" o:spid="_x0000_s1990" style="position:absolute;left:538;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l6bsgA&#10;AADeAAAADwAAAGRycy9kb3ducmV2LnhtbESPQWsCMRSE74X+h/AEbzVx0bKuRqkFoZdCtT3o7bl5&#10;7i5uXrZJ1G1/fVMo9DjMzDfMYtXbVlzJh8axhvFIgSAunWm40vDxvnnIQYSIbLB1TBq+KMBqeX+3&#10;wMK4G2/puouVSBAOBWqoY+wKKUNZk8Uwch1x8k7OW4xJ+koaj7cEt63MlHqUFhtOCzV29FxTed5d&#10;rIb1LF9/vk349Xt7PNBhfzxPM6+0Hg76pzmISH38D/+1X4yGbKry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qXpuyAAAAN4AAAAPAAAAAAAAAAAAAAAAAJgCAABk&#10;cnMvZG93bnJldi54bWxQSwUGAAAAAAQABAD1AAAAjQMAAAAA&#10;" fillcolor="black" stroked="f"/>
                        <v:rect id="Rectangle 2672" o:spid="_x0000_s1991" style="position:absolute;left:538;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f9cgA&#10;AADeAAAADwAAAGRycy9kb3ducmV2LnhtbESPQUvDQBSE74L/YXmCN7trbCTGbostCL0INnqwt9fs&#10;MwnNvk131zb6692C4HGYmW+Y2WK0vTiSD51jDbcTBYK4dqbjRsP72/NNASJEZIO9Y9LwTQEW88uL&#10;GZbGnXhDxyo2IkE4lKihjXEopQx1SxbDxA3Eyft03mJM0jfSeDwluO1lptS9tNhxWmhxoFVL9b76&#10;shqWD8Xy8Drll5/Nbkvbj90+z7zS+vpqfHoEEWmM/+G/9tpoyHJV3MH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5d/1yAAAAN4AAAAPAAAAAAAAAAAAAAAAAJgCAABk&#10;cnMvZG93bnJldi54bWxQSwUGAAAAAAQABAD1AAAAjQMAAAAA&#10;" fillcolor="black" stroked="f"/>
                        <v:rect id="Rectangle 2673" o:spid="_x0000_s1992" style="position:absolute;left:538;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xHgcgA&#10;AADeAAAADwAAAGRycy9kb3ducmV2LnhtbESPQWsCMRSE7wX/Q3iCt5p00bLdGkULBS9CtT3U23Pz&#10;uru4eVmTqNv++qYg9DjMzDfMbNHbVlzIh8axhoexAkFcOtNwpeHj/fU+BxEissHWMWn4pgCL+eBu&#10;hoVxV97SZRcrkSAcCtRQx9gVUoayJoth7Dri5H05bzEm6StpPF4T3LYyU+pRWmw4LdTY0UtN5XF3&#10;thpWT/nq9Dbhzc/2sKf95+E4zbzSejTsl88gIvXxP3xrr42GbKry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DEeByAAAAN4AAAAPAAAAAAAAAAAAAAAAAJgCAABk&#10;cnMvZG93bnJldi54bWxQSwUGAAAAAAQABAD1AAAAjQMAAAAA&#10;" fillcolor="black" stroked="f"/>
                        <v:rect id="Rectangle 2674" o:spid="_x0000_s1993" style="position:absolute;left:538;top:20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DiGsgA&#10;AADeAAAADwAAAGRycy9kb3ducmV2LnhtbESPQUsDMRSE74L/IbyCN5t0cWW7bVqsIHgR2uqhvb1u&#10;XneXbl7WJLarv94UBI/DzHzDzJeD7cSZfGgda5iMFQjiypmWaw0f7y/3BYgQkQ12jknDNwVYLm5v&#10;5lgad+ENnbexFgnCoUQNTYx9KWWoGrIYxq4nTt7ReYsxSV9L4/GS4LaTmVKP0mLLaaHBnp4bqk7b&#10;L6thNS1Wn+sHfvvZHPa03x1OeeaV1nej4WkGItIQ/8N/7VejIctVkcP1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QOIayAAAAN4AAAAPAAAAAAAAAAAAAAAAAJgCAABk&#10;cnMvZG93bnJldi54bWxQSwUGAAAAAAQABAD1AAAAjQMAAAAA&#10;" fillcolor="black" stroked="f"/>
                        <v:rect id="Rectangle 2675" o:spid="_x0000_s1994" style="position:absolute;left:538;top:2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J8bcgA&#10;AADeAAAADwAAAGRycy9kb3ducmV2LnhtbESPQUsDMRSE7wX/Q3hCb93EpS3r2rRYQfBSsNWDvb1u&#10;nrtLNy9rEtutv94IBY/DzHzDLFaD7cSJfGgda7jLFAjiypmWaw3vb8+TAkSIyAY7x6ThQgFWy5vR&#10;Akvjzryl0y7WIkE4lKihibEvpQxVQxZD5nri5H06bzEm6WtpPJ4T3HYyV2ouLbacFhrs6amh6rj7&#10;thrW98X663XKm5/tYU/7j8Nxlnul9fh2eHwAEWmI/+Fr+8VoyGeqmMPf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knxtyAAAAN4AAAAPAAAAAAAAAAAAAAAAAJgCAABk&#10;cnMvZG93bnJldi54bWxQSwUGAAAAAAQABAD1AAAAjQMAAAAA&#10;" fillcolor="black" stroked="f"/>
                        <v:rect id="Rectangle 2676" o:spid="_x0000_s1995" style="position:absolute;left:538;top: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7Z9sgA&#10;AADeAAAADwAAAGRycy9kb3ducmV2LnhtbESPQUvDQBSE74L/YXmCN7trMBpjt8UWBC9CUz3Y22v2&#10;mYRm36a7axv99d2C4HGYmW+Y6Xy0vTiQD51jDbcTBYK4dqbjRsPH+8tNASJEZIO9Y9LwQwHms8uL&#10;KZbGHbmiwzo2IkE4lKihjXEopQx1SxbDxA3Eyfty3mJM0jfSeDwmuO1lptS9tNhxWmhxoGVL9W79&#10;bTUsHovFfnXHb7/VdkObz+0uz7zS+vpqfH4CEWmM/+G/9qvRkOWqeID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3tn2yAAAAN4AAAAPAAAAAAAAAAAAAAAAAJgCAABk&#10;cnMvZG93bnJldi54bWxQSwUGAAAAAAQABAD1AAAAjQMAAAAA&#10;" fillcolor="black" stroked="f"/>
                        <v:rect id="Rectangle 2677" o:spid="_x0000_s1996" style="position:absolute;left:538;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FNhMUA&#10;AADeAAAADwAAAGRycy9kb3ducmV2LnhtbERPz2vCMBS+C/sfwhN208QyR61GmYOBF2G6HfT2bJ5t&#10;sXnpkky7/fXLYeDx4/u9WPW2FVfyoXGsYTJWIIhLZxquNHx+vI1yECEiG2wdk4YfCrBaPgwWWBh3&#10;4x1d97ESKYRDgRrqGLtCylDWZDGMXUecuLPzFmOCvpLG4y2F21ZmSj1Liw2nhho7eq2pvOy/rYb1&#10;LF9/vT/x9nd3OtLxcLpMM6+0fhz2L3MQkfp4F/+7N0ZDNlV5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QU2ExQAAAN4AAAAPAAAAAAAAAAAAAAAAAJgCAABkcnMv&#10;ZG93bnJldi54bWxQSwUGAAAAAAQABAD1AAAAigMAAAAA&#10;" fillcolor="black" stroked="f"/>
                        <v:rect id="Rectangle 2678" o:spid="_x0000_s1997" style="position:absolute;left:538;top:22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3oH8gA&#10;AADeAAAADwAAAGRycy9kb3ducmV2LnhtbESPQWsCMRSE74X+h/AKvdWki5Z1NUotCL0U1PZQb8/N&#10;c3dx87JNUl399Y0g9DjMzDfMdN7bVhzJh8axhueBAkFcOtNwpeHrc/mUgwgR2WDrmDScKcB8dn83&#10;xcK4E6/puImVSBAOBWqoY+wKKUNZk8UwcB1x8vbOW4xJ+koaj6cEt63MlHqRFhtOCzV29FZTedj8&#10;Wg2Lcb74WQ3547LebWn7vTuMMq+0fnzoXycgIvXxP3xrvxsN2UjlY7jeS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DegfyAAAAN4AAAAPAAAAAAAAAAAAAAAAAJgCAABk&#10;cnMvZG93bnJldi54bWxQSwUGAAAAAAQABAD1AAAAjQMAAAAA&#10;" fillcolor="black" stroked="f"/>
                        <v:rect id="Rectangle 2679" o:spid="_x0000_s1998" style="position:absolute;left:538;top:2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7XX8cA&#10;AADeAAAADwAAAGRycy9kb3ducmV2LnhtbESPzWoCMRSF9wXfIdyCu5p0qGWcGkWFQjeFal3o7jq5&#10;nRmc3IxJ1NGnbxaFLg/nj286720rLuRD41jD80iBIC6dabjSsP1+f8pBhIhssHVMGm4UYD4bPEyx&#10;MO7Ka7psYiXSCIcCNdQxdoWUoazJYhi5jjh5P85bjEn6ShqP1zRuW5kp9SotNpweauxoVVN53Jyt&#10;huUkX56+Xvjzvj7sab87HMeZV1oPH/vFG4hIffwP/7U/jIZsrCYJIOEkFJ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u11/HAAAA3gAAAA8AAAAAAAAAAAAAAAAAmAIAAGRy&#10;cy9kb3ducmV2LnhtbFBLBQYAAAAABAAEAPUAAACMAwAAAAA=&#10;" fillcolor="black" stroked="f"/>
                        <v:rect id="Rectangle 2680" o:spid="_x0000_s1999" style="position:absolute;left:538;top:2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JyxMgA&#10;AADeAAAADwAAAGRycy9kb3ducmV2LnhtbESPQWsCMRSE70L/Q3iF3jRxqaJbo1Sh0EtBbQ/19ty8&#10;7i5uXtYk1W1/vREEj8PMfMPMFp1txIl8qB1rGA4UCOLCmZpLDV+fb/0JiBCRDTaOScMfBVjMH3oz&#10;zI0784ZO21iKBOGQo4YqxjaXMhQVWQwD1xIn78d5izFJX0rj8ZzgtpGZUmNpsea0UGFLq4qKw/bX&#10;alhOJ8vj+pk//jf7He2+94dR5pXWT4/d6wuISF28h2/td6MhG6npEK530hW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onLEyAAAAN4AAAAPAAAAAAAAAAAAAAAAAJgCAABk&#10;cnMvZG93bnJldi54bWxQSwUGAAAAAAQABAD1AAAAjQMAAAAA&#10;" fillcolor="black" stroked="f"/>
                        <v:rect id="Rectangle 2681" o:spid="_x0000_s2000" style="position:absolute;left:538;top: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Dss8cA&#10;AADeAAAADwAAAGRycy9kb3ducmV2LnhtbESPQWsCMRSE74X+h/AK3mrSRYuuRqkFoZeCWg96e26e&#10;u4ubl20Sddtf3whCj8PMfMNM551txIV8qB1reOkrEMSFMzWXGrZfy+cRiBCRDTaOScMPBZjPHh+m&#10;mBt35TVdNrEUCcIhRw1VjG0uZSgqshj6riVO3tF5izFJX0rj8ZrgtpGZUq/SYs1pocKW3isqTpuz&#10;1bAYjxbfqwF//q4Pe9rvDqdh5pXWvafubQIiUhf/w/f2h9GQDdU4g9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w7LPHAAAA3gAAAA8AAAAAAAAAAAAAAAAAmAIAAGRy&#10;cy9kb3ducmV2LnhtbFBLBQYAAAAABAAEAPUAAACMAwAAAAA=&#10;" fillcolor="black" stroked="f"/>
                        <v:rect id="Rectangle 2682" o:spid="_x0000_s2001" style="position:absolute;left:538;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xJKMgA&#10;AADeAAAADwAAAGRycy9kb3ducmV2LnhtbESPQWsCMRSE7wX/Q3iCt5q41qKrUbRQ6KVQbQ/19tw8&#10;dxc3L9sk1a2/3hQKPQ4z8w2zWHW2EWfyoXasYTRUIIgLZ2ouNXy8P99PQYSIbLBxTBp+KMBq2btb&#10;YG7chbd03sVSJAiHHDVUMba5lKGoyGIYupY4eUfnLcYkfSmNx0uC20ZmSj1KizWnhQpbeqqoOO2+&#10;rYbNbLr5envg1+v2sKf95+E0ybzSetDv1nMQkbr4H/5rvxgN2UTNx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PEkoyAAAAN4AAAAPAAAAAAAAAAAAAAAAAJgCAABk&#10;cnMvZG93bnJldi54bWxQSwUGAAAAAAQABAD1AAAAjQMAAAAA&#10;" fillcolor="black" stroked="f"/>
                        <v:rect id="Rectangle 2683" o:spid="_x0000_s2002" style="position:absolute;left:538;top:24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RXMgA&#10;AADeAAAADwAAAGRycy9kb3ducmV2LnhtbESPQWsCMRSE70L/Q3iF3jRx0aKrUWqh4EVQ24Penpvn&#10;7uLmZZukuu2vb4RCj8PMfMPMl51txJV8qB1rGA4UCOLCmZpLDR/vb/0JiBCRDTaOScM3BVguHnpz&#10;zI278Y6u+1iKBOGQo4YqxjaXMhQVWQwD1xIn7+y8xZikL6XxeEtw28hMqWdpsea0UGFLrxUVl/2X&#10;1bCaTlaf2xFvfnanIx0Pp8s480rrp8fuZQYiUhf/w3/ttdGQjdV0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1dFcyAAAAN4AAAAPAAAAAAAAAAAAAAAAAJgCAABk&#10;cnMvZG93bnJldi54bWxQSwUGAAAAAAQABAD1AAAAjQMAAAAA&#10;" fillcolor="black" stroked="f"/>
                        <v:rect id="Rectangle 2684" o:spid="_x0000_s2003" style="position:absolute;left:538;top:2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0x8gA&#10;AADeAAAADwAAAGRycy9kb3ducmV2LnhtbESPQWsCMRSE70L/Q3iF3jTp0i26NUoVCl6Eanuot+fm&#10;dXdx87Imqa7++qYg9DjMzDfMdN7bVpzIh8axhseRAkFcOtNwpeHz4204BhEissHWMWm4UID57G4w&#10;xcK4M2/otI2VSBAOBWqoY+wKKUNZk8Uwch1x8r6dtxiT9JU0Hs8JbluZKfUsLTacFmrsaFlTedj+&#10;WA2LyXhxfH/i9XWz39Hua3/IM6+0frjvX19AROrjf/jWXhkNWa4mO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mXTHyAAAAN4AAAAPAAAAAAAAAAAAAAAAAJgCAABk&#10;cnMvZG93bnJldi54bWxQSwUGAAAAAAQABAD1AAAAjQMAAAAA&#10;" fillcolor="black" stroked="f"/>
                        <v:rect id="Rectangle 2685" o:spid="_x0000_s2004" style="position:absolute;left:538;top:2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vqsM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dR4C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qwyAAAAN4AAAAPAAAAAAAAAAAAAAAAAJgCAABk&#10;cnMvZG93bnJldi54bWxQSwUGAAAAAAQABAD1AAAAjQMAAAAA&#10;" fillcolor="black" stroked="f"/>
                        <v:rect id="Rectangle 2686" o:spid="_x0000_s2005" style="position:absolute;left:538;top: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dPK8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NlHzB/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B08ryAAAAN4AAAAPAAAAAAAAAAAAAAAAAJgCAABk&#10;cnMvZG93bnJldi54bWxQSwUGAAAAAAQABAD1AAAAjQMAAAAA&#10;" fillcolor="black" stroked="f"/>
                        <v:rect id="Rectangle 2687" o:spid="_x0000_s2006" style="position:absolute;left:538;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jbWcUA&#10;AADeAAAADwAAAGRycy9kb3ducmV2LnhtbERPz2vCMBS+D/wfwht4m8nKHLUzigqDXQbTedDbs3lr&#10;i81LTaJW//rlMNjx4/s9nfe2FRfyoXGs4XmkQBCXzjRcadh+vz/lIEJENtg6Jg03CjCfDR6mWBh3&#10;5TVdNrESKYRDgRrqGLtCylDWZDGMXEecuB/nLcYEfSWNx2sKt63MlHqVFhtODTV2tKqpPG7OVsNy&#10;ki9PXy/8eV8f9rTfHY7jzCuth4/94g1EpD7+i//cH0ZDNlaTtDfdSVdA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mNtZxQAAAN4AAAAPAAAAAAAAAAAAAAAAAJgCAABkcnMv&#10;ZG93bnJldi54bWxQSwUGAAAAAAQABAD1AAAAigMAAAAA&#10;" fillcolor="black" stroked="f"/>
                        <v:rect id="Rectangle 2688" o:spid="_x0000_s2007" style="position:absolute;left:538;top:26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R+wsgA&#10;AADeAAAADwAAAGRycy9kb3ducmV2LnhtbESPQUsDMRSE7wX/Q3iCt27iYkt3bVpsQfAi2OrB3l43&#10;z92lm5dtEtvVX98IBY/DzHzDzJeD7cSJfGgda7jPFAjiypmWaw0f78/jGYgQkQ12jknDDwVYLm5G&#10;cyyNO/OGTttYiwThUKKGJsa+lDJUDVkMmeuJk/flvMWYpK+l8XhOcNvJXKmptNhyWmiwp3VD1WH7&#10;bTWsitnq+PbAr7+b/Y52n/vDJPdK67vb4ekRRKQh/oev7RejIZ+oooC/O+kKy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1H7CyAAAAN4AAAAPAAAAAAAAAAAAAAAAAJgCAABk&#10;cnMvZG93bnJldi54bWxQSwUGAAAAAAQABAD1AAAAjQMAAAAA&#10;" fillcolor="black" stroked="f"/>
                        <v:rect id="Rectangle 2689" o:spid="_x0000_s2008" style="position:absolute;left:538;top:2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VNRcYA&#10;AADeAAAADwAAAGRycy9kb3ducmV2LnhtbESPzWoCMRSF94LvEK7QnSYOWuzUKFoQ3AjVutDddXKd&#10;GZzcTJNUp336ZlHo8nD++ObLzjbiTj7UjjWMRwoEceFMzaWG48dmOAMRIrLBxjFp+KYAy0W/N8fc&#10;uAfv6X6IpUgjHHLUUMXY5lKGoiKLYeRa4uRdnbcYk/SlNB4fadw2MlPqWVqsOT1U2NJbRcXt8GU1&#10;rF9m68/3Ce9+9pcznU+X2zTzSuunQbd6BRGpi//hv/bWaMimY5UAEk5C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VNRcYAAADeAAAADwAAAAAAAAAAAAAAAACYAgAAZHJz&#10;L2Rvd25yZXYueG1sUEsFBgAAAAAEAAQA9QAAAIsDAAAAAA==&#10;" fillcolor="black" stroked="f"/>
                        <v:rect id="Rectangle 2690" o:spid="_x0000_s2009" style="position:absolute;left:538;top:2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no3sgA&#10;AADeAAAADwAAAGRycy9kb3ducmV2LnhtbESPQUvDQBSE74L/YXlCb3Y3wUqN2RQrCL0UbPVgb6/Z&#10;ZxKafRt3t23017tCweMwM98w5WK0vTiRD51jDdlUgSCunem40fD+9nI7BxEissHeMWn4pgCL6vqq&#10;xMK4M2/otI2NSBAOBWpoYxwKKUPdksUwdQNx8j6dtxiT9I00Hs8JbnuZK3UvLXacFloc6Lml+rA9&#10;Wg3Lh/ny6/WO1z+b/Y52H/vDLPdK68nN+PQIItIY/8OX9spoyGeZyuDvTroCsv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SejeyAAAAN4AAAAPAAAAAAAAAAAAAAAAAJgCAABk&#10;cnMvZG93bnJldi54bWxQSwUGAAAAAAQABAD1AAAAjQMAAAAA&#10;" fillcolor="black" stroked="f"/>
                        <v:rect id="Rectangle 2691" o:spid="_x0000_s2010" style="position:absolute;left:538;top:2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t2qccA&#10;AADeAAAADwAAAGRycy9kb3ducmV2LnhtbESPQWsCMRSE74X+h/AEbzVx0aKrUWpB6KWgtod6e26e&#10;u4ubl20Sddtf3whCj8PMfMPMl51txIV8qB1rGA4UCOLCmZpLDZ8f66cJiBCRDTaOScMPBVguHh/m&#10;mBt35S1ddrEUCcIhRw1VjG0uZSgqshgGriVO3tF5izFJX0rj8ZrgtpGZUs/SYs1pocKWXisqTruz&#10;1bCaTlbfmxG//24Pe9p/HU7jzCut+73uZQYiUhf/w/f2m9GQjYcqg9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dqnHAAAA3gAAAA8AAAAAAAAAAAAAAAAAmAIAAGRy&#10;cy9kb3ducmV2LnhtbFBLBQYAAAAABAAEAPUAAACMAwAAAAA=&#10;" fillcolor="black" stroked="f"/>
                        <v:rect id="Rectangle 2692" o:spid="_x0000_s2011" style="position:absolute;left:538;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fTMsgA&#10;AADeAAAADwAAAGRycy9kb3ducmV2LnhtbESPQWsCMRSE7wX/Q3iCt5q41qKrUbRQ6KVQbQ/19tw8&#10;dxc3L9sk1a2/3hQKPQ4z8w2zWHW2EWfyoXasYTRUIIgLZ2ouNXy8P99PQYSIbLBxTBp+KMBq2btb&#10;YG7chbd03sVSJAiHHDVUMba5lKGoyGIYupY4eUfnLcYkfSmNx0uC20ZmSj1KizWnhQpbeqqoOO2+&#10;rYbNbLr5envg1+v2sKf95+E0ybzSetDv1nMQkbr4H/5rvxgN2WSkx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19MyyAAAAN4AAAAPAAAAAAAAAAAAAAAAAJgCAABk&#10;cnMvZG93bnJldi54bWxQSwUGAAAAAAQABAD1AAAAjQMAAAAA&#10;" fillcolor="black" stroked="f"/>
                        <v:rect id="Rectangle 2693" o:spid="_x0000_s2012" style="position:absolute;left:538;top:2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5LRsgA&#10;AADeAAAADwAAAGRycy9kb3ducmV2LnhtbESPQWsCMRSE70L/Q3iF3jRx0aKrUWqh4EVQ24Penpvn&#10;7uLmZZukuu2vb4RCj8PMfMPMl51txJV8qB1rGA4UCOLCmZpLDR/vb/0JiBCRDTaOScM3BVguHnpz&#10;zI278Y6u+1iKBOGQo4YqxjaXMhQVWQwD1xIn7+y8xZikL6XxeEtw28hMqWdpsea0UGFLrxUVl/2X&#10;1bCaTlaf2xFvfnanIx0Pp8s480rrp8fuZQYiUhf/w3/ttdGQjYdq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ktGyAAAAN4AAAAPAAAAAAAAAAAAAAAAAJgCAABk&#10;cnMvZG93bnJldi54bWxQSwUGAAAAAAQABAD1AAAAjQMAAAAA&#10;" fillcolor="black" stroked="f"/>
                        <v:rect id="Rectangle 2694" o:spid="_x0000_s2013" style="position:absolute;left:538;top:2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Lu3cgA&#10;AADeAAAADwAAAGRycy9kb3ducmV2LnhtbESPQWsCMRSE74X+h/AK3mri4hZdjVILQi8FtT3U23Pz&#10;uru4edkmUbf99Y0g9DjMzDfMfNnbVpzJh8axhtFQgSAunWm40vDxvn6cgAgR2WDrmDT8UIDl4v5u&#10;joVxF97SeRcrkSAcCtRQx9gVUoayJoth6Dri5H05bzEm6StpPF4S3LYyU+pJWmw4LdTY0UtN5XF3&#10;shpW08nqezPmt9/tYU/7z8Mxz7zSevDQP89AROrjf/jWfjUasnykcrjeS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cu7dyAAAAN4AAAAPAAAAAAAAAAAAAAAAAJgCAABk&#10;cnMvZG93bnJldi54bWxQSwUGAAAAAAQABAD1AAAAjQMAAAAA&#10;" fillcolor="black" stroked="f"/>
                        <v:rect id="Rectangle 2695" o:spid="_x0000_s2014" style="position:absolute;left:538;top:3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BwqsgA&#10;AADeAAAADwAAAGRycy9kb3ducmV2LnhtbESPQWsCMRSE74X+h/AK3mriomK3RqmFghdBbQ/19ty8&#10;7i5uXrZJ1LW/3hQEj8PMfMNM551txIl8qB1rGPQVCOLCmZpLDV+fH88TECEiG2wck4YLBZjPHh+m&#10;mBt35g2dtrEUCcIhRw1VjG0uZSgqshj6riVO3o/zFmOSvpTG4znBbSMzpcbSYs1pocKW3isqDtuj&#10;1bB4mSx+10Ne/W32O9p97w+jzCute0/d2yuISF28h2/tpdGQjQZqD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oHCqyAAAAN4AAAAPAAAAAAAAAAAAAAAAAJgCAABk&#10;cnMvZG93bnJldi54bWxQSwUGAAAAAAQABAD1AAAAjQMAAAAA&#10;" fillcolor="black" stroked="f"/>
                        <v:rect id="Rectangle 2696" o:spid="_x0000_s2015" style="position:absolute;left:538;top:3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MckA&#10;AADeAAAADwAAAGRycy9kb3ducmV2LnhtbESPT2sCMRTE70K/Q3iF3jRxqVVXo9RCoReh/jno7bl5&#10;3V3cvGyTVLd++qZQ6HGYmd8w82VnG3EhH2rHGoYDBYK4cKbmUsN+99qfgAgR2WDjmDR8U4Dl4q43&#10;x9y4K2/oso2lSBAOOWqoYmxzKUNRkcUwcC1x8j6ctxiT9KU0Hq8JbhuZKfUkLdacFips6aWi4rz9&#10;shpW08nq8/2R17fN6UjHw+k8yrzS+uG+e56BiNTF//Bf+81oyEZDNYb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zVMckAAADeAAAADwAAAAAAAAAAAAAAAACYAgAA&#10;ZHJzL2Rvd25yZXYueG1sUEsFBgAAAAAEAAQA9QAAAI4DAAAAAA==&#10;" fillcolor="black" stroked="f"/>
                        <v:rect id="Rectangle 2697" o:spid="_x0000_s2016" style="position:absolute;left:538;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NBQ8UA&#10;AADeAAAADwAAAGRycy9kb3ducmV2LnhtbERPTWsCMRC9C/6HMEJvmrhosVujaEHwIlTrQW/jZtxd&#10;3Ey2Sarb/vrmUOjx8b7ny8424k4+1I41jEcKBHHhTM2lhuPHZjgDESKywcYxafimAMtFvzfH3LgH&#10;7+l+iKVIIRxy1FDF2OZShqIii2HkWuLEXZ23GBP0pTQeHyncNjJT6llarDk1VNjSW0XF7fBlNaxf&#10;ZuvP9wnvfvaXM51Pl9s080rrp0G3egURqYv/4j/31mjIpmOV9qY76Qr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0FDxQAAAN4AAAAPAAAAAAAAAAAAAAAAAJgCAABkcnMv&#10;ZG93bnJldi54bWxQSwUGAAAAAAQABAD1AAAAigMAAAAA&#10;" fillcolor="black" stroked="f"/>
                        <v:rect id="Rectangle 2698" o:spid="_x0000_s2017" style="position:absolute;left:538;top:31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k2MgA&#10;AADeAAAADwAAAGRycy9kb3ducmV2LnhtbESPQWsCMRSE70L/Q3iF3jRxqaJbo1Sh0EtBbQ/19ty8&#10;7i5uXtYk1W1/vREEj8PMfMPMFp1txIl8qB1rGA4UCOLCmZpLDV+fb/0JiBCRDTaOScMfBVjMH3oz&#10;zI0784ZO21iKBOGQo4YqxjaXMhQVWQwD1xIn78d5izFJX0rj8ZzgtpGZUmNpsea0UGFLq4qKw/bX&#10;alhOJ8vj+pk//jf7He2+94dR5pXWT4/d6wuISF28h2/td6MhGw3VFK530hW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P+TYyAAAAN4AAAAPAAAAAAAAAAAAAAAAAJgCAABk&#10;cnMvZG93bnJldi54bWxQSwUGAAAAAAQABAD1AAAAjQMAAAAA&#10;" fillcolor="black" stroked="f"/>
                        <v:rect id="Rectangle 2699" o:spid="_x0000_s2018" style="position:absolute;left:538;top:3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zbmMcA&#10;AADeAAAADwAAAGRycy9kb3ducmV2LnhtbESPy2rCQBSG94LvMJyCO50k1KLRUbRQcCPUy0J3x8xp&#10;EsycSWdGTfv0nUXB5c9/45svO9OIOzlfW1aQjhIQxIXVNZcKjoeP4QSED8gaG8uk4Ic8LBf93hxz&#10;bR+8o/s+lCKOsM9RQRVCm0vpi4oM+pFtiaP3ZZ3BEKUrpXb4iOOmkVmSvEmDNceHClt6r6i47m9G&#10;wXo6WX9/vvL2d3c50/l0uY4zlyg1eOlWMxCBuvAM/7c3WkE2TtMIEHEi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c25jHAAAA3gAAAA8AAAAAAAAAAAAAAAAAmAIAAGRy&#10;cy9kb3ducmV2LnhtbFBLBQYAAAAABAAEAPUAAACMAwAAAAA=&#10;" fillcolor="black" stroked="f"/>
                        <v:rect id="Rectangle 2700" o:spid="_x0000_s2019" style="position:absolute;left:538;top:3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A8gA&#10;AADeAAAADwAAAGRycy9kb3ducmV2LnhtbESPT2vCQBTE70K/w/IKvekmoRaNrlKFQi8F//RQb8/s&#10;axLMvo27W41++q4geBxm5jfMdN6ZRpzI+dqygnSQgCAurK65VPC9/eiPQPiArLGxTAou5GE+e+pN&#10;Mdf2zGs6bUIpIoR9jgqqENpcSl9UZNAPbEscvV/rDIYoXSm1w3OEm0ZmSfImDdYcFypsaVlRcdj8&#10;GQWL8WhxXL3y13W939HuZ38YZi5R6uW5e5+ACNSFR/je/tQKsmGapn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kH4DyAAAAN4AAAAPAAAAAAAAAAAAAAAAAJgCAABk&#10;cnMvZG93bnJldi54bWxQSwUGAAAAAAQABAD1AAAAjQMAAAAA&#10;" fillcolor="black" stroked="f"/>
                        <v:rect id="Rectangle 2701" o:spid="_x0000_s2020" style="position:absolute;left:538;top:3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LgdMgA&#10;AADeAAAADwAAAGRycy9kb3ducmV2LnhtbESPT2vCQBTE70K/w/IKvekmoRaNrlKFQi8F//RQb8/s&#10;axLMvo27W41++q4geBxm5jfMdN6ZRpzI+dqygnSQgCAurK65VPC9/eiPQPiArLGxTAou5GE+e+pN&#10;Mdf2zGs6bUIpIoR9jgqqENpcSl9UZNAPbEscvV/rDIYoXSm1w3OEm0ZmSfImDdYcFypsaVlRcdj8&#10;GQWL8WhxXL3y13W939HuZ38YZi5R6uW5e5+ACNSFR/je/tQKsmGaZn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QuB0yAAAAN4AAAAPAAAAAAAAAAAAAAAAAJgCAABk&#10;cnMvZG93bnJldi54bWxQSwUGAAAAAAQABAD1AAAAjQMAAAAA&#10;" fillcolor="black" stroked="f"/>
                        <v:rect id="Rectangle 2702" o:spid="_x0000_s2021" style="position:absolute;left:538;top: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5F78gA&#10;AADeAAAADwAAAGRycy9kb3ducmV2LnhtbESPQWvCQBSE74L/YXmF3nSTtBaNrqKFQi9CtR709sy+&#10;JsHs23R3q9Ff7xYKPQ4z8w0zW3SmEWdyvrasIB0mIIgLq2suFew+3wZjED4ga2wsk4IreVjM+70Z&#10;5tpeeEPnbShFhLDPUUEVQptL6YuKDPqhbYmj92WdwRClK6V2eIlw08gsSV6kwZrjQoUtvVZUnLY/&#10;RsFqMl59fzzz+rY5HuiwP55GmUuUenzollMQgbrwH/5rv2sF2ShNn+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DkXvyAAAAN4AAAAPAAAAAAAAAAAAAAAAAJgCAABk&#10;cnMvZG93bnJldi54bWxQSwUGAAAAAAQABAD1AAAAjQMAAAAA&#10;" fillcolor="black" stroked="f"/>
                        <v:rect id="Rectangle 2703" o:spid="_x0000_s2022" style="position:absolute;left:538;top:34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fdm8kA&#10;AADeAAAADwAAAGRycy9kb3ducmV2LnhtbESPT2vCQBTE74V+h+UVems2CSo2dRUVhF4K9c+h3p7Z&#10;1ySYfRt3t5r207sFweMwM79hJrPetOJMzjeWFWRJCoK4tLrhSsFuu3oZg/ABWWNrmRT8kofZ9PFh&#10;goW2F17TeRMqESHsC1RQh9AVUvqyJoM+sR1x9L6tMxiidJXUDi8RblqZp+lIGmw4LtTY0bKm8rj5&#10;MQoWr+PF6XPAH3/rw572X4fjMHepUs9P/fwNRKA+3MO39rtWkA+zbAD/d+IV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ufdm8kAAADeAAAADwAAAAAAAAAAAAAAAACYAgAA&#10;ZHJzL2Rvd25yZXYueG1sUEsFBgAAAAAEAAQA9QAAAI4DAAAAAA==&#10;" fillcolor="black" stroked="f"/>
                        <v:rect id="Rectangle 2704" o:spid="_x0000_s2023" style="position:absolute;left:538;top:3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t4AMgA&#10;AADeAAAADwAAAGRycy9kb3ducmV2LnhtbESPQWvCQBSE74X+h+UJ3uomoSkaXaUWCl4EtT3U2zP7&#10;TILZt+nuqml/fVcQehxm5htmtuhNKy7kfGNZQTpKQBCXVjdcKfj8eH8ag/ABWWNrmRT8kIfF/PFh&#10;hoW2V97SZRcqESHsC1RQh9AVUvqyJoN+ZDvi6B2tMxiidJXUDq8RblqZJcmLNNhwXKixo7eaytPu&#10;bBQsJ+Pl9+aZ17/bw572X4dTnrlEqeGgf52CCNSH//C9vdIKsjxNc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q3gAyAAAAN4AAAAPAAAAAAAAAAAAAAAAAJgCAABk&#10;cnMvZG93bnJldi54bWxQSwUGAAAAAAQABAD1AAAAjQMAAAAA&#10;" fillcolor="black" stroked="f"/>
                        <v:rect id="Rectangle 2705" o:spid="_x0000_s2024" style="position:absolute;left:538;top:3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nmd8kA&#10;AADeAAAADwAAAGRycy9kb3ducmV2LnhtbESPT2vCQBTE70K/w/IKvZlNQhWbuooWCr0U6p9DvT2z&#10;r0kw+zbubjX103cFweMwM79hpvPetOJEzjeWFWRJCoK4tLrhSsF28z6cgPABWWNrmRT8kYf57GEw&#10;xULbM6/otA6ViBD2BSqoQ+gKKX1Zk0Gf2I44ej/WGQxRukpqh+cIN63M03QsDTYcF2rs6K2m8rD+&#10;NQqWL5Pl8euZPy+r/Y523/vDKHepUk+P/eIVRKA+3MO39odWkI+ybAz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Xnmd8kAAADeAAAADwAAAAAAAAAAAAAAAACYAgAA&#10;ZHJzL2Rvd25yZXYueG1sUEsFBgAAAAAEAAQA9QAAAI4DAAAAAA==&#10;" fillcolor="black" stroked="f"/>
                        <v:rect id="Rectangle 2706" o:spid="_x0000_s2025" style="position:absolute;left:538;top:3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VD7MgA&#10;AADeAAAADwAAAGRycy9kb3ducmV2LnhtbESPQWvCQBSE7wX/w/IK3uomQVubuooKgpeC2h7q7Zl9&#10;TYLZt3F31dhf7xYKPQ4z8w0zmXWmERdyvrasIB0kIIgLq2suFXx+rJ7GIHxA1thYJgU38jCb9h4m&#10;mGt75S1ddqEUEcI+RwVVCG0upS8qMugHtiWO3rd1BkOUrpTa4TXCTSOzJHmWBmuOCxW2tKyoOO7O&#10;RsHidbw4bYb8/rM97Gn/dTiOMpco1X/s5m8gAnXhP/zXXmsF2ShNX+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NUPsyAAAAN4AAAAPAAAAAAAAAAAAAAAAAJgCAABk&#10;cnMvZG93bnJldi54bWxQSwUGAAAAAAQABAD1AAAAjQMAAAAA&#10;" fillcolor="black" stroked="f"/>
                        <v:rect id="Rectangle 2707" o:spid="_x0000_s2026" style="position:absolute;left:538;top: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rXnsUA&#10;AADeAAAADwAAAGRycy9kb3ducmV2LnhtbERPy2rCQBTdC/7DcAvudJJQi0ZH0ULBjVAfC91dM7dJ&#10;MHMnnRk17dd3FgWXh/OeLzvTiDs5X1tWkI4SEMSF1TWXCo6Hj+EEhA/IGhvLpOCHPCwX/d4cc20f&#10;vKP7PpQihrDPUUEVQptL6YuKDPqRbYkj92WdwRChK6V2+IjhppFZkrxJgzXHhgpbeq+ouO5vRsF6&#10;Oll/f77y9nd3OdP5dLmOM5coNXjpVjMQgbrwFP+7N1pBNk7TuDfeiV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qteexQAAAN4AAAAPAAAAAAAAAAAAAAAAAJgCAABkcnMv&#10;ZG93bnJldi54bWxQSwUGAAAAAAQABAD1AAAAigMAAAAA&#10;" fillcolor="black" stroked="f"/>
                        <v:rect id="Rectangle 2708" o:spid="_x0000_s2027" style="position:absolute;left:538;top:36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yBcgA&#10;AADeAAAADwAAAGRycy9kb3ducmV2LnhtbESPQWvCQBSE7wX/w/KE3uomoYqmrqJCoZeC2h7q7Zl9&#10;JsHs27i71eivd4VCj8PMfMNM551pxJmcry0rSAcJCOLC6ppLBd9f7y9jED4ga2wsk4IreZjPek9T&#10;zLW98IbO21CKCGGfo4IqhDaX0hcVGfQD2xJH72CdwRClK6V2eIlw08gsSUbSYM1xocKWVhUVx+2v&#10;UbCcjJen9St/3jb7He1+9sdh5hKlnvvd4g1EoC78h//aH1pBNkzT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5nIFyAAAAN4AAAAPAAAAAAAAAAAAAAAAAJgCAABk&#10;cnMvZG93bnJldi54bWxQSwUGAAAAAAQABAD1AAAAjQMAAAAA&#10;" fillcolor="black" stroked="f"/>
                        <v:rect id="Rectangle 2709" o:spid="_x0000_s2028" style="position:absolute;left:538;top:3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ARJccA&#10;AADeAAAADwAAAGRycy9kb3ducmV2LnhtbESPzWrCQBSF90LfYbgFdzox1KIxo9RCwY2gtou6u8nc&#10;JsHMnXRm1OjTO4tCl4fzx5evetOKCznfWFYwGScgiEurG64UfH1+jGYgfEDW2FomBTfysFo+DXLM&#10;tL3yni6HUIk4wj5DBXUIXSalL2sy6Me2I47ej3UGQ5SuktrhNY6bVqZJ8ioNNhwfauzovabydDgb&#10;Bev5bP27e+HtfV8c6fhdnKapS5QaPvdvCxCB+vAf/mtvtIJ0OkkjQMSJKC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ESXHAAAA3gAAAA8AAAAAAAAAAAAAAAAAmAIAAGRy&#10;cy9kb3ducmV2LnhtbFBLBQYAAAAABAAEAPUAAACMAwAAAAA=&#10;" fillcolor="black" stroked="f"/>
                        <v:rect id="Rectangle 2710" o:spid="_x0000_s2029" style="position:absolute;left:538;top:3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y0vsgA&#10;AADeAAAADwAAAGRycy9kb3ducmV2LnhtbESPT2vCQBTE70K/w/IKvekmoRaNrlKFQi8F//RQb8/s&#10;axLMvo27W41++q4geBxm5jfMdN6ZRpzI+dqygnSQgCAurK65VPC9/eiPQPiArLGxTAou5GE+e+pN&#10;Mdf2zGs6bUIpIoR9jgqqENpcSl9UZNAPbEscvV/rDIYoXSm1w3OEm0ZmSfImDdYcFypsaVlRcdj8&#10;GQWL8WhxXL3y13W939HuZ38YZi5R6uW5e5+ACNSFR/je/tQKsmGapX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LS+yAAAAN4AAAAPAAAAAAAAAAAAAAAAAJgCAABk&#10;cnMvZG93bnJldi54bWxQSwUGAAAAAAQABAD1AAAAjQMAAAAA&#10;" fillcolor="black" stroked="f"/>
                        <v:rect id="Rectangle 2711" o:spid="_x0000_s2030" style="position:absolute;left:538;top:3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4qyccA&#10;AADeAAAADwAAAGRycy9kb3ducmV2LnhtbESPQWsCMRSE74X+h/AEbzVr0KKrUWpB6KWgtod6e26e&#10;u4ubl20Sddtf3whCj8PMfMPMl51txIV8qB1rGA4yEMSFMzWXGj4/1k8TECEiG2wck4YfCrBcPD7M&#10;MTfuylu67GIpEoRDjhqqGNtcylBUZDEMXEucvKPzFmOSvpTG4zXBbSNVlj1LizWnhQpbeq2oOO3O&#10;VsNqOll9b0b8/rs97Gn/dTiNlc+07ve6lxmISF38D9/bb0aDGg+Vgt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uKsnHAAAA3gAAAA8AAAAAAAAAAAAAAAAAmAIAAGRy&#10;cy9kb3ducmV2LnhtbFBLBQYAAAAABAAEAPUAAACMAwAAAAA=&#10;" fillcolor="black" stroked="f"/>
                        <v:rect id="Rectangle 2712" o:spid="_x0000_s2031" style="position:absolute;left:538;top:3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PUsgA&#10;AADeAAAADwAAAGRycy9kb3ducmV2LnhtbESPQWvCQBSE74X+h+UJvTUb01o0ukoVCr0I1fZQb8/s&#10;Mwlm38bdrUZ/vSsUPA4z8w0zmXWmEUdyvrasoJ+kIIgLq2suFfx8fzwPQfiArLGxTArO5GE2fXyY&#10;YK7tiVd0XIdSRAj7HBVUIbS5lL6oyKBPbEscvZ11BkOUrpTa4SnCTSOzNH2TBmuOCxW2tKio2K//&#10;jIL5aDg/fL3y8rLabmjzu90PMpcq9dTr3scgAnXhHv5vf2oF2aCfvcD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Yo9SyAAAAN4AAAAPAAAAAAAAAAAAAAAAAJgCAABk&#10;cnMvZG93bnJldi54bWxQSwUGAAAAAAQABAD1AAAAjQMAAAAA&#10;" fillcolor="black" stroked="f"/>
                        <v:rect id="Rectangle 2713" o:spid="_x0000_s2032" style="position:absolute;left:538;top:38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sXJscA&#10;AADeAAAADwAAAGRycy9kb3ducmV2LnhtbESPQWsCMRSE74X+h/AK3mrWRYuuRlFB6KWgtge9PTfP&#10;3cXNy5pEXf31jVDocZiZb5jJrDW1uJLzlWUFvW4Cgji3uuJCwc/36n0IwgdkjbVlUnAnD7Pp68sE&#10;M21vvKHrNhQiQthnqKAMocmk9HlJBn3XNsTRO1pnMETpCqkd3iLc1DJNkg9psOK4UGJDy5Ly0/Zi&#10;FCxGw8V53eevx+awp/3ucBqkLlGq89bOxyACteE//Nf+1ArSQS/tw/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LFybHAAAA3gAAAA8AAAAAAAAAAAAAAAAAmAIAAGRy&#10;cy9kb3ducmV2LnhtbFBLBQYAAAAABAAEAPUAAACMAwAAAAA=&#10;" fillcolor="black" stroked="f"/>
                        <v:rect id="Rectangle 2714" o:spid="_x0000_s2033" style="position:absolute;left:538;top:3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eyvcgA&#10;AADeAAAADwAAAGRycy9kb3ducmV2LnhtbESPT2vCQBTE7wW/w/IKvdWNoSkaXUWFQi8F//RQb8/s&#10;axLMvo27W41++q4geBxm5jfMZNaZRpzI+dqygkE/AUFcWF1zqeB7+/E6BOEDssbGMim4kIfZtPc0&#10;wVzbM6/ptAmliBD2OSqoQmhzKX1RkUHfty1x9H6tMxiidKXUDs8RbhqZJsm7NFhzXKiwpWVFxWHz&#10;ZxQsRsPFcfXGX9f1fke7n/0hS12i1MtzNx+DCNSFR/je/tQK0myQZn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x7K9yAAAAN4AAAAPAAAAAAAAAAAAAAAAAJgCAABk&#10;cnMvZG93bnJldi54bWxQSwUGAAAAAAQABAD1AAAAjQMAAAAA&#10;" fillcolor="black" stroked="f"/>
                        <v:rect id="Rectangle 2715" o:spid="_x0000_s2034" style="position:absolute;left:538;top:3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UsysgA&#10;AADeAAAADwAAAGRycy9kb3ducmV2LnhtbESPT2sCMRTE74V+h/AK3mrWRUVXo2ih0EvBfwe9PTfP&#10;3cXNy5qkuu2nNwXB4zAzv2Gm89bU4krOV5YV9LoJCOLc6ooLBbvt5/sIhA/IGmvLpOCXPMxnry9T&#10;zLS98Zqum1CICGGfoYIyhCaT0uclGfRd2xBH72SdwRClK6R2eItwU8s0SYbSYMVxocSGPkrKz5sf&#10;o2A5Hi0vqz5//62PBzrsj+dB6hKlOm/tYgIiUBue4Uf7SytIB710CP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FSzKyAAAAN4AAAAPAAAAAAAAAAAAAAAAAJgCAABk&#10;cnMvZG93bnJldi54bWxQSwUGAAAAAAQABAD1AAAAjQMAAAAA&#10;" fillcolor="black" stroked="f"/>
                        <v:rect id="Rectangle 2716" o:spid="_x0000_s2035" style="position:absolute;left:538;top:4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mJUc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jobpK9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WYlRyAAAAN4AAAAPAAAAAAAAAAAAAAAAAJgCAABk&#10;cnMvZG93bnJldi54bWxQSwUGAAAAAAQABAD1AAAAjQMAAAAA&#10;" fillcolor="black" stroked="f"/>
                        <v:rect id="Rectangle 2717" o:spid="_x0000_s2036" style="position:absolute;left:538;top:4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YdI8UA&#10;AADeAAAADwAAAGRycy9kb3ducmV2LnhtbERPz2vCMBS+C/sfwht409Qyh9ZGmYOBF0HdDvP22ry1&#10;xealS6JW/3pzGOz48f3OV71pxYWcbywrmIwTEMSl1Q1XCr4+P0YzED4ga2wtk4IbeVgtnwY5Ztpe&#10;eU+XQ6hEDGGfoYI6hC6T0pc1GfRj2xFH7sc6gyFCV0nt8BrDTSvTJHmVBhuODTV29F5TeTqcjYL1&#10;fLb+3b3w9r4vjnT8Lk7T1CVKDZ/7twWIQH34F/+5N1pBOp2kcW+8E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xh0jxQAAAN4AAAAPAAAAAAAAAAAAAAAAAJgCAABkcnMv&#10;ZG93bnJldi54bWxQSwUGAAAAAAQABAD1AAAAigMAAAAA&#10;" fillcolor="black" stroked="f"/>
                        <v:rect id="Rectangle 2718" o:spid="_x0000_s2037" style="position:absolute;left:538;top:41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q4uMcA&#10;AADeAAAADwAAAGRycy9kb3ducmV2LnhtbESPQWsCMRSE74L/IbyCN826aNGtUVQQvAhqe6i35+Z1&#10;d3HzsiZRt/31jVDocZiZb5jZojW1uJPzlWUFw0ECgji3uuJCwcf7pj8B4QOyxtoyKfgmD4t5tzPD&#10;TNsHH+h+DIWIEPYZKihDaDIpfV6SQT+wDXH0vqwzGKJ0hdQOHxFuapkmyas0WHFcKLGhdUn55Xgz&#10;ClbTyeq6H/Hu53A+0enzfBmnLlGq99Iu30AEasN/+K+91QrS8TCd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KuLjHAAAA3gAAAA8AAAAAAAAAAAAAAAAAmAIAAGRy&#10;cy9kb3ducmV2LnhtbFBLBQYAAAAABAAEAPUAAACMAwAAAAA=&#10;" fillcolor="black" stroked="f"/>
                        <v:rect id="Rectangle 2719" o:spid="_x0000_s2038" style="position:absolute;left:538;top:4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mH+McA&#10;AADeAAAADwAAAGRycy9kb3ducmV2LnhtbESPzWrCQBSF94W+w3AL7urEWEVTx9AIgptCtV3o7pq5&#10;TYKZO+nMqGmfvrMQXB7OH98i700rLuR8Y1nBaJiAIC6tbrhS8PW5fp6B8AFZY2uZFPySh3z5+LDA&#10;TNsrb+myC5WII+wzVFCH0GVS+rImg35oO+LofVtnMETpKqkdXuO4aWWaJFNpsOH4UGNHq5rK0+5s&#10;FBTzWfHz8cLvf9vjgQ7742mSukSpwVP/9goiUB/u4Vt7oxWkk9E4AkSci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ph/jHAAAA3gAAAA8AAAAAAAAAAAAAAAAAmAIAAGRy&#10;cy9kb3ducmV2LnhtbFBLBQYAAAAABAAEAPUAAACMAwAAAAA=&#10;" fillcolor="black" stroked="f"/>
                        <v:rect id="Rectangle 2720" o:spid="_x0000_s2039" style="position:absolute;left:538;top:4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UiY8gA&#10;AADeAAAADwAAAGRycy9kb3ducmV2LnhtbESPQWvCQBSE74L/YXmF3nSTtBaNrqKFQi9CtR709sy+&#10;JsHs23R3q9Ff7xYKPQ4z8w0zW3SmEWdyvrasIB0mIIgLq2suFew+3wZjED4ga2wsk4IreVjM+70Z&#10;5tpeeEPnbShFhLDPUUEVQptL6YuKDPqhbYmj92WdwRClK6V2eIlw08gsSV6kwZrjQoUtvVZUnLY/&#10;RsFqMl59fzzz+rY5HuiwP55GmUuUenzollMQgbrwH/5rv2sF2Sh9Su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JSJjyAAAAN4AAAAPAAAAAAAAAAAAAAAAAJgCAABk&#10;cnMvZG93bnJldi54bWxQSwUGAAAAAAQABAD1AAAAjQMAAAAA&#10;" fillcolor="black" stroked="f"/>
                        <v:rect id="Rectangle 2721" o:spid="_x0000_s2040" style="position:absolute;left:538;top:4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e8FMgA&#10;AADeAAAADwAAAGRycy9kb3ducmV2LnhtbESPQWvCQBSE74X+h+UJvTUb01o0ukoVCr0I1fZQb8/s&#10;Mwlm38bdrUZ/vSsUPA4z8w0zmXWmEUdyvrasoJ+kIIgLq2suFfx8fzwPQfiArLGxTArO5GE2fXyY&#10;YK7tiVd0XIdSRAj7HBVUIbS5lL6oyKBPbEscvZ11BkOUrpTa4SnCTSOzNH2TBmuOCxW2tKio2K//&#10;jIL5aDg/fL3y8rLabmjzu90PMpcq9dTr3scgAnXhHv5vf2oF2aD/ks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97wUyAAAAN4AAAAPAAAAAAAAAAAAAAAAAJgCAABk&#10;cnMvZG93bnJldi54bWxQSwUGAAAAAAQABAD1AAAAjQMAAAAA&#10;" fillcolor="black" stroked="f"/>
                        <v:rect id="Rectangle 2722" o:spid="_x0000_s2041" style="position:absolute;left:538;top:4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sZj8gA&#10;AADeAAAADwAAAGRycy9kb3ducmV2LnhtbESPT2sCMRTE7wW/Q3hCbzXrWotujVILhV4E/x309ty8&#10;7i5uXrZJqquf3ghCj8PM/IaZzFpTixM5X1lW0O8lIIhzqysuFGw3Xy8jED4ga6wtk4ILeZhNO08T&#10;zLQ984pO61CICGGfoYIyhCaT0uclGfQ92xBH78c6gyFKV0jt8BzhppZpkrxJgxXHhRIb+iwpP67/&#10;jIL5eDT/Xb7y4ro67Gm/OxyHqUuUeu62H+8gArXhP/xof2sF6bA/GMD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xmPyAAAAN4AAAAPAAAAAAAAAAAAAAAAAJgCAABk&#10;cnMvZG93bnJldi54bWxQSwUGAAAAAAQABAD1AAAAjQMAAAAA&#10;" fillcolor="black" stroked="f"/>
                        <v:rect id="Rectangle 2723" o:spid="_x0000_s2042" style="position:absolute;left:538;top:4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KB+8gA&#10;AADeAAAADwAAAGRycy9kb3ducmV2LnhtbESPT2sCMRTE7wW/Q3hCbzXrqkW3RqlCoReh/jno7bl5&#10;3V3cvGyTVFc/vREKPQ4z8xtmOm9NLc7kfGVZQb+XgCDOra64ULDbfryMQfiArLG2TAqu5GE+6zxN&#10;MdP2wms6b0IhIoR9hgrKEJpMSp+XZND3bEMcvW/rDIYoXSG1w0uEm1qmSfIqDVYcF0psaFlSftr8&#10;GgWLyXjx8zXk1W19PNBhfzyNUpco9dxt399ABGrDf/iv/akVpKP+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UoH7yAAAAN4AAAAPAAAAAAAAAAAAAAAAAJgCAABk&#10;cnMvZG93bnJldi54bWxQSwUGAAAAAAQABAD1AAAAjQMAAAAA&#10;" fillcolor="black" stroked="f"/>
                        <v:rect id="Rectangle 2724" o:spid="_x0000_s2043" style="position:absolute;left:538;top:4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4kYMgA&#10;AADeAAAADwAAAGRycy9kb3ducmV2LnhtbESPQWvCQBSE74L/YXmF3nRj2hSNrqKFQi9CtR709sy+&#10;JsHs23R3q9Ff7xYKPQ4z8w0zW3SmEWdyvrasYDRMQBAXVtdcKth9vg3GIHxA1thYJgVX8rCY93sz&#10;zLW98IbO21CKCGGfo4IqhDaX0hcVGfRD2xJH78s6gyFKV0rt8BLhppFpkrxIgzXHhQpbeq2oOG1/&#10;jILVZLz6/njm9W1zPNBhfzxlqUuUenzollMQgbrwH/5rv2sFaTZ6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HiRgyAAAAN4AAAAPAAAAAAAAAAAAAAAAAJgCAABk&#10;cnMvZG93bnJldi54bWxQSwUGAAAAAAQABAD1AAAAjQMAAAAA&#10;" fillcolor="black" stroked="f"/>
                        <v:rect id="Rectangle 2725" o:spid="_x0000_s2044" style="position:absolute;left:538;top:4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y6F8kA&#10;AADeAAAADwAAAGRycy9kb3ducmV2LnhtbESPzWsCMRTE7wX/h/CE3mrW9QPdGqUKhV6E+nHQ23Pz&#10;uru4edkmqa7+9Y1Q6HGYmd8ws0VranEh5yvLCvq9BARxbnXFhYL97v1lAsIHZI21ZVJwIw+Leedp&#10;hpm2V97QZRsKESHsM1RQhtBkUvq8JIO+Zxvi6H1ZZzBE6QqpHV4j3NQyTZKxNFhxXCixoVVJ+Xn7&#10;YxQsp5Pl9+eQ1/fN6UjHw+k8Sl2i1HO3fXsFEagN/+G/9odWkI76gz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sy6F8kAAADeAAAADwAAAAAAAAAAAAAAAACYAgAA&#10;ZHJzL2Rvd25yZXYueG1sUEsFBgAAAAAEAAQA9QAAAI4DAAAAAA==&#10;" fillcolor="black" stroked="f"/>
                        <v:rect id="Rectangle 2726" o:spid="_x0000_s2045" style="position:absolute;left:538;top:4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fjMgA&#10;AADeAAAADwAAAGRycy9kb3ducmV2LnhtbESPQWsCMRSE7wX/Q3hCbzXrtlq7GqUKQi8FtT3U23Pz&#10;3F3cvGyTqGt/vRGEHoeZ+YaZzFpTixM5X1lW0O8lIIhzqysuFHx/LZ9GIHxA1lhbJgUX8jCbdh4m&#10;mGl75jWdNqEQEcI+QwVlCE0mpc9LMuh7tiGO3t46gyFKV0jt8BzhppZpkgylwYrjQokNLUrKD5uj&#10;UTB/G81/Vy/8+bfebWn7szsMUpco9dht38cgArXhP3xvf2gF6aD//Aq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gB+MyAAAAN4AAAAPAAAAAAAAAAAAAAAAAJgCAABk&#10;cnMvZG93bnJldi54bWxQSwUGAAAAAAQABAD1AAAAjQMAAAAA&#10;" fillcolor="black" stroked="f"/>
                        <v:rect id="Rectangle 2727" o:spid="_x0000_s2046" style="position:absolute;left:538;top:4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L/sYA&#10;AADeAAAADwAAAGRycy9kb3ducmV2LnhtbERPz2vCMBS+D/Y/hDfwNlPrFO2MZRUEL4PpdtDbs3lr&#10;i81Ll0Tt9tcvB8Hjx/d7kfemFRdyvrGsYDRMQBCXVjdcKfj6XD/PQPiArLG1TAp+yUO+fHxYYKbt&#10;lbd02YVKxBD2GSqoQ+gyKX1Zk0E/tB1x5L6tMxgidJXUDq8x3LQyTZKpNNhwbKixo1VN5Wl3NgqK&#10;+az4+Xjh97/t8UCH/fE0SV2i1OCpf3sFEagPd/HNvdEK0sloHPfGO/EK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L/sYAAADeAAAADwAAAAAAAAAAAAAAAACYAgAAZHJz&#10;L2Rvd25yZXYueG1sUEsFBgAAAAAEAAQA9QAAAIsDAAAAAA==&#10;" fillcolor="black" stroked="f"/>
                        <v:rect id="Rectangle 2728" o:spid="_x0000_s2047" style="position:absolute;left:538;top:4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MuZc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ui9jeF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Uy5lyAAAAN4AAAAPAAAAAAAAAAAAAAAAAJgCAABk&#10;cnMvZG93bnJldi54bWxQSwUGAAAAAAQABAD1AAAAjQMAAAAA&#10;" fillcolor="black" stroked="f"/>
                        <v:rect id="Rectangle 2729" o:spid="_x0000_s2048" style="position:absolute;left:538;top:4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0hcYA&#10;AADeAAAADwAAAGRycy9kb3ducmV2LnhtbESPy2rCQBSG90LfYTiF7nRiUNHoKFoouBHqZaG7Y+aY&#10;BDNn4sxU0z59ZyG4/PlvfLNFa2pxJ+crywr6vQQEcW51xYWCw/6rOwbhA7LG2jIp+CUPi/lbZ4aZ&#10;tg/e0n0XChFH2GeooAyhyaT0eUkGfc82xNG7WGcwROkKqR0+4ripZZokI2mw4vhQYkOfJeXX3Y9R&#10;sJqMV7fvAW/+tucTnY7n6zB1iVIf7+1yCiJQG17hZ3utFaTD/iACRJyI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0hcYAAADeAAAADwAAAAAAAAAAAAAAAACYAgAAZHJz&#10;L2Rvd25yZXYueG1sUEsFBgAAAAAEAAQA9QAAAIsDAAAAAA==&#10;" fillcolor="black" stroked="f"/>
                        <v:rect id="Rectangle 2730" o:spid="_x0000_s2049" style="position:absolute;left:538;top:4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NRHskA&#10;AADeAAAADwAAAGRycy9kb3ducmV2LnhtbESPT2vCQBTE74V+h+UVems2CSo2dRUVhF4K9c+h3p7Z&#10;1ySYfRt3t5r207sFweMwM79hJrPetOJMzjeWFWRJCoK4tLrhSsFuu3oZg/ABWWNrmRT8kofZ9PFh&#10;goW2F17TeRMqESHsC1RQh9AVUvqyJoM+sR1x9L6tMxiidJXUDi8RblqZp+lIGmw4LtTY0bKm8rj5&#10;MQoWr+PF6XPAH3/rw572X4fjMHepUs9P/fwNRKA+3MO39rtWkA+zQQb/d+IV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SNRHskAAADeAAAADwAAAAAAAAAAAAAAAACYAgAA&#10;ZHJzL2Rvd25yZXYueG1sUEsFBgAAAAAEAAQA9QAAAI4DAAAAAA==&#10;" fillcolor="black" stroked="f"/>
                        <v:rect id="Rectangle 2731" o:spid="_x0000_s2050" style="position:absolute;left:538;top:4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HPaccA&#10;AADeAAAADwAAAGRycy9kb3ducmV2LnhtbESPQWsCMRSE74X+h/AK3mrWRYuuRlFB6KWgtge9PTfP&#10;3cXNy5pEXf31jVDocZiZb5jJrDW1uJLzlWUFvW4Cgji3uuJCwc/36n0IwgdkjbVlUnAnD7Pp68sE&#10;M21vvKHrNhQiQthnqKAMocmk9HlJBn3XNsTRO1pnMETpCqkd3iLc1DJNkg9psOK4UGJDy5Ly0/Zi&#10;FCxGw8V53eevx+awp/3ucBqkLlGq89bOxyACteE//Nf+1ArSQa+f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xz2nHAAAA3gAAAA8AAAAAAAAAAAAAAAAAmAIAAGRy&#10;cy9kb3ducmV2LnhtbFBLBQYAAAAABAAEAPUAAACMAwAAAAA=&#10;" fillcolor="black" stroked="f"/>
                        <v:rect id="Rectangle 2732" o:spid="_x0000_s2051" style="position:absolute;left:538;top:4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1q8sgA&#10;AADeAAAADwAAAGRycy9kb3ducmV2LnhtbESPT2sCMRTE7wW/Q3hCbzXrqkW3RqlCoReh/jno7bl5&#10;3V3cvGyTVFc/vREKPQ4z8xtmOm9NLc7kfGVZQb+XgCDOra64ULDbfryMQfiArLG2TAqu5GE+6zxN&#10;MdP2wms6b0IhIoR9hgrKEJpMSp+XZND3bEMcvW/rDIYoXSG1w0uEm1qmSfIqDVYcF0psaFlSftr8&#10;GgWLyXjx8zXk1W19PNBhfzyNUpco9dxt399ABGrDf/iv/akVpKP+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vWryyAAAAN4AAAAPAAAAAAAAAAAAAAAAAJgCAABk&#10;cnMvZG93bnJldi54bWxQSwUGAAAAAAQABAD1AAAAjQMAAAAA&#10;" fillcolor="black" stroked="f"/>
                        <v:rect id="Rectangle 2733" o:spid="_x0000_s2052" style="position:absolute;left:538;top:4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TyhsgA&#10;AADeAAAADwAAAGRycy9kb3ducmV2LnhtbESPT2vCQBTE74V+h+UVems2hlhsdBUtFHop+O9Qb8/s&#10;Mwlm38bdrab99F1B8DjMzG+Yyaw3rTiT841lBYMkBUFcWt1wpWC7+XgZgfABWWNrmRT8kofZ9PFh&#10;goW2F17ReR0qESHsC1RQh9AVUvqyJoM+sR1x9A7WGQxRukpqh5cIN63M0vRVGmw4LtTY0XtN5XH9&#10;YxQs3kaL0zLnr7/Vfke77/1xmLlUqeenfj4GEagP9/Ct/akVZMNBnsP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VPKGyAAAAN4AAAAPAAAAAAAAAAAAAAAAAJgCAABk&#10;cnMvZG93bnJldi54bWxQSwUGAAAAAAQABAD1AAAAjQMAAAAA&#10;" fillcolor="black" stroked="f"/>
                        <v:rect id="Rectangle 2734" o:spid="_x0000_s2053" style="position:absolute;left:538;top:4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XHcgA&#10;AADeAAAADwAAAGRycy9kb3ducmV2LnhtbESPQWvCQBSE70L/w/IK3nRjMMVGV6mC4EVQ20O9PbPP&#10;JJh9m+6umvbXd4VCj8PMfMPMFp1pxI2cry0rGA0TEMSF1TWXCj7e14MJCB+QNTaWScE3eVjMn3oz&#10;zLW9855uh1CKCGGfo4IqhDaX0hcVGfRD2xJH72ydwRClK6V2eI9w08g0SV6kwZrjQoUtrSoqLoer&#10;UbB8nSy/dmPe/uxPRzp+ni5Z6hKl+s/d2xREoC78h//aG60gzUbj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GFcdyAAAAN4AAAAPAAAAAAAAAAAAAAAAAJgCAABk&#10;cnMvZG93bnJldi54bWxQSwUGAAAAAAQABAD1AAAAjQMAAAAA&#10;" fillcolor="black" stroked="f"/>
                        <v:rect id="Rectangle 2735" o:spid="_x0000_s2054" style="position:absolute;left:538;top:4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rJa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8XA0gb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KyWrHAAAA3gAAAA8AAAAAAAAAAAAAAAAAmAIAAGRy&#10;cy9kb3ducmV2LnhtbFBLBQYAAAAABAAEAPUAAACMAwAAAAA=&#10;" fillcolor="black" stroked="f"/>
                        <v:rect id="Rectangle 2736" o:spid="_x0000_s2055" style="position:absolute;left:538;top:4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Zs8cgA&#10;AADeAAAADwAAAGRycy9kb3ducmV2LnhtbESPT2sCMRTE7wW/Q3hCbzXrolW3RqkFoReh/jno7bl5&#10;3V3cvGyTqFs/fSMUPA4z8xtmOm9NLS7kfGVZQb+XgCDOra64ULDbLl/GIHxA1lhbJgW/5GE+6zxN&#10;MdP2ymu6bEIhIoR9hgrKEJpMSp+XZND3bEMcvW/rDIYoXSG1w2uEm1qmSfIqDVYcF0ps6KOk/LQ5&#10;GwWLyXjx8zXg1W19PNBhfzwNU5co9dxt399ABGrDI/zf/tQK0mF/MIL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hmzxyAAAAN4AAAAPAAAAAAAAAAAAAAAAAJgCAABk&#10;cnMvZG93bnJldi54bWxQSwUGAAAAAAQABAD1AAAAjQMAAAAA&#10;" fillcolor="black" stroked="f"/>
                        <v:rect id="Rectangle 2737" o:spid="_x0000_s2056" style="position:absolute;left:538;top:5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n4g8UA&#10;AADeAAAADwAAAGRycy9kb3ducmV2LnhtbERPy4rCMBTdC/MP4Q7MTlOLilaj6MCAG2F8LHR3ba5t&#10;sbmpSUY78/WTheDycN6zRWtqcSfnK8sK+r0EBHFudcWFgsP+qzsG4QOyxtoyKfglD4v5W2eGmbYP&#10;3tJ9FwoRQ9hnqKAMocmk9HlJBn3PNsSRu1hnMEToCqkdPmK4qWWaJCNpsOLYUGJDnyXl192PUbCa&#10;jFe37wFv/rbnE52O5+swdYlSH+/tcgoiUBte4qd7rRWkw/4g7o134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GfiDxQAAAN4AAAAPAAAAAAAAAAAAAAAAAJgCAABkcnMv&#10;ZG93bnJldi54bWxQSwUGAAAAAAQABAD1AAAAigMAAAAA&#10;" fillcolor="black" stroked="f"/>
                        <v:rect id="Rectangle 2738" o:spid="_x0000_s2057" style="position:absolute;left:538;top:5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dG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W5v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VXRjHAAAA3gAAAA8AAAAAAAAAAAAAAAAAmAIAAGRy&#10;cy9kb3ducmV2LnhtbFBLBQYAAAAABAAEAPUAAACMAwAAAAA=&#10;" fillcolor="black" stroked="f"/>
                        <v:rect id="Rectangle 2739" o:spid="_x0000_s2058" style="position:absolute;left:538;top:5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ZiWMYA&#10;AADeAAAADwAAAGRycy9kb3ducmV2LnhtbESPzWrCQBSF9wXfYbiCuzoxmKLRUbQgdFNQ60J318w1&#10;CWbupDOjpn16Z1Ho8nD++ObLzjTiTs7XlhWMhgkI4sLqmksFh6/N6wSED8gaG8uk4Ic8LBe9lznm&#10;2j54R/d9KEUcYZ+jgiqENpfSFxUZ9EPbEkfvYp3BEKUrpXb4iOOmkWmSvEmDNceHClt6r6i47m9G&#10;wXo6WX9vx/z5uzuf6HQ8X7PUJUoN+t1qBiJQF/7Df+0PrSDNRlkEiDgRBeTi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ZiWMYAAADeAAAADwAAAAAAAAAAAAAAAACYAgAAZHJz&#10;L2Rvd25yZXYueG1sUEsFBgAAAAAEAAQA9QAAAIsDAAAAAA==&#10;" fillcolor="black" stroked="f"/>
                        <v:rect id="Rectangle 2740" o:spid="_x0000_s2059" style="position:absolute;left:538;top:5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rHw8gA&#10;AADeAAAADwAAAGRycy9kb3ducmV2LnhtbESPQWvCQBSE74X+h+UJ3uomoSkaXaUWCl4EtT3U2zP7&#10;TILZt+nuqml/fVcQehxm5htmtuhNKy7kfGNZQTpKQBCXVjdcKfj8eH8ag/ABWWNrmRT8kIfF/PFh&#10;hoW2V97SZRcqESHsC1RQh9AVUvqyJoN+ZDvi6B2tMxiidJXUDq8RblqZJcmLNNhwXKixo7eaytPu&#10;bBQsJ+Pl9+aZ17/bw572X4dTnrlEqeGgf52CCNSH//C9vdIKsjzNU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sfDyAAAAN4AAAAPAAAAAAAAAAAAAAAAAJgCAABk&#10;cnMvZG93bnJldi54bWxQSwUGAAAAAAQABAD1AAAAjQMAAAAA&#10;" fillcolor="black" stroked="f"/>
                        <v:rect id="Rectangle 2741" o:spid="_x0000_s2060" style="position:absolute;left:538;top:5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hZtMgA&#10;AADeAAAADwAAAGRycy9kb3ducmV2LnhtbESPT2vCQBTE7wW/w/IKvdWNoSkaXUWFQi8F//RQb8/s&#10;axLMvo27W41++q4geBxm5jfMZNaZRpzI+dqygkE/AUFcWF1zqeB7+/E6BOEDssbGMim4kIfZtPc0&#10;wVzbM6/ptAmliBD2OSqoQmhzKX1RkUHfty1x9H6tMxiidKXUDs8RbhqZJsm7NFhzXKiwpWVFxWHz&#10;ZxQsRsPFcfXGX9f1fke7n/0hS12i1MtzNx+DCNSFR/je/tQK0myQpX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KFm0yAAAAN4AAAAPAAAAAAAAAAAAAAAAAJgCAABk&#10;cnMvZG93bnJldi54bWxQSwUGAAAAAAQABAD1AAAAjQMAAAAA&#10;" fillcolor="black" stroked="f"/>
                        <v:rect id="Rectangle 2742" o:spid="_x0000_s2061" style="position:absolute;left:538;top:5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T8L8gA&#10;AADeAAAADwAAAGRycy9kb3ducmV2LnhtbESPQWvCQBSE74L/YXmF3nRj2hSNrqKFQi9CtR709sy+&#10;JsHs23R3q9Ff7xYKPQ4z8w0zW3SmEWdyvrasYDRMQBAXVtdcKth9vg3GIHxA1thYJgVX8rCY93sz&#10;zLW98IbO21CKCGGfo4IqhDaX0hcVGfRD2xJH78s6gyFKV0rt8BLhppFpkrxIgzXHhQpbeq2oOG1/&#10;jILVZLz6/njm9W1zPNBhfzxlqUuUenzollMQgbrwH/5rv2sFaTbK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ZPwvyAAAAN4AAAAPAAAAAAAAAAAAAAAAAJgCAABk&#10;cnMvZG93bnJldi54bWxQSwUGAAAAAAQABAD1AAAAjQMAAAAA&#10;" fillcolor="black" stroked="f"/>
                        <v:rect id="Rectangle 2743" o:spid="_x0000_s2062" style="position:absolute;left:538;top:5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1kW8gA&#10;AADeAAAADwAAAGRycy9kb3ducmV2LnhtbESPQWvCQBSE70L/w/IK3nRjMMVGV6mC4EVQ20O9PbPP&#10;JJh9m+6umvbXd4VCj8PMfMPMFp1pxI2cry0rGA0TEMSF1TWXCj7e14MJCB+QNTaWScE3eVjMn3oz&#10;zLW9855uh1CKCGGfo4IqhDaX0hcVGfRD2xJH72ydwRClK6V2eI9w08g0SV6kwZrjQoUtrSoqLoer&#10;UbB8nSy/dmPe/uxPRzp+ni5Z6hKl+s/d2xREoC78h//aG60gzUbZG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jWRbyAAAAN4AAAAPAAAAAAAAAAAAAAAAAJgCAABk&#10;cnMvZG93bnJldi54bWxQSwUGAAAAAAQABAD1AAAAjQMAAAAA&#10;" fillcolor="black" stroked="f"/>
                        <v:rect id="Rectangle 2744" o:spid="_x0000_s2063" style="position:absolute;left:538;top:5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HBwMgA&#10;AADeAAAADwAAAGRycy9kb3ducmV2LnhtbESPT2vCQBTE7wW/w/IKvdWNoSkaXUWFQi8F//RQb8/s&#10;axLMvo27W41++q4geBxm5jfMZNaZRpzI+dqygkE/AUFcWF1zqeB7+/E6BOEDssbGMim4kIfZtPc0&#10;wVzbM6/ptAmliBD2OSqoQmhzKX1RkUHfty1x9H6tMxiidKXUDs8RbhqZJsm7NFhzXKiwpWVFxWHz&#10;ZxQsRsPFcfXGX9f1fke7n/0hS12i1MtzNx+DCNSFR/je/tQK0myQZX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wcHAyAAAAN4AAAAPAAAAAAAAAAAAAAAAAJgCAABk&#10;cnMvZG93bnJldi54bWxQSwUGAAAAAAQABAD1AAAAjQMAAAAA&#10;" fillcolor="black" stroked="f"/>
                        <v:rect id="Rectangle 2745" o:spid="_x0000_s2064" style="position:absolute;left:538;top:5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Nft8gA&#10;AADeAAAADwAAAGRycy9kb3ducmV2LnhtbESPT2vCQBTE74V+h+UVems2hkZsdJVaKPRS8N+h3p7Z&#10;ZxLMvk13t5r66V1B8DjMzG+Yyaw3rTiS841lBYMkBUFcWt1wpWCz/nwZgfABWWNrmRT8k4fZ9PFh&#10;goW2J17ScRUqESHsC1RQh9AVUvqyJoM+sR1x9PbWGQxRukpqh6cIN63M0nQoDTYcF2rs6KOm8rD6&#10;Mwrmb6P57+KVv8/L3Za2P7tDnrlUqeen/n0MIlAf7uFb+0sryPJBPoT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E1+3yAAAAN4AAAAPAAAAAAAAAAAAAAAAAJgCAABk&#10;cnMvZG93bnJldi54bWxQSwUGAAAAAAQABAD1AAAAjQMAAAAA&#10;" fillcolor="black" stroked="f"/>
                        <v:rect id="Rectangle 2746" o:spid="_x0000_s2065" style="position:absolute;left:538;top:5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6LMgA&#10;AADeAAAADwAAAGRycy9kb3ducmV2LnhtbESPQWvCQBSE7wX/w/IK3urGYFqbuooKgpeC2h7q7Zl9&#10;TYLZt3F31dhf7xYKPQ4z8w0zmXWmERdyvrasYDhIQBAXVtdcKvj8WD2NQfiArLGxTApu5GE27T1M&#10;MNf2ylu67EIpIoR9jgqqENpcSl9UZNAPbEscvW/rDIYoXSm1w2uEm0amSfIsDdYcFypsaVlRcdyd&#10;jYLF63hx2oz4/Wd72NP+63DMUpco1X/s5m8gAnXhP/zXXmsFaTbMX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X/osyAAAAN4AAAAPAAAAAAAAAAAAAAAAAJgCAABk&#10;cnMvZG93bnJldi54bWxQSwUGAAAAAAQABAD1AAAAjQMAAAAA&#10;" fillcolor="black" stroked="f"/>
                        <v:rect id="Rectangle 2747" o:spid="_x0000_s2066" style="position:absolute;left:538;top:5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BuXsUA&#10;AADeAAAADwAAAGRycy9kb3ducmV2LnhtbERPz2vCMBS+D/wfwhO8zdRih1aj6EDYZaDOg96ezbMt&#10;Ni9dErXbX28Ogx0/vt/zZWcacSfna8sKRsMEBHFhdc2lgsPX5nUCwgdkjY1lUvBDHpaL3sscc20f&#10;vKP7PpQihrDPUUEVQptL6YuKDPqhbYkjd7HOYIjQlVI7fMRw08g0Sd6kwZpjQ4UtvVdUXPc3o2A9&#10;nay/t2P+/N2dT3Q6nq9Z6hKlBv1uNQMRqAv/4j/3h1aQZqMs7o134hW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G5exQAAAN4AAAAPAAAAAAAAAAAAAAAAAJgCAABkcnMv&#10;ZG93bnJldi54bWxQSwUGAAAAAAQABAD1AAAAigMAAAAA&#10;" fillcolor="black" stroked="f"/>
                        <v:rect id="Rectangle 2748" o:spid="_x0000_s2067" style="position:absolute;left:538;top:5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zLxcgA&#10;AADeAAAADwAAAGRycy9kb3ducmV2LnhtbESPQWvCQBSE74L/YXmF3nRjMKKpq6gg9FKotod6e2Zf&#10;k2D2bdzdavTXu4VCj8PMfMPMl51pxIWcry0rGA0TEMSF1TWXCj4/toMpCB+QNTaWScGNPCwX/d4c&#10;c22vvKPLPpQiQtjnqKAKoc2l9EVFBv3QtsTR+7bOYIjSlVI7vEa4aWSaJBNpsOa4UGFLm4qK0/7H&#10;KFjPpuvz+5jf7rvjgQ5fx1OWukSp56du9QIiUBf+w3/tV60gzUbZD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jMvFyAAAAN4AAAAPAAAAAAAAAAAAAAAAAJgCAABk&#10;cnMvZG93bnJldi54bWxQSwUGAAAAAAQABAD1AAAAjQMAAAAA&#10;" fillcolor="black" stroked="f"/>
                        <v:rect id="Rectangle 2749" o:spid="_x0000_s2068" style="position:absolute;left:538;top:5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o5cYA&#10;AADeAAAADwAAAGRycy9kb3ducmV2LnhtbESPy2rCQBSG9wXfYThCd3ViqKLRUVQQuil4W+jumDkm&#10;wcyZODPV1KfvLAouf/4b33TemlrcyfnKsoJ+LwFBnFtdcaHgsF9/jED4gKyxtkwKfsnDfNZ5m2Km&#10;7YO3dN+FQsQR9hkqKENoMil9XpJB37MNcfQu1hkMUbpCaoePOG5qmSbJUBqsOD6U2NCqpPy6+zEK&#10;luPR8rb55O/n9nyi0/F8HaQuUeq92y4mIAK14RX+b39pBemgP4w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qo5cYAAADeAAAADwAAAAAAAAAAAAAAAACYAgAAZHJz&#10;L2Rvd25yZXYueG1sUEsFBgAAAAAEAAQA9QAAAIsDAAAAAA==&#10;" fillcolor="black" stroked="f"/>
                        <v:rect id="Rectangle 2750" o:spid="_x0000_s2069" style="position:absolute;left:538;top:6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YNfskA&#10;AADeAAAADwAAAGRycy9kb3ducmV2LnhtbESPT2vCQBTE70K/w/IKvZlNQhWbuooWCr0U6p9DvT2z&#10;r0kw+zbubjX103cFweMwM79hpvPetOJEzjeWFWRJCoK4tLrhSsF28z6cgPABWWNrmRT8kYf57GEw&#10;xULbM6/otA6ViBD2BSqoQ+gKKX1Zk0Gf2I44ej/WGQxRukpqh+cIN63M03QsDTYcF2rs6K2m8rD+&#10;NQqWL5Pl8euZPy+r/Y523/vDKHepUk+P/eIVRKA+3MO39odWkI+ycQb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pYNfskAAADeAAAADwAAAAAAAAAAAAAAAACYAgAA&#10;ZHJzL2Rvd25yZXYueG1sUEsFBgAAAAAEAAQA9QAAAI4DAAAAAA==&#10;" fillcolor="black" stroked="f"/>
                        <v:rect id="Rectangle 2751" o:spid="_x0000_s2070" style="position:absolute;left:538;top:6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STCcgA&#10;AADeAAAADwAAAGRycy9kb3ducmV2LnhtbESPT2sCMRTE74V+h/AK3mrWRUVXo2ih0EvBfwe9PTfP&#10;3cXNy5qkuu2nNwXB4zAzv2Gm89bU4krOV5YV9LoJCOLc6ooLBbvt5/sIhA/IGmvLpOCXPMxnry9T&#10;zLS98Zqum1CICGGfoYIyhCaT0uclGfRd2xBH72SdwRClK6R2eItwU8s0SYbSYMVxocSGPkrKz5sf&#10;o2A5Hi0vqz5//62PBzrsj+dB6hKlOm/tYgIiUBue4Uf7SytIB71hCv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RJMJyAAAAN4AAAAPAAAAAAAAAAAAAAAAAJgCAABk&#10;cnMvZG93bnJldi54bWxQSwUGAAAAAAQABAD1AAAAjQMAAAAA&#10;" fillcolor="black" stroked="f"/>
                        <v:rect id="Rectangle 2752" o:spid="_x0000_s2071" style="position:absolute;left:538;top:69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g2kskA&#10;AADeAAAADwAAAGRycy9kb3ducmV2LnhtbESPzWsCMRTE7wX/h/CE3mrW9QPdGqUKhV6E+nHQ23Pz&#10;uru4edkmqa7+9Y1Q6HGYmd8ws0VranEh5yvLCvq9BARxbnXFhYL97v1lAsIHZI21ZVJwIw+Leedp&#10;hpm2V97QZRsKESHsM1RQhtBkUvq8JIO+Zxvi6H1ZZzBE6QqpHV4j3NQyTZKxNFhxXCixoVVJ+Xn7&#10;YxQsp5Pl9+eQ1/fN6UjHw+k8Sl2i1HO3fXsFEagN/+G/9odWkI764w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Qg2kskAAADeAAAADwAAAAAAAAAAAAAAAACYAgAA&#10;ZHJzL2Rvd25yZXYueG1sUEsFBgAAAAAEAAQA9QAAAI4DAAAAAA==&#10;" fillcolor="black" stroked="f"/>
                        <v:rect id="Rectangle 2753" o:spid="_x0000_s2072" style="position:absolute;left:538;top:7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Gu5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8XAyg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hrubHAAAA3gAAAA8AAAAAAAAAAAAAAAAAmAIAAGRy&#10;cy9kb3ducmV2LnhtbFBLBQYAAAAABAAEAPUAAACMAwAAAAA=&#10;" fillcolor="black" stroked="f"/>
                        <v:rect id="Rectangle 2754" o:spid="_x0000_s2073" style="position:absolute;left:538;top:7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0LfcgA&#10;AADeAAAADwAAAGRycy9kb3ducmV2LnhtbESPT2vCQBTE74V+h+UVems2hkZsdJVaKPRS8N+h3p7Z&#10;ZxLMvk13t5r66V1B8DjMzG+Yyaw3rTiS841lBYMkBUFcWt1wpWCz/nwZgfABWWNrmRT8k4fZ9PFh&#10;goW2J17ScRUqESHsC1RQh9AVUvqyJoM+sR1x9PbWGQxRukpqh6cIN63M0nQoDTYcF2rs6KOm8rD6&#10;Mwrmb6P57+KVv8/L3Za2P7tDnrlUqeen/n0MIlAf7uFb+0sryPLBM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rQt9yAAAAN4AAAAPAAAAAAAAAAAAAAAAAJgCAABk&#10;cnMvZG93bnJldi54bWxQSwUGAAAAAAQABAD1AAAAjQMAAAAA&#10;" fillcolor="black" stroked="f"/>
                        <v:rect id="Rectangle 2755" o:spid="_x0000_s2074" style="position:absolute;left:538;top:7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VCsgA&#10;AADeAAAADwAAAGRycy9kb3ducmV2LnhtbESPT2vCQBTE74V+h+UVems2hhpsdJVaKPRS8N+h3p7Z&#10;ZxLMvk13t5r66V1B8DjMzG+Yyaw3rTiS841lBYMkBUFcWt1wpWCz/nwZgfABWWNrmRT8k4fZ9PFh&#10;goW2J17ScRUqESHsC1RQh9AVUvqyJoM+sR1x9PbWGQxRukpqh6cIN63M0jSXBhuOCzV29FFTeVj9&#10;GQXzt9H8d/HK3+flbkvbn91hmLlUqeen/n0MIlAf7uFb+0sryIaDP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f5UKyAAAAN4AAAAPAAAAAAAAAAAAAAAAAJgCAABk&#10;cnMvZG93bnJldi54bWxQSwUGAAAAAAQABAD1AAAAjQMAAAAA&#10;" fillcolor="black" stroked="f"/>
                        <v:rect id="Rectangle 2756" o:spid="_x0000_s2075" style="position:absolute;left:538;top:7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MwkcgA&#10;AADeAAAADwAAAGRycy9kb3ducmV2LnhtbESPT2sCMRTE7wW/Q3hCbzXrola3RqlCoReh/jno7bl5&#10;3V3cvGyTVFc/vREKPQ4z8xtmOm9NLc7kfGVZQb+XgCDOra64ULDbfryMQfiArLG2TAqu5GE+6zxN&#10;MdP2wms6b0IhIoR9hgrKEJpMSp+XZND3bEMcvW/rDIYoXSG1w0uEm1qmSTKSBiuOCyU2tCwpP21+&#10;jYLFZLz4+Rrw6rY+HuiwP56GqUuUeu62728gArXhP/zX/tQK0mF/9Aq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MzCRyAAAAN4AAAAPAAAAAAAAAAAAAAAAAJgCAABk&#10;cnMvZG93bnJldi54bWxQSwUGAAAAAAQABAD1AAAAjQMAAAAA&#10;" fillcolor="black" stroked="f"/>
                        <v:rect id="Rectangle 2757" o:spid="_x0000_s2076" style="position:absolute;left:538;top:72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yk48QA&#10;AADeAAAADwAAAGRycy9kb3ducmV2LnhtbERPy4rCMBTdD/gP4QqzG1PLKFqNooIwmwFfC91dm2tb&#10;bG5qktGOXz9ZDLg8nPd03ppa3Mn5yrKCfi8BQZxbXXGh4LBff4xA+ICssbZMCn7Jw3zWeZtipu2D&#10;t3TfhULEEPYZKihDaDIpfV6SQd+zDXHkLtYZDBG6QmqHjxhuapkmyVAarDg2lNjQqqT8uvsxCpbj&#10;0fK2+eTv5/Z8otPxfB2kLlHqvdsuJiACteEl/nd/aQXpoD+M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spOPEAAAA3gAAAA8AAAAAAAAAAAAAAAAAmAIAAGRycy9k&#10;b3ducmV2LnhtbFBLBQYAAAAABAAEAPUAAACJAwAAAAA=&#10;" fillcolor="black" stroked="f"/>
                        <v:rect id="Rectangle 2758" o:spid="_x0000_s2077" style="position:absolute;left:538;top:7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ABeM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0XA8hf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gAXjHAAAA3gAAAA8AAAAAAAAAAAAAAAAAmAIAAGRy&#10;cy9kb3ducmV2LnhtbFBLBQYAAAAABAAEAPUAAACMAwAAAAA=&#10;" fillcolor="black" stroked="f"/>
                        <v:rect id="Rectangle 2759" o:spid="_x0000_s2078" style="position:absolute;left:538;top:7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OMcA&#10;AADeAAAADwAAAGRycy9kb3ducmV2LnhtbESPzWoCMRSF9wXfIVyhu5pxUKtTo6gguCmo7UJ318nt&#10;zODkZkxSnfr0ZiF0eTh/fNN5a2pxJecrywr6vQQEcW51xYWC76/12xiED8gaa8uk4I88zGedlylm&#10;2t54R9d9KEQcYZ+hgjKEJpPS5yUZ9D3bEEfvxzqDIUpXSO3wFsdNLdMkGUmDFceHEhtalZSf979G&#10;wXIyXl62A/68705HOh5O52HqEqVeu+3iA0SgNvyHn+2NVpAO++8RIOJEFJ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DPjjHAAAA3gAAAA8AAAAAAAAAAAAAAAAAmAIAAGRy&#10;cy9kb3ducmV2LnhtbFBLBQYAAAAABAAEAPUAAACMAwAAAAA=&#10;" fillcolor="black" stroked="f"/>
                        <v:rect id="Rectangle 2760" o:spid="_x0000_s2079" style="position:absolute;left:538;top:7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bo8gA&#10;AADeAAAADwAAAGRycy9kb3ducmV2LnhtbESPQWvCQBSE7wX/w/IK3uomQVubuooKgpeC2h7q7Zl9&#10;TYLZt3F31dhf7xYKPQ4z8w0zmXWmERdyvrasIB0kIIgLq2suFXx+rJ7GIHxA1thYJgU38jCb9h4m&#10;mGt75S1ddqEUEcI+RwVVCG0upS8qMugHtiWO3rd1BkOUrpTa4TXCTSOzJHmWBmuOCxW2tKyoOO7O&#10;RsHidbw4bYb8/rM97Gn/dTiOMpco1X/s5m8gAnXhP/zXXmsF2Sh9S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T5ujyAAAAN4AAAAPAAAAAAAAAAAAAAAAAJgCAABk&#10;cnMvZG93bnJldi54bWxQSwUGAAAAAAQABAD1AAAAjQMAAAAA&#10;" fillcolor="black" stroked="f"/>
                        <v:rect id="Rectangle 2761" o:spid="_x0000_s2080" style="position:absolute;left:538;top:7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0F1M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joavK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nQXUyAAAAN4AAAAPAAAAAAAAAAAAAAAAAJgCAABk&#10;cnMvZG93bnJldi54bWxQSwUGAAAAAAQABAD1AAAAjQMAAAAA&#10;" fillcolor="black" stroked="f"/>
                        <v:rect id="Rectangle 2762" o:spid="_x0000_s2081" style="position:absolute;left:538;top:7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GgT8gA&#10;AADeAAAADwAAAGRycy9kb3ducmV2LnhtbESPQWsCMRSE7wX/Q3hCbzXrtlq7GqUKQi8FtT3U23Pz&#10;3F3cvGyTqGt/vRGEHoeZ+YaZzFpTixM5X1lW0O8lIIhzqysuFHx/LZ9GIHxA1lhbJgUX8jCbdh4m&#10;mGl75jWdNqEQEcI+QwVlCE0mpc9LMuh7tiGO3t46gyFKV0jt8BzhppZpkgylwYrjQokNLUrKD5uj&#10;UTB/G81/Vy/8+bfebWn7szsMUpco9dht38cgArXhP3xvf2gF6aD/+gy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0aBPyAAAAN4AAAAPAAAAAAAAAAAAAAAAAJgCAABk&#10;cnMvZG93bnJldi54bWxQSwUGAAAAAAQABAD1AAAAjQMAAAAA&#10;" fillcolor="black" stroked="f"/>
                        <v:rect id="Rectangle 2763" o:spid="_x0000_s2082" style="position:absolute;left:538;top:7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g4O8gA&#10;AADeAAAADwAAAGRycy9kb3ducmV2LnhtbESPT2sCMRTE7wW/Q3hCbzXrolW3RqkFoReh/jno7bl5&#10;3V3cvGyTqFs/fSMUPA4z8xtmOm9NLS7kfGVZQb+XgCDOra64ULDbLl/GIHxA1lhbJgW/5GE+6zxN&#10;MdP2ymu6bEIhIoR9hgrKEJpMSp+XZND3bEMcvW/rDIYoXSG1w2uEm1qmSfIqDVYcF0ps6KOk/LQ5&#10;GwWLyXjx8zXg1W19PNBhfzwNU5co9dxt399ABGrDI/zf/tQK0mF/NID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ODg7yAAAAN4AAAAPAAAAAAAAAAAAAAAAAJgCAABk&#10;cnMvZG93bnJldi54bWxQSwUGAAAAAAQABAD1AAAAjQMAAAAA&#10;" fillcolor="black" stroked="f"/>
                        <v:rect id="Rectangle 2764" o:spid="_x0000_s2083" style="position:absolute;left:538;top:7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SdoMgA&#10;AADeAAAADwAAAGRycy9kb3ducmV2LnhtbESPQWvCQBSE7wX/w/IK3urGYFqbuooKgpeC2h7q7Zl9&#10;TYLZt3F31dhf7xYKPQ4z8w0zmXWmERdyvrasYDhIQBAXVtdcKvj8WD2NQfiArLGxTApu5GE27T1M&#10;MNf2ylu67EIpIoR9jgqqENpcSl9UZNAPbEscvW/rDIYoXSm1w2uEm0amSfIsDdYcFypsaVlRcdyd&#10;jYLF63hx2oz4/Wd72NP+63DMUpco1X/s5m8gAnXhP/zXXmsFaTZ8ye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dJ2gyAAAAN4AAAAPAAAAAAAAAAAAAAAAAJgCAABk&#10;cnMvZG93bnJldi54bWxQSwUGAAAAAAQABAD1AAAAjQMAAAAA&#10;" fillcolor="black" stroked="f"/>
                        <v:rect id="Rectangle 2765" o:spid="_x0000_s2084" style="position:absolute;left:538;top:7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18gA&#10;AADeAAAADwAAAGRycy9kb3ducmV2LnhtbESPT2sCMRTE7wW/Q3hCbzXrola3RqlCoReh/jno7bl5&#10;3V3cvGyTVFc/vREKPQ4z8xtmOm9NLc7kfGVZQb+XgCDOra64ULDbfryMQfiArLG2TAqu5GE+6zxN&#10;MdP2wms6b0IhIoR9hgrKEJpMSp+XZND3bEMcvW/rDIYoXSG1w0uEm1qmSTKSBiuOCyU2tCwpP21+&#10;jYLFZLz4+Rrw6rY+HuiwP56GqUuUeu62728gArXhP/zX/tQK0mH/dQ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pgPXyAAAAN4AAAAPAAAAAAAAAAAAAAAAAJgCAABk&#10;cnMvZG93bnJldi54bWxQSwUGAAAAAAQABAD1AAAAjQMAAAAA&#10;" fillcolor="black" stroked="f"/>
                        <v:rect id="Rectangle 2766" o:spid="_x0000_s2085" style="position:absolute;left:538;top:7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mTMgA&#10;AADeAAAADwAAAGRycy9kb3ducmV2LnhtbESPT2sCMRTE7wW/Q3hCbzXrolW3RqlCoReh/jno7bl5&#10;3V3cvGyTVFc/vREKPQ4z8xtmOm9NLc7kfGVZQb+XgCDOra64ULDbfryMQfiArLG2TAqu5GE+6zxN&#10;MdP2wms6b0IhIoR9hgrKEJpMSp+XZND3bEMcvW/rDIYoXSG1w0uEm1qmSfIqDVYcF0psaFlSftr8&#10;GgWLyXjx8zXg1W19PNBhfzwNU5co9dxt399ABGrDf/iv/akVpMP+aA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6qZMyAAAAN4AAAAPAAAAAAAAAAAAAAAAAJgCAABk&#10;cnMvZG93bnJldi54bWxQSwUGAAAAAAQABAD1AAAAjQMAAAAA&#10;" fillcolor="black" stroked="f"/>
                        <v:rect id="Rectangle 2767" o:spid="_x0000_s2086" style="position:absolute;left:538;top:76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UyPsUA&#10;AADeAAAADwAAAGRycy9kb3ducmV2LnhtbERPz2vCMBS+D/wfwhN2m6lFnXZGUUHwMlC3g96ezVtb&#10;bF5qkmnnX28Owo4f3+/pvDW1uJLzlWUF/V4Cgji3uuJCwffX+m0MwgdkjbVlUvBHHuazzssUM21v&#10;vKPrPhQihrDPUEEZQpNJ6fOSDPqebYgj92OdwRChK6R2eIvhppZpkoykwYpjQ4kNrUrKz/tfo2A5&#10;GS8v2wF/3nenIx0Pp/MwdYlSr9128QEiUBv+xU/3RitIh/33uDfeiV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TI+xQAAAN4AAAAPAAAAAAAAAAAAAAAAAJgCAABkcnMv&#10;ZG93bnJldi54bWxQSwUGAAAAAAQABAD1AAAAigMAAAAA&#10;" fillcolor="black" stroked="f"/>
                        <v:rect id="Rectangle 2768" o:spid="_x0000_s2087" style="position:absolute;left:538;top:7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XpcgA&#10;AADeAAAADwAAAGRycy9kb3ducmV2LnhtbESPQWvCQBSE74X+h+UVvDUbg1ZNXaUKQi8FtT3U2zP7&#10;mgSzb+Puqml/vSsUPA4z8w0znXemEWdyvrasoJ+kIIgLq2suFXx9rp7HIHxA1thYJgW/5GE+e3yY&#10;Yq7thTd03oZSRAj7HBVUIbS5lL6oyKBPbEscvR/rDIYoXSm1w0uEm0ZmafoiDdYcFypsaVlRcdie&#10;jILFZLw4rgf88bfZ72j3vT8MM5cq1Xvq3l5BBOrCPfzfftcKsmF/NIH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OZelyAAAAN4AAAAPAAAAAAAAAAAAAAAAAJgCAABk&#10;cnMvZG93bnJldi54bWxQSwUGAAAAAAQABAD1AAAAjQMAAAAA&#10;" fillcolor="black" stroked="f"/>
                        <v:rect id="Rectangle 2769" o:spid="_x0000_s2088" style="position:absolute;left:538;top:7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ZOH8cA&#10;AADeAAAADwAAAGRycy9kb3ducmV2LnhtbESPy2rCQBSG94LvMJyCO50YaonRUbRQcCPUy0J3x8xp&#10;EsycSWdGTfv0nUXB5c9/45svO9OIOzlfW1YwHiUgiAuray4VHA8fwwyED8gaG8uk4Ic8LBf93hxz&#10;bR+8o/s+lCKOsM9RQRVCm0vpi4oM+pFtiaP3ZZ3BEKUrpXb4iOOmkWmSvEmDNceHClt6r6i47m9G&#10;wXqarb8/X3n7u7uc6Xy6XCepS5QavHSrGYhAXXiG/9sbrSCdjLMIEHEi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WTh/HAAAA3gAAAA8AAAAAAAAAAAAAAAAAmAIAAGRy&#10;cy9kb3ducmV2LnhtbFBLBQYAAAAABAAEAPUAAACMAwAAAAA=&#10;" fillcolor="black" stroked="f"/>
                        <v:rect id="Rectangle 2770" o:spid="_x0000_s2089" style="position:absolute;left:538;top:7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rrhMgA&#10;AADeAAAADwAAAGRycy9kb3ducmV2LnhtbESPQWvCQBSE70L/w/IKvekmoUqMrlKFgheh2h7q7Zl9&#10;TYLZt3F3q2l/vVsQehxm5htmvuxNKy7kfGNZQTpKQBCXVjdcKfh4fx3mIHxA1thaJgU/5GG5eBjM&#10;sdD2yju67EMlIoR9gQrqELpCSl/WZNCPbEccvS/rDIYoXSW1w2uEm1ZmSTKRBhuOCzV2tK6pPO2/&#10;jYLVNF+d3555+7s7HujweTyNM5co9fTYv8xABOrDf/je3mgF2TjNU/i7E6+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muuEyAAAAN4AAAAPAAAAAAAAAAAAAAAAAJgCAABk&#10;cnMvZG93bnJldi54bWxQSwUGAAAAAAQABAD1AAAAjQMAAAAA&#10;" fillcolor="black" stroked="f"/>
                        <v:rect id="Rectangle 2771" o:spid="_x0000_s2090" style="position:absolute;left:538;top:7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h188gA&#10;AADeAAAADwAAAGRycy9kb3ducmV2LnhtbESPQWvCQBSE74L/YXmF3nRjqBKjq2ih0EtBbQ/19sy+&#10;JsHs23R3q9Ff7wpCj8PMfMPMl51pxImcry0rGA0TEMSF1TWXCr4+3wYZCB+QNTaWScGFPCwX/d4c&#10;c23PvKXTLpQiQtjnqKAKoc2l9EVFBv3QtsTR+7HOYIjSlVI7PEe4aWSaJBNpsOa4UGFLrxUVx92f&#10;UbCeZuvfzQt/XLeHPe2/D8dx6hKlnp+61QxEoC78hx/td60gHY+y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SHXzyAAAAN4AAAAPAAAAAAAAAAAAAAAAAJgCAABk&#10;cnMvZG93bnJldi54bWxQSwUGAAAAAAQABAD1AAAAjQMAAAAA&#10;" fillcolor="black" stroked="f"/>
                        <v:rect id="Rectangle 2772" o:spid="_x0000_s2091" style="position:absolute;left:538;top:79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TQaMgA&#10;AADeAAAADwAAAGRycy9kb3ducmV2LnhtbESPQWvCQBSE74L/YXmF3nRjWkuMrqKFQi9CtR709sy+&#10;JsHs23R3q9Ff7xYKPQ4z8w0zW3SmEWdyvrasYDRMQBAXVtdcKth9vg0yED4ga2wsk4IreVjM+70Z&#10;5tpeeEPnbShFhLDPUUEVQptL6YuKDPqhbYmj92WdwRClK6V2eIlw08g0SV6kwZrjQoUtvVZUnLY/&#10;RsFqkq2+P555fdscD3TYH0/j1CVKPT50yymIQF34D/+137WCdDzK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BNBoyAAAAN4AAAAPAAAAAAAAAAAAAAAAAJgCAABk&#10;cnMvZG93bnJldi54bWxQSwUGAAAAAAQABAD1AAAAjQMAAAAA&#10;" fillcolor="black" stroked="f"/>
                        <v:rect id="Rectangle 2773" o:spid="_x0000_s2092" style="position:absolute;left:538;top:7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1IHMgA&#10;AADeAAAADwAAAGRycy9kb3ducmV2LnhtbESPT2vCQBTE74V+h+UVeqsbg5Y0uooWCl4E/x3q7Zl9&#10;JsHs27i71ein7wqFHoeZ+Q0znnamERdyvrasoN9LQBAXVtdcKthtv94yED4ga2wsk4IbeZhOnp/G&#10;mGt75TVdNqEUEcI+RwVVCG0upS8qMuh7tiWO3tE6gyFKV0rt8BrhppFpkrxLgzXHhQpb+qyoOG1+&#10;jIL5RzY/rwa8vK8Pe9p/H07D1CVKvb50sxGIQF34D/+1F1pBOuxnA3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7UgcyAAAAN4AAAAPAAAAAAAAAAAAAAAAAJgCAABk&#10;cnMvZG93bnJldi54bWxQSwUGAAAAAAQABAD1AAAAjQMAAAAA&#10;" fillcolor="black" stroked="f"/>
                        <v:rect id="Rectangle 2774" o:spid="_x0000_s2093" style="position:absolute;left:538;top:8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th8gA&#10;AADeAAAADwAAAGRycy9kb3ducmV2LnhtbESPQWvCQBSE70L/w/KE3nRjaEqMrlILhV4Kanuot2f2&#10;mQSzb9PdrUZ/fVcQehxm5htmvuxNK07kfGNZwWScgCAurW64UvD1+TbKQfiArLG1TAou5GG5eBjM&#10;sdD2zBs6bUMlIoR9gQrqELpCSl/WZNCPbUccvYN1BkOUrpLa4TnCTSvTJHmWBhuOCzV29FpTedz+&#10;GgWrab76WT/xx3Wz39Hue3/MUpco9TjsX2YgAvXhP3xvv2sFaTbJM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oe2HyAAAAN4AAAAPAAAAAAAAAAAAAAAAAJgCAABk&#10;cnMvZG93bnJldi54bWxQSwUGAAAAAAQABAD1AAAAjQMAAAAA&#10;" fillcolor="black" stroked="f"/>
                        <v:rect id="Rectangle 2775" o:spid="_x0000_s2094" style="position:absolute;left:538;top:9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z8MkA&#10;AADeAAAADwAAAGRycy9kb3ducmV2LnhtbESPT2vCQBTE70K/w/IK3szGoJKmrlILhV4K9c+h3p7Z&#10;1ySYfZvubjX103cFweMwM79h5svetOJEzjeWFYyTFARxaXXDlYLd9m2Ug/ABWWNrmRT8kYfl4mEw&#10;x0LbM6/ptAmViBD2BSqoQ+gKKX1Zk0Gf2I44et/WGQxRukpqh+cIN63M0nQmDTYcF2rs6LWm8rj5&#10;NQpWT/nq53PCH5f1YU/7r8NxmrlUqeFj//IMIlAf7uFb+10ryKbjfAb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XNz8MkAAADeAAAADwAAAAAAAAAAAAAAAACYAgAA&#10;ZHJzL2Rvd25yZXYueG1sUEsFBgAAAAAEAAQA9QAAAI4DAAAAAA==&#10;" fillcolor="black" stroked="f"/>
                        <v:rect id="Rectangle 2776" o:spid="_x0000_s2095" style="position:absolute;left:538;top:9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Wa8kA&#10;AADeAAAADwAAAGRycy9kb3ducmV2LnhtbESPT2vCQBTE74LfYXmCN90Y/JOmrqKFQi+Fqj3U2zP7&#10;TILZt+nuVtN++m5B6HGYmd8wy3VnGnEl52vLCibjBARxYXXNpYL3w/MoA+EDssbGMin4Jg/rVb+3&#10;xFzbG+/oug+liBD2OSqoQmhzKX1RkUE/ti1x9M7WGQxRulJqh7cIN41Mk2QuDdYcFyps6ami4rL/&#10;Mgq2D9n2823Krz+705GOH6fLLHWJUsNBt3kEEagL/+F7+0UrSGeTbAF/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j/Wa8kAAADeAAAADwAAAAAAAAAAAAAAAACYAgAA&#10;ZHJzL2Rvd25yZXYueG1sUEsFBgAAAAAEAAQA9QAAAI4DAAAAAA==&#10;" fillcolor="black" stroked="f"/>
                        <v:rect id="Rectangle 2777" o:spid="_x0000_s2096" style="position:absolute;left:538;top:9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BCGcUA&#10;AADeAAAADwAAAGRycy9kb3ducmV2LnhtbERPy2rCQBTdC/7DcAvudGKoJUZH0ULBjVAfC91dM7dJ&#10;MHMnnRk17dd3FgWXh/OeLzvTiDs5X1tWMB4lIIgLq2suFRwPH8MMhA/IGhvLpOCHPCwX/d4cc20f&#10;vKP7PpQihrDPUUEVQptL6YuKDPqRbYkj92WdwRChK6V2+IjhppFpkrxJgzXHhgpbeq+ouO5vRsF6&#10;mq2/P195+7u7nOl8ulwnqUuUGrx0qxmIQF14iv/dG60gnYyzuDfeiV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oEIZxQAAAN4AAAAPAAAAAAAAAAAAAAAAAJgCAABkcnMv&#10;ZG93bnJldi54bWxQSwUGAAAAAAQABAD1AAAAigMAAAAA&#10;" fillcolor="black" stroked="f"/>
                        <v:rect id="Rectangle 2778" o:spid="_x0000_s2097" style="position:absolute;left:538;top:9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ngsgA&#10;AADeAAAADwAAAGRycy9kb3ducmV2LnhtbESPQWvCQBSE74L/YXmF3nRjqBJTV9FCwYtQbQ/19sy+&#10;JsHs23R3q9Ff7xYEj8PMfMPMFp1pxImcry0rGA0TEMSF1TWXCr4+3wcZCB+QNTaWScGFPCzm/d4M&#10;c23PvKXTLpQiQtjnqKAKoc2l9EVFBv3QtsTR+7HOYIjSlVI7PEe4aWSaJBNpsOa4UGFLbxUVx92f&#10;UbCaZqvfjxfeXLeHPe2/D8dx6hKlnp+65SuIQF14hO/ttVaQjkfZF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7OeCyAAAAN4AAAAPAAAAAAAAAAAAAAAAAJgCAABk&#10;cnMvZG93bnJldi54bWxQSwUGAAAAAAQABAD1AAAAjQMAAAAA&#10;" fillcolor="black" stroked="f"/>
                        <v:rect id="Rectangle 2779" o:spid="_x0000_s2098" style="position:absolute;left:538;top:9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YwsYA&#10;AADeAAAADwAAAGRycy9kb3ducmV2LnhtbESPzYrCMBSF98K8Q7jC7DS1qGg1yjggzGZAnVno7tpc&#10;22Jz00kyWn16sxBcHs4f33zZmlpcyPnKsoJBPwFBnFtdcaHg92fdm4DwAVljbZkU3MjDcvHWmWOm&#10;7ZW3dNmFQsQR9hkqKENoMil9XpJB37cNcfRO1hkMUbpCaofXOG5qmSbJWBqsOD6U2NBnSfl5928U&#10;rKaT1d9myN/37fFAh/3xPEpdotR7t/2YgQjUhlf42f7SCtLRYBoBIk5E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YwsYAAADeAAAADwAAAAAAAAAAAAAAAACYAgAAZHJz&#10;L2Rvd25yZXYueG1sUEsFBgAAAAAEAAQA9QAAAIsDAAAAAA==&#10;" fillcolor="black" stroked="f"/>
                        <v:rect id="Rectangle 2780" o:spid="_x0000_s2099" style="position:absolute;left:538;top:9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N9WcgA&#10;AADeAAAADwAAAGRycy9kb3ducmV2LnhtbESPQWvCQBSE7wX/w/KE3uomoYqmrqJCoZeC2h7q7Zl9&#10;JsHs27i71eivd4VCj8PMfMNM551pxJmcry0rSAcJCOLC6ppLBd9f7y9jED4ga2wsk4IreZjPek9T&#10;zLW98IbO21CKCGGfo4IqhDaX0hcVGfQD2xJH72CdwRClK6V2eIlw08gsSUbSYM1xocKWVhUVx+2v&#10;UbCcjJen9St/3jb7He1+9sdh5hKlnvvd4g1EoC78h//aH1pBNkwnK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Q31ZyAAAAN4AAAAPAAAAAAAAAAAAAAAAAJgCAABk&#10;cnMvZG93bnJldi54bWxQSwUGAAAAAAQABAD1AAAAjQMAAAAA&#10;" fillcolor="black" stroked="f"/>
                        <v:rect id="Rectangle 2781" o:spid="_x0000_s2100" style="position:absolute;left:538;top:9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HjLscA&#10;AADeAAAADwAAAGRycy9kb3ducmV2LnhtbESPQWsCMRSE74L/IbyCN826aNGtUVQQvAhqe6i35+Z1&#10;d3HzsiZRt/31jVDocZiZb5jZojW1uJPzlWUFw0ECgji3uuJCwcf7pj8B4QOyxtoyKfgmD4t5tzPD&#10;TNsHH+h+DIWIEPYZKihDaDIpfV6SQT+wDXH0vqwzGKJ0hdQOHxFuapkmyas0WHFcKLGhdUn55Xgz&#10;ClbTyeq6H/Hu53A+0enzfBmnLlGq99Iu30AEasN/+K+91QrS8XCa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R4y7HAAAA3gAAAA8AAAAAAAAAAAAAAAAAmAIAAGRy&#10;cy9kb3ducmV2LnhtbFBLBQYAAAAABAAEAPUAAACMAwAAAAA=&#10;" fillcolor="black" stroked="f"/>
                        <v:rect id="Rectangle 2782" o:spid="_x0000_s2101" style="position:absolute;left:538;top:9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1Gtc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uiN3+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3Ua1yAAAAN4AAAAPAAAAAAAAAAAAAAAAAJgCAABk&#10;cnMvZG93bnJldi54bWxQSwUGAAAAAAQABAD1AAAAjQMAAAAA&#10;" fillcolor="black" stroked="f"/>
                        <v:rect id="Rectangle 2783" o:spid="_x0000_s2102" style="position:absolute;left:538;top:9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Tew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e6oB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03sHHAAAA3gAAAA8AAAAAAAAAAAAAAAAAmAIAAGRy&#10;cy9kb3ducmV2LnhtbFBLBQYAAAAABAAEAPUAAACMAwAAAAA=&#10;" fillcolor="black" stroked="f"/>
                        <v:rect id="Rectangle 2784" o:spid="_x0000_s2103" style="position:absolute;left:538;top:9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h7WsgA&#10;AADeAAAADwAAAGRycy9kb3ducmV2LnhtbESPQWvCQBSE74L/YXmF3nRjMKKpq6gg9FKotod6e2Zf&#10;k2D2bdzdavTXu4VCj8PMfMPMl51pxIWcry0rGA0TEMSF1TWXCj4/toMpCB+QNTaWScGNPCwX/d4c&#10;c22vvKPLPpQiQtjnqKAKoc2l9EVFBv3QtsTR+7bOYIjSlVI7vEa4aWSaJBNpsOa4UGFLm4qK0/7H&#10;KFjPpuvz+5jf7rvjgQ5fx1OWukSp56du9QIiUBf+w3/tV60gzUazD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eHtayAAAAN4AAAAPAAAAAAAAAAAAAAAAAJgCAABk&#10;cnMvZG93bnJldi54bWxQSwUGAAAAAAQABAD1AAAAjQMAAAAA&#10;" fillcolor="black" stroked="f"/>
                        <v:rect id="Rectangle 2785" o:spid="_x0000_s2104" style="position:absolute;left:538;top:9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rlLc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0XA6hv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q5S3HAAAA3gAAAA8AAAAAAAAAAAAAAAAAmAIAAGRy&#10;cy9kb3ducmV2LnhtbFBLBQYAAAAABAAEAPUAAACMAwAAAAA=&#10;" fillcolor="black" stroked="f"/>
                        <v:rect id="Rectangle 2786" o:spid="_x0000_s2105" style="position:absolute;left:538;top:9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AtsgA&#10;AADeAAAADwAAAGRycy9kb3ducmV2LnhtbESPQWvCQBSE74X+h+UVvDUbg1ZNXaUKQi8FtT3U2zP7&#10;mgSzb+Puqml/vSsUPA4z8w0znXemEWdyvrasoJ+kIIgLq2suFXx9rp7HIHxA1thYJgW/5GE+e3yY&#10;Yq7thTd03oZSRAj7HBVUIbS5lL6oyKBPbEscvR/rDIYoXSm1w0uEm0ZmafoiDdYcFypsaVlRcdie&#10;jILFZLw4rgf88bfZ72j3vT8MM5cq1Xvq3l5BBOrCPfzfftcKsmF/MoL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5kC2yAAAAN4AAAAPAAAAAAAAAAAAAAAAAJgCAABk&#10;cnMvZG93bnJldi54bWxQSwUGAAAAAAQABAD1AAAAjQMAAAAA&#10;" fillcolor="black" stroked="f"/>
                        <v:rect id="Rectangle 2787" o:spid="_x0000_s2106" style="position:absolute;left:538;top:9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nUxMQA&#10;AADeAAAADwAAAGRycy9kb3ducmV2LnhtbERPz2vCMBS+C/sfwhN209SiotUocyDsMlC3g96ezbMt&#10;Ni9dkmn1rzcHwePH93u+bE0tLuR8ZVnBoJ+AIM6trrhQ8Puz7k1A+ICssbZMCm7kYbl468wx0/bK&#10;W7rsQiFiCPsMFZQhNJmUPi/JoO/bhjhyJ+sMhghdIbXDaww3tUyTZCwNVhwbSmzos6T8vPs3ClbT&#10;yepvM+Tv+/Z4oMP+eB6lLlHqvdt+zEAEasNL/HR/aQXpaDCNe+OdeAX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51MTEAAAA3gAAAA8AAAAAAAAAAAAAAAAAmAIAAGRycy9k&#10;b3ducmV2LnhtbFBLBQYAAAAABAAEAPUAAACJAwAAAAA=&#10;" fillcolor="black" stroked="f"/>
                        <v:rect id="Rectangle 2788" o:spid="_x0000_s2107" style="position:absolute;left:538;top:9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VxX8gA&#10;AADeAAAADwAAAGRycy9kb3ducmV2LnhtbESPQWvCQBSE7wX/w/KE3urGUMWkrqJCoZeC2h7q7Zl9&#10;JsHs27i71eivd4VCj8PMfMNM551pxJmcry0rGA4SEMSF1TWXCr6/3l8mIHxA1thYJgVX8jCf9Z6m&#10;mGt74Q2dt6EUEcI+RwVVCG0upS8qMugHtiWO3sE6gyFKV0rt8BLhppFpkoylwZrjQoUtrSoqjttf&#10;o2CZTZan9St/3jb7He1+9sdR6hKlnvvd4g1EoC78h//aH1pBOhpm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NXFfyAAAAN4AAAAPAAAAAAAAAAAAAAAAAJgCAABk&#10;cnMvZG93bnJldi54bWxQSwUGAAAAAAQABAD1AAAAjQMAAAAA&#10;" fillcolor="black" stroked="f"/>
                        <v:rect id="Rectangle 2789" o:spid="_x0000_s2108" style="position:absolute;left:538;top:9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AsOcgA&#10;AADeAAAADwAAAGRycy9kb3ducmV2LnhtbESPT2vCQBTE7wW/w/IK3uqmQYtN3YgWBC9C/XOot2f2&#10;NQnJvk13V41++m6h0OMwM79hZvPetOJCzteWFTyPEhDEhdU1lwoO+9XTFIQPyBpby6TgRh7m+eBh&#10;hpm2V97SZRdKESHsM1RQhdBlUvqiIoN+ZDvi6H1ZZzBE6UqpHV4j3LQyTZIXabDmuFBhR+8VFc3u&#10;bBQsX6fL748xb+7b05GOn6dmkrpEqeFjv3gDEagP/+G/9lorSCeRCb934hWQ+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ICw5yAAAAN4AAAAPAAAAAAAAAAAAAAAAAJgCAABk&#10;cnMvZG93bnJldi54bWxQSwUGAAAAAAQABAD1AAAAjQMAAAAA&#10;" fillcolor="black" stroked="f"/>
                        <v:rect id="Rectangle 2790" o:spid="_x0000_s2109" style="position:absolute;left:538;top:9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yJoscA&#10;AADeAAAADwAAAGRycy9kb3ducmV2LnhtbESPQWsCMRSE74X+h/AEbzVx0aKrUWpB6KWgtod6e26e&#10;u4ubl20Sddtf3whCj8PMfMPMl51txIV8qB1rGA4UCOLCmZpLDZ8f66cJiBCRDTaOScMPBVguHh/m&#10;mBt35S1ddrEUCcIhRw1VjG0uZSgqshgGriVO3tF5izFJX0rj8ZrgtpGZUs/SYs1pocKWXisqTruz&#10;1bCaTlbfmxG//24Pe9p/HU7jzCut+73uZQYiUhf/w/f2m9GQjTM1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siaLHAAAA3gAAAA8AAAAAAAAAAAAAAAAAmAIAAGRy&#10;cy9kb3ducmV2LnhtbFBLBQYAAAAABAAEAPUAAACMAwAAAAA=&#10;" fillcolor="black" stroked="f"/>
                        <v:rect id="Rectangle 2791" o:spid="_x0000_s2110" style="position:absolute;left:538;top:10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X1cgA&#10;AADeAAAADwAAAGRycy9kb3ducmV2LnhtbESPQWsCMRSE70L/Q3hCb5oYarFbo1Sh0EtBbQ/19ty8&#10;7i5uXtYk1W1/fSMUehxm5htmvuxdK84UYuPZwGSsQBCX3jZcGXh/ex7NQMSEbLH1TAa+KcJycTOY&#10;Y2H9hbd03qVKZAjHAg3UKXWFlLGsyWEc+444e58+OExZhkragJcMd63USt1Lhw3nhRo7WtdUHndf&#10;zsDqYbY6be749Wd72NP+43Cc6qCMuR32T48gEvXpP/zXfrEG9FQrDdc7+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vhfVyAAAAN4AAAAPAAAAAAAAAAAAAAAAAJgCAABk&#10;cnMvZG93bnJldi54bWxQSwUGAAAAAAQABAD1AAAAjQMAAAAA&#10;" fillcolor="black" stroked="f"/>
                        <v:rect id="Rectangle 2792" o:spid="_x0000_s2111" style="position:absolute;left:538;top:10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yTsgA&#10;AADeAAAADwAAAGRycy9kb3ducmV2LnhtbESPQWsCMRSE74X+h/AKvXWTbrXo1ihVKHgpqO1Bb8/N&#10;6+7i5mVNUt321zeC0OMwM98wk1lvW3EiHxrHGh4zBYK4dKbhSsPnx9vDCESIyAZbx6ThhwLMprc3&#10;EyyMO/OaTptYiQThUKCGOsaukDKUNVkMmeuIk/flvMWYpK+k8XhOcNvKXKlnabHhtFBjR4uaysPm&#10;22qYj0fz42rA77/r/Y522/1hmHul9f1d//oCIlIf/8PX9tJoyIe5eo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8rJOyAAAAN4AAAAPAAAAAAAAAAAAAAAAAJgCAABk&#10;cnMvZG93bnJldi54bWxQSwUGAAAAAAQABAD1AAAAjQMAAAAA&#10;" fillcolor="black" stroked="f"/>
                        <v:rect id="Rectangle 2793" o:spid="_x0000_s2112" style="position:absolute;left:538;top:10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sqOscA&#10;AADeAAAADwAAAGRycy9kb3ducmV2LnhtbESPQWsCMRSE74L/ITyhN01ctOhqlFoo9FJQ20O9PTfP&#10;3cXNyzZJddtf3whCj8PMfMMs151txIV8qB1rGI8UCOLCmZpLDR/vL8MZiBCRDTaOScMPBViv+r0l&#10;5sZdeUeXfSxFgnDIUUMVY5tLGYqKLIaRa4mTd3LeYkzSl9J4vCa4bWSm1KO0WHNaqLCl54qK8/7b&#10;atjMZ5uv7YTffnfHAx0+j+dp5pXWD4PuaQEiUhf/w/f2q9GQTTM1g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bKjrHAAAA3gAAAA8AAAAAAAAAAAAAAAAAmAIAAGRy&#10;cy9kb3ducmV2LnhtbFBLBQYAAAAABAAEAPUAAACMAwAAAAA=&#10;" fillcolor="black" stroked="f"/>
                        <v:rect id="Rectangle 2794" o:spid="_x0000_s2113" style="position:absolute;left:538;top:10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ePocgA&#10;AADeAAAADwAAAGRycy9kb3ducmV2LnhtbESPQUsDMRSE74L/ITzBm5u4uKVumxZbELwItnqwt9fN&#10;6+7Szcs2ie3qr2+EQo/DzHzDTOeD7cSRfGgda3jMFAjiypmWaw1fn68PYxAhIhvsHJOGXwown93e&#10;TLE07sQrOq5jLRKEQ4kamhj7UspQNWQxZK4nTt7OeYsxSV9L4/GU4LaTuVIjabHltNBgT8uGqv36&#10;x2pYPI8Xh48nfv9bbTe0+d7ui9wrre/vhpcJiEhDvIYv7TejIS9yVcD/nXQF5Ow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V4+hyAAAAN4AAAAPAAAAAAAAAAAAAAAAAJgCAABk&#10;cnMvZG93bnJldi54bWxQSwUGAAAAAAQABAD1AAAAjQMAAAAA&#10;" fillcolor="black" stroked="f"/>
                        <v:rect id="Rectangle 2795" o:spid="_x0000_s2114" style="position:absolute;left:538;top:10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UR1scA&#10;AADeAAAADwAAAGRycy9kb3ducmV2LnhtbESPQWsCMRSE74L/ITyhN026VNHVKLVQ6KWgtod6e25e&#10;dxc3L9sk1a2/3ghCj8PMfMMsVp1txIl8qB1reBwpEMSFMzWXGj4/XodTECEiG2wck4Y/CrBa9nsL&#10;zI0785ZOu1iKBOGQo4YqxjaXMhQVWQwj1xIn79t5izFJX0rj8ZzgtpGZUhNpsea0UGFLLxUVx92v&#10;1bCeTdc/myd+v2wPe9p/HY7jzCutHwbd8xxEpC7+h+/tN6MhG2dqA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FEdbHAAAA3gAAAA8AAAAAAAAAAAAAAAAAmAIAAGRy&#10;cy9kb3ducmV2LnhtbFBLBQYAAAAABAAEAPUAAACMAwAAAAA=&#10;" fillcolor="black" stroked="f"/>
                        <v:rect id="Rectangle 2796" o:spid="_x0000_s2115" style="position:absolute;left:538;top:102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m0TcgA&#10;AADeAAAADwAAAGRycy9kb3ducmV2LnhtbESPT2sCMRTE74V+h/AK3mrSRauuRqmFQi+F+uegt+fm&#10;ubu4edkmqW776Ruh4HGYmd8ws0VnG3EmH2rHGp76CgRx4UzNpYbt5u1xDCJEZIONY9LwQwEW8/u7&#10;GebGXXhF53UsRYJwyFFDFWObSxmKiiyGvmuJk3d03mJM0pfSeLwkuG1kptSztFhzWqiwpdeKitP6&#10;22pYTsbLr88Bf/yuDnva7w6nYeaV1r2H7mUKIlIXb+H/9rvRkA0zNY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ybRNyAAAAN4AAAAPAAAAAAAAAAAAAAAAAJgCAABk&#10;cnMvZG93bnJldi54bWxQSwUGAAAAAAQABAD1AAAAjQMAAAAA&#10;" fillcolor="black" stroked="f"/>
                        <v:rect id="Rectangle 2797" o:spid="_x0000_s2116" style="position:absolute;left:538;top:10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YgP8QA&#10;AADeAAAADwAAAGRycy9kb3ducmV2LnhtbERPy2oCMRTdC/2HcAvuNOlQxU6NUgsFN4KvRd1dJ7cz&#10;g5ObaRJ12q83C8Hl4byn88424kI+1I41vAwVCOLCmZpLDfvd12ACIkRkg41j0vBHAeazp94Uc+Ou&#10;vKHLNpYihXDIUUMVY5tLGYqKLIaha4kT9+O8xZigL6XxeE3htpGZUmNpsebUUGFLnxUVp+3Zali8&#10;TRa/61de/W+OBzp8H0+jzCut+8/dxzuISF18iO/updGQjTKV9qY76Qr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WID/EAAAA3gAAAA8AAAAAAAAAAAAAAAAAmAIAAGRycy9k&#10;b3ducmV2LnhtbFBLBQYAAAAABAAEAPUAAACJAwAAAAA=&#10;" fillcolor="black" stroked="f"/>
                        <v:rect id="Rectangle 2798" o:spid="_x0000_s2117" style="position:absolute;left:538;top:10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qFpMcA&#10;AADeAAAADwAAAGRycy9kb3ducmV2LnhtbESPQWsCMRSE74X+h/AK3mrSRYuuRqkFoZeCWg96e26e&#10;u4ubl20Sddtf3whCj8PMfMNM551txIV8qB1reOkrEMSFMzWXGrZfy+cRiBCRDTaOScMPBZjPHh+m&#10;mBt35TVdNrEUCcIhRw1VjG0uZSgqshj6riVO3tF5izFJX0rj8ZrgtpGZUq/SYs1pocKW3isqTpuz&#10;1bAYjxbfqwF//q4Pe9rvDqdh5pXWvafubQIiUhf/w/f2h9GQDTM1h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ahaTHAAAA3gAAAA8AAAAAAAAAAAAAAAAAmAIAAGRy&#10;cy9kb3ducmV2LnhtbFBLBQYAAAAABAAEAPUAAACMAwAAAAA=&#10;" fillcolor="black" stroked="f"/>
                        <v:rect id="Rectangle 2799" o:spid="_x0000_s2118" style="position:absolute;left:538;top:10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65McA&#10;AADeAAAADwAAAGRycy9kb3ducmV2LnhtbESPzWrCQBSF90LfYbgFdzox1KIxo9RCwY2gtou6u8nc&#10;JsHMnXRm1OjTO4tCl4fzx5evetOKCznfWFYwGScgiEurG64UfH1+jGYgfEDW2FomBTfysFo+DXLM&#10;tL3yni6HUIk4wj5DBXUIXSalL2sy6Me2I47ej3UGQ5SuktrhNY6bVqZJ8ioNNhwfauzovabydDgb&#10;Bev5bP27e+HtfV8c6fhdnKapS5QaPvdvCxCB+vAf/mtvtIJ0mk4iQMSJKC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5uuTHAAAA3gAAAA8AAAAAAAAAAAAAAAAAmAIAAGRy&#10;cy9kb3ducmV2LnhtbFBLBQYAAAAABAAEAPUAAACMAwAAAAA=&#10;" fillcolor="black" stroked="f"/>
                        <v:rect id="Rectangle 2800" o:spid="_x0000_s2119" style="position:absolute;left:538;top:10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Uff8gA&#10;AADeAAAADwAAAGRycy9kb3ducmV2LnhtbESPT2vCQBTE70K/w/IKvekmoRaNrlKFQi8F//RQb8/s&#10;axLMvo27W41++q4geBxm5jfMdN6ZRpzI+dqygnSQgCAurK65VPC9/eiPQPiArLGxTAou5GE+e+pN&#10;Mdf2zGs6bUIpIoR9jgqqENpcSl9UZNAPbEscvV/rDIYoXSm1w3OEm0ZmSfImDdYcFypsaVlRcdj8&#10;GQWL8WhxXL3y13W939HuZ38YZi5R6uW5e5+ACNSFR/je/tQKsmGWpn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R9/yAAAAN4AAAAPAAAAAAAAAAAAAAAAAJgCAABk&#10;cnMvZG93bnJldi54bWxQSwUGAAAAAAQABAD1AAAAjQMAAAAA&#10;" fillcolor="black" stroked="f"/>
                        <v:rect id="Rectangle 2801" o:spid="_x0000_s2120" style="position:absolute;left:538;top:105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eBCMcA&#10;AADeAAAADwAAAGRycy9kb3ducmV2LnhtbESPQWsCMRSE74X+h/AEbzVr0KKrUWpB6KWgtod6e26e&#10;u4ubl20Sddtf3whCj8PMfMPMl51txIV8qB1rGA4yEMSFMzWXGj4/1k8TECEiG2wck4YfCrBcPD7M&#10;MTfuylu67GIpEoRDjhqqGNtcylBUZDEMXEucvKPzFmOSvpTG4zXBbSNVlj1LizWnhQpbeq2oOO3O&#10;VsNqOll9b0b8/rs97Gn/dTiNlc+07ve6lxmISF38D9/bb0aDGquhgt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ngQjHAAAA3gAAAA8AAAAAAAAAAAAAAAAAmAIAAGRy&#10;cy9kb3ducmV2LnhtbFBLBQYAAAAABAAEAPUAAACMAwAAAAA=&#10;" fillcolor="black" stroked="f"/>
                        <v:rect id="Rectangle 2802" o:spid="_x0000_s2121" style="position:absolute;left:538;top:10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skk8gA&#10;AADeAAAADwAAAGRycy9kb3ducmV2LnhtbESPQWvCQBSE74X+h+UJvTUb01o0ukoVCr0I1fZQb8/s&#10;Mwlm38bdrUZ/vSsUPA4z8w0zmXWmEUdyvrasoJ+kIIgLq2suFfx8fzwPQfiArLGxTArO5GE2fXyY&#10;YK7tiVd0XIdSRAj7HBVUIbS5lL6oyKBPbEscvZ11BkOUrpTa4SnCTSOzNH2TBmuOCxW2tKio2K//&#10;jIL5aDg/fL3y8rLabmjzu90PMpcq9dTr3scgAnXhHv5vf2oF2SDrv8D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KySTyAAAAN4AAAAPAAAAAAAAAAAAAAAAAJgCAABk&#10;cnMvZG93bnJldi54bWxQSwUGAAAAAAQABAD1AAAAjQMAAAAA&#10;" fillcolor="black" stroked="f"/>
                        <v:rect id="Rectangle 2803" o:spid="_x0000_s2122" style="position:absolute;left:538;top:10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858cA&#10;AADeAAAADwAAAGRycy9kb3ducmV2LnhtbESPQWsCMRSE74X+h/AK3mrWRYuuRlFB6KWgtge9PTfP&#10;3cXNy5pEXf31jVDocZiZb5jJrDW1uJLzlWUFvW4Cgji3uuJCwc/36n0IwgdkjbVlUnAnD7Pp68sE&#10;M21vvKHrNhQiQthnqKAMocmk9HlJBn3XNsTRO1pnMETpCqkd3iLc1DJNkg9psOK4UGJDy5Ly0/Zi&#10;FCxGw8V53eevx+awp/3ucBqkLlGq89bOxyACteE//Nf+1ArSQdrrw/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CvOfHAAAA3gAAAA8AAAAAAAAAAAAAAAAAmAIAAGRy&#10;cy9kb3ducmV2LnhtbFBLBQYAAAAABAAEAPUAAACMAwAAAAA=&#10;" fillcolor="black" stroked="f"/>
                        <v:rect id="Rectangle 2804" o:spid="_x0000_s2123" style="position:absolute;left:538;top:10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4ZfMgA&#10;AADeAAAADwAAAGRycy9kb3ducmV2LnhtbESPT2vCQBTE7wW/w/IKvdWNoSkaXUWFQi8F//RQb8/s&#10;axLMvo27W41++q4geBxm5jfMZNaZRpzI+dqygkE/AUFcWF1zqeB7+/E6BOEDssbGMim4kIfZtPc0&#10;wVzbM6/ptAmliBD2OSqoQmhzKX1RkUHfty1x9H6tMxiidKXUDs8RbhqZJsm7NFhzXKiwpWVFxWHz&#10;ZxQsRsPFcfXGX9f1fke7n/0hS12i1MtzNx+DCNSFR/je/tQK0iwdZH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jhl8yAAAAN4AAAAPAAAAAAAAAAAAAAAAAJgCAABk&#10;cnMvZG93bnJldi54bWxQSwUGAAAAAAQABAD1AAAAjQMAAAAA&#10;" fillcolor="black" stroked="f"/>
                        <v:rect id="Rectangle 2805" o:spid="_x0000_s2124" style="position:absolute;left:538;top:10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HC8gA&#10;AADeAAAADwAAAGRycy9kb3ducmV2LnhtbESPT2sCMRTE74V+h/AK3mrWRUVXo2ih0EvBfwe9PTfP&#10;3cXNy5qkuu2nNwXB4zAzv2Gm89bU4krOV5YV9LoJCOLc6ooLBbvt5/sIhA/IGmvLpOCXPMxnry9T&#10;zLS98Zqum1CICGGfoYIyhCaT0uclGfRd2xBH72SdwRClK6R2eItwU8s0SYbSYMVxocSGPkrKz5sf&#10;o2A5Hi0vqz5//62PBzrsj+dB6hKlOm/tYgIiUBue4Uf7SytIB2lvCP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IcLyAAAAN4AAAAPAAAAAAAAAAAAAAAAAJgCAABk&#10;cnMvZG93bnJldi54bWxQSwUGAAAAAAQABAD1AAAAjQMAAAAA&#10;" fillcolor="black" stroked="f"/>
                        <v:rect id="Rectangle 2806" o:spid="_x0000_s2125" style="position:absolute;left:538;top:107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AikM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jtLhK9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ECKQyAAAAN4AAAAPAAAAAAAAAAAAAAAAAJgCAABk&#10;cnMvZG93bnJldi54bWxQSwUGAAAAAAQABAD1AAAAjQMAAAAA&#10;" fillcolor="black" stroked="f"/>
                        <v:rect id="Rectangle 2807" o:spid="_x0000_s2126" style="position:absolute;left:538;top:10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24sUA&#10;AADeAAAADwAAAGRycy9kb3ducmV2LnhtbERPz2vCMBS+C/sfwht409Qyh9ZGmYOBF0HdDvP22ry1&#10;xealS6JW/3pzGOz48f3OV71pxYWcbywrmIwTEMSl1Q1XCr4+P0YzED4ga2wtk4IbeVgtnwY5Ztpe&#10;eU+XQ6hEDGGfoYI6hC6T0pc1GfRj2xFH7sc6gyFCV0nt8BrDTSvTJHmVBhuODTV29F5TeTqcjYL1&#10;fLb+3b3w9r4vjnT8Lk7T1CVKDZ/7twWIQH34F/+5N1pBOk0ncW+8E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j7bixQAAAN4AAAAPAAAAAAAAAAAAAAAAAJgCAABkcnMv&#10;ZG93bnJldi54bWxQSwUGAAAAAAQABAD1AAAAigMAAAAA&#10;" fillcolor="black" stroked="f"/>
                        <v:rect id="Rectangle 2808" o:spid="_x0000_s2127" style="position:absolute;left:538;top:10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MTeccA&#10;AADeAAAADwAAAGRycy9kb3ducmV2LnhtbESPQWsCMRSE74L/IbyCN826aNGtUVQQvAhqe6i35+Z1&#10;d3HzsiZRt/31jVDocZiZb5jZojW1uJPzlWUFw0ECgji3uuJCwcf7pj8B4QOyxtoyKfgmD4t5tzPD&#10;TNsHH+h+DIWIEPYZKihDaDIpfV6SQT+wDXH0vqwzGKJ0hdQOHxFuapkmyas0WHFcKLGhdUn55Xgz&#10;ClbTyeq6H/Hu53A+0enzfBmnLlGq99Iu30AEasN/+K+91QrScTqc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E3nHAAAA3gAAAA8AAAAAAAAAAAAAAAAAmAIAAGRy&#10;cy9kb3ducmV2LnhtbFBLBQYAAAAABAAEAPUAAACMAwAAAAA=&#10;" fillcolor="black" stroked="f"/>
                        <v:rect id="Rectangle 2809" o:spid="_x0000_s2128" style="position:absolute;left:538;top:10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VwWcYA&#10;AADeAAAADwAAAGRycy9kb3ducmV2LnhtbESPy2oCMRSG90LfIZyCO800VLFTo9RCwY3gbVF3x8np&#10;zODkZJpEnfbpzUJw+fPf+KbzzjbiQj7UjjW8DDMQxIUzNZca9ruvwQREiMgGG8ek4Y8CzGdPvSnm&#10;xl15Q5dtLEUa4ZCjhirGNpcyFBVZDEPXEifvx3mLMUlfSuPxmsZtI1WWjaXFmtNDhS19VlSctmer&#10;YfE2WfyuX3n1vzke6PB9PI2Uz7TuP3cf7yAidfERvreXRoMaKZUAEk5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VwWcYAAADeAAAADwAAAAAAAAAAAAAAAACYAgAAZHJz&#10;L2Rvd25yZXYueG1sUEsFBgAAAAAEAAQA9QAAAIsDAAAAAA==&#10;" fillcolor="black" stroked="f"/>
                        <v:rect id="Rectangle 2810" o:spid="_x0000_s2129" style="position:absolute;left:538;top:10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nVwscA&#10;AADeAAAADwAAAGRycy9kb3ducmV2LnhtbESPQWsCMRSE74X+h/AEbzVr0KKrUWpB6KWgtod6e26e&#10;u4ubl20Sddtf3whCj8PMfMPMl51txIV8qB1rGA4yEMSFMzWXGj4/1k8TECEiG2wck4YfCrBcPD7M&#10;MTfuylu67GIpEoRDjhqqGNtcylBUZDEMXEucvKPzFmOSvpTG4zXBbSNVlj1LizWnhQpbeq2oOO3O&#10;VsNqOll9b0b8/rs97Gn/dTiNlc+07ve6lxmISF38D9/bb0aDGis1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1cLHAAAA3gAAAA8AAAAAAAAAAAAAAAAAmAIAAGRy&#10;cy9kb3ducmV2LnhtbFBLBQYAAAAABAAEAPUAAACMAwAAAAA=&#10;" fillcolor="black" stroked="f"/>
                        <v:rect id="Rectangle 2811" o:spid="_x0000_s2130" style="position:absolute;left:538;top:109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tLtcgA&#10;AADeAAAADwAAAGRycy9kb3ducmV2LnhtbESPT2sCMRTE74LfIbxCb5ptqGK3RlGh0Euh/jnU23Pz&#10;uru4eVmTVLf99KYgeBxm5jfMdN7ZRpzJh9qxhqdhBoK4cKbmUsNu+zaYgAgR2WDjmDT8UoD5rN+b&#10;Ym7chdd03sRSJAiHHDVUMba5lKGoyGIYupY4ed/OW4xJ+lIaj5cEt41UWTaWFmtOCxW2tKqoOG5+&#10;rIbly2R5+nzmj7/1YU/7r8NxpHym9eNDt3gFEamL9/Ct/W40qJFSCv7vp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C0u1yAAAAN4AAAAPAAAAAAAAAAAAAAAAAJgCAABk&#10;cnMvZG93bnJldi54bWxQSwUGAAAAAAQABAD1AAAAjQMAAAAA&#10;" fillcolor="black" stroked="f"/>
                        <v:rect id="Rectangle 2812" o:spid="_x0000_s2131" style="position:absolute;left:538;top:11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uLsgA&#10;AADeAAAADwAAAGRycy9kb3ducmV2LnhtbESPQWsCMRSE74X+h/AKvXWzTbXo1ihVKHgpqO1Bb8/N&#10;6+7i5mVNUt321zeC0OMwM98wk1lvW3EiHxrHGh6zHARx6UzDlYbPj7eHEYgQkQ22jknDDwWYTW9v&#10;JlgYd+Y1nTaxEgnCoUANdYxdIWUoa7IYMtcRJ+/LeYsxSV9J4/Gc4LaVKs+fpcWG00KNHS1qKg+b&#10;b6thPh7Nj6sBv/+u9zvabfeHofK51vd3/esLiEh9/A9f20ujQQ2Veo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R+4uyAAAAN4AAAAPAAAAAAAAAAAAAAAAAJgCAABk&#10;cnMvZG93bnJldi54bWxQSwUGAAAAAAQABAD1AAAAjQMAAAAA&#10;" fillcolor="black" stroked="f"/>
                        <v:rect id="Rectangle 2813" o:spid="_x0000_s2132" style="position:absolute;left:538;top:11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52WscA&#10;AADeAAAADwAAAGRycy9kb3ducmV2LnhtbESPQWsCMRSE74L/ITyhN80atOhqlFoo9FJQ20O9PTfP&#10;3cXNyzZJddtf3whCj8PMfMMs151txIV8qB1rGI8yEMSFMzWXGj7eX4YzECEiG2wck4YfCrBe9XtL&#10;zI278o4u+1iKBOGQo4YqxjaXMhQVWQwj1xIn7+S8xZikL6XxeE1w20iVZY/SYs1pocKWnisqzvtv&#10;q2Ezn22+thN++90dD3T4PJ6nymdaPwy6pwWISF38D9/br0aDmio1g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dlrHAAAA3gAAAA8AAAAAAAAAAAAAAAAAmAIAAGRy&#10;cy9kb3ducmV2LnhtbFBLBQYAAAAABAAEAPUAAACMAwAAAAA=&#10;" fillcolor="black" stroked="f"/>
                        <v:rect id="Rectangle 2814" o:spid="_x0000_s2133" style="position:absolute;left:538;top:11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LTwcgA&#10;AADeAAAADwAAAGRycy9kb3ducmV2LnhtbESPQWsCMRSE70L/Q3hCb5o1dIuuRqmFQi+FanvQ23Pz&#10;3F3cvGyTVFd/fVMo9DjMzDfMYtXbVpzJh8axhsk4A0FcOtNwpeHz42U0BREissHWMWm4UoDV8m6w&#10;wMK4C2/ovI2VSBAOBWqoY+wKKUNZk8Uwdh1x8o7OW4xJ+koaj5cEt61UWfYoLTacFmrs6Lmm8rT9&#10;thrWs+n66/2B326bw572u8MpVz7T+n7YP81BROrjf/iv/Wo0qFypH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4tPByAAAAN4AAAAPAAAAAAAAAAAAAAAAAJgCAABk&#10;cnMvZG93bnJldi54bWxQSwUGAAAAAAQABAD1AAAAjQMAAAAA&#10;" fillcolor="black" stroked="f"/>
                        <v:rect id="Rectangle 2815" o:spid="_x0000_s2134" style="position:absolute;left:538;top:11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BNtscA&#10;AADeAAAADwAAAGRycy9kb3ducmV2LnhtbESPQWsCMRSE74L/ITyhN802VNHVKLVQ6KWgtod6e25e&#10;dxc3L9sk1a2/3ghCj8PMfMMsVp1txIl8qB1reBxlIIgLZ2ouNXx+vA6nIEJENtg4Jg1/FGC17PcW&#10;mBt35i2ddrEUCcIhRw1VjG0uZSgqshhGriVO3rfzFmOSvpTG4znBbSNVlk2kxZrTQoUtvVRUHHe/&#10;VsN6Nl3/bJ74/bI97Gn/dTiOlc+0fhh0z3MQkbr4H76334wGNVZqA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wTbbHAAAA3gAAAA8AAAAAAAAAAAAAAAAAmAIAAGRy&#10;cy9kb3ducmV2LnhtbFBLBQYAAAAABAAEAPUAAACMAwAAAAA=&#10;" fillcolor="black" stroked="f"/>
                        <v:rect id="Rectangle 2816" o:spid="_x0000_s2135" style="position:absolute;left:538;top:11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zoLcgA&#10;AADeAAAADwAAAGRycy9kb3ducmV2LnhtbESPQWsCMRSE74X+h/AKvXWzDbXVrVGqIPQiVNuD3p6b&#10;193FzcuaRN366xuh0OMwM98w42lvW3EiHxrHGh6zHARx6UzDlYavz8XDEESIyAZbx6ThhwJMJ7c3&#10;YyyMO/OKTutYiQThUKCGOsaukDKUNVkMmeuIk/ftvMWYpK+k8XhOcNtKlefP0mLDaaHGjuY1lfv1&#10;0WqYjYazw8cTLy+r3Za2m91+oHyu9f1d//YKIlIf/8N/7XejQQ2UeoH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fOgtyAAAAN4AAAAPAAAAAAAAAAAAAAAAAJgCAABk&#10;cnMvZG93bnJldi54bWxQSwUGAAAAAAQABAD1AAAAjQMAAAAA&#10;" fillcolor="black" stroked="f"/>
                        <v:rect id="Rectangle 2817" o:spid="_x0000_s2136" style="position:absolute;left:538;top:11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8X8QA&#10;AADeAAAADwAAAGRycy9kb3ducmV2LnhtbERPy2oCMRTdC/2HcAvuNNNQxU6NUgsFN4KvRd1dJ7cz&#10;g5ObaRJ12q83C8Hl4byn88424kI+1I41vAwzEMSFMzWXGva7r8EERIjIBhvHpOGPAsxnT70p5sZd&#10;eUOXbSxFCuGQo4YqxjaXMhQVWQxD1xIn7sd5izFBX0rj8ZrCbSNVlo2lxZpTQ4UtfVZUnLZnq2Hx&#10;Nln8rl959b85HujwfTyNlM+07j93H+8gInXxIb67l0aDGimV9qY76Qr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jfF/EAAAA3gAAAA8AAAAAAAAAAAAAAAAAmAIAAGRycy9k&#10;b3ducmV2LnhtbFBLBQYAAAAABAAEAPUAAACJAwAAAAA=&#10;" fillcolor="black" stroked="f"/>
                        <v:rect id="Rectangle 2818" o:spid="_x0000_s2137" style="position:absolute;left:538;top:11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xMcA&#10;AADeAAAADwAAAGRycy9kb3ducmV2LnhtbESPQWsCMRSE74X+h/AK3mq2QYuuRqkFoZeCWg96e26e&#10;u4ubl20Sddtf3whCj8PMfMNM551txIV8qB1reOlnIIgLZ2ouNWy/ls8jECEiG2wck4YfCjCfPT5M&#10;MTfuymu6bGIpEoRDjhqqGNtcylBUZDH0XUucvKPzFmOSvpTG4zXBbSNVlr1KizWnhQpbeq+oOG3O&#10;VsNiPFp8rwb8+bs+7Gm/O5yGymda9566twmISF38D9/bH0aDGio1h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v2cTHAAAA3gAAAA8AAAAAAAAAAAAAAAAAmAIAAGRy&#10;cy9kb3ducmV2LnhtbFBLBQYAAAAABAAEAPUAAACMAwAAAAA=&#10;" fillcolor="black" stroked="f"/>
                        <v:rect id="Rectangle 2819" o:spid="_x0000_s2138" style="position:absolute;left:538;top:11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zmhMcA&#10;AADeAAAADwAAAGRycy9kb3ducmV2LnhtbESPzWrCQBSF9wXfYbhCd3XSVItGJ0ELhW6Eal3o7pq5&#10;TYKZO3FmqtGn7ywKXR7OH9+i6E0rLuR8Y1nB8ygBQVxa3XClYPf1/jQF4QOyxtYyKbiRhyIfPCww&#10;0/bKG7psQyXiCPsMFdQhdJmUvqzJoB/Zjjh639YZDFG6SmqH1zhuWpkmyas02HB8qLGjt5rK0/bH&#10;KFjNpqvz55jX983xQIf98TRJXaLU47BfzkEE6sN/+K/9oRWkk/QlAkSci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M5oTHAAAA3gAAAA8AAAAAAAAAAAAAAAAAmAIAAGRy&#10;cy9kb3ducmV2LnhtbFBLBQYAAAAABAAEAPUAAACMAwAAAAA=&#10;" fillcolor="black" stroked="f"/>
                        <v:rect id="Rectangle 2820" o:spid="_x0000_s2139" style="position:absolute;left:538;top:11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DH8gA&#10;AADeAAAADwAAAGRycy9kb3ducmV2LnhtbESPQWvCQBSE74X+h+UJvTUb01o0ukoVCr0I1fZQb8/s&#10;Mwlm38bdrUZ/vSsUPA4z8w0zmXWmEUdyvrasoJ+kIIgLq2suFfx8fzwPQfiArLGxTArO5GE2fXyY&#10;YK7tiVd0XIdSRAj7HBVUIbS5lL6oyKBPbEscvZ11BkOUrpTa4SnCTSOzNH2TBmuOCxW2tKio2K//&#10;jIL5aDg/fL3y8rLabmjzu90PMpcq9dTr3scgAnXhHv5vf2oF2SB76c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AEMfyAAAAN4AAAAPAAAAAAAAAAAAAAAAAJgCAABk&#10;cnMvZG93bnJldi54bWxQSwUGAAAAAAQABAD1AAAAjQMAAAAA&#10;" fillcolor="black" stroked="f"/>
                        <v:rect id="Rectangle 2821" o:spid="_x0000_s2140" style="position:absolute;left:538;top:114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LdaMgA&#10;AADeAAAADwAAAGRycy9kb3ducmV2LnhtbESPQWsCMRSE74X+h/AKvXWzTbXo1ihVKHgpqO1Bb8/N&#10;6+7i5mVNUt321zeC0OMwM98wk1lvW3EiHxrHGh6zHARx6UzDlYbPj7eHEYgQkQ22jknDDwWYTW9v&#10;JlgYd+Y1nTaxEgnCoUANdYxdIWUoa7IYMtcRJ+/LeYsxSV9J4/Gc4LaVKs+fpcWG00KNHS1qKg+b&#10;b6thPh7Nj6sBv/+u9zvabfeHofK51vd3/esLiEh9/A9f20ujQQ3Vk4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0t1oyAAAAN4AAAAPAAAAAAAAAAAAAAAAAJgCAABk&#10;cnMvZG93bnJldi54bWxQSwUGAAAAAAQABAD1AAAAjQMAAAAA&#10;" fillcolor="black" stroked="f"/>
                        <v:rect id="Rectangle 2822" o:spid="_x0000_s2141" style="position:absolute;left:538;top:11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5488gA&#10;AADeAAAADwAAAGRycy9kb3ducmV2LnhtbESPQWsCMRSE7wX/Q3hCbzXrWouuRtFCoZeC2h7q7bl5&#10;7i5uXtYk1a2/3giCx2FmvmGm89bU4kTOV5YV9HsJCOLc6ooLBT/fHy8jED4ga6wtk4J/8jCfdZ6m&#10;mGl75jWdNqEQEcI+QwVlCE0mpc9LMuh7tiGO3t46gyFKV0jt8BzhppZpkrxJgxXHhRIbei8pP2z+&#10;jILleLQ8rl7567LebWn7uzsMU5co9dxtFxMQgdrwCN/bn1pBOkwHA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nnjzyAAAAN4AAAAPAAAAAAAAAAAAAAAAAJgCAABk&#10;cnMvZG93bnJldi54bWxQSwUGAAAAAAQABAD1AAAAjQMAAAAA&#10;" fillcolor="black" stroked="f"/>
                        <v:rect id="Rectangle 2823" o:spid="_x0000_s2142" style="position:absolute;left:538;top:11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fgh8gA&#10;AADeAAAADwAAAGRycy9kb3ducmV2LnhtbESPQWsCMRSE74X+h/AKvdWsqxZdjVIFwYugtod6e26e&#10;u4ubl22S6uqvNwWhx2FmvmEms9bU4kzOV5YVdDsJCOLc6ooLBV+fy7chCB+QNdaWScGVPMymz08T&#10;zLS98JbOu1CICGGfoYIyhCaT0uclGfQd2xBH72idwRClK6R2eIlwU8s0Sd6lwYrjQokNLUrKT7tf&#10;o2A+Gs5/Nn1e37aHPe2/D6dB6hKlXl/ajzGIQG34Dz/aK60gHaS9P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d+CHyAAAAN4AAAAPAAAAAAAAAAAAAAAAAJgCAABk&#10;cnMvZG93bnJldi54bWxQSwUGAAAAAAQABAD1AAAAjQMAAAAA&#10;" fillcolor="black" stroked="f"/>
                        <v:rect id="Rectangle 2824" o:spid="_x0000_s2143" style="position:absolute;left:538;top:11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FHMgA&#10;AADeAAAADwAAAGRycy9kb3ducmV2LnhtbESPQWvCQBSE70L/w/KE3nRj2hSbukotCL0Ianuot2f2&#10;NQlm36a7q0Z/vSsIPQ4z8w0zmXWmEUdyvrasYDRMQBAXVtdcKvj+WgzGIHxA1thYJgVn8jCbPvQm&#10;mGt74jUdN6EUEcI+RwVVCG0upS8qMuiHtiWO3q91BkOUrpTa4SnCTSPTJHmRBmuOCxW29FFRsd8c&#10;jIL563j+t3rm5WW929L2Z7fPUpco9djv3t9ABOrCf/je/tQK0ix9y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O0UcyAAAAN4AAAAPAAAAAAAAAAAAAAAAAJgCAABk&#10;cnMvZG93bnJldi54bWxQSwUGAAAAAAQABAD1AAAAjQMAAAAA&#10;" fillcolor="black" stroked="f"/>
                        <v:rect id="Rectangle 2825" o:spid="_x0000_s2144" style="position:absolute;left:538;top:11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nba8gA&#10;AADeAAAADwAAAGRycy9kb3ducmV2LnhtbESPT2sCMRTE74V+h/AKvdWs6x90NUoVBC+C2h7q7bl5&#10;7i5uXrZJqquf3hQKPQ4z8xtmOm9NLS7kfGVZQbeTgCDOra64UPD5sXobgfABWWNtmRTcyMN89vw0&#10;xUzbK+/osg+FiBD2GSooQ2gyKX1ekkHfsQ1x9E7WGQxRukJqh9cIN7VMk2QoDVYcF0psaFlSft7/&#10;GAWL8Wjxve3z5r47HujwdTwPUpco9frSvk9ABGrDf/ivvdYK0kHaG8L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6dtryAAAAN4AAAAPAAAAAAAAAAAAAAAAAJgCAABk&#10;cnMvZG93bnJldi54bWxQSwUGAAAAAAQABAD1AAAAjQMAAAAA&#10;" fillcolor="black" stroked="f"/>
                        <v:rect id="Rectangle 2826" o:spid="_x0000_s2145" style="position:absolute;left:538;top:117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8MgA&#10;AADeAAAADwAAAGRycy9kb3ducmV2LnhtbESPQWsCMRSE7wX/Q3hCbzXrtlq7NUoVCr0I1XrQ23Pz&#10;3F3cvGyTqKu/vhEKHoeZ+YYZT1tTixM5X1lW0O8lIIhzqysuFKx/Pp9GIHxA1lhbJgUX8jCddB7G&#10;mGl75iWdVqEQEcI+QwVlCE0mpc9LMuh7tiGO3t46gyFKV0jt8BzhppZpkgylwYrjQokNzUvKD6uj&#10;UTB7G81+v194cV3utrTd7A6D1CVKPXbbj3cQgdpwD/+3v7SCdJA+v8L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pX7wyAAAAN4AAAAPAAAAAAAAAAAAAAAAAJgCAABk&#10;cnMvZG93bnJldi54bWxQSwUGAAAAAAQABAD1AAAAjQMAAAAA&#10;" fillcolor="black" stroked="f"/>
                        <v:rect id="Rectangle 2827" o:spid="_x0000_s2146" style="position:absolute;left:538;top:11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rqgsUA&#10;AADeAAAADwAAAGRycy9kb3ducmV2LnhtbERPz2vCMBS+D/wfwhN2m+k6HVpNiw4GuwjTedDbs3lr&#10;i81LTTKt/vXLYbDjx/d7UfSmFRdyvrGs4HmUgCAurW64UrD7en+agvABWWNrmRTcyEORDx4WmGl7&#10;5Q1dtqESMYR9hgrqELpMSl/WZNCPbEccuW/rDIYIXSW1w2sMN61Mk+RVGmw4NtTY0VtN5Wn7YxSs&#10;ZtPV+XPM6/vmeKDD/niapC5R6nHYL+cgAvXhX/zn/tAK0kn6EvfGO/EK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OuqCxQAAAN4AAAAPAAAAAAAAAAAAAAAAAJgCAABkcnMv&#10;ZG93bnJldi54bWxQSwUGAAAAAAQABAD1AAAAigMAAAAA&#10;" fillcolor="black" stroked="f"/>
                        <v:rect id="Rectangle 2828" o:spid="_x0000_s2147" style="position:absolute;left:538;top:11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PGcgA&#10;AADeAAAADwAAAGRycy9kb3ducmV2LnhtbESPT2sCMRTE7wW/Q3iCt5p1raKrUbRQ6KVQ/xz09tw8&#10;dxc3L9sk1a2f3hQKPQ4z8xtmvmxNLa7kfGVZwaCfgCDOra64ULDfvT1PQPiArLG2TAp+yMNy0Xma&#10;Y6btjTd03YZCRAj7DBWUITSZlD4vyaDv24Y4emfrDIYoXSG1w1uEm1qmSTKWBiuOCyU29FpSftl+&#10;GwXr6WT99fnCH/fN6UjHw+kySl2iVK/brmYgArXhP/zXftcK0lE6nM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dk8ZyAAAAN4AAAAPAAAAAAAAAAAAAAAAAJgCAABk&#10;cnMvZG93bnJldi54bWxQSwUGAAAAAAQABAD1AAAAjQMAAAAA&#10;" fillcolor="black" stroked="f"/>
                        <v:rect id="Rectangle 2829" o:spid="_x0000_s2148" style="position:absolute;left:538;top:11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V+cYA&#10;AADeAAAADwAAAGRycy9kb3ducmV2LnhtbESPy2rCQBSG90LfYTgFdzppUNHoKFUQ3Aheuqi7Y+Y0&#10;CWbOpDOjpn16ZyG4/PlvfLNFa2pxI+crywo++gkI4tzqigsFX8d1bwzCB2SNtWVS8EceFvO3zgwz&#10;be+8p9shFCKOsM9QQRlCk0np85IM+r5tiKP3Y53BEKUrpHZ4j+OmlmmSjKTBiuNDiQ2tSsovh6tR&#10;sJyMl7+7AW//9+cTnb7Pl2HqEqW67+3nFESgNrzCz/ZGK0iH6SA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V+cYAAADeAAAADwAAAAAAAAAAAAAAAACYAgAAZHJz&#10;L2Rvd25yZXYueG1sUEsFBgAAAAAEAAQA9QAAAIsDAAAAAA==&#10;" fillcolor="black" stroked="f"/>
                        <v:rect id="Rectangle 2830" o:spid="_x0000_s2149" style="position:absolute;left:538;top:11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YwYscA&#10;AADeAAAADwAAAGRycy9kb3ducmV2LnhtbESPQWsCMRSE74X+h/AK3mrWRYuuRlFB6KWgtge9PTfP&#10;3cXNy5pEXf31jVDocZiZb5jJrDW1uJLzlWUFvW4Cgji3uuJCwc/36n0IwgdkjbVlUnAnD7Pp68sE&#10;M21vvKHrNhQiQthnqKAMocmk9HlJBn3XNsTRO1pnMETpCqkd3iLc1DJNkg9psOK4UGJDy5Ly0/Zi&#10;FCxGw8V53eevx+awp/3ucBqkLlGq89bOxyACteE//Nf+1ArSQdrv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GMGLHAAAA3gAAAA8AAAAAAAAAAAAAAAAAmAIAAGRy&#10;cy9kb3ducmV2LnhtbFBLBQYAAAAABAAEAPUAAACMAwAAAAA=&#10;" fillcolor="black" stroked="f"/>
                        <v:rect id="Rectangle 2831" o:spid="_x0000_s2150" style="position:absolute;left:538;top:119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uFccA&#10;AADeAAAADwAAAGRycy9kb3ducmV2LnhtbESPQWsCMRSE74L/ITyhN80atOhqlFoo9FJQ20O9PTfP&#10;3cXNyzZJddtf3whCj8PMfMMs151txIV8qB1rGI8yEMSFMzWXGj7eX4YzECEiG2wck4YfCrBe9XtL&#10;zI278o4u+1iKBOGQo4YqxjaXMhQVWQwj1xIn7+S8xZikL6XxeE1w20iVZY/SYs1pocKWnisqzvtv&#10;q2Ezn22+thN++90dD3T4PJ6nymdaPwy6pwWISF38D9/br0aDmqqJ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UrhXHAAAA3gAAAA8AAAAAAAAAAAAAAAAAmAIAAGRy&#10;cy9kb3ducmV2LnhtbFBLBQYAAAAABAAEAPUAAACMAwAAAAA=&#10;" fillcolor="black" stroked="f"/>
                        <v:rect id="Rectangle 2832" o:spid="_x0000_s2151" style="position:absolute;left:538;top:11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jsgA&#10;AADeAAAADwAAAGRycy9kb3ducmV2LnhtbESPQWsCMRSE74X+h/AKvdWsqxZdjVIFwYugtod6e26e&#10;u4ubl22S6uqvNwWhx2FmvmEms9bU4kzOV5YVdDsJCOLc6ooLBV+fy7chCB+QNdaWScGVPMymz08T&#10;zLS98JbOu1CICGGfoYIyhCaT0uclGfQd2xBH72idwRClK6R2eIlwU8s0Sd6lwYrjQokNLUrKT7tf&#10;o2A+Gs5/Nn1e37aHPe2/D6dB6hKlXl/ajzGIQG34Dz/aK60gHaT9H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mAuOyAAAAN4AAAAPAAAAAAAAAAAAAAAAAJgCAABk&#10;cnMvZG93bnJldi54bWxQSwUGAAAAAAQABAD1AAAAjQMAAAAA&#10;" fillcolor="black" stroked="f"/>
                        <v:rect id="Rectangle 2833" o:spid="_x0000_s2152" style="position:absolute;left:538;top:12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GT+s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2SjLc/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cZP6yAAAAN4AAAAPAAAAAAAAAAAAAAAAAJgCAABk&#10;cnMvZG93bnJldi54bWxQSwUGAAAAAAQABAD1AAAAjQMAAAAA&#10;" fillcolor="black" stroked="f"/>
                        <v:rect id="Rectangle 2834" o:spid="_x0000_s2153" style="position:absolute;left:538;top:12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02YcgA&#10;AADeAAAADwAAAGRycy9kb3ducmV2LnhtbESPT2vCQBTE74V+h+UVequbBlM0uooKQi8F//RQb8/s&#10;axLMvo27W41++q4geBxm5jfMeNqZRpzI+dqygvdeAoK4sLrmUsH3dvk2AOEDssbGMim4kIfp5Plp&#10;jLm2Z17TaRNKESHsc1RQhdDmUvqiIoO+Z1vi6P1aZzBE6UqpHZ4j3DQyTZIPabDmuFBhS4uKisPm&#10;zyiYDwfz46rPX9f1fke7n/0hS12i1OtLNxuBCNSFR/je/tQK0iztZ3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PTZhyAAAAN4AAAAPAAAAAAAAAAAAAAAAAJgCAABk&#10;cnMvZG93bnJldi54bWxQSwUGAAAAAAQABAD1AAAAjQMAAAAA&#10;" fillcolor="black" stroked="f"/>
                        <v:rect id="Rectangle 2835" o:spid="_x0000_s2154" style="position:absolute;left:538;top:12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oF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h+lgB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76gWyAAAAN4AAAAPAAAAAAAAAAAAAAAAAJgCAABk&#10;cnMvZG93bnJldi54bWxQSwUGAAAAAAQABAD1AAAAjQMAAAAA&#10;" fillcolor="black" stroked="f"/>
                        <v:rect id="Rectangle 2836" o:spid="_x0000_s2155" style="position:absolute;left:538;top:121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MNj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Sgbvs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ow2NyAAAAN4AAAAPAAAAAAAAAAAAAAAAAJgCAABk&#10;cnMvZG93bnJldi54bWxQSwUGAAAAAAQABAD1AAAAjQMAAAAA&#10;" fillcolor="black" stroked="f"/>
                        <v:rect id="Rectangle 2837" o:spid="_x0000_s2156" style="position:absolute;left:538;top:12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yZ/8UA&#10;AADeAAAADwAAAGRycy9kb3ducmV2LnhtbERPy4rCMBTdC/MP4Q6403SKilajjILgRvAxi3F3be60&#10;xeamk0TtzNebheDycN6zRWtqcSPnK8sKPvoJCOLc6ooLBV/HdW8MwgdkjbVlUvBHHhbzt84MM23v&#10;vKfbIRQihrDPUEEZQpNJ6fOSDPq+bYgj92OdwRChK6R2eI/hppZpkoykwYpjQ4kNrUrKL4erUbCc&#10;jJe/uwFv//fnE52+z5dh6hKluu/t5xREoDa8xE/3RitIh+kg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Jn/xQAAAN4AAAAPAAAAAAAAAAAAAAAAAJgCAABkcnMv&#10;ZG93bnJldi54bWxQSwUGAAAAAAQABAD1AAAAigMAAAAA&#10;" fillcolor="black" stroked="f"/>
                      </v:group>
                      <v:group id="Group 2838" o:spid="_x0000_s2157" style="position:absolute;left:25;top:596;width:10331;height:7512" coordorigin="19,144" coordsize="2499,1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DMTZPnIAAAA&#10;3gAAAA8AAAAAAAAAAAAAAAAAqgIAAGRycy9kb3ducmV2LnhtbFBLBQYAAAAABAAEAPoAAACfAwAA&#10;AAA=&#10;">
                        <v:rect id="Rectangle 2839" o:spid="_x0000_s2158" style="position:absolute;left:538;top:12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MDJMcA&#10;AADeAAAADwAAAGRycy9kb3ducmV2LnhtbESPy2rCQBSG9wXfYTiF7uqkoREbMxEVCt0U6mVRd8fM&#10;MQlmzsSZqaZ9+s5CcPnz3/iK+WA6cSHnW8sKXsYJCOLK6pZrBbvt+/MUhA/IGjvLpOCXPMzL0UOB&#10;ubZXXtNlE2oRR9jnqKAJoc+l9FVDBv3Y9sTRO1pnMETpaqkdXuO46WSaJBNpsOX40GBPq4aq0+bH&#10;KFi+TZfnr1f+/Fsf9rT/Ppyy1CVKPT0OixmIQEO4h2/tD60gzdIsAkSciAKy/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TAyTHAAAA3gAAAA8AAAAAAAAAAAAAAAAAmAIAAGRy&#10;cy9kb3ducmV2LnhtbFBLBQYAAAAABAAEAPUAAACMAwAAAAA=&#10;" fillcolor="black" stroked="f"/>
                        <v:rect id="Rectangle 2840" o:spid="_x0000_s2159" style="position:absolute;left:538;top:12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mv8gA&#10;AADeAAAADwAAAGRycy9kb3ducmV2LnhtbESPT2vCQBTE7wW/w/IKvdWNoSkaXUWFQi8F//RQb8/s&#10;axLMvo27W41++q4geBxm5jfMZNaZRpzI+dqygkE/AUFcWF1zqeB7+/E6BOEDssbGMim4kIfZtPc0&#10;wVzbM6/ptAmliBD2OSqoQmhzKX1RkUHfty1x9H6tMxiidKXUDs8RbhqZJsm7NFhzXKiwpWVFxWHz&#10;ZxQsRsPFcfXGX9f1fke7n/0hS12i1MtzNx+DCNSFR/je/tQK0izNBn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36a/yAAAAN4AAAAPAAAAAAAAAAAAAAAAAJgCAABk&#10;cnMvZG93bnJldi54bWxQSwUGAAAAAAQABAD1AAAAjQMAAAAA&#10;" fillcolor="black" stroked="f"/>
                        <v:rect id="Rectangle 2841" o:spid="_x0000_s2160" style="position:absolute;left:538;top:12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04yMYA&#10;AADeAAAADwAAAGRycy9kb3ducmV2LnhtbERPy2rCQBTdF/yH4Rbc1UmDFps6ES0IboT6WNTdNXOb&#10;hGTupDOjRr++UyiUszqcF2c2700rLuR8bVnB8ygBQVxYXXOp4LBfPU1B+ICssbVMCm7kYZ4PHmaY&#10;aXvlLV12oRSxhH2GCqoQukxKX1Rk0I9sRxy1L+sMhkhdKbXDayw3rUyT5EUarDkuVNjRe0VFszsb&#10;BcvX6fL7Y8yb+/Z0pOPnqZmkLlFq+Ngv3kAE6sO/+S+91grSSQT83olXQO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04yMYAAADeAAAADwAAAAAAAAAAAAAAAACYAgAAZHJz&#10;L2Rvd25yZXYueG1sUEsFBgAAAAAEAAQA9QAAAIsDAAAAAA==&#10;" fillcolor="black" stroked="f"/>
                        <v:rect id="Rectangle 2842" o:spid="_x0000_s2161" style="position:absolute;left:538;top:124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GdU8gA&#10;AADeAAAADwAAAGRycy9kb3ducmV2LnhtbESPQWvCQBSE70L/w/KE3nRj2hSbukotCL0Ianuot2f2&#10;NQlm36a7q0Z/vSsIPQ4z8w0zmXWmEUdyvrasYDRMQBAXVtdcKvj+WgzGIHxA1thYJgVn8jCbPvQm&#10;mGt74jUdN6EUEcI+RwVVCG0upS8qMuiHtiWO3q91BkOUrpTa4SnCTSPTJHmRBmuOCxW29FFRsd8c&#10;jIL563j+t3rm5WW929L2Z7fPUpco9djv3t9ABOrCf/je/tQK0izNn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QZ1TyAAAAN4AAAAPAAAAAAAAAAAAAAAAAJgCAABk&#10;cnMvZG93bnJldi54bWxQSwUGAAAAAAQABAD1AAAAjQMAAAAA&#10;" fillcolor="black" stroked="f"/>
                        <v:rect id="Rectangle 2843" o:spid="_x0000_s2162" style="position:absolute;left:538;top:12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gFJ8gA&#10;AADeAAAADwAAAGRycy9kb3ducmV2LnhtbESPT2vCQBTE74V+h+UVequbBlM0uooKQi8F//RQb8/s&#10;axLMvo27W41++q4geBxm5jfMeNqZRpzI+dqygvdeAoK4sLrmUsH3dvk2AOEDssbGMim4kIfp5Plp&#10;jLm2Z17TaRNKESHsc1RQhdDmUvqiIoO+Z1vi6P1aZzBE6UqpHZ4j3DQyTZIPabDmuFBhS4uKisPm&#10;zyiYDwfz46rPX9f1fke7n/0hS12i1OtLNxuBCNSFR/je/tQK0izN+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qAUnyAAAAN4AAAAPAAAAAAAAAAAAAAAAAJgCAABk&#10;cnMvZG93bnJldi54bWxQSwUGAAAAAAQABAD1AAAAjQMAAAAA&#10;" fillcolor="black" stroked="f"/>
                        <v:rect id="Rectangle 2844" o:spid="_x0000_s2163" style="position:absolute;left:538;top:12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SgvMcA&#10;AADeAAAADwAAAGRycy9kb3ducmV2LnhtbESPQWvCQBSE74L/YXmF3nTTYMRGV1FB6KVQbQ/19sw+&#10;k2D2bdzdavTXu4VCj8PMfMPMFp1pxIWcry0reBkmIIgLq2suFXx9bgYTED4ga2wsk4IbeVjM+70Z&#10;5tpeeUuXXShFhLDPUUEVQptL6YuKDPqhbYmjd7TOYIjSlVI7vEa4aWSaJGNpsOa4UGFL64qK0+7H&#10;KFi9TlbnjxG/37eHPe2/D6csdYlSz0/dcgoiUBf+w3/tN60gzdIsg9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koLzHAAAA3gAAAA8AAAAAAAAAAAAAAAAAmAIAAGRy&#10;cy9kb3ducmV2LnhtbFBLBQYAAAAABAAEAPUAAACMAwAAAAA=&#10;" fillcolor="black" stroked="f"/>
                        <v:rect id="Rectangle 2845" o:spid="_x0000_s2164" style="position:absolute;left:538;top:12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Y+y8gA&#10;AADeAAAADwAAAGRycy9kb3ducmV2LnhtbESPT2vCQBTE70K/w/IKvemmoRGbukoVBC9C/XPQ2zP7&#10;mgSzb9PdVWM/fbcgeBxm5jfMeNqZRlzI+dqygtdBAoK4sLrmUsFuu+iPQPiArLGxTApu5GE6eeqN&#10;Mdf2ymu6bEIpIoR9jgqqENpcSl9UZNAPbEscvW/rDIYoXSm1w2uEm0amSTKUBmuOCxW2NK+oOG3O&#10;RsHsfTT7+Xrj1e/6eKDD/njKUpco9fLcfX6ACNSFR/jeXmoFaZZmQ/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Nj7LyAAAAN4AAAAPAAAAAAAAAAAAAAAAAJgCAABk&#10;cnMvZG93bnJldi54bWxQSwUGAAAAAAQABAD1AAAAjQMAAAAA&#10;" fillcolor="black" stroked="f"/>
                        <v:rect id="Rectangle 2846" o:spid="_x0000_s2165" style="position:absolute;left:538;top:12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qbUM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3SbAi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3qbUMkAAADeAAAADwAAAAAAAAAAAAAAAACYAgAA&#10;ZHJzL2Rvd25yZXYueG1sUEsFBgAAAAAEAAQA9QAAAI4DAAAAAA==&#10;" fillcolor="black" stroked="f"/>
                        <v:rect id="Rectangle 2847" o:spid="_x0000_s2166" style="position:absolute;left:538;top:126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PIsYA&#10;AADeAAAADwAAAGRycy9kb3ducmV2LnhtbERPy2rCQBTdF/yH4Ra6q5OGRmzMRFQodFOoj0XdXTPX&#10;JJi5E2emmvbrOwvB5eG8i/lgOnEh51vLCl7GCQjiyuqWawW77fvzFIQPyBo7y6TglzzMy9FDgbm2&#10;V17TZRNqEUPY56igCaHPpfRVQwb92PbEkTtaZzBE6GqpHV5juOlkmiQTabDl2NBgT6uGqtPmxyhY&#10;vk2X569X/vxbH/a0/z6cstQlSj09DosZiEBDuItv7g+tIM3SLO6Nd+IVk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UPIsYAAADeAAAADwAAAAAAAAAAAAAAAACYAgAAZHJz&#10;L2Rvd25yZXYueG1sUEsFBgAAAAAEAAQA9QAAAIsDAAAAAA==&#10;" fillcolor="black" stroked="f"/>
                        <v:rect id="Rectangle 2848" o:spid="_x0000_s2167" style="position:absolute;left:538;top:12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qucgA&#10;AADeAAAADwAAAGRycy9kb3ducmV2LnhtbESPT2vCQBTE7wW/w/IKvdVNQ1M0uooKhV4K/umh3p7Z&#10;ZxLMvo27W41++q4geBxm5jfMeNqZRpzI+dqygrd+AoK4sLrmUsHP5vN1AMIHZI2NZVJwIQ/TSe9p&#10;jLm2Z17RaR1KESHsc1RQhdDmUvqiIoO+b1vi6O2tMxiidKXUDs8RbhqZJsmHNFhzXKiwpUVFxWH9&#10;ZxTMh4P5cfnO39fVbkvb390hS12i1MtzNxuBCNSFR/je/tIK0izNh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qaq5yAAAAN4AAAAPAAAAAAAAAAAAAAAAAJgCAABk&#10;cnMvZG93bnJldi54bWxQSwUGAAAAAAQABAD1AAAAjQMAAAAA&#10;" fillcolor="black" stroked="f"/>
                        <v:rect id="Rectangle 2849" o:spid="_x0000_s2168" style="position:absolute;left:538;top:12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JmcYA&#10;AADeAAAADwAAAGRycy9kb3ducmV2LnhtbESPzYrCMBSF98K8Q7gD7jS1qGg1yigIboTRmcW4uzbX&#10;ttjcdJKodZ7eLIRZHs4f33zZmlrcyPnKsoJBPwFBnFtdcaHg+2vTm4DwAVljbZkUPMjDcvHWmWOm&#10;7Z33dDuEQsQR9hkqKENoMil9XpJB37cNcfTO1hkMUbpCaof3OG5qmSbJWBqsOD6U2NC6pPxyuBoF&#10;q+lk9fs55N3f/nSk48/pMkpdolT3vf2YgQjUhv/wq73VCtJROo4AESei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JmcYAAADeAAAADwAAAAAAAAAAAAAAAACYAgAAZHJz&#10;L2Rvd25yZXYueG1sUEsFBgAAAAAEAAQA9QAAAIsDAAAAAA==&#10;" fillcolor="black" stroked="f"/>
                        <v:rect id="Rectangle 2850" o:spid="_x0000_s2169" style="position:absolute;left:538;top:12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NsAsgA&#10;AADeAAAADwAAAGRycy9kb3ducmV2LnhtbESPT2sCMRTE74V+h/AK3mrWRUVXo2ih0EvBfwe9PTfP&#10;3cXNy5qkuu2nNwXB4zAzv2Gm89bU4krOV5YV9LoJCOLc6ooLBbvt5/sIhA/IGmvLpOCXPMxnry9T&#10;zLS98Zqum1CICGGfoYIyhCaT0uclGfRd2xBH72SdwRClK6R2eItwU8s0SYbSYMVxocSGPkrKz5sf&#10;o2A5Hi0vqz5//62PBzrsj+dB6hKlOm/tYgIiUBue4Uf7SytIB+mwB/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s2wCyAAAAN4AAAAPAAAAAAAAAAAAAAAAAJgCAABk&#10;cnMvZG93bnJldi54bWxQSwUGAAAAAAQABAD1AAAAjQMAAAAA&#10;" fillcolor="black" stroked="f"/>
                        <v:rect id="Rectangle 2851" o:spid="_x0000_s2170" style="position:absolute;left:538;top:12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HydccA&#10;AADeAAAADwAAAGRycy9kb3ducmV2LnhtbESPQWsCMRSE74L/ITyhN802VNHVKLVQ6KWgtod6e25e&#10;dxc3L9sk1a2/3ghCj8PMfMMsVp1txIl8qB1reBxlIIgLZ2ouNXx+vA6nIEJENtg4Jg1/FGC17PcW&#10;mBt35i2ddrEUCcIhRw1VjG0uZSgqshhGriVO3rfzFmOSvpTG4znBbSNVlk2kxZrTQoUtvVRUHHe/&#10;VsN6Nl3/bJ74/bI97Gn/dTiOlc+0fhh0z3MQkbr4H76334wGNVYTBb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h8nXHAAAA3gAAAA8AAAAAAAAAAAAAAAAAmAIAAGRy&#10;cy9kb3ducmV2LnhtbFBLBQYAAAAABAAEAPUAAACMAwAAAAA=&#10;" fillcolor="black" stroked="f"/>
                        <v:rect id="Rectangle 2852" o:spid="_x0000_s2171" style="position:absolute;left:538;top:129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1X7sgA&#10;AADeAAAADwAAAGRycy9kb3ducmV2LnhtbESPT2sCMRTE74V+h/AKvdWs6x90NUoVBC+C2h7q7bl5&#10;7i5uXrZJqquf3hQKPQ4z8xtmOm9NLS7kfGVZQbeTgCDOra64UPD5sXobgfABWWNtmRTcyMN89vw0&#10;xUzbK+/osg+FiBD2GSooQ2gyKX1ekkHfsQ1x9E7WGQxRukJqh9cIN7VMk2QoDVYcF0psaFlSft7/&#10;GAWL8Wjxve3z5r47HujwdTwPUpco9frSvk9ABGrDf/ivvdYK0kE67MH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LVfuyAAAAN4AAAAPAAAAAAAAAAAAAAAAAJgCAABk&#10;cnMvZG93bnJldi54bWxQSwUGAAAAAAQABAD1AAAAjQMAAAAA&#10;" fillcolor="black" stroked="f"/>
                        <v:rect id="Rectangle 2853" o:spid="_x0000_s2172" style="position:absolute;left:538;top:12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TPm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h+loA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xM+ayAAAAN4AAAAPAAAAAAAAAAAAAAAAAJgCAABk&#10;cnMvZG93bnJldi54bWxQSwUGAAAAAAQABAD1AAAAjQMAAAAA&#10;" fillcolor="black" stroked="f"/>
                        <v:rect id="Rectangle 2854" o:spid="_x0000_s2173" style="position:absolute;left:538;top:13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hqAcgA&#10;AADeAAAADwAAAGRycy9kb3ducmV2LnhtbESPT2vCQBTE70K/w/IKvemmoRGbukoVBC9C/XPQ2zP7&#10;mgSzb9PdVWM/fbcgeBxm5jfMeNqZRlzI+dqygtdBAoK4sLrmUsFuu+iPQPiArLGxTApu5GE6eeqN&#10;Mdf2ymu6bEIpIoR9jgqqENpcSl9UZNAPbEscvW/rDIYoXSm1w2uEm0amSTKUBmuOCxW2NK+oOG3O&#10;RsHsfTT7+Xrj1e/6eKDD/njKUpco9fLcfX6ACNSFR/jeXmoFaZYOM/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iGoByAAAAN4AAAAPAAAAAAAAAAAAAAAAAJgCAABk&#10;cnMvZG93bnJldi54bWxQSwUGAAAAAAQABAD1AAAAjQMAAAAA&#10;" fillcolor="black" stroked="f"/>
                        <v:rect id="Rectangle 2855" o:spid="_x0000_s2174" style="position:absolute;left:538;top:13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r0dsgA&#10;AADeAAAADwAAAGRycy9kb3ducmV2LnhtbESPT2vCQBTE74V+h+UVvNVNgwaNrlILBS8F/x309sy+&#10;JsHs23R31bSf3i0IHoeZ+Q0znXemERdyvras4K2fgCAurK65VLDbfr6OQPiArLGxTAp+ycN89vw0&#10;xVzbK6/psgmliBD2OSqoQmhzKX1RkUHfty1x9L6tMxiidKXUDq8RbhqZJkkmDdYcFyps6aOi4rQ5&#10;GwWL8Wjxsxrw19/6eKDD/ngapi5RqvfSvU9ABOrCI3xvL7WCdJhmG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WvR2yAAAAN4AAAAPAAAAAAAAAAAAAAAAAJgCAABk&#10;cnMvZG93bnJldi54bWxQSwUGAAAAAAQABAD1AAAAjQMAAAAA&#10;" fillcolor="black" stroked="f"/>
                        <v:rect id="Rectangle 2856" o:spid="_x0000_s2175" style="position:absolute;left:538;top:13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ZR7cgA&#10;AADeAAAADwAAAGRycy9kb3ducmV2LnhtbESPQWsCMRSE74X+h/AKvdWsi1pdjVIFwYugtod6e26e&#10;u4ubl22S6uqvNwWhx2FmvmEms9bU4kzOV5YVdDsJCOLc6ooLBV+fy7chCB+QNdaWScGVPMymz08T&#10;zLS98JbOu1CICGGfoYIyhCaT0uclGfQd2xBH72idwRClK6R2eIlwU8s0SQbSYMVxocSGFiXlp92v&#10;UTAfDec/mx6vb9vDnvbfh1M/dYlSry/txxhEoDb8hx/tlVaQ9tPBO/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FlHtyAAAAN4AAAAPAAAAAAAAAAAAAAAAAJgCAABk&#10;cnMvZG93bnJldi54bWxQSwUGAAAAAAQABAD1AAAAjQMAAAAA&#10;" fillcolor="black" stroked="f"/>
                        <v:rect id="Rectangle 2857" o:spid="_x0000_s2176" style="position:absolute;left:538;top:131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nFn8QA&#10;AADeAAAADwAAAGRycy9kb3ducmV2LnhtbERPz2vCMBS+C/sfwht409SiotUoUxC8CNPtMG/P5tkW&#10;m5cuiVr315uDsOPH93u+bE0tbuR8ZVnBoJ+AIM6trrhQ8P216U1A+ICssbZMCh7kYbl468wx0/bO&#10;e7odQiFiCPsMFZQhNJmUPi/JoO/bhjhyZ+sMhghdIbXDeww3tUyTZCwNVhwbSmxoXVJ+OVyNgtV0&#10;svr9HPLub3860vHndBmlLlGq+95+zEAEasO/+OXeagXpKB3HvfFOv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JxZ/EAAAA3gAAAA8AAAAAAAAAAAAAAAAAmAIAAGRycy9k&#10;b3ducmV2LnhtbFBLBQYAAAAABAAEAPUAAACJAwAAAAA=&#10;" fillcolor="black" stroked="f"/>
                        <v:rect id="Rectangle 2858" o:spid="_x0000_s2177" style="position:absolute;left:538;top:13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VgBMcA&#10;AADeAAAADwAAAGRycy9kb3ducmV2LnhtbESPQWsCMRSE7wX/Q3iCt5rtoqJbo2ih4EVQ20O9PTev&#10;u4ublzWJuvbXm4LgcZiZb5jpvDW1uJDzlWUFb/0EBHFudcWFgu+vz9cxCB+QNdaWScGNPMxnnZcp&#10;ZtpeeUuXXShEhLDPUEEZQpNJ6fOSDPq+bYij92udwRClK6R2eI1wU8s0SUbSYMVxocSGPkrKj7uz&#10;UbCcjJenzYDXf9vDnvY/h+MwdYlSvW67eAcRqA3P8KO90grSYTqawP+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FYATHAAAA3gAAAA8AAAAAAAAAAAAAAAAAmAIAAGRy&#10;cy9kb3ducmV2LnhtbFBLBQYAAAAABAAEAPUAAACMAwAAAAA=&#10;" fillcolor="black" stroked="f"/>
                        <v:rect id="Rectangle 2859" o:spid="_x0000_s2178" style="position:absolute;left:538;top:13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ZfRMcA&#10;AADeAAAADwAAAGRycy9kb3ducmV2LnhtbESPzWrCQBSF94LvMFyhO50YarVpRtFCoRuhahd1d81c&#10;k2DmTpyZxtin7ywKXR7OH1++6k0jOnK+tqxgOklAEBdW11wq+Dy8jRcgfEDW2FgmBXfysFoOBzlm&#10;2t54R90+lCKOsM9QQRVCm0npi4oM+oltiaN3ts5giNKVUju8xXHTyDRJnqTBmuNDhS29VlRc9t9G&#10;weZ5sbl+PPL2Z3c60vHrdJmlLlHqYdSvX0AE6sN/+K/9rhWks3QeASJOR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mX0THAAAA3gAAAA8AAAAAAAAAAAAAAAAAmAIAAGRy&#10;cy9kb3ducmV2LnhtbFBLBQYAAAAABAAEAPUAAACMAwAAAAA=&#10;" fillcolor="black" stroked="f"/>
                        <v:rect id="Rectangle 2860" o:spid="_x0000_s2179" style="position:absolute;left:538;top:13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r638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jtLXI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avrfyAAAAN4AAAAPAAAAAAAAAAAAAAAAAJgCAABk&#10;cnMvZG93bnJldi54bWxQSwUGAAAAAAQABAD1AAAAjQMAAAAA&#10;" fillcolor="black" stroked="f"/>
                        <v:rect id="Rectangle 2861" o:spid="_x0000_s2180" style="position:absolute;left:538;top:13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kqMgA&#10;AADeAAAADwAAAGRycy9kb3ducmV2LnhtbESPQWsCMRSE74X+h/AKvXWzDbXVrVGqIPQiVNuD3p6b&#10;193FzcuaRN366xuh0OMwM98w42lvW3EiHxrHGh6zHARx6UzDlYavz8XDEESIyAZbx6ThhwJMJ7c3&#10;YyyMO/OKTutYiQThUKCGOsaukDKUNVkMmeuIk/ftvMWYpK+k8XhOcNtKlefP0mLDaaHGjuY1lfv1&#10;0WqYjYazw8cTLy+r3Za2m91+oHyu9f1d//YKIlIf/8N/7XejQQ3Ui4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uGSoyAAAAN4AAAAPAAAAAAAAAAAAAAAAAJgCAABk&#10;cnMvZG93bnJldi54bWxQSwUGAAAAAAQABAD1AAAAjQMAAAAA&#10;" fillcolor="black" stroked="f"/>
                        <v:rect id="Rectangle 2862" o:spid="_x0000_s2181" style="position:absolute;left:538;top:133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M8gA&#10;AADeAAAADwAAAGRycy9kb3ducmV2LnhtbESPQWsCMRSE7wX/Q3hCbzXrtlq7NUoVCr0I1XrQ23Pz&#10;3F3cvGyTqKu/vhEKHoeZ+YYZT1tTixM5X1lW0O8lIIhzqysuFKx/Pp9GIHxA1lhbJgUX8jCddB7G&#10;mGl75iWdVqEQEcI+QwVlCE0mpc9LMuh7tiGO3t46gyFKV0jt8BzhppZpkgylwYrjQokNzUvKD6uj&#10;UTB7G81+v194cV3utrTd7A6D1CVKPXbbj3cQgdpwD/+3v7SCdJC+PsP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9MEzyAAAAN4AAAAPAAAAAAAAAAAAAAAAAJgCAABk&#10;cnMvZG93bnJldi54bWxQSwUGAAAAAAQABAD1AAAAjQMAAAAA&#10;" fillcolor="black" stroked="f"/>
                        <v:rect id="Rectangle 2863" o:spid="_x0000_s2182" style="position:absolute;left:538;top:13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1ZR8gA&#10;AADeAAAADwAAAGRycy9kb3ducmV2LnhtbESPQWvCQBSE7wX/w/KE3pqNQVuNrlILhV4EtT3U2zP7&#10;TILZt+nuVlN/vSsUPA4z8w0zW3SmESdyvrasYJCkIIgLq2suFXx9vj+NQfiArLGxTAr+yMNi3nuY&#10;Ya7tmTd02oZSRAj7HBVUIbS5lL6oyKBPbEscvYN1BkOUrpTa4TnCTSOzNH2WBmuOCxW29FZRcdz+&#10;GgXLyXj5sx7y6rLZ72j3vT+OMpcq9djvXqcgAnXhHv5vf2gF2Sh7Gc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HVlHyAAAAN4AAAAPAAAAAAAAAAAAAAAAAJgCAABk&#10;cnMvZG93bnJldi54bWxQSwUGAAAAAAQABAD1AAAAjQMAAAAA&#10;" fillcolor="black" stroked="f"/>
                        <v:rect id="Rectangle 2864" o:spid="_x0000_s2183" style="position:absolute;left:538;top:13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H83M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3SY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1H83MkAAADeAAAADwAAAAAAAAAAAAAAAACYAgAA&#10;ZHJzL2Rvd25yZXYueG1sUEsFBgAAAAAEAAQA9QAAAI4DAAAAAA==&#10;" fillcolor="black" stroked="f"/>
                        <v:rect id="Rectangle 2865" o:spid="_x0000_s2184" style="position:absolute;left:538;top:13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Niq8gA&#10;AADeAAAADwAAAGRycy9kb3ducmV2LnhtbESPQWsCMRSE74X+h/AKvdWsi1pdjVIFwYugtod6e26e&#10;u4ubl22S6uqvNwWhx2FmvmEms9bU4kzOV5YVdDsJCOLc6ooLBV+fy7chCB+QNdaWScGVPMymz08T&#10;zLS98JbOu1CICGGfoYIyhCaT0uclGfQd2xBH72idwRClK6R2eIlwU8s0SQbSYMVxocSGFiXlp92v&#10;UTAfDec/mx6vb9vDnvbfh1M/dYlSry/txxhEoDb8hx/tlVaQ9tP3A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g2KryAAAAN4AAAAPAAAAAAAAAAAAAAAAAJgCAABk&#10;cnMvZG93bnJldi54bWxQSwUGAAAAAAQABAD1AAAAjQMAAAAA&#10;" fillcolor="black" stroked="f"/>
                        <v:rect id="Rectangle 2866" o:spid="_x0000_s2185" style="position:absolute;left:538;top:13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HMMgA&#10;AADeAAAADwAAAGRycy9kb3ducmV2LnhtbESPQWsCMRSE70L/Q3iF3jTrolVXo1RB8CJU20O9PTfP&#10;3cXNyzZJdfXXm0Khx2FmvmFmi9bU4kLOV5YV9HsJCOLc6ooLBZ8f6+4YhA/IGmvLpOBGHhbzp84M&#10;M22vvKPLPhQiQthnqKAMocmk9HlJBn3PNsTRO1lnMETpCqkdXiPc1DJNkldpsOK4UGJDq5Ly8/7H&#10;KFhOxsvv9wFv77vjgQ5fx/MwdYlSL8/t2xREoDb8h//aG60gHaajE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z8cwyAAAAN4AAAAPAAAAAAAAAAAAAAAAAJgCAABk&#10;cnMvZG93bnJldi54bWxQSwUGAAAAAAQABAD1AAAAjQMAAAAA&#10;" fillcolor="black" stroked="f"/>
                        <v:rect id="Rectangle 2867" o:spid="_x0000_s2186" style="position:absolute;left:538;top:136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TQsUA&#10;AADeAAAADwAAAGRycy9kb3ducmV2LnhtbERPz2vCMBS+C/4P4Qm7aWqZ03WNooPBLsLUHebt2Tzb&#10;YvNSk6zW/fXLYbDjx/c7X/WmER05X1tWMJ0kIIgLq2suFXwe3sYLED4ga2wsk4I7eVgth4McM21v&#10;vKNuH0oRQ9hnqKAKoc2k9EVFBv3EtsSRO1tnMEToSqkd3mK4aWSaJE/SYM2xocKWXisqLvtvo2Dz&#10;vNhcPx55+7M7Hen4dbrMUpco9TDq1y8gAvXhX/znftcK0lk6j3vjnXg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UFNCxQAAAN4AAAAPAAAAAAAAAAAAAAAAAJgCAABkcnMv&#10;ZG93bnJldi54bWxQSwUGAAAAAAQABAD1AAAAigMAAAAA&#10;" fillcolor="black" stroked="f"/>
                        <v:rect id="Rectangle 2868" o:spid="_x0000_s2187" style="position:absolute;left:538;top:13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z22cgA&#10;AADeAAAADwAAAGRycy9kb3ducmV2LnhtbESPzWsCMRTE7wX/h/AEbzXr4udqFC0UeinUj4Penpvn&#10;7uLmZZukuu1f3xSEHoeZ+Q2zWLWmFjdyvrKsYNBPQBDnVldcKDjsX5+nIHxA1lhbJgXf5GG17Dwt&#10;MNP2zlu67UIhIoR9hgrKEJpMSp+XZND3bUMcvYt1BkOUrpDa4T3CTS3TJBlLgxXHhRIbeikpv+6+&#10;jILNbLr5/Bjy+8/2fKLT8XwdpS5Rqtdt13MQgdrwH36037SCdJROZv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HPbZyAAAAN4AAAAPAAAAAAAAAAAAAAAAAJgCAABk&#10;cnMvZG93bnJldi54bWxQSwUGAAAAAAQABAD1AAAAjQMAAAAA&#10;" fillcolor="black" stroked="f"/>
                        <v:rect id="Rectangle 2869" o:spid="_x0000_s2188" style="position:absolute;left:538;top:13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MvY8YA&#10;AADeAAAADwAAAGRycy9kb3ducmV2LnhtbESPy2rCQBSG9wXfYThCd3Vi0BKjo2hB6KbgbaG7Y+aY&#10;BDNn0pmppn16Z1Fw+fPf+GaLzjTiRs7XlhUMBwkI4sLqmksFh/36LQPhA7LGxjIp+CUPi3nvZYa5&#10;tnfe0m0XShFH2OeooAqhzaX0RUUG/cC2xNG7WGcwROlKqR3e47hpZJok79JgzfGhwpY+Kiquux+j&#10;YDXJVt+bEX/9bc8nOh3P13HqEqVe+91yCiJQF57h//anVpCO0yw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MvY8YAAADeAAAADwAAAAAAAAAAAAAAAACYAgAAZHJz&#10;L2Rvd25yZXYueG1sUEsFBgAAAAAEAAQA9QAAAIsDAAAAAA==&#10;" fillcolor="black" stroked="f"/>
                        <v:rect id="Rectangle 2870" o:spid="_x0000_s2189" style="position:absolute;left:538;top:13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MgA&#10;AADeAAAADwAAAGRycy9kb3ducmV2LnhtbESPQWvCQBSE74L/YXmF3nRjqBKjq2ih0EtBbQ/19sy+&#10;JsHs23R3q9Ff7wpCj8PMfMPMl51pxImcry0rGA0TEMSF1TWXCr4+3wYZCB+QNTaWScGFPCwX/d4c&#10;c23PvKXTLpQiQtjnqKAKoc2l9EVFBv3QtsTR+7HOYIjSlVI7PEe4aWSaJBNpsOa4UGFLrxUVx92f&#10;UbCeZuvfzQt/XLeHPe2/D8dx6hKlnp+61QxEoC78hx/td60gHafZ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v4r4yAAAAN4AAAAPAAAAAAAAAAAAAAAAAJgCAABk&#10;cnMvZG93bnJldi54bWxQSwUGAAAAAAQABAD1AAAAjQMAAAAA&#10;" fillcolor="black" stroked="f"/>
                        <v:rect id="Rectangle 2871" o:spid="_x0000_s2190" style="position:absolute;left:538;top:13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0Uj8gA&#10;AADeAAAADwAAAGRycy9kb3ducmV2LnhtbESPQWsCMRSE74X+h/AEbzVr0LKuRqkFoZdCtT3o7bl5&#10;7i5uXrZJ1G1/fVMo9DjMzDfMYtXbVlzJh8axhvEoA0FcOtNwpeHjffOQgwgR2WDrmDR8UYDV8v5u&#10;gYVxN97SdRcrkSAcCtRQx9gVUoayJoth5Dri5J2ctxiT9JU0Hm8JblupsuxRWmw4LdTY0XNN5Xl3&#10;sRrWs3z9+Tbh1+/t8UCH/fE8VT7Tejjon+YgIvXxP/zXfjEa1FTl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bRSPyAAAAN4AAAAPAAAAAAAAAAAAAAAAAJgCAABk&#10;cnMvZG93bnJldi54bWxQSwUGAAAAAAQABAD1AAAAjQMAAAAA&#10;" fillcolor="black" stroked="f"/>
                        <v:rect id="Rectangle 2872" o:spid="_x0000_s2191" style="position:absolute;left:538;top:13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xFM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TjNn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IbEUyAAAAN4AAAAPAAAAAAAAAAAAAAAAAJgCAABk&#10;cnMvZG93bnJldi54bWxQSwUGAAAAAAQABAD1AAAAjQMAAAAA&#10;" fillcolor="black" stroked="f"/>
                        <v:rect id="Rectangle 2873" o:spid="_x0000_s2192" style="position:absolute;left:538;top:13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gpYMgA&#10;AADeAAAADwAAAGRycy9kb3ducmV2LnhtbESPQWvCQBSE70L/w/IK3nTToCVNXaUKghehag/19sy+&#10;JsHs23R31eiv7xYEj8PMfMNMZp1pxJmcry0reBkmIIgLq2suFXztloMMhA/IGhvLpOBKHmbTp94E&#10;c20vvKHzNpQiQtjnqKAKoc2l9EVFBv3QtsTR+7HOYIjSlVI7vES4aWSaJK/SYM1xocKWFhUVx+3J&#10;KJi/ZfPfzxGvb5vDnvbfh+M4dYlS/efu4x1EoC48wvf2SitIx2k2g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yClgyAAAAN4AAAAPAAAAAAAAAAAAAAAAAJgCAABk&#10;cnMvZG93bnJldi54bWxQSwUGAAAAAAQABAD1AAAAjQMAAAAA&#10;" fillcolor="black" stroked="f"/>
                        <v:rect id="Rectangle 2874" o:spid="_x0000_s2193" style="position:absolute;left:538;top:13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SM+8gA&#10;AADeAAAADwAAAGRycy9kb3ducmV2LnhtbESPT2vCQBTE74LfYXmF3nTT0JQYXUULhV4K9c9Bb8/s&#10;Mwlm36a7W41++m6h0OMwM79hZovetOJCzjeWFTyNExDEpdUNVwp227dRDsIHZI2tZVJwIw+L+XAw&#10;w0LbK6/psgmViBD2BSqoQ+gKKX1Zk0E/th1x9E7WGQxRukpqh9cIN61Mk+RFGmw4LtTY0WtN5Xnz&#10;bRSsJvnq6/OZP+7r44EO++M5S12i1ONDv5yCCNSH//Bf+10rSLM0z+D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hIz7yAAAAN4AAAAPAAAAAAAAAAAAAAAAAJgCAABk&#10;cnMvZG93bnJldi54bWxQSwUGAAAAAAQABAD1AAAAjQMAAAAA&#10;" fillcolor="black" stroked="f"/>
                        <v:rect id="Rectangle 2875" o:spid="_x0000_s2194" style="position:absolute;left:538;top:14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YSjMgA&#10;AADeAAAADwAAAGRycy9kb3ducmV2LnhtbESPT2vCQBTE70K/w/IKvZlNQ5UYXaUWCr0U/HfQ2zP7&#10;mgSzb9Pdrab99G5B8DjMzG+Y2aI3rTiT841lBc9JCoK4tLrhSsFu+z7MQfiArLG1TAp+ycNi/jCY&#10;YaHthdd03oRKRAj7AhXUIXSFlL6syaBPbEccvS/rDIYoXSW1w0uEm1ZmaTqWBhuOCzV29FZTedr8&#10;GAXLSb78Xr3w59/6eKDD/ngaZS5V6umxf52CCNSHe/jW/tAKslGWj+H/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VhKMyAAAAN4AAAAPAAAAAAAAAAAAAAAAAJgCAABk&#10;cnMvZG93bnJldi54bWxQSwUGAAAAAAQABAD1AAAAjQMAAAAA&#10;" fillcolor="black" stroked="f"/>
                        <v:rect id="Rectangle 2876" o:spid="_x0000_s2195" style="position:absolute;left:538;top:152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q3F8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TDNR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GrcXyAAAAN4AAAAPAAAAAAAAAAAAAAAAAJgCAABk&#10;cnMvZG93bnJldi54bWxQSwUGAAAAAAQABAD1AAAAjQMAAAAA&#10;" fillcolor="black" stroked="f"/>
                        <v:rect id="Rectangle 2877" o:spid="_x0000_s2196" style="position:absolute;left:538;top:15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jZcUA&#10;AADeAAAADwAAAGRycy9kb3ducmV2LnhtbERPy2rCQBTdF/yH4Qrd1YlBS4yOogWhm4Kvhe6umWsS&#10;zNxJZ6aa9uudRcHl4bxni8404kbO15YVDAcJCOLC6ppLBYf9+i0D4QOyxsYyKfglD4t572WGubZ3&#10;3tJtF0oRQ9jnqKAKoc2l9EVFBv3AtsSRu1hnMEToSqkd3mO4aWSaJO/SYM2xocKWPioqrrsfo2A1&#10;yVbfmxF//W3PJzodz9dx6hKlXvvdcgoiUBee4n/3p1aQjtMs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SNlxQAAAN4AAAAPAAAAAAAAAAAAAAAAAJgCAABkcnMv&#10;ZG93bnJldi54bWxQSwUGAAAAAAQABAD1AAAAigMAAAAA&#10;" fillcolor="black" stroked="f"/>
                        <v:rect id="Rectangle 2878" o:spid="_x0000_s2197" style="position:absolute;left:538;top:15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mG/sgA&#10;AADeAAAADwAAAGRycy9kb3ducmV2LnhtbESPT2vCQBTE74LfYXmF3nTTUCVGV9FCoZeCf3qot2f2&#10;mQSzb9Pdrab99K4geBxm5jfMbNGZRpzJ+dqygpdhAoK4sLrmUsHX7n2QgfABWWNjmRT8kYfFvN+b&#10;Ya7thTd03oZSRAj7HBVUIbS5lL6oyKAf2pY4ekfrDIYoXSm1w0uEm0amSTKWBmuOCxW29FZRcdr+&#10;GgWrSbb6Wb/y5//msKf99+E0Sl2i1PNTt5yCCNSFR/je/tAK0lGaTeB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yYb+yAAAAN4AAAAPAAAAAAAAAAAAAAAAAJgCAABk&#10;cnMvZG93bnJldi54bWxQSwUGAAAAAAQABAD1AAAAjQMAAAAA&#10;" fillcolor="black" stroked="f"/>
                        <v:rect id="Rectangle 2879" o:spid="_x0000_s2198" style="position:absolute;left:538;top:15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q5vscA&#10;AADeAAAADwAAAGRycy9kb3ducmV2LnhtbESPzWrCQBSF94LvMNyCO5001KKpo5hCwY1QrQvdXTO3&#10;STBzJ50ZY/TpO4tCl4fzx7dY9aYRHTlfW1bwPElAEBdW11wqOHx9jGcgfEDW2FgmBXfysFoOBwvM&#10;tL3xjrp9KEUcYZ+hgiqENpPSFxUZ9BPbEkfv2zqDIUpXSu3wFsdNI9MkeZUGa44PFbb0XlFx2V+N&#10;gnw+y38+X3j72J1PdDqeL9PUJUqNnvr1G4hAffgP/7U3WkE6TecRIOJEFJ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qub7HAAAA3gAAAA8AAAAAAAAAAAAAAAAAmAIAAGRy&#10;cy9kb3ducmV2LnhtbFBLBQYAAAAABAAEAPUAAACMAwAAAAA=&#10;" fillcolor="black" stroked="f"/>
                        <v:rect id="Rectangle 2880" o:spid="_x0000_s2199" style="position:absolute;left:538;top:15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YcJccA&#10;AADeAAAADwAAAGRycy9kb3ducmV2LnhtbESPQWsCMRSE74L/IbyCN826aNGtUVQQvAhqe6i35+Z1&#10;d3HzsiZRt/31jVDocZiZb5jZojW1uJPzlWUFw0ECgji3uuJCwcf7pj8B4QOyxtoyKfgmD4t5tzPD&#10;TNsHH+h+DIWIEPYZKihDaDIpfV6SQT+wDXH0vqwzGKJ0hdQOHxFuapkmyas0WHFcKLGhdUn55Xgz&#10;ClbTyeq6H/Hu53A+0enzfBmnLlGq99Iu30AEasN/+K+91QrScTod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mHCXHAAAA3gAAAA8AAAAAAAAAAAAAAAAAmAIAAGRy&#10;cy9kb3ducmV2LnhtbFBLBQYAAAAABAAEAPUAAACMAwAAAAA=&#10;" fillcolor="black" stroked="f"/>
                        <v:rect id="Rectangle 2881" o:spid="_x0000_s2200" style="position:absolute;left:538;top:155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SCUscA&#10;AADeAAAADwAAAGRycy9kb3ducmV2LnhtbESPQWsCMRSE74X+h/AK3mq2QYuuRqkFoZeCWg96e26e&#10;u4ubl20Sddtf3whCj8PMfMNM551txIV8qB1reOlnIIgLZ2ouNWy/ls8jECEiG2wck4YfCjCfPT5M&#10;MTfuymu6bGIpEoRDjhqqGNtcylBUZDH0XUucvKPzFmOSvpTG4zXBbSNVlr1KizWnhQpbeq+oOG3O&#10;VsNiPFp8rwb8+bs+7Gm/O5yGymda9566twmISF38D9/bH0aDGqqxg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0glLHAAAA3gAAAA8AAAAAAAAAAAAAAAAAmAIAAGRy&#10;cy9kb3ducmV2LnhtbFBLBQYAAAAABAAEAPUAAACMAwAAAAA=&#10;" fillcolor="black" stroked="f"/>
                        <v:rect id="Rectangle 2882" o:spid="_x0000_s2201" style="position:absolute;left:538;top:15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ycgA&#10;AADeAAAADwAAAGRycy9kb3ducmV2LnhtbESPT2sCMRTE7wW/Q3iCt5p1raKrUbRQ6KVQ/xz09tw8&#10;dxc3L9sk1a2f3hQKPQ4z8xtmvmxNLa7kfGVZwaCfgCDOra64ULDfvT1PQPiArLG2TAp+yMNy0Xma&#10;Y6btjTd03YZCRAj7DBWUITSZlD4vyaDv24Y4emfrDIYoXSG1w1uEm1qmSTKWBiuOCyU29FpSftl+&#10;GwXr6WT99fnCH/fN6UjHw+kySl2iVK/brmYgArXhP/zXftcK0lE6Hc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CfJyAAAAN4AAAAPAAAAAAAAAAAAAAAAAJgCAABk&#10;cnMvZG93bnJldi54bWxQSwUGAAAAAAQABAD1AAAAjQMAAAAA&#10;" fillcolor="black" stroked="f"/>
                        <v:rect id="Rectangle 2883" o:spid="_x0000_s2202" style="position:absolute;left:538;top:15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G/vccA&#10;AADeAAAADwAAAGRycy9kb3ducmV2LnhtbESPQWsCMRSE7wX/Q3iCt5p10aKrUVQQeimo7UFvz81z&#10;d3HzsiZRt/31jVDocZiZb5jZojW1uJPzlWUFg34Cgji3uuJCwdfn5nUMwgdkjbVlUvBNHhbzzssM&#10;M20fvKP7PhQiQthnqKAMocmk9HlJBn3fNsTRO1tnMETpCqkdPiLc1DJNkjdpsOK4UGJD65Lyy/5m&#10;FKwm49V1O+SPn93pSMfD6TJKXaJUr9supyACteE//Nd+1wrSUToZ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Rv73HAAAA3gAAAA8AAAAAAAAAAAAAAAAAmAIAAGRy&#10;cy9kb3ducmV2LnhtbFBLBQYAAAAABAAEAPUAAACMAwAAAAA=&#10;" fillcolor="black" stroked="f"/>
                        <v:rect id="Rectangle 2884" o:spid="_x0000_s2203" style="position:absolute;left:538;top:15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0aJsgA&#10;AADeAAAADwAAAGRycy9kb3ducmV2LnhtbESPT2vCQBTE7wW/w/IKvdVNQ1M0uooKhV4K/umh3p7Z&#10;ZxLMvo27W41++q4geBxm5jfMeNqZRpzI+dqygrd+AoK4sLrmUsHP5vN1AMIHZI2NZVJwIQ/TSe9p&#10;jLm2Z17RaR1KESHsc1RQhdDmUvqiIoO+b1vi6O2tMxiidKXUDs8RbhqZJsmHNFhzXKiwpUVFxWH9&#10;ZxTMh4P5cfnO39fVbkvb390hS12i1MtzNxuBCNSFR/je/tIK0iwdZ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XRomyAAAAN4AAAAPAAAAAAAAAAAAAAAAAJgCAABk&#10;cnMvZG93bnJldi54bWxQSwUGAAAAAAQABAD1AAAAjQMAAAAA&#10;" fillcolor="black" stroked="f"/>
                        <v:rect id="Rectangle 2885" o:spid="_x0000_s2204" style="position:absolute;left:538;top:15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EUccA&#10;AADeAAAADwAAAGRycy9kb3ducmV2LnhtbESPQWsCMRSE7wX/Q3iCt5rtoqJbo2ih4EVQ20O9PTev&#10;u4ublzWJuvbXm4LgcZiZb5jpvDW1uJDzlWUFb/0EBHFudcWFgu+vz9cxCB+QNdaWScGNPMxnnZcp&#10;ZtpeeUuXXShEhLDPUEEZQpNJ6fOSDPq+bYij92udwRClK6R2eI1wU8s0SUbSYMVxocSGPkrKj7uz&#10;UbCcjJenzYDXf9vDnvY/h+MwdYlSvW67eAcRqA3P8KO90grSYToZwf+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PhFHHAAAA3gAAAA8AAAAAAAAAAAAAAAAAmAIAAGRy&#10;cy9kb3ducmV2LnhtbFBLBQYAAAAABAAEAPUAAACMAwAAAAA=&#10;" fillcolor="black" stroked="f"/>
                        <v:rect id="Rectangle 2886" o:spid="_x0000_s2205" style="position:absolute;left:538;top:157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hysgA&#10;AADeAAAADwAAAGRycy9kb3ducmV2LnhtbESPzWsCMRTE7wX/h/AEbzXr4udqFC0UeinUj4Penpvn&#10;7uLmZZukuu1f3xSEHoeZ+Q2zWLWmFjdyvrKsYNBPQBDnVldcKDjsX5+nIHxA1lhbJgXf5GG17Dwt&#10;MNP2zlu67UIhIoR9hgrKEJpMSp+XZND3bUMcvYt1BkOUrpDa4T3CTS3TJBlLgxXHhRIbeikpv+6+&#10;jILNbLr5/Bjy+8/2fKLT8XwdpS5Rqtdt13MQgdrwH36037SCdJTOJv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wyHKyAAAAN4AAAAPAAAAAAAAAAAAAAAAAJgCAABk&#10;cnMvZG93bnJldi54bWxQSwUGAAAAAAQABAD1AAAAjQMAAAAA&#10;" fillcolor="black" stroked="f"/>
                        <v:rect id="Rectangle 2887" o:spid="_x0000_s2206" style="position:absolute;left:538;top:15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y1uMUA&#10;AADeAAAADwAAAGRycy9kb3ducmV2LnhtbERPz2vCMBS+C/4P4Q28aboyh3ZGsYOBF2E6D3p7Nm9t&#10;sXnpklirf/1yGOz48f1erHrTiI6cry0reJ4kIIgLq2suFRy+PsYzED4ga2wsk4I7eVgth4MFZtre&#10;eEfdPpQihrDPUEEVQptJ6YuKDPqJbYkj922dwRChK6V2eIvhppFpkrxKgzXHhgpbeq+ouOyvRkE+&#10;n+U/ny+8fezOJzodz5dp6hKlRk/9+g1EoD78i//cG60gnabzuDfeiV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XLW4xQAAAN4AAAAPAAAAAAAAAAAAAAAAAJgCAABkcnMv&#10;ZG93bnJldi54bWxQSwUGAAAAAAQABAD1AAAAigMAAAAA&#10;" fillcolor="black" stroked="f"/>
                        <v:rect id="Rectangle 2888" o:spid="_x0000_s2207" style="position:absolute;left:538;top:15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AQI8gA&#10;AADeAAAADwAAAGRycy9kb3ducmV2LnhtbESPT2vCQBTE74LfYXmF3nTTUIuJrqJCoZeCf3qot2f2&#10;mQSzb+PuVtN++q4geBxm5jfMdN6ZRlzI+dqygpdhAoK4sLrmUsHX7n0wBuEDssbGMin4JQ/zWb83&#10;xVzbK2/osg2liBD2OSqoQmhzKX1RkUE/tC1x9I7WGQxRulJqh9cIN41Mk+RNGqw5LlTY0qqi4rT9&#10;MQqW2Xh5Xr/y59/msKf99+E0Sl2i1PNTt5iACNSFR/je/tAK0lGaZX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EBAjyAAAAN4AAAAPAAAAAAAAAAAAAAAAAJgCAABk&#10;cnMvZG93bnJldi54bWxQSwUGAAAAAAQABAD1AAAAjQMAAAAA&#10;" fillcolor="black" stroked="f"/>
                        <v:rect id="Rectangle 2889" o:spid="_x0000_s2208" style="position:absolute;left:538;top:15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EjpMcA&#10;AADeAAAADwAAAGRycy9kb3ducmV2LnhtbESPzWoCMRSF9wXfIVyhu5p0qkVHo2ih0I1QrQvdXSe3&#10;M4OTmzFJdfTpm0Why8P545stOtuIC/lQO9bwPFAgiAtnai417L7en8YgQkQ22DgmDTcKsJj3HmaY&#10;G3flDV22sRRphEOOGqoY21zKUFRkMQxcS5y8b+ctxiR9KY3Haxq3jcyUepUWa04PFbb0VlFx2v5Y&#10;DavJeHX+HPL6vjke6LA/nkaZV1o/9rvlFESkLv6H/9ofRkM2elEJIOEkFJ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BI6THAAAA3gAAAA8AAAAAAAAAAAAAAAAAmAIAAGRy&#10;cy9kb3ducmV2LnhtbFBLBQYAAAAABAAEAPUAAACMAwAAAAA=&#10;" fillcolor="black" stroked="f"/>
                        <v:rect id="Rectangle 2890" o:spid="_x0000_s2209" style="position:absolute;left:538;top:15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2GP8gA&#10;AADeAAAADwAAAGRycy9kb3ducmV2LnhtbESPQWsCMRSE7wX/Q3iCt5q41qKrUbRQ6KVQbQ/19tw8&#10;dxc3L9sk1a2/3hQKPQ4z8w2zWHW2EWfyoXasYTRUIIgLZ2ouNXy8P99PQYSIbLBxTBp+KMBq2btb&#10;YG7chbd03sVSJAiHHDVUMba5lKGoyGIYupY4eUfnLcYkfSmNx0uC20ZmSj1KizWnhQpbeqqoOO2+&#10;rYbNbLr5envg1+v2sKf95+E0ybzSetDv1nMQkbr4H/5rvxgN2WSsR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jYY/yAAAAN4AAAAPAAAAAAAAAAAAAAAAAJgCAABk&#10;cnMvZG93bnJldi54bWxQSwUGAAAAAAQABAD1AAAAjQMAAAAA&#10;" fillcolor="black" stroked="f"/>
                        <v:rect id="Rectangle 2891" o:spid="_x0000_s2210" style="position:absolute;left:538;top:159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8YSMgA&#10;AADeAAAADwAAAGRycy9kb3ducmV2LnhtbESPQWsCMRSE74X+h/AKvXWTbrXo1ihVKHgpqO1Bb8/N&#10;6+7i5mVNUt321zeC0OMwM98wk1lvW3EiHxrHGh4zBYK4dKbhSsPnx9vDCESIyAZbx6ThhwLMprc3&#10;EyyMO/OaTptYiQThUKCGOsaukDKUNVkMmeuIk/flvMWYpK+k8XhOcNvKXKlnabHhtFBjR4uaysPm&#10;22qYj0fz42rA77/r/Y522/1hmHul9f1d//oCIlIf/8PX9tJoyIdPKof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XxhIyAAAAN4AAAAPAAAAAAAAAAAAAAAAAJgCAABk&#10;cnMvZG93bnJldi54bWxQSwUGAAAAAAQABAD1AAAAjQMAAAAA&#10;" fillcolor="black" stroked="f"/>
                        <v:rect id="Rectangle 2892" o:spid="_x0000_s2211" style="position:absolute;left:538;top:16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908gA&#10;AADeAAAADwAAAGRycy9kb3ducmV2LnhtbESPQWsCMRSE74X+h/AKvdWkay26GqUWhF4EtT3U23Pz&#10;uru4edkmUdf++kYQPA4z8w0zmXW2EUfyoXas4bmnQBAXztRcavj6XDwNQYSIbLBxTBrOFGA2vb+b&#10;YG7cidd03MRSJAiHHDVUMba5lKGoyGLouZY4eT/OW4xJ+lIaj6cEt43MlHqVFmtOCxW29F5Rsd8c&#10;rIb5aDj/Xb3w8m+929L2e7cfZF5p/fjQvY1BROriLXxtfxgN2aCv+n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E73TyAAAAN4AAAAPAAAAAAAAAAAAAAAAAJgCAABk&#10;cnMvZG93bnJldi54bWxQSwUGAAAAAAQABAD1AAAAjQMAAAAA&#10;" fillcolor="black" stroked="f"/>
                        <v:rect id="Rectangle 2893" o:spid="_x0000_s2212" style="position:absolute;left:538;top:16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olp8kA&#10;AADeAAAADwAAAGRycy9kb3ducmV2LnhtbESPQWsCMRSE74X+h/AKvXWTbrXoapRaKPRSUNtDvT03&#10;r7uLm5dtkurWX28EweMwM98w03lvW7EnHxrHGh4zBYK4dKbhSsPX59vDCESIyAZbx6ThnwLMZ7c3&#10;UyyMO/CK9utYiQThUKCGOsaukDKUNVkMmeuIk/fjvMWYpK+k8XhIcNvKXKlnabHhtFBjR681lbv1&#10;n9WwGI8Wv8sBfxxX2w1tvre7Ye6V1vd3/csERKQ+XsOX9rvRkA+f1A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volp8kAAADeAAAADwAAAAAAAAAAAAAAAACYAgAA&#10;ZHJzL2Rvd25yZXYueG1sUEsFBgAAAAAEAAQA9QAAAI4DAAAAAA==&#10;" fillcolor="black" stroked="f"/>
                        <v:rect id="Rectangle 2894" o:spid="_x0000_s2213" style="position:absolute;left:538;top:16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PMkA&#10;AADeAAAADwAAAGRycy9kb3ducmV2LnhtbESPT0sDMRTE7wW/Q3iCtzZxdaVdmxYrFLwI9s+hvb1u&#10;nrtLNy9rkrarn94UBI/DzPyGmc5724oz+dA41nA/UiCIS2carjRsN8vhGESIyAZbx6ThmwLMZzeD&#10;KRbGXXhF53WsRIJwKFBDHWNXSBnKmiyGkeuIk/fpvMWYpK+k8XhJcNvKTKknabHhtFBjR681lcf1&#10;yWpYTMaLr49Hfv9ZHfa03x2OeeaV1ne3/csziEh9/A//td+Mhix/UDl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aAPMkAAADeAAAADwAAAAAAAAAAAAAAAACYAgAA&#10;ZHJzL2Rvd25yZXYueG1sUEsFBgAAAAAEAAQA9QAAAI4DAAAAAA==&#10;" fillcolor="black" stroked="f"/>
                        <v:rect id="Rectangle 2895" o:spid="_x0000_s2214" style="position:absolute;left:538;top:16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QeS8kA&#10;AADeAAAADwAAAGRycy9kb3ducmV2LnhtbESPQWsCMRSE74X+h/AKvXWTbqvoapRaKPQiqO2h3p6b&#10;193Fzcs2SXXrrzeC0OMwM98w03lvW3EgHxrHGh4zBYK4dKbhSsPnx9vDCESIyAZbx6ThjwLMZ7c3&#10;UyyMO/KaDptYiQThUKCGOsaukDKUNVkMmeuIk/ftvMWYpK+k8XhMcNvKXKmhtNhwWqixo9eayv3m&#10;12pYjEeLn9UzL0/r3Za2X7v9IPdK6/u7/mUCIlIf/8PX9rvRkA+e1BA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WQeS8kAAADeAAAADwAAAAAAAAAAAAAAAACYAgAA&#10;ZHJzL2Rvd25yZXYueG1sUEsFBgAAAAAEAAQA9QAAAI4DAAAAAA==&#10;" fillcolor="black" stroked="f"/>
                        <v:rect id="Rectangle 2896" o:spid="_x0000_s2215" style="position:absolute;left:538;top:162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i70MkA&#10;AADeAAAADwAAAGRycy9kb3ducmV2LnhtbESPT08CMRTE7yZ+h+aZeJPWFQQWChETEy4m/DvA7bF9&#10;7m7Yvq5thdVPb01IPE5m5jeZ6byzjTiTD7VjDY89BYK4cKbmUsNu+/YwAhEissHGMWn4pgDz2e3N&#10;FHPjLrym8yaWIkE45KihirHNpQxFRRZDz7XEyftw3mJM0pfSeLwkuG1kptSztFhzWqiwpdeKitPm&#10;y2pYjEeLz1Wf33/WxwMd9sfTIPNK6/u77mUCIlIX/8PX9tJoyAZPagh/d9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ii70MkAAADeAAAADwAAAAAAAAAAAAAAAACYAgAA&#10;ZHJzL2Rvd25yZXYueG1sUEsFBgAAAAAEAAQA9QAAAI4DAAAAAA==&#10;" fillcolor="black" stroked="f"/>
                        <v:rect id="Rectangle 2897" o:spid="_x0000_s2216" style="position:absolute;left:538;top:16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cvosUA&#10;AADeAAAADwAAAGRycy9kb3ducmV2LnhtbERPTWsCMRC9F/wPYYTeatKtFl2NooVCL0K1HvQ2bqa7&#10;i5vJmqS6+uubQ6HHx/ueLTrbiAv5UDvW8DxQIIgLZ2ouNey+3p/GIEJENtg4Jg03CrCY9x5mmBt3&#10;5Q1dtrEUKYRDjhqqGNtcylBUZDEMXEucuG/nLcYEfSmNx2sKt43MlHqVFmtODRW29FZRcdr+WA2r&#10;yXh1/hzy+r45HuiwP55GmVdaP/a75RREpC7+i//cH0ZDNnpRaW+6k6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y+ixQAAAN4AAAAPAAAAAAAAAAAAAAAAAJgCAABkcnMv&#10;ZG93bnJldi54bWxQSwUGAAAAAAQABAD1AAAAigMAAAAA&#10;" fillcolor="black" stroked="f"/>
                        <v:rect id="Rectangle 2898" o:spid="_x0000_s2217" style="position:absolute;left:538;top:16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uKOcgA&#10;AADeAAAADwAAAGRycy9kb3ducmV2LnhtbESPQWsCMRSE7wX/Q3iCt5q41qKrUbRQ6KVQbQ/19tw8&#10;dxc3L9sk1a2/3hQKPQ4z8w2zWHW2EWfyoXasYTRUIIgLZ2ouNXy8P99PQYSIbLBxTBp+KMBq2btb&#10;YG7chbd03sVSJAiHHDVUMba5lKGoyGIYupY4eUfnLcYkfSmNx0uC20ZmSj1KizWnhQpbeqqoOO2+&#10;rYbNbLr5envg1+v2sKf95+E0ybzSetDv1nMQkbr4H/5rvxgN2WSsZ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4o5yAAAAN4AAAAPAAAAAAAAAAAAAAAAAJgCAABk&#10;cnMvZG93bnJldi54bWxQSwUGAAAAAAQABAD1AAAAjQMAAAAA&#10;" fillcolor="black" stroked="f"/>
                        <v:rect id="Rectangle 2899" o:spid="_x0000_s2218" style="position:absolute;left:538;top:16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i1eccA&#10;AADeAAAADwAAAGRycy9kb3ducmV2LnhtbESPzWrCQBSF94W+w3AL7urEWEVTx9AIgptCtV3o7pq5&#10;TYKZO+nMqGmfvrMQXB7OH98i700rLuR8Y1nBaJiAIC6tbrhS8PW5fp6B8AFZY2uZFPySh3z5+LDA&#10;TNsrb+myC5WII+wzVFCH0GVS+rImg35oO+LofVtnMETpKqkdXuO4aWWaJFNpsOH4UGNHq5rK0+5s&#10;FBTzWfHz8cLvf9vjgQ7742mSukSpwVP/9goiUB/u4Vt7oxWkk/EoAkSci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YtXnHAAAA3gAAAA8AAAAAAAAAAAAAAAAAmAIAAGRy&#10;cy9kb3ducmV2LnhtbFBLBQYAAAAABAAEAPUAAACMAwAAAAA=&#10;" fillcolor="black" stroked="f"/>
                        <v:rect id="Rectangle 2900" o:spid="_x0000_s2219" style="position:absolute;left:538;top:16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QQ4sgA&#10;AADeAAAADwAAAGRycy9kb3ducmV2LnhtbESPQWvCQBSE74L/YXmF3nSTtBaNrqKFQi9CtR709sy+&#10;JsHs23R3q9Ff7xYKPQ4z8w0zW3SmEWdyvrasIB0mIIgLq2suFew+3wZjED4ga2wsk4IreVjM+70Z&#10;5tpeeEPnbShFhLDPUUEVQptL6YuKDPqhbYmj92WdwRClK6V2eIlw08gsSV6kwZrjQoUtvVZUnLY/&#10;RsFqMl59fzzz+rY5HuiwP55GmUuUenzollMQgbrwH/5rv2sF2egpT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VBDiyAAAAN4AAAAPAAAAAAAAAAAAAAAAAJgCAABk&#10;cnMvZG93bnJldi54bWxQSwUGAAAAAAQABAD1AAAAjQMAAAAA&#10;" fillcolor="black" stroked="f"/>
                        <v:rect id="Rectangle 2901" o:spid="_x0000_s2220" style="position:absolute;left:538;top:176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aOlcgA&#10;AADeAAAADwAAAGRycy9kb3ducmV2LnhtbESPQWvCQBSE74X+h+UJvTUb01o0ukoVCr0I1fZQb8/s&#10;Mwlm38bdrUZ/vSsUPA4z8w0zmXWmEUdyvrasoJ+kIIgLq2suFfx8fzwPQfiArLGxTArO5GE2fXyY&#10;YK7tiVd0XIdSRAj7HBVUIbS5lL6oyKBPbEscvZ11BkOUrpTa4SnCTSOzNH2TBmuOCxW2tKio2K//&#10;jIL5aDg/fL3y8rLabmjzu90PMpcq9dTr3scgAnXhHv5vf2oF2eCln8H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ho6VyAAAAN4AAAAPAAAAAAAAAAAAAAAAAJgCAABk&#10;cnMvZG93bnJldi54bWxQSwUGAAAAAAQABAD1AAAAjQMAAAAA&#10;" fillcolor="black" stroked="f"/>
                        <v:rect id="Rectangle 2902" o:spid="_x0000_s2221" style="position:absolute;left:538;top:17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orDsgA&#10;AADeAAAADwAAAGRycy9kb3ducmV2LnhtbESPT2sCMRTE7wW/Q3hCbzXrWotujVILhV4E/x309ty8&#10;7i5uXrZJqquf3ghCj8PM/IaZzFpTixM5X1lW0O8lIIhzqysuFGw3Xy8jED4ga6wtk4ILeZhNO08T&#10;zLQ984pO61CICGGfoYIyhCaT0uclGfQ92xBH78c6gyFKV0jt8BzhppZpkrxJgxXHhRIb+iwpP67/&#10;jIL5eDT/Xb7y4ro67Gm/OxyHqUuUeu62H+8gArXhP/xof2sF6XDQH8D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yisOyAAAAN4AAAAPAAAAAAAAAAAAAAAAAJgCAABk&#10;cnMvZG93bnJldi54bWxQSwUGAAAAAAQABAD1AAAAjQMAAAAA&#10;" fillcolor="black" stroked="f"/>
                        <v:rect id="Rectangle 2903" o:spid="_x0000_s2222" style="position:absolute;left:538;top:17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zesgA&#10;AADeAAAADwAAAGRycy9kb3ducmV2LnhtbESPT2sCMRTE7wW/Q3hCbzXrqkW3RqlCoReh/jno7bl5&#10;3V3cvGyTVFc/vREKPQ4z8xtmOm9NLc7kfGVZQb+XgCDOra64ULDbfryMQfiArLG2TAqu5GE+6zxN&#10;MdP2wms6b0IhIoR9hgrKEJpMSp+XZND3bEMcvW/rDIYoXSG1w0uEm1qmSfIqDVYcF0psaFlSftr8&#10;GgWLyXjx8zXk1W19PNBhfzyNUpco9dxt399ABGrDf/iv/akVpKNB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I7N6yAAAAN4AAAAPAAAAAAAAAAAAAAAAAJgCAABk&#10;cnMvZG93bnJldi54bWxQSwUGAAAAAAQABAD1AAAAjQMAAAAA&#10;" fillcolor="black" stroked="f"/>
                        <v:rect id="Rectangle 2904" o:spid="_x0000_s2223" style="position:absolute;left:538;top:17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8W4cgA&#10;AADeAAAADwAAAGRycy9kb3ducmV2LnhtbESPQWvCQBSE74L/YXmF3nRj2hSNrqKFQi9CtR709sy+&#10;JsHs23R3q9Ff7xYKPQ4z8w0zW3SmEWdyvrasYDRMQBAXVtdcKth9vg3GIHxA1thYJgVX8rCY93sz&#10;zLW98IbO21CKCGGfo4IqhDaX0hcVGfRD2xJH78s6gyFKV0rt8BLhppFpkrxIgzXHhQpbeq2oOG1/&#10;jILVZLz6/njm9W1zPNBhfzxlqUuUenzollMQgbrwH/5rv2sFafY0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bxbhyAAAAN4AAAAPAAAAAAAAAAAAAAAAAJgCAABk&#10;cnMvZG93bnJldi54bWxQSwUGAAAAAAQABAD1AAAAjQMAAAAA&#10;" fillcolor="black" stroked="f"/>
                        <v:rect id="Rectangle 2905" o:spid="_x0000_s2224" style="position:absolute;left:538;top:17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2IlskA&#10;AADeAAAADwAAAGRycy9kb3ducmV2LnhtbESPzWsCMRTE7wX/h/CE3mrW9QPdGqUKhV6E+nHQ23Pz&#10;uru4edkmqa7+9Y1Q6HGYmd8ws0VranEh5yvLCvq9BARxbnXFhYL97v1lAsIHZI21ZVJwIw+Leedp&#10;hpm2V97QZRsKESHsM1RQhtBkUvq8JIO+Zxvi6H1ZZzBE6QqpHV4j3NQyTZKxNFhxXCixoVVJ+Xn7&#10;YxQsp5Pl9+eQ1/fN6UjHw+k8Sl2i1HO3fXsFEagN/+G/9odWkI4G/T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L2IlskAAADeAAAADwAAAAAAAAAAAAAAAACYAgAA&#10;ZHJzL2Rvd25yZXYueG1sUEsFBgAAAAAEAAQA9QAAAI4DAAAAAA==&#10;" fillcolor="black" stroked="f"/>
                        <v:rect id="Rectangle 2906" o:spid="_x0000_s2225" style="position:absolute;left:538;top:179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tDcgA&#10;AADeAAAADwAAAGRycy9kb3ducmV2LnhtbESPQWsCMRSE7wX/Q3hCbzXrtlq7GqUKQi8FtT3U23Pz&#10;3F3cvGyTqGt/vRGEHoeZ+YaZzFpTixM5X1lW0O8lIIhzqysuFHx/LZ9GIHxA1lhbJgUX8jCbdh4m&#10;mGl75jWdNqEQEcI+QwVlCE0mpc9LMuh7tiGO3t46gyFKV0jt8BzhppZpkgylwYrjQokNLUrKD5uj&#10;UTB/G81/Vy/8+bfebWn7szsMUpco9dht38cgArXhP3xvf2gF6eC5/wq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8S0NyAAAAN4AAAAPAAAAAAAAAAAAAAAAAJgCAABk&#10;cnMvZG93bnJldi54bWxQSwUGAAAAAAQABAD1AAAAjQMAAAAA&#10;" fillcolor="black" stroked="f"/>
                        <v:rect id="Rectangle 2907" o:spid="_x0000_s2226" style="position:absolute;left:538;top:17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65f8YA&#10;AADeAAAADwAAAGRycy9kb3ducmV2LnhtbERPz2vCMBS+D/Y/hDfwNlPrFO2MZRUEL4PpdtDbs3lr&#10;i81Ll0Tt9tcvB8Hjx/d7kfemFRdyvrGsYDRMQBCXVjdcKfj6XD/PQPiArLG1TAp+yUO+fHxYYKbt&#10;lbd02YVKxBD2GSqoQ+gyKX1Zk0E/tB1x5L6tMxgidJXUDq8x3LQyTZKpNNhwbKixo1VN5Wl3NgqK&#10;+az4+Xjh97/t8UCH/fE0SV2i1OCpf3sFEagPd/HNvdEK0sl4FPfGO/EK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65f8YAAADeAAAADwAAAAAAAAAAAAAAAACYAgAAZHJz&#10;L2Rvd25yZXYueG1sUEsFBgAAAAAEAAQA9QAAAIsDAAAAAA==&#10;" fillcolor="black" stroked="f"/>
                        <v:rect id="Rectangle 2908" o:spid="_x0000_s2227" style="position:absolute;left:538;top:17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c5M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njrjeF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IhzkyAAAAN4AAAAPAAAAAAAAAAAAAAAAAJgCAABk&#10;cnMvZG93bnJldi54bWxQSwUGAAAAAAQABAD1AAAAjQMAAAAA&#10;" fillcolor="black" stroked="f"/>
                        <v:rect id="Rectangle 2909" o:spid="_x0000_s2228" style="position:absolute;left:538;top:18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R/xMcA&#10;AADeAAAADwAAAGRycy9kb3ducmV2LnhtbESPzWrCQBSF9wXfYbhCd3XSVItGJ0ELhW6Eal3o7pq5&#10;TYKZO3FmqtGn7ywKXR7OH9+i6E0rLuR8Y1nB8ygBQVxa3XClYPf1/jQF4QOyxtYyKbiRhyIfPCww&#10;0/bKG7psQyXiCPsMFdQhdJmUvqzJoB/Zjjh639YZDFG6SmqH1zhuWpkmyas02HB8qLGjt5rK0/bH&#10;KFjNpqvz55jX983xQIf98TRJXaLU47BfzkEE6sN/+K/9oRWkk5c0AkSci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0f8THAAAA3gAAAA8AAAAAAAAAAAAAAAAAmAIAAGRy&#10;cy9kb3ducmV2LnhtbFBLBQYAAAAABAAEAPUAAACMAwAAAAA=&#10;" fillcolor="black" stroked="f"/>
                        <v:rect id="Rectangle 2910" o:spid="_x0000_s2229" style="position:absolute;left:538;top:18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jaX8gA&#10;AADeAAAADwAAAGRycy9kb3ducmV2LnhtbESPQWvCQBSE74X+h+UJvTUb01o0ukoVCr0I1fZQb8/s&#10;Mwlm38bdrUZ/vSsUPA4z8w0zmXWmEUdyvrasoJ+kIIgLq2suFfx8fzwPQfiArLGxTArO5GE2fXyY&#10;YK7tiVd0XIdSRAj7HBVUIbS5lL6oyKBPbEscvZ11BkOUrpTa4SnCTSOzNH2TBmuOCxW2tKio2K//&#10;jIL5aDg/fL3y8rLabmjzu90PMpcq9dTr3scgAnXhHv5vf2oF2eAl68Pt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ONpfyAAAAN4AAAAPAAAAAAAAAAAAAAAAAJgCAABk&#10;cnMvZG93bnJldi54bWxQSwUGAAAAAAQABAD1AAAAjQMAAAAA&#10;" fillcolor="black" stroked="f"/>
                        <v:rect id="Rectangle 2911" o:spid="_x0000_s2230" style="position:absolute;left:538;top:181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EKMgA&#10;AADeAAAADwAAAGRycy9kb3ducmV2LnhtbESPQWsCMRSE74X+h/AKvXWzTbXo1ihVKHgpqO1Bb8/N&#10;6+7i5mVNUt321zeC0OMwM98wk1lvW3EiHxrHGh6zHARx6UzDlYbPj7eHEYgQkQ22jknDDwWYTW9v&#10;JlgYd+Y1nTaxEgnCoUANdYxdIWUoa7IYMtcRJ+/LeYsxSV9J4/Gc4LaVKs+fpcWG00KNHS1qKg+b&#10;b6thPh7Nj6sBv/+u9zvabfeHofK51vd3/esLiEh9/A9f20ujQQ2flI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6kQoyAAAAN4AAAAPAAAAAAAAAAAAAAAAAJgCAABk&#10;cnMvZG93bnJldi54bWxQSwUGAAAAAAQABAD1AAAAjQMAAAAA&#10;" fillcolor="black" stroked="f"/>
                        <v:rect id="Rectangle 2912" o:spid="_x0000_s2231" style="position:absolute;left:538;top:18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bhs8gA&#10;AADeAAAADwAAAGRycy9kb3ducmV2LnhtbESPQWsCMRSE7wX/Q3hCbzXrWouuRtFCoZeC2h7q7bl5&#10;7i5uXtYk1a2/3giCx2FmvmGm89bU4kTOV5YV9HsJCOLc6ooLBT/fHy8jED4ga6wtk4J/8jCfdZ6m&#10;mGl75jWdNqEQEcI+QwVlCE0mpc9LMuh7tiGO3t46gyFKV0jt8BzhppZpkrxJgxXHhRIbei8pP2z+&#10;jILleLQ8rl7567LebWn7uzsMU5co9dxtFxMQgdrwCN/bn1pBOhykA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puGzyAAAAN4AAAAPAAAAAAAAAAAAAAAAAJgCAABk&#10;cnMvZG93bnJldi54bWxQSwUGAAAAAAQABAD1AAAAjQMAAAAA&#10;" fillcolor="black" stroked="f"/>
                        <v:rect id="Rectangle 2913" o:spid="_x0000_s2232" style="position:absolute;left:538;top:18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95x8gA&#10;AADeAAAADwAAAGRycy9kb3ducmV2LnhtbESPQWsCMRSE74X+h/AKvdWsqxZdjVIFwYugtod6e26e&#10;u4ubl22S6uqvNwWhx2FmvmEms9bU4kzOV5YVdDsJCOLc6ooLBV+fy7chCB+QNdaWScGVPMymz08T&#10;zLS98JbOu1CICGGfoYIyhCaT0uclGfQd2xBH72idwRClK6R2eIlwU8s0Sd6lwYrjQokNLUrKT7tf&#10;o2A+Gs5/Nn1e37aHPe2/D6dB6hKlXl/ajzGIQG34Dz/aK60gHfTSP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T3nHyAAAAN4AAAAPAAAAAAAAAAAAAAAAAJgCAABk&#10;cnMvZG93bnJldi54bWxQSwUGAAAAAAQABAD1AAAAjQMAAAAA&#10;" fillcolor="black" stroked="f"/>
                        <v:rect id="Rectangle 2914" o:spid="_x0000_s2233" style="position:absolute;left:538;top:18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PcXMgA&#10;AADeAAAADwAAAGRycy9kb3ducmV2LnhtbESPQWvCQBSE70L/w/KE3nRj2hSbukotCL0Ianuot2f2&#10;NQlm36a7q0Z/vSsIPQ4z8w0zmXWmEUdyvrasYDRMQBAXVtdcKvj+WgzGIHxA1thYJgVn8jCbPvQm&#10;mGt74jUdN6EUEcI+RwVVCG0upS8qMuiHtiWO3q91BkOUrpTa4SnCTSPTJHmRBmuOCxW29FFRsd8c&#10;jIL563j+t3rm5WW929L2Z7fPUpco9djv3t9ABOrCf/je/tQK0uwpze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A9xcyAAAAN4AAAAPAAAAAAAAAAAAAAAAAJgCAABk&#10;cnMvZG93bnJldi54bWxQSwUGAAAAAAQABAD1AAAAjQMAAAAA&#10;" fillcolor="black" stroked="f"/>
                        <v:rect id="Rectangle 2915" o:spid="_x0000_s2234" style="position:absolute;left:538;top:18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FCK8gA&#10;AADeAAAADwAAAGRycy9kb3ducmV2LnhtbESPT2sCMRTE74V+h/AKvdWs6x90NUoVBC+C2h7q7bl5&#10;7i5uXrZJqquf3hQKPQ4z8xtmOm9NLS7kfGVZQbeTgCDOra64UPD5sXobgfABWWNtmRTcyMN89vw0&#10;xUzbK+/osg+FiBD2GSooQ2gyKX1ekkHfsQ1x9E7WGQxRukJqh9cIN7VMk2QoDVYcF0psaFlSft7/&#10;GAWL8Wjxve3z5r47HujwdTwPUpco9frSvk9ABGrDf/ivvdYK0kEvHcL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0UIryAAAAN4AAAAPAAAAAAAAAAAAAAAAAJgCAABk&#10;cnMvZG93bnJldi54bWxQSwUGAAAAAAQABAD1AAAAjQMAAAAA&#10;" fillcolor="black" stroked="f"/>
                        <v:rect id="Rectangle 2916" o:spid="_x0000_s2235" style="position:absolute;left:538;top:183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3nsMgA&#10;AADeAAAADwAAAGRycy9kb3ducmV2LnhtbESPQWsCMRSE7wX/Q3hCbzXrtlq7NUoVCr0I1XrQ23Pz&#10;3F3cvGyTqKu/vhEKHoeZ+YYZT1tTixM5X1lW0O8lIIhzqysuFKx/Pp9GIHxA1lhbJgUX8jCddB7G&#10;mGl75iWdVqEQEcI+QwVlCE0mpc9LMuh7tiGO3t46gyFKV0jt8BzhppZpkgylwYrjQokNzUvKD6uj&#10;UTB7G81+v194cV3utrTd7A6D1CVKPXbbj3cQgdpwD/+3v7SCdPCcvsL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neewyAAAAN4AAAAPAAAAAAAAAAAAAAAAAJgCAABk&#10;cnMvZG93bnJldi54bWxQSwUGAAAAAAQABAD1AAAAjQMAAAAA&#10;" fillcolor="black" stroked="f"/>
                        <v:rect id="Rectangle 2917" o:spid="_x0000_s2236" style="position:absolute;left:538;top:18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JzwsUA&#10;AADeAAAADwAAAGRycy9kb3ducmV2LnhtbERPz2vCMBS+D/wfwhN2m+k6HVpNiw4GuwjTedDbs3lr&#10;i81LTTKt/vXLYbDjx/d7UfSmFRdyvrGs4HmUgCAurW64UrD7en+agvABWWNrmRTcyEORDx4WmGl7&#10;5Q1dtqESMYR9hgrqELpMSl/WZNCPbEccuW/rDIYIXSW1w2sMN61Mk+RVGmw4NtTY0VtN5Wn7YxSs&#10;ZtPV+XPM6/vmeKDD/niapC5R6nHYL+cgAvXhX/zn/tAK0slLGvfGO/EK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nPCxQAAAN4AAAAPAAAAAAAAAAAAAAAAAJgCAABkcnMv&#10;ZG93bnJldi54bWxQSwUGAAAAAAQABAD1AAAAigMAAAAA&#10;" fillcolor="black" stroked="f"/>
                        <v:rect id="Rectangle 2918" o:spid="_x0000_s2237" style="position:absolute;left:538;top:18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7WWcgA&#10;AADeAAAADwAAAGRycy9kb3ducmV2LnhtbESPT2sCMRTE7wW/Q3iCt5p1raKrUbRQ6KVQ/xz09tw8&#10;dxc3L9sk1a2f3hQKPQ4z8xtmvmxNLa7kfGVZwaCfgCDOra64ULDfvT1PQPiArLG2TAp+yMNy0Xma&#10;Y6btjTd03YZCRAj7DBWUITSZlD4vyaDv24Y4emfrDIYoXSG1w1uEm1qmSTKWBiuOCyU29FpSftl+&#10;GwXr6WT99fnCH/fN6UjHw+kySl2iVK/brmYgArXhP/zXftcK0tEwnc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TtZZyAAAAN4AAAAPAAAAAAAAAAAAAAAAAJgCAABk&#10;cnMvZG93bnJldi54bWxQSwUGAAAAAAQABAD1AAAAjQMAAAAA&#10;" fillcolor="black" stroked="f"/>
                        <v:rect id="Rectangle 2919" o:spid="_x0000_s2238" style="position:absolute;left:538;top:18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3pGccA&#10;AADeAAAADwAAAGRycy9kb3ducmV2LnhtbESPy2rCQBSG9wXfYTgFd3XSWEWjo2ih0I1QLwvdHTPH&#10;JJg5k86Mmvr0nYXg8ue/8U3nranFlZyvLCt47yUgiHOrKy4U7LZfbyMQPiBrrC2Tgj/yMJ91XqaY&#10;aXvjNV03oRBxhH2GCsoQmkxKn5dk0PdsQxy9k3UGQ5SukNrhLY6bWqZJMpQGK44PJTb0WVJ+3lyM&#10;guV4tPz9+eDVfX080GF/PA9SlyjVfW0XExCB2vAMP9rfWkE66PcjQMSJKC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t6RnHAAAA3gAAAA8AAAAAAAAAAAAAAAAAmAIAAGRy&#10;cy9kb3ducmV2LnhtbFBLBQYAAAAABAAEAPUAAACMAwAAAAA=&#10;" fillcolor="black" stroked="f"/>
                        <v:rect id="Rectangle 2920" o:spid="_x0000_s2239" style="position:absolute;left:538;top:18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FMgsgA&#10;AADeAAAADwAAAGRycy9kb3ducmV2LnhtbESPT2sCMRTE7wW/Q3hCbzXrWotujVILhV4E/x309ty8&#10;7i5uXrZJqquf3ghCj8PM/IaZzFpTixM5X1lW0O8lIIhzqysuFGw3Xy8jED4ga6wtk4ILeZhNO08T&#10;zLQ984pO61CICGGfoYIyhCaT0uclGfQ92xBH78c6gyFKV0jt8BzhppZpkrxJgxXHhRIb+iwpP67/&#10;jIL5eDT/Xb7y4ro67Gm/OxyHqUuUeu62H+8gArXhP/xof2sF6XAw6MP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4UyCyAAAAN4AAAAPAAAAAAAAAAAAAAAAAJgCAABk&#10;cnMvZG93bnJldi54bWxQSwUGAAAAAAQABAD1AAAAjQMAAAAA&#10;" fillcolor="black" stroked="f"/>
                        <v:rect id="Rectangle 2921" o:spid="_x0000_s2240" style="position:absolute;left:538;top:18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S9cgA&#10;AADeAAAADwAAAGRycy9kb3ducmV2LnhtbESPQWsCMRSE7wX/Q3hCbzXrWouuRtFCoZeC2h7q7bl5&#10;7i5uXtYk1a2/3giCx2FmvmGm89bU4kTOV5YV9HsJCOLc6ooLBT/fHy8jED4ga6wtk4J/8jCfdZ6m&#10;mGl75jWdNqEQEcI+QwVlCE0mpc9LMuh7tiGO3t46gyFKV0jt8BzhppZpkrxJgxXHhRIbei8pP2z+&#10;jILleLQ8rl7567LebWn7uzsMU5co9dxtFxMQgdrwCN/bn1pBOhwMUr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M9L1yAAAAN4AAAAPAAAAAAAAAAAAAAAAAJgCAABk&#10;cnMvZG93bnJldi54bWxQSwUGAAAAAAQABAD1AAAAjQMAAAAA&#10;" fillcolor="black" stroked="f"/>
                        <v:rect id="Rectangle 2922" o:spid="_x0000_s2241" style="position:absolute;left:538;top:18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93bsgA&#10;AADeAAAADwAAAGRycy9kb3ducmV2LnhtbESPQWvCQBSE7wX/w/KE3uqmSS0aXaUWCr0I1XrQ2zP7&#10;mgSzb9PdrUZ/vSsUPA4z8w0znXemEUdyvras4HmQgCAurK65VLD5/ngagfABWWNjmRScycN81nuY&#10;Yq7tiVd0XIdSRAj7HBVUIbS5lL6oyKAf2JY4ej/WGQxRulJqh6cIN41Mk+RVGqw5LlTY0ntFxWH9&#10;ZxQsxqPF79cLLy+r/Y522/1hmLpEqcd+9zYBEagL9/B/+1MrSIdZ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f3duyAAAAN4AAAAPAAAAAAAAAAAAAAAAAJgCAABk&#10;cnMvZG93bnJldi54bWxQSwUGAAAAAAQABAD1AAAAjQMAAAAA&#10;" fillcolor="black" stroked="f"/>
                        <v:rect id="Rectangle 2923" o:spid="_x0000_s2242" style="position:absolute;left:538;top:18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bvGsgA&#10;AADeAAAADwAAAGRycy9kb3ducmV2LnhtbESPQWsCMRSE70L/Q3hCb5p11WK3RqkFwYugtod6e25e&#10;dxc3L9sk1dVfbwShx2FmvmGm89bU4kTOV5YVDPoJCOLc6ooLBV+fy94EhA/IGmvLpOBCHuazp84U&#10;M23PvKXTLhQiQthnqKAMocmk9HlJBn3fNsTR+7HOYIjSFVI7PEe4qWWaJC/SYMVxocSGPkrKj7s/&#10;o2DxOln8bka8vm4Pe9p/H47j1CVKPXfb9zcQgdrwH360V1pBOh4OR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lu8ayAAAAN4AAAAPAAAAAAAAAAAAAAAAAJgCAABk&#10;cnMvZG93bnJldi54bWxQSwUGAAAAAAQABAD1AAAAjQMAAAAA&#10;" fillcolor="black" stroked="f"/>
                        <v:rect id="Rectangle 2924" o:spid="_x0000_s2243" style="position:absolute;left:538;top:18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pKgcgA&#10;AADeAAAADwAAAGRycy9kb3ducmV2LnhtbESPQWvCQBSE7wX/w/KE3uqmsSkaXaUWCr0I1XrQ2zP7&#10;mgSzb9PdrUZ/vSsUPA4z8w0znXemEUdyvras4HmQgCAurK65VLD5/ngagfABWWNjmRScycN81nuY&#10;Yq7tiVd0XIdSRAj7HBVUIbS5lL6oyKAf2JY4ej/WGQxRulJqh6cIN41Mk+RVGqw5LlTY0ntFxWH9&#10;ZxQsxqPF79cLLy+r/Y522/0hS12i1GO/e5uACNSFe/i//akVpNlwm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2kqByAAAAN4AAAAPAAAAAAAAAAAAAAAAAJgCAABk&#10;cnMvZG93bnJldi54bWxQSwUGAAAAAAQABAD1AAAAjQMAAAAA&#10;" fillcolor="black" stroked="f"/>
                        <v:rect id="Rectangle 2925" o:spid="_x0000_s2244" style="position:absolute;left:538;top:18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jU9sgA&#10;AADeAAAADwAAAGRycy9kb3ducmV2LnhtbESPT2sCMRTE70K/Q3hCb5p1/YPdGqUKgheh2h7q7bl5&#10;3V3cvKxJqqufvhEKPQ4z8xtmtmhNLS7kfGVZwaCfgCDOra64UPD5se5NQfiArLG2TApu5GExf+rM&#10;MNP2yju67EMhIoR9hgrKEJpMSp+XZND3bUMcvW/rDIYoXSG1w2uEm1qmSTKRBiuOCyU2tCopP+1/&#10;jILly3R5fh/x9r47HujwdTyNU5co9dxt315BBGrDf/ivvdEK0vFwOIH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CNT2yAAAAN4AAAAPAAAAAAAAAAAAAAAAAJgCAABk&#10;cnMvZG93bnJldi54bWxQSwUGAAAAAAQABAD1AAAAjQMAAAAA&#10;" fillcolor="black" stroked="f"/>
                        <v:rect id="Rectangle 2926" o:spid="_x0000_s2245" style="position:absolute;left:538;top:18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RxbckA&#10;AADeAAAADwAAAGRycy9kb3ducmV2LnhtbESPT2sCMRTE70K/Q3iF3jTbtf7papRaKPQiqPVQb8/N&#10;c3dx87JNUl399I0g9DjMzG+Y6bw1tTiR85VlBc+9BARxbnXFhYLt10d3DMIHZI21ZVJwIQ/z2UNn&#10;ipm2Z17TaRMKESHsM1RQhtBkUvq8JIO+Zxvi6B2sMxiidIXUDs8RbmqZJslQGqw4LpTY0HtJ+XHz&#10;axQsXseLn9ULL6/r/Y523/vjIHWJUk+P7dsERKA2/Ifv7U+tIB30+yO43Y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ERxbckAAADeAAAADwAAAAAAAAAAAAAAAACYAgAA&#10;ZHJzL2Rvd25yZXYueG1sUEsFBgAAAAAEAAQA9QAAAI4DAAAAAA==&#10;" fillcolor="black" stroked="f"/>
                        <v:rect id="Rectangle 2927" o:spid="_x0000_s2246" style="position:absolute;left:538;top:18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lH8UA&#10;AADeAAAADwAAAGRycy9kb3ducmV2LnhtbERPu27CMBTdK/EP1q3EVpyGgiBgEFSq1AWpPAbYLvEl&#10;iYivU9tAytfXAxLj0XlP562pxZWcrywreO8lIIhzqysuFOy2X28jED4ga6wtk4I/8jCfdV6mmGl7&#10;4zVdN6EQMYR9hgrKEJpMSp+XZND3bEMcuZN1BkOErpDa4S2Gm1qmSTKUBiuODSU29FlSft5cjILl&#10;eLT8/fng1X19PNBhfzwPUpco1X1tFxMQgdrwFD/c31pBOuj34954J14B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2+UfxQAAAN4AAAAPAAAAAAAAAAAAAAAAAJgCAABkcnMv&#10;ZG93bnJldi54bWxQSwUGAAAAAAQABAD1AAAAigMAAAAA&#10;" fillcolor="black" stroked="f"/>
                        <v:rect id="Rectangle 2928" o:spid="_x0000_s2247" style="position:absolute;left:538;top:18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dAhM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dNDvj+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l0CEyAAAAN4AAAAPAAAAAAAAAAAAAAAAAJgCAABk&#10;cnMvZG93bnJldi54bWxQSwUGAAAAAAQABAD1AAAAjQMAAAAA&#10;" fillcolor="black" stroked="f"/>
                        <v:rect id="Rectangle 2929" o:spid="_x0000_s2248" style="position:absolute;left:538;top:19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uaZMcA&#10;AADeAAAADwAAAGRycy9kb3ducmV2LnhtbESPzWrCQBSF9wXfYbhCd3ViqqKpE9FCoZuC2i50d83c&#10;JiGZO+nMVNM+vbMQXB7OH99y1ZtWnMn52rKC8SgBQVxYXXOp4Ovz7WkOwgdkja1lUvBHHlb54GGJ&#10;mbYX3tF5H0oRR9hnqKAKocuk9EVFBv3IdsTR+7bOYIjSlVI7vMRx08o0SWbSYM3xocKOXisqmv2v&#10;UbBZzDc/2wl//O9ORzoeTs00dYlSj8N+/QIiUB/u4Vv7XStIp8+T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rmmTHAAAA3gAAAA8AAAAAAAAAAAAAAAAAmAIAAGRy&#10;cy9kb3ducmV2LnhtbFBLBQYAAAAABAAEAPUAAACMAwAAAAA=&#10;" fillcolor="black" stroked="f"/>
                        <v:rect id="Rectangle 2930" o:spid="_x0000_s2249" style="position:absolute;left:538;top:19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c//8gA&#10;AADeAAAADwAAAGRycy9kb3ducmV2LnhtbESPT2sCMRTE7wW/Q3hCbzXrqkW3RqlCoReh/jno7bl5&#10;3V3cvGyTVFc/vREKPQ4z8xtmOm9NLc7kfGVZQb+XgCDOra64ULDbfryMQfiArLG2TAqu5GE+6zxN&#10;MdP2wms6b0IhIoR9hgrKEJpMSp+XZND3bEMcvW/rDIYoXSG1w0uEm1qmSfIqDVYcF0psaFlSftr8&#10;GgWLyXjx8zXk1W19PNBhfzyNUpco9dxt399ABGrDf/iv/akVpKPBs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5z//yAAAAN4AAAAPAAAAAAAAAAAAAAAAAJgCAABk&#10;cnMvZG93bnJldi54bWxQSwUGAAAAAAQABAD1AAAAjQMAAAAA&#10;" fillcolor="black" stroked="f"/>
                        <v:rect id="Rectangle 2931" o:spid="_x0000_s2250" style="position:absolute;left:538;top:19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WhiMgA&#10;AADeAAAADwAAAGRycy9kb3ducmV2LnhtbESPQWsCMRSE74X+h/AKvdWsqxZdjVIFwYugtod6e26e&#10;u4ubl22S6uqvNwWhx2FmvmEms9bU4kzOV5YVdDsJCOLc6ooLBV+fy7chCB+QNdaWScGVPMymz08T&#10;zLS98JbOu1CICGGfoYIyhCaT0uclGfQd2xBH72idwRClK6R2eIlwU8s0Sd6lwYrjQokNLUrKT7tf&#10;o2A+Gs5/Nn1e37aHPe2/D6dB6hKlXl/ajzGIQG34Dz/aK60gHfT6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NaGIyAAAAN4AAAAPAAAAAAAAAAAAAAAAAJgCAABk&#10;cnMvZG93bnJldi54bWxQSwUGAAAAAAQABAD1AAAAjQMAAAAA&#10;" fillcolor="black" stroked="f"/>
                        <v:rect id="Rectangle 2932" o:spid="_x0000_s2251" style="position:absolute;left:538;top:19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EE8gA&#10;AADeAAAADwAAAGRycy9kb3ducmV2LnhtbESPQWsCMRSE70L/Q3hCb5p11WK3RqkFwYugtod6e25e&#10;dxc3L9sk1dVfbwShx2FmvmGm89bU4kTOV5YVDPoJCOLc6ooLBV+fy94EhA/IGmvLpOBCHuazp84U&#10;M23PvKXTLhQiQthnqKAMocmk9HlJBn3fNsTR+7HOYIjSFVI7PEe4qWWaJC/SYMVxocSGPkrKj7s/&#10;o2DxOln8bka8vm4Pe9p/H47j1CVKPXfb9zcQgdrwH360V1pBOh6Oh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eQQTyAAAAN4AAAAPAAAAAAAAAAAAAAAAAJgCAABk&#10;cnMvZG93bnJldi54bWxQSwUGAAAAAAQABAD1AAAAjQMAAAAA&#10;" fillcolor="black" stroked="f"/>
                        <v:rect id="Rectangle 2933" o:spid="_x0000_s2252" style="position:absolute;left:538;top:19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CcZ8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A5fsg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JCcZ8kAAADeAAAADwAAAAAAAAAAAAAAAACYAgAA&#10;ZHJzL2Rvd25yZXYueG1sUEsFBgAAAAAEAAQA9QAAAI4DAAAAAA==&#10;" fillcolor="black" stroked="f"/>
                        <v:rect id="Rectangle 2934" o:spid="_x0000_s2253" style="position:absolute;left:538;top:19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5/MgA&#10;AADeAAAADwAAAGRycy9kb3ducmV2LnhtbESPQWvCQBSE7wX/w/KE3uqm0RSbukoVCr0Ianuot2f2&#10;NQlm36a7W43+elcQPA4z8w0zmXWmEQdyvras4HmQgCAurK65VPD99fE0BuEDssbGMik4kYfZtPcw&#10;wVzbI6/psAmliBD2OSqoQmhzKX1RkUE/sC1x9H6tMxiidKXUDo8RbhqZJsmLNFhzXKiwpUVFxX7z&#10;bxTMX8fzv9WIl+f1bkvbn90+S12i1GO/e38DEagL9/Ct/akVpNlwl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3Dn8yAAAAN4AAAAPAAAAAAAAAAAAAAAAAJgCAABk&#10;cnMvZG93bnJldi54bWxQSwUGAAAAAAQABAD1AAAAjQMAAAAA&#10;" fillcolor="black" stroked="f"/>
                        <v:rect id="Rectangle 2935" o:spid="_x0000_s2254" style="position:absolute;left:538;top:192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6ni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p9HE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DqeLyAAAAN4AAAAPAAAAAAAAAAAAAAAAAJgCAABk&#10;cnMvZG93bnJldi54bWxQSwUGAAAAAAQABAD1AAAAjQMAAAAA&#10;" fillcolor="black" stroked="f"/>
                        <v:rect id="Rectangle 2936" o:spid="_x0000_s2255" style="position:absolute;left:538;top:19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ICEM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Pg8GM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QgIQyAAAAN4AAAAPAAAAAAAAAAAAAAAAAJgCAABk&#10;cnMvZG93bnJldi54bWxQSwUGAAAAAAQABAD1AAAAjQMAAAAA&#10;" fillcolor="black" stroked="f"/>
                        <v:rect id="Rectangle 2937" o:spid="_x0000_s2256" style="position:absolute;left:538;top:19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WYsYA&#10;AADeAAAADwAAAGRycy9kb3ducmV2LnhtbERPz2vCMBS+D/wfwhN2m6mdinamooPBLgN1O+jt2by1&#10;pc1Ll2Ta7a83B8Hjx/d7uepNK87kfG1ZwXiUgCAurK65VPD1+fY0B+EDssbWMin4Iw+rfPCwxEzb&#10;C+/ovA+liCHsM1RQhdBlUvqiIoN+ZDviyH1bZzBE6EqpHV5iuGllmiQzabDm2FBhR68VFc3+1yjY&#10;LOabn+2EP/53pyMdD6dmmrpEqcdhv34BEagPd/HN/a4VpNPnSdwb78Qr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2WYsYAAADeAAAADwAAAAAAAAAAAAAAAACYAgAAZHJz&#10;L2Rvd25yZXYueG1sUEsFBgAAAAAEAAQA9QAAAIsDAAAAAA==&#10;" fillcolor="black" stroked="f"/>
                        <v:rect id="Rectangle 2938" o:spid="_x0000_s2257" style="position:absolute;left:538;top:19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Ez+cgA&#10;AADeAAAADwAAAGRycy9kb3ducmV2LnhtbESPT2sCMRTE7wW/Q3hCbzXbVYuuRlGh0Euh/jno7bl5&#10;3V3cvKxJqls/vREKPQ4z8xtmOm9NLS7kfGVZwWsvAUGcW11xoWC3fX8ZgfABWWNtmRT8kof5rPM0&#10;xUzbK6/psgmFiBD2GSooQ2gyKX1ekkHfsw1x9L6tMxiidIXUDq8RbmqZJsmbNFhxXCixoVVJ+Wnz&#10;YxQsx6Pl+WvAn7f18UCH/fE0TF2i1HO3XUxABGrDf/iv/aEVpMP+Y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kTP5yAAAAN4AAAAPAAAAAAAAAAAAAAAAAJgCAABk&#10;cnMvZG93bnJldi54bWxQSwUGAAAAAAQABAD1AAAAjQMAAAAA&#10;" fillcolor="black" stroked="f"/>
                        <v:rect id="Rectangle 2939" o:spid="_x0000_s2258" style="position:absolute;left:538;top:19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uccA&#10;AADeAAAADwAAAGRycy9kb3ducmV2LnhtbESPzWrCQBSF9wXfYbhCd3ViNEWjo6hQ6Eaotou6u2au&#10;STBzJ85MNfr0nUWhy8P545svO9OIKzlfW1YwHCQgiAuray4VfH2+vUxA+ICssbFMCu7kYbnoPc0x&#10;1/bGO7ruQyniCPscFVQhtLmUvqjIoB/Yljh6J+sMhihdKbXDWxw3jUyT5FUarDk+VNjSpqLivP8x&#10;CtbTyfryMebtY3c80OH7eM5Slyj13O9WMxCBuvAf/mu/awVpNsoi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yDLnHAAAA3gAAAA8AAAAAAAAAAAAAAAAAmAIAAGRy&#10;cy9kb3ducmV2LnhtbFBLBQYAAAAABAAEAPUAAACMAwAAAAA=&#10;" fillcolor="black" stroked="f"/>
                        <v:rect id="Rectangle 2940" o:spid="_x0000_s2259" style="position:absolute;left:538;top:195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6pIsgA&#10;AADeAAAADwAAAGRycy9kb3ducmV2LnhtbESPQWvCQBSE74L/YXmF3nRj2hSNrqKFQi9CtR709sy+&#10;JsHs23R3q9Ff7xYKPQ4z8w0zW3SmEWdyvrasYDRMQBAXVtdcKth9vg3GIHxA1thYJgVX8rCY93sz&#10;zLW98IbO21CKCGGfo4IqhDaX0hcVGfRD2xJH78s6gyFKV0rt8BLhppFpkrxIgzXHhQpbeq2oOG1/&#10;jILVZLz6/njm9W1zPNBhfzxlqUuUenzollMQgbrwH/5rv2sFafaU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PqkiyAAAAN4AAAAPAAAAAAAAAAAAAAAAAJgCAABk&#10;cnMvZG93bnJldi54bWxQSwUGAAAAAAQABAD1AAAAjQMAAAAA&#10;" fillcolor="black" stroked="f"/>
                        <v:rect id="Rectangle 2941" o:spid="_x0000_s2260" style="position:absolute;left:538;top:19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w3VcgA&#10;AADeAAAADwAAAGRycy9kb3ducmV2LnhtbESPQWvCQBSE70L/w/KE3nRj2hSbukotCL0Ianuot2f2&#10;NQlm36a7q0Z/vSsIPQ4z8w0zmXWmEUdyvrasYDRMQBAXVtdcKvj+WgzGIHxA1thYJgVn8jCbPvQm&#10;mGt74jUdN6EUEcI+RwVVCG0upS8qMuiHtiWO3q91BkOUrpTa4SnCTSPTJHmRBmuOCxW29FFRsd8c&#10;jIL563j+t3rm5WW929L2Z7fPUpco9djv3t9ABOrCf/je/tQK0uwp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7DdVyAAAAN4AAAAPAAAAAAAAAAAAAAAAAJgCAABk&#10;cnMvZG93bnJldi54bWxQSwUGAAAAAAQABAD1AAAAjQMAAAAA&#10;" fillcolor="black" stroked="f"/>
                        <v:shape id="Freeform 2942" o:spid="_x0000_s2261" style="position:absolute;left:19;top:1607;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DyMcA&#10;AADeAAAADwAAAGRycy9kb3ducmV2LnhtbESPQWvCQBSE74X+h+UJ3upGxSKpq6hQKHrR2Ai9PbKv&#10;2WD2bchuNfrrXaHgcZiZb5jZorO1OFPrK8cKhoMEBHHhdMWlgu/D59sUhA/IGmvHpOBKHhbz15cZ&#10;ptpdeE/nLJQiQtinqMCE0KRS+sKQRT9wDXH0fl1rMUTZllK3eIlwW8tRkrxLixXHBYMNrQ0Vp+zP&#10;Ksiq9W6V59t8Y24rP5W74w8lR6X6vW75ASJQF57h//aXVjCajCdjeNy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XA8jHAAAA3gAAAA8AAAAAAAAAAAAAAAAAmAIAAGRy&#10;cy9kb3ducmV2LnhtbFBLBQYAAAAABAAEAPUAAACMAwAAAAA=&#10;" path="m10,l5,r,5l,5,,15r5,l5,19r1144,l1149,15r4,l1153,5r-4,l1149,r-5,l10,xe" fillcolor="black" stroked="f">
                          <v:path arrowok="t" o:connecttype="custom" o:connectlocs="10,0;5,0;5,5;0,5;0,15;5,15;5,19;1149,19;1149,15;1153,15;1153,5;1149,5;1149,0;1144,0;10,0" o:connectangles="0,0,0,0,0,0,0,0,0,0,0,0,0,0,0"/>
                        </v:shape>
                        <v:oval id="Oval 2943" o:spid="_x0000_s2262" style="position:absolute;left:1884;top:1103;width:576;height: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w0rckA&#10;AADeAAAADwAAAGRycy9kb3ducmV2LnhtbESP3WrCQBSE74W+w3IKvTObWH9K6iptUVCkVWPp9SF7&#10;mgSzZ0N21fTt3YLg5TAz3zDTeWdqcabWVZYVJFEMgji3uuJCwfdh2X8B4TyyxtoyKfgjB/PZQ2+K&#10;qbYX3tM584UIEHYpKii9b1IpXV6SQRfZhjh4v7Y16INsC6lbvAS4qeUgjsfSYMVhocSGPkrKj9nJ&#10;KNgdVutk+z78in+On+NNs6jyZJIp9fTYvb2C8NT5e/jWXmkFg9HzaAj/d8IVkL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Iw0rckAAADeAAAADwAAAAAAAAAAAAAAAACYAgAA&#10;ZHJzL2Rvd25yZXYueG1sUEsFBgAAAAAEAAQA9QAAAI4DAAAAAA==&#10;" fillcolor="silver" stroked="f"/>
                        <v:shape id="Freeform 2944" o:spid="_x0000_s2263" style="position:absolute;left:1874;top:1094;width:591;height:590;visibility:visible;mso-wrap-style:square;v-text-anchor:top" coordsize="59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UBMMkA&#10;AADeAAAADwAAAGRycy9kb3ducmV2LnhtbESPQUvDQBSE74L/YXkFb3bTSKTEboMKLVV7aVNRb8/s&#10;Mwlm34bdbRv767uC4HGYmW+YWTGYThzI+daygsk4AUFcWd1yrWBXLq6nIHxA1thZJgU/5KGYX17M&#10;MNf2yBs6bEMtIoR9jgqaEPpcSl81ZNCPbU8cvS/rDIYoXS21w2OEm06mSXIrDbYcFxrs6bGh6nu7&#10;NwpeSzytk4/lwzs+v5Vut395yk6fSl2Nhvs7EIGG8B/+a6+0gjS7yTL4vROvgJy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tUBMMkAAADeAAAADwAAAAAAAAAAAAAAAACYAgAA&#10;ZHJzL2Rvd25yZXYueG1sUEsFBgAAAAAEAAQA9QAAAI4DAAAAAA==&#10;" path="m,293r,43l5,350r,10l19,408r5,9l34,432r4,14l43,456r10,9l63,480r52,52l125,537r14,10l149,552r14,9l173,566r48,14l231,580r14,5l274,585r19,5l298,590r10,-5l336,585r15,-5l360,580r48,-14l418,561r15,-9l447,547r10,-10l466,532r15,-9l524,480r9,-15l538,456r10,-10l553,432r9,-15l567,408r14,-48l581,350r5,-14l586,307r5,-10l591,293r-5,-20l586,245r-5,-15l581,221,567,173r-5,-10l553,149r-5,-10l538,125r-5,-10l481,62,466,53,457,43,447,38,433,33,418,24,408,19,360,5r-9,l336,,245,,231,5r-10,l173,19r-10,5l149,33r-10,5l125,43,43,125r-5,14l34,149,24,163r-5,10l5,221r,9l,245r,48l19,293r,-48l24,230r,-9l38,182r5,-9l53,158r5,-9l63,134,135,62r14,-5l159,53,173,43r10,-5l221,24r10,l245,19r48,l336,19r15,5l360,24r39,14l408,43r15,10l437,57r10,5l457,72r14,9l514,125r5,9l529,149r4,9l543,173r5,9l562,221r,9l567,245r,28l572,293r,-5l567,307r,29l562,350r,10l548,398r-5,10l533,422r-4,14l519,446r-5,10l505,470r-34,34l457,513r-10,5l437,528r-14,4l408,542r-9,5l360,561r-9,l336,566r-28,l288,571r5,l274,566r-29,l231,561r-10,l183,547r-10,-5l159,532r-10,-4l135,518r-10,-5l82,470,72,456,63,446,58,436,53,422,43,408,38,398,24,360r,-10l19,336r,-43l,293xe" fillcolor="black" stroked="f">
                          <v:path arrowok="t" o:connecttype="custom" o:connectlocs="5,350;24,417;43,456;115,532;149,552;221,580;274,585;308,585;360,580;433,552;466,532;533,465;553,432;581,360;586,307;586,273;581,221;553,149;533,115;457,43;418,24;351,5;231,5;163,24;125,43;34,149;5,221;0,293;24,230;43,173;63,134;159,53;221,24;293,19;360,24;423,53;457,72;519,134;543,173;562,230;572,293;567,336;548,398;529,436;505,470;447,518;408,542;351,561;288,571;245,566;183,547;149,528;82,470;58,436;38,398;19,336" o:connectangles="0,0,0,0,0,0,0,0,0,0,0,0,0,0,0,0,0,0,0,0,0,0,0,0,0,0,0,0,0,0,0,0,0,0,0,0,0,0,0,0,0,0,0,0,0,0,0,0,0,0,0,0,0,0,0,0"/>
                        </v:shape>
                        <v:shape id="Freeform 2945" o:spid="_x0000_s2264" style="position:absolute;left:1821;top:1041;width:130;height:187;visibility:visible;mso-wrap-style:square;v-text-anchor:top" coordsize="130,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ptqsMA&#10;AADeAAAADwAAAGRycy9kb3ducmV2LnhtbESP0YrCMBRE3wX/IVzBN023oitdo4iwIPsiuv2AS3Nt&#10;S5ubNslq/fuNIPg4zMwZZrMbTCtu5HxtWcHHPAFBXFhdc6kg//2erUH4gKyxtUwKHuRhtx2PNphp&#10;e+cz3S6hFBHCPkMFVQhdJqUvKjLo57Yjjt7VOoMhSldK7fAe4aaVaZKspMGa40KFHR0qKprLn1Gw&#10;wDQ4239ir9PTz/mYJ9j0jVLTybD/AhFoCO/wq33UCtLlYrmC5514Be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ptqsMAAADeAAAADwAAAAAAAAAAAAAAAACYAgAAZHJzL2Rv&#10;d25yZXYueG1sUEsFBgAAAAAEAAQA9QAAAIgDAAAAAA==&#10;" path="m111,182r5,l116,187r9,l125,182r5,l130,173,19,5r-4,l15,,5,r,5l,5r,9l111,182xe" fillcolor="black" stroked="f">
                          <v:path arrowok="t" o:connecttype="custom" o:connectlocs="111,182;116,182;116,187;125,187;125,182;130,182;130,173;19,5;15,5;15,0;5,0;5,5;0,5;0,14;111,182" o:connectangles="0,0,0,0,0,0,0,0,0,0,0,0,0,0,0"/>
                        </v:shape>
                        <v:shape id="Freeform 2946" o:spid="_x0000_s2265" style="position:absolute;left:1821;top:302;width:19;height:758;visibility:visible;mso-wrap-style:square;v-text-anchor:top" coordsize="19,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b9qscA&#10;AADeAAAADwAAAGRycy9kb3ducmV2LnhtbESPQWvCQBSE7wX/w/KE3upGxSrRVUSRVvCgRsHjI/tM&#10;gtm3MbvV6K93C4Ueh5n5hpnMGlOKG9WusKyg24lAEKdWF5wpOCSrjxEI55E1lpZJwYMczKattwnG&#10;2t55R7e9z0SAsItRQe59FUvp0pwMuo6tiIN3trVBH2SdSV3jPcBNKXtR9CkNFhwWcqxokVN62f8Y&#10;BZfkfEyez9O8OeJpc5Xl13q7ZKXe2818DMJT4//Df+1vraA36A+G8HsnXAE5f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G/arHAAAA3gAAAA8AAAAAAAAAAAAAAAAAmAIAAGRy&#10;cy9kb3ducmV2LnhtbFBLBQYAAAAABAAEAPUAAACMAwAAAAA=&#10;" path="m,749r,4l5,753r,5l15,758r,-5l19,753,19,5r-4,l15,,5,r,5l,5r,5l,749xe" fillcolor="black" stroked="f">
                          <v:path arrowok="t" o:connecttype="custom" o:connectlocs="0,749;0,753;5,753;5,758;15,758;15,753;19,753;19,5;15,5;15,0;5,0;5,5;0,5;0,10;0,749" o:connectangles="0,0,0,0,0,0,0,0,0,0,0,0,0,0,0"/>
                        </v:shape>
                        <v:shape id="Freeform 2947" o:spid="_x0000_s2266" style="position:absolute;left:2388;top:1041;width:130;height:187;visibility:visible;mso-wrap-style:square;v-text-anchor:top" coordsize="130,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lcQ8EA&#10;AADeAAAADwAAAGRycy9kb3ducmV2LnhtbERPy4rCMBTdC/MP4Q6403QqPuiYlmFAkNmIjw+4NNe2&#10;tLlpk6j17ycLweXhvLfFaDpxJ+cbywq+5gkI4tLqhisFl/NutgHhA7LGzjIpeJKHIv+YbDHT9sFH&#10;up9CJWII+wwV1CH0mZS+rMmgn9ueOHJX6wyGCF0ltcNHDDedTJNkJQ02HBtq7Om3prI93YyCBabB&#10;2WGNg04Pf8f9JcF2aJWafo4/3yACjeEtfrn3WkG6XCzj3ngnXgGZ/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5XEPBAAAA3gAAAA8AAAAAAAAAAAAAAAAAmAIAAGRycy9kb3du&#10;cmV2LnhtbFBLBQYAAAAABAAEAPUAAACGAwAAAAA=&#10;" path="m,173r,9l5,182r,5l15,187r,-5l19,182,130,14r,-9l125,5r,-5l116,r,5l111,5,,173xe" fillcolor="black" stroked="f">
                          <v:path arrowok="t" o:connecttype="custom" o:connectlocs="0,173;0,182;5,182;5,187;15,187;15,182;19,182;130,14;130,5;125,5;125,0;116,0;116,5;111,5;0,173" o:connectangles="0,0,0,0,0,0,0,0,0,0,0,0,0,0,0"/>
                        </v:shape>
                        <v:shape id="Freeform 2948" o:spid="_x0000_s2267" style="position:absolute;left:2499;top:302;width:19;height:758;visibility:visible;mso-wrap-style:square;v-text-anchor:top" coordsize="19,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XMQ8cA&#10;AADeAAAADwAAAGRycy9kb3ducmV2LnhtbESPQWvCQBSE7wX/w/KE3upGxaLRVUSRVvCgRsHjI/tM&#10;gtm3MbvV6K93C4Ueh5n5hpnMGlOKG9WusKyg24lAEKdWF5wpOCSrjyEI55E1lpZJwYMczKattwnG&#10;2t55R7e9z0SAsItRQe59FUvp0pwMuo6tiIN3trVBH2SdSV3jPcBNKXtR9CkNFhwWcqxokVN62f8Y&#10;BZfkfEyez9O8OeJpc5Xl13q7ZKXe2818DMJT4//Df+1vraA36A9G8HsnXAE5f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VzEPHAAAA3gAAAA8AAAAAAAAAAAAAAAAAmAIAAGRy&#10;cy9kb3ducmV2LnhtbFBLBQYAAAAABAAEAPUAAACMAwAAAAA=&#10;" path="m,749r,4l5,753r,5l14,758r,-5l19,753,19,5r-5,l14,,5,r,5l,5r,5l,749xe" fillcolor="black" stroked="f">
                          <v:path arrowok="t" o:connecttype="custom" o:connectlocs="0,749;0,753;5,753;5,758;14,758;14,753;19,753;19,5;14,5;14,0;5,0;5,5;0,5;0,10;0,749" o:connectangles="0,0,0,0,0,0,0,0,0,0,0,0,0,0,0"/>
                        </v:shape>
                        <v:shape id="Freeform 2949" o:spid="_x0000_s2268" style="position:absolute;left:1816;top:225;width:702;height:159;visibility:visible;mso-wrap-style:square;v-text-anchor:top" coordsize="70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0BUcUA&#10;AADeAAAADwAAAGRycy9kb3ducmV2LnhtbESPXWvCMBSG74X9h3AG3gxNVSpSjTKGijiErYrXh+Ss&#10;LWtOShO1/ntzIXj58n7xLFadrcWVWl85VjAaJiCItTMVFwpOx81gBsIHZIO1Y1JwJw+r5VtvgZlx&#10;N/6lax4KEUfYZ6igDKHJpPS6JIt+6Bri6P251mKIsi2kafEWx20tx0kylRYrjg8lNvRVkv7PL1bB&#10;IZ/kxSjV9cfP/mT8dq3P6fdMqf579zkHEagLr/CzvTMKxulkGgEiTkQ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QFRxQAAAN4AAAAPAAAAAAAAAAAAAAAAAJgCAABkcnMv&#10;ZG93bnJldi54bWxQSwUGAAAAAAQABAD1AAAAigMAAAAA&#10;" path="m5,87r,5l10,96r10,l24,92r,-5l20,82r,-5l24,72,20,63r4,l34,53r5,-5l39,44r5,4l48,44r5,l58,39r10,l77,29r-5,l87,29r,-5l101,29r10,-5l149,24r5,-4l178,20r10,4l207,24r5,5l221,29r5,5l236,39r,-5l241,44r4,l260,58r5,-5l260,58r9,10l274,72r,5l284,87r9,9l293,101r15,15l318,125r14,15l337,140r,4l351,154r10,l366,159r81,l457,154r67,l529,149r14,l548,144r10,l563,140r14,l582,135r9,l596,130r10,l611,125r4,l620,120r10,l635,116r4,l644,111r10,l659,106r9,-5l678,101r5,-5l697,96r5,-4l702,82r-5,-5l688,77r4,l673,77r-5,5l659,87r-10,l644,92r-9,l630,96r-5,l620,101r-9,l606,106r-5,l596,111r-9,l582,116r-10,l567,120r-14,l548,125r-9,l534,130r-10,l519,140r5,-5l457,135r-10,5l375,140r-5,-5l356,135r5,l356,135r,-5l346,120r-4,l327,106r-5,5l327,106,313,92r,-5l303,77r-5,5l303,77,293,68r,-5l284,53r-5,5l284,53r-5,-5l274,44r-5,-5l255,24r-5,l245,24r,-4l236,15r-5,-5l221,10,217,5r-29,l178,,145,r-5,5l111,5r-10,5l77,15r,5l63,20r-5,9l68,20r-20,l44,24r-5,l34,29r-5,5l29,39,24,34,10,48r5,5l10,53,5,63,,68,,87r10,5l5,87xe" fillcolor="black" stroked="f">
                          <v:path arrowok="t" o:connecttype="custom" o:connectlocs="10,96;24,87;24,72;34,53;44,48;58,39;72,29;101,29;154,20;207,24;226,34;241,44;265,53;274,72;293,96;318,125;337,144;366,159;524,154;548,144;577,140;596,130;615,125;635,116;654,111;678,101;702,92;688,77;668,82;644,92;625,96;606,106;587,111;567,120;539,125;519,140;447,140;356,135;356,130;327,106;313,92;298,82;293,63;284,53;269,39;245,24;231,10;188,5;140,5;77,15;58,29;44,24;29,34;10,48;5,63;10,92" o:connectangles="0,0,0,0,0,0,0,0,0,0,0,0,0,0,0,0,0,0,0,0,0,0,0,0,0,0,0,0,0,0,0,0,0,0,0,0,0,0,0,0,0,0,0,0,0,0,0,0,0,0,0,0,0,0,0,0"/>
                        </v:shape>
                        <v:rect id="Rectangle 2950" o:spid="_x0000_s2269" style="position:absolute;left:2172;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Jjn8kA&#10;AADeAAAADwAAAGRycy9kb3ducmV2LnhtbESPzWsCMRTE7wX/h/CE3mrW9QPdGqUKhV6E+nHQ23Pz&#10;uru4edkmqa7+9Y1Q6HGYmd8ws0VranEh5yvLCvq9BARxbnXFhYL97v1lAsIHZI21ZVJwIw+Leedp&#10;hpm2V97QZRsKESHsM1RQhtBkUvq8JIO+Zxvi6H1ZZzBE6QqpHV4j3NQyTZKxNFhxXCixoVVJ+Xn7&#10;YxQsp5Pl9+eQ1/fN6UjHw+k8Sl2i1HO3fXsFEagN/+G/9odWkI4G4z4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1Jjn8kAAADeAAAADwAAAAAAAAAAAAAAAACYAgAA&#10;ZHJzL2Rvd25yZXYueG1sUEsFBgAAAAAEAAQA9QAAAI4DAAAAAA==&#10;" fillcolor="black" stroked="f"/>
                        <v:rect id="Rectangle 2951" o:spid="_x0000_s2270" style="position:absolute;left:2172;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D96MgA&#10;AADeAAAADwAAAGRycy9kb3ducmV2LnhtbESPT2sCMRTE74V+h/AKvdWs6x90NUoVBC+C2h7q7bl5&#10;7i5uXrZJqquf3hQKPQ4z8xtmOm9NLS7kfGVZQbeTgCDOra64UPD5sXobgfABWWNtmRTcyMN89vw0&#10;xUzbK+/osg+FiBD2GSooQ2gyKX1ekkHfsQ1x9E7WGQxRukJqh9cIN7VMk2QoDVYcF0psaFlSft7/&#10;GAWL8Wjxve3z5r47HujwdTwPUpco9frSvk9ABGrDf/ivvdYK0kFvmML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gP3oyAAAAN4AAAAPAAAAAAAAAAAAAAAAAJgCAABk&#10;cnMvZG93bnJldi54bWxQSwUGAAAAAAQABAD1AAAAjQMAAAAA&#10;" fillcolor="black" stroked="f"/>
                        <v:rect id="Rectangle 2952" o:spid="_x0000_s2271" style="position:absolute;left:2172;top:1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Yc8gA&#10;AADeAAAADwAAAGRycy9kb3ducmV2LnhtbESPT2sCMRTE70K/Q3hCb5p1/YPdGqUKgheh2h7q7bl5&#10;3V3cvKxJqqufvhEKPQ4z8xtmtmhNLS7kfGVZwaCfgCDOra64UPD5se5NQfiArLG2TApu5GExf+rM&#10;MNP2yju67EMhIoR9hgrKEJpMSp+XZND3bUMcvW/rDIYoXSG1w2uEm1qmSTKRBiuOCyU2tCopP+1/&#10;jILly3R5fh/x9r47HujwdTyNU5co9dxt315BBGrDf/ivvdEK0vFwMo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zFhzyAAAAN4AAAAPAAAAAAAAAAAAAAAAAJgCAABk&#10;cnMvZG93bnJldi54bWxQSwUGAAAAAAQABAD1AAAAjQMAAAAA&#10;" fillcolor="black" stroked="f"/>
                        <v:rect id="Rectangle 2953" o:spid="_x0000_s2272" style="position:absolute;left:2172;top:1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XAB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p8nI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JcAHyAAAAN4AAAAPAAAAAAAAAAAAAAAAAJgCAABk&#10;cnMvZG93bnJldi54bWxQSwUGAAAAAAQABAD1AAAAjQMAAAAA&#10;" fillcolor="black" stroked="f"/>
                        <v:rect id="Rectangle 2954" o:spid="_x0000_s2273" style="position:absolute;left:2172;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llnMgA&#10;AADeAAAADwAAAGRycy9kb3ducmV2LnhtbESPQWvCQBSE7wX/w/KE3uqmqRGNrlILhV6Eaj3o7Zl9&#10;TYLZt+nuVqO/visIPQ4z8w0zW3SmESdyvras4HmQgCAurK65VLD9en8ag/ABWWNjmRRcyMNi3nuY&#10;Ya7tmdd02oRSRAj7HBVUIbS5lL6oyKAf2JY4et/WGQxRulJqh+cIN41Mk2QkDdYcFyps6a2i4rj5&#10;NQqWk/Hy53PIq+v6sKf97nDMUpco9djvXqcgAnXhP3xvf2gFafYyy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aWWcyAAAAN4AAAAPAAAAAAAAAAAAAAAAAJgCAABk&#10;cnMvZG93bnJldi54bWxQSwUGAAAAAAQABAD1AAAAjQMAAAAA&#10;" fillcolor="black" stroked="f"/>
                        <v:rect id="Rectangle 2955" o:spid="_x0000_s2274" style="position:absolute;left:2172;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v768gA&#10;AADeAAAADwAAAGRycy9kb3ducmV2LnhtbESPQWvCQBSE7wX/w/KE3uqmqQaNrlILhV6Eaj3o7Zl9&#10;TYLZt+nuVqO/visIPQ4z8w0zW3SmESdyvras4HmQgCAurK65VLD9en8ag/ABWWNjmRRcyMNi3nuY&#10;Ya7tmdd02oRSRAj7HBVUIbS5lL6oyKAf2JY4et/WGQxRulJqh+cIN41MkySTBmuOCxW29FZRcdz8&#10;GgXLyXj58znk1XV92NN+dziOUpco9djvXqcgAnXhP3xvf2gF6egly+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u/vryAAAAN4AAAAPAAAAAAAAAAAAAAAAAJgCAABk&#10;cnMvZG93bnJldi54bWxQSwUGAAAAAAQABAD1AAAAjQMAAAAA&#10;" fillcolor="black" stroked="f"/>
                        <v:rect id="Rectangle 2956" o:spid="_x0000_s2275" style="position:absolute;left:2172;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cMkA&#10;AADeAAAADwAAAGRycy9kb3ducmV2LnhtbESPT2sCMRTE70K/Q3iF3jTbtf7papRaKHgR1Hqot+fm&#10;ubu4eVmTVFc/fVMo9DjMzG+Y6bw1tbiQ85VlBc+9BARxbnXFhYLd50d3DMIHZI21ZVJwIw/z2UNn&#10;ipm2V97QZRsKESHsM1RQhtBkUvq8JIO+Zxvi6B2tMxiidIXUDq8RbmqZJslQGqw4LpTY0HtJ+Wn7&#10;bRQsXseL8/qFV/fNYU/7r8NpkLpEqafH9m0CIlAb/sN/7aVWkA76wx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decMkAAADeAAAADwAAAAAAAAAAAAAAAACYAgAA&#10;ZHJzL2Rvd25yZXYueG1sUEsFBgAAAAAEAAQA9QAAAI4DAAAAAA==&#10;" fillcolor="black" stroked="f"/>
                        <v:rect id="Rectangle 2957" o:spid="_x0000_s2276" style="position:absolute;left:2172;top:17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jKAsUA&#10;AADeAAAADwAAAGRycy9kb3ducmV2LnhtbERPz2vCMBS+D/wfwhO8zXSdilaj6GCwizB1h3l7Nm9t&#10;sXmpSdTqX78cBI8f3+/ZojW1uJDzlWUFb/0EBHFudcWFgp/d5+sYhA/IGmvLpOBGHhbzzssMM22v&#10;vKHLNhQihrDPUEEZQpNJ6fOSDPq+bYgj92edwRChK6R2eI3hppZpkoykwYpjQ4kNfZSUH7dno2A1&#10;Ga9O3wNe3zeHPe1/D8dh6hKlet12OQURqA1P8cP9pRWkw/dR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aMoCxQAAAN4AAAAPAAAAAAAAAAAAAAAAAJgCAABkcnMv&#10;ZG93bnJldi54bWxQSwUGAAAAAAQABAD1AAAAigMAAAAA&#10;" fillcolor="black" stroked="f"/>
                        <v:rect id="Rectangle 2958" o:spid="_x0000_s2277" style="position:absolute;left:2172;top:1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RvmcgA&#10;AADeAAAADwAAAGRycy9kb3ducmV2LnhtbESPT2sCMRTE7wW/Q3hCbzXbtYquRlGh0ItQ/xz09ty8&#10;7i5uXtYk1a2fvhEKPQ4z8xtmOm9NLa7kfGVZwWsvAUGcW11xoWC/e38ZgfABWWNtmRT8kIf5rPM0&#10;xUzbG2/oug2FiBD2GSooQ2gyKX1ekkHfsw1x9L6sMxiidIXUDm8RbmqZJslQGqw4LpTY0Kqk/Lz9&#10;NgqW49Hy8vnG6/vmdKTj4XQepC5R6rnbLiYgArXhP/zX/tAK0kF/OIb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JG+ZyAAAAN4AAAAPAAAAAAAAAAAAAAAAAJgCAABk&#10;cnMvZG93bnJldi54bWxQSwUGAAAAAAQABAD1AAAAjQMAAAAA&#10;" fillcolor="black" stroked="f"/>
                        <v:rect id="Rectangle 2959" o:spid="_x0000_s2278" style="position:absolute;left:2172;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dQ2ccA&#10;AADeAAAADwAAAGRycy9kb3ducmV2LnhtbESPvW7CMBSFdyTewbpIbOAQSktTDCqVKrEgAWWA7RJf&#10;koj4OrVdSPv0eEDqeHT+9M0WranFlZyvLCsYDRMQxLnVFRcK9l+fgykIH5A11pZJwS95WMy7nRlm&#10;2t54S9ddKEQcYZ+hgjKEJpPS5yUZ9EPbEEfvbJ3BEKUrpHZ4i+OmlmmSPEuDFceHEhv6KCm/7H6M&#10;guXrdPm9eeL13/Z0pOPhdJmkLlGq32vf30AEasN/+NFeaQXpZPwSASJOR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UNnHAAAA3gAAAA8AAAAAAAAAAAAAAAAAmAIAAGRy&#10;cy9kb3ducmV2LnhtbFBLBQYAAAAABAAEAPUAAACMAwAAAAA=&#10;" fillcolor="black" stroked="f"/>
                        <v:rect id="Rectangle 2960" o:spid="_x0000_s2279" style="position:absolute;left:2172;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v1QsgA&#10;AADeAAAADwAAAGRycy9kb3ducmV2LnhtbESPQWsCMRSE7wX/Q3hCbzXrtlq7GqUKQi8FtT3U23Pz&#10;3F3cvGyTqGt/vRGEHoeZ+YaZzFpTixM5X1lW0O8lIIhzqysuFHx/LZ9GIHxA1lhbJgUX8jCbdh4m&#10;mGl75jWdNqEQEcI+QwVlCE0mpc9LMuh7tiGO3t46gyFKV0jt8BzhppZpkgylwYrjQokNLUrKD5uj&#10;UTB/G81/Vy/8+bfebWn7szsMUpco9dht38cgArXhP3xvf2gF6eD5tQ+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i/VCyAAAAN4AAAAPAAAAAAAAAAAAAAAAAJgCAABk&#10;cnMvZG93bnJldi54bWxQSwUGAAAAAAQABAD1AAAAjQMAAAAA&#10;" fillcolor="black" stroked="f"/>
                        <v:rect id="Rectangle 2961" o:spid="_x0000_s2280" style="position:absolute;left:2172;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lrNcgA&#10;AADeAAAADwAAAGRycy9kb3ducmV2LnhtbESPQWsCMRSE7wX/Q3hCbzXrtlq7NUoVCr0I1XrQ23Pz&#10;3F3cvGyTqKu/vhEKHoeZ+YYZT1tTixM5X1lW0O8lIIhzqysuFKx/Pp9GIHxA1lhbJgUX8jCddB7G&#10;mGl75iWdVqEQEcI+QwVlCE0mpc9LMuh7tiGO3t46gyFKV0jt8BzhppZpkgylwYrjQokNzUvKD6uj&#10;UTB7G81+v194cV3utrTd7A6D1CVKPXbbj3cQgdpwD/+3v7SCdPD8msL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WWs1yAAAAN4AAAAPAAAAAAAAAAAAAAAAAJgCAABk&#10;cnMvZG93bnJldi54bWxQSwUGAAAAAAQABAD1AAAAjQMAAAAA&#10;" fillcolor="black" stroked="f"/>
                        <v:rect id="Rectangle 2962" o:spid="_x0000_s2281" style="position:absolute;left:2172;top:20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XOrskA&#10;AADeAAAADwAAAGRycy9kb3ducmV2LnhtbESPT2sCMRTE70K/Q3iF3jTbtf7papRaKPQiqPVQb8/N&#10;c3dx87JNUl399I0g9DjMzG+Y6bw1tTiR85VlBc+9BARxbnXFhYLt10d3DMIHZI21ZVJwIQ/z2UNn&#10;ipm2Z17TaRMKESHsM1RQhtBkUvq8JIO+Zxvi6B2sMxiidIXUDs8RbmqZJslQGqw4LpTY0HtJ+XHz&#10;axQsXseLn9ULL6/r/Y523/vjIHWJUk+P7dsERKA2/Ifv7U+tIB30R3243Y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RXOrskAAADeAAAADwAAAAAAAAAAAAAAAACYAgAA&#10;ZHJzL2Rvd25yZXYueG1sUEsFBgAAAAAEAAQA9QAAAI4DAAAAAA==&#10;" fillcolor="black" stroked="f"/>
                        <v:rect id="Rectangle 2963" o:spid="_x0000_s2282" style="position:absolute;left:2172;top:2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xW2s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Pg8HsD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FbayAAAAN4AAAAPAAAAAAAAAAAAAAAAAJgCAABk&#10;cnMvZG93bnJldi54bWxQSwUGAAAAAAQABAD1AAAAjQMAAAAA&#10;" fillcolor="black" stroked="f"/>
                        <v:rect id="Rectangle 2964" o:spid="_x0000_s2283" style="position:absolute;left:2172;top: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DzQc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MsfnnL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bDzQckAAADeAAAADwAAAAAAAAAAAAAAAACYAgAA&#10;ZHJzL2Rvd25yZXYueG1sUEsFBgAAAAAEAAQA9QAAAI4DAAAAAA==&#10;" fillcolor="black" stroked="f"/>
                        <v:rect id="Rectangle 2965" o:spid="_x0000_s2284" style="position:absolute;left:2172;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JtNskA&#10;AADeAAAADwAAAGRycy9kb3ducmV2LnhtbESPT2sCMRTE70K/Q3iF3jTbtf7papRaKHgR1Hqot+fm&#10;ubu4eVmTVFc/fVMo9DjMzG+Y6bw1tbiQ85VlBc+9BARxbnXFhYLd50d3DMIHZI21ZVJwIw/z2UNn&#10;ipm2V97QZRsKESHsM1RQhtBkUvq8JIO+Zxvi6B2tMxiidIXUDq8RbmqZJslQGqw4LpTY0HtJ+Wn7&#10;bRQsXseL8/qFV/fNYU/7r8NpkLpEqafH9m0CIlAb/sN/7aVWkA76oy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WJtNskAAADeAAAADwAAAAAAAAAAAAAAAACYAgAA&#10;ZHJzL2Rvd25yZXYueG1sUEsFBgAAAAAEAAQA9QAAAI4DAAAAAA==&#10;" fillcolor="black" stroked="f"/>
                        <v:rect id="Rectangle 2966" o:spid="_x0000_s2285" style="position:absolute;left:2172;top:22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7IrcgA&#10;AADeAAAADwAAAGRycy9kb3ducmV2LnhtbESPQWsCMRSE74L/ITyhN812W6vdGqUKQi+C2h7q7bl5&#10;3V3cvGyTqKu/3giFHoeZ+YaZzFpTixM5X1lW8DhIQBDnVldcKPj6XPbHIHxA1lhbJgUX8jCbdjsT&#10;zLQ984ZO21CICGGfoYIyhCaT0uclGfQD2xBH78c6gyFKV0jt8BzhppZpkrxIgxXHhRIbWpSUH7ZH&#10;o2D+Op7/rp95dd3sd7T73h+GqUuUeui1728gArXhP/zX/tAK0uHTaAT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LsityAAAAN4AAAAPAAAAAAAAAAAAAAAAAJgCAABk&#10;cnMvZG93bnJldi54bWxQSwUGAAAAAAQABAD1AAAAjQMAAAAA&#10;" fillcolor="black" stroked="f"/>
                        <v:rect id="Rectangle 2967" o:spid="_x0000_s2286" style="position:absolute;left:2172;top:2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Fc38UA&#10;AADeAAAADwAAAGRycy9kb3ducmV2LnhtbERPPW/CMBDdkfgP1iGxgUMoLU0xqFSqxIIElAG2Iz6S&#10;iPic2i6k/fV4QOr49L5ni9bU4krOV5YVjIYJCOLc6ooLBfuvz8EUhA/IGmvLpOCXPCzm3c4MM21v&#10;vKXrLhQihrDPUEEZQpNJ6fOSDPqhbYgjd7bOYIjQFVI7vMVwU8s0SZ6lwYpjQ4kNfZSUX3Y/RsHy&#10;dbr83jzx+m97OtLxcLpMUpco1e+1728gArXhX/xwr7SCdDJ+iXvjnXg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VzfxQAAAN4AAAAPAAAAAAAAAAAAAAAAAJgCAABkcnMv&#10;ZG93bnJldi54bWxQSwUGAAAAAAQABAD1AAAAigMAAAAA&#10;" fillcolor="black" stroked="f"/>
                        <v:rect id="Rectangle 2968" o:spid="_x0000_s2287" style="position:absolute;left:2172;top:2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35RMgA&#10;AADeAAAADwAAAGRycy9kb3ducmV2LnhtbESPQWsCMRSE74L/ITyhN826ra1ujVIFoZeC2h7q7bl5&#10;7i5uXrZJ1LW/3giFHoeZ+YaZzltTizM5X1lWMBwkIIhzqysuFHx9rvpjED4ga6wtk4IreZjPup0p&#10;ZtpeeEPnbShEhLDPUEEZQpNJ6fOSDPqBbYijd7DOYIjSFVI7vES4qWWaJM/SYMVxocSGliXlx+3J&#10;KFhMxouf9RN//G72O9p974+j1CVKPfTat1cQgdrwH/5rv2sF6ejxZQ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flEyAAAAN4AAAAPAAAAAAAAAAAAAAAAAJgCAABk&#10;cnMvZG93bnJldi54bWxQSwUGAAAAAAQABAD1AAAAjQMAAAAA&#10;" fillcolor="black" stroked="f"/>
                        <v:rect id="Rectangle 2969" o:spid="_x0000_s2288" style="position:absolute;left:2172;top: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Ig/scA&#10;AADeAAAADwAAAGRycy9kb3ducmV2LnhtbESPy2rCQBSG94W+w3AK7urEVCVGR6kFwU2hXha6O2aO&#10;STBzJp0ZNfbpO4tClz//jW+26EwjbuR8bVnBoJ+AIC6srrlUsN+tXjMQPiBrbCyTggd5WMyfn2aY&#10;a3vnDd22oRRxhH2OCqoQ2lxKX1Rk0PdtSxy9s3UGQ5SulNrhPY6bRqZJMpYGa44PFbb0UVFx2V6N&#10;guUkW35/DfnzZ3M60vFwuoxSlyjVe+nepyACdeE//NdeawXp6C2L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SIP7HAAAA3gAAAA8AAAAAAAAAAAAAAAAAmAIAAGRy&#10;cy9kb3ducmV2LnhtbFBLBQYAAAAABAAEAPUAAACMAwAAAAA=&#10;" fillcolor="black" stroked="f"/>
                        <v:rect id="Rectangle 2970" o:spid="_x0000_s2289" style="position:absolute;left:2172;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6FZcgA&#10;AADeAAAADwAAAGRycy9kb3ducmV2LnhtbESPQWvCQBSE74L/YXmF3nRjWkuMrqKFQi9CtR709sy+&#10;JsHs23R3q9Ff7xYKPQ4z8w0zW3SmEWdyvrasYDRMQBAXVtdcKth9vg0yED4ga2wsk4IreVjM+70Z&#10;5tpeeEPnbShFhLDPUUEVQptL6YuKDPqhbYmj92WdwRClK6V2eIlw08g0SV6kwZrjQoUtvVZUnLY/&#10;RsFqkq2+P555fdscD3TYH0/j1CVKPT50yymIQF34D/+137WCdPyU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XoVlyAAAAN4AAAAPAAAAAAAAAAAAAAAAAJgCAABk&#10;cnMvZG93bnJldi54bWxQSwUGAAAAAAQABAD1AAAAjQMAAAAA&#10;" fillcolor="black" stroked="f"/>
                        <v:rect id="Rectangle 2971" o:spid="_x0000_s2290" style="position:absolute;left:2172;top:24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wbEs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fgp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jBsSyAAAAN4AAAAPAAAAAAAAAAAAAAAAAJgCAABk&#10;cnMvZG93bnJldi54bWxQSwUGAAAAAAQABAD1AAAAjQMAAAAA&#10;" fillcolor="black" stroked="f"/>
                        <v:rect id="Rectangle 2972" o:spid="_x0000_s2291" style="position:absolute;left:2172;top:2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C+icgA&#10;AADeAAAADwAAAGRycy9kb3ducmV2LnhtbESPQWvCQBSE7wX/w/KE3uqmsZYYXaUWCr0I1XrQ2zP7&#10;mgSzb9PdrUZ/vSsUPA4z8w0znXemEUdyvras4HmQgCAurK65VLD5/njKQPiArLGxTArO5GE+6z1M&#10;Mdf2xCs6rkMpIoR9jgqqENpcSl9UZNAPbEscvR/rDIYoXSm1w1OEm0amSfIqDdYcFyps6b2i4rD+&#10;MwoW42zx+/XCy8tqv6Pddn8YpS5R6rHfvU1ABOrCPfzf/tQK0tEw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wL6JyAAAAN4AAAAPAAAAAAAAAAAAAAAAAJgCAABk&#10;cnMvZG93bnJldi54bWxQSwUGAAAAAAQABAD1AAAAjQMAAAAA&#10;" fillcolor="black" stroked="f"/>
                        <v:rect id="Rectangle 2973" o:spid="_x0000_s2292" style="position:absolute;left:2172;top:2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m/cgA&#10;AADeAAAADwAAAGRycy9kb3ducmV2LnhtbESPQWvCQBSE7wX/w/KE3uqmUUuaukoVCr0Ianuot2f2&#10;NQlm36a7W43+elcQPA4z8w0zmXWmEQdyvras4HmQgCAurK65VPD99fGUgfABWWNjmRScyMNs2nuY&#10;YK7tkdd02IRSRAj7HBVUIbS5lL6oyKAf2JY4er/WGQxRulJqh8cIN41Mk+RFGqw5LlTY0qKiYr/5&#10;Nwrmr9n8bzXi5Xm929L2Z7cfpy5R6rHfvb+BCNSFe/jW/tQK0vEwG8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Sb9yAAAAN4AAAAPAAAAAAAAAAAAAAAAAJgCAABk&#10;cnMvZG93bnJldi54bWxQSwUGAAAAAAQABAD1AAAAjQMAAAAA&#10;" fillcolor="black" stroked="f"/>
                        <v:rect id="Rectangle 2974" o:spid="_x0000_s2293" style="position:absolute;left:2172;top: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WDZskA&#10;AADeAAAADwAAAGRycy9kb3ducmV2LnhtbESPT2vCQBTE74V+h+UVvNVNY1NidJVaEHop1D8HvT2z&#10;zySYfZvurpr203eFQo/DzPyGmc5704oLOd9YVvA0TEAQl1Y3XCnYbpaPOQgfkDW2lknBN3mYz+7v&#10;plhoe+UVXdahEhHCvkAFdQhdIaUvazLoh7Yjjt7ROoMhSldJ7fAa4aaVaZK8SIMNx4UaO3qrqTyt&#10;z0bBYpwvvj6f+eNnddjTfnc4ZalLlBo89K8TEIH68B/+a79rBWk2yj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GWDZskAAADeAAAADwAAAAAAAAAAAAAAAACYAgAA&#10;ZHJzL2Rvd25yZXYueG1sUEsFBgAAAAAEAAQA9QAAAI4DAAAAAA==&#10;" fillcolor="black" stroked="f"/>
                        <v:rect id="Rectangle 2975" o:spid="_x0000_s2294" style="position:absolute;left:2172;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cdEckA&#10;AADeAAAADwAAAGRycy9kb3ducmV2LnhtbESPT2vCQBTE7wW/w/KE3uqm8Q9p6ipVKPQiqO2h3p7Z&#10;1ySYfZvubjX66V1B6HGYmd8w03lnGnEk52vLCp4HCQjiwuqaSwVfn+9PGQgfkDU2lknBmTzMZ72H&#10;KebannhDx20oRYSwz1FBFUKbS+mLigz6gW2Jo/djncEQpSuldniKcNPINEkm0mDNcaHClpYVFYft&#10;n1GweMkWv+sRry6b/Y523/vDOHWJUo/97u0VRKAu/Ifv7Q+tIB0Ps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LcdEckAAADeAAAADwAAAAAAAAAAAAAAAACYAgAA&#10;ZHJzL2Rvd25yZXYueG1sUEsFBgAAAAAEAAQA9QAAAI4DAAAAAA==&#10;" fillcolor="black" stroked="f"/>
                        <v:rect id="Rectangle 2976" o:spid="_x0000_s2295" style="position:absolute;left:2172;top:26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4iskA&#10;AADeAAAADwAAAGRycy9kb3ducmV2LnhtbESPQWvCQBSE7wX/w/KE3urGtNoYXUULhV6Eanuot2f2&#10;mQSzb+PuVlN/fbdQ8DjMzDfMbNGZRpzJ+dqyguEgAUFcWF1zqeDz4/UhA+EDssbGMin4IQ+Lee9u&#10;hrm2F97QeRtKESHsc1RQhdDmUvqiIoN+YFvi6B2sMxiidKXUDi8RbhqZJslYGqw5LlTY0ktFxXH7&#10;bRSsJtnq9P7E6+tmv6Pd1/44Sl2i1H2/W05BBOrCLfzfftMK0tFj9g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u4iskAAADeAAAADwAAAAAAAAAAAAAAAACYAgAA&#10;ZHJzL2Rvd25yZXYueG1sUEsFBgAAAAAEAAQA9QAAAI4DAAAAAA==&#10;" fillcolor="black" stroked="f"/>
                        <v:rect id="Rectangle 2977" o:spid="_x0000_s2296" style="position:absolute;left:2172;top:2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Qs+MUA&#10;AADeAAAADwAAAGRycy9kb3ducmV2LnhtbERPu27CMBTdK/UfrFuJrTikgELAoFIJiaVSeQywXeJL&#10;EhFfp7aB0K+vh0odj857tuhMI27kfG1ZwaCfgCAurK65VLDfrV4zED4ga2wsk4IHeVjMn59mmGt7&#10;5w3dtqEUMYR9jgqqENpcSl9UZND3bUscubN1BkOErpTa4T2Gm0amSTKWBmuODRW29FFRcdlejYLl&#10;JFt+fw3582dzOtLxcLqMUpco1Xvp3qcgAnXhX/znXmsF6egti3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z4xQAAAN4AAAAPAAAAAAAAAAAAAAAAAJgCAABkcnMv&#10;ZG93bnJldi54bWxQSwUGAAAAAAQABAD1AAAAigMAAAAA&#10;" fillcolor="black" stroked="f"/>
                        <v:rect id="Rectangle 2978" o:spid="_x0000_s2297" style="position:absolute;left:2172;top:2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iJY8gA&#10;AADeAAAADwAAAGRycy9kb3ducmV2LnhtbESPQWvCQBSE70L/w/KE3nRjWkuMrlILhV6Eaj3o7Zl9&#10;JsHs23R3q9Ff7xYKPQ4z8w0zW3SmEWdyvrasYDRMQBAXVtdcKth+vQ8yED4ga2wsk4IreVjMH3oz&#10;zLW98JrOm1CKCGGfo4IqhDaX0hcVGfRD2xJH72idwRClK6V2eIlw08g0SV6kwZrjQoUtvVVUnDY/&#10;RsFyki2/P595dVsf9rTfHU7j1CVKPfa71ymIQF34D/+1P7SCdPyU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KIljyAAAAN4AAAAPAAAAAAAAAAAAAAAAAJgCAABk&#10;cnMvZG93bnJldi54bWxQSwUGAAAAAAQABAD1AAAAjQMAAAAA&#10;" fillcolor="black" stroked="f"/>
                        <v:rect id="Rectangle 2979" o:spid="_x0000_s2298" style="position:absolute;left:2172;top:2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u2I8cA&#10;AADeAAAADwAAAGRycy9kb3ducmV2LnhtbESPy2rCQBSG94W+w3AK7urEtIpGR9FCoRuhXha6O2aO&#10;STBzJs6Mmvr0nYXg8ue/8U1mranFlZyvLCvodRMQxLnVFRcKtpvv9yEIH5A11pZJwR95mE1fXyaY&#10;aXvjFV3XoRBxhH2GCsoQmkxKn5dk0HdtQxy9o3UGQ5SukNrhLY6bWqZJMpAGK44PJTb0VVJ+Wl+M&#10;gsVouDj/fvLyvjrsab87nPqpS5TqvLXzMYhAbXiGH+0frSDtf4wiQMSJKCC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LtiPHAAAA3gAAAA8AAAAAAAAAAAAAAAAAmAIAAGRy&#10;cy9kb3ducmV2LnhtbFBLBQYAAAAABAAEAPUAAACMAwAAAAA=&#10;" fillcolor="black" stroked="f"/>
                        <v:rect id="Rectangle 2980" o:spid="_x0000_s2299" style="position:absolute;left:2172;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cTuM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ngb9+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hxO4yAAAAN4AAAAPAAAAAAAAAAAAAAAAAJgCAABk&#10;cnMvZG93bnJldi54bWxQSwUGAAAAAAQABAD1AAAAjQMAAAAA&#10;" fillcolor="black" stroked="f"/>
                        <v:rect id="Rectangle 2981" o:spid="_x0000_s2300" style="position:absolute;left:2172;top:2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WNz8gA&#10;AADeAAAADwAAAGRycy9kb3ducmV2LnhtbESPT2sCMRTE7wW/Q3iCt5p1raKrUbRQ6KVQ/xz09tw8&#10;dxc3L9sk1a2f3hQKPQ4z8xtmvmxNLa7kfGVZwaCfgCDOra64ULDfvT1PQPiArLG2TAp+yMNy0Xma&#10;Y6btjTd03YZCRAj7DBWUITSZlD4vyaDv24Y4emfrDIYoXSG1w1uEm1qmSTKWBiuOCyU29FpSftl+&#10;GwXr6WT99fnCH/fN6UjHw+kySl2iVK/brmYgArXhP/zXftcK0tFwms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VY3PyAAAAN4AAAAPAAAAAAAAAAAAAAAAAJgCAABk&#10;cnMvZG93bnJldi54bWxQSwUGAAAAAAQABAD1AAAAjQMAAAAA&#10;" fillcolor="black" stroked="f"/>
                        <v:rect id="Rectangle 2982" o:spid="_x0000_s2301" style="position:absolute;left:2172;top:2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koVM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dNAf9e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GShUyAAAAN4AAAAPAAAAAAAAAAAAAAAAAJgCAABk&#10;cnMvZG93bnJldi54bWxQSwUGAAAAAAQABAD1AAAAjQMAAAAA&#10;" fillcolor="black" stroked="f"/>
                        <v:rect id="Rectangle 2983" o:spid="_x0000_s2302" style="position:absolute;left:2172;top:3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CwIMgA&#10;AADeAAAADwAAAGRycy9kb3ducmV2LnhtbESPT2sCMRTE7wW/Q3hCbzXbVYuuRlGh0Euh/jno7bl5&#10;3V3cvKxJqls/vREKPQ4z8xtmOm9NLS7kfGVZwWsvAUGcW11xoWC3fX8ZgfABWWNtmRT8kof5rPM0&#10;xUzbK6/psgmFiBD2GSooQ2gyKX1ekkHfsw1x9L6tMxiidIXUDq8RbmqZJsmbNFhxXCixoVVJ+Wnz&#10;YxQsx6Pl+WvAn7f18UCH/fE0TF2i1HO3XUxABGrDf/iv/aEVpMP+e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8LAgyAAAAN4AAAAPAAAAAAAAAAAAAAAAAJgCAABk&#10;cnMvZG93bnJldi54bWxQSwUGAAAAAAQABAD1AAAAjQMAAAAA&#10;" fillcolor="black" stroked="f"/>
                        <v:rect id="Rectangle 2984" o:spid="_x0000_s2303" style="position:absolute;left:2172;top:3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wVu8gA&#10;AADeAAAADwAAAGRycy9kb3ducmV2LnhtbESPQWvCQBSE70L/w/KE3nRj2hSNrlILhV6Eaj3o7Zl9&#10;JsHs23R3q9Ff7xYKPQ4z8w0zW3SmEWdyvrasYDRMQBAXVtdcKth+vQ/GIHxA1thYJgVX8rCYP/Rm&#10;mGt74TWdN6EUEcI+RwVVCG0upS8qMuiHtiWO3tE6gyFKV0rt8BLhppFpkrxIgzXHhQpbequoOG1+&#10;jILlZLz8/nzm1W192NN+dzhlqUuUeux3r1MQgbrwH/5rf2gFafY0y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vBW7yAAAAN4AAAAPAAAAAAAAAAAAAAAAAJgCAABk&#10;cnMvZG93bnJldi54bWxQSwUGAAAAAAQABAD1AAAAjQMAAAAA&#10;" fillcolor="black" stroked="f"/>
                        <v:rect id="Rectangle 2985" o:spid="_x0000_s2304" style="position:absolute;left:2172;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6LzMgA&#10;AADeAAAADwAAAGRycy9kb3ducmV2LnhtbESPT2sCMRTE7wW/Q3hCbzXbtYquRlGh0ItQ/xz09ty8&#10;7i5uXtYk1a2fvhEKPQ4z8xtmOm9NLa7kfGVZwWsvAUGcW11xoWC/e38ZgfABWWNtmRT8kIf5rPM0&#10;xUzbG2/oug2FiBD2GSooQ2gyKX1ekkHfsw1x9L6sMxiidIXUDm8RbmqZJslQGqw4LpTY0Kqk/Lz9&#10;NgqW49Hy8vnG6/vmdKTj4XQepC5R6rnbLiYgArXhP/zX/tAK0kF/PIT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bovMyAAAAN4AAAAPAAAAAAAAAAAAAAAAAJgCAABk&#10;cnMvZG93bnJldi54bWxQSwUGAAAAAAQABAD1AAAAjQMAAAAA&#10;" fillcolor="black" stroked="f"/>
                        <v:rect id="Rectangle 2986" o:spid="_x0000_s2305" style="position:absolute;left:2172;top:31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IuV8gA&#10;AADeAAAADwAAAGRycy9kb3ducmV2LnhtbESPQWsCMRSE74L/ITyhN826ra1ujVIFoZeC2h7q7bl5&#10;7i5uXrZJ1LW/3giFHoeZ+YaZzltTizM5X1lWMBwkIIhzqysuFHx9rvpjED4ga6wtk4IreZjPup0p&#10;ZtpeeEPnbShEhLDPUEEZQpNJ6fOSDPqBbYijd7DOYIjSFVI7vES4qWWaJM/SYMVxocSGliXlx+3J&#10;KFhMxouf9RN//G72O9p974+j1CVKPfTat1cQgdrwH/5rv2sF6ehx8g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Ii5XyAAAAN4AAAAPAAAAAAAAAAAAAAAAAJgCAABk&#10;cnMvZG93bnJldi54bWxQSwUGAAAAAAQABAD1AAAAjQMAAAAA&#10;" fillcolor="black" stroked="f"/>
                        <v:rect id="Rectangle 2987" o:spid="_x0000_s2306" style="position:absolute;left:2172;top:3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6JcUA&#10;AADeAAAADwAAAGRycy9kb3ducmV2LnhtbERPu27CMBTdK/UfrFuJrTikBUHAIKhUqQtSeQywXeJL&#10;EhFfB9tAytfXAxLj0XlPZq2pxZWcrywr6HUTEMS51RUXCrab7/chCB+QNdaWScEfeZhNX18mmGl7&#10;4xVd16EQMYR9hgrKEJpMSp+XZNB3bUMcuaN1BkOErpDa4S2Gm1qmSTKQBiuODSU29FVSflpfjILF&#10;aLg4/37y8r467Gm/O5z6qUuU6ry18zGIQG14ih/uH60g7X+M4t54J14B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vbolxQAAAN4AAAAPAAAAAAAAAAAAAAAAAJgCAABkcnMv&#10;ZG93bnJldi54bWxQSwUGAAAAAAQABAD1AAAAigMAAAAA&#10;" fillcolor="black" stroked="f"/>
                        <v:rect id="Rectangle 2988" o:spid="_x0000_s2307" style="position:absolute;left:2172;top:3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EfvsgA&#10;AADeAAAADwAAAGRycy9kb3ducmV2LnhtbESPQWvCQBSE70L/w/KE3nRjWouJrlILhV6Eaj3o7Zl9&#10;JsHs23R3q9Ff7xYKPQ4z8w0zW3SmEWdyvrasYDRMQBAXVtdcKth+vQ8mIHxA1thYJgVX8rCYP/Rm&#10;mGt74TWdN6EUEcI+RwVVCG0upS8qMuiHtiWO3tE6gyFKV0rt8BLhppFpkrxIgzXHhQpbequoOG1+&#10;jIJlNll+fz7z6rY+7Gm/O5zGqUuUeux3r1MQgbrwH/5rf2gF6fgp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8R++yAAAAN4AAAAPAAAAAAAAAAAAAAAAAJgCAABk&#10;cnMvZG93bnJldi54bWxQSwUGAAAAAAQABAD1AAAAjQMAAAAA&#10;" fillcolor="black" stroked="f"/>
                        <v:rect id="Rectangle 2989" o:spid="_x0000_s2308" style="position:absolute;left:2172;top:3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vuwcYA&#10;AADeAAAADwAAAGRycy9kb3ducmV2LnhtbESPzWoCMRSF9wXfIVyhu5p00KKjUVQQ3Ahqu6i76+R2&#10;ZnByMyapTvv0ZlHo8nD++GaLzjbiRj7UjjW8DhQI4sKZmksNH++blzGIEJENNo5Jww8FWMx7TzPM&#10;jbvzgW7HWIo0wiFHDVWMbS5lKCqyGAauJU7el/MWY5K+lMbjPY3bRmZKvUmLNaeHCltaV1Rcjt9W&#10;w2oyXl33Q979Hs4nOn2eL6PMK62f+91yCiJSF//Df+2t0ZCNhioBJJyE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vuwcYAAADeAAAADwAAAAAAAAAAAAAAAACYAgAAZHJz&#10;L2Rvd25yZXYueG1sUEsFBgAAAAAEAAQA9QAAAIsDAAAAAA==&#10;" fillcolor="black" stroked="f"/>
                        <v:rect id="Rectangle 2990" o:spid="_x0000_s2309" style="position:absolute;left:2172;top: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dLWsgA&#10;AADeAAAADwAAAGRycy9kb3ducmV2LnhtbESPQWsCMRSE70L/Q3iF3jRx0aKrUWqh4EVQ24Penpvn&#10;7uLmZZukuu2vb4RCj8PMfMPMl51txJV8qB1rGA4UCOLCmZpLDR/vb/0JiBCRDTaOScM3BVguHnpz&#10;zI278Y6u+1iKBOGQo4YqxjaXMhQVWQwD1xIn7+y8xZikL6XxeEtw28hMqWdpsea0UGFLrxUVl/2X&#10;1bCaTlaf2xFvfnanIx0Pp8s480rrp8fuZQYiUhf/w3/ttdGQjUdq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J0tayAAAAN4AAAAPAAAAAAAAAAAAAAAAAJgCAABk&#10;cnMvZG93bnJldi54bWxQSwUGAAAAAAQABAD1AAAAjQMAAAAA&#10;" fillcolor="black" stroked="f"/>
                        <v:rect id="Rectangle 2991" o:spid="_x0000_s2310" style="position:absolute;left:2172;top:34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XVLccA&#10;AADeAAAADwAAAGRycy9kb3ducmV2LnhtbESPQWsCMRSE74L/ITyhN01ctOhqlFoo9FJQ20O9PTfP&#10;3cXNyzZJddtf3whCj8PMfMMs151txIV8qB1rGI8UCOLCmZpLDR/vL8MZiBCRDTaOScMPBViv+r0l&#10;5sZdeUeXfSxFgnDIUUMVY5tLGYqKLIaRa4mTd3LeYkzSl9J4vCa4bWSm1KO0WHNaqLCl54qK8/7b&#10;atjMZ5uv7YTffnfHAx0+j+dp5pXWD4PuaQEiUhf/w/f2q9GQTScq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11S3HAAAA3gAAAA8AAAAAAAAAAAAAAAAAmAIAAGRy&#10;cy9kb3ducmV2LnhtbFBLBQYAAAAABAAEAPUAAACMAwAAAAA=&#10;" fillcolor="black" stroked="f"/>
                        <v:rect id="Rectangle 2992" o:spid="_x0000_s2311" style="position:absolute;left:2172;top:3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lwtskA&#10;AADeAAAADwAAAGRycy9kb3ducmV2LnhtbESPQWsCMRSE74X+h/AKvXWTbrXoapRaKPRSUNtDvT03&#10;r7uLm5dtkurWX28EweMwM98w03lvW7EnHxrHGh4zBYK4dKbhSsPX59vDCESIyAZbx6ThnwLMZ7c3&#10;UyyMO/CK9utYiQThUKCGOsaukDKUNVkMmeuIk/fjvMWYpK+k8XhIcNvKXKlnabHhtFBjR681lbv1&#10;n9WwGI8Wv8sBfxxX2w1tvre7Ye6V1vd3/csERKQ+XsOX9rvRkA8H6g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blwtskAAADeAAAADwAAAAAAAAAAAAAAAACYAgAA&#10;ZHJzL2Rvd25yZXYueG1sUEsFBgAAAAAEAAQA9QAAAI4DAAAAAA==&#10;" fillcolor="black" stroked="f"/>
                        <v:rect id="Rectangle 2993" o:spid="_x0000_s2312" style="position:absolute;left:2172;top:3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DowsgA&#10;AADeAAAADwAAAGRycy9kb3ducmV2LnhtbESPQWsCMRSE74L/ITyhN026rMVujaKC0Euh2h7q7bl5&#10;3V3cvKxJqtv++qYg9DjMzDfMfNnbVlzIh8axhvuJAkFcOtNwpeH9bTuegQgR2WDrmDR8U4DlYjiY&#10;Y2HclXd02cdKJAiHAjXUMXaFlKGsyWKYuI44eZ/OW4xJ+koaj9cEt63MlHqQFhtOCzV2tKmpPO2/&#10;rIb142x9fs355Wd3PNDh43iaZl5pfTfqV08gIvXxP3xrPxsN2TRX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UOjCyAAAAN4AAAAPAAAAAAAAAAAAAAAAAJgCAABk&#10;cnMvZG93bnJldi54bWxQSwUGAAAAAAQABAD1AAAAjQMAAAAA&#10;" fillcolor="black" stroked="f"/>
                        <v:rect id="Rectangle 2994" o:spid="_x0000_s2313" style="position:absolute;left:2172;top:3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xNWcgA&#10;AADeAAAADwAAAGRycy9kb3ducmV2LnhtbESPQUvDQBSE74L/YXlCb3bX0EiN2RQrCL0UbPVgb6/Z&#10;ZxKafRt3t23017tCweMwM98w5WK0vTiRD51jDXdTBYK4dqbjRsP728vtHESIyAZ7x6ThmwIsquur&#10;Egvjzryh0zY2IkE4FKihjXEopAx1SxbD1A3Eyft03mJM0jfSeDwnuO1lptS9tNhxWmhxoOeW6sP2&#10;aDUsH+bLr9cZr382+x3tPvaHPPNK68nN+PQIItIY/8OX9spoyPKZyuHvTroCsv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HE1ZyAAAAN4AAAAPAAAAAAAAAAAAAAAAAJgCAABk&#10;cnMvZG93bnJldi54bWxQSwUGAAAAAAQABAD1AAAAjQMAAAAA&#10;" fillcolor="black" stroked="f"/>
                        <v:rect id="Rectangle 2995" o:spid="_x0000_s2314" style="position:absolute;left:2172;top: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7TLs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YZqD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ztMuyAAAAN4AAAAPAAAAAAAAAAAAAAAAAJgCAABk&#10;cnMvZG93bnJldi54bWxQSwUGAAAAAAQABAD1AAAAjQMAAAAA&#10;" fillcolor="black" stroked="f"/>
                        <v:rect id="Rectangle 2996" o:spid="_x0000_s2315" style="position:absolute;left:2172;top:36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J2tckA&#10;AADeAAAADwAAAGRycy9kb3ducmV2LnhtbESPT2sCMRTE74V+h/AKvdWki1ZdjVILhV6E+uegt+fm&#10;dXdx87JNUt366Ruh4HGYmd8w03lnG3EiH2rHGp57CgRx4UzNpYbt5v1pBCJEZIONY9LwSwHms/u7&#10;KebGnXlFp3UsRYJwyFFDFWObSxmKiiyGnmuJk/flvMWYpC+l8XhOcNvITKkXabHmtFBhS28VFcf1&#10;j9WwGI8W3599Xl5Whz3td4fjIPNK68eH7nUCIlIXb+H/9ofRkA36agj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oJ2tckAAADeAAAADwAAAAAAAAAAAAAAAACYAgAA&#10;ZHJzL2Rvd25yZXYueG1sUEsFBgAAAAAEAAQA9QAAAI4DAAAAAA==&#10;" fillcolor="black" stroked="f"/>
                        <v:rect id="Rectangle 2997" o:spid="_x0000_s2316" style="position:absolute;left:2172;top:3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3ix8UA&#10;AADeAAAADwAAAGRycy9kb3ducmV2LnhtbERPTWsCMRC9F/wPYYTeatJFi65GUUHwIqjtod7GzXR3&#10;cTNZk1S3/fXmUOjx8b5ni8424kY+1I41vA4UCOLCmZpLDR/vm5cxiBCRDTaOScMPBVjMe08zzI27&#10;84Fux1iKFMIhRw1VjG0uZSgqshgGriVO3JfzFmOCvpTG4z2F20ZmSr1JizWnhgpbWldUXI7fVsNq&#10;Ml5d90Pe/R7OJzp9ni+jzCutn/vdcgoiUhf/xX/urdGQjYYq7U130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eLHxQAAAN4AAAAPAAAAAAAAAAAAAAAAAJgCAABkcnMv&#10;ZG93bnJldi54bWxQSwUGAAAAAAQABAD1AAAAigMAAAAA&#10;" fillcolor="black" stroked="f"/>
                        <v:rect id="Rectangle 2998" o:spid="_x0000_s2317" style="position:absolute;left:2172;top:3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HXMgA&#10;AADeAAAADwAAAGRycy9kb3ducmV2LnhtbESPQWsCMRSE70L/Q3iF3jRx0aKrUWqh4EVQ24Penpvn&#10;7uLmZZukuu2vb4RCj8PMfMPMl51txJV8qB1rGA4UCOLCmZpLDR/vb/0JiBCRDTaOScM3BVguHnpz&#10;zI278Y6u+1iKBOGQo4YqxjaXMhQVWQwD1xIn7+y8xZikL6XxeEtw28hMqWdpsea0UGFLrxUVl/2X&#10;1bCaTlaf2xFvfnanIx0Pp8s480rrp8fuZQYiUhf/w3/ttdGQjUdq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UUdcyAAAAN4AAAAPAAAAAAAAAAAAAAAAAJgCAABk&#10;cnMvZG93bnJldi54bWxQSwUGAAAAAAQABAD1AAAAjQMAAAAA&#10;" fillcolor="black" stroked="f"/>
                        <v:rect id="Rectangle 2999" o:spid="_x0000_s2318" style="position:absolute;left:2172;top:3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J4HMYA&#10;AADeAAAADwAAAGRycy9kb3ducmV2LnhtbESPy2rCQBSG90LfYTiF7nRiUNHoKFoouBHqZaG7Y+aY&#10;BDNn4sxU0z59ZyG4/PlvfLNFa2pxJ+crywr6vQQEcW51xYWCw/6rOwbhA7LG2jIp+CUPi/lbZ4aZ&#10;tg/e0n0XChFH2GeooAyhyaT0eUkGfc82xNG7WGcwROkKqR0+4ripZZokI2mw4vhQYkOfJeXX3Y9R&#10;sJqMV7fvAW/+tucTnY7n6zB1iVIf7+1yCiJQG17hZ3utFaTDQT8CRJyI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J4HMYAAADeAAAADwAAAAAAAAAAAAAAAACYAgAAZHJz&#10;L2Rvd25yZXYueG1sUEsFBgAAAAAEAAQA9QAAAIsDAAAAAA==&#10;" fillcolor="black" stroked="f"/>
                        <v:rect id="Rectangle 3000" o:spid="_x0000_s2319" style="position:absolute;left:2172;top:3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dh8kA&#10;AADeAAAADwAAAGRycy9kb3ducmV2LnhtbESPT2vCQBTE74V+h+UVems2CSo2dRUVhF4K9c+h3p7Z&#10;1ySYfRt3t5r207sFweMwM79hJrPetOJMzjeWFWRJCoK4tLrhSsFuu3oZg/ABWWNrmRT8kofZ9PFh&#10;goW2F17TeRMqESHsC1RQh9AVUvqyJoM+sR1x9L6tMxiidJXUDi8RblqZp+lIGmw4LtTY0bKm8rj5&#10;MQoWr+PF6XPAH3/rw572X4fjMHepUs9P/fwNRKA+3MO39rtWkA8HWQb/d+IV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7dh8kAAADeAAAADwAAAAAAAAAAAAAAAACYAgAA&#10;ZHJzL2Rvd25yZXYueG1sUEsFBgAAAAAEAAQA9QAAAI4DAAAAAA==&#10;" fillcolor="black" stroked="f"/>
                        <v:rect id="Rectangle 3001" o:spid="_x0000_s2320" style="position:absolute;left:2172;top:38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D8McA&#10;AADeAAAADwAAAGRycy9kb3ducmV2LnhtbESPQWsCMRSE74X+h/AK3mrWRYuuRlFB6KWgtge9PTfP&#10;3cXNy5pEXf31jVDocZiZb5jJrDW1uJLzlWUFvW4Cgji3uuJCwc/36n0IwgdkjbVlUnAnD7Pp68sE&#10;M21vvKHrNhQiQthnqKAMocmk9HlJBn3XNsTRO1pnMETpCqkd3iLc1DJNkg9psOK4UGJDy5Ly0/Zi&#10;FCxGw8V53eevx+awp/3ucBqkLlGq89bOxyACteE//Nf+1ArSQb+X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sQ/DHAAAA3gAAAA8AAAAAAAAAAAAAAAAAmAIAAGRy&#10;cy9kb3ducmV2LnhtbFBLBQYAAAAABAAEAPUAAACMAwAAAAA=&#10;" fillcolor="black" stroked="f"/>
                        <v:rect id="Rectangle 3002" o:spid="_x0000_s2321" style="position:absolute;left:2172;top:3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ma8gA&#10;AADeAAAADwAAAGRycy9kb3ducmV2LnhtbESPT2sCMRTE7wW/Q3hCbzXrqkW3RqlCoReh/jno7bl5&#10;3V3cvGyTVFc/vREKPQ4z8xtmOm9NLc7kfGVZQb+XgCDOra64ULDbfryMQfiArLG2TAqu5GE+6zxN&#10;MdP2wms6b0IhIoR9hgrKEJpMSp+XZND3bEMcvW/rDIYoXSG1w0uEm1qmSfIqDVYcF0psaFlSftr8&#10;GgWLyXjx8zXk1W19PNBhfzyNUpco9dxt399ABGrDf/iv/akVpKNhfw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YOZryAAAAN4AAAAPAAAAAAAAAAAAAAAAAJgCAABk&#10;cnMvZG93bnJldi54bWxQSwUGAAAAAAQABAD1AAAAjQMAAAAA&#10;" fillcolor="black" stroked="f"/>
                        <v:rect id="Rectangle 3003" o:spid="_x0000_s2322" style="position:absolute;left:2172;top:3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H8gA&#10;AADeAAAADwAAAGRycy9kb3ducmV2LnhtbESPT2vCQBTE74V+h+UVems2hlhsdBUtFHop+O9Qb8/s&#10;Mwlm38bdrab99F1B8DjMzG+Yyaw3rTiT841lBYMkBUFcWt1wpWC7+XgZgfABWWNrmRT8kofZ9PFh&#10;goW2F17ReR0qESHsC1RQh9AVUvqyJoM+sR1x9A7WGQxRukpqh5cIN63M0vRVGmw4LtTY0XtN5XH9&#10;YxQs3kaL0zLnr7/Vfke77/1xmLlUqeenfj4GEagP9/Ct/akVZMN8kMP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iX4fyAAAAN4AAAAPAAAAAAAAAAAAAAAAAJgCAABk&#10;cnMvZG93bnJldi54bWxQSwUGAAAAAAQABAD1AAAAjQMAAAAA&#10;" fillcolor="black" stroked="f"/>
                        <v:rect id="Rectangle 3004" o:spid="_x0000_s2323" style="position:absolute;left:2172;top:4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bhMgA&#10;AADeAAAADwAAAGRycy9kb3ducmV2LnhtbESPQWvCQBSE70L/w/IK3nRjMMVGV6mC4EVQ20O9PbPP&#10;JJh9m+6umvbXd4VCj8PMfMPMFp1pxI2cry0rGA0TEMSF1TWXCj7e14MJCB+QNTaWScE3eVjMn3oz&#10;zLW9855uh1CKCGGfo4IqhDaX0hcVGfRD2xJH72ydwRClK6V2eI9w08g0SV6kwZrjQoUtrSoqLoer&#10;UbB8nSy/dmPe/uxPRzp+ni5Z6hKl+s/d2xREoC78h//aG60gzcaj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xduEyAAAAN4AAAAPAAAAAAAAAAAAAAAAAJgCAABk&#10;cnMvZG93bnJldi54bWxQSwUGAAAAAAQABAD1AAAAjQMAAAAA&#10;" fillcolor="black" stroked="f"/>
                        <v:rect id="Rectangle 3005" o:spid="_x0000_s2324" style="position:absolute;left:2172;top:4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F88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8Wg4gb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XRfPHAAAA3gAAAA8AAAAAAAAAAAAAAAAAmAIAAGRy&#10;cy9kb3ducmV2LnhtbFBLBQYAAAAABAAEAPUAAACMAwAAAAA=&#10;" fillcolor="black" stroked="f"/>
                        <v:rect id="Rectangle 3006" o:spid="_x0000_s2325" style="position:absolute;left:2172;top:41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gaMgA&#10;AADeAAAADwAAAGRycy9kb3ducmV2LnhtbESPT2sCMRTE7wW/Q3hCbzXrolW3RqkFoReh/jno7bl5&#10;3V3cvGyTqFs/fSMUPA4z8xtmOm9NLS7kfGVZQb+XgCDOra64ULDbLl/GIHxA1lhbJgW/5GE+6zxN&#10;MdP2ymu6bEIhIoR9hgrKEJpMSp+XZND3bEMcvW/rDIYoXSG1w2uEm1qmSfIqDVYcF0ps6KOk/LQ5&#10;GwWLyXjx8zXg1W19PNBhfzwNU5co9dxt399ABGrDI/zf/tQK0uGgP4L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W+BoyAAAAN4AAAAPAAAAAAAAAAAAAAAAAJgCAABk&#10;cnMvZG93bnJldi54bWxQSwUGAAAAAAQABAD1AAAAjQMAAAAA&#10;" fillcolor="black" stroked="f"/>
                        <v:rect id="Rectangle 3007" o:spid="_x0000_s2326" style="position:absolute;left:2172;top:4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R0GsUA&#10;AADeAAAADwAAAGRycy9kb3ducmV2LnhtbERPy4rCMBTdC/MP4Q7MTlOLilaj6MCAG2F8LHR3ba5t&#10;sbmpSUY78/WTheDycN6zRWtqcSfnK8sK+r0EBHFudcWFgsP+qzsG4QOyxtoyKfglD4v5W2eGmbYP&#10;3tJ9FwoRQ9hnqKAMocmk9HlJBn3PNsSRu1hnMEToCqkdPmK4qWWaJCNpsOLYUGJDnyXl192PUbCa&#10;jFe37wFv/rbnE52O5+swdYlSH+/tcgoiUBte4qd7rRWkw0E/7o134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HQaxQAAAN4AAAAPAAAAAAAAAAAAAAAAAJgCAABkcnMv&#10;ZG93bnJldi54bWxQSwUGAAAAAAQABAD1AAAAigMAAAAA&#10;" fillcolor="black" stroked="f"/>
                        <v:rect id="Rectangle 3008" o:spid="_x0000_s2327" style="position:absolute;left:2172;top:4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jRg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53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I0YHHAAAA3gAAAA8AAAAAAAAAAAAAAAAAmAIAAGRy&#10;cy9kb3ducmV2LnhtbFBLBQYAAAAABAAEAPUAAACMAwAAAAA=&#10;" fillcolor="black" stroked="f"/>
                        <v:rect id="Rectangle 3009" o:spid="_x0000_s2328" style="position:absolute;left:2172;top:4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6yocYA&#10;AADeAAAADwAAAGRycy9kb3ducmV2LnhtbESPy2rCQBSG90LfYTgFdzppUNHoKFUQ3Aheuqi7Y+Y0&#10;CWbOpDOjpn16ZyG4/PlvfLNFa2pxI+crywo++gkI4tzqigsFX8d1bwzCB2SNtWVS8EceFvO3zgwz&#10;be+8p9shFCKOsM9QQRlCk0np85IM+r5tiKP3Y53BEKUrpHZ4j+OmlmmSjKTBiuNDiQ2tSsovh6tR&#10;sJyMl7+7AW//9+cTnb7Pl2HqEqW67+3nFESgNrzCz/ZGK0iHgzQ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6yocYAAADeAAAADwAAAAAAAAAAAAAAAACYAgAAZHJz&#10;L2Rvd25yZXYueG1sUEsFBgAAAAAEAAQA9QAAAIsDAAAAAA==&#10;" fillcolor="black" stroked="f"/>
                        <v:rect id="Rectangle 3010" o:spid="_x0000_s2329" style="position:absolute;left:2172;top:4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IXOscA&#10;AADeAAAADwAAAGRycy9kb3ducmV2LnhtbESPQWsCMRSE74X+h/AK3mrWRYuuRlFB6KWgtge9PTfP&#10;3cXNy5pEXf31jVDocZiZb5jJrDW1uJLzlWUFvW4Cgji3uuJCwc/36n0IwgdkjbVlUnAnD7Pp68sE&#10;M21vvKHrNhQiQthnqKAMocmk9HlJBn3XNsTRO1pnMETpCqkd3iLc1DJNkg9psOK4UGJDy5Ly0/Zi&#10;FCxGw8V53eevx+awp/3ucBqkLlGq89bOxyACteE//Nf+1ArSQT/t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SFzrHAAAA3gAAAA8AAAAAAAAAAAAAAAAAmAIAAGRy&#10;cy9kb3ducmV2LnhtbFBLBQYAAAAABAAEAPUAAACMAwAAAAA=&#10;" fillcolor="black" stroked="f"/>
                        <v:rect id="Rectangle 3011" o:spid="_x0000_s2330" style="position:absolute;left:2172;top:4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JTccA&#10;AADeAAAADwAAAGRycy9kb3ducmV2LnhtbESPQWsCMRSE74L/ITyhN80atOhqlFoo9FJQ20O9PTfP&#10;3cXNyzZJddtf3whCj8PMfMMs151txIV8qB1rGI8yEMSFMzWXGj7eX4YzECEiG2wck4YfCrBe9XtL&#10;zI278o4u+1iKBOGQo4YqxjaXMhQVWQwj1xIn7+S8xZikL6XxeE1w20iVZY/SYs1pocKWnisqzvtv&#10;q2Ezn22+thN++90dD3T4PJ6nymdaPwy6pwWISF38D9/br0aDmk6U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AiU3HAAAA3gAAAA8AAAAAAAAAAAAAAAAAmAIAAGRy&#10;cy9kb3ducmV2LnhtbFBLBQYAAAAABAAEAPUAAACMAwAAAAA=&#10;" fillcolor="black" stroked="f"/>
                        <v:rect id="Rectangle 3012" o:spid="_x0000_s2331" style="position:absolute;left:2172;top:4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s1sgA&#10;AADeAAAADwAAAGRycy9kb3ducmV2LnhtbESPQWsCMRSE74X+h/AKvdWsqxZdjVIFwYugtod6e26e&#10;u4ubl22S6uqvNwWhx2FmvmEms9bU4kzOV5YVdDsJCOLc6ooLBV+fy7chCB+QNdaWScGVPMymz08T&#10;zLS98JbOu1CICGGfoYIyhCaT0uclGfQd2xBH72idwRClK6R2eIlwU8s0Sd6lwYrjQokNLUrKT7tf&#10;o2A+Gs5/Nn1e37aHPe2/D6dB6hKlXl/ajzGIQG34Dz/aK60gHfTTH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DCzWyAAAAN4AAAAPAAAAAAAAAAAAAAAAAJgCAABk&#10;cnMvZG93bnJldi54bWxQSwUGAAAAAAQABAD1AAAAjQMAAAAA&#10;" fillcolor="black" stroked="f"/>
                        <v:rect id="Rectangle 3013" o:spid="_x0000_s2332" style="position:absolute;left:2172;top:4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W0os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2SjPcv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5bSiyAAAAN4AAAAPAAAAAAAAAAAAAAAAAJgCAABk&#10;cnMvZG93bnJldi54bWxQSwUGAAAAAAQABAD1AAAAjQMAAAAA&#10;" fillcolor="black" stroked="f"/>
                        <v:rect id="Rectangle 3014" o:spid="_x0000_s2333" style="position:absolute;left:2172;top:4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kROcgA&#10;AADeAAAADwAAAGRycy9kb3ducmV2LnhtbESPT2vCQBTE74V+h+UVequbBlM0uooKQi8F//RQb8/s&#10;axLMvo27W41++q4geBxm5jfMeNqZRpzI+dqygvdeAoK4sLrmUsH3dvk2AOEDssbGMim4kIfp5Plp&#10;jLm2Z17TaRNKESHsc1RQhdDmUvqiIoO+Z1vi6P1aZzBE6UqpHZ4j3DQyTZIPabDmuFBhS4uKisPm&#10;zyiYDwfz46rPX9f1fke7n/0hS12i1OtLNxuBCNSFR/je/tQK0qyfZ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qRE5yAAAAN4AAAAPAAAAAAAAAAAAAAAAAJgCAABk&#10;cnMvZG93bnJldi54bWxQSwUGAAAAAAQABAD1AAAAjQMAAAAA&#10;" fillcolor="black" stroked="f"/>
                        <v:rect id="Rectangle 3015" o:spid="_x0000_s2334" style="position:absolute;left:2172;top:4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uPT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h4N0B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e49OyAAAAN4AAAAPAAAAAAAAAAAAAAAAAJgCAABk&#10;cnMvZG93bnJldi54bWxQSwUGAAAAAAQABAD1AAAAjQMAAAAA&#10;" fillcolor="black" stroked="f"/>
                        <v:rect id="Rectangle 3016" o:spid="_x0000_s2335" style="position:absolute;left:2172;top:4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cq1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WiYvc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NyrVyAAAAN4AAAAPAAAAAAAAAAAAAAAAAJgCAABk&#10;cnMvZG93bnJldi54bWxQSwUGAAAAAAQABAD1AAAAjQMAAAAA&#10;" fillcolor="black" stroked="f"/>
                        <v:rect id="Rectangle 3017" o:spid="_x0000_s2336" style="position:absolute;left:2172;top:4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p8UA&#10;AADeAAAADwAAAGRycy9kb3ducmV2LnhtbERPy4rCMBTdC/MP4Q6403SKilajjILgRvAxi3F3be60&#10;xeamk0TtzNebheDycN6zRWtqcSPnK8sKPvoJCOLc6ooLBV/HdW8MwgdkjbVlUvBHHhbzt84MM23v&#10;vKfbIRQihrDPUEEZQpNJ6fOSDPq+bYgj92OdwRChK6R2eI/hppZpkoykwYpjQ4kNrUrKL4erUbCc&#10;jJe/uwFv//fnE52+z5dh6hKluu/t5xREoDa8xE/3RitIh4M0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qL6nxQAAAN4AAAAPAAAAAAAAAAAAAAAAAJgCAABkcnMv&#10;ZG93bnJldi54bWxQSwUGAAAAAAQABAD1AAAAigMAAAAA&#10;" fillcolor="black" stroked="f"/>
                        <v:rect id="Rectangle 3018" o:spid="_x0000_s2337" style="position:absolute;left:2172;top:4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bPMcA&#10;AADeAAAADwAAAGRycy9kb3ducmV2LnhtbESPQWsCMRSE7wX/Q3iCt5p10aKrUVQQeimo7UFvz81z&#10;d3HzsiZRt/31jVDocZiZb5jZojW1uJPzlWUFg34Cgji3uuJCwdfn5nUMwgdkjbVlUvBNHhbzzssM&#10;M20fvKP7PhQiQthnqKAMocmk9HlJBn3fNsTRO1tnMETpCqkdPiLc1DJNkjdpsOK4UGJD65Lyy/5m&#10;FKwm49V1O+SPn93pSMfD6TJKXaJUr9supyACteE//Nd+1wrS0TCd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kGzzHAAAA3gAAAA8AAAAAAAAAAAAAAAAAmAIAAGRy&#10;cy9kb3ducmV2LnhtbFBLBQYAAAAABAAEAPUAAACMAwAAAAA=&#10;" fillcolor="black" stroked="f"/>
                        <v:rect id="Rectangle 3019" o:spid="_x0000_s2338" style="position:absolute;left:2172;top:4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ckfMcA&#10;AADeAAAADwAAAGRycy9kb3ducmV2LnhtbESPzWrCQBSF9wXfYbhCd3ViqqKpE9FCoZuC2i50d83c&#10;JiGZO+nMVNM+vbMQXB7OH99y1ZtWnMn52rKC8SgBQVxYXXOp4Ovz7WkOwgdkja1lUvBHHlb54GGJ&#10;mbYX3tF5H0oRR9hnqKAKocuk9EVFBv3IdsTR+7bOYIjSlVI7vMRx08o0SWbSYM3xocKOXisqmv2v&#10;UbBZzDc/2wl//O9ORzoeTs00dYlSj8N+/QIiUB/u4Vv7XStIp5Pn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HJHzHAAAA3gAAAA8AAAAAAAAAAAAAAAAAmAIAAGRy&#10;cy9kb3ducmV2LnhtbFBLBQYAAAAABAAEAPUAAACMAwAAAAA=&#10;" fillcolor="black" stroked="f"/>
                        <v:rect id="Rectangle 3020" o:spid="_x0000_s2339" style="position:absolute;left:2172;top:4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uB58gA&#10;AADeAAAADwAAAGRycy9kb3ducmV2LnhtbESPT2sCMRTE7wW/Q3hCbzXrqkW3RqlCoReh/jno7bl5&#10;3V3cvGyTVFc/vREKPQ4z8xtmOm9NLc7kfGVZQb+XgCDOra64ULDbfryMQfiArLG2TAqu5GE+6zxN&#10;MdP2wms6b0IhIoR9hgrKEJpMSp+XZND3bEMcvW/rDIYoXSG1w0uEm1qmSfIqDVYcF0psaFlSftr8&#10;GgWLyXjx8zXk1W19PNBhfzyNUpco9dxt399ABGrDf/iv/akVpKPho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S4HnyAAAAN4AAAAPAAAAAAAAAAAAAAAAAJgCAABk&#10;cnMvZG93bnJldi54bWxQSwUGAAAAAAQABAD1AAAAjQMAAAAA&#10;" fillcolor="black" stroked="f"/>
                        <v:rect id="Rectangle 3021" o:spid="_x0000_s2340" style="position:absolute;left:2172;top:4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kfkMgA&#10;AADeAAAADwAAAGRycy9kb3ducmV2LnhtbESPQWsCMRSE74X+h/AKvdWsqxZdjVIFwYugtod6e26e&#10;u4ubl22S6uqvNwWhx2FmvmEms9bU4kzOV5YVdDsJCOLc6ooLBV+fy7chCB+QNdaWScGVPMymz08T&#10;zLS98JbOu1CICGGfoYIyhCaT0uclGfQd2xBH72idwRClK6R2eIlwU8s0Sd6lwYrjQokNLUrKT7tf&#10;o2A+Gs5/Nn1e37aHPe2/D6dB6hKlXl/ajzGIQG34Dz/aK60gHfR7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mR+QyAAAAN4AAAAPAAAAAAAAAAAAAAAAAJgCAABk&#10;cnMvZG93bnJldi54bWxQSwUGAAAAAAQABAD1AAAAjQMAAAAA&#10;" fillcolor="black" stroked="f"/>
                        <v:rect id="Rectangle 3022" o:spid="_x0000_s2341" style="position:absolute;left:2172;top:4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6C8gA&#10;AADeAAAADwAAAGRycy9kb3ducmV2LnhtbESPQWsCMRSE70L/Q3hCb5p11WK3RqkFwYugtod6e25e&#10;dxc3L9sk1dVfbwShx2FmvmGm89bU4kTOV5YVDPoJCOLc6ooLBV+fy94EhA/IGmvLpOBCHuazp84U&#10;M23PvKXTLhQiQthnqKAMocmk9HlJBn3fNsTR+7HOYIjSFVI7PEe4qWWaJC/SYMVxocSGPkrKj7s/&#10;o2DxOln8bka8vm4Pe9p/H47j1CVKPXfb9zcQgdrwH360V1pBOh4Nh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1boLyAAAAN4AAAAPAAAAAAAAAAAAAAAAAJgCAABk&#10;cnMvZG93bnJldi54bWxQSwUGAAAAAAQABAD1AAAAjQMAAAAA&#10;" fillcolor="black" stroked="f"/>
                        <v:rect id="Rectangle 3023" o:spid="_x0000_s2342" style="position:absolute;left:2172;top:4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f8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A6zl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Dwif8kAAADeAAAADwAAAAAAAAAAAAAAAACYAgAA&#10;ZHJzL2Rvd25yZXYueG1sUEsFBgAAAAAEAAQA9QAAAI4DAAAAAA==&#10;" fillcolor="black" stroked="f"/>
                        <v:rect id="Rectangle 3024" o:spid="_x0000_s2343" style="position:absolute;left:2172;top:4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CH5MgA&#10;AADeAAAADwAAAGRycy9kb3ducmV2LnhtbESPQWvCQBSE7wX/w/KE3uqm0RSbukoVCr0Ianuot2f2&#10;NQlm36a7W43+elcQPA4z8w0zmXWmEQdyvras4HmQgCAurK65VPD99fE0BuEDssbGMik4kYfZtPcw&#10;wVzbI6/psAmliBD2OSqoQmhzKX1RkUE/sC1x9H6tMxiidKXUDo8RbhqZJsmLNFhzXKiwpUVFxX7z&#10;bxTMX8fzv9WIl+f1bkvbn90+S12i1GO/e38DEagL9/Ct/akVpNlom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cIfkyAAAAN4AAAAPAAAAAAAAAAAAAAAAAJgCAABk&#10;cnMvZG93bnJldi54bWxQSwUGAAAAAAQABAD1AAAAjQMAAAAA&#10;" fillcolor="black" stroked="f"/>
                        <v:rect id="Rectangle 3025" o:spid="_x0000_s2344" style="position:absolute;left:2172;top:5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IZk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kfPE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ohmTyAAAAN4AAAAPAAAAAAAAAAAAAAAAAJgCAABk&#10;cnMvZG93bnJldi54bWxQSwUGAAAAAAQABAD1AAAAjQMAAAAA&#10;" fillcolor="black" stroked="f"/>
                        <v:rect id="Rectangle 3026" o:spid="_x0000_s2345" style="position:absolute;left:2172;top:5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68CM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h4Hs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7rwIyAAAAN4AAAAPAAAAAAAAAAAAAAAAAJgCAABk&#10;cnMvZG93bnJldi54bWxQSwUGAAAAAAQABAD1AAAAjQMAAAAA&#10;" fillcolor="black" stroked="f"/>
                        <v:rect id="Rectangle 3027" o:spid="_x0000_s2346" style="position:absolute;left:2172;top:5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EoesYA&#10;AADeAAAADwAAAGRycy9kb3ducmV2LnhtbERPz2vCMBS+D/wfwhN2m6mdinamooPBLgN1O+jt2by1&#10;pc1Ll2Ta7a83B8Hjx/d7uepNK87kfG1ZwXiUgCAurK65VPD1+fY0B+EDssbWMin4Iw+rfPCwxEzb&#10;C+/ovA+liCHsM1RQhdBlUvqiIoN+ZDviyH1bZzBE6EqpHV5iuGllmiQzabDm2FBhR68VFc3+1yjY&#10;LOabn+2EP/53pyMdD6dmmrpEqcdhv34BEagPd/HN/a4VpNPJc9wb78Qr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EoesYAAADeAAAADwAAAAAAAAAAAAAAAACYAgAAZHJz&#10;L2Rvd25yZXYueG1sUEsFBgAAAAAEAAQA9QAAAIsDAAAAAA==&#10;" fillcolor="black" stroked="f"/>
                        <v:rect id="Rectangle 3028" o:spid="_x0000_s2347" style="position:absolute;left:2172;top:5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2N4cgA&#10;AADeAAAADwAAAGRycy9kb3ducmV2LnhtbESPT2sCMRTE7wW/Q3hCbzXbVYuuRlGh0Euh/jno7bl5&#10;3V3cvKxJqls/vREKPQ4z8xtmOm9NLS7kfGVZwWsvAUGcW11xoWC3fX8ZgfABWWNtmRT8kof5rPM0&#10;xUzbK6/psgmFiBD2GSooQ2gyKX1ekkHfsw1x9L6tMxiidIXUDq8RbmqZJsmbNFhxXCixoVVJ+Wnz&#10;YxQsx6Pl+WvAn7f18UCH/fE0TF2i1HO3XUxABGrDf/iv/aEVpMNBfw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PY3hyAAAAN4AAAAPAAAAAAAAAAAAAAAAAJgCAABk&#10;cnMvZG93bnJldi54bWxQSwUGAAAAAAQABAD1AAAAjQMAAAAA&#10;" fillcolor="black" stroked="f"/>
                        <v:rect id="Rectangle 3029" o:spid="_x0000_s2348" style="position:absolute;left:2172;top:5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XAcYA&#10;AADeAAAADwAAAGRycy9kb3ducmV2LnhtbESPzWrCQBSF9wXfYbhCd3ViiEWjo6ggdFNQ60J318w1&#10;CWbuxJmppn16Z1Ho8nD++GaLzjTiTs7XlhUMBwkI4sLqmksFh6/N2xiED8gaG8uk4Ic8LOa9lxnm&#10;2j54R/d9KEUcYZ+jgiqENpfSFxUZ9APbEkfvYp3BEKUrpXb4iOOmkWmSvEuDNceHCltaV1Rc999G&#10;wWoyXt22GX/+7s4nOh3P11HqEqVe+91yCiJQF/7Df+0PrSAdZVk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FXAcYAAADeAAAADwAAAAAAAAAAAAAAAACYAgAAZHJz&#10;L2Rvd25yZXYueG1sUEsFBgAAAAAEAAQA9QAAAIsDAAAAAA==&#10;" fillcolor="black" stroked="f"/>
                        <v:rect id="Rectangle 3030" o:spid="_x0000_s2349" style="position:absolute;left:2172;top:5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3ymsgA&#10;AADeAAAADwAAAGRycy9kb3ducmV2LnhtbESPT2vCQBTE74V+h+UVems2hlhsdBUtFHop+O9Qb8/s&#10;Mwlm38bdrab99F1B8DjMzG+Yyaw3rTiT841lBYMkBUFcWt1wpWC7+XgZgfABWWNrmRT8kofZ9PFh&#10;goW2F17ReR0qESHsC1RQh9AVUvqyJoM+sR1x9A7WGQxRukpqh5cIN63M0vRVGmw4LtTY0XtN5XH9&#10;YxQs3kaL0zLnr7/Vfke77/1xmLlUqeenfj4GEagP9/Ct/akVZMM8H8D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TfKayAAAAN4AAAAPAAAAAAAAAAAAAAAAAJgCAABk&#10;cnMvZG93bnJldi54bWxQSwUGAAAAAAQABAD1AAAAjQMAAAAA&#10;" fillcolor="black" stroked="f"/>
                        <v:rect id="Rectangle 3031" o:spid="_x0000_s2350" style="position:absolute;left:2172;top:5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9s7c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2SjPM/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n2ztyAAAAN4AAAAPAAAAAAAAAAAAAAAAAJgCAABk&#10;cnMvZG93bnJldi54bWxQSwUGAAAAAAQABAD1AAAAjQMAAAAA&#10;" fillcolor="black" stroked="f"/>
                        <v:rect id="Rectangle 3032" o:spid="_x0000_s2351" style="position:absolute;left:2172;top:5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PJds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A6z7AW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9PJdskAAADeAAAADwAAAAAAAAAAAAAAAACYAgAA&#10;ZHJzL2Rvd25yZXYueG1sUEsFBgAAAAAEAAQA9QAAAI4DAAAAAA==&#10;" fillcolor="black" stroked="f"/>
                        <v:rect id="Rectangle 3033" o:spid="_x0000_s2352" style="position:absolute;left:2172;top:5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pRAsgA&#10;AADeAAAADwAAAGRycy9kb3ducmV2LnhtbESPQWvCQBSE70L/w/IK3nTTEItNXaUKghehag/19sy+&#10;JsHs23R31eiv7xYEj8PMfMNMZp1pxJmcry0reBkmIIgLq2suFXztloMxCB+QNTaWScGVPMymT70J&#10;5tpeeEPnbShFhLDPUUEVQptL6YuKDPqhbYmj92OdwRClK6V2eIlw08g0SV6lwZrjQoUtLSoqjtuT&#10;UTB/G89/PzNe3zaHPe2/D8dR6hKl+s/dxzuIQF14hO/tlVaQjrIsg/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OlECyAAAAN4AAAAPAAAAAAAAAAAAAAAAAJgCAABk&#10;cnMvZG93bnJldi54bWxQSwUGAAAAAAQABAD1AAAAjQMAAAAA&#10;" fillcolor="black" stroked="f"/>
                        <v:rect id="Rectangle 3034" o:spid="_x0000_s2353" style="position:absolute;left:2172;top:5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b0mcgA&#10;AADeAAAADwAAAGRycy9kb3ducmV2LnhtbESPQWvCQBSE70L/w/IKvenGkBSNrlIFoZeC2h7q7Zl9&#10;JsHs23R3q2l/fVcQehxm5htmvuxNKy7kfGNZwXiUgCAurW64UvDxvhlOQPiArLG1TAp+yMNy8TCY&#10;Y6HtlXd02YdKRAj7AhXUIXSFlL6syaAf2Y44eifrDIYoXSW1w2uEm1amSfIsDTYcF2rsaF1Ted5/&#10;GwWr6WT1tc347Xd3PNDh83jOU5co9fTYv8xABOrDf/jeftUK0jzLc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dvSZyAAAAN4AAAAPAAAAAAAAAAAAAAAAAJgCAABk&#10;cnMvZG93bnJldi54bWxQSwUGAAAAAAQABAD1AAAAjQMAAAAA&#10;" fillcolor="black" stroked="f"/>
                        <v:rect id="Rectangle 3035" o:spid="_x0000_s2354" style="position:absolute;left:2172;top:5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Rq7sgA&#10;AADeAAAADwAAAGRycy9kb3ducmV2LnhtbESPT2vCQBTE74LfYXkFb7ppiGJTV9GC0ItQ/xzq7Zl9&#10;TYLZt+nuVqOfvisUehxm5jfMbNGZRlzI+dqygudRAoK4sLrmUsFhvx5OQfiArLGxTApu5GEx7/dm&#10;mGt75S1ddqEUEcI+RwVVCG0upS8qMuhHtiWO3pd1BkOUrpTa4TXCTSPTJJlIgzXHhQpbequoOO9+&#10;jILVy3T1/ZHx5r49Hen4eTqPU5coNXjqlq8gAnXhP/zXftcK0nGWT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pGruyAAAAN4AAAAPAAAAAAAAAAAAAAAAAJgCAABk&#10;cnMvZG93bnJldi54bWxQSwUGAAAAAAQABAD1AAAAjQMAAAAA&#10;" fillcolor="black" stroked="f"/>
                        <v:rect id="Rectangle 3036" o:spid="_x0000_s2355" style="position:absolute;left:2172;top:5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jPdcgA&#10;AADeAAAADwAAAGRycy9kb3ducmV2LnhtbESPQWvCQBSE7wX/w/IEb3XTEFuNrqJCoRehWg96e2Zf&#10;k2D2bdzdauqv7xYKPQ4z8w0zW3SmEVdyvras4GmYgCAurK65VLD/eH0cg/ABWWNjmRR8k4fFvPcw&#10;w1zbG2/puguliBD2OSqoQmhzKX1RkUE/tC1x9D6tMxiidKXUDm8RbhqZJsmzNFhzXKiwpXVFxXn3&#10;ZRSsJuPV5T3jzX17OtLxcDqPUpcoNeh3yymIQF34D/+137SCdJRlL/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6M91yAAAAN4AAAAPAAAAAAAAAAAAAAAAAJgCAABk&#10;cnMvZG93bnJldi54bWxQSwUGAAAAAAQABAD1AAAAjQMAAAAA&#10;" fillcolor="black" stroked="f"/>
                        <v:rect id="Rectangle 3037" o:spid="_x0000_s2356" style="position:absolute;left:2172;top:5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dbB8UA&#10;AADeAAAADwAAAGRycy9kb3ducmV2LnhtbERPz2vCMBS+D/wfwhN2m6mlDq1GUUHYZaDOg96ezbMt&#10;Ni81ybTbX28Ogx0/vt+zRWcacSfna8sKhoMEBHFhdc2lgsPX5m0MwgdkjY1lUvBDHhbz3ssMc20f&#10;vKP7PpQihrDPUUEVQptL6YuKDPqBbYkjd7HOYIjQlVI7fMRw08g0Sd6lwZpjQ4UtrSsqrvtvo2A1&#10;Ga9u24w/f3fnE52O5+sodYlSr/1uOQURqAv/4j/3h1aQjrIs7o1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d1sHxQAAAN4AAAAPAAAAAAAAAAAAAAAAAJgCAABkcnMv&#10;ZG93bnJldi54bWxQSwUGAAAAAAQABAD1AAAAigMAAAAA&#10;" fillcolor="black" stroked="f"/>
                        <v:rect id="Rectangle 3038" o:spid="_x0000_s2357" style="position:absolute;left:2172;top:5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v+nMgA&#10;AADeAAAADwAAAGRycy9kb3ducmV2LnhtbESPQWvCQBSE74X+h+UVvNWNIYqmrqKFQi8FtT3U2zP7&#10;TILZt3F31eivd4VCj8PMfMNM551pxJmcry0rGPQTEMSF1TWXCn6+P17HIHxA1thYJgVX8jCfPT9N&#10;Mdf2wms6b0IpIoR9jgqqENpcSl9UZND3bUscvb11BkOUrpTa4SXCTSPTJBlJgzXHhQpbeq+oOGxO&#10;RsFyMl4eVxl/3da7LW1/d4dh6hKlei/d4g1EoC78h//an1pBOsyy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O/6cyAAAAN4AAAAPAAAAAAAAAAAAAAAAAJgCAABk&#10;cnMvZG93bnJldi54bWxQSwUGAAAAAAQABAD1AAAAjQMAAAAA&#10;" fillcolor="black" stroked="f"/>
                      </v:group>
                      <v:group id="Group 3039" o:spid="_x0000_s2358" style="position:absolute;left:8978;top:2362;width:19;height:5943" coordorigin="2172,571" coordsize="5,14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G7mUHFAAAA3gAA&#10;AA8AAAAAAAAAAAAAAAAAqgIAAGRycy9kb3ducmV2LnhtbFBLBQYAAAAABAAEAPoAAACcAwAAAAA=&#10;">
                        <v:rect id="Rectangle 3040" o:spid="_x0000_s2359" style="position:absolute;left:2172;top:5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RkR8gA&#10;AADeAAAADwAAAGRycy9kb3ducmV2LnhtbESPQWvCQBSE70L/w/IK3nRjMMVGV6mC4EVQ20O9PbPP&#10;JJh9m+6umvbXd4VCj8PMfMPMFp1pxI2cry0rGA0TEMSF1TWXCj7e14MJCB+QNTaWScE3eVjMn3oz&#10;zLW9855uh1CKCGGfo4IqhDaX0hcVGfRD2xJH72ydwRClK6V2eI9w08g0SV6kwZrjQoUtrSoqLoer&#10;UbB8nSy/dmPe/uxPRzp+ni5Z6hKl+s/d2xREoC78h//aG60gzcbZC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lGRHyAAAAN4AAAAPAAAAAAAAAAAAAAAAAJgCAABk&#10;cnMvZG93bnJldi54bWxQSwUGAAAAAAQABAD1AAAAjQMAAAAA&#10;" fillcolor="black" stroked="f"/>
                        <v:rect id="Rectangle 3041" o:spid="_x0000_s2360" style="position:absolute;left:2172;top:5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b6MMgA&#10;AADeAAAADwAAAGRycy9kb3ducmV2LnhtbESPT2vCQBTE74V+h+UVequbBlM0uooKQi8F//RQb8/s&#10;axLMvo27W41++q4geBxm5jfMeNqZRpzI+dqygvdeAoK4sLrmUsH3dvk2AOEDssbGMim4kIfp5Plp&#10;jLm2Z17TaRNKESHsc1RQhdDmUvqiIoO+Z1vi6P1aZzBE6UqpHZ4j3DQyTZIPabDmuFBhS4uKisPm&#10;zyiYDwfz46rPX9f1fke7n/0hS12i1OtLNxuBCNSFR/je/tQK0qyfpX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RvowyAAAAN4AAAAPAAAAAAAAAAAAAAAAAJgCAABk&#10;cnMvZG93bnJldi54bWxQSwUGAAAAAAQABAD1AAAAjQMAAAAA&#10;" fillcolor="black" stroked="f"/>
                        <v:rect id="Rectangle 3042" o:spid="_x0000_s2361" style="position:absolute;left:2172;top:5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pfq8gA&#10;AADeAAAADwAAAGRycy9kb3ducmV2LnhtbESPQWvCQBSE7wX/w/KE3uqm0RSbukoVCr0Ianuot2f2&#10;NQlm36a7W43+elcQPA4z8w0zmXWmEQdyvras4HmQgCAurK65VPD99fE0BuEDssbGMik4kYfZtPcw&#10;wVzbI6/psAmliBD2OSqoQmhzKX1RkUE/sC1x9H6tMxiidKXUDo8RbhqZJsmLNFhzXKiwpUVFxX7z&#10;bxTMX8fzv9WIl+f1bkvbn90+S12i1GO/e38DEagL9/Ct/akVpNkoG8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Cl+ryAAAAN4AAAAPAAAAAAAAAAAAAAAAAJgCAABk&#10;cnMvZG93bnJldi54bWxQSwUGAAAAAAQABAD1AAAAjQMAAAAA&#10;" fillcolor="black" stroked="f"/>
                        <v:rect id="Rectangle 3043" o:spid="_x0000_s2362" style="position:absolute;left:2172;top:5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PH38gA&#10;AADeAAAADwAAAGRycy9kb3ducmV2LnhtbESPQWvCQBSE70L/w/IKvenGkBSNrlIFoZeC2h7q7Zl9&#10;JsHs23R3q2l/fVcQehxm5htmvuxNKy7kfGNZwXiUgCAurW64UvDxvhlOQPiArLG1TAp+yMNy8TCY&#10;Y6HtlXd02YdKRAj7AhXUIXSFlL6syaAf2Y44eifrDIYoXSW1w2uEm1amSfIsDTYcF2rsaF1Ted5/&#10;GwWr6WT1tc347Xd3PNDh83jOU5co9fTYv8xABOrDf/jeftUK0jzLM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48ffyAAAAN4AAAAPAAAAAAAAAAAAAAAAAJgCAABk&#10;cnMvZG93bnJldi54bWxQSwUGAAAAAAQABAD1AAAAjQMAAAAA&#10;" fillcolor="black" stroked="f"/>
                        <v:rect id="Rectangle 3044" o:spid="_x0000_s2363" style="position:absolute;left:2172;top:5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9iRMgA&#10;AADeAAAADwAAAGRycy9kb3ducmV2LnhtbESPT2vCQBTE74V+h+UVequbBlM0uooKQi8F//RQb8/s&#10;axLMvo27W41++q4geBxm5jfMeNqZRpzI+dqygvdeAoK4sLrmUsH3dvk2AOEDssbGMim4kIfp5Plp&#10;jLm2Z17TaRNKESHsc1RQhdDmUvqiIoO+Z1vi6P1aZzBE6UqpHZ4j3DQyTZIPabDmuFBhS4uKisPm&#10;zyiYDwfz46rPX9f1fke7n/0hS12i1OtLNxuBCNSFR/je/tQK0qyfZX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r2JEyAAAAN4AAAAPAAAAAAAAAAAAAAAAAJgCAABk&#10;cnMvZG93bnJldi54bWxQSwUGAAAAAAQABAD1AAAAjQMAAAAA&#10;" fillcolor="black" stroked="f"/>
                        <v:rect id="Rectangle 3045" o:spid="_x0000_s2364" style="position:absolute;left:2172;top:5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38M8gA&#10;AADeAAAADwAAAGRycy9kb3ducmV2LnhtbESPT2vCQBTE74LfYXkFb7ppMGJTV9GC4KVQ/xzq7Zl9&#10;TYLZt+nuqqmfvisUehxm5jfMbNGZRlzJ+dqygudRAoK4sLrmUsFhvx5OQfiArLGxTAp+yMNi3u/N&#10;MNf2xlu67kIpIoR9jgqqENpcSl9UZNCPbEscvS/rDIYoXSm1w1uEm0amSTKRBmuOCxW29FZRcd5d&#10;jILVy3T1/THm9/v2dKTj5+mcpS5RavDULV9BBOrCf/ivvdEK0mycT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ffwzyAAAAN4AAAAPAAAAAAAAAAAAAAAAAJgCAABk&#10;cnMvZG93bnJldi54bWxQSwUGAAAAAAQABAD1AAAAjQMAAAAA&#10;" fillcolor="black" stroked="f"/>
                        <v:rect id="Rectangle 3046" o:spid="_x0000_s2365" style="position:absolute;left:2172;top:6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FZqMkA&#10;AADeAAAADwAAAGRycy9kb3ducmV2LnhtbESPT2vCQBTE7wW/w/KE3urGYKpNXUULBS8F//RQb8/s&#10;Mwlm38bdrcZ+erdQ6HGYmd8w03lnGnEh52vLCoaDBARxYXXNpYLP3fvTBIQPyBoby6TgRh7ms97D&#10;FHNtr7yhyzaUIkLY56igCqHNpfRFRQb9wLbE0TtaZzBE6UqpHV4j3DQyTZJnabDmuFBhS28VFaft&#10;t1GwfJksz+sRf/xsDnvafx1OWeoSpR773eIVRKAu/If/2iutIM1G2R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TFZqMkAAADeAAAADwAAAAAAAAAAAAAAAACYAgAA&#10;ZHJzL2Rvd25yZXYueG1sUEsFBgAAAAAEAAQA9QAAAI4DAAAAAA==&#10;" fillcolor="black" stroked="f"/>
                        <v:rect id="Rectangle 3047" o:spid="_x0000_s2366" style="position:absolute;left:2172;top:6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7N2sUA&#10;AADeAAAADwAAAGRycy9kb3ducmV2LnhtbERPz2vCMBS+C/4P4Qm7aWqxQ6tRdDDYZaDOg96ezbMt&#10;Ni81ybTbX28Ogx0/vt+LVWcacSfna8sKxqMEBHFhdc2lgsPX+3AKwgdkjY1lUvBDHlbLfm+BubYP&#10;3tF9H0oRQ9jnqKAKoc2l9EVFBv3ItsSRu1hnMEToSqkdPmK4aWSaJK/SYM2xocKW3ioqrvtvo2Az&#10;m25u2wl//u7OJzodz9csdYlSL4NuPQcRqAv/4j/3h1aQZpMs7o1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rs3axQAAAN4AAAAPAAAAAAAAAAAAAAAAAJgCAABkcnMv&#10;ZG93bnJldi54bWxQSwUGAAAAAAQABAD1AAAAigMAAAAA&#10;" fillcolor="black" stroked="f"/>
                        <v:rect id="Rectangle 3048" o:spid="_x0000_s2367" style="position:absolute;left:2172;top:6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oQcgA&#10;AADeAAAADwAAAGRycy9kb3ducmV2LnhtbESPQWvCQBSE7wX/w/IEb3VjMEVTV1FB6KWgtod6e2af&#10;STD7Nu6umvbXd4VCj8PMfMPMFp1pxI2cry0rGA0TEMSF1TWXCj4/Ns8TED4ga2wsk4Jv8rCY955m&#10;mGt75x3d9qEUEcI+RwVVCG0upS8qMuiHtiWO3sk6gyFKV0rt8B7hppFpkrxIgzXHhQpbWldUnPdX&#10;o2A1nawu2zG//+yOBzp8Hc9Z6hKlBv1u+QoiUBf+w3/tN60gzcbZF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4mhByAAAAN4AAAAPAAAAAAAAAAAAAAAAAJgCAABk&#10;cnMvZG93bnJldi54bWxQSwUGAAAAAAQABAD1AAAAjQMAAAAA&#10;" fillcolor="black" stroked="f"/>
                        <v:rect id="Rectangle 3049" o:spid="_x0000_s2368" style="position:absolute;left:2172;top:6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QLYcYA&#10;AADeAAAADwAAAGRycy9kb3ducmV2LnhtbESPy2rCQBSG9wXfYTgFd3XSoGKjo2hBcFPwtqi7Y+aY&#10;BDNn0plRU5/eWQguf/4b32TWmlpcyfnKsoLPXgKCOLe64kLBfrf8GIHwAVljbZkU/JOH2bTzNsFM&#10;2xtv6LoNhYgj7DNUUIbQZFL6vCSDvmcb4uidrDMYonSF1A5vcdzUMk2SoTRYcXwosaHvkvLz9mIU&#10;LL5Gi791n3/um+OBDr/H8yB1iVLd93Y+BhGoDa/ws73SCtJBfxg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QLYcYAAADeAAAADwAAAAAAAAAAAAAAAACYAgAAZHJz&#10;L2Rvd25yZXYueG1sUEsFBgAAAAAEAAQA9QAAAIsDAAAAAA==&#10;" fillcolor="black" stroked="f"/>
                        <v:rect id="Rectangle 3050" o:spid="_x0000_s2369" style="position:absolute;left:2172;top:6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u+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8WgyhL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rvrHAAAA3gAAAA8AAAAAAAAAAAAAAAAAmAIAAGRy&#10;cy9kb3ducmV2LnhtbFBLBQYAAAAABAAEAPUAAACMAwAAAAA=&#10;" fillcolor="black" stroked="f"/>
                        <v:rect id="Rectangle 3051" o:spid="_x0000_s2370" style="position:absolute;left:2172;top:7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owjcgA&#10;AADeAAAADwAAAGRycy9kb3ducmV2LnhtbESPT2sCMRTE74LfIbxCb5rtoqKrUbRQ6EXw30Fvz81z&#10;d3Hzsk1SXfvpTaHQ4zAzv2Fmi9bU4kbOV5YVvPUTEMS51RUXCg77j94YhA/IGmvLpOBBHhbzbmeG&#10;mbZ33tJtFwoRIewzVFCG0GRS+rwkg75vG+LoXawzGKJ0hdQO7xFuapkmyUgarDgulNjQe0n5dfdt&#10;FKwm49XXZsDrn+35RKfj+TpMXaLU60u7nIII1Ib/8F/7UytIh4NRCr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KjCNyAAAAN4AAAAPAAAAAAAAAAAAAAAAAJgCAABk&#10;cnMvZG93bnJldi54bWxQSwUGAAAAAAQABAD1AAAAjQMAAAAA&#10;" fillcolor="black" stroked="f"/>
                        <v:rect id="Rectangle 3052" o:spid="_x0000_s2371" style="position:absolute;left:2172;top:7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aVFs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keTZ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ZpUWyAAAAN4AAAAPAAAAAAAAAAAAAAAAAJgCAABk&#10;cnMvZG93bnJldi54bWxQSwUGAAAAAAQABAD1AAAAjQMAAAAA&#10;" fillcolor="black" stroked="f"/>
                        <v:rect id="Rectangle 3053" o:spid="_x0000_s2372" style="position:absolute;left:2172;top:7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8NYsgA&#10;AADeAAAADwAAAGRycy9kb3ducmV2LnhtbESPT2vCQBTE74LfYXkFb7ppiGJTV9GC0ItQ/xzq7Zl9&#10;TYLZt+nuVqOfvisUehxm5jfMbNGZRlzI+dqygudRAoK4sLrmUsFhvx5OQfiArLGxTApu5GEx7/dm&#10;mGt75S1ddqEUEcI+RwVVCG0upS8qMuhHtiWO3pd1BkOUrpTa4TXCTSPTJJlIgzXHhQpbequoOO9+&#10;jILVy3T1/ZHx5r49Hen4eTqPU5coNXjqlq8gAnXhP/zXftcK0nE2y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jw1iyAAAAN4AAAAPAAAAAAAAAAAAAAAAAJgCAABk&#10;cnMvZG93bnJldi54bWxQSwUGAAAAAAQABAD1AAAAjQMAAAAA&#10;" fillcolor="black" stroked="f"/>
                        <v:rect id="Rectangle 3054" o:spid="_x0000_s2373" style="position:absolute;left:2172;top:7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Oo+cgA&#10;AADeAAAADwAAAGRycy9kb3ducmV2LnhtbESPT2vCQBTE74LfYXkFb7ppMGJTV9GC4KVQ/xzq7Zl9&#10;TYLZt+nuqqmfvisUehxm5jfMbNGZRlzJ+dqygudRAoK4sLrmUsFhvx5OQfiArLGxTAp+yMNi3u/N&#10;MNf2xlu67kIpIoR9jgqqENpcSl9UZNCPbEscvS/rDIYoXSm1w1uEm0amSTKRBmuOCxW29FZRcd5d&#10;jILVy3T1/THm9/v2dKTj5+mcpS5RavDULV9BBOrCf/ivvdEK0mw8y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w6j5yAAAAN4AAAAPAAAAAAAAAAAAAAAAAJgCAABk&#10;cnMvZG93bnJldi54bWxQSwUGAAAAAAQABAD1AAAAjQMAAAAA&#10;" fillcolor="black" stroked="f"/>
                        <v:rect id="Rectangle 3055" o:spid="_x0000_s2374" style="position:absolute;left:2172;top:7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2jskA&#10;AADeAAAADwAAAGRycy9kb3ducmV2LnhtbESPT2vCQBTE70K/w/IKvZlNgwabukotFLwU6p9DvT2z&#10;r0kw+zbdXTX103cFweMwM79hpvPetOJEzjeWFTwnKQji0uqGKwXbzcdwAsIHZI2tZVLwRx7ms4fB&#10;FAttz7yi0zpUIkLYF6igDqErpPRlTQZ9Yjvi6P1YZzBE6SqpHZ4j3LQyS9NcGmw4LtTY0XtN5WF9&#10;NAoWL5PF79eIPy+r/Y523/vDOHOpUk+P/dsriEB9uIdv7aVWkI1HeQ7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BE2jskAAADeAAAADwAAAAAAAAAAAAAAAACYAgAA&#10;ZHJzL2Rvd25yZXYueG1sUEsFBgAAAAAEAAQA9QAAAI4DAAAAAA==&#10;" fillcolor="black" stroked="f"/>
                        <v:rect id="Rectangle 3056" o:spid="_x0000_s2375" style="position:absolute;left:2172;top:76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2TFcgA&#10;AADeAAAADwAAAGRycy9kb3ducmV2LnhtbESPQWsCMRSE70L/Q3hCb5p1UWu3RqkFwYugtod6e25e&#10;dxc3L9sk1dVfbwShx2FmvmGm89bU4kTOV5YVDPoJCOLc6ooLBV+fy94EhA/IGmvLpOBCHuazp84U&#10;M23PvKXTLhQiQthnqKAMocmk9HlJBn3fNsTR+7HOYIjSFVI7PEe4qWWaJGNpsOK4UGJDHyXlx92f&#10;UbB4nSx+N0NeX7eHPe2/D8dR6hKlnrvt+xuIQG34Dz/aK60gHQ3HL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ZMVyAAAAN4AAAAPAAAAAAAAAAAAAAAAAJgCAABk&#10;cnMvZG93bnJldi54bWxQSwUGAAAAAAQABAD1AAAAjQMAAAAA&#10;" fillcolor="black" stroked="f"/>
                        <v:rect id="Rectangle 3057" o:spid="_x0000_s2376" style="position:absolute;left:2172;top:7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IHZ8QA&#10;AADeAAAADwAAAGRycy9kb3ducmV2LnhtbERPy4rCMBTdD/gP4Q64G9MpKk41ig4IbgZ8Lcbdtbm2&#10;xeamk0Tt+PVmIbg8nPdk1ppaXMn5yrKCz14Cgji3uuJCwX63/BiB8AFZY22ZFPyTh9m08zbBTNsb&#10;b+i6DYWIIewzVFCG0GRS+rwkg75nG+LInawzGCJ0hdQObzHc1DJNkqE0WHFsKLGh75Ly8/ZiFCy+&#10;Rou/dZ9/7pvjgQ6/x/MgdYlS3fd2PgYRqA0v8dO90grSQX8Y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CB2fEAAAA3gAAAA8AAAAAAAAAAAAAAAAAmAIAAGRycy9k&#10;b3ducmV2LnhtbFBLBQYAAAAABAAEAPUAAACJAwAAAAA=&#10;" fillcolor="black" stroked="f"/>
                        <v:rect id="Rectangle 3058" o:spid="_x0000_s2377" style="position:absolute;left:2172;top:7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6i/McA&#10;AADeAAAADwAAAGRycy9kb3ducmV2LnhtbESPQWsCMRSE74L/ITyhN826qOjWKFooeCmo9aC35+Z1&#10;d3Hzsk2ibvvrTUHocZiZb5j5sjW1uJHzlWUFw0ECgji3uuJCweHzvT8F4QOyxtoyKfghD8tFtzPH&#10;TNs77+i2D4WIEPYZKihDaDIpfV6SQT+wDXH0vqwzGKJ0hdQO7xFuapkmyUQarDgulNjQW0n5ZX81&#10;Ctaz6fp7O+KP3935RKfj+TJOXaLUS69dvYII1Ib/8LO90QrS8Wgyg7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OovzHAAAA3gAAAA8AAAAAAAAAAAAAAAAAmAIAAGRy&#10;cy9kb3ducmV2LnhtbFBLBQYAAAAABAAEAPUAAACMAwAAAAA=&#10;" fillcolor="black" stroked="f"/>
                        <v:rect id="Rectangle 3059" o:spid="_x0000_s2378" style="position:absolute;left:2172;top:7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2dvMcA&#10;AADeAAAADwAAAGRycy9kb3ducmV2LnhtbESPy2rCQBSG94W+w3AEd3Vi0KrRUWpBcFOol4Xujplj&#10;EsycSWdGTfv0nYXg8ue/8c0WranFjZyvLCvo9xIQxLnVFRcK9rvV2xiED8gaa8uk4Jc8LOavLzPM&#10;tL3zhm7bUIg4wj5DBWUITSalz0sy6Hu2IY7e2TqDIUpXSO3wHsdNLdMkeZcGK44PJTb0WVJ+2V6N&#10;guVkvPz5HvDX3+Z0pOPhdBmmLlGq22k/piACteEZfrTXWkE6HIw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tnbzHAAAA3gAAAA8AAAAAAAAAAAAAAAAAmAIAAGRy&#10;cy9kb3ducmV2LnhtbFBLBQYAAAAABAAEAPUAAACMAwAAAAA=&#10;" fillcolor="black" stroked="f"/>
                        <v:rect id="Rectangle 3060" o:spid="_x0000_s2379" style="position:absolute;left:2172;top:7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E4J8gA&#10;AADeAAAADwAAAGRycy9kb3ducmV2LnhtbESPT2sCMRTE7wW/Q3hCbzXrolW3RqkFoReh/jno7bl5&#10;3V3cvGyTqFs/fSMUPA4z8xtmOm9NLS7kfGVZQb+XgCDOra64ULDbLl/GIHxA1lhbJgW/5GE+6zxN&#10;MdP2ymu6bEIhIoR9hgrKEJpMSp+XZND3bEMcvW/rDIYoXSG1w2uEm1qmSfIqDVYcF0ps6KOk/LQ5&#10;GwWLyXjx8zXg1W19PNBhfzwNU5co9dxt399ABGrDI/zf/tQK0uFg1If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ITgnyAAAAN4AAAAPAAAAAAAAAAAAAAAAAJgCAABk&#10;cnMvZG93bnJldi54bWxQSwUGAAAAAAQABAD1AAAAjQMAAAAA&#10;" fillcolor="black" stroked="f"/>
                        <v:rect id="Rectangle 3061" o:spid="_x0000_s2380" style="position:absolute;left:2172;top:79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OmUMgA&#10;AADeAAAADwAAAGRycy9kb3ducmV2LnhtbESPQWvCQBSE7wX/w/KE3pqNQVuNrlILhV4EtT3U2zP7&#10;TILZt+nuVlN/vSsUPA4z8w0zW3SmESdyvrasYJCkIIgLq2suFXx9vj+NQfiArLGxTAr+yMNi3nuY&#10;Ya7tmTd02oZSRAj7HBVUIbS5lL6oyKBPbEscvYN1BkOUrpTa4TnCTSOzNH2WBmuOCxW29FZRcdz+&#10;GgXLyXj5sx7y6rLZ72j3vT+OMpcq9djvXqcgAnXhHv5vf2gF2Wj4ks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86ZQyAAAAN4AAAAPAAAAAAAAAAAAAAAAAJgCAABk&#10;cnMvZG93bnJldi54bWxQSwUGAAAAAAQABAD1AAAAjQMAAAAA&#10;" fillcolor="black" stroked="f"/>
                        <v:rect id="Rectangle 3062" o:spid="_x0000_s2381" style="position:absolute;left:2172;top:7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8Dy8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gYP8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vwPLyAAAAN4AAAAPAAAAAAAAAAAAAAAAAJgCAABk&#10;cnMvZG93bnJldi54bWxQSwUGAAAAAAQABAD1AAAAjQMAAAAA&#10;" fillcolor="black" stroked="f"/>
                        <v:rect id="Rectangle 3063" o:spid="_x0000_s2382" style="position:absolute;left:2172;top:8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abv8gA&#10;AADeAAAADwAAAGRycy9kb3ducmV2LnhtbESPQWvCQBSE7wX/w/IEb3XTEFuNrqJCoRehWg96e2Zf&#10;k2D2bdzdauqv7xYKPQ4z8w0zW3SmEVdyvras4GmYgCAurK65VLD/eH0cg/ABWWNjmRR8k4fFvPcw&#10;w1zbG2/puguliBD2OSqoQmhzKX1RkUE/tC1x9D6tMxiidKXUDm8RbhqZJsmzNFhzXKiwpXVFxXn3&#10;ZRSsJuPV5T3jzX17OtLxcDqPUpcoNeh3yymIQF34D/+137SCdJS9ZP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Vpu/yAAAAN4AAAAPAAAAAAAAAAAAAAAAAJgCAABk&#10;cnMvZG93bnJldi54bWxQSwUGAAAAAAQABAD1AAAAjQMAAAAA&#10;" fillcolor="black" stroked="f"/>
                        <v:rect id="Rectangle 3064" o:spid="_x0000_s2383" style="position:absolute;left:2172;top:8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o+JMkA&#10;AADeAAAADwAAAGRycy9kb3ducmV2LnhtbESPT2vCQBTE7wW/w/KE3urGYKpNXUULBS8F//RQb8/s&#10;Mwlm38bdrcZ+erdQ6HGYmd8w03lnGnEh52vLCoaDBARxYXXNpYLP3fvTBIQPyBoby6TgRh7ms97D&#10;FHNtr7yhyzaUIkLY56igCqHNpfRFRQb9wLbE0TtaZzBE6UqpHV4j3DQyTZJnabDmuFBhS28VFaft&#10;t1GwfJksz+sRf/xsDnvafx1OWeoSpR773eIVRKAu/If/2iutIM1G4wx+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Ro+JMkAAADeAAAADwAAAAAAAAAAAAAAAACYAgAA&#10;ZHJzL2Rvd25yZXYueG1sUEsFBgAAAAAEAAQA9QAAAI4DAAAAAA==&#10;" fillcolor="black" stroked="f"/>
                        <v:rect id="Rectangle 3065" o:spid="_x0000_s2384" style="position:absolute;left:2172;top:8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igU8gA&#10;AADeAAAADwAAAGRycy9kb3ducmV2LnhtbESPQWsCMRSE70L/Q3hCb5p1UWu3RqkFwYugtod6e25e&#10;dxc3L9sk1dVfbwShx2FmvmGm89bU4kTOV5YVDPoJCOLc6ooLBV+fy94EhA/IGmvLpOBCHuazp84U&#10;M23PvKXTLhQiQthnqKAMocmk9HlJBn3fNsTR+7HOYIjSFVI7PEe4qWWaJGNpsOK4UGJDHyXlx92f&#10;UbB4nSx+N0NeX7eHPe2/D8dR6hKlnrvt+xuIQG34Dz/aK60gHQ1fx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yKBTyAAAAN4AAAAPAAAAAAAAAAAAAAAAAJgCAABk&#10;cnMvZG93bnJldi54bWxQSwUGAAAAAAQABAD1AAAAjQMAAAAA&#10;" fillcolor="black" stroked="f"/>
                        <v:rect id="Rectangle 3066" o:spid="_x0000_s2385" style="position:absolute;left:2172;top:81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FyMgA&#10;AADeAAAADwAAAGRycy9kb3ducmV2LnhtbESPT2sCMRTE74V+h/CE3mrWxX/dGqUKghdBbQ/19ty8&#10;7i5uXtYk1dVPb4RCj8PM/IaZzFpTizM5X1lW0OsmIIhzqysuFHx9Ll/HIHxA1lhbJgVX8jCbPj9N&#10;MNP2wls670IhIoR9hgrKEJpMSp+XZNB3bUMcvR/rDIYoXSG1w0uEm1qmSTKUBiuOCyU2tCgpP+5+&#10;jYL523h+2vR5fdse9rT/PhwHqUuUeum0H+8gArXhP/zXXmkF6aA/GsH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hAXIyAAAAN4AAAAPAAAAAAAAAAAAAAAAAJgCAABk&#10;cnMvZG93bnJldi54bWxQSwUGAAAAAAQABAD1AAAAjQMAAAAA&#10;" fillcolor="black" stroked="f"/>
                        <v:rect id="Rectangle 3067" o:spid="_x0000_s2386" style="position:absolute;left:2172;top:8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uRusUA&#10;AADeAAAADwAAAGRycy9kb3ducmV2LnhtbERPu27CMBTdK/UfrIvEVhwiKBAwqFRCYqlUHgNsl/iS&#10;RMTXqW0g7dfXAxLj0XnPFq2pxY2crywr6PcSEMS51RUXCva71dsYhA/IGmvLpOCXPCzmry8zzLS9&#10;84Zu21CIGMI+QwVlCE0mpc9LMuh7tiGO3Nk6gyFCV0jt8B7DTS3TJHmXBiuODSU29FlSftlejYLl&#10;ZLz8+R7w19/mdKTj4XQZpi5RqttpP6YgArXhKX6411pBOhyM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G5G6xQAAAN4AAAAPAAAAAAAAAAAAAAAAAJgCAABkcnMv&#10;ZG93bnJldi54bWxQSwUGAAAAAAQABAD1AAAAigMAAAAA&#10;" fillcolor="black" stroked="f"/>
                        <v:rect id="Rectangle 3068" o:spid="_x0000_s2387" style="position:absolute;left:2172;top:8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c0IcgA&#10;AADeAAAADwAAAGRycy9kb3ducmV2LnhtbESPT2sCMRTE74V+h/AKvdVsF626GkULQi9C/XPQ23Pz&#10;uru4eVmTqFs/fSMUPA4z8xtmPG1NLS7kfGVZwXsnAUGcW11xoWC7WbwNQPiArLG2TAp+ycN08vw0&#10;xkzbK6/osg6FiBD2GSooQ2gyKX1ekkHfsQ1x9H6sMxiidIXUDq8RbmqZJsmHNFhxXCixoc+S8uP6&#10;bBTMh4P56bvLy9vqsKf97nDspS5R6vWlnY1ABGrDI/zf/tIK0l63P4T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VzQhyAAAAN4AAAAPAAAAAAAAAAAAAAAAAJgCAABk&#10;cnMvZG93bnJldi54bWxQSwUGAAAAAAQABAD1AAAAjQMAAAAA&#10;" fillcolor="black" stroked="f"/>
                        <v:rect id="Rectangle 3069" o:spid="_x0000_s2388" style="position:absolute;left:2172;top:8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jtm8cA&#10;AADeAAAADwAAAGRycy9kb3ducmV2LnhtbESPy2rCQBSG94W+w3AK3dVJg0qMjqKFghuhXha6O2ZO&#10;k2DmTJyZavTpOwvB5c9/45vMOtOICzlfW1bw2UtAEBdW11wq2G2/PzIQPiBrbCyTght5mE1fXyaY&#10;a3vlNV02oRRxhH2OCqoQ2lxKX1Rk0PdsSxy9X+sMhihdKbXDaxw3jUyTZCgN1hwfKmzpq6LitPkz&#10;ChajbHH+6fPqvj4e6LA/ngapS5R6f+vmYxCBuvAMP9pLrSAd9LMIEHEiCs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47ZvHAAAA3gAAAA8AAAAAAAAAAAAAAAAAmAIAAGRy&#10;cy9kb3ducmV2LnhtbFBLBQYAAAAABAAEAPUAAACMAwAAAAA=&#10;" fillcolor="black" stroked="f"/>
                        <v:rect id="Rectangle 3070" o:spid="_x0000_s2389" style="position:absolute;left:2172;top:8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IAMgA&#10;AADeAAAADwAAAGRycy9kb3ducmV2LnhtbESPT2vCQBTE74V+h+UVeqsbg5Y0uooWCl4E/x3q7Zl9&#10;JsHs27i71ein7wqFHoeZ+Q0znnamERdyvrasoN9LQBAXVtdcKthtv94yED4ga2wsk4IbeZhOnp/G&#10;mGt75TVdNqEUEcI+RwVVCG0upS8qMuh7tiWO3tE6gyFKV0rt8BrhppFpkrxLgzXHhQpb+qyoOG1+&#10;jIL5RzY/rwa8vK8Pe9p/H07D1CVKvb50sxGIQF34D/+1F1pBOhxkfX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9EgAyAAAAN4AAAAPAAAAAAAAAAAAAAAAAJgCAABk&#10;cnMvZG93bnJldi54bWxQSwUGAAAAAAQABAD1AAAAjQMAAAAA&#10;" fillcolor="black" stroked="f"/>
                        <v:rect id="Rectangle 3071" o:spid="_x0000_s2390" style="position:absolute;left:2172;top:84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bWd8gA&#10;AADeAAAADwAAAGRycy9kb3ducmV2LnhtbESPQWvCQBSE70L/w/IK3nTToCVNXaUKghehag/19sy+&#10;JsHs23R31eiv7xYEj8PMfMNMZp1pxJmcry0reBkmIIgLq2suFXztloMMhA/IGhvLpOBKHmbTp94E&#10;c20vvKHzNpQiQtjnqKAKoc2l9EVFBv3QtsTR+7HOYIjSlVI7vES4aWSaJK/SYM1xocKWFhUVx+3J&#10;KJi/ZfPfzxGvb5vDnvbfh+M4dYlS/efu4x1EoC48wvf2SitIx6Mshf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JtZ3yAAAAN4AAAAPAAAAAAAAAAAAAAAAAJgCAABk&#10;cnMvZG93bnJldi54bWxQSwUGAAAAAAQABAD1AAAAjQMAAAAA&#10;" fillcolor="black" stroked="f"/>
                        <v:rect id="Rectangle 3072" o:spid="_x0000_s2391" style="position:absolute;left:2172;top:8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pz7MgA&#10;AADeAAAADwAAAGRycy9kb3ducmV2LnhtbESPQWvCQBSE7wX/w/KE3uqmUUuaukoVCr0Ianuot2f2&#10;NQlm36a7W43+elcQPA4z8w0zmXWmEQdyvras4HmQgCAurK65VPD99fGUgfABWWNjmRScyMNs2nuY&#10;YK7tkdd02IRSRAj7HBVUIbS5lL6oyKAf2JY4er/WGQxRulJqh8cIN41Mk+RFGqw5LlTY0qKiYr/5&#10;Nwrmr9n8bzXi5Xm929L2Z7cfpy5R6rHfvb+BCNSFe/jW/tQK0vEoG8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anPsyAAAAN4AAAAPAAAAAAAAAAAAAAAAAJgCAABk&#10;cnMvZG93bnJldi54bWxQSwUGAAAAAAQABAD1AAAAjQMAAAAA&#10;" fillcolor="black" stroked="f"/>
                        <v:rect id="Rectangle 3073" o:spid="_x0000_s2392" style="position:absolute;left:2172;top:8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PrmMgA&#10;AADeAAAADwAAAGRycy9kb3ducmV2LnhtbESPQWvCQBSE70L/w/IK3nTTECVGV6mFgheh2h7q7Zl9&#10;TYLZt+nuqml/vVsQehxm5htmsepNKy7kfGNZwdM4AUFcWt1wpeDj/XWUg/ABWWNrmRT8kIfV8mGw&#10;wELbK+/osg+ViBD2BSqoQ+gKKX1Zk0E/th1x9L6sMxiidJXUDq8RblqZJslUGmw4LtTY0UtN5Wl/&#10;NgrWs3z9/Zbx9nd3PNDh83iapC5RavjYP89BBOrDf/je3mgF6STLM/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uYyAAAAN4AAAAPAAAAAAAAAAAAAAAAAJgCAABk&#10;cnMvZG93bnJldi54bWxQSwUGAAAAAAQABAD1AAAAjQMAAAAA&#10;" fillcolor="black" stroked="f"/>
                        <v:rect id="Rectangle 3074" o:spid="_x0000_s2393" style="position:absolute;left:2172;top:8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9OA8gA&#10;AADeAAAADwAAAGRycy9kb3ducmV2LnhtbESPQWvCQBSE74X+h+UVvNWNwZQYXaUWCl4EtT3U2zP7&#10;TILZt+nuqml/fVcQehxm5htmtuhNKy7kfGNZwWiYgCAurW64UvD58f6cg/ABWWNrmRT8kIfF/PFh&#10;hoW2V97SZRcqESHsC1RQh9AVUvqyJoN+aDvi6B2tMxiidJXUDq8RblqZJsmLNNhwXKixo7eaytPu&#10;bBQsJ/nyezPm9e/2sKf91+GUpS5RavDUv05BBOrDf/jeXmkFaTbOM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z04DyAAAAN4AAAAPAAAAAAAAAAAAAAAAAJgCAABk&#10;cnMvZG93bnJldi54bWxQSwUGAAAAAAQABAD1AAAAjQMAAAAA&#10;" fillcolor="black" stroked="f"/>
                        <v:rect id="Rectangle 3075" o:spid="_x0000_s2394" style="position:absolute;left:2172;top:8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3QdMkA&#10;AADeAAAADwAAAGRycy9kb3ducmV2LnhtbESPT2vCQBTE74V+h+UVems2DSpp6iq1UPAi1D+Hentm&#10;X5Ng9m26u2r003cFweMwM79hxtPetOJIzjeWFbwmKQji0uqGKwWb9ddLDsIHZI2tZVJwJg/TyePD&#10;GAttT7yk4ypUIkLYF6igDqErpPRlTQZ9Yjvi6P1aZzBE6SqpHZ4i3LQyS9ORNNhwXKixo8+ayv3q&#10;YBTM3vLZ3/eAF5flbkvbn91+mLlUqeen/uMdRKA+3MO39lwryIaDfAT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B3QdMkAAADeAAAADwAAAAAAAAAAAAAAAACYAgAA&#10;ZHJzL2Rvd25yZXYueG1sUEsFBgAAAAAEAAQA9QAAAI4DAAAAAA==&#10;" fillcolor="black" stroked="f"/>
                        <v:rect id="Rectangle 3076" o:spid="_x0000_s2395" style="position:absolute;left:2172;top:9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F178gA&#10;AADeAAAADwAAAGRycy9kb3ducmV2LnhtbESPQWvCQBSE74L/YXlCb7pp0DZGV9FCoZdCtR709sy+&#10;JsHs27i71bS/visUPA4z8w0zX3amERdyvras4HGUgCAurK65VLD7fB1mIHxA1thYJgU/5GG56Pfm&#10;mGt75Q1dtqEUEcI+RwVVCG0upS8qMuhHtiWO3pd1BkOUrpTa4TXCTSPTJHmSBmuOCxW29FJRcdp+&#10;GwXrabY+f4z5/XdzPNBhfzxNUpco9TDoVjMQgbpwD/+337SCdDLO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UXXvyAAAAN4AAAAPAAAAAAAAAAAAAAAAAJgCAABk&#10;cnMvZG93bnJldi54bWxQSwUGAAAAAAQABAD1AAAAjQMAAAAA&#10;" fillcolor="black" stroked="f"/>
                        <v:rect id="Rectangle 3077" o:spid="_x0000_s2396" style="position:absolute;left:2172;top:9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7hncUA&#10;AADeAAAADwAAAGRycy9kb3ducmV2LnhtbERPy2rCQBTdF/oPwy10VycNKjE6ihYKboT6WOjumrlN&#10;gpk7cWaq0a/vLASXh/OezDrTiAs5X1tW8NlLQBAXVtdcKthtvz8yED4ga2wsk4IbeZhNX18mmGt7&#10;5TVdNqEUMYR9jgqqENpcSl9UZND3bEscuV/rDIYIXSm1w2sMN41Mk2QoDdYcGyps6aui4rT5MwoW&#10;o2xx/unz6r4+HuiwP54GqUuUen/r5mMQgbrwFD/cS60gHfSzuDfeiVdAT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GdxQAAAN4AAAAPAAAAAAAAAAAAAAAAAJgCAABkcnMv&#10;ZG93bnJldi54bWxQSwUGAAAAAAQABAD1AAAAigMAAAAA&#10;" fillcolor="black" stroked="f"/>
                        <v:rect id="Rectangle 3078" o:spid="_x0000_s2397" style="position:absolute;left:2172;top:9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JEBsgA&#10;AADeAAAADwAAAGRycy9kb3ducmV2LnhtbESPQWvCQBSE74X+h+UVvNWNQUtMXUUFoZeC2h7q7Zl9&#10;JsHs27i7avTXd4VCj8PMfMNMZp1pxIWcry0rGPQTEMSF1TWXCr6/Vq8ZCB+QNTaWScGNPMymz08T&#10;zLW98oYu21CKCGGfo4IqhDaX0hcVGfR92xJH72CdwRClK6V2eI1w08g0Sd6kwZrjQoUtLSsqjtuz&#10;UbAYZ4vTesif981+R7uf/XGUukSp3ks3fwcRqAv/4b/2h1aQjobZG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gkQGyAAAAN4AAAAPAAAAAAAAAAAAAAAAAJgCAABk&#10;cnMvZG93bnJldi54bWxQSwUGAAAAAAQABAD1AAAAjQMAAAAA&#10;" fillcolor="black" stroked="f"/>
                        <v:rect id="Rectangle 3079" o:spid="_x0000_s2398" style="position:absolute;left:2172;top:9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F7RsYA&#10;AADeAAAADwAAAGRycy9kb3ducmV2LnhtbESPy2rCQBSG94LvMByhO50YVDR1FC0U3Aj1sqi7Y+aY&#10;BDNn4sxU0z59ZyG4/PlvfPNla2pxJ+crywqGgwQEcW51xYWC4+GzPwXhA7LG2jIp+CUPy0W3M8dM&#10;2wfv6L4PhYgj7DNUUIbQZFL6vCSDfmAb4uhdrDMYonSF1A4fcdzUMk2SiTRYcXwosaGPkvLr/sco&#10;WM+m69vXiLd/u/OJTt/n6zh1iVJvvXb1DiJQG17hZ3ujFaTj0SwCRJyI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F7RsYAAADeAAAADwAAAAAAAAAAAAAAAACYAgAAZHJz&#10;L2Rvd25yZXYueG1sUEsFBgAAAAAEAAQA9QAAAIsDAAAAAA==&#10;" fillcolor="black" stroked="f"/>
                        <v:rect id="Rectangle 3080" o:spid="_x0000_s2399" style="position:absolute;left:2172;top:10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3e3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d6o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t3t3HAAAA3gAAAA8AAAAAAAAAAAAAAAAAmAIAAGRy&#10;cy9kb3ducmV2LnhtbFBLBQYAAAAABAAEAPUAAACMAwAAAAA=&#10;" fillcolor="black" stroked="f"/>
                        <v:rect id="Rectangle 3081" o:spid="_x0000_s2400" style="position:absolute;left:2172;top:10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AqscA&#10;AADeAAAADwAAAGRycy9kb3ducmV2LnhtbESPQWsCMRSE7wX/Q3iCt5p10aKrUVQQeimo7UFvz81z&#10;d3HzsiZRt/31jVDocZiZb5jZojW1uJPzlWUFg34Cgji3uuJCwdfn5nUMwgdkjbVlUvBNHhbzzssM&#10;M20fvKP7PhQiQthnqKAMocmk9HlJBn3fNsTRO1tnMETpCqkdPiLc1DJNkjdpsOK4UGJD65Lyy/5m&#10;FKwm49V1O+SPn93pSMfD6TJKXaJUr9supyACteE//Nd+1wrS0XCS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QKrHAAAA3gAAAA8AAAAAAAAAAAAAAAAAmAIAAGRy&#10;cy9kb3ducmV2LnhtbFBLBQYAAAAABAAEAPUAAACMAwAAAAA=&#10;" fillcolor="black" stroked="f"/>
                        <v:rect id="Rectangle 3082" o:spid="_x0000_s2401" style="position:absolute;left:2172;top:10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PlMcgA&#10;AADeAAAADwAAAGRycy9kb3ducmV2LnhtbESPT2sCMRTE7wW/Q3hCbzXbVYuuRlGh0Euh/jno7bl5&#10;3V3cvKxJqls/vREKPQ4z8xtmOm9NLS7kfGVZwWsvAUGcW11xoWC3fX8ZgfABWWNtmRT8kof5rPM0&#10;xUzbK6/psgmFiBD2GSooQ2gyKX1ekkHfsw1x9L6tMxiidIXUDq8RbmqZJsmbNFhxXCixoVVJ+Wnz&#10;YxQsx6Pl+WvAn7f18UCH/fE0TF2i1HO3XUxABGrDf/iv/aEVpMPBu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s+UxyAAAAN4AAAAPAAAAAAAAAAAAAAAAAJgCAABk&#10;cnMvZG93bnJldi54bWxQSwUGAAAAAAQABAD1AAAAjQMAAAAA&#10;" fillcolor="black" stroked="f"/>
                        <v:rect id="Rectangle 3083" o:spid="_x0000_s2402" style="position:absolute;left:2172;top:10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9RcgA&#10;AADeAAAADwAAAGRycy9kb3ducmV2LnhtbESPQWvCQBSE74X+h+UVvNWNIYqmrqKFQi8FtT3U2zP7&#10;TILZt3F31eivd4VCj8PMfMNM551pxJmcry0rGPQTEMSF1TWXCn6+P17HIHxA1thYJgVX8jCfPT9N&#10;Mdf2wms6b0IpIoR9jgqqENpcSl9UZND3bUscvb11BkOUrpTa4SXCTSPTJBlJgzXHhQpbeq+oOGxO&#10;RsFyMl4eVxl/3da7LW1/d4dh6hKlei/d4g1EoC78h//an1pBOswm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Wn1FyAAAAN4AAAAPAAAAAAAAAAAAAAAAAJgCAABk&#10;cnMvZG93bnJldi54bWxQSwUGAAAAAAQABAD1AAAAjQMAAAAA&#10;" fillcolor="black" stroked="f"/>
                        <v:rect id="Rectangle 3084" o:spid="_x0000_s2403" style="position:absolute;left:2172;top:10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bY3sgA&#10;AADeAAAADwAAAGRycy9kb3ducmV2LnhtbESPQWvCQBSE7wX/w/IEb3VjMEVTV1FB6KWgtod6e2af&#10;STD7Nu6umvbXd4VCj8PMfMPMFp1pxI2cry0rGA0TEMSF1TWXCj4/Ns8TED4ga2wsk4Jv8rCY955m&#10;mGt75x3d9qEUEcI+RwVVCG0upS8qMuiHtiWO3sk6gyFKV0rt8B7hppFpkrxIgzXHhQpbWldUnPdX&#10;o2A1nawu2zG//+yOBzp8Hc9Z6hKlBv1u+QoiUBf+w3/tN60gzcbT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FtjeyAAAAN4AAAAPAAAAAAAAAAAAAAAAAJgCAABk&#10;cnMvZG93bnJldi54bWxQSwUGAAAAAAQABAD1AAAAjQMAAAAA&#10;" fillcolor="black" stroked="f"/>
                        <v:rect id="Rectangle 3085" o:spid="_x0000_s2404" style="position:absolute;left:2172;top:102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RGq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8Wg2gb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ERqnHAAAA3gAAAA8AAAAAAAAAAAAAAAAAmAIAAGRy&#10;cy9kb3ducmV2LnhtbFBLBQYAAAAABAAEAPUAAACMAwAAAAA=&#10;" fillcolor="black" stroked="f"/>
                        <v:rect id="Rectangle 3086" o:spid="_x0000_s2405" style="position:absolute;left:2172;top:10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jMsgA&#10;AADeAAAADwAAAGRycy9kb3ducmV2LnhtbESPT2sCMRTE74V+h/AKvdVsF626GkULQi9C/XPQ23Pz&#10;uru4eVmTqFs/fSMUPA4z8xtmPG1NLS7kfGVZwXsnAUGcW11xoWC7WbwNQPiArLG2TAp+ycN08vw0&#10;xkzbK6/osg6FiBD2GSooQ2gyKX1ekkHfsQ1x9H6sMxiidIXUDq8RbmqZJsmHNFhxXCixoc+S8uP6&#10;bBTMh4P56bvLy9vqsKf97nDspS5R6vWlnY1ABGrDI/zf/tIK0l532If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iOMyyAAAAN4AAAAPAAAAAAAAAAAAAAAAAJgCAABk&#10;cnMvZG93bnJldi54bWxQSwUGAAAAAAQABAD1AAAAjQMAAAAA&#10;" fillcolor="black" stroked="f"/>
                        <v:rect id="Rectangle 3087" o:spid="_x0000_s2406" style="position:absolute;left:2172;top:10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d3QMUA&#10;AADeAAAADwAAAGRycy9kb3ducmV2LnhtbERPy4rCMBTdC/5DuMLsNLWoaMcoOjDgRhgfi3F3ba5t&#10;sbmpSUY78/WTheDycN7zZWtqcSfnK8sKhoMEBHFudcWFguPhsz8F4QOyxtoyKfglD8tFtzPHTNsH&#10;7+i+D4WIIewzVFCG0GRS+rwkg35gG+LIXawzGCJ0hdQOHzHc1DJNkok0WHFsKLGhj5Ly6/7HKFjP&#10;puvb14i3f7vziU7f5+s4dYlSb7129Q4iUBte4qd7oxWk49Es7o134hW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F3dAxQAAAN4AAAAPAAAAAAAAAAAAAAAAAJgCAABkcnMv&#10;ZG93bnJldi54bWxQSwUGAAAAAAQABAD1AAAAigMAAAAA&#10;" fillcolor="black" stroked="f"/>
                        <v:rect id="Rectangle 3088" o:spid="_x0000_s2407" style="position:absolute;left:2172;top:10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vS28gA&#10;AADeAAAADwAAAGRycy9kb3ducmV2LnhtbESPQWvCQBSE74X+h+UVeqsbg4pJXUUFoZeC2h7q7Zl9&#10;JsHs27i71eivd4VCj8PMfMNMZp1pxJmcry0r6PcSEMSF1TWXCr6/Vm9jED4ga2wsk4IreZhNn58m&#10;mGt74Q2dt6EUEcI+RwVVCG0upS8qMuh7tiWO3sE6gyFKV0rt8BLhppFpkoykwZrjQoUtLSsqjttf&#10;o2CRjRen9YA/b5v9jnY/++MwdYlSry/d/B1EoC78h//aH1pBOhxk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W9LbyAAAAN4AAAAPAAAAAAAAAAAAAAAAAJgCAABk&#10;cnMvZG93bnJldi54bWxQSwUGAAAAAAQABAD1AAAAjQMAAAAA&#10;" fillcolor="black" stroked="f"/>
                        <v:rect id="Rectangle 3089" o:spid="_x0000_s2408" style="position:absolute;left:2172;top:10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rhXMcA&#10;AADeAAAADwAAAGRycy9kb3ducmV2LnhtbESPzWoCMRSF90LfIVyhO00cOkVHo9RCoZtCtV3o7jq5&#10;zgxObqZJqqNP3ywKLg/nj2+x6m0rzuRD41jDZKxAEJfONFxp+P56G01BhIhssHVMGq4UYLV8GCyw&#10;MO7CGzpvYyXSCIcCNdQxdoWUoazJYhi7jjh5R+ctxiR9JY3HSxq3rcyUepYWG04PNXb0WlN52v5a&#10;DevZdP3z+cQft81hT/vd4ZRnXmn9OOxf5iAi9fEe/m+/Gw1Znqs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K4VzHAAAA3gAAAA8AAAAAAAAAAAAAAAAAmAIAAGRy&#10;cy9kb3ducmV2LnhtbFBLBQYAAAAABAAEAPUAAACMAwAAAAA=&#10;" fillcolor="black" stroked="f"/>
                        <v:rect id="Rectangle 3090" o:spid="_x0000_s2409" style="position:absolute;left:2172;top:105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ZEx8gA&#10;AADeAAAADwAAAGRycy9kb3ducmV2LnhtbESPQWsCMRSE74X+h/AK3mri4hZdjVILQi8FtT3U23Pz&#10;uru4edkmUbf99Y0g9DjMzDfMfNnbVpzJh8axhtFQgSAunWm40vDxvn6cgAgR2WDrmDT8UIDl4v5u&#10;joVxF97SeRcrkSAcCtRQx9gVUoayJoth6Dri5H05bzEm6StpPF4S3LYyU+pJWmw4LdTY0UtN5XF3&#10;shpW08nqezPmt9/tYU/7z8Mxz7zSevDQP89AROrjf/jWfjUasjxXI7jeS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xkTHyAAAAN4AAAAPAAAAAAAAAAAAAAAAAJgCAABk&#10;cnMvZG93bnJldi54bWxQSwUGAAAAAAQABAD1AAAAjQMAAAAA&#10;" fillcolor="black" stroked="f"/>
                        <v:rect id="Rectangle 3091" o:spid="_x0000_s2410" style="position:absolute;left:2172;top:10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TasMgA&#10;AADeAAAADwAAAGRycy9kb3ducmV2LnhtbESPQUsDMRSE74L/ITzBm5u4uKVumxZbELwItnqwt9fN&#10;6+7Szcs2ie3qr2+EQo/DzHzDTOeD7cSRfGgda3jMFAjiypmWaw1fn68PYxAhIhvsHJOGXwown93e&#10;TLE07sQrOq5jLRKEQ4kamhj7UspQNWQxZK4nTt7OeYsxSV9L4/GU4LaTuVIjabHltNBgT8uGqv36&#10;x2pYPI8Xh48nfv9bbTe0+d7ui9wrre/vhpcJiEhDvIYv7TejIS8KlcP/nXQF5Ow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FNqwyAAAAN4AAAAPAAAAAAAAAAAAAAAAAJgCAABk&#10;cnMvZG93bnJldi54bWxQSwUGAAAAAAQABAD1AAAAjQMAAAAA&#10;" fillcolor="black" stroked="f"/>
                        <v:rect id="Rectangle 3092" o:spid="_x0000_s2411" style="position:absolute;left:2172;top:10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h/K8kA&#10;AADeAAAADwAAAGRycy9kb3ducmV2LnhtbESPT0sDMRTE7wW/Q3iCtzZxdaVdmxYrFLwI9s+hvb1u&#10;nrtLNy9rkrarn94UBI/DzPyGmc5724oz+dA41nA/UiCIS2carjRsN8vhGESIyAZbx6ThmwLMZzeD&#10;KRbGXXhF53WsRIJwKFBDHWNXSBnKmiyGkeuIk/fpvMWYpK+k8XhJcNvKTKknabHhtFBjR681lcf1&#10;yWpYTMaLr49Hfv9ZHfa03x2OeeaV1ne3/csziEh9/A//td+MhizP1QN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1h/K8kAAADeAAAADwAAAAAAAAAAAAAAAACYAgAA&#10;ZHJzL2Rvd25yZXYueG1sUEsFBgAAAAAEAAQA9QAAAI4DAAAAAA==&#10;" fillcolor="black" stroked="f"/>
                        <v:rect id="Rectangle 3093" o:spid="_x0000_s2412" style="position:absolute;left:2172;top:10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HnX8gA&#10;AADeAAAADwAAAGRycy9kb3ducmV2LnhtbESPQUvDQBSE74L/YXlCb3bX0EiN2RQrCL0UbPVgb6/Z&#10;ZxKafRt3t23017tCweMwM98w5WK0vTiRD51jDXdTBYK4dqbjRsP728vtHESIyAZ7x6ThmwIsquur&#10;Egvjzryh0zY2IkE4FKihjXEopAx1SxbD1A3Eyft03mJM0jfSeDwnuO1lptS9tNhxWmhxoOeW6sP2&#10;aDUsH+bLr9cZr382+x3tPvaHPPNK68nN+PQIItIY/8OX9spoyPJczeDvTroCsv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sedfyAAAAN4AAAAPAAAAAAAAAAAAAAAAAJgCAABk&#10;cnMvZG93bnJldi54bWxQSwUGAAAAAAQABAD1AAAAjQMAAAAA&#10;" fillcolor="black" stroked="f"/>
                        <v:rect id="Rectangle 3094" o:spid="_x0000_s2413" style="position:absolute;left:2172;top:10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CxMgA&#10;AADeAAAADwAAAGRycy9kb3ducmV2LnhtbESPQUsDMRSE74L/ITzBm5u4uKVumxZbELwItnqwt9fN&#10;6+7Szcs2ie3qr2+EQo/DzHzDTOeD7cSRfGgda3jMFAjiypmWaw1fn68PYxAhIhvsHJOGXwown93e&#10;TLE07sQrOq5jLRKEQ4kamhj7UspQNWQxZK4nTt7OeYsxSV9L4/GU4LaTuVIjabHltNBgT8uGqv36&#10;x2pYPI8Xh48nfv9bbTe0+d7ui9wrre/vhpcJiEhDvIYv7TejIS8KVcD/nXQF5Ow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ULEyAAAAN4AAAAPAAAAAAAAAAAAAAAAAJgCAABk&#10;cnMvZG93bnJldi54bWxQSwUGAAAAAAQABAD1AAAAjQMAAAAA&#10;" fillcolor="black" stroked="f"/>
                        <v:rect id="Rectangle 3095" o:spid="_x0000_s2414" style="position:absolute;left:2172;top:107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cs8gA&#10;AADeAAAADwAAAGRycy9kb3ducmV2LnhtbESPQUsDMRSE74L/ITyhNzdx6Za6Ni1WEHop2OrB3l43&#10;z92lm5c1Sdutv94IBY/DzHzDzBaD7cSJfGgda3jIFAjiypmWaw0f76/3UxAhIhvsHJOGCwVYzG9v&#10;Zlgad+YNnbaxFgnCoUQNTYx9KWWoGrIYMtcTJ+/LeYsxSV9L4/Gc4LaTuVITabHltNBgTy8NVYft&#10;0WpYPk6X329jXv9s9jvafe4PRe6V1qO74fkJRKQh/oev7ZXRkBeFms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L9yzyAAAAN4AAAAPAAAAAAAAAAAAAAAAAJgCAABk&#10;cnMvZG93bnJldi54bWxQSwUGAAAAAAQABAD1AAAAjQMAAAAA&#10;" fillcolor="black" stroked="f"/>
                        <v:rect id="Rectangle 3096" o:spid="_x0000_s2415" style="position:absolute;left:2172;top:10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N5KMgA&#10;AADeAAAADwAAAGRycy9kb3ducmV2LnhtbESPQWsCMRSE70L/Q3iF3jTp0m3t1ii1IHgRqu2h3p6b&#10;193Fzcs2ibr66xuh0OMwM98wk1lvW3EkHxrHGu5HCgRx6UzDlYbPj8VwDCJEZIOtY9JwpgCz6c1g&#10;goVxJ17TcRMrkSAcCtRQx9gVUoayJoth5Dri5H07bzEm6StpPJ4S3LYyU+pRWmw4LdTY0VtN5X5z&#10;sBrmz+P5z/sDry7r3Za2X7t9nnml9d1t//oCIlIf/8N/7aXRkOW5eoLr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Y3koyAAAAN4AAAAPAAAAAAAAAAAAAAAAAJgCAABk&#10;cnMvZG93bnJldi54bWxQSwUGAAAAAAQABAD1AAAAjQMAAAAA&#10;" fillcolor="black" stroked="f"/>
                        <v:rect id="Rectangle 3097" o:spid="_x0000_s2416" style="position:absolute;left:2172;top:10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ztWsUA&#10;AADeAAAADwAAAGRycy9kb3ducmV2LnhtbERPz2vCMBS+C/sfwhN208SyDq1GmYPBLoPpdtDbs3m2&#10;xealSzKt/vXLYeDx4/u9WPW2FWfyoXGsYTJWIIhLZxquNHx/vY2mIEJENtg6Jg1XCrBaPgwWWBh3&#10;4Q2dt7ESKYRDgRrqGLtCylDWZDGMXUecuKPzFmOCvpLG4yWF21ZmSj1Liw2nhho7eq2pPG1/rYb1&#10;bLr++Xzij9vmsKf97nDKM6+0fhz2L3MQkfp4F/+7342GLM9V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O1axQAAAN4AAAAPAAAAAAAAAAAAAAAAAJgCAABkcnMv&#10;ZG93bnJldi54bWxQSwUGAAAAAAQABAD1AAAAigMAAAAA&#10;" fillcolor="black" stroked="f"/>
                        <v:rect id="Rectangle 3098" o:spid="_x0000_s2417" style="position:absolute;left:2172;top:10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BIwcgA&#10;AADeAAAADwAAAGRycy9kb3ducmV2LnhtbESPQWsCMRSE70L/Q3iF3jTp0i26NUoVCl6Eanuot+fm&#10;dXdx87Imqa7++qYg9DjMzDfMdN7bVpzIh8axhseRAkFcOtNwpeHz4204BhEissHWMWm4UID57G4w&#10;xcK4M2/otI2VSBAOBWqoY+wKKUNZk8Uwch1x8r6dtxiT9JU0Hs8JbluZKfUsLTacFmrsaFlTedj+&#10;WA2LyXhxfH/i9XWz39Hua3/IM6+0frjvX19AROrjf/jWXhkNWZ6rC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sEjByAAAAN4AAAAPAAAAAAAAAAAAAAAAAJgCAABk&#10;cnMvZG93bnJldi54bWxQSwUGAAAAAAQABAD1AAAAjQMAAAAA&#10;" fillcolor="black" stroked="f"/>
                        <v:rect id="Rectangle 3099" o:spid="_x0000_s2418" style="position:absolute;left:2172;top:10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N3gcYA&#10;AADeAAAADwAAAGRycy9kb3ducmV2LnhtbESPzWrCQBSF9wXfYbiCuzoxmKLRUbQgdFNQ60J318w1&#10;CWbupDOjpn16Z1Ho8nD++ObLzjTiTs7XlhWMhgkI4sLqmksFh6/N6wSED8gaG8uk4Ic8LBe9lznm&#10;2j54R/d9KEUcYZ+jgiqENpfSFxUZ9EPbEkfvYp3BEKUrpXb4iOOmkWmSvEmDNceHClt6r6i47m9G&#10;wXo6WX9vx/z5uzuf6HQ8X7PUJUoN+t1qBiJQF/7Df+0PrSDNslEEiDgRBeTi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N3gcYAAADeAAAADwAAAAAAAAAAAAAAAACYAgAAZHJz&#10;L2Rvd25yZXYueG1sUEsFBgAAAAAEAAQA9QAAAIsDAAAAAA==&#10;" fillcolor="black" stroked="f"/>
                        <v:rect id="Rectangle 3100" o:spid="_x0000_s2419" style="position:absolute;left:2172;top:109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SGsgA&#10;AADeAAAADwAAAGRycy9kb3ducmV2LnhtbESPQWvCQBSE74X+h+UJ3uomoSkaXaUWCl4EtT3U2zP7&#10;TILZt+nuqml/fVcQehxm5htmtuhNKy7kfGNZQTpKQBCXVjdcKfj8eH8ag/ABWWNrmRT8kIfF/PFh&#10;hoW2V97SZRcqESHsC1RQh9AVUvqyJoN+ZDvi6B2tMxiidJXUDq8RblqZJcmLNNhwXKixo7eaytPu&#10;bBQsJ+Pl9+aZ17/bw572X4dTnrlEqeGgf52CCNSH//C9vdIKsjxPU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H9IayAAAAN4AAAAPAAAAAAAAAAAAAAAAAJgCAABk&#10;cnMvZG93bnJldi54bWxQSwUGAAAAAAQABAD1AAAAjQMAAAAA&#10;" fillcolor="black" stroked="f"/>
                        <v:rect id="Rectangle 3101" o:spid="_x0000_s2420" style="position:absolute;left:2172;top:11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1MbcgA&#10;AADeAAAADwAAAGRycy9kb3ducmV2LnhtbESPT2vCQBTE7wW/w/IKvdWNoSkaXUWFQi8F//RQb8/s&#10;axLMvo27W41++q4geBxm5jfMZNaZRpzI+dqygkE/AUFcWF1zqeB7+/E6BOEDssbGMim4kIfZtPc0&#10;wVzbM6/ptAmliBD2OSqoQmhzKX1RkUHfty1x9H6tMxiidKXUDs8RbhqZJsm7NFhzXKiwpWVFxWHz&#10;ZxQsRsPFcfXGX9f1fke7n/0hS12i1MtzNx+DCNSFR/je/tQK0iwbpH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zUxtyAAAAN4AAAAPAAAAAAAAAAAAAAAAAJgCAABk&#10;cnMvZG93bnJldi54bWxQSwUGAAAAAAQABAD1AAAAjQMAAAAA&#10;" fillcolor="black" stroked="f"/>
                        <v:rect id="Rectangle 3102" o:spid="_x0000_s2421" style="position:absolute;left:2172;top:11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Hp9sgA&#10;AADeAAAADwAAAGRycy9kb3ducmV2LnhtbESPQWvCQBSE74L/YXmF3nRj2hSNrqKFQi9CtR709sy+&#10;JsHs23R3q9Ff7xYKPQ4z8w0zW3SmEWdyvrasYDRMQBAXVtdcKth9vg3GIHxA1thYJgVX8rCY93sz&#10;zLW98IbO21CKCGGfo4IqhDaX0hcVGfRD2xJH78s6gyFKV0rt8BLhppFpkrxIgzXHhQpbeq2oOG1/&#10;jILVZLz6/njm9W1zPNBhfzxlqUuUenzollMQgbrwH/5rv2sFaZaN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gen2yAAAAN4AAAAPAAAAAAAAAAAAAAAAAJgCAABk&#10;cnMvZG93bnJldi54bWxQSwUGAAAAAAQABAD1AAAAjQMAAAAA&#10;" fillcolor="black" stroked="f"/>
                        <v:rect id="Rectangle 3103" o:spid="_x0000_s2422" style="position:absolute;left:2172;top:11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xgsgA&#10;AADeAAAADwAAAGRycy9kb3ducmV2LnhtbESPQWvCQBSE70L/w/IK3nRjMMVGV6mC4EVQ20O9PbPP&#10;JJh9m+6umvbXd4VCj8PMfMPMFp1pxI2cry0rGA0TEMSF1TWXCj7e14MJCB+QNTaWScE3eVjMn3oz&#10;zLW9855uh1CKCGGfo4IqhDaX0hcVGfRD2xJH72ydwRClK6V2eI9w08g0SV6kwZrjQoUtrSoqLoer&#10;UbB8nSy/dmPe/uxPRzp+ni5Z6hKl+s/d2xREoC78h//aG60gzbLRG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aHGCyAAAAN4AAAAPAAAAAAAAAAAAAAAAAJgCAABk&#10;cnMvZG93bnJldi54bWxQSwUGAAAAAAQABAD1AAAAjQMAAAAA&#10;" fillcolor="black" stroked="f"/>
                        <v:rect id="Rectangle 3104" o:spid="_x0000_s2423" style="position:absolute;left:2172;top:11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TUGcgA&#10;AADeAAAADwAAAGRycy9kb3ducmV2LnhtbESPT2vCQBTE7wW/w/IKvdWNoSkaXUWFQi8F//RQb8/s&#10;axLMvo27W41++q4geBxm5jfMZNaZRpzI+dqygkE/AUFcWF1zqeB7+/E6BOEDssbGMim4kIfZtPc0&#10;wVzbM6/ptAmliBD2OSqoQmhzKX1RkUHfty1x9H6tMxiidKXUDs8RbhqZJsm7NFhzXKiwpWVFxWHz&#10;ZxQsRsPFcfXGX9f1fke7n/0hS12i1MtzNx+DCNSFR/je/tQK0iwbZH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JNQZyAAAAN4AAAAPAAAAAAAAAAAAAAAAAJgCAABk&#10;cnMvZG93bnJldi54bWxQSwUGAAAAAAQABAD1AAAAjQMAAAAA&#10;" fillcolor="black" stroked="f"/>
                        <v:rect id="Rectangle 3105" o:spid="_x0000_s2424" style="position:absolute;left:2172;top:11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KbsgA&#10;AADeAAAADwAAAGRycy9kb3ducmV2LnhtbESPT2vCQBTE74V+h+UVems2hkZsdJVaKPRS8N+h3p7Z&#10;ZxLMvk13t5r66V1B8DjMzG+Yyaw3rTiS841lBYMkBUFcWt1wpWCz/nwZgfABWWNrmRT8k4fZ9PFh&#10;goW2J17ScRUqESHsC1RQh9AVUvqyJoM+sR1x9PbWGQxRukpqh6cIN63M0nQoDTYcF2rs6KOm8rD6&#10;Mwrmb6P57+KVv8/L3Za2P7tDnrlUqeen/n0MIlAf7uFb+0sryPJ8MIT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kpuyAAAAN4AAAAPAAAAAAAAAAAAAAAAAJgCAABk&#10;cnMvZG93bnJldi54bWxQSwUGAAAAAAQABAD1AAAAjQMAAAAA&#10;" fillcolor="black" stroked="f"/>
                        <v:rect id="Rectangle 3106" o:spid="_x0000_s2425" style="position:absolute;left:2172;top:11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rv9cgA&#10;AADeAAAADwAAAGRycy9kb3ducmV2LnhtbESPQWvCQBSE7wX/w/IK3urGYFqbuooKgpeC2h7q7Zl9&#10;TYLZt3F31dhf7xYKPQ4z8w0zmXWmERdyvrasYDhIQBAXVtdcKvj8WD2NQfiArLGxTApu5GE27T1M&#10;MNf2ylu67EIpIoR9jgqqENpcSl9UZNAPbEscvW/rDIYoXSm1w2uEm0amSfIsDdYcFypsaVlRcdyd&#10;jYLF63hx2oz4/Wd72NP+63DMUpco1X/s5m8gAnXhP/zXXmsFaZYNX+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uu/1yAAAAN4AAAAPAAAAAAAAAAAAAAAAAJgCAABk&#10;cnMvZG93bnJldi54bWxQSwUGAAAAAAQABAD1AAAAjQMAAAAA&#10;" fillcolor="black" stroked="f"/>
                        <v:rect id="Rectangle 3107" o:spid="_x0000_s2426" style="position:absolute;left:2172;top:11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V7h8UA&#10;AADeAAAADwAAAGRycy9kb3ducmV2LnhtbERPz2vCMBS+D/wfwhO8zdRih1aj6EDYZaDOg96ezbMt&#10;Ni9dErXbX28Ogx0/vt/zZWcacSfna8sKRsMEBHFhdc2lgsPX5nUCwgdkjY1lUvBDHpaL3sscc20f&#10;vKP7PpQihrDPUUEVQptL6YuKDPqhbYkjd7HOYIjQlVI7fMRw08g0Sd6kwZpjQ4UtvVdUXPc3o2A9&#10;nay/t2P+/N2dT3Q6nq9Z6hKlBv1uNQMRqAv/4j/3h1aQZtko7o134hW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JXuHxQAAAN4AAAAPAAAAAAAAAAAAAAAAAJgCAABkcnMv&#10;ZG93bnJldi54bWxQSwUGAAAAAAQABAD1AAAAigMAAAAA&#10;" fillcolor="black" stroked="f"/>
                        <v:rect id="Rectangle 3108" o:spid="_x0000_s2427" style="position:absolute;left:2172;top:11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neHMgA&#10;AADeAAAADwAAAGRycy9kb3ducmV2LnhtbESPQWvCQBSE74L/YXmF3nRjMKKpq6gg9FKotod6e2Zf&#10;k2D2bdzdavTXu4VCj8PMfMPMl51pxIWcry0rGA0TEMSF1TWXCj4/toMpCB+QNTaWScGNPCwX/d4c&#10;c22vvKPLPpQiQtjnqKAKoc2l9EVFBv3QtsTR+7bOYIjSlVI7vEa4aWSaJBNpsOa4UGFLm4qK0/7H&#10;KFjPpuvz+5jf7rvjgQ5fx1OWukSp56du9QIiUBf+w3/tV60gzbLRD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ad4cyAAAAN4AAAAPAAAAAAAAAAAAAAAAAJgCAABk&#10;cnMvZG93bnJldi54bWxQSwUGAAAAAAQABAD1AAAAjQMAAAAA&#10;" fillcolor="black" stroked="f"/>
                        <v:rect id="Rectangle 3109" o:spid="_x0000_s2428" style="position:absolute;left:2172;top:11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9PMcA&#10;AADeAAAADwAAAGRycy9kb3ducmV2LnhtbESPy2rCQBSG9wXfYTiF7uqkoREbMxEVCt0U6mVRd8fM&#10;MQlmzsSZqaZ9+s5CcPnz3/iK+WA6cSHnW8sKXsYJCOLK6pZrBbvt+/MUhA/IGjvLpOCXPMzL0UOB&#10;ubZXXtNlE2oRR9jnqKAJoc+l9FVDBv3Y9sTRO1pnMETpaqkdXuO46WSaJBNpsOX40GBPq4aq0+bH&#10;KFi+TZfnr1f+/Fsf9rT/Ppyy1CVKPT0OixmIQEO4h2/tD60gzbI0AkSciAKy/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TzHAAAA3gAAAA8AAAAAAAAAAAAAAAAAmAIAAGRy&#10;cy9kb3ducmV2LnhtbFBLBQYAAAAABAAEAPUAAACMAwAAAAA=&#10;" fillcolor="black" stroked="f"/>
                        <v:rect id="Rectangle 3110" o:spid="_x0000_s2429" style="position:absolute;left:2172;top:114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MYp8gA&#10;AADeAAAADwAAAGRycy9kb3ducmV2LnhtbESPT2vCQBTE7wW/w/IKvdWNoSkaXUWFQi8F//RQb8/s&#10;axLMvo27W41++q4geBxm5jfMZNaZRpzI+dqygkE/AUFcWF1zqeB7+/E6BOEDssbGMim4kIfZtPc0&#10;wVzbM6/ptAmliBD2OSqoQmhzKX1RkUHfty1x9H6tMxiidKXUDs8RbhqZJsm7NFhzXKiwpWVFxWHz&#10;ZxQsRsPFcfXGX9f1fke7n/0hS12i1MtzNx+DCNSFR/je/tQK0ixLB3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xinyAAAAN4AAAAPAAAAAAAAAAAAAAAAAJgCAABk&#10;cnMvZG93bnJldi54bWxQSwUGAAAAAAQABAD1AAAAjQMAAAAA&#10;" fillcolor="black" stroked="f"/>
                        <v:rect id="Rectangle 3111" o:spid="_x0000_s2430" style="position:absolute;left:2172;top:11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GG0MgA&#10;AADeAAAADwAAAGRycy9kb3ducmV2LnhtbESPQWsCMRSE70L/Q3hCb5o1dIuuRqmFQi+FanvQ23Pz&#10;3F3cvGyTVFd/fVMo9DjMzDfMYtXbVpzJh8axhsk4A0FcOtNwpeHz42U0BREissHWMWm4UoDV8m6w&#10;wMK4C2/ovI2VSBAOBWqoY+wKKUNZk8Uwdh1x8o7OW4xJ+koaj5cEt61UWfYoLTacFmrs6Lmm8rT9&#10;thrWs+n66/2B326bw572u8MpVz7T+n7YP81BROrjf/iv/Wo0qDxX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oYbQyAAAAN4AAAAPAAAAAAAAAAAAAAAAAJgCAABk&#10;cnMvZG93bnJldi54bWxQSwUGAAAAAAQABAD1AAAAjQMAAAAA&#10;" fillcolor="black" stroked="f"/>
                        <v:rect id="Rectangle 3112" o:spid="_x0000_s2431" style="position:absolute;left:2172;top:11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0jS8gA&#10;AADeAAAADwAAAGRycy9kb3ducmV2LnhtbESPQWvCQBSE70L/w/KE3nRj2hSbukotCL0Ianuot2f2&#10;NQlm36a7q0Z/vSsIPQ4z8w0zmXWmEUdyvrasYDRMQBAXVtdcKvj+WgzGIHxA1thYJgVn8jCbPvQm&#10;mGt74jUdN6EUEcI+RwVVCG0upS8qMuiHtiWO3q91BkOUrpTa4SnCTSPTJHmRBmuOCxW29FFRsd8c&#10;jIL563j+t3rm5WW929L2Z7fPUpco9djv3t9ABOrCf/je/tQK0ixLn+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7SNLyAAAAN4AAAAPAAAAAAAAAAAAAAAAAJgCAABk&#10;cnMvZG93bnJldi54bWxQSwUGAAAAAAQABAD1AAAAjQMAAAAA&#10;" fillcolor="black" stroked="f"/>
                        <v:rect id="Rectangle 3113" o:spid="_x0000_s2432" style="position:absolute;left:2172;top:11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S7P8gA&#10;AADeAAAADwAAAGRycy9kb3ducmV2LnhtbESPT2vCQBTE74V+h+UVequbBlM0uooKQi8F//RQb8/s&#10;axLMvo27W41++q4geBxm5jfMeNqZRpzI+dqygvdeAoK4sLrmUsH3dvk2AOEDssbGMim4kIfp5Plp&#10;jLm2Z17TaRNKESHsc1RQhdDmUvqiIoO+Z1vi6P1aZzBE6UqpHZ4j3DQyTZIPabDmuFBhS4uKisPm&#10;zyiYDwfz46rPX9f1fke7n/0hS12i1OtLNxuBCNSFR/je/tQK0ixL+3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BLs/yAAAAN4AAAAPAAAAAAAAAAAAAAAAAJgCAABk&#10;cnMvZG93bnJldi54bWxQSwUGAAAAAAQABAD1AAAAjQMAAAAA&#10;" fillcolor="black" stroked="f"/>
                        <v:rect id="Rectangle 3114" o:spid="_x0000_s2433" style="position:absolute;left:2172;top:11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gepMcA&#10;AADeAAAADwAAAGRycy9kb3ducmV2LnhtbESPQWvCQBSE74L/YXmF3nTTYMRGV1FB6KVQbQ/19sw+&#10;k2D2bdzdavTXu4VCj8PMfMPMFp1pxIWcry0reBkmIIgLq2suFXx9bgYTED4ga2wsk4IbeVjM+70Z&#10;5tpeeUuXXShFhLDPUUEVQptL6YuKDPqhbYmjd7TOYIjSlVI7vEa4aWSaJGNpsOa4UGFL64qK0+7H&#10;KFi9TlbnjxG/37eHPe2/D6csdYlSz0/dcgoiUBf+w3/tN60gzbI0g9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HqTHAAAA3gAAAA8AAAAAAAAAAAAAAAAAmAIAAGRy&#10;cy9kb3ducmV2LnhtbFBLBQYAAAAABAAEAPUAAACMAwAAAAA=&#10;" fillcolor="black" stroked="f"/>
                        <v:rect id="Rectangle 3115" o:spid="_x0000_s2434" style="position:absolute;left:2172;top:117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qA08gA&#10;AADeAAAADwAAAGRycy9kb3ducmV2LnhtbESPT2vCQBTE70K/w/IKvemmoRGbukoVBC9C/XPQ2zP7&#10;mgSzb9PdVWM/fbcgeBxm5jfMeNqZRlzI+dqygtdBAoK4sLrmUsFuu+iPQPiArLGxTApu5GE6eeqN&#10;Mdf2ymu6bEIpIoR9jgqqENpcSl9UZNAPbEscvW/rDIYoXSm1w2uEm0amSTKUBmuOCxW2NK+oOG3O&#10;RsHsfTT7+Xrj1e/6eKDD/njKUpco9fLcfX6ACNSFR/jeXmoFaZalQ/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moDTyAAAAN4AAAAPAAAAAAAAAAAAAAAAAJgCAABk&#10;cnMvZG93bnJldi54bWxQSwUGAAAAAAQABAD1AAAAjQMAAAAA&#10;" fillcolor="black" stroked="f"/>
                        <v:rect id="Rectangle 3116" o:spid="_x0000_s2435" style="position:absolute;left:2172;top:11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YlSM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ydAi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9YlSMkAAADeAAAADwAAAAAAAAAAAAAAAACYAgAA&#10;ZHJzL2Rvd25yZXYueG1sUEsFBgAAAAAEAAQA9QAAAI4DAAAAAA==&#10;" fillcolor="black" stroked="f"/>
                        <v:rect id="Rectangle 3117" o:spid="_x0000_s2436" style="position:absolute;left:2172;top:11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mxOsYA&#10;AADeAAAADwAAAGRycy9kb3ducmV2LnhtbERPy2rCQBTdF/yH4Ra6q5OGRmzMRFQodFOoj0XdXTPX&#10;JJi5E2emmvbrOwvB5eG8i/lgOnEh51vLCl7GCQjiyuqWawW77fvzFIQPyBo7y6TglzzMy9FDgbm2&#10;V17TZRNqEUPY56igCaHPpfRVQwb92PbEkTtaZzBE6GqpHV5juOlkmiQTabDl2NBgT6uGqtPmxyhY&#10;vk2X569X/vxbH/a0/z6cstQlSj09DosZiEBDuItv7g+tIM2yNO6Nd+IVk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kmxOsYAAADeAAAADwAAAAAAAAAAAAAAAACYAgAAZHJz&#10;L2Rvd25yZXYueG1sUEsFBgAAAAAEAAQA9QAAAIsDAAAAAA==&#10;" fillcolor="black" stroked="f"/>
                        <v:rect id="Rectangle 3118" o:spid="_x0000_s2437" style="position:absolute;left:2172;top:11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UocgA&#10;AADeAAAADwAAAGRycy9kb3ducmV2LnhtbESPT2vCQBTE7wW/w/IKvdVNQ1M0uooKhV4K/umh3p7Z&#10;ZxLMvo27W41++q4geBxm5jfMeNqZRpzI+dqygrd+AoK4sLrmUsHP5vN1AMIHZI2NZVJwIQ/TSe9p&#10;jLm2Z17RaR1KESHsc1RQhdDmUvqiIoO+b1vi6O2tMxiidKXUDs8RbhqZJsmHNFhzXKiwpUVFxWH9&#10;ZxTMh4P5cfnO39fVbkvb390hS12i1MtzNxuBCNSFR/je/tIK0ixLh3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BRShyAAAAN4AAAAPAAAAAAAAAAAAAAAAAJgCAABk&#10;cnMvZG93bnJldi54bWxQSwUGAAAAAAQABAD1AAAAjQMAAAAA&#10;" fillcolor="black" stroked="f"/>
                        <v:rect id="Rectangle 3119" o:spid="_x0000_s2438" style="position:absolute;left:2172;top:11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Yr4ccA&#10;AADeAAAADwAAAGRycy9kb3ducmV2LnhtbESPzWrCQBSF9wXfYbhCd3ViNEWjo6hQ6Eaotou6u2au&#10;STBzJ85MNfr0nUWhy8P545svO9OIKzlfW1YwHCQgiAuray4VfH2+vUxA+ICssbFMCu7kYbnoPc0x&#10;1/bGO7ruQyniCPscFVQhtLmUvqjIoB/Yljh6J+sMhihdKbXDWxw3jUyT5FUarDk+VNjSpqLivP8x&#10;CtbTyfryMebtY3c80OH7eM5Slyj13O9WMxCBuvAf/mu/awVplo0i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mK+HHAAAA3gAAAA8AAAAAAAAAAAAAAAAAmAIAAGRy&#10;cy9kb3ducmV2LnhtbFBLBQYAAAAABAAEAPUAAACMAwAAAAA=&#10;" fillcolor="black" stroked="f"/>
                        <v:rect id="Rectangle 3120" o:spid="_x0000_s2439" style="position:absolute;left:2172;top:119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OesgA&#10;AADeAAAADwAAAGRycy9kb3ducmV2LnhtbESPQWvCQBSE74L/YXmF3nRj2hSNrqKFQi9CtR709sy+&#10;JsHs23R3q9Ff7xYKPQ4z8w0zW3SmEWdyvrasYDRMQBAXVtdcKth9vg3GIHxA1thYJgVX8rCY93sz&#10;zLW98IbO21CKCGGfo4IqhDaX0hcVGfRD2xJH78s6gyFKV0rt8BLhppFpkrxIgzXHhQpbeq2oOG1/&#10;jILVZLz6/njm9W1zPNBhfzxlqUuUenzollMQgbrwH/5rv2sFaZY9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qo56yAAAAN4AAAAPAAAAAAAAAAAAAAAAAJgCAABk&#10;cnMvZG93bnJldi54bWxQSwUGAAAAAAQABAD1AAAAjQMAAAAA&#10;" fillcolor="black" stroked="f"/>
                        <v:rect id="Rectangle 3121" o:spid="_x0000_s2440" style="position:absolute;left:2172;top:11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gQDcgA&#10;AADeAAAADwAAAGRycy9kb3ducmV2LnhtbESPQWvCQBSE70L/w/KE3nRj2hSbukotCL0Ianuot2f2&#10;NQlm36a7q0Z/vSsIPQ4z8w0zmXWmEUdyvrasYDRMQBAXVtdcKvj+WgzGIHxA1thYJgVn8jCbPvQm&#10;mGt74jUdN6EUEcI+RwVVCG0upS8qMuiHtiWO3q91BkOUrpTa4SnCTSPTJHmRBmuOCxW29FFRsd8c&#10;jIL563j+t3rm5WW929L2Z7fPUpco9djv3t9ABOrCf/je/tQK0ix7S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eBANyAAAAN4AAAAPAAAAAAAAAAAAAAAAAJgCAABk&#10;cnMvZG93bnJldi54bWxQSwUGAAAAAAQABAD1AAAAjQMAAAAA&#10;" fillcolor="black" stroked="f"/>
                        <v:rect id="Rectangle 3122" o:spid="_x0000_s2441" style="position:absolute;left:2172;top:12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1lsgA&#10;AADeAAAADwAAAGRycy9kb3ducmV2LnhtbESPQWvCQBSE7wX/w/KE3uqmsSkaXaUWCr0I1XrQ2zP7&#10;mgSzb9PdrUZ/vSsUPA4z8w0znXemEUdyvras4HmQgCAurK65VLD5/ngagfABWWNjmRScycN81nuY&#10;Yq7tiVd0XIdSRAj7HBVUIbS5lL6oyKAf2JY4ej/WGQxRulJqh6cIN41Mk+RVGqw5LlTY0ntFxWH9&#10;ZxQsxqPF79cLLy+r/Y522/0hS12i1GO/e5uACNSFe/i//akVpFk2HM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NLWWyAAAAN4AAAAPAAAAAAAAAAAAAAAAAJgCAABk&#10;cnMvZG93bnJldi54bWxQSwUGAAAAAAQABAD1AAAAjQMAAAAA&#10;" fillcolor="black" stroked="f"/>
                        <v:rect id="Rectangle 3123" o:spid="_x0000_s2442" style="position:absolute;left:2172;top:12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0t4sgA&#10;AADeAAAADwAAAGRycy9kb3ducmV2LnhtbESPQWvCQBSE7wX/w/KE3uqm0RSbukoVCr0Ianuot2f2&#10;NQlm36a7W43+elcQPA4z8w0zmXWmEQdyvras4HmQgCAurK65VPD99fE0BuEDssbGMik4kYfZtPcw&#10;wVzbI6/psAmliBD2OSqoQmhzKX1RkUE/sC1x9H6tMxiidKXUDo8RbhqZJsmLNFhzXKiwpUVFxX7z&#10;bxTMX8fzv9WIl+f1bkvbn90+S12i1GO/e38DEagL9/Ct/akVpFk2H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3S3iyAAAAN4AAAAPAAAAAAAAAAAAAAAAAJgCAABk&#10;cnMvZG93bnJldi54bWxQSwUGAAAAAAQABAD1AAAAjQMAAAAA&#10;" fillcolor="black" stroked="f"/>
                        <v:rect id="Rectangle 3124" o:spid="_x0000_s2443" style="position:absolute;left:2172;top:12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IecgA&#10;AADeAAAADwAAAGRycy9kb3ducmV2LnhtbESPQWvCQBSE70L/w/KE3nRj2hSbukotCL0Ianuot2f2&#10;NQlm36a7q0Z/vSsIPQ4z8w0zmXWmEUdyvrasYDRMQBAXVtdcKvj+WgzGIHxA1thYJgVn8jCbPvQm&#10;mGt74jUdN6EUEcI+RwVVCG0upS8qMuiHtiWO3q91BkOUrpTa4SnCTSPTJHmRBmuOCxW29FFRsd8c&#10;jIL563j+t3rm5WW929L2Z7fPUpco9djv3t9ABOrCf/je/tQK0ix7y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kYh5yAAAAN4AAAAPAAAAAAAAAAAAAAAAAJgCAABk&#10;cnMvZG93bnJldi54bWxQSwUGAAAAAAQABAD1AAAAjQMAAAAA&#10;" fillcolor="black" stroked="f"/>
                        <v:rect id="Rectangle 3125" o:spid="_x0000_s2444" style="position:absolute;left:2172;top:121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MWDsgA&#10;AADeAAAADwAAAGRycy9kb3ducmV2LnhtbESPQWvCQBSE7wX/w/KE3uqmqRGNrlILhV6Eaj3o7Zl9&#10;TYLZt+nuVqO/visIPQ4z8w0zW3SmESdyvras4HmQgCAurK65VLD9en8ag/ABWWNjmRRcyMNi3nuY&#10;Ya7tmdd02oRSRAj7HBVUIbS5lL6oyKAf2JY4et/WGQxRulJqh+cIN41Mk2QkDdYcFyps6a2i4rj5&#10;NQqWk/Hy53PIq+v6sKf97nDMUpco9djvXqcgAnXhP3xvf2gFaZa9jO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QxYOyAAAAN4AAAAPAAAAAAAAAAAAAAAAAJgCAABk&#10;cnMvZG93bnJldi54bWxQSwUGAAAAAAQABAD1AAAAjQMAAAAA&#10;" fillcolor="black" stroked="f"/>
                        <v:rect id="Rectangle 3126" o:spid="_x0000_s2445" style="position:absolute;left:2172;top:12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zlc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Mvzhyf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g+zlckAAADeAAAADwAAAAAAAAAAAAAAAACYAgAA&#10;ZHJzL2Rvd25yZXYueG1sUEsFBgAAAAAEAAQA9QAAAI4DAAAAAA==&#10;" fillcolor="black" stroked="f"/>
                        <v:rect id="Rectangle 3127" o:spid="_x0000_s2446" style="position:absolute;left:2172;top:12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An58UA&#10;AADeAAAADwAAAGRycy9kb3ducmV2LnhtbERPz2vCMBS+D/wfwhN2m6nVDq1GUWGwizDdDvP2bJ5t&#10;sXmpSabVv345DHb8+H7Pl51pxJWcry0rGA4SEMSF1TWXCr4+314mIHxA1thYJgV38rBc9J7mmGt7&#10;4x1d96EUMYR9jgqqENpcSl9UZNAPbEscuZN1BkOErpTa4S2Gm0amSfIqDdYcGypsaVNRcd7/GAXr&#10;6WR9+Rjz9rE7HujwfTxnqUuUeu53qxmIQF34F/+537WCNMtG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CfnxQAAAN4AAAAPAAAAAAAAAAAAAAAAAJgCAABkcnMv&#10;ZG93bnJldi54bWxQSwUGAAAAAAQABAD1AAAAigMAAAAA&#10;" fillcolor="black" stroked="f"/>
                        <v:rect id="Rectangle 3128" o:spid="_x0000_s2447" style="position:absolute;left:2172;top:12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yCfMgA&#10;AADeAAAADwAAAGRycy9kb3ducmV2LnhtbESPQWvCQBSE70L/w/KE3nRj2hSNrlILhV6Eaj3o7Zl9&#10;JsHs23R3q9Ff7xYKPQ4z8w0zW3SmEWdyvrasYDRMQBAXVtdcKth+vQ/GIHxA1thYJgVX8rCYP/Rm&#10;mGt74TWdN6EUEcI+RwVVCG0upS8qMuiHtiWO3tE6gyFKV0rt8BLhppFpkrxIgzXHhQpbequoOG1+&#10;jILlZLz8/nzm1W192NN+dzhlqUuUeux3r1MQgbrwH/5rf2gFaZY9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3IJ8yAAAAN4AAAAPAAAAAAAAAAAAAAAAAJgCAABk&#10;cnMvZG93bnJldi54bWxQSwUGAAAAAAQABAD1AAAAjQMAAAAA&#10;" fillcolor="black" stroked="f"/>
                        <v:rect id="Rectangle 3129" o:spid="_x0000_s2448" style="position:absolute;left:2172;top:12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BYnMYA&#10;AADeAAAADwAAAGRycy9kb3ducmV2LnhtbESPzWrCQBSF94LvMFyhO50YTNHoKFoodFNQ60J318w1&#10;CWbuxJmppn16Z1Ho8nD++BarzjTiTs7XlhWMRwkI4sLqmksFh6/34RSED8gaG8uk4Ic8rJb93gJz&#10;bR+8o/s+lCKOsM9RQRVCm0vpi4oM+pFtiaN3sc5giNKVUjt8xHHTyDRJXqXBmuNDhS29VVRc999G&#10;wWY23dy2E/783Z1PdDqer1nqEqVeBt16DiJQF/7Df+0PrSDNskkEiDgRBeTy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BYnMYAAADeAAAADwAAAAAAAAAAAAAAAACYAgAAZHJz&#10;L2Rvd25yZXYueG1sUEsFBgAAAAAEAAQA9QAAAIsDAAAAAA==&#10;" fillcolor="black" stroked="f"/>
                        <v:rect id="Rectangle 3130" o:spid="_x0000_s2449" style="position:absolute;left:2172;top:124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z9B8gA&#10;AADeAAAADwAAAGRycy9kb3ducmV2LnhtbESPQWvCQBSE70L/w/IK3nRjMMVGV6mC4EVQ20O9PbPP&#10;JJh9m+6umvbXd4VCj8PMfMPMFp1pxI2cry0rGA0TEMSF1TWXCj7e14MJCB+QNTaWScE3eVjMn3oz&#10;zLW9855uh1CKCGGfo4IqhDaX0hcVGfRD2xJH72ydwRClK6V2eI9w08g0SV6kwZrjQoUtrSoqLoer&#10;UbB8nSy/dmPe/uxPRzp+ni5Z6hKl+s/d2xREoC78h//aG60gzbLxC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rP0HyAAAAN4AAAAPAAAAAAAAAAAAAAAAAJgCAABk&#10;cnMvZG93bnJldi54bWxQSwUGAAAAAAQABAD1AAAAjQMAAAAA&#10;" fillcolor="black" stroked="f"/>
                        <v:rect id="Rectangle 3131" o:spid="_x0000_s2450" style="position:absolute;left:2172;top:12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5jcMgA&#10;AADeAAAADwAAAGRycy9kb3ducmV2LnhtbESPT2vCQBTE74V+h+UVequbBlM0uooKQi8F//RQb8/s&#10;axLMvo27W41++q4geBxm5jfMeNqZRpzI+dqygvdeAoK4sLrmUsH3dvk2AOEDssbGMim4kIfp5Plp&#10;jLm2Z17TaRNKESHsc1RQhdDmUvqiIoO+Z1vi6P1aZzBE6UqpHZ4j3DQyTZIPabDmuFBhS4uKisPm&#10;zyiYDwfz46rPX9f1fke7n/0hS12i1OtLNxuBCNSFR/je/tQK0izrp3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fmNwyAAAAN4AAAAPAAAAAAAAAAAAAAAAAJgCAABk&#10;cnMvZG93bnJldi54bWxQSwUGAAAAAAQABAD1AAAAjQMAAAAA&#10;" fillcolor="black" stroked="f"/>
                        <v:rect id="Rectangle 3132" o:spid="_x0000_s2451" style="position:absolute;left:2172;top:12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LG68gA&#10;AADeAAAADwAAAGRycy9kb3ducmV2LnhtbESPQWvCQBSE7wX/w/KE3uqm0RSbukoVCr0Ianuot2f2&#10;NQlm36a7W43+elcQPA4z8w0zmXWmEQdyvras4HmQgCAurK65VPD99fE0BuEDssbGMik4kYfZtPcw&#10;wVzbI6/psAmliBD2OSqoQmhzKX1RkUE/sC1x9H6tMxiidKXUDo8RbhqZJsmLNFhzXKiwpUVFxX7z&#10;bxTMX8fzv9WIl+f1bkvbn90+S12i1GO/e38DEagL9/Ct/akVpFk2Gs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MsbryAAAAN4AAAAPAAAAAAAAAAAAAAAAAJgCAABk&#10;cnMvZG93bnJldi54bWxQSwUGAAAAAAQABAD1AAAAjQMAAAAA&#10;" fillcolor="black" stroked="f"/>
                        <v:rect id="Rectangle 3133" o:spid="_x0000_s2452" style="position:absolute;left:2172;top:12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ten8gA&#10;AADeAAAADwAAAGRycy9kb3ducmV2LnhtbESPQWvCQBSE70L/w/IKvenGkBSNrlIFoZeC2h7q7Zl9&#10;JsHs23R3q2l/fVcQehxm5htmvuxNKy7kfGNZwXiUgCAurW64UvDxvhlOQPiArLG1TAp+yMNy8TCY&#10;Y6HtlXd02YdKRAj7AhXUIXSFlL6syaAf2Y44eifrDIYoXSW1w2uEm1amSfIsDTYcF2rsaF1Ted5/&#10;GwWr6WT1tc347Xd3PNDh83jOU5co9fTYv8xABOrDf/jeftUK0jzPM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216fyAAAAN4AAAAPAAAAAAAAAAAAAAAAAJgCAABk&#10;cnMvZG93bnJldi54bWxQSwUGAAAAAAQABAD1AAAAjQMAAAAA&#10;" fillcolor="black" stroked="f"/>
                        <v:rect id="Rectangle 3134" o:spid="_x0000_s2453" style="position:absolute;left:2172;top:12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f7BMgA&#10;AADeAAAADwAAAGRycy9kb3ducmV2LnhtbESPT2vCQBTE74V+h+UVequbBlM0uooKQi8F//RQb8/s&#10;axLMvo27W41++q4geBxm5jfMeNqZRpzI+dqygvdeAoK4sLrmUsH3dvk2AOEDssbGMim4kIfp5Plp&#10;jLm2Z17TaRNKESHsc1RQhdDmUvqiIoO+Z1vi6P1aZzBE6UqpHZ4j3DQyTZIPabDmuFBhS4uKisPm&#10;zyiYDwfz46rPX9f1fke7n/0hS12i1OtLNxuBCNSFR/je/tQK0izrZ3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l/sEyAAAAN4AAAAPAAAAAAAAAAAAAAAAAJgCAABk&#10;cnMvZG93bnJldi54bWxQSwUGAAAAAAQABAD1AAAAjQMAAAAA&#10;" fillcolor="black" stroked="f"/>
                        <v:rect id="Rectangle 3135" o:spid="_x0000_s2454" style="position:absolute;left:2172;top:126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lc8gA&#10;AADeAAAADwAAAGRycy9kb3ducmV2LnhtbESPT2vCQBTE74LfYXkFb7ppMGJTV9GC4KVQ/xzq7Zl9&#10;TYLZt+nuqqmfvisUehxm5jfMbNGZRlzJ+dqygudRAoK4sLrmUsFhvx5OQfiArLGxTAp+yMNi3u/N&#10;MNf2xlu67kIpIoR9jgqqENpcSl9UZNCPbEscvS/rDIYoXSm1w1uEm0amSTKRBmuOCxW29FZRcd5d&#10;jILVy3T1/THm9/v2dKTj5+mcpS5RavDULV9BBOrCf/ivvdEK0iwbT+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RWVzyAAAAN4AAAAPAAAAAAAAAAAAAAAAAJgCAABk&#10;cnMvZG93bnJldi54bWxQSwUGAAAAAAQABAD1AAAAjQMAAAAA&#10;" fillcolor="black" stroked="f"/>
                        <v:rect id="Rectangle 3136" o:spid="_x0000_s2455" style="position:absolute;left:2172;top:12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nA6MkA&#10;AADeAAAADwAAAGRycy9kb3ducmV2LnhtbESPT2vCQBTE7wW/w/KE3urGYKpNXUULBS8F//RQb8/s&#10;Mwlm38bdrcZ+erdQ6HGYmd8w03lnGnEh52vLCoaDBARxYXXNpYLP3fvTBIQPyBoby6TgRh7ms97D&#10;FHNtr7yhyzaUIkLY56igCqHNpfRFRQb9wLbE0TtaZzBE6UqpHV4j3DQyTZJnabDmuFBhS28VFaft&#10;t1GwfJksz+sRf/xsDnvafx1OWeoSpR773eIVRKAu/If/2iutIM2y0R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gnA6MkAAADeAAAADwAAAAAAAAAAAAAAAACYAgAA&#10;ZHJzL2Rvd25yZXYueG1sUEsFBgAAAAAEAAQA9QAAAI4DAAAAAA==&#10;" fillcolor="black" stroked="f"/>
                        <v:rect id="Rectangle 3137" o:spid="_x0000_s2456" style="position:absolute;left:2172;top:12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ZUmsUA&#10;AADeAAAADwAAAGRycy9kb3ducmV2LnhtbERPz2vCMBS+C/4P4Qm7aWqxQ6tRdDDYZaDOg96ezbMt&#10;Ni81ybTbX28Ogx0/vt+LVWcacSfna8sKxqMEBHFhdc2lgsPX+3AKwgdkjY1lUvBDHlbLfm+BubYP&#10;3tF9H0oRQ9jnqKAKoc2l9EVFBv3ItsSRu1hnMEToSqkdPmK4aWSaJK/SYM2xocKW3ioqrvtvo2Az&#10;m25u2wl//u7OJzodz9csdYlSL4NuPQcRqAv/4j/3h1aQZtkk7o1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llSaxQAAAN4AAAAPAAAAAAAAAAAAAAAAAJgCAABkcnMv&#10;ZG93bnJldi54bWxQSwUGAAAAAAQABAD1AAAAigMAAAAA&#10;" fillcolor="black" stroked="f"/>
                        <v:rect id="Rectangle 3138" o:spid="_x0000_s2457" style="position:absolute;left:2172;top:12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rxAcgA&#10;AADeAAAADwAAAGRycy9kb3ducmV2LnhtbESPQWvCQBSE7wX/w/IEb3VjMEVTV1FB6KWgtod6e2af&#10;STD7Nu6umvbXd4VCj8PMfMPMFp1pxI2cry0rGA0TEMSF1TWXCj4/Ns8TED4ga2wsk4Jv8rCY955m&#10;mGt75x3d9qEUEcI+RwVVCG0upS8qMuiHtiWO3sk6gyFKV0rt8B7hppFpkrxIgzXHhQpbWldUnPdX&#10;o2A1nawu2zG//+yOBzp8Hc9Z6hKlBv1u+QoiUBf+w3/tN60gzbLxF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2vEByAAAAN4AAAAPAAAAAAAAAAAAAAAAAJgCAABk&#10;cnMvZG93bnJldi54bWxQSwUGAAAAAAQABAD1AAAAjQMAAAAA&#10;" fillcolor="black" stroked="f"/>
                        <v:rect id="Rectangle 3139" o:spid="_x0000_s2458" style="position:absolute;left:2172;top:12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OQccA&#10;AADeAAAADwAAAGRycy9kb3ducmV2LnhtbESPy2rCQBSG9wXfYTiF7uqkoREbMxEVCt0U6mVRd8fM&#10;MQlmzsSZqaZ9+s5CcPnz3/iK+WA6cSHnW8sKXsYJCOLK6pZrBbvt+/MUhA/IGjvLpOCXPMzL0UOB&#10;ubZXXtNlE2oRR9jnqKAJoc+l9FVDBv3Y9sTRO1pnMETpaqkdXuO46WSaJBNpsOX40GBPq4aq0+bH&#10;KFi+TZfnr1f+/Fsf9rT/Ppyy1CVKPT0OixmIQEO4h2/tD60gzbIsAkSciAKy/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5zkHHAAAA3gAAAA8AAAAAAAAAAAAAAAAAmAIAAGRy&#10;cy9kb3ducmV2LnhtbFBLBQYAAAAABAAEAPUAAACMAwAAAAA=&#10;" fillcolor="black" stroked="f"/>
                        <v:rect id="Rectangle 3140" o:spid="_x0000_s2459" style="position:absolute;left:2172;top:129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Vr2sgA&#10;AADeAAAADwAAAGRycy9kb3ducmV2LnhtbESPT2vCQBTE7wW/w/IKvdWNoSkaXUWFQi8F//RQb8/s&#10;axLMvo27W41++q4geBxm5jfMZNaZRpzI+dqygkE/AUFcWF1zqeB7+/E6BOEDssbGMim4kIfZtPc0&#10;wVzbM6/ptAmliBD2OSqoQmhzKX1RkUHfty1x9H6tMxiidKXUDs8RbhqZJsm7NFhzXKiwpWVFxWHz&#10;ZxQsRsPFcfXGX9f1fke7n/0hS12i1MtzNx+DCNSFR/je/tQK0izLBnC7E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dWvayAAAAN4AAAAPAAAAAAAAAAAAAAAAAJgCAABk&#10;cnMvZG93bnJldi54bWxQSwUGAAAAAAQABAD1AAAAjQMAAAAA&#10;" fillcolor="black" stroked="f"/>
                        <v:rect id="Rectangle 3141" o:spid="_x0000_s2460" style="position:absolute;left:2172;top:12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f1rccA&#10;AADeAAAADwAAAGRycy9kb3ducmV2LnhtbESPQWvCQBSE74L/YXmF3nTTYMRGV1FB6KVQbQ/19sw+&#10;k2D2bdzdavTXu4VCj8PMfMPMFp1pxIWcry0reBkmIIgLq2suFXx9bgYTED4ga2wsk4IbeVjM+70Z&#10;5tpeeUuXXShFhLDPUUEVQptL6YuKDPqhbYmjd7TOYIjSlVI7vEa4aWSaJGNpsOa4UGFL64qK0+7H&#10;KFi9TlbnjxG/37eHPe2/D6csdYlSz0/dcgoiUBf+w3/tN60gzbIshd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n9a3HAAAA3gAAAA8AAAAAAAAAAAAAAAAAmAIAAGRy&#10;cy9kb3ducmV2LnhtbFBLBQYAAAAABAAEAPUAAACMAwAAAAA=&#10;" fillcolor="black" stroked="f"/>
                        <v:rect id="Rectangle 3142" o:spid="_x0000_s2461" style="position:absolute;left:2172;top:13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tQNsgA&#10;AADeAAAADwAAAGRycy9kb3ducmV2LnhtbESPQWvCQBSE70L/w/KE3nRj2hSbukotCL0Ianuot2f2&#10;NQlm36a7q0Z/vSsIPQ4z8w0zmXWmEUdyvrasYDRMQBAXVtdcKvj+WgzGIHxA1thYJgVn8jCbPvQm&#10;mGt74jUdN6EUEcI+RwVVCG0upS8qMuiHtiWO3q91BkOUrpTa4SnCTSPTJHmRBmuOCxW29FFRsd8c&#10;jIL563j+t3rm5WW929L2Z7fPUpco9djv3t9ABOrCf/je/tQK0izLn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61A2yAAAAN4AAAAPAAAAAAAAAAAAAAAAAJgCAABk&#10;cnMvZG93bnJldi54bWxQSwUGAAAAAAQABAD1AAAAjQMAAAAA&#10;" fillcolor="black" stroked="f"/>
                        <v:rect id="Rectangle 3143" o:spid="_x0000_s2462" style="position:absolute;left:2172;top:13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LIQsgA&#10;AADeAAAADwAAAGRycy9kb3ducmV2LnhtbESPT2vCQBTE74V+h+UVequbBlM0uooKQi8F//RQb8/s&#10;axLMvo27W41++q4geBxm5jfMeNqZRpzI+dqygvdeAoK4sLrmUsH3dvk2AOEDssbGMim4kIfp5Plp&#10;jLm2Z17TaRNKESHsc1RQhdDmUvqiIoO+Z1vi6P1aZzBE6UqpHZ4j3DQyTZIPabDmuFBhS4uKisPm&#10;zyiYDwfz46rPX9f1fke7n/0hS12i1OtLNxuBCNSFR/je/tQK0izL+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AshCyAAAAN4AAAAPAAAAAAAAAAAAAAAAAJgCAABk&#10;cnMvZG93bnJldi54bWxQSwUGAAAAAAQABAD1AAAAjQMAAAAA&#10;" fillcolor="black" stroked="f"/>
                        <v:rect id="Rectangle 3144" o:spid="_x0000_s2463" style="position:absolute;left:2172;top:13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5t2cYA&#10;AADeAAAADwAAAGRycy9kb3ducmV2LnhtbERPy2rCQBTdF/yH4Rbc1UmDFps6ES0IboT6WNTdNXOb&#10;hGTupDOjRr++Uyj07A7nxZnNe9OKCzlfW1bwPEpAEBdW11wqOOxXT1MQPiBrbC2Tght5mOeDhxlm&#10;2l55S5ddKEUsYZ+hgiqELpPSFxUZ9CPbEUftyzqDIVJXSu3wGstNK9MkeZEGa44LFXb0XlHR7M5G&#10;wfJ1uvz+GPPmvj0d6fh5aiapS5QaPvaLNxCB+vBv/kuvtYJ0EgG/d+IV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5t2cYAAADeAAAADwAAAAAAAAAAAAAAAACYAgAAZHJz&#10;L2Rvd25yZXYueG1sUEsFBgAAAAAEAAQA9QAAAIsDAAAAAA==&#10;" fillcolor="black" stroked="f"/>
                        <v:rect id="Rectangle 3145" o:spid="_x0000_s2464" style="position:absolute;left:2172;top:131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zzrsgA&#10;AADeAAAADwAAAGRycy9kb3ducmV2LnhtbESPT2vCQBTE74V+h+UVvDWbBiMaXaUWCr0U/HfQ2zP7&#10;mgSzb9Pdrab99G5B8DjMzG+Y2aI3rTiT841lBS9JCoK4tLrhSsFu+/48BuEDssbWMin4JQ+L+ePD&#10;DAttL7ym8yZUIkLYF6igDqErpPRlTQZ9Yjvi6H1ZZzBE6SqpHV4i3LQyS9ORNNhwXKixo7eaytPm&#10;xyhYTsbL79WQP//WxwMd9sdTnrlUqcFT/zoFEagP9/Ct/aEVZHmej+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nPOuyAAAAN4AAAAPAAAAAAAAAAAAAAAAAJgCAABk&#10;cnMvZG93bnJldi54bWxQSwUGAAAAAAQABAD1AAAAjQMAAAAA&#10;" fillcolor="black" stroked="f"/>
                        <v:rect id="Rectangle 3146" o:spid="_x0000_s2465" style="position:absolute;left:2172;top:13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BWNc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ybAi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9BWNckAAADeAAAADwAAAAAAAAAAAAAAAACYAgAA&#10;ZHJzL2Rvd25yZXYueG1sUEsFBgAAAAAEAAQA9QAAAI4DAAAAAA==&#10;" fillcolor="black" stroked="f"/>
                        <v:rect id="Rectangle 3147" o:spid="_x0000_s2466" style="position:absolute;left:2172;top:13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CR8YA&#10;AADeAAAADwAAAGRycy9kb3ducmV2LnhtbERPy2rCQBTdF/yH4Ra6q5OGRmzMRFQodFOoj0XdXTPX&#10;JJi5E2emmvbrOwvB5eG8i/lgOnEh51vLCl7GCQjiyuqWawW77fvzFIQPyBo7y6TglzzMy9FDgbm2&#10;V17TZRNqEUPY56igCaHPpfRVQwb92PbEkTtaZzBE6GqpHV5juOlkmiQTabDl2NBgT6uGqtPmxyhY&#10;vk2X569X/vxbH/a0/z6cstQlSj09DosZiEBDuItv7g+tIM2yLO6Nd+IVk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CR8YAAADeAAAADwAAAAAAAAAAAAAAAACYAgAAZHJz&#10;L2Rvd25yZXYueG1sUEsFBgAAAAAEAAQA9QAAAIsDAAAAAA==&#10;" fillcolor="black" stroked="f"/>
                        <v:rect id="Rectangle 3148" o:spid="_x0000_s2467" style="position:absolute;left:2172;top:13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Nn3MgA&#10;AADeAAAADwAAAGRycy9kb3ducmV2LnhtbESPT2vCQBTE7wW/w/IKvdVNQ1M0uooKhV4K/umh3p7Z&#10;ZxLMvo27W41++q4geBxm5jfMeNqZRpzI+dqygrd+AoK4sLrmUsHP5vN1AMIHZI2NZVJwIQ/TSe9p&#10;jLm2Z17RaR1KESHsc1RQhdDmUvqiIoO+b1vi6O2tMxiidKXUDs8RbhqZJsmHNFhzXKiwpUVFxWH9&#10;ZxTMh4P5cfnO39fVbkvb390hS12i1MtzNxuBCNSFR/je/tIK0izLh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A2fcyAAAAN4AAAAPAAAAAAAAAAAAAAAAAJgCAABk&#10;cnMvZG93bnJldi54bWxQSwUGAAAAAAQABAD1AAAAjQMAAAAA&#10;" fillcolor="black" stroked="f"/>
                        <v:rect id="Rectangle 3149" o:spid="_x0000_s2468" style="position:absolute;left:2172;top:13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UE/McA&#10;AADeAAAADwAAAGRycy9kb3ducmV2LnhtbESPy2rCQBSG94W+w3AK3dVJQyMaHUULBTeCly7q7pg5&#10;TYKZM3Fm1OjTOwvB5c9/4xtPO9OIMzlfW1bw2UtAEBdW11wq+N3+fAxA+ICssbFMCq7kYTp5fRlj&#10;ru2F13TehFLEEfY5KqhCaHMpfVGRQd+zLXH0/q0zGKJ0pdQOL3HcNDJNkr40WHN8qLCl74qKw+Zk&#10;FMyHg/lx9cXL23q/o93f/pClLlHq/a2bjUAE6sIz/GgvtII0y/oRIOJEFJ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VBPzHAAAA3gAAAA8AAAAAAAAAAAAAAAAAmAIAAGRy&#10;cy9kb3ducmV2LnhtbFBLBQYAAAAABAAEAPUAAACMAwAAAAA=&#10;" fillcolor="black" stroked="f"/>
                        <v:rect id="Rectangle 3150" o:spid="_x0000_s2469" style="position:absolute;left:2172;top:133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mhZ8gA&#10;AADeAAAADwAAAGRycy9kb3ducmV2LnhtbESPT2vCQBTE74V+h+UVems2hkZsdJVaKPRS8N+h3p7Z&#10;ZxLMvk13t5r66V1B8DjMzG+Yyaw3rTiS841lBYMkBUFcWt1wpWCz/nwZgfABWWNrmRT8k4fZ9PFh&#10;goW2J17ScRUqESHsC1RQh9AVUvqyJoM+sR1x9PbWGQxRukpqh6cIN63M0nQoDTYcF2rs6KOm8rD6&#10;Mwrmb6P57+KVv8/L3Za2P7tDnrlUqeen/n0MIlAf7uFb+0sryPJ8OID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GaFnyAAAAN4AAAAPAAAAAAAAAAAAAAAAAJgCAABk&#10;cnMvZG93bnJldi54bWxQSwUGAAAAAAQABAD1AAAAjQMAAAAA&#10;" fillcolor="black" stroked="f"/>
                        <v:rect id="Rectangle 3151" o:spid="_x0000_s2470" style="position:absolute;left:2172;top:13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EMgA&#10;AADeAAAADwAAAGRycy9kb3ducmV2LnhtbESPT2vCQBTE70K/w/IKvemmoRGbukoVBC9C/XPQ2zP7&#10;mgSzb9PdVWM/fbcgeBxm5jfMeNqZRlzI+dqygtdBAoK4sLrmUsFuu+iPQPiArLGxTApu5GE6eeqN&#10;Mdf2ymu6bEIpIoR9jgqqENpcSl9UZNAPbEscvW/rDIYoXSm1w2uEm0amSTKUBmuOCxW2NK+oOG3O&#10;RsHsfTT7+Xrj1e/6eKDD/njKUpco9fLcfX6ACNSFR/jeXmoFaZYNU/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yz8QyAAAAN4AAAAPAAAAAAAAAAAAAAAAAJgCAABk&#10;cnMvZG93bnJldi54bWxQSwUGAAAAAAQABAD1AAAAjQMAAAAA&#10;" fillcolor="black" stroked="f"/>
                        <v:rect id="Rectangle 3152" o:spid="_x0000_s2471" style="position:absolute;left:2172;top:13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eai8gA&#10;AADeAAAADwAAAGRycy9kb3ducmV2LnhtbESPQWvCQBSE7wX/w/KE3uqmqRGNrlILhV6Eaj3o7Zl9&#10;TYLZt+nuVqO/visIPQ4z8w0zW3SmESdyvras4HmQgCAurK65VLD9en8ag/ABWWNjmRRcyMNi3nuY&#10;Ya7tmdd02oRSRAj7HBVUIbS5lL6oyKAf2JY4et/WGQxRulJqh+cIN41Mk2QkDdYcFyps6a2i4rj5&#10;NQqWk/Hy53PIq+v6sKf97nDMUpco9djvXqcgAnXhP3xvf2gFaZaNXu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h5qLyAAAAN4AAAAPAAAAAAAAAAAAAAAAAJgCAABk&#10;cnMvZG93bnJldi54bWxQSwUGAAAAAAQABAD1AAAAjQMAAAAA&#10;" fillcolor="black" stroked="f"/>
                        <v:rect id="Rectangle 3153" o:spid="_x0000_s2472" style="position:absolute;left:2172;top:13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C/8gA&#10;AADeAAAADwAAAGRycy9kb3ducmV2LnhtbESPT2vCQBTE74LfYXkFb7ppMGJTV9GC4KVQ/xzq7Zl9&#10;TYLZt+nuqqmfvisUehxm5jfMbNGZRlzJ+dqygudRAoK4sLrmUsFhvx5OQfiArLGxTAp+yMNi3u/N&#10;MNf2xlu67kIpIoR9jgqqENpcSl9UZNCPbEscvS/rDIYoXSm1w1uEm0amSTKRBmuOCxW29FZRcd5d&#10;jILVy3T1/THm9/v2dKTj5+mcpS5RavDULV9BBOrCf/ivvdEK0iybjO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bgL/yAAAAN4AAAAPAAAAAAAAAAAAAAAAAJgCAABk&#10;cnMvZG93bnJldi54bWxQSwUGAAAAAAQABAD1AAAAjQMAAAAA&#10;" fillcolor="black" stroked="f"/>
                        <v:rect id="Rectangle 3154" o:spid="_x0000_s2473" style="position:absolute;left:2172;top:13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nZMgA&#10;AADeAAAADwAAAGRycy9kb3ducmV2LnhtbESPT2vCQBTE74V+h+UVvDWbBiMaXaUWCr0U/HfQ2zP7&#10;mgSzb9Pdrab99G5B8DjMzG+Y2aI3rTiT841lBS9JCoK4tLrhSsFu+/48BuEDssbWMin4JQ+L+ePD&#10;DAttL7ym8yZUIkLYF6igDqErpPRlTQZ9Yjvi6H1ZZzBE6SqpHV4i3LQyS9ORNNhwXKixo7eaytPm&#10;xyhYTsbL79WQP//WxwMd9sdTnrlUqcFT/zoFEagP9/Ct/aEVZHk+yuH/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IqdkyAAAAN4AAAAPAAAAAAAAAAAAAAAAAJgCAABk&#10;cnMvZG93bnJldi54bWxQSwUGAAAAAAQABAD1AAAAjQMAAAAA&#10;" fillcolor="black" stroked="f"/>
                        <v:rect id="Rectangle 3155" o:spid="_x0000_s2474" style="position:absolute;left:2172;top:136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A5E8gA&#10;AADeAAAADwAAAGRycy9kb3ducmV2LnhtbESPQWvCQBSE74L/YXlCb7ppaIJGV6mFQi8FtT3U2zP7&#10;mgSzb9Pdrab+elcQehxm5htmsepNK07kfGNZweMkAUFcWt1wpeDz43U8BeEDssbWMin4Iw+r5XCw&#10;wELbM2/ptAuViBD2BSqoQ+gKKX1Zk0E/sR1x9L6tMxiidJXUDs8RblqZJkkuDTYcF2rs6KWm8rj7&#10;NQrWs+n6Z/PE75ftYU/7r8MxS12i1MOof56DCNSH//C9/aYVpFmW53C7E6+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8DkTyAAAAN4AAAAPAAAAAAAAAAAAAAAAAJgCAABk&#10;cnMvZG93bnJldi54bWxQSwUGAAAAAAQABAD1AAAAjQMAAAAA&#10;" fillcolor="black" stroked="f"/>
                        <v:rect id="Rectangle 3156" o:spid="_x0000_s2475" style="position:absolute;left:2172;top:13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ciM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M2y4Qi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byciMkAAADeAAAADwAAAAAAAAAAAAAAAACYAgAA&#10;ZHJzL2Rvd25yZXYueG1sUEsFBgAAAAAEAAQA9QAAAI4DAAAAAA==&#10;" fillcolor="black" stroked="f"/>
                        <v:rect id="Rectangle 3157" o:spid="_x0000_s2476" style="position:absolute;left:2172;top:13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MI+sUA&#10;AADeAAAADwAAAGRycy9kb3ducmV2LnhtbERPy2rCQBTdF/oPwy10VycNjWh0FC0U3Ag+uqi7a+Y2&#10;CWbuxJlRo1/vLASXh/MeTzvTiDM5X1tW8NlLQBAXVtdcKvjd/nwMQPiArLGxTAqu5GE6eX0ZY67t&#10;hdd03oRSxBD2OSqoQmhzKX1RkUHfsy1x5P6tMxgidKXUDi8x3DQyTZK+NFhzbKiwpe+KisPmZBTM&#10;h4P5cfXFy9t6v6Pd3/6QpS5R6v2tm41ABOrCU/xwL7SCNMv6cW+8E6+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Iwj6xQAAAN4AAAAPAAAAAAAAAAAAAAAAAJgCAABkcnMv&#10;ZG93bnJldi54bWxQSwUGAAAAAAQABAD1AAAAigMAAAAA&#10;" fillcolor="black" stroked="f"/>
                        <v:rect id="Rectangle 3158" o:spid="_x0000_s2477" style="position:absolute;left:2172;top:13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tYcgA&#10;AADeAAAADwAAAGRycy9kb3ducmV2LnhtbESPT2vCQBTE74LfYXlCb7ppaERTV1FB8FKofw719sy+&#10;JsHs27i7atpP3y0Uehxm5jfMbNGZRtzJ+dqygudRAoK4sLrmUsHxsBlOQPiArLGxTAq+yMNi3u/N&#10;MNf2wTu670MpIoR9jgqqENpcSl9UZNCPbEscvU/rDIYoXSm1w0eEm0amSTKWBmuOCxW2tK6ouOxv&#10;RsFqOlld31/47Xt3PtHp43zJUpco9TTolq8gAnXhP/zX3moFaZaNp/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b61hyAAAAN4AAAAPAAAAAAAAAAAAAAAAAJgCAABk&#10;cnMvZG93bnJldi54bWxQSwUGAAAAAAQABAD1AAAAjQMAAAAA&#10;" fillcolor="black" stroked="f"/>
                        <v:rect id="Rectangle 3159" o:spid="_x0000_s2478" style="position:absolute;left:2172;top:13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ySIccA&#10;AADeAAAADwAAAGRycy9kb3ducmV2LnhtbESPzWrCQBSF94W+w3AL3dWJwViNjlKFQjeC2i7q7pq5&#10;JsHMnXRmqtGndxaCy8P545vOO9OIEzlfW1bQ7yUgiAuray4V/Hx/vo1A+ICssbFMCi7kYT57fppi&#10;ru2ZN3TahlLEEfY5KqhCaHMpfVGRQd+zLXH0DtYZDFG6UmqH5zhuGpkmyVAarDk+VNjSsqLiuP03&#10;Chbj0eJvPeDVdbPf0e53f8xSlyj1+tJ9TEAE6sIjfG9/aQVplr1HgIgTUU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MkiHHAAAA3gAAAA8AAAAAAAAAAAAAAAAAmAIAAGRy&#10;cy9kb3ducmV2LnhtbFBLBQYAAAAABAAEAPUAAACMAwAAAAA=&#10;" fillcolor="black" stroked="f"/>
                        <v:rect id="Rectangle 3160" o:spid="_x0000_s2479" style="position:absolute;left:2172;top:13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3usgA&#10;AADeAAAADwAAAGRycy9kb3ducmV2LnhtbESPQWvCQBSE7wX/w/IK3urGYFqbuooKgpeC2h7q7Zl9&#10;TYLZt3F31dhf7xYKPQ4z8w0zmXWmERdyvrasYDhIQBAXVtdcKvj8WD2NQfiArLGxTApu5GE27T1M&#10;MNf2ylu67EIpIoR9jgqqENpcSl9UZNAPbEscvW/rDIYoXSm1w2uEm0amSfIsDdYcFypsaVlRcdyd&#10;jYLF63hx2oz4/Wd72NP+63DMUpco1X/s5m8gAnXhP/zXXmsFaZa9DO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wDe6yAAAAN4AAAAPAAAAAAAAAAAAAAAAAJgCAABk&#10;cnMvZG93bnJldi54bWxQSwUGAAAAAAQABAD1AAAAjQMAAAAA&#10;" fillcolor="black" stroked="f"/>
                        <v:rect id="Rectangle 3161" o:spid="_x0000_s2480" style="position:absolute;left:2172;top:13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Kpzc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yYQ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BKpzckAAADeAAAADwAAAAAAAAAAAAAAAACYAgAA&#10;ZHJzL2Rvd25yZXYueG1sUEsFBgAAAAAEAAQA9QAAAI4DAAAAAA==&#10;" fillcolor="black" stroked="f"/>
                        <v:rect id="Rectangle 3162" o:spid="_x0000_s2481" style="position:absolute;left:2172;top:13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4MVs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Mvzpwf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14MVskAAADeAAAADwAAAAAAAAAAAAAAAACYAgAA&#10;ZHJzL2Rvd25yZXYueG1sUEsFBgAAAAAEAAQA9QAAAI4DAAAAAA==&#10;" fillcolor="black" stroked="f"/>
                        <v:rect id="Rectangle 3163" o:spid="_x0000_s2482" style="position:absolute;left:2172;top:14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eUIskA&#10;AADeAAAADwAAAGRycy9kb3ducmV2LnhtbESPT2vCQBTE7wW/w/KE3urGYKpNXUULBS8F//RQb8/s&#10;Mwlm38bdrcZ+erdQ6HGYmd8w03lnGnEh52vLCoaDBARxYXXNpYLP3fvTBIQPyBoby6TgRh7ms97D&#10;FHNtr7yhyzaUIkLY56igCqHNpfRFRQb9wLbE0TtaZzBE6UqpHV4j3DQyTZJnabDmuFBhS28VFaft&#10;t1GwfJksz+sRf/xsDnvafx1OWeoSpR773eIVRKAu/If/2iutIM2y8Q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LeUIskAAADeAAAADwAAAAAAAAAAAAAAAACYAgAA&#10;ZHJzL2Rvd25yZXYueG1sUEsFBgAAAAAEAAQA9QAAAI4DAAAAAA==&#10;" fillcolor="black" stroked="f"/>
                        <v:rect id="Rectangle 3164" o:spid="_x0000_s2483" style="position:absolute;left:2172;top:14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uc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yY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sxuckAAADeAAAADwAAAAAAAAAAAAAAAACYAgAA&#10;ZHJzL2Rvd25yZXYueG1sUEsFBgAAAAAEAAQA9QAAAI4DAAAAAA==&#10;" fillcolor="black" stroked="f"/>
                        <v:rect id="Rectangle 3165" o:spid="_x0000_s2484" style="position:absolute;left:2172;top:14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mvzs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M2y0R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ymvzskAAADeAAAADwAAAAAAAAAAAAAAAACYAgAA&#10;ZHJzL2Rvd25yZXYueG1sUEsFBgAAAAAEAAQA9QAAAI4DAAAAAA==&#10;" fillcolor="black" stroked="f"/>
                        <v:rect id="Rectangle 3166" o:spid="_x0000_s2485" style="position:absolute;left:2172;top:14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UKVcgA&#10;AADeAAAADwAAAGRycy9kb3ducmV2LnhtbESPQWvCQBSE70L/w/IK3nRjaKpNXaUWBC+Fqj3U2zP7&#10;TILZt+nuqml/fVcQPA4z8w0znXemEWdyvrasYDRMQBAXVtdcKvjaLgcTED4ga2wsk4Jf8jCfPfSm&#10;mGt74TWdN6EUEcI+RwVVCG0upS8qMuiHtiWO3sE6gyFKV0rt8BLhppFpkjxLgzXHhQpbeq+oOG5O&#10;RsHiZbL4+Xzij7/1fke77/0xS12iVP+xe3sFEagL9/CtvdIK0iwbj+F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ZQpVyAAAAN4AAAAPAAAAAAAAAAAAAAAAAJgCAABk&#10;cnMvZG93bnJldi54bWxQSwUGAAAAAAQABAD1AAAAjQMAAAAA&#10;" fillcolor="black" stroked="f"/>
                        <v:rect id="Rectangle 3167" o:spid="_x0000_s2486" style="position:absolute;left:2172;top:14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J8UA&#10;AADeAAAADwAAAGRycy9kb3ducmV2LnhtbERPz2vCMBS+D/Y/hDfYbaYW67QaZQqDXQR1O8zbs3m2&#10;xealSzKt/vXmIHj8+H5P551pxImcry0r6PcSEMSF1TWXCn6+P99GIHxA1thYJgUX8jCfPT9NMdf2&#10;zBs6bUMpYgj7HBVUIbS5lL6oyKDv2ZY4cgfrDIYIXSm1w3MMN41Mk2QoDdYcGypsaVlRcdz+GwWL&#10;8Wjxtx7w6rrZ72j3uz9mqUuUen3pPiYgAnXhIb67v7SCNMve4954J14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p4nxQAAAN4AAAAPAAAAAAAAAAAAAAAAAJgCAABkcnMv&#10;ZG93bnJldi54bWxQSwUGAAAAAAQABAD1AAAAigMAAAAA&#10;" fillcolor="black" stroked="f"/>
                        <v:rect id="Rectangle 3168" o:spid="_x0000_s2487" style="position:absolute;left:2172;top:14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Y7vMgA&#10;AADeAAAADwAAAGRycy9kb3ducmV2LnhtbESPQWvCQBSE74X+h+UJ3urGYFpNXaUKgpeC2h7q7Zl9&#10;TYLZt3F31dhf7xYKPQ4z8w0znXemERdyvrasYDhIQBAXVtdcKvj8WD2NQfiArLGxTApu5GE+e3yY&#10;Yq7tlbd02YVSRAj7HBVUIbS5lL6oyKAf2JY4et/WGQxRulJqh9cIN41Mk+RZGqw5LlTY0rKi4rg7&#10;GwWLyXhx2oz4/Wd72NP+63DMUpco1e91b68gAnXhP/zXXmsFaZa9TO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tju8yAAAAN4AAAAPAAAAAAAAAAAAAAAAAJgCAABk&#10;cnMvZG93bnJldi54bWxQSwUGAAAAAAQABAD1AAAAjQMAAAAA&#10;" fillcolor="black" stroked="f"/>
                        <v:rect id="Rectangle 3169" o:spid="_x0000_s2488" style="position:absolute;left:2172;top:143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niBscA&#10;AADeAAAADwAAAGRycy9kb3ducmV2LnhtbESPy2rCQBSG90LfYThCdzoxNCWNjlILBTeCt0XdHTPH&#10;JJg5k85MNe3TO4uCy5//xjdb9KYVV3K+saxgMk5AEJdWN1wpOOw/RzkIH5A1tpZJwS95WMyfBjMs&#10;tL3xlq67UIk4wr5ABXUIXSGlL2sy6Me2I47e2TqDIUpXSe3wFsdNK9MkeZUGG44PNXb0UVN52f0Y&#10;Bcu3fPm9eeH13/Z0pOPX6ZKlLlHqedi/T0EE6sMj/N9eaQVpluU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Z4gbHAAAA3gAAAA8AAAAAAAAAAAAAAAAAmAIAAGRy&#10;cy9kb3ducmV2LnhtbFBLBQYAAAAABAAEAPUAAACMAwAAAAA=&#10;" fillcolor="black" stroked="f"/>
                        <v:rect id="Rectangle 3170" o:spid="_x0000_s2489" style="position:absolute;left:2172;top:14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VHncgA&#10;AADeAAAADwAAAGRycy9kb3ducmV2LnhtbESPQWvCQBSE70L/w/KE3nRjaEqMrlILhV4Kanuot2f2&#10;mQSzb9PdrUZ/fVcQehxm5htmvuxNK07kfGNZwWScgCAurW64UvD1+TbKQfiArLG1TAou5GG5eBjM&#10;sdD2zBs6bUMlIoR9gQrqELpCSl/WZNCPbUccvYN1BkOUrpLa4TnCTSvTJHmWBhuOCzV29FpTedz+&#10;GgWrab76WT/xx3Wz39Hue3/MUpco9TjsX2YgAvXhP3xvv2sFaZblE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FUedyAAAAN4AAAAPAAAAAAAAAAAAAAAAAJgCAABk&#10;cnMvZG93bnJldi54bWxQSwUGAAAAAAQABAD1AAAAjQMAAAAA&#10;" fillcolor="black" stroked="f"/>
                        <v:rect id="Rectangle 3171" o:spid="_x0000_s2490" style="position:absolute;left:2172;top:14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fZ6sgA&#10;AADeAAAADwAAAGRycy9kb3ducmV2LnhtbESPT2vCQBTE74LfYXmF3nTT0JQYXUULhV4K9c9Bb8/s&#10;Mwlm36a7W41++m6h0OMwM79hZovetOJCzjeWFTyNExDEpdUNVwp227dRDsIHZI2tZVJwIw+L+XAw&#10;w0LbK6/psgmViBD2BSqoQ+gKKX1Zk0E/th1x9E7WGQxRukpqh9cIN61Mk+RFGmw4LtTY0WtN5Xnz&#10;bRSsJvnq6/OZP+7r44EO++M5S12i1ONDv5yCCNSH//Bf+10rSLMsT+H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x9nqyAAAAN4AAAAPAAAAAAAAAAAAAAAAAJgCAABk&#10;cnMvZG93bnJldi54bWxQSwUGAAAAAAQABAD1AAAAjQMAAAAA&#10;" fillcolor="black" stroked="f"/>
                        <v:rect id="Rectangle 3172" o:spid="_x0000_s2491" style="position:absolute;left:2172;top:14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t8cckA&#10;AADeAAAADwAAAGRycy9kb3ducmV2LnhtbESPT2vCQBTE74V+h+UVvNVNY1NidJVaEHop1D8HvT2z&#10;zySYfZvurpr203eFQo/DzPyGmc5704oLOd9YVvA0TEAQl1Y3XCnYbpaPOQgfkDW2lknBN3mYz+7v&#10;plhoe+UVXdahEhHCvkAFdQhdIaUvazLoh7Yjjt7ROoMhSldJ7fAa4aaVaZK8SIMNx4UaO3qrqTyt&#10;z0bBYpwvvj6f+eNnddjTfnc4ZalLlBo89K8TEIH68B/+a79rBWmW5S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ot8cckAAADeAAAADwAAAAAAAAAAAAAAAACYAgAA&#10;ZHJzL2Rvd25yZXYueG1sUEsFBgAAAAAEAAQA9QAAAI4DAAAAAA==&#10;" fillcolor="black" stroked="f"/>
                        <v:rect id="Rectangle 3173" o:spid="_x0000_s2492" style="position:absolute;left:2172;top:14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LkBcgA&#10;AADeAAAADwAAAGRycy9kb3ducmV2LnhtbESPQWvCQBSE74X+h+UVvNWNwZQYXaUWCl4EtT3U2zP7&#10;TILZt+nuqml/fVcQehxm5htmtuhNKy7kfGNZwWiYgCAurW64UvD58f6cg/ABWWNrmRT8kIfF/PFh&#10;hoW2V97SZRcqESHsC1RQh9AVUvqyJoN+aDvi6B2tMxiidJXUDq8RblqZJsmLNNhwXKixo7eaytPu&#10;bBQsJ/nyezPm9e/2sKf91+GUpS5RavDUv05BBOrDf/jeXmkFaZblY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YuQFyAAAAN4AAAAPAAAAAAAAAAAAAAAAAJgCAABk&#10;cnMvZG93bnJldi54bWxQSwUGAAAAAAQABAD1AAAAjQMAAAAA&#10;" fillcolor="black" stroked="f"/>
                        <v:rect id="Rectangle 3174" o:spid="_x0000_s2493" style="position:absolute;left:2172;top:14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5BnsgA&#10;AADeAAAADwAAAGRycy9kb3ducmV2LnhtbESPT2vCQBTE74LfYXmF3nTT0JQYXUULhV4K9c9Bb8/s&#10;Mwlm36a7W41++m6h0OMwM79hZovetOJCzjeWFTyNExDEpdUNVwp227dRDsIHZI2tZVJwIw+L+XAw&#10;w0LbK6/psgmViBD2BSqoQ+gKKX1Zk0E/th1x9E7WGQxRukpqh9cIN61Mk+RFGmw4LtTY0WtN5Xnz&#10;bRSsJvnq6/OZP+7r44EO++M5S12i1ONDv5yCCNSH//Bf+10rSLMsz+D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LkGeyAAAAN4AAAAPAAAAAAAAAAAAAAAAAJgCAABk&#10;cnMvZG93bnJldi54bWxQSwUGAAAAAAQABAD1AAAAjQMAAAAA&#10;" fillcolor="black" stroked="f"/>
                        <v:rect id="Rectangle 3175" o:spid="_x0000_s2494" style="position:absolute;left:2172;top:14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zf6cgA&#10;AADeAAAADwAAAGRycy9kb3ducmV2LnhtbESPQWvCQBSE7wX/w/KE3uqmoZEYXaUKQi8FtT3U2zP7&#10;mgSzb9Pdrab+elcQehxm5htmtuhNK07kfGNZwfMoAUFcWt1wpeDzY/2Ug/ABWWNrmRT8kYfFfPAw&#10;w0LbM2/ptAuViBD2BSqoQ+gKKX1Zk0E/sh1x9L6tMxiidJXUDs8RblqZJslYGmw4LtTY0aqm8rj7&#10;NQqWk3z5s3nh98v2sKf91+GYpS5R6nHYv05BBOrDf/jeftMK0izLx3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N/pyAAAAN4AAAAPAAAAAAAAAAAAAAAAAJgCAABk&#10;cnMvZG93bnJldi54bWxQSwUGAAAAAAQABAD1AAAAjQMAAAAA&#10;" fillcolor="black" stroked="f"/>
                        <v:rect id="Rectangle 3176" o:spid="_x0000_s2495" style="position:absolute;left:2172;top:15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B6csgA&#10;AADeAAAADwAAAGRycy9kb3ducmV2LnhtbESPQWvCQBSE74X+h+UVvNVNg6kxdZVaEHoRqu1Bb8/s&#10;axLMvk13V0399V2h4HGYmW+Y6bw3rTiR841lBU/DBARxaXXDlYKvz+VjDsIHZI2tZVLwSx7ms/u7&#10;KRbannlNp02oRISwL1BBHUJXSOnLmgz6oe2Io/dtncEQpaukdniOcNPKNEmepcGG40KNHb3VVB42&#10;R6NgMckXPx8jXl3W+x3ttvtDlrpEqcFD//oCIlAfbuH/9rtWkGZZPob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sHpyyAAAAN4AAAAPAAAAAAAAAAAAAAAAAJgCAABk&#10;cnMvZG93bnJldi54bWxQSwUGAAAAAAQABAD1AAAAjQMAAAAA&#10;" fillcolor="black" stroked="f"/>
                        <v:rect id="Rectangle 3177" o:spid="_x0000_s2496" style="position:absolute;left:2172;top:15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uAMUA&#10;AADeAAAADwAAAGRycy9kb3ducmV2LnhtbERPy2rCQBTdC/2H4Qrd6cTQlDQ6Si0U3Ai+FnV3zVyT&#10;YOZOOjPVtF/vLAouD+c9W/SmFVdyvrGsYDJOQBCXVjdcKTjsP0c5CB+QNbaWScEveVjMnwYzLLS9&#10;8Zauu1CJGMK+QAV1CF0hpS9rMujHtiOO3Nk6gyFCV0nt8BbDTSvTJHmVBhuODTV29FFTedn9GAXL&#10;t3z5vXnh9d/2dKTj1+mSpS5R6nnYv09BBOrDQ/zvXmkFaZbl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L+4AxQAAAN4AAAAPAAAAAAAAAAAAAAAAAJgCAABkcnMv&#10;ZG93bnJldi54bWxQSwUGAAAAAAQABAD1AAAAigMAAAAA&#10;" fillcolor="black" stroked="f"/>
                        <v:rect id="Rectangle 3178" o:spid="_x0000_s2497" style="position:absolute;left:2172;top:15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NLm8gA&#10;AADeAAAADwAAAGRycy9kb3ducmV2LnhtbESPQWvCQBSE70L/w/IKvemmoSkxukotFHopqPWgt2f2&#10;mQSzb9PdrUZ/fVcQehxm5htmOu9NK07kfGNZwfMoAUFcWt1wpWDz/THMQfiArLG1TAou5GE+exhM&#10;sdD2zCs6rUMlIoR9gQrqELpCSl/WZNCPbEccvYN1BkOUrpLa4TnCTSvTJHmVBhuOCzV29F5TeVz/&#10;GgWLcb74Wb7w13W139Fuuz9mqUuUenrs3yYgAvXhP3xvf2oFaZblY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Y0ubyAAAAN4AAAAPAAAAAAAAAAAAAAAAAJgCAABk&#10;cnMvZG93bnJldi54bWxQSwUGAAAAAAQABAD1AAAAjQMAAAAA&#10;" fillcolor="black" stroked="f"/>
                        <v:rect id="Rectangle 3179" o:spid="_x0000_s2498" style="position:absolute;left:2172;top:159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B028YA&#10;AADeAAAADwAAAGRycy9kb3ducmV2LnhtbESPzWrCQBSF9wXfYbiCuzoxmKLRUbQgdFNQ60J318w1&#10;CWbupDOjpn16Z1Ho8nD++ObLzjTiTs7XlhWMhgkI4sLqmksFh6/N6wSED8gaG8uk4Ic8LBe9lznm&#10;2j54R/d9KEUcYZ+jgiqENpfSFxUZ9EPbEkfvYp3BEKUrpXb4iOOmkWmSvEmDNceHClt6r6i47m9G&#10;wXo6WX9vx/z5uzuf6HQ8X7PUJUoN+t1qBiJQF/7Df+0PrSDNsmkEiDgRBeTi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B028YAAADeAAAADwAAAAAAAAAAAAAAAACYAgAAZHJz&#10;L2Rvd25yZXYueG1sUEsFBgAAAAAEAAQA9QAAAIsDAAAAAA==&#10;" fillcolor="black" stroked="f"/>
                        <v:rect id="Rectangle 3180" o:spid="_x0000_s2499" style="position:absolute;left:2172;top:16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zRQMgA&#10;AADeAAAADwAAAGRycy9kb3ducmV2LnhtbESPQWvCQBSE74L/YXmF3nRjMKKpq6gg9FKotod6e2Zf&#10;k2D2bdzdavTXu4VCj8PMfMPMl51pxIWcry0rGA0TEMSF1TWXCj4/toMpCB+QNTaWScGNPCwX/d4c&#10;c22vvKPLPpQiQtjnqKAKoc2l9EVFBv3QtsTR+7bOYIjSlVI7vEa4aWSaJBNpsOa4UGFLm4qK0/7H&#10;KFjPpuvz+5jf7rvjgQ5fx1OWukSp56du9QIiUBf+w3/tV60gzbLZC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zNFAyAAAAN4AAAAPAAAAAAAAAAAAAAAAAJgCAABk&#10;cnMvZG93bnJldi54bWxQSwUGAAAAAAQABAD1AAAAjQMAAAAA&#10;" fillcolor="black" stroked="f"/>
                        <v:rect id="Rectangle 3181" o:spid="_x0000_s2500" style="position:absolute;left:2172;top:16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5PN8gA&#10;AADeAAAADwAAAGRycy9kb3ducmV2LnhtbESPT2vCQBTE7wW/w/IKvdVNQ1M0uooKhV4K/umh3p7Z&#10;ZxLMvo27W41++q4geBxm5jfMeNqZRpzI+dqygrd+AoK4sLrmUsHP5vN1AMIHZI2NZVJwIQ/TSe9p&#10;jLm2Z17RaR1KESHsc1RQhdDmUvqiIoO+b1vi6O2tMxiidKXUDs8RbhqZJsmHNFhzXKiwpUVFxWH9&#10;ZxTMh4P5cfnO39fVbkvb390hS12i1MtzNxuBCNSFR/je/tIK0iwbp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Hk83yAAAAN4AAAAPAAAAAAAAAAAAAAAAAJgCAABk&#10;cnMvZG93bnJldi54bWxQSwUGAAAAAAQABAD1AAAAjQMAAAAA&#10;" fillcolor="black" stroked="f"/>
                        <v:rect id="Rectangle 3182" o:spid="_x0000_s2501" style="position:absolute;left:2172;top:16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LqrMgA&#10;AADeAAAADwAAAGRycy9kb3ducmV2LnhtbESPQWvCQBSE70L/w/KE3nRj2hSNrlILhV6Eaj3o7Zl9&#10;JsHs23R3q9Ff7xYKPQ4z8w0zW3SmEWdyvrasYDRMQBAXVtdcKth+vQ/GIHxA1thYJgVX8rCYP/Rm&#10;mGt74TWdN6EUEcI+RwVVCG0upS8qMuiHtiWO3tE6gyFKV0rt8BLhppFpkrxIgzXHhQpbequoOG1+&#10;jILlZLz8/nzm1W192NN+dzhlqUuUeux3r1MQgbrwH/5rf2gFaZZN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UuqsyAAAAN4AAAAPAAAAAAAAAAAAAAAAAJgCAABk&#10;cnMvZG93bnJldi54bWxQSwUGAAAAAAQABAD1AAAAjQMAAAAA&#10;" fillcolor="black" stroked="f"/>
                        <v:rect id="Rectangle 3183" o:spid="_x0000_s2502" style="position:absolute;left:2172;top:16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y2MgA&#10;AADeAAAADwAAAGRycy9kb3ducmV2LnhtbESPQWvCQBSE7wX/w/IEb3VjMEVTV1FB6KWgtod6e2af&#10;STD7Nu6umvbXd4VCj8PMfMPMFp1pxI2cry0rGA0TEMSF1TWXCj4/Ns8TED4ga2wsk4Jv8rCY955m&#10;mGt75x3d9qEUEcI+RwVVCG0upS8qMuiHtiWO3sk6gyFKV0rt8B7hppFpkrxIgzXHhQpbWldUnPdX&#10;o2A1nawu2zG//+yOBzp8Hc9Z6hKlBv1u+QoiUBf+w3/tN60gzbLpG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u3LYyAAAAN4AAAAPAAAAAAAAAAAAAAAAAJgCAABk&#10;cnMvZG93bnJldi54bWxQSwUGAAAAAAQABAD1AAAAjQMAAAAA&#10;" fillcolor="black" stroked="f"/>
                        <v:rect id="Rectangle 3184" o:spid="_x0000_s2503" style="position:absolute;left:2172;top:162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XQ8gA&#10;AADeAAAADwAAAGRycy9kb3ducmV2LnhtbESPT2vCQBTE7wW/w/IKvdVNQ1M0uooKhV4K/umh3p7Z&#10;ZxLMvo27W41++q4geBxm5jfMeNqZRpzI+dqygrd+AoK4sLrmUsHP5vN1AMIHZI2NZVJwIQ/TSe9p&#10;jLm2Z17RaR1KESHsc1RQhdDmUvqiIoO+b1vi6O2tMxiidKXUDs8RbhqZJsmHNFhzXKiwpUVFxWH9&#10;ZxTMh4P5cfnO39fVbkvb390hS12i1MtzNxuBCNSFR/je/tIK0iwbZ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99dDyAAAAN4AAAAPAAAAAAAAAAAAAAAAAJgCAABk&#10;cnMvZG93bnJldi54bWxQSwUGAAAAAAQABAD1AAAAjQMAAAAA&#10;" fillcolor="black" stroked="f"/>
                        <v:rect id="Rectangle 3185" o:spid="_x0000_s2504" style="position:absolute;left:2172;top:16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VJNMgA&#10;AADeAAAADwAAAGRycy9kb3ducmV2LnhtbESPT2vCQBTE74LfYXlCb7ppaERTV1FB8FKofw719sy+&#10;JsHs27i7atpP3y0Uehxm5jfMbNGZRtzJ+dqygudRAoK4sLrmUsHxsBlOQPiArLGxTAq+yMNi3u/N&#10;MNf2wTu670MpIoR9jgqqENpcSl9UZNCPbEscvU/rDIYoXSm1w0eEm0amSTKWBmuOCxW2tK6ouOxv&#10;RsFqOlld31/47Xt3PtHp43zJUpco9TTolq8gAnXhP/zX3moFaZZNx/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JUk0yAAAAN4AAAAPAAAAAAAAAAAAAAAAAJgCAABk&#10;cnMvZG93bnJldi54bWxQSwUGAAAAAAQABAD1AAAAjQMAAAAA&#10;" fillcolor="black" stroked="f"/>
                        <v:rect id="Rectangle 3186" o:spid="_x0000_s2505" style="position:absolute;left:2172;top:16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nsr8gA&#10;AADeAAAADwAAAGRycy9kb3ducmV2LnhtbESPQWvCQBSE74X+h+UJ3urGYFpNXaUKgpeC2h7q7Zl9&#10;TYLZt3F31dhf7xYKPQ4z8w0znXemERdyvrasYDhIQBAXVtdcKvj8WD2NQfiArLGxTApu5GE+e3yY&#10;Yq7tlbd02YVSRAj7HBVUIbS5lL6oyKAf2JY4et/WGQxRulJqh9cIN41Mk+RZGqw5LlTY0rKi4rg7&#10;GwWLyXhx2oz4/Wd72NP+63DMUpco1e91b68gAnXhP/zXXmsFaZZNXu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aeyvyAAAAN4AAAAPAAAAAAAAAAAAAAAAAJgCAABk&#10;cnMvZG93bnJldi54bWxQSwUGAAAAAAQABAD1AAAAjQMAAAAA&#10;" fillcolor="black" stroked="f"/>
                        <v:rect id="Rectangle 3187" o:spid="_x0000_s2506" style="position:absolute;left:2172;top:16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43cUA&#10;AADeAAAADwAAAGRycy9kb3ducmV2LnhtbERPz2vCMBS+D/wfwhO8zdRih1aj6EDYZaDOg96ezbMt&#10;Ni9dErXbX28Ogx0/vt/zZWcacSfna8sKRsMEBHFhdc2lgsPX5nUCwgdkjY1lUvBDHpaL3sscc20f&#10;vKP7PpQihrDPUUEVQptL6YuKDPqhbYkjd7HOYIjQlVI7fMRw08g0Sd6kwZpjQ4UtvVdUXPc3o2A9&#10;nay/t2P+/N2dT3Q6nq9Z6hKlBv1uNQMRqAv/4j/3h1aQZtk07o134hW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9njdxQAAAN4AAAAPAAAAAAAAAAAAAAAAAJgCAABkcnMv&#10;ZG93bnJldi54bWxQSwUGAAAAAAQABAD1AAAAigMAAAAA&#10;" fillcolor="black" stroked="f"/>
                        <v:rect id="Rectangle 3188" o:spid="_x0000_s2507" style="position:absolute;left:2172;top:16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rdRsgA&#10;AADeAAAADwAAAGRycy9kb3ducmV2LnhtbESPQWvCQBSE70L/w/IKvemmoRETXaUKhV4K1fZQb8/s&#10;Mwlm38bdrUZ/vVsQehxm5htmtuhNK07kfGNZwfMoAUFcWt1wpeD76204AeEDssbWMim4kIfF/GEw&#10;w0LbM6/ptAmViBD2BSqoQ+gKKX1Zk0E/sh1x9PbWGQxRukpqh+cIN61Mk2QsDTYcF2rsaFVTedj8&#10;GgXLfLI8fr7wx3W929L2Z3fIUpco9fTYv05BBOrDf/jeftcK0izLc/i7E6+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ut1GyAAAAN4AAAAPAAAAAAAAAAAAAAAAAJgCAABk&#10;cnMvZG93bnJldi54bWxQSwUGAAAAAAQABAD1AAAAjQMAAAAA&#10;" fillcolor="black" stroked="f"/>
                        <v:rect id="Rectangle 3189" o:spid="_x0000_s2508" style="position:absolute;left:2172;top:164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IMYA&#10;AADeAAAADwAAAGRycy9kb3ducmV2LnhtbESPzWoCMRSF9wXfIVzBXU0cVHQ0ihYKbgrVdlF318l1&#10;ZnByMyZRp336ZlHo8nD++JbrzjbiTj7UjjWMhgoEceFMzaWGz4/X5xmIEJENNo5JwzcFWK96T0vM&#10;jXvwnu6HWIo0wiFHDVWMbS5lKCqyGIauJU7e2XmLMUlfSuPxkcZtIzOlptJizemhwpZeKiouh5vV&#10;sJ3Pttf3Mb/97E9HOn6dLpPMK60H/W6zABGpi//hv/bOaMgmU5UAEk5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AIMYAAADeAAAADwAAAAAAAAAAAAAAAACYAgAAZHJz&#10;L2Rvd25yZXYueG1sUEsFBgAAAAAEAAQA9QAAAIsDAAAAAA==&#10;" fillcolor="black" stroked="f"/>
                        <v:rect id="Rectangle 3190" o:spid="_x0000_s2509" style="position:absolute;left:2172;top:16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lu8gA&#10;AADeAAAADwAAAGRycy9kb3ducmV2LnhtbESPQWsCMRSE74X+h/AK3mriomK3RqmFghdBbQ/19ty8&#10;7i5uXrZJ1LW/3hQEj8PMfMNM551txIl8qB1rGPQVCOLCmZpLDV+fH88TECEiG2wck4YLBZjPHh+m&#10;mBt35g2dtrEUCcIhRw1VjG0uZSgqshj6riVO3o/zFmOSvpTG4znBbSMzpcbSYs1pocKW3isqDtuj&#10;1bB4mSx+10Ne/W32O9p97w+jzCute0/d2yuISF28h2/tpdGQjcZqA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4yW7yAAAAN4AAAAPAAAAAAAAAAAAAAAAAJgCAABk&#10;cnMvZG93bnJldi54bWxQSwUGAAAAAAQABAD1AAAAjQMAAAAA&#10;" fillcolor="black" stroked="f"/>
                        <v:rect id="Rectangle 3191" o:spid="_x0000_s2510" style="position:absolute;left:2172;top:16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7zMcA&#10;AADeAAAADwAAAGRycy9kb3ducmV2LnhtbESPQWsCMRSE74L/ITyhN026VNHVKLVQ6KWgtod6e25e&#10;dxc3L9sk1a2/3ghCj8PMfMMsVp1txIl8qB1reBwpEMSFMzWXGj4/XodTECEiG2wck4Y/CrBa9nsL&#10;zI0785ZOu1iKBOGQo4YqxjaXMhQVWQwj1xIn79t5izFJX0rj8ZzgtpGZUhNpsea0UGFLLxUVx92v&#10;1bCeTdc/myd+v2wPe9p/HY7jzCutHwbd8xxEpC7+h+/tN6MhG09UB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xu8zHAAAA3gAAAA8AAAAAAAAAAAAAAAAAmAIAAGRy&#10;cy9kb3ducmV2LnhtbFBLBQYAAAAABAAEAPUAAACMAwAAAAA=&#10;" fillcolor="black" stroked="f"/>
                        <v:rect id="Rectangle 3192" o:spid="_x0000_s2511" style="position:absolute;left:2172;top:16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0eV8kA&#10;AADeAAAADwAAAGRycy9kb3ducmV2LnhtbESPQWsCMRSE74X+h/AKvXWTbqvoapRaKPQiqO2h3p6b&#10;193Fzcs2SXXrrzeC0OMwM98w03lvW3EgHxrHGh4zBYK4dKbhSsPnx9vDCESIyAZbx6ThjwLMZ7c3&#10;UyyMO/KaDptYiQThUKCGOsaukDKUNVkMmeuIk/ftvMWYpK+k8XhMcNvKXKmhtNhwWqixo9eayv3m&#10;12pYjEeLn9UzL0/r3Za2X7v9IPdK6/u7/mUCIlIf/8PX9rvRkA+G6gk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H0eV8kAAADeAAAADwAAAAAAAAAAAAAAAACYAgAA&#10;ZHJzL2Rvd25yZXYueG1sUEsFBgAAAAAEAAQA9QAAAI4DAAAAAA==&#10;" fillcolor="black" stroked="f"/>
                        <v:rect id="Rectangle 3193" o:spid="_x0000_s2512" style="position:absolute;left:2172;top:16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GI8gA&#10;AADeAAAADwAAAGRycy9kb3ducmV2LnhtbESPQWsCMRSE70L/Q3iF3jTpomK3RqlCoRdBbQ/19ty8&#10;7i5uXtYk1bW/3hQEj8PMfMNM551txIl8qB1reB4oEMSFMzWXGr4+3/sTECEiG2wck4YLBZjPHnpT&#10;zI0784ZO21iKBOGQo4YqxjaXMhQVWQwD1xIn78d5izFJX0rj8ZzgtpGZUmNpsea0UGFLy4qKw/bX&#10;ali8TBbH9ZBXf5v9jnbf+8Mo80rrp8fu7RVEpC7ew7f2h9GQjcZqC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IYjyAAAAN4AAAAPAAAAAAAAAAAAAAAAAJgCAABk&#10;cnMvZG93bnJldi54bWxQSwUGAAAAAAQABAD1AAAAjQMAAAAA&#10;" fillcolor="black" stroked="f"/>
                        <v:rect id="Rectangle 3194" o:spid="_x0000_s2513" style="position:absolute;left:2172;top:167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gjuMgA&#10;AADeAAAADwAAAGRycy9kb3ducmV2LnhtbESPQUsDMRSE74L/ITyhNzdx6Za6Ni1WEHop2OrB3l43&#10;z92lm5c1Sdutv94IBY/DzHzDzBaD7cSJfGgda3jIFAjiypmWaw0f76/3UxAhIhvsHJOGCwVYzG9v&#10;Zlgad+YNnbaxFgnCoUQNTYx9KWWoGrIYMtcTJ+/LeYsxSV9L4/Gc4LaTuVITabHltNBgTy8NVYft&#10;0WpYPk6X329jXv9s9jvafe4PRe6V1qO74fkJRKQh/oev7ZXRkBcTVc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2CO4yAAAAN4AAAAPAAAAAAAAAAAAAAAAAJgCAABk&#10;cnMvZG93bnJldi54bWxQSwUGAAAAAAQABAD1AAAAjQMAAAAA&#10;" fillcolor="black" stroked="f"/>
                        <v:rect id="Rectangle 3195" o:spid="_x0000_s2514" style="position:absolute;left:2172;top:16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q9z8gA&#10;AADeAAAADwAAAGRycy9kb3ducmV2LnhtbESPQUsDMRSE74L/ITyhNzdxaZe6Ni1WEHop2OrB3l43&#10;z92lm5c1Sdutv94IBY/DzHzDzBaD7cSJfGgda3jIFAjiypmWaw0f76/3UxAhIhvsHJOGCwVYzG9v&#10;Zlgad+YNnbaxFgnCoUQNTYx9KWWoGrIYMtcTJ+/LeYsxSV9L4/Gc4LaTuVKFtNhyWmiwp5eGqsP2&#10;aDUsH6fL77cxr382+x3tPveHSe6V1qO74fkJRKQh/oev7ZXRkE8KVcD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Cr3PyAAAAN4AAAAPAAAAAAAAAAAAAAAAAJgCAABk&#10;cnMvZG93bnJldi54bWxQSwUGAAAAAAQABAD1AAAAjQMAAAAA&#10;" fillcolor="black" stroked="f"/>
                        <v:rect id="Rectangle 3196" o:spid="_x0000_s2515" style="position:absolute;left:2172;top:16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YYVM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G6h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0YYVMkAAADeAAAADwAAAAAAAAAAAAAAAACYAgAA&#10;ZHJzL2Rvd25yZXYueG1sUEsFBgAAAAAEAAQA9QAAAI4DAAAAAA==&#10;" fillcolor="black" stroked="f"/>
                        <v:rect id="Rectangle 3197" o:spid="_x0000_s2516" style="position:absolute;left:2172;top:16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MJsUA&#10;AADeAAAADwAAAGRycy9kb3ducmV2LnhtbERPTWsCMRC9F/wPYQRvNXFR0dUoWih4KVTbQ72Nm3F3&#10;cTNZk6jb/vrmUOjx8b6X68424k4+1I41jIYKBHHhTM2lhs+P1+cZiBCRDTaOScM3BVivek9LzI17&#10;8J7uh1iKFMIhRw1VjG0uZSgqshiGriVO3Nl5izFBX0rj8ZHCbSMzpabSYs2pocKWXioqLoeb1bCd&#10;z7bX9zG//exPRzp+nS6TzCutB/1uswARqYv/4j/3zmjIJlOV9qY76Qr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YwmxQAAAN4AAAAPAAAAAAAAAAAAAAAAAJgCAABkcnMv&#10;ZG93bnJldi54bWxQSwUGAAAAAAQABAD1AAAAigMAAAAA&#10;" fillcolor="black" stroked="f"/>
                        <v:rect id="Rectangle 3198" o:spid="_x0000_s2517" style="position:absolute;left:2172;top:16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Upvc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YZqD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lSm9yAAAAN4AAAAPAAAAAAAAAAAAAAAAAJgCAABk&#10;cnMvZG93bnJldi54bWxQSwUGAAAAAAQABAD1AAAAjQMAAAAA&#10;" fillcolor="black" stroked="f"/>
                        <v:rect id="Rectangle 3199" o:spid="_x0000_s2518" style="position:absolute;left:2172;top:169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W/cYA&#10;AADeAAAADwAAAGRycy9kb3ducmV2LnhtbESPy2rCQBSG9wXfYThCd3ViqKLRUVQQuil4W+jumDkm&#10;wcyZODPV1KfvLAouf/4b33TemlrcyfnKsoJ+LwFBnFtdcaHgsF9/jED4gKyxtkwKfsnDfNZ5m2Km&#10;7YO3dN+FQsQR9hkqKENoMil9XpJB37MNcfQu1hkMUbpCaoePOG5qmSbJUBqsOD6U2NCqpPy6+zEK&#10;luPR8rb55O/n9nyi0/F8HaQuUeq92y4mIAK14RX+b39pBelg2I8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YW/cYAAADeAAAADwAAAAAAAAAAAAAAAACYAgAAZHJz&#10;L2Rvd25yZXYueG1sUEsFBgAAAAAEAAQA9QAAAIsDAAAAAA==&#10;" fillcolor="black" stroked="f"/>
                        <v:rect id="Rectangle 3200" o:spid="_x0000_s2519" style="position:absolute;left:2172;top:16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qzZskA&#10;AADeAAAADwAAAGRycy9kb3ducmV2LnhtbESPT2vCQBTE70K/w/IKvZlNQhWbuooWCr0U6p9DvT2z&#10;r0kw+zbubjX103cFweMwM79hpvPetOJEzjeWFWRJCoK4tLrhSsF28z6cgPABWWNrmRT8kYf57GEw&#10;xULbM6/otA6ViBD2BSqoQ+gKKX1Zk0Gf2I44ej/WGQxRukpqh+cIN63M03QsDTYcF2rs6K2m8rD+&#10;NQqWL5Pl8euZPy+r/Y523/vDKHepUk+P/eIVRKA+3MO39odWkI/GWQb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jqzZskAAADeAAAADwAAAAAAAAAAAAAAAACYAgAA&#10;ZHJzL2Rvd25yZXYueG1sUEsFBgAAAAAEAAQA9QAAAI4DAAAAAA==&#10;" fillcolor="black" stroked="f"/>
                        <v:rect id="Rectangle 3201" o:spid="_x0000_s2520" style="position:absolute;left:2172;top:18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gtEcgA&#10;AADeAAAADwAAAGRycy9kb3ducmV2LnhtbESPT2sCMRTE74V+h/AK3mrWRUVXo2ih0EvBfwe9PTfP&#10;3cXNy5qkuu2nNwXB4zAzv2Gm89bU4krOV5YV9LoJCOLc6ooLBbvt5/sIhA/IGmvLpOCXPMxnry9T&#10;zLS98Zqum1CICGGfoYIyhCaT0uclGfRd2xBH72SdwRClK6R2eItwU8s0SYbSYMVxocSGPkrKz5sf&#10;o2A5Hi0vqz5//62PBzrsj+dB6hKlOm/tYgIiUBue4Uf7SytIB8NeCv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6C0RyAAAAN4AAAAPAAAAAAAAAAAAAAAAAJgCAABk&#10;cnMvZG93bnJldi54bWxQSwUGAAAAAAQABAD1AAAAjQMAAAAA&#10;" fillcolor="black" stroked="f"/>
                        <v:rect id="Rectangle 3202" o:spid="_x0000_s2521" style="position:absolute;left:2172;top:18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SIiskA&#10;AADeAAAADwAAAGRycy9kb3ducmV2LnhtbESPzWsCMRTE7wX/h/CE3mrW9QPdGqUKhV6E+nHQ23Pz&#10;uru4edkmqa7+9Y1Q6HGYmd8ws0VranEh5yvLCvq9BARxbnXFhYL97v1lAsIHZI21ZVJwIw+Leedp&#10;hpm2V97QZRsKESHsM1RQhtBkUvq8JIO+Zxvi6H1ZZzBE6QqpHV4j3NQyTZKxNFhxXCixoVVJ+Xn7&#10;YxQsp5Pl9+eQ1/fN6UjHw+k8Sl2i1HO3fXsFEagN/+G/9odWkI7G/QE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aSIiskAAADeAAAADwAAAAAAAAAAAAAAAACYAgAA&#10;ZHJzL2Rvd25yZXYueG1sUEsFBgAAAAAEAAQA9QAAAI4DAAAAAA==&#10;" fillcolor="black" stroked="f"/>
                        <v:rect id="Rectangle 3203" o:spid="_x0000_s2522" style="position:absolute;left:2172;top:18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0Q/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8WQ4g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NEP7HAAAA3gAAAA8AAAAAAAAAAAAAAAAAmAIAAGRy&#10;cy9kb3ducmV2LnhtbFBLBQYAAAAABAAEAPUAAACMAwAAAAA=&#10;" fillcolor="black" stroked="f"/>
                        <v:rect id="Rectangle 3204" o:spid="_x0000_s2523" style="position:absolute;left:2172;top:183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G1ZcgA&#10;AADeAAAADwAAAGRycy9kb3ducmV2LnhtbESPT2vCQBTE74V+h+UVems2hkZsdJVaKPRS8N+h3p7Z&#10;ZxLMvk13t5r66V1B8DjMzG+Yyaw3rTiS841lBYMkBUFcWt1wpWCz/nwZgfABWWNrmRT8k4fZ9PFh&#10;goW2J17ScRUqESHsC1RQh9AVUvqyJoM+sR1x9PbWGQxRukpqh6cIN63M0nQoDTYcF2rs6KOm8rD6&#10;Mwrmb6P57+KVv8/L3Za2P7tDnrlUqeen/n0MIlAf7uFb+0sryPLhI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AbVlyAAAAN4AAAAPAAAAAAAAAAAAAAAAAJgCAABk&#10;cnMvZG93bnJldi54bWxQSwUGAAAAAAQABAD1AAAAjQMAAAAA&#10;" fillcolor="black" stroked="f"/>
                        <v:rect id="Rectangle 3205" o:spid="_x0000_s2524" style="position:absolute;left:2172;top:18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MrEsgA&#10;AADeAAAADwAAAGRycy9kb3ducmV2LnhtbESPT2vCQBTE74V+h+UVems2hhpsdJVaKPRS8N+h3p7Z&#10;ZxLMvk13t5r66V1B8DjMzG+Yyaw3rTiS841lBYMkBUFcWt1wpWCz/nwZgfABWWNrmRT8k4fZ9PFh&#10;goW2J17ScRUqESHsC1RQh9AVUvqyJoM+sR1x9PbWGQxRukpqh6cIN63M0jSXBhuOCzV29FFTeVj9&#10;GQXzt9H8d/HK3+flbkvbn91hmLlUqeen/n0MIlAf7uFb+0sryIb5IIfrnXgF5PQ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0ysSyAAAAN4AAAAPAAAAAAAAAAAAAAAAAJgCAABk&#10;cnMvZG93bnJldi54bWxQSwUGAAAAAAQABAD1AAAAjQMAAAAA&#10;" fillcolor="black" stroked="f"/>
                        <v:rect id="Rectangle 3206" o:spid="_x0000_s2525" style="position:absolute;left:2172;top:18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OicgA&#10;AADeAAAADwAAAGRycy9kb3ducmV2LnhtbESPT2sCMRTE7wW/Q3hCbzXrola3RqlCoReh/jno7bl5&#10;3V3cvGyTVFc/vREKPQ4z8xtmOm9NLc7kfGVZQb+XgCDOra64ULDbfryMQfiArLG2TAqu5GE+6zxN&#10;MdP2wms6b0IhIoR9hgrKEJpMSp+XZND3bEMcvW/rDIYoXSG1w0uEm1qmSTKSBiuOCyU2tCwpP21+&#10;jYLFZLz4+Rrw6rY+HuiwP56GqUuUeu62728gArXhP/zX/tQK0uGo/wq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n46JyAAAAN4AAAAPAAAAAAAAAAAAAAAAAJgCAABk&#10;cnMvZG93bnJldi54bWxQSwUGAAAAAAQABAD1AAAAjQMAAAAA&#10;" fillcolor="black" stroked="f"/>
                        <v:rect id="Rectangle 3207" o:spid="_x0000_s2526" style="position:absolute;left:2172;top:18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a+8QA&#10;AADeAAAADwAAAGRycy9kb3ducmV2LnhtbERPy4rCMBTdD/gP4QqzG1PLKFqNooIwmwFfC91dm2tb&#10;bG5qktGOXz9ZDLg8nPd03ppa3Mn5yrKCfi8BQZxbXXGh4LBff4xA+ICssbZMCn7Jw3zWeZtipu2D&#10;t3TfhULEEPYZKihDaDIpfV6SQd+zDXHkLtYZDBG6QmqHjxhuapkmyVAarDg2lNjQqqT8uvsxCpbj&#10;0fK2+eTv5/Z8otPxfB2kLlHqvdsuJiACteEl/nd/aQXpYNiP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AGvvEAAAA3gAAAA8AAAAAAAAAAAAAAAAAmAIAAGRycy9k&#10;b3ducmV2LnhtbFBLBQYAAAAABAAEAPUAAACJAwAAAAA=&#10;" fillcolor="black" stroked="f"/>
                        <v:rect id="Rectangle 3208" o:spid="_x0000_s2527" style="position:absolute;left:2172;top:18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y/YM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0Xg4hf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Mv2DHAAAA3gAAAA8AAAAAAAAAAAAAAAAAmAIAAGRy&#10;cy9kb3ducmV2LnhtbFBLBQYAAAAABAAEAPUAAACMAwAAAAA=&#10;" fillcolor="black" stroked="f"/>
                        <v:rect id="Rectangle 3209" o:spid="_x0000_s2528" style="position:absolute;left:2172;top:18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rcQMYA&#10;AADeAAAADwAAAGRycy9kb3ducmV2LnhtbESPzYrCMBSF98K8Q7gD7jS1qGg1yigIboTRmcW4uzbX&#10;ttjcdJKodZ7eLIRZHs4f33zZmlrcyPnKsoJBPwFBnFtdcaHg+2vTm4DwAVljbZkUPMjDcvHWmWOm&#10;7Z33dDuEQsQR9hkqKENoMil9XpJB37cNcfTO1hkMUbpCaof3OG5qmSbJWBqsOD6U2NC6pPxyuBoF&#10;q+lk9fs55N3f/nSk48/pMkpdolT3vf2YgQjUhv/wq73VCtLROI0AESei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rcQMYAAADeAAAADwAAAAAAAAAAAAAAAACYAgAAZHJz&#10;L2Rvd25yZXYueG1sUEsFBgAAAAAEAAQA9QAAAIsDAAAAAA==&#10;" fillcolor="black" stroked="f"/>
                        <v:rect id="Rectangle 3210" o:spid="_x0000_s2529" style="position:absolute;left:2172;top:18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Z528gA&#10;AADeAAAADwAAAGRycy9kb3ducmV2LnhtbESPT2sCMRTE74V+h/AK3mrWRUVXo2ih0EvBfwe9PTfP&#10;3cXNy5qkuu2nNwXB4zAzv2Gm89bU4krOV5YV9LoJCOLc6ooLBbvt5/sIhA/IGmvLpOCXPMxnry9T&#10;zLS98Zqum1CICGGfoYIyhCaT0uclGfRd2xBH72SdwRClK6R2eItwU8s0SYbSYMVxocSGPkrKz5sf&#10;o2A5Hi0vqz5//62PBzrsj+dB6hKlOm/tYgIiUBue4Uf7SytIB8O0B/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VnnbyAAAAN4AAAAPAAAAAAAAAAAAAAAAAJgCAABk&#10;cnMvZG93bnJldi54bWxQSwUGAAAAAAQABAD1AAAAjQMAAAAA&#10;" fillcolor="black" stroked="f"/>
                        <v:rect id="Rectangle 3211" o:spid="_x0000_s2530" style="position:absolute;left:2172;top:18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nrMcA&#10;AADeAAAADwAAAGRycy9kb3ducmV2LnhtbESPQWsCMRSE74L/ITyhN802VNHVKLVQ6KWgtod6e25e&#10;dxc3L9sk1a2/3ghCj8PMfMMsVp1txIl8qB1reBxlIIgLZ2ouNXx+vA6nIEJENtg4Jg1/FGC17PcW&#10;mBt35i2ddrEUCcIhRw1VjG0uZSgqshhGriVO3rfzFmOSvpTG4znBbSNVlk2kxZrTQoUtvVRUHHe/&#10;VsN6Nl3/bJ74/bI97Gn/dTiOlc+0fhh0z3MQkbr4H76334wGNZ4oBb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E56zHAAAA3gAAAA8AAAAAAAAAAAAAAAAAmAIAAGRy&#10;cy9kb3ducmV2LnhtbFBLBQYAAAAABAAEAPUAAACMAwAAAAA=&#10;" fillcolor="black" stroked="f"/>
                        <v:rect id="Rectangle 3212" o:spid="_x0000_s2531" style="position:absolute;left:2172;top:18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hCN8gA&#10;AADeAAAADwAAAGRycy9kb3ducmV2LnhtbESPT2sCMRTE74V+h/AKvdWs6x90NUoVBC+C2h7q7bl5&#10;7i5uXrZJqquf3hQKPQ4z8xtmOm9NLS7kfGVZQbeTgCDOra64UPD5sXobgfABWWNtmRTcyMN89vw0&#10;xUzbK+/osg+FiBD2GSooQ2gyKX1ekkHfsQ1x9E7WGQxRukJqh9cIN7VMk2QoDVYcF0psaFlSft7/&#10;GAWL8Wjxve3z5r47HujwdTwPUpco9frSvk9ABGrDf/ivvdYK0sEw7cH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yEI3yAAAAN4AAAAPAAAAAAAAAAAAAAAAAJgCAABk&#10;cnMvZG93bnJldi54bWxQSwUGAAAAAAQABAD1AAAAjQMAAAAA&#10;" fillcolor="black" stroked="f"/>
                        <v:rect id="Rectangle 3213" o:spid="_x0000_s2532" style="position:absolute;left:2172;top:18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aQ8gA&#10;AADeAAAADwAAAGRycy9kb3ducmV2LnhtbESPT2sCMRTE74LfIbxCb5rtoqKrUbRQ6EXw30Fvz81z&#10;d3Hzsk1SXfvpTaHQ4zAzv2Fmi9bU4kbOV5YVvPUTEMS51RUXCg77j94YhA/IGmvLpOBBHhbzbmeG&#10;mbZ33tJtFwoRIewzVFCG0GRS+rwkg75vG+LoXawzGKJ0hdQO7xFuapkmyUgarDgulNjQe0n5dfdt&#10;FKwm49XXZsDrn+35RKfj+TpMXaLU60u7nIII1Ib/8F/7UytIh6N0A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IdpDyAAAAN4AAAAPAAAAAAAAAAAAAAAAAJgCAABk&#10;cnMvZG93bnJldi54bWxQSwUGAAAAAAQABAD1AAAAjQMAAAAA&#10;" fillcolor="black" stroked="f"/>
                        <v:rect id="Rectangle 3214" o:spid="_x0000_s2533" style="position:absolute;left:2172;top:18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1/2MgA&#10;AADeAAAADwAAAGRycy9kb3ducmV2LnhtbESPT2vCQBTE70K/w/IKvemmoRGbukoVBC9C/XPQ2zP7&#10;mgSzb9PdVWM/fbcgeBxm5jfMeNqZRlzI+dqygtdBAoK4sLrmUsFuu+iPQPiArLGxTApu5GE6eeqN&#10;Mdf2ymu6bEIpIoR9jgqqENpcSl9UZNAPbEscvW/rDIYoXSm1w2uEm0amSTKUBmuOCxW2NK+oOG3O&#10;RsHsfTT7+Xrj1e/6eKDD/njKUpco9fLcfX6ACNSFR/jeXmoFaTZMM/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bX/YyAAAAN4AAAAPAAAAAAAAAAAAAAAAAJgCAABk&#10;cnMvZG93bnJldi54bWxQSwUGAAAAAAQABAD1AAAAjQMAAAAA&#10;" fillcolor="black" stroked="f"/>
                        <v:rect id="Rectangle 3215" o:spid="_x0000_s2534" style="position:absolute;left:2172;top:18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hr8gA&#10;AADeAAAADwAAAGRycy9kb3ducmV2LnhtbESPT2vCQBTE74V+h+UVvNVNgwaNrlILBS8F/x309sy+&#10;JsHs23R31bSf3i0IHoeZ+Q0znXemERdyvras4K2fgCAurK65VLDbfr6OQPiArLGxTAp+ycN89vw0&#10;xVzbK6/psgmliBD2OSqoQmhzKX1RkUHfty1x9L6tMxiidKXUDq8RbhqZJkkmDdYcFyps6aOi4rQ5&#10;GwWL8Wjxsxrw19/6eKDD/ngapi5RqvfSvU9ABOrCI3xvL7WCdJilGfzfi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v+GvyAAAAN4AAAAPAAAAAAAAAAAAAAAAAJgCAABk&#10;cnMvZG93bnJldi54bWxQSwUGAAAAAAQABAD1AAAAjQMAAAAA&#10;" fillcolor="black" stroked="f"/>
                        <v:rect id="Rectangle 3216" o:spid="_x0000_s2535" style="position:absolute;left:2172;top:18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NENMgA&#10;AADeAAAADwAAAGRycy9kb3ducmV2LnhtbESPQWsCMRSE74X+h/AKvdWsi1pdjVIFwYugtod6e26e&#10;u4ubl22S6uqvNwWhx2FmvmEms9bU4kzOV5YVdDsJCOLc6ooLBV+fy7chCB+QNdaWScGVPMymz08T&#10;zLS98JbOu1CICGGfoYIyhCaT0uclGfQd2xBH72idwRClK6R2eIlwU8s0SQbSYMVxocSGFiXlp92v&#10;UTAfDec/mx6vb9vDnvbfh1M/dYlSry/txxhEoDb8hx/tlVaQ9gfpO/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80Q0yAAAAN4AAAAPAAAAAAAAAAAAAAAAAJgCAABk&#10;cnMvZG93bnJldi54bWxQSwUGAAAAAAQABAD1AAAAjQMAAAAA&#10;" fillcolor="black" stroked="f"/>
                        <v:rect id="Rectangle 3217" o:spid="_x0000_s2536" style="position:absolute;left:2172;top:19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zQRsQA&#10;AADeAAAADwAAAGRycy9kb3ducmV2LnhtbERPz2vCMBS+C/sfwht409SiotUoUxC8CNPtMG/P5tkW&#10;m5cuiVr315uDsOPH93u+bE0tbuR8ZVnBoJ+AIM6trrhQ8P216U1A+ICssbZMCh7kYbl468wx0/bO&#10;e7odQiFiCPsMFZQhNJmUPi/JoO/bhjhyZ+sMhghdIbXDeww3tUyTZCwNVhwbSmxoXVJ+OVyNgtV0&#10;svr9HPLub3860vHndBmlLlGq+95+zEAEasO/+OXeagXpaJzGvfFOv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s0EbEAAAA3gAAAA8AAAAAAAAAAAAAAAAAmAIAAGRycy9k&#10;b3ducmV2LnhtbFBLBQYAAAAABAAEAPUAAACJAwAAAAA=&#10;" fillcolor="black" stroked="f"/>
                        <v:rect id="Rectangle 3218" o:spid="_x0000_s2537" style="position:absolute;left:2172;top:19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B13ccA&#10;AADeAAAADwAAAGRycy9kb3ducmV2LnhtbESPQWsCMRSE7wX/Q3iCt5rtoqJbo2ih4EVQ20O9PTev&#10;u4ublzWJuvbXm4LgcZiZb5jpvDW1uJDzlWUFb/0EBHFudcWFgu+vz9cxCB+QNdaWScGNPMxnnZcp&#10;ZtpeeUuXXShEhLDPUEEZQpNJ6fOSDPq+bYij92udwRClK6R2eI1wU8s0SUbSYMVxocSGPkrKj7uz&#10;UbCcjJenzYDXf9vDnvY/h+MwdYlSvW67eAcRqA3P8KO90grS4SidwP+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gdd3HAAAA3gAAAA8AAAAAAAAAAAAAAAAAmAIAAGRy&#10;cy9kb3ducmV2LnhtbFBLBQYAAAAABAAEAPUAAACMAwAAAAA=&#10;" fillcolor="black" stroked="f"/>
                        <v:rect id="Rectangle 3219" o:spid="_x0000_s2538" style="position:absolute;left:2172;top:19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KnccA&#10;AADeAAAADwAAAGRycy9kb3ducmV2LnhtbESPzWoCMRSF9wXfIVzBXc10qqKjUbRQ6Eao2kXdXSe3&#10;M4OTmzGJOvr0zUJweTh/fLNFa2pxIecrywre+gkI4tzqigsFP7vP1zEIH5A11pZJwY08LOadlxlm&#10;2l55Q5dtKEQcYZ+hgjKEJpPS5yUZ9H3bEEfvzzqDIUpXSO3wGsdNLdMkGUmDFceHEhv6KCk/bs9G&#10;wWoyXp2+B7y+bw572v8ejsPUJUr1uu1yCiJQG57hR/tLK0iHo/c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DSp3HAAAA3gAAAA8AAAAAAAAAAAAAAAAAmAIAAGRy&#10;cy9kb3ducmV2LnhtbFBLBQYAAAAABAAEAPUAAACMAwAAAAA=&#10;" fillcolor="black" stroked="f"/>
                        <v:rect id="Rectangle 3220" o:spid="_x0000_s2539" style="position:absolute;left:2172;top:19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vBskA&#10;AADeAAAADwAAAGRycy9kb3ducmV2LnhtbESPzWsCMRTE7wX/h/CE3mrW9QPdGqUKhV6E+nHQ23Pz&#10;uru4edkmqa7+9Y1Q6HGYmd8ws0VranEh5yvLCvq9BARxbnXFhYL97v1lAsIHZI21ZVJwIw+Leedp&#10;hpm2V97QZRsKESHsM1RQhtBkUvq8JIO+Zxvi6H1ZZzBE6QqpHV4j3NQyTZKxNFhxXCixoVVJ+Xn7&#10;YxQsp5Pl9+eQ1/fN6UjHw+k8Sl2i1HO3fXsFEagN/+G/9odWkI7Ggz487s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Y/vBskAAADeAAAADwAAAAAAAAAAAAAAAACYAgAA&#10;ZHJzL2Rvd25yZXYueG1sUEsFBgAAAAAEAAQA9QAAAI4DAAAAAA==&#10;" fillcolor="black" stroked="f"/>
                        <v:rect id="Rectangle 3221" o:spid="_x0000_s2540" style="position:absolute;left:2172;top:19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1xccgA&#10;AADeAAAADwAAAGRycy9kb3ducmV2LnhtbESPT2sCMRTE74V+h/AKvdWs6x90NUoVBC+C2h7q7bl5&#10;7i5uXrZJqquf3hQKPQ4z8xtmOm9NLS7kfGVZQbeTgCDOra64UPD5sXobgfABWWNtmRTcyMN89vw0&#10;xUzbK+/osg+FiBD2GSooQ2gyKX1ekkHfsQ1x9E7WGQxRukJqh9cIN7VMk2QoDVYcF0psaFlSft7/&#10;GAWL8Wjxve3z5r47HujwdTwPUpco9frSvk9ABGrDf/ivvdYK0sGwl8LvnXgF5O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XXFxyAAAAN4AAAAPAAAAAAAAAAAAAAAAAJgCAABk&#10;cnMvZG93bnJldi54bWxQSwUGAAAAAAQABAD1AAAAjQMAAAAA&#10;" fillcolor="black" stroked="f"/>
                        <v:rect id="Rectangle 3222" o:spid="_x0000_s2541" style="position:absolute;left:2172;top:19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U6sgA&#10;AADeAAAADwAAAGRycy9kb3ducmV2LnhtbESPT2sCMRTE70K/Q3hCb5p1/YPdGqUKgheh2h7q7bl5&#10;3V3cvKxJqqufvhEKPQ4z8xtmtmhNLS7kfGVZwaCfgCDOra64UPD5se5NQfiArLG2TApu5GExf+rM&#10;MNP2yju67EMhIoR9hgrKEJpMSp+XZND3bUMcvW/rDIYoXSG1w2uEm1qmSTKRBiuOCyU2tCopP+1/&#10;jILly3R5fh/x9r47HujwdTyNU5co9dxt315BBGrDf/ivvdEK0vFkOI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dTqyAAAAN4AAAAPAAAAAAAAAAAAAAAAAJgCAABk&#10;cnMvZG93bnJldi54bWxQSwUGAAAAAAQABAD1AAAAjQMAAAAA&#10;" fillcolor="black" stroked="f"/>
                        <v:rect id="Rectangle 3223" o:spid="_x0000_s2542" style="position:absolute;left:2172;top:192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hMns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ifPI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EyeyAAAAN4AAAAPAAAAAAAAAAAAAAAAAJgCAABk&#10;cnMvZG93bnJldi54bWxQSwUGAAAAAAQABAD1AAAAjQMAAAAA&#10;" fillcolor="black" stroked="f"/>
                        <v:rect id="Rectangle 3224" o:spid="_x0000_s2543" style="position:absolute;left:2172;top:19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TpBcgA&#10;AADeAAAADwAAAGRycy9kb3ducmV2LnhtbESPQWvCQBSE7wX/w/KE3uqmqRGNrlILhV6Eaj3o7Zl9&#10;TYLZt+nuVqO/visIPQ4z8w0zW3SmESdyvras4HmQgCAurK65VLD9en8ag/ABWWNjmRRcyMNi3nuY&#10;Ya7tmdd02oRSRAj7HBVUIbS5lL6oyKAf2JY4et/WGQxRulJqh+cIN41Mk2QkDdYcFyps6a2i4rj5&#10;NQqWk/Hy53PIq+v6sKf97nDMUpco9djvXqcgAnXhP3xvf2gFaTZ6y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tOkFyAAAAN4AAAAPAAAAAAAAAAAAAAAAAJgCAABk&#10;cnMvZG93bnJldi54bWxQSwUGAAAAAAQABAD1AAAAjQMAAAAA&#10;" fillcolor="black" stroked="f"/>
                        <v:rect id="Rectangle 3225" o:spid="_x0000_s2544" style="position:absolute;left:2172;top:19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Z3csgA&#10;AADeAAAADwAAAGRycy9kb3ducmV2LnhtbESPQWvCQBSE7wX/w/KE3uqmqQaNrlILhV6Eaj3o7Zl9&#10;TYLZt+nuVqO/visIPQ4z8w0zW3SmESdyvras4HmQgCAurK65VLD9en8ag/ABWWNjmRRcyMNi3nuY&#10;Ya7tmdd02oRSRAj7HBVUIbS5lL6oyKAf2JY4et/WGQxRulJqh+cIN41MkySTBmuOCxW29FZRcdz8&#10;GgXLyXj58znk1XV92NN+dziOUpco9djvXqcgAnXhP3xvf2gF6Sh7yeB2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ZndyyAAAAN4AAAAPAAAAAAAAAAAAAAAAAJgCAABk&#10;cnMvZG93bnJldi54bWxQSwUGAAAAAAQABAD1AAAAjQMAAAAA&#10;" fillcolor="black" stroked="f"/>
                        <v:rect id="Rectangle 3226" o:spid="_x0000_s2545" style="position:absolute;left:2172;top:19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rS6ckA&#10;AADeAAAADwAAAGRycy9kb3ducmV2LnhtbESPT2sCMRTE70K/Q3iF3jTbtf7papRaKHgR1Hqot+fm&#10;ubu4eVmTVFc/fVMo9DjMzG+Y6bw1tbiQ85VlBc+9BARxbnXFhYLd50d3DMIHZI21ZVJwIw/z2UNn&#10;ipm2V97QZRsKESHsM1RQhtBkUvq8JIO+Zxvi6B2tMxiidIXUDq8RbmqZJslQGqw4LpTY0HtJ+Wn7&#10;bRQsXseL8/qFV/fNYU/7r8NpkLpEqafH9m0CIlAb/sN/7aVWkA6G/R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SrS6ckAAADeAAAADwAAAAAAAAAAAAAAAACYAgAA&#10;ZHJzL2Rvd25yZXYueG1sUEsFBgAAAAAEAAQA9QAAAI4DAAAAAA==&#10;" fillcolor="black" stroked="f"/>
                        <v:rect id="Rectangle 3227" o:spid="_x0000_s2546" style="position:absolute;left:2172;top:19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VGm8UA&#10;AADeAAAADwAAAGRycy9kb3ducmV2LnhtbERPz2vCMBS+D/wfwhO8zXSdilaj6GCwizB1h3l7Nm9t&#10;sXmpSdTqX78cBI8f3+/ZojW1uJDzlWUFb/0EBHFudcWFgp/d5+sYhA/IGmvLpOBGHhbzzssMM22v&#10;vKHLNhQihrDPUEEZQpNJ6fOSDPq+bYgj92edwRChK6R2eI3hppZpkoykwYpjQ4kNfZSUH7dno2A1&#10;Ga9O3wNe3zeHPe1/D8dh6hKlet12OQURqA1P8cP9pRWkw9F7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UabxQAAAN4AAAAPAAAAAAAAAAAAAAAAAJgCAABkcnMv&#10;ZG93bnJldi54bWxQSwUGAAAAAAQABAD1AAAAigMAAAAA&#10;" fillcolor="black" stroked="f"/>
                        <v:rect id="Rectangle 3228" o:spid="_x0000_s2547" style="position:absolute;left:2172;top:195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AMgA&#10;AADeAAAADwAAAGRycy9kb3ducmV2LnhtbESPT2sCMRTE7wW/Q3hCbzXbtYquRlGh0ItQ/xz09ty8&#10;7i5uXtYk1a2fvhEKPQ4z8xtmOm9NLa7kfGVZwWsvAUGcW11xoWC/e38ZgfABWWNtmRT8kIf5rPM0&#10;xUzbG2/oug2FiBD2GSooQ2gyKX1ekkHfsw1x9L6sMxiidIXUDm8RbmqZJslQGqw4LpTY0Kqk/Lz9&#10;NgqW49Hy8vnG6/vmdKTj4XQepC5R6rnbLiYgArXhP/zX/tAK0sGwP4b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eMAyAAAAN4AAAAPAAAAAAAAAAAAAAAAAJgCAABk&#10;cnMvZG93bnJldi54bWxQSwUGAAAAAAQABAD1AAAAjQMAAAAA&#10;" fillcolor="black" stroked="f"/>
                        <v:rect id="Rectangle 3229" o:spid="_x0000_s2548" style="position:absolute;left:2172;top:19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U54MYA&#10;AADeAAAADwAAAGRycy9kb3ducmV2LnhtbESPy2rCQBSG9wXfYTgFd3XSoGKjo2hBcFPwtqi7Y+aY&#10;BDNn0plRU5/eWQguf/4b32TWmlpcyfnKsoLPXgKCOLe64kLBfrf8GIHwAVljbZkU/JOH2bTzNsFM&#10;2xtv6LoNhYgj7DNUUIbQZFL6vCSDvmcb4uidrDMYonSF1A5vcdzUMk2SoTRYcXwosaHvkvLz9mIU&#10;LL5Gi791n3/um+OBDr/H8yB1iVLd93Y+BhGoDa/ws73SCtLBsB8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U54MYAAADeAAAADwAAAAAAAAAAAAAAAACYAgAAZHJz&#10;L2Rvd25yZXYueG1sUEsFBgAAAAAEAAQA9QAAAIsDAAAAAA==&#10;" fillcolor="black" stroked="f"/>
                        <v:rect id="Rectangle 3230" o:spid="_x0000_s2549" style="position:absolute;left:2172;top:19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mce8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8WQ0hL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JnHvHAAAA3gAAAA8AAAAAAAAAAAAAAAAAmAIAAGRy&#10;cy9kb3ducmV2LnhtbFBLBQYAAAAABAAEAPUAAACMAwAAAAA=&#10;" fillcolor="black" stroked="f"/>
                        <v:rect id="Rectangle 3231" o:spid="_x0000_s2550" style="position:absolute;left:2172;top:19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CDMgA&#10;AADeAAAADwAAAGRycy9kb3ducmV2LnhtbESPT2sCMRTE74LfIbxCb5rtoqKrUbRQ6EXw30Fvz81z&#10;d3Hzsk1SXfvpTaHQ4zAzv2Fmi9bU4kbOV5YVvPUTEMS51RUXCg77j94YhA/IGmvLpOBBHhbzbmeG&#10;mbZ33tJtFwoRIewzVFCG0GRS+rwkg75vG+LoXawzGKJ0hdQO7xFuapkmyUgarDgulNjQe0n5dfdt&#10;FKwm49XXZsDrn+35RKfj+TpMXaLU60u7nIII1Ib/8F/7UytIh6NBCr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WwIMyAAAAN4AAAAPAAAAAAAAAAAAAAAAAJgCAABk&#10;cnMvZG93bnJldi54bWxQSwUGAAAAAAQABAD1AAAAjQMAAAAA&#10;" fillcolor="black" stroked="f"/>
                        <v:rect id="Rectangle 3232" o:spid="_x0000_s2551" style="position:absolute;left:2172;top:19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nl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iejZ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F6eXyAAAAN4AAAAPAAAAAAAAAAAAAAAAAJgCAABk&#10;cnMvZG93bnJldi54bWxQSwUGAAAAAAQABAD1AAAAjQMAAAAA&#10;" fillcolor="black" stroked="f"/>
                        <v:rect id="Rectangle 3233" o:spid="_x0000_s2552" style="position:absolute;left:2172;top:197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4/48gA&#10;AADeAAAADwAAAGRycy9kb3ducmV2LnhtbESPT2vCQBTE74LfYXkFb7ppiGJTV9GC0ItQ/xzq7Zl9&#10;TYLZt+nuVqOfvisUehxm5jfMbNGZRlzI+dqygudRAoK4sLrmUsFhvx5OQfiArLGxTApu5GEx7/dm&#10;mGt75S1ddqEUEcI+RwVVCG0upS8qMuhHtiWO3pd1BkOUrpTa4TXCTSPTJJlIgzXHhQpbequoOO9+&#10;jILVy3T1/ZHx5r49Hen4eTqPU5coNXjqlq8gAnXhP/zXftcK0vEky+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j/jyAAAAN4AAAAPAAAAAAAAAAAAAAAAAJgCAABk&#10;cnMvZG93bnJldi54bWxQSwUGAAAAAAQABAD1AAAAjQMAAAAA&#10;" fillcolor="black" stroked="f"/>
                        <v:rect id="Rectangle 3234" o:spid="_x0000_s2553" style="position:absolute;left:2172;top:19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KaeMgA&#10;AADeAAAADwAAAGRycy9kb3ducmV2LnhtbESPT2vCQBTE74LfYXkFb7ppMGJTV9GC4KVQ/xzq7Zl9&#10;TYLZt+nuqqmfvisUehxm5jfMbNGZRlzJ+dqygudRAoK4sLrmUsFhvx5OQfiArLGxTAp+yMNi3u/N&#10;MNf2xlu67kIpIoR9jgqqENpcSl9UZNCPbEscvS/rDIYoXSm1w1uEm0amSTKRBmuOCxW29FZRcd5d&#10;jILVy3T1/THm9/v2dKTj5+mcpS5RavDULV9BBOrCf/ivvdEK0mwyz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spp4yAAAAN4AAAAPAAAAAAAAAAAAAAAAAJgCAABk&#10;cnMvZG93bnJldi54bWxQSwUGAAAAAAQABAD1AAAAjQMAAAAA&#10;" fillcolor="black" stroked="f"/>
                        <v:rect id="Rectangle 3235" o:spid="_x0000_s2554" style="position:absolute;left:2172;top:19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AED8kA&#10;AADeAAAADwAAAGRycy9kb3ducmV2LnhtbESPT2vCQBTE70K/w/IKvZlNgwabukotFLwU6p9DvT2z&#10;r0kw+zbdXTX103cFweMwM79hpvPetOJEzjeWFTwnKQji0uqGKwXbzcdwAsIHZI2tZVLwRx7ms4fB&#10;FAttz7yi0zpUIkLYF6igDqErpPRlTQZ9Yjvi6P1YZzBE6SqpHZ4j3LQyS9NcGmw4LtTY0XtN5WF9&#10;NAoWL5PF79eIPy+r/Y523/vDOHOpUk+P/dsriEB9uIdv7aVWkI3zUQ7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mAED8kAAADeAAAADwAAAAAAAAAAAAAAAACYAgAA&#10;ZHJzL2Rvd25yZXYueG1sUEsFBgAAAAAEAAQA9QAAAI4DAAAAAA==&#10;" fillcolor="black" stroked="f"/>
                        <v:rect id="Rectangle 3236" o:spid="_x0000_s2555" style="position:absolute;left:2172;top:19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yhlM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2HL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LKGUyAAAAN4AAAAPAAAAAAAAAAAAAAAAAJgCAABk&#10;cnMvZG93bnJldi54bWxQSwUGAAAAAAQABAD1AAAAjQMAAAAA&#10;" fillcolor="black" stroked="f"/>
                        <v:rect id="Rectangle 3237" o:spid="_x0000_s2556" style="position:absolute;left:2172;top:19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M15sQA&#10;AADeAAAADwAAAGRycy9kb3ducmV2LnhtbERPy4rCMBTdD/gP4Q64G9MpKk41ig4IbgZ8Lcbdtbm2&#10;xeamk0Tt+PVmIbg8nPdk1ppaXMn5yrKCz14Cgji3uuJCwX63/BiB8AFZY22ZFPyTh9m08zbBTNsb&#10;b+i6DYWIIewzVFCG0GRS+rwkg75nG+LInawzGCJ0hdQObzHc1DJNkqE0WHFsKLGh75Ly8/ZiFCy+&#10;Rou/dZ9/7pvjgQ6/x/MgdYlS3fd2PgYRqA0v8dO90grSwbAf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zNebEAAAA3gAAAA8AAAAAAAAAAAAAAAAAmAIAAGRycy9k&#10;b3ducmV2LnhtbFBLBQYAAAAABAAEAPUAAACJAwAAAAA=&#10;" fillcolor="black" stroked="f"/>
                        <v:rect id="Rectangle 3238" o:spid="_x0000_s2557" style="position:absolute;left:2172;top:200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f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8WQ0g7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kH3HAAAA3gAAAA8AAAAAAAAAAAAAAAAAmAIAAGRy&#10;cy9kb3ducmV2LnhtbFBLBQYAAAAABAAEAPUAAACMAwAAAAA=&#10;" fillcolor="black" stroked="f"/>
                        <v:rect id="Rectangle 3239" o:spid="_x0000_s2558" style="position:absolute;left:2172;top:20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yvPccA&#10;AADeAAAADwAAAGRycy9kb3ducmV2LnhtbESPy2rCQBSG94W+w3AK3dVJQyMaHUULBTeCly7q7pg5&#10;TYKZM3Fm1OjTOwvB5c9/4xtPO9OIMzlfW1bw2UtAEBdW11wq+N3+fAxA+ICssbFMCq7kYTp5fRlj&#10;ru2F13TehFLEEfY5KqhCaHMpfVGRQd+zLXH0/q0zGKJ0pdQOL3HcNDJNkr40WHN8qLCl74qKw+Zk&#10;FMyHg/lx9cXL23q/o93f/pClLlHq/a2bjUAE6sIz/GgvtII062cRIOJEFJ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crz3HAAAA3gAAAA8AAAAAAAAAAAAAAAAAmAIAAGRy&#10;cy9kb3ducmV2LnhtbFBLBQYAAAAABAAEAPUAAACMAwAAAAA=&#10;" fillcolor="black" stroked="f"/>
                      </v:group>
                      <v:group id="Group 3240" o:spid="_x0000_s2559" style="position:absolute;left:8978;top:120;width:9227;height:8204" coordorigin="2172,29" coordsize="2234,1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M1I7xgAAAN4A&#10;AAAPAAAAAAAAAAAAAAAAAKoCAABkcnMvZG93bnJldi54bWxQSwUGAAAAAAQABAD6AAAAnQMAAAAA&#10;">
                        <v:rect id="Rectangle 3241" o:spid="_x0000_s2560" style="position:absolute;left:2172;top:20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KU0cgA&#10;AADeAAAADwAAAGRycy9kb3ducmV2LnhtbESPT2vCQBTE70K/w/IKvemmoRGbukoVBC9C/XPQ2zP7&#10;mgSzb9PdVWM/fbcgeBxm5jfMeNqZRlzI+dqygtdBAoK4sLrmUsFuu+iPQPiArLGxTApu5GE6eeqN&#10;Mdf2ymu6bEIpIoR9jgqqENpcSl9UZNAPbEscvW/rDIYoXSm1w2uEm0amSTKUBmuOCxW2NK+oOG3O&#10;RsHsfTT7+Xrj1e/6eKDD/njKUpco9fLcfX6ACNSFR/jeXmoFaTbMUv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gpTRyAAAAN4AAAAPAAAAAAAAAAAAAAAAAJgCAABk&#10;cnMvZG93bnJldi54bWxQSwUGAAAAAAQABAD1AAAAjQMAAAAA&#10;" fillcolor="black" stroked="f"/>
                        <v:shape id="Freeform 3242" o:spid="_x0000_s2561" style="position:absolute;left:3244;top:1617;width:1153;height:302;visibility:visible;mso-wrap-style:square;v-text-anchor:top" coordsize="1153,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SpcUA&#10;AADeAAAADwAAAGRycy9kb3ducmV2LnhtbESPQWsCMRSE74L/ITzBm2ZVXMrWKKIIxVOr9uDtsXlu&#10;drt5WZJU13/fFAo9DjPzDbPa9LYVd/KhdqxgNs1AEJdO11wpuJwPkxcQISJrbB2TgicF2KyHgxUW&#10;2j34g+6nWIkE4VCgAhNjV0gZSkMWw9R1xMm7OW8xJukrqT0+Ety2cp5lubRYc1ow2NHOUPl1+rYK&#10;jjf/vO7ws8kNv+/za8NVIxdKjUf99hVEpD7+h//ab1rBfJkvF/B7J10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lKlxQAAAN4AAAAPAAAAAAAAAAAAAAAAAJgCAABkcnMv&#10;ZG93bnJldi54bWxQSwUGAAAAAAQABAD1AAAAigMAAAAA&#10;" path="m19,r,5l14,9r,5l9,19r,14l4,38r,10l,53r,72l4,129r,10l9,144r,9l14,158r,5l19,168r,5l24,173r,4l33,187r,5l38,192r,5l43,197r,4l52,211r5,l57,216r5,5l67,221r,4l72,225r4,5l76,235r5,l86,240r5,l91,244r5,l100,249r5,l110,254r5,l120,259r4,l129,264r5,l139,268r9,l153,273r15,l173,278r9,l187,283r19,l216,288r173,l398,283r524,l927,288r24,l956,292r19,l980,297r24,l1009,302r43,l1057,297r14,l1081,288r5,l1086,283r9,l1105,273r,-5l1110,264r4,l1114,259r5,-5l1119,249r5,-5l1124,235r5,-5l1129,225r5,-4l1134,211r4,-5l1138,197r5,-5l1143,177r5,-4l1148,149r5,-10l1153,,19,xe" fillcolor="black" stroked="f">
                          <v:fill r:id="rId25" o:title="" type="pattern"/>
                          <v:path arrowok="t" o:connecttype="custom" o:connectlocs="19,5;14,14;9,33;4,48;0,125;4,139;9,153;14,163;19,173;24,177;33,192;38,197;43,201;57,211;62,221;67,225;76,230;81,235;91,240;96,244;105,249;115,254;124,259;134,264;148,268;168,273;182,278;206,283;389,288;922,283;951,288;975,292;1004,297;1052,302;1071,297;1086,288;1095,283;1105,268;1114,264;1119,254;1124,244;1129,230;1134,221;1138,206;1143,192;1148,173;1153,139;19,0" o:connectangles="0,0,0,0,0,0,0,0,0,0,0,0,0,0,0,0,0,0,0,0,0,0,0,0,0,0,0,0,0,0,0,0,0,0,0,0,0,0,0,0,0,0,0,0,0,0,0,0"/>
                        </v:shape>
                        <v:shape id="Freeform 3243" o:spid="_x0000_s2562" style="position:absolute;left:3234;top:1612;width:1168;height:307;visibility:visible;mso-wrap-style:square;v-text-anchor:top" coordsize="1168,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g4csgA&#10;AADeAAAADwAAAGRycy9kb3ducmV2LnhtbESPQWvCQBSE7wX/w/IEL6VuYhuR6CoiSC0FQWsO3h7Z&#10;ZzaYfRuyq6b/vlso9DjMzDfMYtXbRtyp87VjBek4AUFcOl1zpeD0tX2ZgfABWWPjmBR8k4fVcvC0&#10;wFy7Bx/ofgyViBD2OSowIbS5lL40ZNGPXUscvYvrLIYou0rqDh8Rbhs5SZKptFhzXDDY0sZQeT3e&#10;rILnok9fP2/nj1m6T953Jiuy8lwoNRr26zmIQH34D/+1d1rBJJtmb/B7J14Bu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KDhyyAAAAN4AAAAPAAAAAAAAAAAAAAAAAJgCAABk&#10;cnMvZG93bnJldi54bWxQSwUGAAAAAAQABAD1AAAAjQMAAAAA&#10;" path="m24,l14,14r,10l10,34r,4l5,43r,19l,67r,53l5,125r,14l10,144r,5l14,154r,9l24,178r10,4l34,192r9,l43,197r19,19l62,226r10,l96,249r5,l101,254r19,10l125,264r5,5l139,273r5,l163,283r5,l178,288r9,l197,293r726,l932,297r24,l966,302r19,l995,307r81,l1081,302r5,l1096,293r14,l1110,283r5,-5l1129,259r,-5l1134,249r10,-14l1144,226r4,-10l1148,211r5,-9l1153,192r5,-5l1158,168r5,-10l1163,130r5,-10l1168,,29,,24,,34,10r-5,l1163,10r-5,-5l1158,120r-5,10l1153,158r-5,10l1148,187r-4,5l1144,202r-5,9l1139,216r-5,10l1134,235r-10,5l1120,254r,5l1105,269r-5,14l1100,288r,-5l1105,283r-9,l1086,293r-5,l1076,297r-81,l985,293r-19,l956,288r-24,l923,283r-44,l538,283r-341,l187,278r-9,l168,273r-5,l144,264r-5,l139,259r-14,-5l120,254r,-5l110,245r-9,-5l96,240,72,216,53,197r,-5l43,182,34,168,24,163r,-9l19,149r,-5l14,139r,-14l10,120r,-53l14,62r,-19l19,38r,-4l24,24r,-10l34,10,24,xe" fillcolor="black" stroked="f">
                          <v:path arrowok="t" o:connecttype="custom" o:connectlocs="14,24;5,43;0,120;10,144;14,163;34,192;62,216;96,249;120,264;139,273;168,283;197,293;956,297;995,307;1086,302;1110,283;1129,254;1144,226;1153,202;1158,168;1168,120;24,0;1163,10;1153,130;1148,187;1139,211;1134,235;1120,259;1100,288;1096,283;1076,297;966,293;923,283;197,283;168,273;139,264;120,254;101,240;53,197;34,168;19,149;14,125;14,62;19,34;34,10" o:connectangles="0,0,0,0,0,0,0,0,0,0,0,0,0,0,0,0,0,0,0,0,0,0,0,0,0,0,0,0,0,0,0,0,0,0,0,0,0,0,0,0,0,0,0,0,0"/>
                        </v:shape>
                        <v:oval id="Oval 3244" o:spid="_x0000_s2563" style="position:absolute;left:3489;top:993;width:571;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4yssgA&#10;AADeAAAADwAAAGRycy9kb3ducmV2LnhtbESPQWvCQBSE7wX/w/IKvekmYtKSuoqKBUvR1ig9P7Kv&#10;STD7NmS3Gv+9WxB6HGbmG2Y6700jztS52rKCeBSBIC6srrlUcDy8DV9AOI+ssbFMCq7kYD4bPEwx&#10;0/bCezrnvhQBwi5DBZX3bSalKyoy6Ea2JQ7ej+0M+iC7UuoOLwFuGjmOolQarDksVNjSqqLilP8a&#10;BV+HzXv8uZzsou/TNv1o13URP+dKPT32i1cQnnr/H763N1rBOEmTBP7uhCs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jKyyAAAAN4AAAAPAAAAAAAAAAAAAAAAAJgCAABk&#10;cnMvZG93bnJldi54bWxQSwUGAAAAAAQABAD1AAAAjQMAAAAA&#10;" fillcolor="silver" stroked="f"/>
                        <v:shape id="Freeform 3245" o:spid="_x0000_s2564" style="position:absolute;left:3479;top:984;width:586;height:585;visibility:visible;mso-wrap-style:square;v-text-anchor:top" coordsize="586,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P/1MYA&#10;AADeAAAADwAAAGRycy9kb3ducmV2LnhtbESPQWvCQBSE7wX/w/IEb3VjIKGNrqIVIbkUqh56fGSf&#10;STD7NmS3Mfrr3UKhx2FmvmFWm9G0YqDeNZYVLOYRCOLS6oYrBefT4fUNhPPIGlvLpOBODjbrycsK&#10;M21v/EXD0VciQNhlqKD2vsukdGVNBt3cdsTBu9jeoA+yr6Tu8RbgppVxFKXSYMNhocaOPmoqr8cf&#10;Eyin77zozgXRzj0+7bBdvO/3B6Vm03G7BOFp9P/hv3auFcRJmqTweydcAb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P/1MYAAADeAAAADwAAAAAAAAAAAAAAAACYAgAAZHJz&#10;L2Rvd25yZXYueG1sUEsFBgAAAAAEAAQA9QAAAIsDAAAAAA==&#10;" path="m,292r,43l5,350r,9l19,407r5,10l34,431r4,10l43,455r82,82l139,542r10,4l163,556r10,5l221,575r10,l245,580r29,l293,585r5,l308,580r28,l351,575r9,l408,561r10,-5l432,546r10,-4l456,537r82,-82l543,441r5,-10l557,417r5,-10l577,359r,-9l581,335r,-28l586,297r,-5l581,273r,-29l577,230r,-10l562,172r-5,-9l548,148r-5,-9l538,124,456,43,442,38,432,33,418,24,408,19,360,4r-9,l336,,245,,231,4r-10,l173,19r-10,5l149,33r-10,5l125,43,43,124r-5,15l34,148,24,163r-5,9l5,220r,10l,244r,48l19,292r,-48l24,230r,-10l38,182r5,-10l53,158r5,-10l62,134,135,62r14,-5l159,52r14,-9l183,38,221,24r10,l245,19r48,l336,19r15,5l360,24r39,14l408,43r15,9l432,57r15,5l519,134r5,14l529,158r9,14l543,182r14,38l557,230r5,14l562,273r5,19l567,287r-5,20l562,335r-5,15l557,359r-14,39l538,407r-9,15l524,431r-5,15l447,518r-15,4l423,527r-15,10l399,542r-39,14l351,556r-15,5l308,561r-20,5l293,566r-19,-5l245,561r-14,-5l221,556,183,542r-10,-5l159,527r-10,-5l135,518,62,446,58,431r-5,-9l43,407r-5,-9l24,359r,-9l19,335r,-43l,292xe" fillcolor="black" stroked="f">
                          <v:path arrowok="t" o:connecttype="custom" o:connectlocs="5,350;24,417;43,455;149,546;221,575;274,580;308,580;360,575;432,546;538,455;557,417;577,350;586,297;581,244;562,172;543,139;442,38;408,19;336,0;221,4;149,33;43,124;24,163;5,230;19,292;24,220;53,158;135,62;173,43;231,24;336,19;399,38;432,57;524,148;543,182;562,244;567,287;557,350;538,407;519,446;423,527;360,556;308,561;274,561;221,556;159,527;62,446;43,407;24,350;0,292" o:connectangles="0,0,0,0,0,0,0,0,0,0,0,0,0,0,0,0,0,0,0,0,0,0,0,0,0,0,0,0,0,0,0,0,0,0,0,0,0,0,0,0,0,0,0,0,0,0,0,0,0,0"/>
                        </v:shape>
                        <v:shape id="Freeform 3246" o:spid="_x0000_s2565" style="position:absolute;left:3421;top:926;width:135;height:187;visibility:visible;mso-wrap-style:square;v-text-anchor:top" coordsize="135,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p66MYA&#10;AADeAAAADwAAAGRycy9kb3ducmV2LnhtbESPzWrDMBCE74W+g9hAbo3skF83SigNhtxC3TzAYm1s&#10;N9LKsdTYydNXhUKPw8x8w2x2gzXiRp1vHCtIJwkI4tLphisFp8/8ZQXCB2SNxjEpuJOH3fb5aYOZ&#10;dj1/0K0IlYgQ9hkqqENoMyl9WZNFP3EtcfTOrrMYouwqqTvsI9waOU2ShbTYcFyosaX3mspL8W0V&#10;FP36+KVn+/SaV4/jdSnztDdGqfFoeHsFEWgI/+G/9kErmM4X8yX83olX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p66MYAAADeAAAADwAAAAAAAAAAAAAAAACYAgAAZHJz&#10;L2Rvd25yZXYueG1sUEsFBgAAAAAEAAQA9QAAAIsDAAAAAA==&#10;" path="m116,182r4,5l130,187r5,-5l135,173,20,5,15,,5,,,5r,9l116,182xe" fillcolor="black" stroked="f">
                          <v:path arrowok="t" o:connecttype="custom" o:connectlocs="116,182;120,187;130,187;135,182;135,173;20,5;15,0;5,0;0,5;0,14;116,182" o:connectangles="0,0,0,0,0,0,0,0,0,0,0"/>
                        </v:shape>
                        <v:shape id="Freeform 3247" o:spid="_x0000_s2566" style="position:absolute;left:3421;top:192;width:20;height:753;visibility:visible;mso-wrap-style:square;v-text-anchor:top" coordsize="20,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CsCsQA&#10;AADeAAAADwAAAGRycy9kb3ducmV2LnhtbERP3UrDMBS+F3yHcAa7c2mHK1KXjaFYJuKF3R7grDk2&#10;1eakJLGre/rlQvDy4/tfbyfbi5F86BwryBcZCOLG6Y5bBcfDy90DiBCRNfaOScEvBdhubm/WWGp3&#10;5g8a69iKFMKhRAUmxqGUMjSGLIaFG4gT9+m8xZigb6X2eE7htpfLLCukxY5Tg8GBngw13/WPVZA9&#10;13n1drz/8qF4Ne+XvOrGU6XUfDbtHkFEmuK/+M+91wqWq2KV9qY76Qr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grArEAAAA3gAAAA8AAAAAAAAAAAAAAAAAmAIAAGRycy9k&#10;b3ducmV2LnhtbFBLBQYAAAAABAAEAPUAAACJAwAAAAA=&#10;" path="m,744r,4l5,748r,5l15,753r,-5l20,748,20,5r-5,l15,,5,r,5l,5r,5l,744xe" fillcolor="black" stroked="f">
                          <v:path arrowok="t" o:connecttype="custom" o:connectlocs="0,744;0,748;5,748;5,753;15,753;15,748;20,748;20,5;15,5;15,0;5,0;5,5;0,5;0,10;0,744" o:connectangles="0,0,0,0,0,0,0,0,0,0,0,0,0,0,0"/>
                        </v:shape>
                        <v:shape id="Freeform 3248" o:spid="_x0000_s2567" style="position:absolute;left:3988;top:926;width:135;height:187;visibility:visible;mso-wrap-style:square;v-text-anchor:top" coordsize="135,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lLAcYA&#10;AADeAAAADwAAAGRycy9kb3ducmV2LnhtbESP3WrCQBSE7wu+w3KE3tVNxJ+auopUAr0TUx/gkD1N&#10;UnfPxuzWpH16VxB6OczMN8x6O1gjrtT5xrGCdJKAIC6dbrhScPrMX15B+ICs0TgmBb/kYbsZPa0x&#10;067nI12LUIkIYZ+hgjqENpPSlzVZ9BPXEkfvy3UWQ5RdJXWHfYRbI6dJspAWG44LNbb0XlN5Ln6s&#10;gqJfHb71bJ9e8urvcFnKPO2NUep5POzeQAQawn/40f7QCqbzxXwF9zvxCsjN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lLAcYAAADeAAAADwAAAAAAAAAAAAAAAACYAgAAZHJz&#10;L2Rvd25yZXYueG1sUEsFBgAAAAAEAAQA9QAAAIsDAAAAAA==&#10;" path="m,173r,9l5,187r10,l20,182,135,14r,-9l130,,120,r-4,5l,173xe" fillcolor="black" stroked="f">
                          <v:path arrowok="t" o:connecttype="custom" o:connectlocs="0,173;0,182;5,187;15,187;20,182;135,14;135,5;130,0;120,0;116,5;0,173" o:connectangles="0,0,0,0,0,0,0,0,0,0,0"/>
                        </v:shape>
                        <v:shape id="Freeform 3249" o:spid="_x0000_s2568" style="position:absolute;left:4104;top:192;width:19;height:753;visibility:visible;mso-wrap-style:square;v-text-anchor:top" coordsize="19,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qGccA&#10;AADeAAAADwAAAGRycy9kb3ducmV2LnhtbESPzU7CQBSF9ya+w+SSsJMpJDRaGAgSCbiAKKBsL51L&#10;p7Fzp+mMpfj0zsLE5cn5yzedd7YSLTW+dKxgOEhAEOdOl1woOB5WD48gfEDWWDkmBTfyMJ/d300x&#10;0+7K79TuQyHiCPsMFZgQ6kxKnxuy6AeuJo7exTUWQ5RNIXWD1zhuKzlKklRaLDk+GKxpaSj/2n9b&#10;BT+7z/XL68fm+fhWnf1yy8G0pyel+r1uMQERqAv/4b/2RisYjdM0AkSci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WqhnHAAAA3gAAAA8AAAAAAAAAAAAAAAAAmAIAAGRy&#10;cy9kb3ducmV2LnhtbFBLBQYAAAAABAAEAPUAAACMAwAAAAA=&#10;" path="m,744r,4l4,748r,5l14,753r,-5l19,748,19,5r-5,l14,,4,r,5l,5r,5l,744xe" fillcolor="black" stroked="f">
                          <v:path arrowok="t" o:connecttype="custom" o:connectlocs="0,744;0,748;4,748;4,753;14,753;14,748;19,748;19,5;14,5;14,0;4,0;4,5;0,5;0,10;0,744" o:connectangles="0,0,0,0,0,0,0,0,0,0,0,0,0,0,0"/>
                        </v:shape>
                        <v:shape id="Freeform 3250" o:spid="_x0000_s2569" style="position:absolute;left:3417;top:115;width:706;height:154;visibility:visible;mso-wrap-style:square;v-text-anchor:top" coordsize="706,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xtsUA&#10;AADeAAAADwAAAGRycy9kb3ducmV2LnhtbESPX2vCMBTF3wd+h3CFvc1UwW5Wo6gwmL5ZxedLc22q&#10;zU1tonb79Isw2OPh/PlxZovO1uJOra8cKxgOEhDEhdMVlwoO+8+3DxA+IGusHZOCb/KwmPdeZphp&#10;9+Ad3fNQijjCPkMFJoQmk9IXhiz6gWuIo3dyrcUQZVtK3eIjjttajpIklRYrjgSDDa0NFZf8ZiP3&#10;OC4n75tNnu7Pkx973ZrDamuUeu13yymIQF34D/+1v7SC0ThNh/C8E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E/G2xQAAAN4AAAAPAAAAAAAAAAAAAAAAAJgCAABkcnMv&#10;ZG93bnJldi54bWxQSwUGAAAAAAQABAD1AAAAigMAAAAA&#10;" path="m4,87r,4l9,96r10,l24,91r,-4l19,82r,-5l14,72r5,l24,63r4,-5l24,53r4,5l38,48r5,l48,43r9,-4l57,34r15,5l76,39,81,29r-5,l91,29r,-5l105,29r10,-5l153,24r5,-5l182,19r10,5l211,24r5,5l225,29r5,5l240,39r5,l249,43r5,-4l254,43r10,10l269,58r,5l283,77r,5l297,96r,5l312,115r5,-5l312,115r29,29l350,144r,5l360,149r5,5l461,154r5,-5l528,149r5,-5l562,144r5,-5l586,139r5,-5l600,134r5,-4l615,130r4,-5l624,125r5,-5l634,120r5,-5l648,115r5,-5l658,110r5,-4l672,101r10,l687,96r14,l706,91r,-9l701,77r-10,l696,77r-19,l672,82r-9,5l653,87r-5,4l643,91r-4,5l629,96r-5,5l619,101r-4,5l610,106r-5,4l595,110r-4,5l581,115r-5,5l557,120r-5,5l528,125r-5,9l528,130r-72,l451,134r-77,l370,130r-15,l360,130r,4l355,125r-5,l331,106r-5,-5l321,96r-4,-5l317,87,302,72r,-5l288,53r,-5l278,39r-5,4l278,39,269,29r-5,5l264,29r-5,-5l254,19r-9,l249,19r-9,-4l235,10r-10,l221,5r-29,l182,,148,r-4,5l115,5r-10,5l81,15r,4l67,19,62,29,67,19r5,l48,24r,5l38,24r-5,5l28,29,19,39r-5,4l9,48,4,53,9,63r-5,l,87r9,4l4,87xe" fillcolor="black" stroked="f">
                          <v:path arrowok="t" o:connecttype="custom" o:connectlocs="9,96;24,87;14,72;28,58;38,48;57,39;76,39;91,29;115,24;182,19;216,29;240,39;254,39;269,58;283,82;312,115;341,144;360,149;466,149;562,144;591,134;615,130;629,120;648,115;663,106;687,96;706,82;696,77;663,87;643,91;624,101;610,106;591,115;557,120;523,134;451,134;355,130;355,125;326,101;317,87;288,53;273,43;264,34;254,19;240,15;221,5;148,0;105,10;67,19;72,19;38,24;19,39;4,53;0,87" o:connectangles="0,0,0,0,0,0,0,0,0,0,0,0,0,0,0,0,0,0,0,0,0,0,0,0,0,0,0,0,0,0,0,0,0,0,0,0,0,0,0,0,0,0,0,0,0,0,0,0,0,0,0,0,0,0"/>
                        </v:shape>
                        <v:shape id="Freeform 3251" o:spid="_x0000_s2570" style="position:absolute;left:3594;top:1617;width:351;height:62;visibility:visible;mso-wrap-style:square;v-text-anchor:top" coordsize="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1O58gA&#10;AADeAAAADwAAAGRycy9kb3ducmV2LnhtbESPQWvCQBSE7wX/w/IK3uqmQYOkrhKMQi6FVqXo7ZF9&#10;TYLZtyG7mvjvu4VCj8PMfMOsNqNpxZ1611hW8DqLQBCXVjdcKTgd9y9LEM4ja2wtk4IHOdisJ08r&#10;TLUd+JPuB1+JAGGXooLa+y6V0pU1GXQz2xEH79v2Bn2QfSV1j0OAm1bGUZRIgw2HhRo72tZUXg83&#10;o2B5LPN8t/swX5c4ur3Ps/N1cSqUmj6P2RsIT6P/D/+1C60gXiRJDL93whW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XU7nyAAAAN4AAAAPAAAAAAAAAAAAAAAAAJgCAABk&#10;cnMvZG93bnJldi54bWxQSwUGAAAAAAQABAD1AAAAjQMAAAAA&#10;" path="m,c11,8,24,13,37,13,50,12,63,8,73,l,xe" filled="f" stroked="f">
                          <v:path arrowok="t" o:connecttype="custom" o:connectlocs="0,0;178,62;351,0;0,0" o:connectangles="0,0,0,0"/>
                        </v:shape>
                        <v:shape id="Freeform 3252" o:spid="_x0000_s2571" style="position:absolute;left:3594;top:1602;width:356;height:77;visibility:visible;mso-wrap-style:square;v-text-anchor:top" coordsize="35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kZEMQA&#10;AADeAAAADwAAAGRycy9kb3ducmV2LnhtbESP3YrCMBSE7wXfIRzBG9FUxSJdo4gobC/9eYBjc2zL&#10;NielSbX69BtB8HKYmW+Y1aYzlbhT40rLCqaTCARxZnXJuYLL+TBegnAeWWNlmRQ8ycFm3e+tMNH2&#10;wUe6n3wuAoRdggoK7+tESpcVZNBNbE0cvJttDPogm1zqBh8Bbio5i6JYGiw5LBRY066g7O/UGgXX&#10;3Mb0Sl/nURXpdHqt2yzdt0oNB932B4Snzn/Dn/avVjBbxPEc3nfCF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pGRDEAAAA3gAAAA8AAAAAAAAAAAAAAAAAmAIAAGRycy9k&#10;b3ducmV2LnhtbFBLBQYAAAAABAAEAPUAAACJAwAAAAA=&#10;" path="m15,l5,,,5,,15r5,5l5,15,15,29r5,l29,39r5,l39,44r5,l48,48r10,l68,53r4,5l77,58r5,5l92,63r4,5l116,68r4,4l168,72r5,5l183,72r48,l236,68r19,l260,63r9,l274,58r5,l284,53r9,-5l303,48r5,-4l313,44r4,-5l322,39,332,29r5,l346,20r5,l356,15r,-10l351,,341,r5,l337,,327,10r-5,l313,20r-5,l303,24r-5,l293,29r-9,5l274,34r-5,5l265,39r-5,5l250,44r-5,4l226,48r-5,5l178,53r-5,10l183,58,168,53r-38,l125,48r-19,l101,44r-9,l87,39r-5,l77,34r-9,l58,29,53,24r-5,l44,20r-5,l29,10r-5,l15,5,15,xe" fillcolor="black" stroked="f">
                          <v:path arrowok="t" o:connecttype="custom" o:connectlocs="5,0;0,15;5,15;20,29;34,39;44,44;58,48;72,58;82,63;96,68;120,72;173,77;231,72;255,68;269,63;279,58;293,48;308,44;317,39;332,29;346,20;356,15;351,0;346,0;327,10;313,20;303,24;293,29;274,34;265,39;250,44;226,48;178,53;183,58;130,53;106,48;92,44;82,39;68,34;53,24;44,20;29,10;15,5" o:connectangles="0,0,0,0,0,0,0,0,0,0,0,0,0,0,0,0,0,0,0,0,0,0,0,0,0,0,0,0,0,0,0,0,0,0,0,0,0,0,0,0,0,0,0"/>
                        </v:shape>
                        <v:shape id="Freeform 3253" o:spid="_x0000_s2572" style="position:absolute;left:3253;top:1607;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zyhccA&#10;AADeAAAADwAAAGRycy9kb3ducmV2LnhtbESPQWvCQBSE7wX/w/IEb3Wj2CCpq6ggiL3YaITeHtnX&#10;bGj2bciumvbXdwsFj8PMfMMsVr1txI06XztWMBknIIhLp2uuFJxPu+c5CB+QNTaOScE3eVgtB08L&#10;zLS78zvd8lCJCGGfoQITQptJ6UtDFv3YtcTR+3SdxRBlV0nd4T3CbSOnSZJKizXHBYMtbQ2VX/nV&#10;Ksjr7XFTFG/Fwfxs/FweLx+UXJQaDfv1K4hAfXiE/9t7rWD6kqYz+LsTr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88oXHAAAA3gAAAA8AAAAAAAAAAAAAAAAAmAIAAGRy&#10;cy9kb3ducmV2LnhtbFBLBQYAAAAABAAEAPUAAACMAwAAAAA=&#10;" path="m10,l5,r,5l,5,,15r5,l5,19r1144,l1149,15r4,l1153,5r-4,l1149,r-5,l10,xe" fillcolor="black" stroked="f">
                          <v:path arrowok="t" o:connecttype="custom" o:connectlocs="10,0;5,0;5,5;0,5;0,15;5,15;5,19;1149,19;1149,15;1153,15;1153,5;1149,5;1149,0;1144,0;10,0" o:connectangles="0,0,0,0,0,0,0,0,0,0,0,0,0,0,0"/>
                        </v:shape>
                        <v:rect id="Rectangle 3254" o:spid="_x0000_s2573" style="position:absolute;left:3772;top: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fGGMgA&#10;AADeAAAADwAAAGRycy9kb3ducmV2LnhtbESPQWvCQBSE74L/YXlCb7ppaIJGV6mFQi8FtT3U2zP7&#10;mgSzb9Pdrab+elcQehxm5htmsepNK07kfGNZweMkAUFcWt1wpeDz43U8BeEDssbWMin4Iw+r5XCw&#10;wELbM2/ptAuViBD2BSqoQ+gKKX1Zk0E/sR1x9L6tMxiidJXUDs8RblqZJkkuDTYcF2rs6KWm8rj7&#10;NQrWs+n6Z/PE75ftYU/7r8MxS12i1MOof56DCNSH//C9/aYVpFmeZ3C7E6+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B8YYyAAAAN4AAAAPAAAAAAAAAAAAAAAAAJgCAABk&#10;cnMvZG93bnJldi54bWxQSwUGAAAAAAQABAD1AAAAjQMAAAAA&#10;" fillcolor="black" stroked="f"/>
                        <v:rect id="Rectangle 3255" o:spid="_x0000_s2574" style="position:absolute;left:3772;top: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VYb8gA&#10;AADeAAAADwAAAGRycy9kb3ducmV2LnhtbESPT2vCQBTE74V+h+UVems2DTVodJVaKPQi+O+gt2f2&#10;NQlm36a7W4399G5B8DjMzG+Yyaw3rTiR841lBa9JCoK4tLrhSsF28/kyBOEDssbWMim4kIfZ9PFh&#10;goW2Z17RaR0qESHsC1RQh9AVUvqyJoM+sR1x9L6tMxiidJXUDs8RblqZpWkuDTYcF2rs6KOm8rj+&#10;NQrmo+H8Z/nGi7/VYU/73eE4yFyq1PNT/z4GEagP9/Ct/aUVZIM8z+H/TrwCcn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1VhvyAAAAN4AAAAPAAAAAAAAAAAAAAAAAJgCAABk&#10;cnMvZG93bnJldi54bWxQSwUGAAAAAAQABAD1AAAAjQMAAAAA&#10;" fillcolor="black" stroked="f"/>
                        <v:rect id="Rectangle 3256" o:spid="_x0000_s2575" style="position:absolute;left:3772;top: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n99MgA&#10;AADeAAAADwAAAGRycy9kb3ducmV2LnhtbESPQWvCQBSE7wX/w/KE3uqmQVObukoVCr0Ianuot2f2&#10;NQlm36a7W43+elcQPA4z8w0zmXWmEQdyvras4HmQgCAurK65VPD99fE0BuEDssbGMik4kYfZtPcw&#10;wVzbI6/psAmliBD2OSqoQmhzKX1RkUE/sC1x9H6tMxiidKXUDo8RbhqZJkkmDdYcFypsaVFRsd/8&#10;GwXz1/H8bzXk5Xm929L2Z7cfpS5R6rHfvb+BCNSFe/jW/tQK0lGWvc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mf30yAAAAN4AAAAPAAAAAAAAAAAAAAAAAJgCAABk&#10;cnMvZG93bnJldi54bWxQSwUGAAAAAAQABAD1AAAAjQMAAAAA&#10;" fillcolor="black" stroked="f"/>
                        <v:rect id="Rectangle 3257" o:spid="_x0000_s2576" style="position:absolute;left:3772;top: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ZphsUA&#10;AADeAAAADwAAAGRycy9kb3ducmV2LnhtbERPy2rCQBTdF/oPwy10VycNNWh0FC0U3Ag+uqi7a+Y2&#10;CWbuxJlRo1/vLASXh/MeTzvTiDM5X1tW8NlLQBAXVtdcKvjd/nwMQPiArLGxTAqu5GE6eX0ZY67t&#10;hdd03oRSxBD2OSqoQmhzKX1RkUHfsy1x5P6tMxgidKXUDi8x3DQyTZJMGqw5NlTY0ndFxWFzMgrm&#10;w8H8uPri5W2939Hub3/opy5R6v2tm41ABOrCU/xwL7SCtJ9lcW+8E6+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BmmGxQAAAN4AAAAPAAAAAAAAAAAAAAAAAJgCAABkcnMv&#10;ZG93bnJldi54bWxQSwUGAAAAAAQABAD1AAAAigMAAAAA&#10;" fillcolor="black" stroked="f"/>
                        <v:rect id="Rectangle 3258" o:spid="_x0000_s2577" style="position:absolute;left:3772;top: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rMHcgA&#10;AADeAAAADwAAAGRycy9kb3ducmV2LnhtbESPT2vCQBTE74V+h+UVems2hho0dRUtFHop+O9Qb8/s&#10;Mwlm38bdrab99G5B8DjMzG+Yyaw3rTiT841lBYMkBUFcWt1wpWC7+XgZgfABWWNrmRT8kofZ9PFh&#10;goW2F17ReR0qESHsC1RQh9AVUvqyJoM+sR1x9A7WGQxRukpqh5cIN63M0jSXBhuOCzV29F5TeVz/&#10;GAWL8WhxWr7y199qv6Pd9/44zFyq1PNTP38DEagP9/Ct/akVZMM8H8P/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SswdyAAAAN4AAAAPAAAAAAAAAAAAAAAAAJgCAABk&#10;cnMvZG93bnJldi54bWxQSwUGAAAAAAQABAD1AAAAjQMAAAAA&#10;" fillcolor="black" stroked="f"/>
                        <v:rect id="Rectangle 3259" o:spid="_x0000_s2578" style="position:absolute;left:3772;top: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nzXccA&#10;AADeAAAADwAAAGRycy9kb3ducmV2LnhtbESPy2rCQBSG9wXfYThCd3ViqLfUiWih0E1BbRe6O2ZO&#10;k5DMmXRmqmmf3lkILn/+G99y1ZtWnMn52rKC8SgBQVxYXXOp4Ovz7WkOwgdkja1lUvBHHlb54GGJ&#10;mbYX3tF5H0oRR9hnqKAKocuk9EVFBv3IdsTR+7bOYIjSlVI7vMRx08o0SabSYM3xocKOXisqmv2v&#10;UbBZzDc/22f++N+djnQ8nJpJ6hKlHof9+gVEoD7cw7f2u1aQTqaz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813HAAAA3gAAAA8AAAAAAAAAAAAAAAAAmAIAAGRy&#10;cy9kb3ducmV2LnhtbFBLBQYAAAAABAAEAPUAAACMAwAAAAA=&#10;" fillcolor="black" stroked="f"/>
                        <v:rect id="Rectangle 3260" o:spid="_x0000_s2579" style="position:absolute;left:3772;top: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WxsgA&#10;AADeAAAADwAAAGRycy9kb3ducmV2LnhtbESPT2sCMRTE7wW/Q3hCbzXrola3RqlCoReh/jno7bl5&#10;3V3cvGyTVFc/vREKPQ4z8xtmOm9NLc7kfGVZQb+XgCDOra64ULDbfryMQfiArLG2TAqu5GE+6zxN&#10;MdP2wms6b0IhIoR9hgrKEJpMSp+XZND3bEMcvW/rDIYoXSG1w0uEm1qmSTKSBiuOCyU2tCwpP21+&#10;jYLFZLz4+Rrw6rY+HuiwP56GqUuUeu62728gArXhP/zX/tQK0uHotQ+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5VbGyAAAAN4AAAAPAAAAAAAAAAAAAAAAAJgCAABk&#10;cnMvZG93bnJldi54bWxQSwUGAAAAAAQABAD1AAAAjQMAAAAA&#10;" fillcolor="black" stroked="f"/>
                        <v:rect id="Rectangle 3261" o:spid="_x0000_s2580" style="position:absolute;left:3772;top: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fIscgA&#10;AADeAAAADwAAAGRycy9kb3ducmV2LnhtbESPQWsCMRSE74X+h/AKvdWsi1pdjVIFwYugtod6e26e&#10;u4ubl22S6uqvNwWhx2FmvmEms9bU4kzOV5YVdDsJCOLc6ooLBV+fy7chCB+QNdaWScGVPMymz08T&#10;zLS98JbOu1CICGGfoYIyhCaT0uclGfQd2xBH72idwRClK6R2eIlwU8s0SQbSYMVxocSGFiXlp92v&#10;UTAfDec/mx6vb9vDnvbfh1M/dYlSry/txxhEoDb8hx/tlVaQ9gfv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N8ixyAAAAN4AAAAPAAAAAAAAAAAAAAAAAJgCAABk&#10;cnMvZG93bnJldi54bWxQSwUGAAAAAAQABAD1AAAAjQMAAAAA&#10;" fillcolor="black" stroked="f"/>
                        <v:rect id="Rectangle 3262" o:spid="_x0000_s2581" style="position:absolute;left:3772;top: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ttKskA&#10;AADeAAAADwAAAGRycy9kb3ducmV2LnhtbESPT2sCMRTE70K/Q3iF3jTbtf7papRaKHgR1Hqot+fm&#10;ubu4eVmTVFc/fVMo9DjMzG+Y6bw1tbiQ85VlBc+9BARxbnXFhYLd50d3DMIHZI21ZVJwIw/z2UNn&#10;ipm2V97QZRsKESHsM1RQhtBkUvq8JIO+Zxvi6B2tMxiidIXUDq8RbmqZJslQGqw4LpTY0HtJ+Wn7&#10;bRQsXseL8/qFV/fNYU/7r8NpkLpEqafH9m0CIlAb/sN/7aVWkA6Goz7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HttKskAAADeAAAADwAAAAAAAAAAAAAAAACYAgAA&#10;ZHJzL2Rvd25yZXYueG1sUEsFBgAAAAAEAAQA9QAAAI4DAAAAAA==&#10;" fillcolor="black" stroked="f"/>
                        <v:rect id="Rectangle 3263" o:spid="_x0000_s2582" style="position:absolute;left:3772;top: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L1Xs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1fh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kvVeyAAAAN4AAAAPAAAAAAAAAAAAAAAAAJgCAABk&#10;cnMvZG93bnJldi54bWxQSwUGAAAAAAQABAD1AAAAjQMAAAAA&#10;" fillcolor="black" stroked="f"/>
                        <v:rect id="Rectangle 3264" o:spid="_x0000_s2583" style="position:absolute;left:3772;top: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5Qxc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M2Go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N5QxckAAADeAAAADwAAAAAAAAAAAAAAAACYAgAA&#10;ZHJzL2Rvd25yZXYueG1sUEsFBgAAAAAEAAQA9QAAAI4DAAAAAA==&#10;" fillcolor="black" stroked="f"/>
                        <v:rect id="Rectangle 3265" o:spid="_x0000_s2584" style="position:absolute;left:3772;top: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zOssgA&#10;AADeAAAADwAAAGRycy9kb3ducmV2LnhtbESPQWvCQBSE7wX/w/KE3uqmQVObukoVCr0Ianuot2f2&#10;NQlm36a7W43+elcQPA4z8w0zmXWmEQdyvras4HmQgCAurK65VPD99fE0BuEDssbGMik4kYfZtPcw&#10;wVzbI6/psAmliBD2OSqoQmhzKX1RkUE/sC1x9H6tMxiidKXUDo8RbhqZJkkmDdYcFypsaVFRsd/8&#10;GwXz1/H8bzXk5Xm929L2Z7cfpS5R6rHfvb+BCNSFe/jW/tQK0lH2k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DM6yyAAAAN4AAAAPAAAAAAAAAAAAAAAAAJgCAABk&#10;cnMvZG93bnJldi54bWxQSwUGAAAAAAQABAD1AAAAjQMAAAAA&#10;" fillcolor="black" stroked="f"/>
                        <v:rect id="Rectangle 3266" o:spid="_x0000_s2585" style="position:absolute;left:3772;top: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BrKc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SeTO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QGspyAAAAN4AAAAPAAAAAAAAAAAAAAAAAJgCAABk&#10;cnMvZG93bnJldi54bWxQSwUGAAAAAAQABAD1AAAAjQMAAAAA&#10;" fillcolor="black" stroked="f"/>
                        <v:rect id="Rectangle 3267" o:spid="_x0000_s2586" style="position:absolute;left:3772;top: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W8YA&#10;AADeAAAADwAAAGRycy9kb3ducmV2LnhtbERPu27CMBTdK/EP1kXqVhyi8kpxEFSq1KUS0A6wXeLb&#10;JEp8ndoupP16PCAxHp33ctWbVpzJ+dqygvEoAUFcWF1zqeDr8+1pDsIHZI2tZVLwRx5W+eBhiZm2&#10;F97ReR9KEUPYZ6igCqHLpPRFRQb9yHbEkfu2zmCI0JVSO7zEcNPKNEmm0mDNsaHCjl4rKpr9r1Gw&#10;Wcw3P9tn/vjfnY50PJyaSeoSpR6H/foFRKA+3MU397tWkE6ms7g33olX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W8YAAADeAAAADwAAAAAAAAAAAAAAAACYAgAAZHJz&#10;L2Rvd25yZXYueG1sUEsFBgAAAAAEAAQA9QAAAIsDAAAAAA==&#10;" fillcolor="black" stroked="f"/>
                        <v:rect id="Rectangle 3268" o:spid="_x0000_s2587" style="position:absolute;left:3772;top: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NawMgA&#10;AADeAAAADwAAAGRycy9kb3ducmV2LnhtbESPT2sCMRTE7wW/Q3hCbzXbRa2uRlGh0Euh/jno7bl5&#10;3V3cvKxJqls/vREKPQ4z8xtmOm9NLS7kfGVZwWsvAUGcW11xoWC3fX8ZgfABWWNtmRT8kof5rPM0&#10;xUzbK6/psgmFiBD2GSooQ2gyKX1ekkHfsw1x9L6tMxiidIXUDq8RbmqZJslQGqw4LpTY0Kqk/LT5&#10;MQqW49Hy/NXnz9v6eKDD/ngapC5R6rnbLiYgArXhP/zX/tAK0sHwbQ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k1rAyAAAAN4AAAAPAAAAAAAAAAAAAAAAAJgCAABk&#10;cnMvZG93bnJldi54bWxQSwUGAAAAAAQABAD1AAAAjQMAAAAA&#10;" fillcolor="black" stroked="f"/>
                        <v:rect id="Rectangle 3269" o:spid="_x0000_s2588" style="position:absolute;left:3772;top: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yDesYA&#10;AADeAAAADwAAAGRycy9kb3ducmV2LnhtbESPzWrCQBSF9wXfYbhCd3ViqBKjo6ggdFNQ60J318w1&#10;CWbuxJmppj59Z1Ho8nD++GaLzjTiTs7XlhUMBwkI4sLqmksFh6/NWwbCB2SNjWVS8EMeFvPeywxz&#10;bR+8o/s+lCKOsM9RQRVCm0vpi4oM+oFtiaN3sc5giNKVUjt8xHHTyDRJxtJgzfGhwpbWFRXX/bdR&#10;sJpkq9v2nT+fu/OJTsfzdZS6RKnXfrecggjUhf/wX/tDK0hH4yw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XyDesYAAADeAAAADwAAAAAAAAAAAAAAAACYAgAAZHJz&#10;L2Rvd25yZXYueG1sUEsFBgAAAAAEAAQA9QAAAIsDAAAAAA==&#10;" fillcolor="black" stroked="f"/>
                        <v:rect id="Rectangle 3270" o:spid="_x0000_s2589" style="position:absolute;left:3772;top:1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Am4ckA&#10;AADeAAAADwAAAGRycy9kb3ducmV2LnhtbESPT2vCQBTE70K/w/IK3szGoJKmrlILhV4K9c+h3p7Z&#10;1ySYfZvubjX103cFweMwM79h5svetOJEzjeWFYyTFARxaXXDlYLd9m2Ug/ABWWNrmRT8kYfl4mEw&#10;x0LbM6/ptAmViBD2BSqoQ+gKKX1Zk0Gf2I44et/WGQxRukpqh+cIN63M0nQmDTYcF2rs6LWm8rj5&#10;NQpWT/nq53PCH5f1YU/7r8NxmrlUqeFj//IMIlAf7uFb+10ryKazfAz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jAm4ckAAADeAAAADwAAAAAAAAAAAAAAAACYAgAA&#10;ZHJzL2Rvd25yZXYueG1sUEsFBgAAAAAEAAQA9QAAAI4DAAAAAA==&#10;" fillcolor="black" stroked="f"/>
                        <v:rect id="Rectangle 3271" o:spid="_x0000_s2590" style="position:absolute;left:3772;top:1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K4lsgA&#10;AADeAAAADwAAAGRycy9kb3ducmV2LnhtbESPT2vCQBTE70K/w/IKvZlNQ5UYXaUWCr0U/HfQ2zP7&#10;mgSzb9Pdrab99G5B8DjMzG+Y2aI3rTiT841lBc9JCoK4tLrhSsFu+z7MQfiArLG1TAp+ycNi/jCY&#10;YaHthdd03oRKRAj7AhXUIXSFlL6syaBPbEccvS/rDIYoXSW1w0uEm1ZmaTqWBhuOCzV29FZTedr8&#10;GAXLSb78Xr3w59/6eKDD/ngaZS5V6umxf52CCNSHe/jW/tAKstE4z+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4riWyAAAAN4AAAAPAAAAAAAAAAAAAAAAAJgCAABk&#10;cnMvZG93bnJldi54bWxQSwUGAAAAAAQABAD1AAAAjQMAAAAA&#10;" fillcolor="black" stroked="f"/>
                        <v:rect id="Rectangle 3272" o:spid="_x0000_s2591" style="position:absolute;left:3772;top: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4dDckA&#10;AADeAAAADwAAAGRycy9kb3ducmV2LnhtbESPT2vCQBTE7wW/w/KE3uqm8Q9p6ipVKPQiqO2h3p7Z&#10;1ySYfZvubjX66V1B6HGYmd8w03lnGnEk52vLCp4HCQjiwuqaSwVfn+9PGQgfkDU2lknBmTzMZ72H&#10;KebannhDx20oRYSwz1FBFUKbS+mLigz6gW2Jo/djncEQpSuldniKcNPINEkm0mDNcaHClpYVFYft&#10;n1GweMkWv+sRry6b/Y523/vDOHWJUo/97u0VRKAu/Ifv7Q+tIB1Psi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a4dDckAAADeAAAADwAAAAAAAAAAAAAAAACYAgAA&#10;ZHJzL2Rvd25yZXYueG1sUEsFBgAAAAAEAAQA9QAAAI4DAAAAAA==&#10;" fillcolor="black" stroked="f"/>
                        <v:rect id="Rectangle 3273" o:spid="_x0000_s2592" style="position:absolute;left:3772;top: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eFeckA&#10;AADeAAAADwAAAGRycy9kb3ducmV2LnhtbESPT2vCQBTE74V+h+UVems2DSpp6iq1UPAi1D+Hentm&#10;X5Ng9m26u2r003cFweMwM79hxtPetOJIzjeWFbwmKQji0uqGKwWb9ddLDsIHZI2tZVJwJg/TyePD&#10;GAttT7yk4ypUIkLYF6igDqErpPRlTQZ9Yjvi6P1aZzBE6SqpHZ4i3LQyS9ORNNhwXKixo8+ayv3q&#10;YBTM3vLZ3/eAF5flbkvbn91+mLlUqeen/uMdRKA+3MO39lwryIajfAD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keFeckAAADeAAAADwAAAAAAAAAAAAAAAACYAgAA&#10;ZHJzL2Rvd25yZXYueG1sUEsFBgAAAAAEAAQA9QAAAI4DAAAAAA==&#10;" fillcolor="black" stroked="f"/>
                        <v:rect id="Rectangle 3274" o:spid="_x0000_s2593" style="position:absolute;left:3772;top: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g4sgA&#10;AADeAAAADwAAAGRycy9kb3ducmV2LnhtbESPQWvCQBSE7wX/w/KE3uqmoZEYXaUKQi8FtT3U2zP7&#10;mgSzb9Pdrab+elcQehxm5htmtuhNK07kfGNZwfMoAUFcWt1wpeDzY/2Ug/ABWWNrmRT8kYfFfPAw&#10;w0LbM2/ptAuViBD2BSqoQ+gKKX1Zk0E/sh1x9L6tMxiidJXUDs8RblqZJslYGmw4LtTY0aqm8rj7&#10;NQqWk3z5s3nh98v2sKf91+GYpS5R6nHYv05BBOrDf/jeftMK0mycZ3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CyDiyAAAAN4AAAAPAAAAAAAAAAAAAAAAAJgCAABk&#10;cnMvZG93bnJldi54bWxQSwUGAAAAAAQABAD1AAAAjQMAAAAA&#10;" fillcolor="black" stroked="f"/>
                        <v:rect id="Rectangle 3275" o:spid="_x0000_s2594" style="position:absolute;left:3772;top:13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m+lcgA&#10;AADeAAAADwAAAGRycy9kb3ducmV2LnhtbESPQWvCQBSE70L/w/IK3nTToCFGV6mFgheh2h7q7Zl9&#10;TYLZt+nuqrG/vlsQehxm5htmsepNKy7kfGNZwdM4AUFcWt1wpeDj/XWUg/ABWWNrmRTcyMNq+TBY&#10;YKHtlXd02YdKRAj7AhXUIXSFlL6syaAf2444el/WGQxRukpqh9cIN61MkySTBhuOCzV29FJTedqf&#10;jYL1LF9/v014+7M7HujweTxNU5coNXzsn+cgAvXhP3xvb7SCdJrl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2b6VyAAAAN4AAAAPAAAAAAAAAAAAAAAAAJgCAABk&#10;cnMvZG93bnJldi54bWxQSwUGAAAAAAQABAD1AAAAjQMAAAAA&#10;" fillcolor="black" stroked="f"/>
                        <v:rect id="Rectangle 3276" o:spid="_x0000_s2595" style="position:absolute;left:3772;top:1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UbDs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Wicvc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lRsOyAAAAN4AAAAPAAAAAAAAAAAAAAAAAJgCAABk&#10;cnMvZG93bnJldi54bWxQSwUGAAAAAAQABAD1AAAAjQMAAAAA&#10;" fillcolor="black" stroked="f"/>
                        <v:rect id="Rectangle 3277" o:spid="_x0000_s2596" style="position:absolute;left:3772;top: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qPfMUA&#10;AADeAAAADwAAAGRycy9kb3ducmV2LnhtbERPz2vCMBS+D/wfwhN2m6llSq1GUUHYZaDOg96ezbMt&#10;Ni81ybTzr18Ogx0/vt+zRWcacSfna8sKhoMEBHFhdc2lgsPX5i0D4QOyxsYyKfghD4t572WGubYP&#10;3tF9H0oRQ9jnqKAKoc2l9EVFBv3AtsSRu1hnMEToSqkdPmK4aWSaJGNpsObYUGFL64qK6/7bKFhN&#10;stVt+86fz935RKfj+TpKXaLUa79bTkEE6sK/+M/9oRWko3EW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o98xQAAAN4AAAAPAAAAAAAAAAAAAAAAAJgCAABkcnMv&#10;ZG93bnJldi54bWxQSwUGAAAAAAQABAD1AAAAigMAAAAA&#10;" fillcolor="black" stroked="f"/>
                        <v:rect id="Rectangle 3278" o:spid="_x0000_s2597" style="position:absolute;left:3772;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Yq58kA&#10;AADeAAAADwAAAGRycy9kb3ducmV2LnhtbESPT2vCQBTE70K/w/IK3symQSWmrqKFQi+F+udQb8/s&#10;axLMvo27W0376bsFweMwM79h5svetOJCzjeWFTwlKQji0uqGKwX73esoB+EDssbWMin4IQ/LxcNg&#10;joW2V97QZRsqESHsC1RQh9AVUvqyJoM+sR1x9L6sMxiidJXUDq8RblqZpelUGmw4LtTY0UtN5Wn7&#10;bRSsZ/n6/DHm99/N8UCHz+NpkrlUqeFjv3oGEagP9/Ct/aYVZJNpPoP/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EYq58kAAADeAAAADwAAAAAAAAAAAAAAAACYAgAA&#10;ZHJzL2Rvd25yZXYueG1sUEsFBgAAAAAEAAQA9QAAAI4DAAAAAA==&#10;" fillcolor="black" stroked="f"/>
                        <v:rect id="Rectangle 3279" o:spid="_x0000_s2598" style="position:absolute;left:3772;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UVp8YA&#10;AADeAAAADwAAAGRycy9kb3ducmV2LnhtbESPy2rCQBSG9wXfYThCd3ViqKLRUVQQuil4W+jumDkm&#10;wcyZODPV1KfvLAouf/4b33TemlrcyfnKsoJ+LwFBnFtdcaHgsF9/jED4gKyxtkwKfsnDfNZ5m2Km&#10;7YO3dN+FQsQR9hkqKENoMil9XpJB37MNcfQu1hkMUbpCaoePOG5qmSbJUBqsOD6U2NCqpPy6+zEK&#10;luPR8rb55O/n9nyi0/F8HaQuUeq92y4mIAK14RX+b39pBelgOI4AESei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UVp8YAAADeAAAADwAAAAAAAAAAAAAAAACYAgAAZHJz&#10;L2Rvd25yZXYueG1sUEsFBgAAAAAEAAQA9QAAAIsDAAAAAA==&#10;" fillcolor="black" stroked="f"/>
                        <v:rect id="Rectangle 3280" o:spid="_x0000_s2599" style="position:absolute;left:3772;top:15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wPM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0Xg6hP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psDzHAAAA3gAAAA8AAAAAAAAAAAAAAAAAmAIAAGRy&#10;cy9kb3ducmV2LnhtbFBLBQYAAAAABAAEAPUAAACMAwAAAAA=&#10;" fillcolor="black" stroked="f"/>
                        <v:rect id="Rectangle 3281" o:spid="_x0000_s2600" style="position:absolute;left:3772;top:15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suS8cA&#10;AADeAAAADwAAAGRycy9kb3ducmV2LnhtbESPQWsCMRSE7wX/Q3iCt5rtoqJbo2ih4EVQ20O9PTev&#10;u4ublzWJuvbXm4LgcZiZb5jpvDW1uJDzlWUFb/0EBHFudcWFgu+vz9cxCB+QNdaWScGNPMxnnZcp&#10;ZtpeeUuXXShEhLDPUEEZQpNJ6fOSDPq+bYij92udwRClK6R2eI1wU8s0SUbSYMVxocSGPkrKj7uz&#10;UbCcjJenzYDXf9vDnvY/h+MwdYlSvW67eAcRqA3P8KO90grS4WiSwv+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7LkvHAAAA3gAAAA8AAAAAAAAAAAAAAAAAmAIAAGRy&#10;cy9kb3ducmV2LnhtbFBLBQYAAAAABAAEAPUAAACMAwAAAAA=&#10;" fillcolor="black" stroked="f"/>
                        <v:rect id="Rectangle 3282" o:spid="_x0000_s2601" style="position:absolute;left:3772;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eL0MgA&#10;AADeAAAADwAAAGRycy9kb3ducmV2LnhtbESPT2sCMRTE7wW/Q3hCbzXbtYquRlGh0ItQ/xz09ty8&#10;7i5uXtYk1a2fvhEKPQ4z8xtmOm9NLa7kfGVZwWsvAUGcW11xoWC/e38ZgfABWWNtmRT8kIf5rPM0&#10;xUzbG2/oug2FiBD2GSooQ2gyKX1ekkHfsw1x9L6sMxiidIXUDm8RbmqZJslQGqw4LpTY0Kqk/Lz9&#10;NgqW49Hy8vnG6/vmdKTj4XQepC5R6rnbLiYgArXhP/zX/tAK0sFw3If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d4vQyAAAAN4AAAAPAAAAAAAAAAAAAAAAAJgCAABk&#10;cnMvZG93bnJldi54bWxQSwUGAAAAAAQABAD1AAAAjQMAAAAA&#10;" fillcolor="black" stroked="f"/>
                        <v:rect id="Rectangle 3283" o:spid="_x0000_s2602" style="position:absolute;left:3772;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4TpMcA&#10;AADeAAAADwAAAGRycy9kb3ducmV2LnhtbESPQWsCMRSE74L/ITyhN826qOjWKFooeCmo9aC35+Z1&#10;d3Hzsk2ibvvrTUHocZiZb5j5sjW1uJHzlWUFw0ECgji3uuJCweHzvT8F4QOyxtoyKfghD8tFtzPH&#10;TNs77+i2D4WIEPYZKihDaDIpfV6SQT+wDXH0vqwzGKJ0hdQO7xFuapkmyUQarDgulNjQW0n5ZX81&#10;Ctaz6fp7O+KP3935RKfj+TJOXaLUS69dvYII1Ib/8LO90QrS8WQ2g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eE6THAAAA3gAAAA8AAAAAAAAAAAAAAAAAmAIAAGRy&#10;cy9kb3ducmV2LnhtbFBLBQYAAAAABAAEAPUAAACMAwAAAAA=&#10;" fillcolor="black" stroked="f"/>
                        <v:rect id="Rectangle 3284" o:spid="_x0000_s2603" style="position:absolute;left:3772;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K2P8gA&#10;AADeAAAADwAAAGRycy9kb3ducmV2LnhtbESPT2vCQBTE74LfYXlCb7ppaERTV1FB8FKofw719sy+&#10;JsHs27i7atpP3y0Uehxm5jfMbNGZRtzJ+dqygudRAoK4sLrmUsHxsBlOQPiArLGxTAq+yMNi3u/N&#10;MNf2wTu670MpIoR9jgqqENpcSl9UZNCPbEscvU/rDIYoXSm1w0eEm0amSTKWBmuOCxW2tK6ouOxv&#10;RsFqOlld31/47Xt3PtHp43zJUpco9TTolq8gAnXhP/zX3moFaTaeZ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0rY/yAAAAN4AAAAPAAAAAAAAAAAAAAAAAJgCAABk&#10;cnMvZG93bnJldi54bWxQSwUGAAAAAAQABAD1AAAAjQMAAAAA&#10;" fillcolor="black" stroked="f"/>
                        <v:rect id="Rectangle 3285" o:spid="_x0000_s2604" style="position:absolute;left:3772;top:17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AoSMgA&#10;AADeAAAADwAAAGRycy9kb3ducmV2LnhtbESPT2vCQBTE74V+h+UVems2hho0dRUtFHop+O9Qb8/s&#10;Mwlm38bdrab99G5B8DjMzG+Yyaw3rTiT841lBYMkBUFcWt1wpWC7+XgZgfABWWNrmRT8kofZ9PFh&#10;goW2F17ReR0qESHsC1RQh9AVUvqyJoM+sR1x9A7WGQxRukpqh5cIN63M0jSXBhuOCzV29F5TeVz/&#10;GAWL8WhxWr7y199qv6Pd9/44zFyq1PNTP38DEagP9/Ct/akVZMN8nMP/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AChIyAAAAN4AAAAPAAAAAAAAAAAAAAAAAJgCAABk&#10;cnMvZG93bnJldi54bWxQSwUGAAAAAAQABAD1AAAAjQMAAAAA&#10;" fillcolor="black" stroked="f"/>
                        <v:rect id="Rectangle 3286" o:spid="_x0000_s2605" style="position:absolute;left:3772;top:1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yN08gA&#10;AADeAAAADwAAAGRycy9kb3ducmV2LnhtbESPT2sCMRTE7wW/Q3hCbzXbRa2uRlGh0Euh/jno7bl5&#10;3V3cvKxJqls/vREKPQ4z8xtmOm9NLS7kfGVZwWsvAUGcW11xoWC3fX8ZgfABWWNtmRT8kof5rPM0&#10;xUzbK6/psgmFiBD2GSooQ2gyKX1ekkHfsw1x9L6tMxiidIXUDq8RbmqZJslQGqw4LpTY0Kqk/LT5&#10;MQqW49Hy/NXnz9v6eKDD/ngapC5R6rnbLiYgArXhP/zX/tAK0sFw/A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TI3TyAAAAN4AAAAPAAAAAAAAAAAAAAAAAJgCAABk&#10;cnMvZG93bnJldi54bWxQSwUGAAAAAAQABAD1AAAAjQMAAAAA&#10;" fillcolor="black" stroked="f"/>
                        <v:rect id="Rectangle 3287" o:spid="_x0000_s2606" style="position:absolute;left:3772;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MZocQA&#10;AADeAAAADwAAAGRycy9kb3ducmV2LnhtbERPy4rCMBTdD/gP4QqzG1PLKFqNooIwmwFfC91dm2tb&#10;bG5qktGOXz9ZDLg8nPd03ppa3Mn5yrKCfi8BQZxbXXGh4LBff4xA+ICssbZMCn7Jw3zWeZtipu2D&#10;t3TfhULEEPYZKihDaDIpfV6SQd+zDXHkLtYZDBG6QmqHjxhuapkmyVAarDg2lNjQqqT8uvsxCpbj&#10;0fK2+eTv5/Z8otPxfB2kLlHqvdsuJiACteEl/nd/aQXpYDiOe+OdeAX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TGaHEAAAA3gAAAA8AAAAAAAAAAAAAAAAAmAIAAGRycy9k&#10;b3ducmV2LnhtbFBLBQYAAAAABAAEAPUAAACJAwAAAAA=&#10;" fillcolor="black" stroked="f"/>
                        <v:rect id="Rectangle 3288" o:spid="_x0000_s2607" style="position:absolute;left:3772;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OskA&#10;AADeAAAADwAAAGRycy9kb3ducmV2LnhtbESPT2vCQBTE74LfYXlCb2bTUMWkrqKFQi+F+udQb8/s&#10;axLMvo27W0376bsFweMwM79h5svetOJCzjeWFTwmKQji0uqGKwX73et4BsIHZI2tZVLwQx6Wi+Fg&#10;joW2V97QZRsqESHsC1RQh9AVUvqyJoM+sR1x9L6sMxiidJXUDq8RblqZpelUGmw4LtTY0UtN5Wn7&#10;bRSs89n6/PHE77+b44EOn8fTJHOpUg+jfvUMIlAf7uFb+00ryCbTPIf/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8OskAAADeAAAADwAAAAAAAAAAAAAAAACYAgAA&#10;ZHJzL2Rvd25yZXYueG1sUEsFBgAAAAAEAAQA9QAAAI4DAAAAAA==&#10;" fillcolor="black" stroked="f"/>
                        <v:rect id="Rectangle 3289" o:spid="_x0000_s2608" style="position:absolute;left:3772;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6PvccA&#10;AADeAAAADwAAAGRycy9kb3ducmV2LnhtbESPzWoCMRSF9wXfIVyhu5p00FZHo6hQ6KZQrQvdXSe3&#10;M4OTmzFJderTm0Why8P545stOtuIC/lQO9bwPFAgiAtnai417L7ensYgQkQ22DgmDb8UYDHvPcww&#10;N+7KG7psYynSCIccNVQxtrmUoajIYhi4ljh5385bjEn6UhqP1zRuG5kp9SIt1pweKmxpXVFx2v5Y&#10;DavJeHX+HPLHbXM80GF/PI0yr7R+7HfLKYhIXfwP/7XfjYZs9KoSQMJ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Oj73HAAAA3gAAAA8AAAAAAAAAAAAAAAAAmAIAAGRy&#10;cy9kb3ducmV2LnhtbFBLBQYAAAAABAAEAPUAAACMAwAAAAA=&#10;" fillcolor="black" stroked="f"/>
                        <v:rect id="Rectangle 3290" o:spid="_x0000_s2609" style="position:absolute;left:3772;top:20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IqJskA&#10;AADeAAAADwAAAGRycy9kb3ducmV2LnhtbESPT2sCMRTE70K/Q3iF3jRxqVVXo9RCoReh/jno7bl5&#10;3V3cvGyTVLd++qZQ6HGYmd8w82VnG3EhH2rHGoYDBYK4cKbmUsN+99qfgAgR2WDjmDR8U4Dl4q43&#10;x9y4K2/oso2lSBAOOWqoYmxzKUNRkcUwcC1x8j6ctxiT9KU0Hq8JbhuZKfUkLdacFips6aWi4rz9&#10;shpW08nq8/2R17fN6UjHw+k8yrzS+uG+e56BiNTF//Bf+81oyEZjNYT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QIqJskAAADeAAAADwAAAAAAAAAAAAAAAACYAgAA&#10;ZHJzL2Rvd25yZXYueG1sUEsFBgAAAAAEAAQA9QAAAI4DAAAAAA==&#10;" fillcolor="black" stroked="f"/>
                        <v:rect id="Rectangle 3291" o:spid="_x0000_s2610" style="position:absolute;left:3772;top:2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C0UcgA&#10;AADeAAAADwAAAGRycy9kb3ducmV2LnhtbESPT2sCMRTE74V+h/AK3mrSRauuRqmFQi+F+uegt+fm&#10;ubu4edkmqW776Ruh4HGYmd8ws0VnG3EmH2rHGp76CgRx4UzNpYbt5u1xDCJEZIONY9LwQwEW8/u7&#10;GebGXXhF53UsRYJwyFFDFWObSxmKiiyGvmuJk3d03mJM0pfSeLwkuG1kptSztFhzWqiwpdeKitP6&#10;22pYTsbLr88Bf/yuDnva7w6nYeaV1r2H7mUKIlIXb+H/9rvRkA1HKoP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0LRRyAAAAN4AAAAPAAAAAAAAAAAAAAAAAJgCAABk&#10;cnMvZG93bnJldi54bWxQSwUGAAAAAAQABAD1AAAAjQMAAAAA&#10;" fillcolor="black" stroked="f"/>
                        <v:rect id="Rectangle 3292" o:spid="_x0000_s2611" style="position:absolute;left:3772;top: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wRyskA&#10;AADeAAAADwAAAGRycy9kb3ducmV2LnhtbESPT08CMRTE7yZ+h+aZeJPWFQQWChETEy4m/DvA7bF9&#10;7m7Yvq5thdVPb01IPE5m5jeZ6byzjTiTD7VjDY89BYK4cKbmUsNu+/YwAhEissHGMWn4pgDz2e3N&#10;FHPjLrym8yaWIkE45KihirHNpQxFRRZDz7XEyftw3mJM0pfSeLwkuG1kptSztFhzWqiwpdeKitPm&#10;y2pYjEeLz1Wf33/WxwMd9sfTIPNK6/u77mUCIlIX/8PX9tJoyAZD9QR/d9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pwRyskAAADeAAAADwAAAAAAAAAAAAAAAACYAgAA&#10;ZHJzL2Rvd25yZXYueG1sUEsFBgAAAAAEAAQA9QAAAI4DAAAAAA==&#10;" fillcolor="black" stroked="f"/>
                        <v:rect id="Rectangle 3293" o:spid="_x0000_s2612" style="position:absolute;left:3772;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WJvskA&#10;AADeAAAADwAAAGRycy9kb3ducmV2LnhtbESPT2sCMRTE74V+h/AKvdWki1ZdjVILhV6E+uegt+fm&#10;dXdx87JNUt366Ruh4HGYmd8w03lnG3EiH2rHGp57CgRx4UzNpYbt5v1pBCJEZIONY9LwSwHms/u7&#10;KebGnXlFp3UsRYJwyFFDFWObSxmKiiyGnmuJk/flvMWYpC+l8XhOcNvITKkXabHmtFBhS28VFcf1&#10;j9WwGI8W3599Xl5Whz3td4fjIPNK68eH7nUCIlIXb+H/9ofRkA2Gqg/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XWJvskAAADeAAAADwAAAAAAAAAAAAAAAACYAgAA&#10;ZHJzL2Rvd25yZXYueG1sUEsFBgAAAAAEAAQA9QAAAI4DAAAAAA==&#10;" fillcolor="black" stroked="f"/>
                        <v:rect id="Rectangle 3294" o:spid="_x0000_s2613" style="position:absolute;left:3772;top:22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ksJcgA&#10;AADeAAAADwAAAGRycy9kb3ducmV2LnhtbESPQWsCMRSE70L/Q3iF3jTp0m3t1ii1IHgRqu2h3p6b&#10;193Fzcs2ibr66xuh0OMwM98wk1lvW3EkHxrHGu5HCgRx6UzDlYbPj8VwDCJEZIOtY9JwpgCz6c1g&#10;goVxJ17TcRMrkSAcCtRQx9gVUoayJoth5Dri5H07bzEm6StpPJ4S3LYyU+pRWmw4LdTY0VtN5X5z&#10;sBrmz+P5z/sDry7r3Za2X7t9nnml9d1t//oCIlIf/8N/7aXRkOVPKofr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OSwlyAAAAN4AAAAPAAAAAAAAAAAAAAAAAJgCAABk&#10;cnMvZG93bnJldi54bWxQSwUGAAAAAAQABAD1AAAAjQMAAAAA&#10;" fillcolor="black" stroked="f"/>
                        <v:rect id="Rectangle 3295" o:spid="_x0000_s2614" style="position:absolute;left:3772;top:2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uyUskA&#10;AADeAAAADwAAAGRycy9kb3ducmV2LnhtbESPQWsCMRSE74X+h/AKvXWTLtXqapRaKPRSUNtDvT03&#10;r7uLm5dtkurWX28EweMwM98w03lvW7EnHxrHGh4zBYK4dKbhSsPX59vDCESIyAZbx6ThnwLMZ7c3&#10;UyyMO/CK9utYiQThUKCGOsaukDKUNVkMmeuIk/fjvMWYpK+k8XhIcNvKXKmhtNhwWqixo9eayt36&#10;z2pYjEeL3+UTfxxX2w1tvre7Qe6V1vd3/csERKQ+XsOX9rvRkA+e1R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uuyUskAAADeAAAADwAAAAAAAAAAAAAAAACYAgAA&#10;ZHJzL2Rvd25yZXYueG1sUEsFBgAAAAAEAAQA9QAAAI4DAAAAAA==&#10;" fillcolor="black" stroked="f"/>
                        <v:rect id="Rectangle 3296" o:spid="_x0000_s2615" style="position:absolute;left:3772;top:2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XyckA&#10;AADeAAAADwAAAGRycy9kb3ducmV2LnhtbESPQWsCMRSE70L/Q3iF3tykS626GqUWCr0Uqu2h3p6b&#10;193Fzcs2SXXrrzeC0OMwM98w82VvW3EgHxrHGu4zBYK4dKbhSsPnx8twAiJEZIOtY9LwRwGWi5vB&#10;HAvjjrymwyZWIkE4FKihjrErpAxlTRZD5jri5H07bzEm6StpPB4T3LYyV+pRWmw4LdTY0XNN5X7z&#10;azWsppPVz/sDv53Wuy1tv3b7Ue6V1ne3/dMMRKQ+/oev7VejIR+N1Rg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acXyckAAADeAAAADwAAAAAAAAAAAAAAAACYAgAA&#10;ZHJzL2Rvd25yZXYueG1sUEsFBgAAAAAEAAQA9QAAAI4DAAAAAA==&#10;" fillcolor="black" stroked="f"/>
                        <v:rect id="Rectangle 3297" o:spid="_x0000_s2616" style="position:absolute;left:3772;top: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iDu8UA&#10;AADeAAAADwAAAGRycy9kb3ducmV2LnhtbERPTWsCMRC9F/wPYYTeatJFW12NokKhl0K1HvQ2bqa7&#10;i5vJmqS69debQ6HHx/ueLTrbiAv5UDvW8DxQIIgLZ2ouNey+3p7GIEJENtg4Jg2/FGAx7z3MMDfu&#10;yhu6bGMpUgiHHDVUMba5lKGoyGIYuJY4cd/OW4wJ+lIaj9cUbhuZKfUiLdacGipsaV1Rcdr+WA2r&#10;yXh1/hzyx21zPNBhfzyNMq+0fux3yymISF38F/+5342GbPSq0t50J10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OIO7xQAAAN4AAAAPAAAAAAAAAAAAAAAAAJgCAABkcnMv&#10;ZG93bnJldi54bWxQSwUGAAAAAAQABAD1AAAAigMAAAAA&#10;" fillcolor="black" stroked="f"/>
                        <v:rect id="Rectangle 3298" o:spid="_x0000_s2617" style="position:absolute;left:3772;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QmIM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NnlQc/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dCYgyAAAAN4AAAAPAAAAAAAAAAAAAAAAAJgCAABk&#10;cnMvZG93bnJldi54bWxQSwUGAAAAAAQABAD1AAAAjQMAAAAA&#10;" fillcolor="black" stroked="f"/>
                        <v:rect id="Rectangle 3299" o:spid="_x0000_s2618" style="position:absolute;left:3772;top:24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cZYMcA&#10;AADeAAAADwAAAGRycy9kb3ducmV2LnhtbESPzWoCMRSF9wXfIVyhu5pxUKtTo6gguCmo7UJ318nt&#10;zODkZkxSnfr0ZiF0eTh/fNN5a2pxJecrywr6vQQEcW51xYWC76/12xiED8gaa8uk4I88zGedlylm&#10;2t54R9d9KEQcYZ+hgjKEJpPS5yUZ9D3bEEfvxzqDIUpXSO3wFsdNLdMkGUmDFceHEhtalZSf979G&#10;wXIyXl62A/68705HOh5O52HqEqVeu+3iA0SgNvyHn+2NVpAO3/sRIOJEFJ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XGWDHAAAA3gAAAA8AAAAAAAAAAAAAAAAAmAIAAGRy&#10;cy9kb3ducmV2LnhtbFBLBQYAAAAABAAEAPUAAACMAwAAAAA=&#10;" fillcolor="black" stroked="f"/>
                        <v:rect id="Rectangle 3300" o:spid="_x0000_s2619" style="position:absolute;left:3772;top:2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u8+8gA&#10;AADeAAAADwAAAGRycy9kb3ducmV2LnhtbESPQWvCQBSE7wX/w/IK3uomQVubuooKgpeC2h7q7Zl9&#10;TYLZt3F31dhf7xYKPQ4z8w0zmXWmERdyvrasIB0kIIgLq2suFXx+rJ7GIHxA1thYJgU38jCb9h4m&#10;mGt75S1ddqEUEcI+RwVVCG0upS8qMugHtiWO3rd1BkOUrpTa4TXCTSOzJHmWBmuOCxW2tKyoOO7O&#10;RsHidbw4bYb8/rM97Gn/dTiOMpco1X/s5m8gAnXhP/zXXmsF2eglT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27z7yAAAAN4AAAAPAAAAAAAAAAAAAAAAAJgCAABk&#10;cnMvZG93bnJldi54bWxQSwUGAAAAAAQABAD1AAAAjQMAAAAA&#10;" fillcolor="black" stroked="f"/>
                        <v:rect id="Rectangle 3301" o:spid="_x0000_s2620" style="position:absolute;left:3772;top:2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kijM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jl6HK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CSKMyAAAAN4AAAAPAAAAAAAAAAAAAAAAAJgCAABk&#10;cnMvZG93bnJldi54bWxQSwUGAAAAAAQABAD1AAAAjQMAAAAA&#10;" fillcolor="black" stroked="f"/>
                        <v:rect id="Rectangle 3302" o:spid="_x0000_s2621" style="position:absolute;left:3772;top: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WHF8gA&#10;AADeAAAADwAAAGRycy9kb3ducmV2LnhtbESPQWsCMRSE7wX/Q3hCbzXrtlq7GqUKQi8FtT3U23Pz&#10;3F3cvGyTqGt/vRGEHoeZ+YaZzFpTixM5X1lW0O8lIIhzqysuFHx/LZ9GIHxA1lhbJgUX8jCbdh4m&#10;mGl75jWdNqEQEcI+QwVlCE0mpc9LMuh7tiGO3t46gyFKV0jt8BzhppZpkgylwYrjQokNLUrKD5uj&#10;UTB/G81/Vy/8+bfebWn7szsMUpco9dht38cgArXhP3xvf2gF6eC1/wy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RYcXyAAAAN4AAAAPAAAAAAAAAAAAAAAAAJgCAABk&#10;cnMvZG93bnJldi54bWxQSwUGAAAAAAQABAD1AAAAjQMAAAAA&#10;" fillcolor="black" stroked="f"/>
                        <v:rect id="Rectangle 3303" o:spid="_x0000_s2622" style="position:absolute;left:3772;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wfY8gA&#10;AADeAAAADwAAAGRycy9kb3ducmV2LnhtbESPT2sCMRTE7wW/Q3hCbzXrolW3RqkFoReh/jno7bl5&#10;3V3cvGyTqFs/fSMUPA4z8xtmOm9NLS7kfGVZQb+XgCDOra64ULDbLl/GIHxA1lhbJgW/5GE+6zxN&#10;MdP2ymu6bEIhIoR9hgrKEJpMSp+XZND3bEMcvW/rDIYoXSG1w2uEm1qmSfIqDVYcF0ps6KOk/LQ5&#10;GwWLyXjx8zXg1W19PNBhfzwNU5co9dxt399ABGrDI/zf/tQK0uGoP4D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rB9jyAAAAN4AAAAPAAAAAAAAAAAAAAAAAJgCAABk&#10;cnMvZG93bnJldi54bWxQSwUGAAAAAAQABAD1AAAAjQMAAAAA&#10;" fillcolor="black" stroked="f"/>
                        <v:rect id="Rectangle 3304" o:spid="_x0000_s2623" style="position:absolute;left:3772;top:26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6+MgA&#10;AADeAAAADwAAAGRycy9kb3ducmV2LnhtbESPQWvCQBSE7wX/w/IK3urGYFqbuooKgpeC2h7q7Zl9&#10;TYLZt3F31dhf7xYKPQ4z8w0zmXWmERdyvrasYDhIQBAXVtdcKvj8WD2NQfiArLGxTApu5GE27T1M&#10;MNf2ylu67EIpIoR9jgqqENpcSl9UZNAPbEscvW/rDIYoXSm1w2uEm0amSfIsDdYcFypsaVlRcdyd&#10;jYLF63hx2oz4/Wd72NP+63DMUpco1X/s5m8gAnXhP/zXXmsFafYyzO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4Lr4yAAAAN4AAAAPAAAAAAAAAAAAAAAAAJgCAABk&#10;cnMvZG93bnJldi54bWxQSwUGAAAAAAQABAD1AAAAjQMAAAAA&#10;" fillcolor="black" stroked="f"/>
                        <v:rect id="Rectangle 3305" o:spid="_x0000_s2624" style="position:absolute;left:3772;top:2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Ikj8gA&#10;AADeAAAADwAAAGRycy9kb3ducmV2LnhtbESPT2sCMRTE7wW/Q3hCbzXrola3RqlCoReh/jno7bl5&#10;3V3cvGyTVFc/vREKPQ4z8xtmOm9NLc7kfGVZQb+XgCDOra64ULDbfryMQfiArLG2TAqu5GE+6zxN&#10;MdP2wms6b0IhIoR9hgrKEJpMSp+XZND3bEMcvW/rDIYoXSG1w0uEm1qmSTKSBiuOCyU2tCwpP21+&#10;jYLFZLz4+Rrw6rY+HuiwP56GqUuUeu62728gArXhP/zX/tQK0uFrfw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MiSPyAAAAN4AAAAPAAAAAAAAAAAAAAAAAJgCAABk&#10;cnMvZG93bnJldi54bWxQSwUGAAAAAAQABAD1AAAAjQMAAAAA&#10;" fillcolor="black" stroked="f"/>
                        <v:rect id="Rectangle 3306" o:spid="_x0000_s2625" style="position:absolute;left:3772;top:2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BFMgA&#10;AADeAAAADwAAAGRycy9kb3ducmV2LnhtbESPT2sCMRTE7wW/Q3hCbzXrolW3RqlCoReh/jno7bl5&#10;3V3cvGyTVFc/vREKPQ4z8xtmOm9NLc7kfGVZQb+XgCDOra64ULDbfryMQfiArLG2TAqu5GE+6zxN&#10;MdP2wms6b0IhIoR9hgrKEJpMSp+XZND3bEMcvW/rDIYoXSG1w0uEm1qmSfIqDVYcF0psaFlSftr8&#10;GgWLyXjx8zXg1W19PNBhfzwNU5co9dxt399ABGrDf/iv/akVpMNRfw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foEUyAAAAN4AAAAPAAAAAAAAAAAAAAAAAJgCAABk&#10;cnMvZG93bnJldi54bWxQSwUGAAAAAAQABAD1AAAAjQMAAAAA&#10;" fillcolor="black" stroked="f"/>
                        <v:rect id="Rectangle 3307" o:spid="_x0000_s2626" style="position:absolute;left:3772;top:2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EVZsUA&#10;AADeAAAADwAAAGRycy9kb3ducmV2LnhtbERPz2vCMBS+D/wfwhN2m6lFnXZGUUHwMlC3g96ezVtb&#10;bF5qkmnnX28Owo4f3+/pvDW1uJLzlWUF/V4Cgji3uuJCwffX+m0MwgdkjbVlUvBHHuazzssUM21v&#10;vKPrPhQihrDPUEEZQpNJ6fOSDPqebYgj92OdwRChK6R2eIvhppZpkoykwYpjQ4kNrUrKz/tfo2A5&#10;GS8v2wF/3nenIx0Pp/MwdYlSr9128QEiUBv+xU/3RitIh+/9uDfeiV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4RVmxQAAAN4AAAAPAAAAAAAAAAAAAAAAAJgCAABkcnMv&#10;ZG93bnJldi54bWxQSwUGAAAAAAQABAD1AAAAigMAAAAA&#10;" fillcolor="black" stroked="f"/>
                        <v:rect id="Rectangle 3308" o:spid="_x0000_s2627" style="position:absolute;left:3772;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2w/cgA&#10;AADeAAAADwAAAGRycy9kb3ducmV2LnhtbESPQWvCQBSE74X+h+UVvDUbg1ZNXaUKQi8FtT3U2zP7&#10;mgSzb+Puqml/vSsUPA4z8w0znXemEWdyvrasoJ+kIIgLq2suFXx9rp7HIHxA1thYJgW/5GE+e3yY&#10;Yq7thTd03oZSRAj7HBVUIbS5lL6oyKBPbEscvR/rDIYoXSm1w0uEm0ZmafoiDdYcFypsaVlRcdie&#10;jILFZLw4rgf88bfZ72j3vT8MM5cq1Xvq3l5BBOrCPfzfftcKsuGoP4H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rbD9yAAAAN4AAAAPAAAAAAAAAAAAAAAAAJgCAABk&#10;cnMvZG93bnJldi54bWxQSwUGAAAAAAQABAD1AAAAjQMAAAAA&#10;" fillcolor="black" stroked="f"/>
                        <v:rect id="Rectangle 3309" o:spid="_x0000_s2628" style="position:absolute;left:3772;top:29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vT3ccA&#10;AADeAAAADwAAAGRycy9kb3ducmV2LnhtbESPzWrCQBSF94LvMFyhO50YarVpRtFCoRuhahd1d81c&#10;k2DmTpyZxtin7ywKXR7OH1++6k0jOnK+tqxgOklAEBdW11wq+Dy8jRcgfEDW2FgmBXfysFoOBzlm&#10;2t54R90+lCKOsM9QQRVCm0npi4oM+oltiaN3ts5giNKVUju8xXHTyDRJnqTBmuNDhS29VlRc9t9G&#10;weZ5sbl+PPL2Z3c60vHrdJmlLlHqYdSvX0AE6sN/+K/9rhWks3kaASJOR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7093HAAAA3gAAAA8AAAAAAAAAAAAAAAAAmAIAAGRy&#10;cy9kb3ducmV2LnhtbFBLBQYAAAAABAAEAPUAAACMAwAAAAA=&#10;" fillcolor="black" stroked="f"/>
                        <v:rect id="Rectangle 3310" o:spid="_x0000_s2629" style="position:absolute;left:3772;top:2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d2RsgA&#10;AADeAAAADwAAAGRycy9kb3ducmV2LnhtbESPQWsCMRSE74L/ITyhN8261FZXo2hB6EWotod6e26e&#10;u4ubl20Sdeuvb4SCx2FmvmFmi9bU4kLOV5YVDAcJCOLc6ooLBV+f6/4YhA/IGmvLpOCXPCzm3c4M&#10;M22vvKXLLhQiQthnqKAMocmk9HlJBv3ANsTRO1pnMETpCqkdXiPc1DJNkhdpsOK4UGJDbyXlp93Z&#10;KFhNxqufj2fe3LaHPe2/D6dR6hKlnnrtcgoiUBse4f/2u1aQjl7TI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t3ZGyAAAAN4AAAAPAAAAAAAAAAAAAAAAAJgCAABk&#10;cnMvZG93bnJldi54bWxQSwUGAAAAAAQABAD1AAAAjQMAAAAA&#10;" fillcolor="black" stroked="f"/>
                        <v:rect id="Rectangle 3311" o:spid="_x0000_s2630" style="position:absolute;left:3772;top:3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XoMcgA&#10;AADeAAAADwAAAGRycy9kb3ducmV2LnhtbESPQWsCMRSE74X+h/AKvXWzDbXVrVGqIPQiVNuD3p6b&#10;193FzcuaRN366xuh0OMwM98w42lvW3EiHxrHGh6zHARx6UzDlYavz8XDEESIyAZbx6ThhwJMJ7c3&#10;YyyMO/OKTutYiQThUKCGOsaukDKUNVkMmeuIk/ftvMWYpK+k8XhOcNtKlefP0mLDaaHGjuY1lfv1&#10;0WqYjYazw8cTLy+r3Za2m91+oHyu9f1d//YKIlIf/8N/7XejQQ1elI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ZegxyAAAAN4AAAAPAAAAAAAAAAAAAAAAAJgCAABk&#10;cnMvZG93bnJldi54bWxQSwUGAAAAAAQABAD1AAAAjQMAAAAA&#10;" fillcolor="black" stroked="f"/>
                        <v:rect id="Rectangle 3312" o:spid="_x0000_s2631" style="position:absolute;left:3772;top:3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lNqsgA&#10;AADeAAAADwAAAGRycy9kb3ducmV2LnhtbESPQWsCMRSE7wX/Q3hCbzXrtlq7NUoVCr0I1XrQ23Pz&#10;3F3cvGyTqKu/vhEKHoeZ+YYZT1tTixM5X1lW0O8lIIhzqysuFKx/Pp9GIHxA1lhbJgUX8jCddB7G&#10;mGl75iWdVqEQEcI+QwVlCE0mpc9LMuh7tiGO3t46gyFKV0jt8BzhppZpkgylwYrjQokNzUvKD6uj&#10;UTB7G81+v194cV3utrTd7A6D1CVKPXbbj3cQgdpwD/+3v7SCdPCaPsP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KU2qyAAAAN4AAAAPAAAAAAAAAAAAAAAAAJgCAABk&#10;cnMvZG93bnJldi54bWxQSwUGAAAAAAQABAD1AAAAjQMAAAAA&#10;" fillcolor="black" stroked="f"/>
                        <v:rect id="Rectangle 3313" o:spid="_x0000_s2632" style="position:absolute;left:3772;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DV3sgA&#10;AADeAAAADwAAAGRycy9kb3ducmV2LnhtbESPQWvCQBSE7wX/w/KE3pqNQVuNrlILhV4EtT3U2zP7&#10;TILZt+nuVlN/vSsUPA4z8w0zW3SmESdyvrasYJCkIIgLq2suFXx9vj+NQfiArLGxTAr+yMNi3nuY&#10;Ya7tmTd02oZSRAj7HBVUIbS5lL6oyKBPbEscvYN1BkOUrpTa4TnCTSOzNH2WBmuOCxW29FZRcdz+&#10;GgXLyXj5sx7y6rLZ72j3vT+OMpcq9djvXqcgAnXhHv5vf2gF2eglG8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wNXeyAAAAN4AAAAPAAAAAAAAAAAAAAAAAJgCAABk&#10;cnMvZG93bnJldi54bWxQSwUGAAAAAAQABAD1AAAAjQMAAAAA&#10;" fillcolor="black" stroked="f"/>
                        <v:rect id="Rectangle 3314" o:spid="_x0000_s2633" style="position:absolute;left:3772;top:31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xwRc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Ga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YxwRckAAADeAAAADwAAAAAAAAAAAAAAAACYAgAA&#10;ZHJzL2Rvd25yZXYueG1sUEsFBgAAAAAEAAQA9QAAAI4DAAAAAA==&#10;" fillcolor="black" stroked="f"/>
                        <v:rect id="Rectangle 3315" o:spid="_x0000_s2634" style="position:absolute;left:3772;top:3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7uMsgA&#10;AADeAAAADwAAAGRycy9kb3ducmV2LnhtbESPQWsCMRSE74X+h/AKvdWsi1pdjVIFwYugtod6e26e&#10;u4ubl22S6uqvNwWhx2FmvmEms9bU4kzOV5YVdDsJCOLc6ooLBV+fy7chCB+QNdaWScGVPMymz08T&#10;zLS98JbOu1CICGGfoYIyhCaT0uclGfQd2xBH72idwRClK6R2eIlwU8s0SQbSYMVxocSGFiXlp92v&#10;UTAfDec/mx6vb9vDnvbfh1M/dYlSry/txxhEoDb8hx/tlVaQ9t/TA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Xu4yyAAAAN4AAAAPAAAAAAAAAAAAAAAAAJgCAABk&#10;cnMvZG93bnJldi54bWxQSwUGAAAAAAQABAD1AAAAjQMAAAAA&#10;" fillcolor="black" stroked="f"/>
                        <v:rect id="Rectangle 3316" o:spid="_x0000_s2635" style="position:absolute;left:3772;top:3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JLqcgA&#10;AADeAAAADwAAAGRycy9kb3ducmV2LnhtbESPQWsCMRSE70L/Q3iF3jTrolVXo1RB8CJU20O9PTfP&#10;3cXNyzZJdfXXm0Khx2FmvmFmi9bU4kLOV5YV9HsJCOLc6ooLBZ8f6+4YhA/IGmvLpOBGHhbzp84M&#10;M22vvKPLPhQiQthnqKAMocmk9HlJBn3PNsTRO1lnMETpCqkdXiPc1DJNkldpsOK4UGJDq5Ly8/7H&#10;KFhOxsvv9wFv77vjgQ5fx/MwdYlSL8/t2xREoDb8h//aG60gHY7SE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EkupyAAAAN4AAAAPAAAAAAAAAAAAAAAAAJgCAABk&#10;cnMvZG93bnJldi54bWxQSwUGAAAAAAQABAD1AAAAjQMAAAAA&#10;" fillcolor="black" stroked="f"/>
                        <v:rect id="Rectangle 3317" o:spid="_x0000_s2636" style="position:absolute;left:3772;top:3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3f28UA&#10;AADeAAAADwAAAGRycy9kb3ducmV2LnhtbERPz2vCMBS+C/4P4Qm7aWqZ03WNooPBLsLUHebt2Tzb&#10;YvNSk6zW/fXLYbDjx/c7X/WmER05X1tWMJ0kIIgLq2suFXwe3sYLED4ga2wsk4I7eVgth4McM21v&#10;vKNuH0oRQ9hnqKAKoc2k9EVFBv3EtsSRO1tnMEToSqkd3mK4aWSaJE/SYM2xocKWXisqLvtvo2Dz&#10;vNhcPx55+7M7Hen4dbrMUpco9TDq1y8gAvXhX/znftcK0tk8jXvjnXg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d/bxQAAAN4AAAAPAAAAAAAAAAAAAAAAAJgCAABkcnMv&#10;ZG93bnJldi54bWxQSwUGAAAAAAQABAD1AAAAigMAAAAA&#10;" fillcolor="black" stroked="f"/>
                        <v:rect id="Rectangle 3318" o:spid="_x0000_s2637" style="position:absolute;left:3772;top: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F6QMgA&#10;AADeAAAADwAAAGRycy9kb3ducmV2LnhtbESPzWsCMRTE7wX/h/AEbzXr4udqFC0UeinUj4Penpvn&#10;7uLmZZukuu1f3xSEHoeZ+Q2zWLWmFjdyvrKsYNBPQBDnVldcKDjsX5+nIHxA1lhbJgXf5GG17Dwt&#10;MNP2zlu67UIhIoR9hgrKEJpMSp+XZND3bUMcvYt1BkOUrpDa4T3CTS3TJBlLgxXHhRIbeikpv+6+&#10;jILNbLr5/Bjy+8/2fKLT8XwdpS5Rqtdt13MQgdrwH36037SCdDRJZ/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wXpAyAAAAN4AAAAPAAAAAAAAAAAAAAAAAJgCAABk&#10;cnMvZG93bnJldi54bWxQSwUGAAAAAAQABAD1AAAAjQMAAAAA&#10;" fillcolor="black" stroked="f"/>
                        <v:rect id="Rectangle 3319" o:spid="_x0000_s2638" style="position:absolute;left:3772;top:34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JFAMcA&#10;AADeAAAADwAAAGRycy9kb3ducmV2LnhtbESPvW7CMBSFdyTewbpIbOAQSktTDCqVKrEgAWWA7RJf&#10;koj4OrVdSPv0eEDqeHT+9M0WranFlZyvLCsYDRMQxLnVFRcK9l+fgykIH5A11pZJwS95WMy7nRlm&#10;2t54S9ddKEQcYZ+hgjKEJpPS5yUZ9EPbEEfvbJ3BEKUrpHZ4i+OmlmmSPEuDFceHEhv6KCm/7H6M&#10;guXrdPm9eeL13/Z0pOPhdJmkLlGq32vf30AEasN/+NFeaQXp5GUcASJOR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iRQDHAAAA3gAAAA8AAAAAAAAAAAAAAAAAmAIAAGRy&#10;cy9kb3ducmV2LnhtbFBLBQYAAAAABAAEAPUAAACMAwAAAAA=&#10;" fillcolor="black" stroked="f"/>
                        <v:rect id="Rectangle 3320" o:spid="_x0000_s2639" style="position:absolute;left:3772;top:3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7gm8gA&#10;AADeAAAADwAAAGRycy9kb3ducmV2LnhtbESPQWsCMRSE7wX/Q3hCbzXrtlq7GqUKQi8FtT3U23Pz&#10;3F3cvGyTqGt/vRGEHoeZ+YaZzFpTixM5X1lW0O8lIIhzqysuFHx/LZ9GIHxA1lhbJgUX8jCbdh4m&#10;mGl75jWdNqEQEcI+QwVlCE0mpc9LMuh7tiGO3t46gyFKV0jt8BzhppZpkgylwYrjQokNLUrKD5uj&#10;UTB/G81/Vy/8+bfebWn7szsMUpco9dht38cgArXhP3xvf2gF6eD1uQ+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buCbyAAAAN4AAAAPAAAAAAAAAAAAAAAAAJgCAABk&#10;cnMvZG93bnJldi54bWxQSwUGAAAAAAQABAD1AAAAjQMAAAAA&#10;" fillcolor="black" stroked="f"/>
                        <v:rect id="Rectangle 3321" o:spid="_x0000_s2640" style="position:absolute;left:3772;top:3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x+7MgA&#10;AADeAAAADwAAAGRycy9kb3ducmV2LnhtbESPQWsCMRSE7wX/Q3hCbzXrtlq7NUoVCr0I1XrQ23Pz&#10;3F3cvGyTqKu/vhEKHoeZ+YYZT1tTixM5X1lW0O8lIIhzqysuFKx/Pp9GIHxA1lhbJgUX8jCddB7G&#10;mGl75iWdVqEQEcI+QwVlCE0mpc9LMuh7tiGO3t46gyFKV0jt8BzhppZpkgylwYrjQokNzUvKD6uj&#10;UTB7G81+v194cV3utrTd7A6D1CVKPXbbj3cQgdpwD/+3v7SCdPD6nML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vH7syAAAAN4AAAAPAAAAAAAAAAAAAAAAAJgCAABk&#10;cnMvZG93bnJldi54bWxQSwUGAAAAAAQABAD1AAAAjQMAAAAA&#10;" fillcolor="black" stroked="f"/>
                        <v:rect id="Rectangle 3322" o:spid="_x0000_s2641" style="position:absolute;left:3772;top:3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Dbd8kA&#10;AADeAAAADwAAAGRycy9kb3ducmV2LnhtbESPT2sCMRTE70K/Q3iF3jTbtf7papRaKPQiqPVQb8/N&#10;c3dx87JNUl399I0g9DjMzG+Y6bw1tTiR85VlBc+9BARxbnXFhYLt10d3DMIHZI21ZVJwIQ/z2UNn&#10;ipm2Z17TaRMKESHsM1RQhtBkUvq8JIO+Zxvi6B2sMxiidIXUDs8RbmqZJslQGqw4LpTY0HtJ+XHz&#10;axQsXseLn9ULL6/r/Y523/vjIHWJUk+P7dsERKA2/Ifv7U+tIB2M+n243Y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PDbd8kAAADeAAAADwAAAAAAAAAAAAAAAACYAgAA&#10;ZHJzL2Rvd25yZXYueG1sUEsFBgAAAAAEAAQA9QAAAI4DAAAAAA==&#10;" fillcolor="black" stroked="f"/>
                        <v:rect id="Rectangle 3323" o:spid="_x0000_s2642" style="position:absolute;left:3772;top: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lDA8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h+HsD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GUMDyAAAAN4AAAAPAAAAAAAAAAAAAAAAAJgCAABk&#10;cnMvZG93bnJldi54bWxQSwUGAAAAAAQABAD1AAAAjQMAAAAA&#10;" fillcolor="black" stroked="f"/>
                        <v:rect id="Rectangle 3324" o:spid="_x0000_s2643" style="position:absolute;left:3772;top:36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mmM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MufHnL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FXmmMkAAADeAAAADwAAAAAAAAAAAAAAAACYAgAA&#10;ZHJzL2Rvd25yZXYueG1sUEsFBgAAAAAEAAQA9QAAAI4DAAAAAA==&#10;" fillcolor="black" stroked="f"/>
                        <v:rect id="Rectangle 3325" o:spid="_x0000_s2644" style="position:absolute;left:3772;top:3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478kA&#10;AADeAAAADwAAAGRycy9kb3ducmV2LnhtbESPT2sCMRTE70K/Q3iF3jTbtf7papRaKHgR1Hqot+fm&#10;ubu4eVmTVFc/fVMo9DjMzG+Y6bw1tbiQ85VlBc+9BARxbnXFhYLd50d3DMIHZI21ZVJwIw/z2UNn&#10;ipm2V97QZRsKESHsM1RQhtBkUvq8JIO+Zxvi6B2tMxiidIXUDq8RbmqZJslQGqw4LpTY0HtJ+Wn7&#10;bRQsXseL8/qFV/fNYU/7r8NpkLpEqafH9m0CIlAb/sN/7aVWkA5G/S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Id478kAAADeAAAADwAAAAAAAAAAAAAAAACYAgAA&#10;ZHJzL2Rvd25yZXYueG1sUEsFBgAAAAAEAAQA9QAAAI4DAAAAAA==&#10;" fillcolor="black" stroked="f"/>
                        <v:rect id="Rectangle 3326" o:spid="_x0000_s2645" style="position:absolute;left:3772;top:3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vddMgA&#10;AADeAAAADwAAAGRycy9kb3ducmV2LnhtbESPQWsCMRSE74L/ITyhN812W6vdGqUKQi+C2h7q7bl5&#10;3V3cvGyTqKu/3giFHoeZ+YaZzFpTixM5X1lW8DhIQBDnVldcKPj6XPbHIHxA1lhbJgUX8jCbdjsT&#10;zLQ984ZO21CICGGfoYIyhCaT0uclGfQD2xBH78c6gyFKV0jt8BzhppZpkrxIgxXHhRIbWpSUH7ZH&#10;o2D+Op7/rp95dd3sd7T73h+GqUuUeui1728gArXhP/zX/tAK0uHoaQT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y910yAAAAN4AAAAPAAAAAAAAAAAAAAAAAJgCAABk&#10;cnMvZG93bnJldi54bWxQSwUGAAAAAAQABAD1AAAAjQMAAAAA&#10;" fillcolor="black" stroked="f"/>
                        <v:rect id="Rectangle 3327" o:spid="_x0000_s2646" style="position:absolute;left:3772;top:3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RJBsUA&#10;AADeAAAADwAAAGRycy9kb3ducmV2LnhtbERPPW/CMBDdkfgP1iGxgUMoLU0xqFSqxIIElAG2Iz6S&#10;iPic2i6k/fV4QOr49L5ni9bU4krOV5YVjIYJCOLc6ooLBfuvz8EUhA/IGmvLpOCXPCzm3c4MM21v&#10;vKXrLhQihrDPUEEZQpNJ6fOSDPqhbYgjd7bOYIjQFVI7vMVwU8s0SZ6lwYpjQ4kNfZSUX3Y/RsHy&#10;dbr83jzx+m97OtLxcLpMUpco1e+1728gArXhX/xwr7SCdPIyjnvjnXg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VEkGxQAAAN4AAAAPAAAAAAAAAAAAAAAAAJgCAABkcnMv&#10;ZG93bnJldi54bWxQSwUGAAAAAAQABAD1AAAAigMAAAAA&#10;" fillcolor="black" stroked="f"/>
                        <v:rect id="Rectangle 3328" o:spid="_x0000_s2647" style="position:absolute;left:3772;top:3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jsncgA&#10;AADeAAAADwAAAGRycy9kb3ducmV2LnhtbESPQWsCMRSE74L/ITyhN826ra1ujVIFoZeC2h7q7bl5&#10;7i5uXrZJ1LW/3giFHoeZ+YaZzltTizM5X1lWMBwkIIhzqysuFHx9rvpjED4ga6wtk4IreZjPup0p&#10;ZtpeeEPnbShEhLDPUEEZQpNJ6fOSDPqBbYijd7DOYIjSFVI7vES4qWWaJM/SYMVxocSGliXlx+3J&#10;KFhMxouf9RN//G72O9p974+j1CVKPfTat1cQgdrwH/5rv2sF6ejlcQ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GOydyAAAAN4AAAAPAAAAAAAAAAAAAAAAAJgCAABk&#10;cnMvZG93bnJldi54bWxQSwUGAAAAAAQABAD1AAAAjQMAAAAA&#10;" fillcolor="black" stroked="f"/>
                        <v:rect id="Rectangle 3329" o:spid="_x0000_s2648" style="position:absolute;left:3772;top:38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Q2fccA&#10;AADeAAAADwAAAGRycy9kb3ducmV2LnhtbESPy2rCQBSG94W+w3AEd3Vi0KrRUWpBcFOol4Xujplj&#10;EsycSWdGTfv0nYXg8ue/8c0WranFjZyvLCvo9xIQxLnVFRcK9rvV2xiED8gaa8uk4Jc8LOavLzPM&#10;tL3zhm7bUIg4wj5DBWUITSalz0sy6Hu2IY7e2TqDIUpXSO3wHsdNLdMkeZcGK44PJTb0WVJ+2V6N&#10;guVkvPz5HvDX3+Z0pOPhdBmmLlGq22k/piACteEZfrTXWkE6HA0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kNn3HAAAA3gAAAA8AAAAAAAAAAAAAAAAAmAIAAGRy&#10;cy9kb3ducmV2LnhtbFBLBQYAAAAABAAEAPUAAACMAwAAAAA=&#10;" fillcolor="black" stroked="f"/>
                        <v:rect id="Rectangle 3330" o:spid="_x0000_s2649" style="position:absolute;left:3772;top:3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T5sgA&#10;AADeAAAADwAAAGRycy9kb3ducmV2LnhtbESPT2sCMRTE7wW/Q3hCbzXrolW3RqkFoReh/jno7bl5&#10;3V3cvGyTqFs/fSMUPA4z8xtmOm9NLS7kfGVZQb+XgCDOra64ULDbLl/GIHxA1lhbJgW/5GE+6zxN&#10;MdP2ymu6bEIhIoR9hgrKEJpMSp+XZND3bEMcvW/rDIYoXSG1w2uEm1qmSfIqDVYcF0ps6KOk/LQ5&#10;GwWLyXjx8zXg1W19PNBhfzwNU5co9dxt399ABGrDI/zf/tQK0uFo0If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aJPmyAAAAN4AAAAPAAAAAAAAAAAAAAAAAJgCAABk&#10;cnMvZG93bnJldi54bWxQSwUGAAAAAAQABAD1AAAAjQMAAAAA&#10;" fillcolor="black" stroked="f"/>
                        <v:rect id="Rectangle 3331" o:spid="_x0000_s2650" style="position:absolute;left:3772;top:3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Nk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ehlmM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g2RyAAAAN4AAAAPAAAAAAAAAAAAAAAAAJgCAABk&#10;cnMvZG93bnJldi54bWxQSwUGAAAAAAQABAD1AAAAjQMAAAAA&#10;" fillcolor="black" stroked="f"/>
                        <v:rect id="Rectangle 3332" o:spid="_x0000_s2651" style="position:absolute;left:3772;top:4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aoCs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gePM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9qgKyAAAAN4AAAAPAAAAAAAAAAAAAAAAAJgCAABk&#10;cnMvZG93bnJldi54bWxQSwUGAAAAAAQABAD1AAAAjQMAAAAA&#10;" fillcolor="black" stroked="f"/>
                        <v:rect id="Rectangle 3333" o:spid="_x0000_s2652" style="position:absolute;left:3772;top:4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8wfsgA&#10;AADeAAAADwAAAGRycy9kb3ducmV2LnhtbESPQWvCQBSE7wX/w/IEb3XTEFuNrqJCoRehWg96e2Zf&#10;k2D2bdzdauqv7xYKPQ4z8w0zW3SmEVdyvras4GmYgCAurK65VLD/eH0cg/ABWWNjmRR8k4fFvPcw&#10;w1zbG2/puguliBD2OSqoQmhzKX1RkUE/tC1x9D6tMxiidKXUDm8RbhqZJsmzNFhzXKiwpXVFxXn3&#10;ZRSsJuPV5T3jzX17OtLxcDqPUpcoNeh3yymIQF34D/+137SCdPSSZf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HzB+yAAAAN4AAAAPAAAAAAAAAAAAAAAAAJgCAABk&#10;cnMvZG93bnJldi54bWxQSwUGAAAAAAQABAD1AAAAjQMAAAAA&#10;" fillcolor="black" stroked="f"/>
                        <v:rect id="Rectangle 3334" o:spid="_x0000_s2653" style="position:absolute;left:3772;top:41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V5ckA&#10;AADeAAAADwAAAGRycy9kb3ducmV2LnhtbESPT2vCQBTE7wW/w/KE3urGYKpNXUULBS8F//RQb8/s&#10;Mwlm38bdrcZ+erdQ6HGYmd8w03lnGnEh52vLCoaDBARxYXXNpYLP3fvTBIQPyBoby6TgRh7ms97D&#10;FHNtr7yhyzaUIkLY56igCqHNpfRFRQb9wLbE0TtaZzBE6UqpHV4j3DQyTZJnabDmuFBhS28VFaft&#10;t1GwfJksz+sRf/xsDnvafx1OWeoSpR773eIVRKAu/If/2iutIM3Gowx+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FOV5ckAAADeAAAADwAAAAAAAAAAAAAAAACYAgAA&#10;ZHJzL2Rvd25yZXYueG1sUEsFBgAAAAAEAAQA9QAAAI4DAAAAAA==&#10;" fillcolor="black" stroked="f"/>
                        <v:rect id="Rectangle 3335" o:spid="_x0000_s2654" style="position:absolute;left:3772;top:4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ELksgA&#10;AADeAAAADwAAAGRycy9kb3ducmV2LnhtbESPQWsCMRSE70L/Q3hCb5p1UWu3RqkFwYugtod6e25e&#10;dxc3L9sk1dVfbwShx2FmvmGm89bU4kTOV5YVDPoJCOLc6ooLBV+fy94EhA/IGmvLpOBCHuazp84U&#10;M23PvKXTLhQiQthnqKAMocmk9HlJBn3fNsTR+7HOYIjSFVI7PEe4qWWaJGNpsOK4UGJDHyXlx92f&#10;UbB4nSx+N0NeX7eHPe2/D8dR6hKlnrvt+xuIQG34Dz/aK60gHb0Mx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gQuSyAAAAN4AAAAPAAAAAAAAAAAAAAAAAJgCAABk&#10;cnMvZG93bnJldi54bWxQSwUGAAAAAAQABAD1AAAAjQMAAAAA&#10;" fillcolor="black" stroked="f"/>
                        <v:rect id="Rectangle 3336" o:spid="_x0000_s2655" style="position:absolute;left:3772;top:4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2uCcgA&#10;AADeAAAADwAAAGRycy9kb3ducmV2LnhtbESPT2sCMRTE74V+h/CE3mrWxX/dGqUKghdBbQ/19ty8&#10;7i5uXtYk1dVPb4RCj8PM/IaZzFpTizM5X1lW0OsmIIhzqysuFHx9Ll/HIHxA1lhbJgVX8jCbPj9N&#10;MNP2wls670IhIoR9hgrKEJpMSp+XZNB3bUMcvR/rDIYoXSG1w0uEm1qmSTKUBiuOCyU2tCgpP+5+&#10;jYL523h+2vR5fdse9rT/PhwHqUuUeum0H+8gArXhP/zXXmkF6WDUH8H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za4JyAAAAN4AAAAPAAAAAAAAAAAAAAAAAJgCAABk&#10;cnMvZG93bnJldi54bWxQSwUGAAAAAAQABAD1AAAAjQMAAAAA&#10;" fillcolor="black" stroked="f"/>
                        <v:rect id="Rectangle 3337" o:spid="_x0000_s2656" style="position:absolute;left:3772;top:4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6e8UA&#10;AADeAAAADwAAAGRycy9kb3ducmV2LnhtbERPu27CMBTdK/UfrIvEVhwiKBAwqFRCYqlUHgNsl/iS&#10;RMTXqW0g7dfXAxLj0XnPFq2pxY2crywr6PcSEMS51RUXCva71dsYhA/IGmvLpOCXPCzmry8zzLS9&#10;84Zu21CIGMI+QwVlCE0mpc9LMuh7tiGO3Nk6gyFCV0jt8B7DTS3TJHmXBiuODSU29FlSftlejYLl&#10;ZLz8+R7w19/mdKTj4XQZpi5RqttpP6YgArXhKX6411pBOhwN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Ujp7xQAAAN4AAAAPAAAAAAAAAAAAAAAAAJgCAABkcnMv&#10;ZG93bnJldi54bWxQSwUGAAAAAAQABAD1AAAAigMAAAAA&#10;" fillcolor="black" stroked="f"/>
                        <v:rect id="Rectangle 3338" o:spid="_x0000_s2657" style="position:absolute;left:3772;top:4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6f4MgA&#10;AADeAAAADwAAAGRycy9kb3ducmV2LnhtbESPT2sCMRTE74V+h/AKvdVsF626GkULQi9C/XPQ23Pz&#10;uru4eVmTqFs/fSMUPA4z8xtmPG1NLS7kfGVZwXsnAUGcW11xoWC7WbwNQPiArLG2TAp+ycN08vw0&#10;xkzbK6/osg6FiBD2GSooQ2gyKX1ekkHfsQ1x9H6sMxiidIXUDq8RbmqZJsmHNFhxXCixoc+S8uP6&#10;bBTMh4P56bvLy9vqsKf97nDspS5R6vWlnY1ABGrDI/zf/tIK0l6/O4T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Hp/gyAAAAN4AAAAPAAAAAAAAAAAAAAAAAJgCAABk&#10;cnMvZG93bnJldi54bWxQSwUGAAAAAAQABAD1AAAAjQMAAAAA&#10;" fillcolor="black" stroked="f"/>
                        <v:rect id="Rectangle 3339" o:spid="_x0000_s2658" style="position:absolute;left:3772;top:4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2goMcA&#10;AADeAAAADwAAAGRycy9kb3ducmV2LnhtbESPzWrCQBSF94W+w3AL3dWJwViNjlKFQjeC2i7q7pq5&#10;JsHMnXRmqtGndxaCy8P545vOO9OIEzlfW1bQ7yUgiAuray4V/Hx/vo1A+ICssbFMCi7kYT57fppi&#10;ru2ZN3TahlLEEfY5KqhCaHMpfVGRQd+zLXH0DtYZDFG6UmqH5zhuGpkmyVAarDk+VNjSsqLiuP03&#10;Chbj0eJvPeDVdbPf0e53f8xSlyj1+tJ9TEAE6sIjfG9/aQVp9p5FgIgTUU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9oKDHAAAA3gAAAA8AAAAAAAAAAAAAAAAAmAIAAGRy&#10;cy9kb3ducmV2LnhtbFBLBQYAAAAABAAEAPUAAACMAwAAAAA=&#10;" fillcolor="black" stroked="f"/>
                        <v:rect id="Rectangle 3340" o:spid="_x0000_s2659" style="position:absolute;left:3772;top:4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EFO8gA&#10;AADeAAAADwAAAGRycy9kb3ducmV2LnhtbESPQWvCQBSE7wX/w/IK3urGYFqbuooKgpeC2h7q7Zl9&#10;TYLZt3F31dhf7xYKPQ4z8w0zmXWmERdyvrasYDhIQBAXVtdcKvj8WD2NQfiArLGxTApu5GE27T1M&#10;MNf2ylu67EIpIoR9jgqqENpcSl9UZNAPbEscvW/rDIYoXSm1w2uEm0amSfIsDdYcFypsaVlRcdyd&#10;jYLF63hx2oz4/Wd72NP+63DMUpco1X/s5m8gAnXhP/zXXmsFafaS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sQU7yAAAAN4AAAAPAAAAAAAAAAAAAAAAAJgCAABk&#10;cnMvZG93bnJldi54bWxQSwUGAAAAAAQABAD1AAAAjQMAAAAA&#10;" fillcolor="black" stroked="f"/>
                        <v:rect id="Rectangle 3341" o:spid="_x0000_s2660" style="position:absolute;left:3772;top:4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ObTM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GWQ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mObTMkAAADeAAAADwAAAAAAAAAAAAAAAACYAgAA&#10;ZHJzL2Rvd25yZXYueG1sUEsFBgAAAAAEAAQA9QAAAI4DAAAAAA==&#10;" fillcolor="black" stroked="f"/>
                        <v:rect id="Rectangle 3342" o:spid="_x0000_s2661" style="position:absolute;left:3772;top:4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8+18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Muf8gf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S8+18kAAADeAAAADwAAAAAAAAAAAAAAAACYAgAA&#10;ZHJzL2Rvd25yZXYueG1sUEsFBgAAAAAEAAQA9QAAAI4DAAAAAA==&#10;" fillcolor="black" stroked="f"/>
                        <v:rect id="Rectangle 3343" o:spid="_x0000_s2662" style="position:absolute;left:3772;top:4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amo8kA&#10;AADeAAAADwAAAGRycy9kb3ducmV2LnhtbESPT2vCQBTE7wW/w/KE3urGYKpNXUULBS8F//RQb8/s&#10;Mwlm38bdrcZ+erdQ6HGYmd8w03lnGnEh52vLCoaDBARxYXXNpYLP3fvTBIQPyBoby6TgRh7ms97D&#10;FHNtr7yhyzaUIkLY56igCqHNpfRFRQb9wLbE0TtaZzBE6UqpHV4j3DQyTZJnabDmuFBhS28VFaft&#10;t1GwfJksz+sRf/xsDnvafx1OWeoSpR773eIVRKAu/If/2iutIM3G2Q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samo8kAAADeAAAADwAAAAAAAAAAAAAAAACYAgAA&#10;ZHJzL2Rvd25yZXYueG1sUEsFBgAAAAAEAAQA9QAAAI4DAAAAAA==&#10;" fillcolor="black" stroked="f"/>
                        <v:rect id="Rectangle 3344" o:spid="_x0000_s2663" style="position:absolute;left:3772;top:4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oDOMkA&#10;AADeAAAADwAAAGRycy9kb3ducmV2LnhtbESPT2vCQBTE74V+h+UJvdWNoamaukotCF4K9c9Bb8/s&#10;axLMvk13V4399F2h4HGYmd8wk1lnGnEm52vLCgb9BARxYXXNpYLtZvE8AuEDssbGMim4kofZ9PFh&#10;grm2F17ReR1KESHsc1RQhdDmUvqiIoO+b1vi6H1bZzBE6UqpHV4i3DQyTZJXabDmuFBhSx8VFcf1&#10;ySiYj0fzn68X/vxdHfa03x2OWeoSpZ563fsbiEBduIf/20utIM2GW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YoDOMkAAADeAAAADwAAAAAAAAAAAAAAAACYAgAA&#10;ZHJzL2Rvd25yZXYueG1sUEsFBgAAAAAEAAQA9QAAAI4DAAAAAA==&#10;" fillcolor="black" stroked="f"/>
                        <v:rect id="Rectangle 3345" o:spid="_x0000_s2664" style="position:absolute;left:3772;top:4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idT8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M1G2R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VidT8kAAADeAAAADwAAAAAAAAAAAAAAAACYAgAA&#10;ZHJzL2Rvd25yZXYueG1sUEsFBgAAAAAEAAQA9QAAAI4DAAAAAA==&#10;" fillcolor="black" stroked="f"/>
                        <v:rect id="Rectangle 3346" o:spid="_x0000_s2665" style="position:absolute;left:3772;top:4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Q41MgA&#10;AADeAAAADwAAAGRycy9kb3ducmV2LnhtbESPQWvCQBSE70L/w/IK3nRjaKpNXaUWBC+Fqj3U2zP7&#10;TILZt+nuqml/fVcQPA4z8w0znXemEWdyvrasYDRMQBAXVtdcKvjaLgcTED4ga2wsk4Jf8jCfPfSm&#10;mGt74TWdN6EUEcI+RwVVCG0upS8qMuiHtiWO3sE6gyFKV0rt8BLhppFpkjxLgzXHhQpbeq+oOG5O&#10;RsHiZbL4+Xzij7/1fke77/0xS12iVP+xe3sFEagL9/CtvdIK0mycjeF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FDjUyAAAAN4AAAAPAAAAAAAAAAAAAAAAAJgCAABk&#10;cnMvZG93bnJldi54bWxQSwUGAAAAAAQABAD1AAAAjQMAAAAA&#10;" fillcolor="black" stroked="f"/>
                        <v:rect id="Rectangle 3347" o:spid="_x0000_s2666" style="position:absolute;left:3772;top:4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uspsUA&#10;AADeAAAADwAAAGRycy9kb3ducmV2LnhtbERPz2vCMBS+D/Y/hDfYbaYW67QaZQqDXQR1O8zbs3m2&#10;xealSzKt/vXmIHj8+H5P551pxImcry0r6PcSEMSF1TWXCn6+P99GIHxA1thYJgUX8jCfPT9NMdf2&#10;zBs6bUMpYgj7HBVUIbS5lL6oyKDv2ZY4cgfrDIYIXSm1w3MMN41Mk2QoDdYcGypsaVlRcdz+GwWL&#10;8Wjxtx7w6rrZ72j3uz9mqUuUen3pPiYgAnXhIb67v7SCNHvP4t54J14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i6ymxQAAAN4AAAAPAAAAAAAAAAAAAAAAAJgCAABkcnMv&#10;ZG93bnJldi54bWxQSwUGAAAAAAQABAD1AAAAigMAAAAA&#10;" fillcolor="black" stroked="f"/>
                        <v:rect id="Rectangle 3348" o:spid="_x0000_s2667" style="position:absolute;left:3772;top:4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JPcgA&#10;AADeAAAADwAAAGRycy9kb3ducmV2LnhtbESPQWvCQBSE74X+h+UJ3urGYFpNXaUKgpeC2h7q7Zl9&#10;TYLZt3F31dhf7xYKPQ4z8w0znXemERdyvrasYDhIQBAXVtdcKvj8WD2NQfiArLGxTApu5GE+e3yY&#10;Yq7tlbd02YVSRAj7HBVUIbS5lL6oyKAf2JY4et/WGQxRulJqh9cIN41Mk+RZGqw5LlTY0rKi4rg7&#10;GwWLyXhx2oz4/Wd72NP+63DMUpco1e91b68gAnXhP/zXXmsFafaS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xwk9yAAAAN4AAAAPAAAAAAAAAAAAAAAAAJgCAABk&#10;cnMvZG93bnJldi54bWxQSwUGAAAAAAQABAD1AAAAjQMAAAAA&#10;" fillcolor="black" stroked="f"/>
                        <v:rect id="Rectangle 3349" o:spid="_x0000_s2668" style="position:absolute;left:3772;top:4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FqHccA&#10;AADeAAAADwAAAGRycy9kb3ducmV2LnhtbESPy2rCQBSG9wXfYThCd3ViqLfUiWih0E1BbRe6O2ZO&#10;k5DMmXRmqmmf3lkILn/+G99y1ZtWnMn52rKC8SgBQVxYXXOp4Ovz7WkOwgdkja1lUvBHHlb54GGJ&#10;mbYX3tF5H0oRR9hnqKAKocuk9EVFBv3IdsTR+7bOYIjSlVI7vMRx08o0SabSYM3xocKOXisqmv2v&#10;UbBZzDc/22f++N+djnQ8nJpJ6hKlHof9+gVEoD7cw7f2u1aQTmbT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Rah3HAAAA3gAAAA8AAAAAAAAAAAAAAAAAmAIAAGRy&#10;cy9kb3ducmV2LnhtbFBLBQYAAAAABAAEAPUAAACMAwAAAAA=&#10;" fillcolor="black" stroked="f"/>
                        <v:rect id="Rectangle 3350" o:spid="_x0000_s2669" style="position:absolute;left:3772;top:4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3PhsgA&#10;AADeAAAADwAAAGRycy9kb3ducmV2LnhtbESPT2sCMRTE7wW/Q3hCbzXrola3RqlCoReh/jno7bl5&#10;3V3cvGyTVFc/vREKPQ4z8xtmOm9NLc7kfGVZQb+XgCDOra64ULDbfryMQfiArLG2TAqu5GE+6zxN&#10;MdP2wms6b0IhIoR9hgrKEJpMSp+XZND3bEMcvW/rDIYoXSG1w0uEm1qmSTKSBiuOCyU2tCwpP21+&#10;jYLFZLz4+Rrw6rY+HuiwP56GqUuUeu62728gArXhP/zX/tQK0uHrq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3c+GyAAAAN4AAAAPAAAAAAAAAAAAAAAAAJgCAABk&#10;cnMvZG93bnJldi54bWxQSwUGAAAAAAQABAD1AAAAjQMAAAAA&#10;" fillcolor="black" stroked="f"/>
                        <v:rect id="Rectangle 3351" o:spid="_x0000_s2670" style="position:absolute;left:3772;top:4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9R8cgA&#10;AADeAAAADwAAAGRycy9kb3ducmV2LnhtbESPQWsCMRSE74X+h/AKvdWsi1pdjVIFwYugtod6e26e&#10;u4ubl22S6uqvNwWhx2FmvmEms9bU4kzOV5YVdDsJCOLc6ooLBV+fy7chCB+QNdaWScGVPMymz08T&#10;zLS98JbOu1CICGGfoYIyhCaT0uclGfQd2xBH72idwRClK6R2eIlwU8s0SQbSYMVxocSGFiXlp92v&#10;UTAfDec/mx6vb9vDnvbfh1M/dYlSry/txxhEoDb8hx/tlVaQ9t8H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D1HxyAAAAN4AAAAPAAAAAAAAAAAAAAAAAJgCAABk&#10;cnMvZG93bnJldi54bWxQSwUGAAAAAAQABAD1AAAAjQMAAAAA&#10;" fillcolor="black" stroked="f"/>
                        <v:rect id="Rectangle 3352" o:spid="_x0000_s2671" style="position:absolute;left:3772;top:4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P0askA&#10;AADeAAAADwAAAGRycy9kb3ducmV2LnhtbESPT2sCMRTE70K/Q3iF3jTbtf7papRaKHgR1Hqot+fm&#10;ubu4eVmTVFc/fVMo9DjMzG+Y6bw1tbiQ85VlBc+9BARxbnXFhYLd50d3DMIHZI21ZVJwIw/z2UNn&#10;ipm2V97QZRsKESHsM1RQhtBkUvq8JIO+Zxvi6B2tMxiidIXUDq8RbmqZJslQGqw4LpTY0HtJ+Wn7&#10;bRQsXseL8/qFV/fNYU/7r8NpkLpEqafH9m0CIlAb/sN/7aVWkA5Gwz7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0P0askAAADeAAAADwAAAAAAAAAAAAAAAACYAgAA&#10;ZHJzL2Rvd25yZXYueG1sUEsFBgAAAAAEAAQA9QAAAI4DAAAAAA==&#10;" fillcolor="black" stroked="f"/>
                        <v:rect id="Rectangle 3353" o:spid="_x0000_s2672" style="position:absolute;left:3772;top:5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psHsgA&#10;AADeAAAADwAAAGRycy9kb3ducmV2LnhtbESPQWsCMRSE70L/Q3hCb5p1UWu3RqkFwYugtod6e25e&#10;dxc3L9sk1dVfbwShx2FmvmGm89bU4kTOV5YVDPoJCOLc6ooLBV+fy94EhA/IGmvLpOBCHuazp84U&#10;M23PvKXTLhQiQthnqKAMocmk9HlJBn3fNsTR+7HOYIjSFVI7PEe4qWWaJGNpsOK4UGJDHyXlx92f&#10;UbB4nSx+N0NeX7eHPe2/D8dR6hKlnrvt+xuIQG34Dz/aK60gHb2Mh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qmweyAAAAN4AAAAPAAAAAAAAAAAAAAAAAJgCAABk&#10;cnMvZG93bnJldi54bWxQSwUGAAAAAAQABAD1AAAAjQMAAAAA&#10;" fillcolor="black" stroked="f"/>
                        <v:rect id="Rectangle 3354" o:spid="_x0000_s2673" style="position:absolute;left:3772;top:6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JhckA&#10;AADeAAAADwAAAGRycy9kb3ducmV2LnhtbESPT2vCQBTE74V+h+UVvNWNoVGbukotCF4K/umh3p7Z&#10;ZxLMvk13V0376buC4HGYmd8wk1lnGnEm52vLCgb9BARxYXXNpYKv7eJ5DMIHZI2NZVLwSx5m08eH&#10;CebaXnhN500oRYSwz1FBFUKbS+mLigz6vm2Jo3ewzmCI0pVSO7xEuGlkmiRDabDmuFBhSx8VFcfN&#10;ySiYv47nP6sX/vxb73e0+94fs9QlSvWeuvc3EIG6cA/f2kutIM1Gw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bJhckAAADeAAAADwAAAAAAAAAAAAAAAACYAgAA&#10;ZHJzL2Rvd25yZXYueG1sUEsFBgAAAAAEAAQA9QAAAI4DAAAAAA==&#10;" fillcolor="black" stroked="f"/>
                        <v:rect id="Rectangle 3355" o:spid="_x0000_s2674" style="position:absolute;left:3772;top:63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RX8sgA&#10;AADeAAAADwAAAGRycy9kb3ducmV2LnhtbESPQWvCQBSE7wX/w/KE3uqmQVObukoVCr0Ianuot2f2&#10;NQlm36a7W43+elcQPA4z8w0zmXWmEQdyvras4HmQgCAurK65VPD99fE0BuEDssbGMik4kYfZtPcw&#10;wVzbI6/psAmliBD2OSqoQmhzKX1RkUE/sC1x9H6tMxiidKXUDo8RbhqZJkkmDdYcFypsaVFRsd/8&#10;GwXz1/H8bzXk5Xm929L2Z7cfpS5R6rHfvb+BCNSFe/jW/tQK0tFLl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NFfyyAAAAN4AAAAPAAAAAAAAAAAAAAAAAJgCAABk&#10;cnMvZG93bnJldi54bWxQSwUGAAAAAAQABAD1AAAAjQMAAAAA&#10;" fillcolor="black" stroked="f"/>
                        <v:rect id="Rectangle 3356" o:spid="_x0000_s2675" style="position:absolute;left:3772;top:6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jyac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QZT+B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ePJpyAAAAN4AAAAPAAAAAAAAAAAAAAAAAJgCAABk&#10;cnMvZG93bnJldi54bWxQSwUGAAAAAAQABAD1AAAAjQMAAAAA&#10;" fillcolor="black" stroked="f"/>
                        <v:rect id="Rectangle 3357" o:spid="_x0000_s2676" style="position:absolute;left:3772;top:6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dmG8YA&#10;AADeAAAADwAAAGRycy9kb3ducmV2LnhtbERPu27CMBTdK/EP1kXqVhyi8kpxEFSq1KUS0A6wXeLb&#10;JEp8ndoupP16PCAxHp33ctWbVpzJ+dqygvEoAUFcWF1zqeDr8+1pDsIHZI2tZVLwRx5W+eBhiZm2&#10;F97ReR9KEUPYZ6igCqHLpPRFRQb9yHbEkfu2zmCI0JVSO7zEcNPKNEmm0mDNsaHCjl4rKpr9r1Gw&#10;Wcw3P9tn/vjfnY50PJyaSeoSpR6H/foFRKA+3MU397tWkE5m07g33olXQO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edmG8YAAADeAAAADwAAAAAAAAAAAAAAAACYAgAAZHJz&#10;L2Rvd25yZXYueG1sUEsFBgAAAAAEAAQA9QAAAIsDAAAAAA==&#10;" fillcolor="black" stroked="f"/>
                        <v:rect id="Rectangle 3358" o:spid="_x0000_s2677" style="position:absolute;left:3772;top:64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vDgMgA&#10;AADeAAAADwAAAGRycy9kb3ducmV2LnhtbESPT2sCMRTE7wW/Q3hCbzXbRa2uRlGh0Euh/jno7bl5&#10;3V3cvKxJqls/vREKPQ4z8xtmOm9NLS7kfGVZwWsvAUGcW11xoWC3fX8ZgfABWWNtmRT8kof5rPM0&#10;xUzbK6/psgmFiBD2GSooQ2gyKX1ekkHfsw1x9L6tMxiidIXUDq8RbmqZJslQGqw4LpTY0Kqk/LT5&#10;MQqW49Hy/NXnz9v6eKDD/ngapC5R6rnbLiYgArXhP/zX/tAK0sHbc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q8OAyAAAAN4AAAAPAAAAAAAAAAAAAAAAAJgCAABk&#10;cnMvZG93bnJldi54bWxQSwUGAAAAAAQABAD1AAAAjQMAAAAA&#10;" fillcolor="black" stroked="f"/>
                        <v:rect id="Rectangle 3359" o:spid="_x0000_s2678" style="position:absolute;left:3772;top:6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j8wMYA&#10;AADeAAAADwAAAGRycy9kb3ducmV2LnhtbESPy2rCQBSG9wXfYThCd3XS4DU6igqCm4LaLurumDlN&#10;gpkzcWaqqU/vLIQuf/4b32zRmlpcyfnKsoL3XgKCOLe64kLB1+fmbQzCB2SNtWVS8EceFvPOywwz&#10;bW+8p+shFCKOsM9QQRlCk0np85IM+p5tiKP3Y53BEKUrpHZ4i+OmlmmSDKXBiuNDiQ2tS8rPh1+j&#10;YDUZry67Pn/c96cjHb9P50HqEqVeu+1yCiJQG/7Dz/ZWK0gHo1EEiDgR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j8wMYAAADeAAAADwAAAAAAAAAAAAAAAACYAgAAZHJz&#10;L2Rvd25yZXYueG1sUEsFBgAAAAAEAAQA9QAAAIsDAAAAAA==&#10;" fillcolor="black" stroked="f"/>
                        <v:rect id="Rectangle 3360" o:spid="_x0000_s2679" style="position:absolute;left:3772;top:65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ZW8gA&#10;AADeAAAADwAAAGRycy9kb3ducmV2LnhtbESPT2sCMRTE7wW/Q3hCbzXrolW3RqlCoReh/jno7bl5&#10;3V3cvGyTVFc/vREKPQ4z8xtmOm9NLc7kfGVZQb+XgCDOra64ULDbfryMQfiArLG2TAqu5GE+6zxN&#10;MdP2wms6b0IhIoR9hgrKEJpMSp+XZND3bEMcvW/rDIYoXSG1w0uEm1qmSfIqDVYcF0psaFlSftr8&#10;GgWLyXjx8zXg1W19PNBhfzwNU5co9dxt399ABGrDf/iv/akVpMPRq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BFlbyAAAAN4AAAAPAAAAAAAAAAAAAAAAAJgCAABk&#10;cnMvZG93bnJldi54bWxQSwUGAAAAAAQABAD1AAAAjQMAAAAA&#10;" fillcolor="black" stroked="f"/>
                        <v:rect id="Rectangle 3361" o:spid="_x0000_s2680" style="position:absolute;left:3772;top:6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bHLMgA&#10;AADeAAAADwAAAGRycy9kb3ducmV2LnhtbESPQWsCMRSE70L/Q3iF3jTrolVXo1RB8CJU20O9PTfP&#10;3cXNyzZJdfXXm0Khx2FmvmFmi9bU4kLOV5YV9HsJCOLc6ooLBZ8f6+4YhA/IGmvLpOBGHhbzp84M&#10;M22vvKPLPhQiQthnqKAMocmk9HlJBn3PNsTRO1lnMETpCqkdXiPc1DJNkldpsOK4UGJDq5Ly8/7H&#10;KFhOxsvv9wFv77vjgQ5fx/MwdYlSL8/t2xREoDb8h//aG60gHY5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1scsyAAAAN4AAAAPAAAAAAAAAAAAAAAAAJgCAABk&#10;cnMvZG93bnJldi54bWxQSwUGAAAAAAQABAD1AAAAjQMAAAAA&#10;" fillcolor="black" stroked="f"/>
                        <v:rect id="Rectangle 3362" o:spid="_x0000_s2681" style="position:absolute;left:3772;top:6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pit8gA&#10;AADeAAAADwAAAGRycy9kb3ducmV2LnhtbESPQWsCMRSE74L/ITyhN812W6vdGqUKQi+C2h7q7bl5&#10;3V3cvGyTqKu/3giFHoeZ+YaZzFpTixM5X1lW8DhIQBDnVldcKPj6XPbHIHxA1lhbJgUX8jCbdjsT&#10;zLQ984ZO21CICGGfoYIyhCaT0uclGfQD2xBH78c6gyFKV0jt8BzhppZpkrxIgxXHhRIbWpSUH7ZH&#10;o2D+Op7/rp95dd3sd7T73h+GqUuUeui1728gArXhP/zX/tAK0uFo9AT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mmK3yAAAAN4AAAAPAAAAAAAAAAAAAAAAAJgCAABk&#10;cnMvZG93bnJldi54bWxQSwUGAAAAAAQABAD1AAAAjQMAAAAA&#10;" fillcolor="black" stroked="f"/>
                        <v:rect id="Rectangle 3363" o:spid="_x0000_s2682" style="position:absolute;left:3772;top:67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P6w8gA&#10;AADeAAAADwAAAGRycy9kb3ducmV2LnhtbESPT2sCMRTE74V+h/CE3mrWxX/dGqUKghdBbQ/19ty8&#10;7i5uXtYk1dVPb4RCj8PM/IaZzFpTizM5X1lW0OsmIIhzqysuFHx9Ll/HIHxA1lhbJgVX8jCbPj9N&#10;MNP2wls670IhIoR9hgrKEJpMSp+XZNB3bUMcvR/rDIYoXSG1w0uEm1qmSTKUBiuOCyU2tCgpP+5+&#10;jYL523h+2vR5fdse9rT/PhwHqUuUeum0H+8gArXhP/zXXmkF6WA06sP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c/rDyAAAAN4AAAAPAAAAAAAAAAAAAAAAAJgCAABk&#10;cnMvZG93bnJldi54bWxQSwUGAAAAAAQABAD1AAAAjQMAAAAA&#10;" fillcolor="black" stroked="f"/>
                        <v:rect id="Rectangle 3364" o:spid="_x0000_s2683" style="position:absolute;left:3772;top:6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fWMgA&#10;AADeAAAADwAAAGRycy9kb3ducmV2LnhtbESPQWvCQBSE70L/w/IK3nRjaKpNXaUWBC+Fqj3U2zP7&#10;TILZt+nuqml/fVcQPA4z8w0znXemEWdyvrasYDRMQBAXVtdcKvjaLgcTED4ga2wsk4Jf8jCfPfSm&#10;mGt74TWdN6EUEcI+RwVVCG0upS8qMuiHtiWO3sE6gyFKV0rt8BLhppFpkjxLgzXHhQpbeq+oOG5O&#10;RsHiZbL4+Xzij7/1fke77/0xS12iVP+xe3sFEagL9/CtvdIK0mw8z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19YyAAAAN4AAAAPAAAAAAAAAAAAAAAAAJgCAABk&#10;cnMvZG93bnJldi54bWxQSwUGAAAAAAQABAD1AAAAjQMAAAAA&#10;" fillcolor="black" stroked="f"/>
                        <v:rect id="Rectangle 3365" o:spid="_x0000_s2684" style="position:absolute;left:3772;top:6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3BL8gA&#10;AADeAAAADwAAAGRycy9kb3ducmV2LnhtbESPT2sCMRTE74LfITyhN8261H9bo6hQ6EWotge9PTev&#10;u4ublzVJdeunb4RCj8PM/IaZL1tTiys5X1lWMBwkIIhzqysuFHx+vPanIHxA1lhbJgU/5GG56Hbm&#10;mGl74x1d96EQEcI+QwVlCE0mpc9LMugHtiGO3pd1BkOUrpDa4S3CTS3TJBlLgxXHhRIb2pSUn/ff&#10;RsF6Nl1f3p95e9+djnQ8nM6j1CVKPfXa1QuIQG34D/+137SCdDSZjOFx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7cEvyAAAAN4AAAAPAAAAAAAAAAAAAAAAAJgCAABk&#10;cnMvZG93bnJldi54bWxQSwUGAAAAAAQABAD1AAAAjQMAAAAA&#10;" fillcolor="black" stroked="f"/>
                        <v:rect id="Rectangle 3366" o:spid="_x0000_s2685" style="position:absolute;left:3772;top:6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ktMgA&#10;AADeAAAADwAAAGRycy9kb3ducmV2LnhtbESPQWvCQBSE7wX/w/KE3uqmoTYaXaUWCr0I1XrQ2zP7&#10;mgSzb9PdrUZ/vSsIPQ4z8w0znXemEUdyvras4HmQgCAurK65VLD5/ngagfABWWNjmRScycN81nuY&#10;Yq7tiVd0XIdSRAj7HBVUIbS5lL6oyKAf2JY4ej/WGQxRulJqh6cIN41Mk+RVGqw5LlTY0ntFxWH9&#10;ZxQsxqPF79cLLy+r/Y522/1hmLpEqcd+9zYBEagL/+F7+1MrSIdZ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oWS0yAAAAN4AAAAPAAAAAAAAAAAAAAAAAJgCAABk&#10;cnMvZG93bnJldi54bWxQSwUGAAAAAAQABAD1AAAAjQMAAAAA&#10;" fillcolor="black" stroked="f"/>
                        <v:rect id="Rectangle 3367" o:spid="_x0000_s2686" style="position:absolute;left:3772;top:6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7wxsUA&#10;AADeAAAADwAAAGRycy9kb3ducmV2LnhtbERPu27CMBTdK/EP1kXqVpxGPAMGARISSyWgHcp2iW+T&#10;iPg62C6kfD0ekDoenfds0ZpaXMn5yrKC914Cgji3uuJCwdfn5m0MwgdkjbVlUvBHHhbzzssMM21v&#10;vKfrIRQihrDPUEEZQpNJ6fOSDPqebYgj92OdwRChK6R2eIvhppZpkgylwYpjQ4kNrUvKz4dfo2A1&#10;Ga8uuz5/3PenIx2/T+dB6hKlXrvtcgoiUBv+xU/3VitIB6NR3BvvxCs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PvDGxQAAAN4AAAAPAAAAAAAAAAAAAAAAAJgCAABkcnMv&#10;ZG93bnJldi54bWxQSwUGAAAAAAQABAD1AAAAigMAAAAA&#10;" fillcolor="black" stroked="f"/>
                        <v:rect id="Rectangle 3368" o:spid="_x0000_s2687" style="position:absolute;left:3772;top:69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JVXcgA&#10;AADeAAAADwAAAGRycy9kb3ducmV2LnhtbESPT2sCMRTE7wW/Q3hCbzXbRauuRlGh0Euh/jno7bl5&#10;3V3cvKxJqls/vREKPQ4z8xtmOm9NLS7kfGVZwWsvAUGcW11xoWC3fX8ZgfABWWNtmRT8kof5rPM0&#10;xUzbK6/psgmFiBD2GSooQ2gyKX1ekkHfsw1x9L6tMxiidIXUDq8RbmqZJsmbNFhxXCixoVVJ+Wnz&#10;YxQsx6Pl+avPn7f18UCH/fE0SF2i1HO3XUxABGrDf/iv/aEVpIPhc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lVdyAAAAN4AAAAPAAAAAAAAAAAAAAAAAJgCAABk&#10;cnMvZG93bnJldi54bWxQSwUGAAAAAAQABAD1AAAAjQMAAAAA&#10;" fillcolor="black" stroked="f"/>
                        <v:rect id="Rectangle 3369" o:spid="_x0000_s2688" style="position:absolute;left:3772;top:7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2M58cA&#10;AADeAAAADwAAAGRycy9kb3ducmV2LnhtbESPy2rCQBSG9wXfYTiCuzox1Bqjo2ih0E2hXha6O2aO&#10;STBzJs6MmvbpO4tClz//jW++7Ewj7uR8bVnBaJiAIC6srrlUsN+9P2cgfEDW2FgmBd/kYbnoPc0x&#10;1/bBG7pvQyniCPscFVQhtLmUvqjIoB/aljh6Z+sMhihdKbXDRxw3jUyT5FUarDk+VNjSW0XFZXsz&#10;CtbTbH39euHPn83pSMfD6TJOXaLUoN+tZiACdeE//Nf+0ArS8SS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djOfHAAAA3gAAAA8AAAAAAAAAAAAAAAAAmAIAAGRy&#10;cy9kb3ducmV2LnhtbFBLBQYAAAAABAAEAPUAAACMAwAAAAA=&#10;" fillcolor="black" stroked="f"/>
                        <v:rect id="Rectangle 3370" o:spid="_x0000_s2689" style="position:absolute;left:3772;top:7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EpfMkA&#10;AADeAAAADwAAAGRycy9kb3ducmV2LnhtbESPT2vCQBTE74LfYXmCN90Y/JOmrqKFQi+Fqj3U2zP7&#10;TILZt+nuVtN++m5B6HGYmd8wy3VnGnEl52vLCibjBARxYXXNpYL3w/MoA+EDssbGMin4Jg/rVb+3&#10;xFzbG+/oug+liBD2OSqoQmhzKX1RkUE/ti1x9M7WGQxRulJqh7cIN41Mk2QuDdYcFyps6ami4rL/&#10;Mgq2D9n2823Krz+705GOH6fLLHWJUsNBt3kEEagL/+F7+0UrSGeLbA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NEpfMkAAADeAAAADwAAAAAAAAAAAAAAAACYAgAA&#10;ZHJzL2Rvd25yZXYueG1sUEsFBgAAAAAEAAQA9QAAAI4DAAAAAA==&#10;" fillcolor="black" stroked="f"/>
                        <v:rect id="Rectangle 3371" o:spid="_x0000_s2690" style="position:absolute;left:3772;top:7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O3C8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XCUpX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A7cLyAAAAN4AAAAPAAAAAAAAAAAAAAAAAJgCAABk&#10;cnMvZG93bnJldi54bWxQSwUGAAAAAAQABAD1AAAAjQMAAAAA&#10;" fillcolor="black" stroked="f"/>
                        <v:rect id="Rectangle 3372" o:spid="_x0000_s2691" style="position:absolute;left:3772;top:7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8SkMkA&#10;AADeAAAADwAAAGRycy9kb3ducmV2LnhtbESPQWvCQBSE7wX/w/KE3urGtNoYXUULhV6Eanuot2f2&#10;mQSzb+PuVlN/fbdQ8DjMzDfMbNGZRpzJ+dqyguEgAUFcWF1zqeDz4/UhA+EDssbGMin4IQ+Lee9u&#10;hrm2F97QeRtKESHsc1RQhdDmUvqiIoN+YFvi6B2sMxiidKXUDi8RbhqZJslYGqw5LlTY0ktFxXH7&#10;bRSsJtnq9P7E6+tmv6Pd1/44Sl2i1H2/W05BBOrCLfzfftMK0tFz9g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08SkMkAAADeAAAADwAAAAAAAAAAAAAAAACYAgAA&#10;ZHJzL2Rvd25yZXYueG1sUEsFBgAAAAAEAAQA9QAAAI4DAAAAAA==&#10;" fillcolor="black" stroked="f"/>
                        <v:rect id="Rectangle 3373" o:spid="_x0000_s2692" style="position:absolute;left:3772;top:72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aK5MgA&#10;AADeAAAADwAAAGRycy9kb3ducmV2LnhtbESPQWvCQBSE74L/YXlCb7pp0DZGV9FCoZdCtR709sy+&#10;JsHs27i71bS/visUPA4z8w0zX3amERdyvras4HGUgCAurK65VLD7fB1mIHxA1thYJgU/5GG56Pfm&#10;mGt75Q1dtqEUEcI+RwVVCG0upS8qMuhHtiWO3pd1BkOUrpTa4TXCTSPTJHmSBmuOCxW29FJRcdp+&#10;GwXrabY+f4z5/XdzPNBhfzxNUpco9TDoVjMQgbpwD/+337SCdPKc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porkyAAAAN4AAAAPAAAAAAAAAAAAAAAAAJgCAABk&#10;cnMvZG93bnJldi54bWxQSwUGAAAAAAQABAD1AAAAjQMAAAAA&#10;" fillcolor="black" stroked="f"/>
                        <v:rect id="Rectangle 3374" o:spid="_x0000_s2693" style="position:absolute;left:3772;top:7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vf8gA&#10;AADeAAAADwAAAGRycy9kb3ducmV2LnhtbESPQWvCQBSE74X+h+UVvNVNg6kxdZVaEHoRqu1Bb8/s&#10;axLMvk13V0399V2h4HGYmW+Y6bw3rTiR841lBU/DBARxaXXDlYKvz+VjDsIHZI2tZVLwSx7ms/u7&#10;KRbannlNp02oRISwL1BBHUJXSOnLmgz6oe2Io/dtncEQpaukdniOcNPKNEmepcGG40KNHb3VVB42&#10;R6NgMckXPx8jXl3W+x3ttvtDlrpEqcFD//oCIlAfbuH/9rtWkGbjP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6i9/yAAAAN4AAAAPAAAAAAAAAAAAAAAAAJgCAABk&#10;cnMvZG93bnJldi54bWxQSwUGAAAAAAQABAD1AAAAjQMAAAAA&#10;" fillcolor="black" stroked="f"/>
                        <v:rect id="Rectangle 3375" o:spid="_x0000_s2694" style="position:absolute;left:3772;top:7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ixCM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eglG8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OLEIyAAAAN4AAAAPAAAAAAAAAAAAAAAAAJgCAABk&#10;cnMvZG93bnJldi54bWxQSwUGAAAAAAQABAD1AAAAjQMAAAAA&#10;" fillcolor="black" stroked="f"/>
                        <v:rect id="Rectangle 3376" o:spid="_x0000_s2695" style="position:absolute;left:3772;top:73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QUk8gA&#10;AADeAAAADwAAAGRycy9kb3ducmV2LnhtbESPQWvCQBSE74L/YXlCb7pp0JqmrlKFQi9CtT3U2zP7&#10;mgSzb9PdrUZ/vSsIPQ4z8w0zW3SmEUdyvras4HGUgCAurK65VPD1+TbMQPiArLGxTArO5GEx7/dm&#10;mGt74g0dt6EUEcI+RwVVCG0upS8qMuhHtiWO3o91BkOUrpTa4SnCTSPTJHmSBmuOCxW2tKqoOGz/&#10;jILlc7b8/Rjz+rLZ72j3vT9MUpco9TDoXl9ABOrCf/jeftcK0sk0m8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dBSTyAAAAN4AAAAPAAAAAAAAAAAAAAAAAJgCAABk&#10;cnMvZG93bnJldi54bWxQSwUGAAAAAAQABAD1AAAAjQMAAAAA&#10;" fillcolor="black" stroked="f"/>
                        <v:rect id="Rectangle 3377" o:spid="_x0000_s2696" style="position:absolute;left:3772;top:7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uA4cUA&#10;AADeAAAADwAAAGRycy9kb3ducmV2LnhtbERPu27CMBTdK/EP1kViKw5RKSFgEFSq1KVSeQywXeJL&#10;EhFfB9tA2q+vh0odj857vuxMI+7kfG1ZwWiYgCAurK65VLDfvT9nIHxA1thYJgXf5GG56D3NMdf2&#10;wRu6b0MpYgj7HBVUIbS5lL6oyKAf2pY4cmfrDIYIXSm1w0cMN41Mk+RVGqw5NlTY0ltFxWV7MwrW&#10;02x9/Xrhz5/N6UjHw+kyTl2i1KDfrWYgAnXhX/zn/tAK0vEk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64DhxQAAAN4AAAAPAAAAAAAAAAAAAAAAAJgCAABkcnMv&#10;ZG93bnJldi54bWxQSwUGAAAAAAQABAD1AAAAigMAAAAA&#10;" fillcolor="black" stroked="f"/>
                        <v:rect id="Rectangle 3378" o:spid="_x0000_s2697" style="position:absolute;left:3772;top:74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clesgA&#10;AADeAAAADwAAAGRycy9kb3ducmV2LnhtbESPQWvCQBSE74X+h+UJ3urGoG1MXaUKgpeC2h7q7Zl9&#10;TYLZt3F31dhf7xYKPQ4z8w0znXemERdyvrasYDhIQBAXVtdcKvj8WD1lIHxA1thYJgU38jCfPT5M&#10;Mdf2ylu67EIpIoR9jgqqENpcSl9UZNAPbEscvW/rDIYoXSm1w2uEm0amSfIsDdYcFypsaVlRcdyd&#10;jYLFJFucNiN+/9ke9rT/OhzHqUuU6ve6t1cQgbrwH/5rr7WCdPyS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pyV6yAAAAN4AAAAPAAAAAAAAAAAAAAAAAJgCAABk&#10;cnMvZG93bnJldi54bWxQSwUGAAAAAAQABAD1AAAAjQMAAAAA&#10;" fillcolor="black" stroked="f"/>
                        <v:rect id="Rectangle 3379" o:spid="_x0000_s2698" style="position:absolute;left:3772;top:8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QaOscA&#10;AADeAAAADwAAAGRycy9kb3ducmV2LnhtbESPzWoCMRSF9wXfIVzBXc100KqjUVQQ3BSq7UJ318nt&#10;zODkZkyiTvv0zUJweTh/fLNFa2pxI+crywre+gkI4tzqigsF31+b1zEIH5A11pZJwS95WMw7LzPM&#10;tL3zjm77UIg4wj5DBWUITSalz0sy6Pu2IY7ej3UGQ5SukNrhPY6bWqZJ8i4NVhwfSmxoXVJ+3l+N&#10;gtVkvLp8Dvjjb3c60vFwOg9TlyjV67bLKYhAbXiGH+2tVpAOR5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EGjrHAAAA3gAAAA8AAAAAAAAAAAAAAAAAmAIAAGRy&#10;cy9kb3ducmV2LnhtbFBLBQYAAAAABAAEAPUAAACMAwAAAAA=&#10;" fillcolor="black" stroked="f"/>
                        <v:rect id="Rectangle 3380" o:spid="_x0000_s2699" style="position:absolute;left:3772;top:8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i/ocgA&#10;AADeAAAADwAAAGRycy9kb3ducmV2LnhtbESPQWvCQBSE74X+h+UVvDUbg1ZNXaUKQi8FtT3U2zP7&#10;mgSzb+Puqml/vSsUPA4z8w0znXemEWdyvrasoJ+kIIgLq2suFXx9rp7HIHxA1thYJgW/5GE+e3yY&#10;Yq7thTd03oZSRAj7HBVUIbS5lL6oyKBPbEscvR/rDIYoXSm1w0uEm0ZmafoiDdYcFypsaVlRcdie&#10;jILFZLw4rgf88bfZ72j3vT8MM5cq1Xvq3l5BBOrCPfzfftcKsuFo0o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CL+hyAAAAN4AAAAPAAAAAAAAAAAAAAAAAJgCAABk&#10;cnMvZG93bnJldi54bWxQSwUGAAAAAAQABAD1AAAAjQMAAAAA&#10;" fillcolor="black" stroked="f"/>
                        <v:rect id="Rectangle 3381" o:spid="_x0000_s2700" style="position:absolute;left:3772;top:8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h1sgA&#10;AADeAAAADwAAAGRycy9kb3ducmV2LnhtbESPzWsCMRTE7wX/h/AEbzXr4udqFC0UeinUj4Penpvn&#10;7uLmZZukuu1f3xSEHoeZ+Q2zWLWmFjdyvrKsYNBPQBDnVldcKDjsX5+nIHxA1lhbJgXf5GG17Dwt&#10;MNP2zlu67UIhIoR9hgrKEJpMSp+XZND3bUMcvYt1BkOUrpDa4T3CTS3TJBlLgxXHhRIbeikpv+6+&#10;jILNbLr5/Bjy+8/2fKLT8XwdpS5Rqtdt13MQgdrwH36037SCdDSZpf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2iHWyAAAAN4AAAAPAAAAAAAAAAAAAAAAAJgCAABk&#10;cnMvZG93bnJldi54bWxQSwUGAAAAAAQABAD1AAAAjQMAAAAA&#10;" fillcolor="black" stroked="f"/>
                        <v:rect id="Rectangle 3382" o:spid="_x0000_s2701" style="position:absolute;left:3772;top:88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aETcgA&#10;AADeAAAADwAAAGRycy9kb3ducmV2LnhtbESPQWsCMRSE74L/ITyhN826ra1ujVIFoZeC2h7q7bl5&#10;7i5uXrZJ1LW/3giFHoeZ+YaZzltTizM5X1lWMBwkIIhzqysuFHx9rvpjED4ga6wtk4IreZjPup0p&#10;ZtpeeEPnbShEhLDPUEEZQpNJ6fOSDPqBbYijd7DOYIjSFVI7vES4qWWaJM/SYMVxocSGliXlx+3J&#10;KFhMxouf9RN//G72O9p974+j1CVKPfTat1cQgdrwH/5rv2sF6ehl8gj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loRNyAAAAN4AAAAPAAAAAAAAAAAAAAAAAJgCAABk&#10;cnMvZG93bnJldi54bWxQSwUGAAAAAAQABAD1AAAAjQMAAAAA&#10;" fillcolor="black" stroked="f"/>
                        <v:rect id="Rectangle 3383" o:spid="_x0000_s2702" style="position:absolute;left:3772;top:88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8cOcgA&#10;AADeAAAADwAAAGRycy9kb3ducmV2LnhtbESPT2sCMRTE74V+h/AKvdVsF626GkULQi9C/XPQ23Pz&#10;uru4eVmTqFs/fSMUPA4z8xtmPG1NLS7kfGVZwXsnAUGcW11xoWC7WbwNQPiArLG2TAp+ycN08vw0&#10;xkzbK6/osg6FiBD2GSooQ2gyKX1ekkHfsQ1x9H6sMxiidIXUDq8RbmqZJsmHNFhxXCixoc+S8uP6&#10;bBTMh4P56bvLy9vqsKf97nDspS5R6vWlnY1ABGrDI/zf/tIK0l5/2I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fxw5yAAAAN4AAAAPAAAAAAAAAAAAAAAAAJgCAABk&#10;cnMvZG93bnJldi54bWxQSwUGAAAAAAQABAD1AAAAjQMAAAAA&#10;" fillcolor="black" stroked="f"/>
                        <v:rect id="Rectangle 3384" o:spid="_x0000_s2703" style="position:absolute;left:3772;top:8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O5osgA&#10;AADeAAAADwAAAGRycy9kb3ducmV2LnhtbESPQWvCQBSE74X+h+UJ3urGYFpNXaUKgpeC2h7q7Zl9&#10;TYLZt3F31dhf7xYKPQ4z8w0znXemERdyvrasYDhIQBAXVtdcKvj8WD2NQfiArLGxTApu5GE+e3yY&#10;Yq7tlbd02YVSRAj7HBVUIbS5lL6oyKAf2JY4et/WGQxRulJqh9cIN41Mk+RZGqw5LlTY0rKi4rg7&#10;GwWLyXhx2oz4/Wd72NP+63DMUpco1e91b68gAnXhP/zXXmsFafYyy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M7miyAAAAN4AAAAPAAAAAAAAAAAAAAAAAJgCAABk&#10;cnMvZG93bnJldi54bWxQSwUGAAAAAAQABAD1AAAAjQMAAAAA&#10;" fillcolor="black" stroked="f"/>
                        <v:rect id="Rectangle 3385" o:spid="_x0000_s2704" style="position:absolute;left:3772;top:8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n1cgA&#10;AADeAAAADwAAAGRycy9kb3ducmV2LnhtbESPT2sCMRTE7wW/Q3hCbzXbRa2uRlGh0Euh/jno7bl5&#10;3V3cvKxJqls/vREKPQ4z8xtmOm9NLS7kfGVZwWsvAUGcW11xoWC3fX8ZgfABWWNtmRT8kof5rPM0&#10;xUzbK6/psgmFiBD2GSooQ2gyKX1ekkHfsw1x9L6tMxiidIXUDq8RbmqZJslQGqw4LpTY0Kqk/LT5&#10;MQqW49Hy/NXnz9v6eKDD/ngapC5R6rnbLiYgArXhP/zX/tAK0sHbe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SfVyAAAAN4AAAAPAAAAAAAAAAAAAAAAAJgCAABk&#10;cnMvZG93bnJldi54bWxQSwUGAAAAAAQABAD1AAAAjQMAAAAA&#10;" fillcolor="black" stroked="f"/>
                        <v:rect id="Rectangle 3386" o:spid="_x0000_s2705" style="position:absolute;left:3772;top:9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2CTsgA&#10;AADeAAAADwAAAGRycy9kb3ducmV2LnhtbESPT2sCMRTE7wW/Q3hCbzXbRauuRlGh0Euh/jno7bl5&#10;3V3cvKxJqls/vREKPQ4z8xtmOm9NLS7kfGVZwWsvAUGcW11xoWC3fX8ZgfABWWNtmRT8kof5rPM0&#10;xUzbK6/psgmFiBD2GSooQ2gyKX1ekkHfsw1x9L6tMxiidIXUDq8RbmqZJsmbNFhxXCixoVVJ+Wnz&#10;YxQsx6Pl+avPn7f18UCH/fE0SF2i1HO3XUxABGrDf/iv/aEVpIPhe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rYJOyAAAAN4AAAAPAAAAAAAAAAAAAAAAAJgCAABk&#10;cnMvZG93bnJldi54bWxQSwUGAAAAAAQABAD1AAAAjQMAAAAA&#10;" fillcolor="black" stroked="f"/>
                        <v:rect id="Rectangle 3387" o:spid="_x0000_s2706" style="position:absolute;left:3772;top:9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IWPMUA&#10;AADeAAAADwAAAGRycy9kb3ducmV2LnhtbERPz2vCMBS+D/wfwhO8zXRFp1ajqCB4GUy3g96ezVtb&#10;bF5qErXbX78cBI8f3+/ZojW1uJHzlWUFb/0EBHFudcWFgu+vzesYhA/IGmvLpOCXPCzmnZcZZtre&#10;eUe3fShEDGGfoYIyhCaT0uclGfR92xBH7sc6gyFCV0jt8B7DTS3TJHmXBiuODSU2tC4pP++vRsFq&#10;Ml5dPgf88bc7Hel4OJ2HqUuU6nXb5RREoDY8xQ/3VitIh6NJ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hY8xQAAAN4AAAAPAAAAAAAAAAAAAAAAAJgCAABkcnMv&#10;ZG93bnJldi54bWxQSwUGAAAAAAQABAD1AAAAigMAAAAA&#10;" fillcolor="black" stroked="f"/>
                        <v:rect id="Rectangle 3388" o:spid="_x0000_s2707" style="position:absolute;left:3772;top:9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6zp8gA&#10;AADeAAAADwAAAGRycy9kb3ducmV2LnhtbESPT2vCQBTE74LfYXmCN90Y/JfUVbRQ6KVQtYd6e2Zf&#10;k2D2bbq71bSfvlsQehxm5jfMatOZRlzJ+dqygsk4AUFcWF1zqeDt+DRagvABWWNjmRR8k4fNut9b&#10;Ya7tjfd0PYRSRAj7HBVUIbS5lL6oyKAf25Y4eh/WGQxRulJqh7cIN41Mk2QuDdYcFyps6bGi4nL4&#10;Mgp22XL3+Trll5/9+USn9/NllrpEqeGg2z6ACNSF//C9/awVpLNFlsHfnXgF5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frOnyAAAAN4AAAAPAAAAAAAAAAAAAAAAAJgCAABk&#10;cnMvZG93bnJldi54bWxQSwUGAAAAAAQABAD1AAAAjQMAAAAA&#10;" fillcolor="black" stroked="f"/>
                        <v:rect id="Rectangle 3389" o:spid="_x0000_s2708" style="position:absolute;left:3772;top:9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b68cA&#10;AADeAAAADwAAAGRycy9kb3ducmV2LnhtbESPzWoCMRSF90LfIVyhO00cahlHo9RCwY1QbRe6u06u&#10;M4OTm2mS6rRP3ywKLg/nj2+x6m0rruRD41jDZKxAEJfONFxp+Px4G+UgQkQ22DomDT8UYLV8GCyw&#10;MO7GO7ruYyXSCIcCNdQxdoWUoazJYhi7jjh5Z+ctxiR9JY3HWxq3rcyUepYWG04PNXb0WlN52X9b&#10;DetZvv56f+Lt7+50pOPhdJlmXmn9OOxf5iAi9fEe/m9vjIZsmqsEkHAS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6G+vHAAAA3gAAAA8AAAAAAAAAAAAAAAAAmAIAAGRy&#10;cy9kb3ducmV2LnhtbFBLBQYAAAAABAAEAPUAAACMAwAAAAA=&#10;" fillcolor="black" stroked="f"/>
                        <v:rect id="Rectangle 3390" o:spid="_x0000_s2709" style="position:absolute;left:3772;top:9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a+cMgA&#10;AADeAAAADwAAAGRycy9kb3ducmV2LnhtbESPT2sCMRTE74V+h/AKvdXERcu6GqUWhF4K/umh3p6b&#10;193Fzcs2SXXbT98IgsdhZn7DzBa9bcWJfGgcaxgOFAji0pmGKw0fu9VTDiJEZIOtY9LwSwEW8/u7&#10;GRbGnXlDp22sRIJwKFBDHWNXSBnKmiyGgeuIk/flvMWYpK+k8XhOcNvKTKlnabHhtFBjR681lcft&#10;j9WwnOTL7/WI3/82hz3tPw/HceaV1o8P/csURKQ+3sLX9pvRkI1zNYTLnXQ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tr5wyAAAAN4AAAAPAAAAAAAAAAAAAAAAAJgCAABk&#10;cnMvZG93bnJldi54bWxQSwUGAAAAAAQABAD1AAAAjQMAAAAA&#10;" fillcolor="black" stroked="f"/>
                        <v:rect id="Rectangle 3391" o:spid="_x0000_s2710" style="position:absolute;left:3772;top:9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QgB8gA&#10;AADeAAAADwAAAGRycy9kb3ducmV2LnhtbESPQWsCMRSE74X+h/AEbzVx0bKuRqkFoZdCtT3o7bl5&#10;7i5uXrZJ1G1/fVMo9DjMzDfMYtXbVlzJh8axhvFIgSAunWm40vDxvnnIQYSIbLB1TBq+KMBqeX+3&#10;wMK4G2/puouVSBAOBWqoY+wKKUNZk8Uwch1x8k7OW4xJ+koaj7cEt63MlHqUFhtOCzV29FxTed5d&#10;rIb1LF9/vk349Xt7PNBhfzxPM6+0Hg76pzmISH38D/+1X4yGbJqrD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ZCAHyAAAAN4AAAAPAAAAAAAAAAAAAAAAAJgCAABk&#10;cnMvZG93bnJldi54bWxQSwUGAAAAAAQABAD1AAAAjQMAAAAA&#10;" fillcolor="black" stroked="f"/>
                        <v:rect id="Rectangle 3392" o:spid="_x0000_s2711" style="position:absolute;left:3772;top:9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iFnMgA&#10;AADeAAAADwAAAGRycy9kb3ducmV2LnhtbESPQUvDQBSE74L/YXmCN7trbCTGbostCL0INnqwt9fs&#10;MwnNvk131zb6692C4HGYmW+Y2WK0vTiSD51jDbcTBYK4dqbjRsP72/NNASJEZIO9Y9LwTQEW88uL&#10;GZbGnXhDxyo2IkE4lKihjXEopQx1SxbDxA3Eyft03mJM0jfSeDwluO1lptS9tNhxWmhxoFVL9b76&#10;shqWD8Xy8Drll5/Nbkvbj90+z7zS+vpqfHoEEWmM/+G/9tpoyPJC3cH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KIWcyAAAAN4AAAAPAAAAAAAAAAAAAAAAAJgCAABk&#10;cnMvZG93bnJldi54bWxQSwUGAAAAAAQABAD1AAAAjQMAAAAA&#10;" fillcolor="black" stroked="f"/>
                        <v:rect id="Rectangle 3393" o:spid="_x0000_s2712" style="position:absolute;left:3772;top:9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Ed6MgA&#10;AADeAAAADwAAAGRycy9kb3ducmV2LnhtbESPQWsCMRSE7wX/Q3iCt5p00bLdGkULBS9CtT3U23Pz&#10;uru4eVmTqNv++qYg9DjMzDfMbNHbVlzIh8axhoexAkFcOtNwpeHj/fU+BxEissHWMWn4pgCL+eBu&#10;hoVxV97SZRcrkSAcCtRQx9gVUoayJoth7Dri5H05bzEm6StpPF4T3LYyU+pRWmw4LdTY0UtN5XF3&#10;thpWT/nq9Dbhzc/2sKf95+E4zbzSejTsl88gIvXxP3xrr42GbJqrC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R3oyAAAAN4AAAAPAAAAAAAAAAAAAAAAAJgCAABk&#10;cnMvZG93bnJldi54bWxQSwUGAAAAAAQABAD1AAAAjQMAAAAA&#10;" fillcolor="black" stroked="f"/>
                        <v:rect id="Rectangle 3394" o:spid="_x0000_s2713" style="position:absolute;left:3772;top:9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24c8gA&#10;AADeAAAADwAAAGRycy9kb3ducmV2LnhtbESPQUsDMRSE74L/IbyCN5t0cWW7bVqsIHgR2uqhvb1u&#10;XneXbl7WJLarv94UBI/DzHzDzJeD7cSZfGgda5iMFQjiypmWaw0f7y/3BYgQkQ12jknDNwVYLm5v&#10;5lgad+ENnbexFgnCoUQNTYx9KWWoGrIYxq4nTt7ReYsxSV9L4/GS4LaTmVKP0mLLaaHBnp4bqk7b&#10;L6thNS1Wn+sHfvvZHPa03x1OeeaV1nej4WkGItIQ/8N/7VejIcsLlcP1Tro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jbhzyAAAAN4AAAAPAAAAAAAAAAAAAAAAAJgCAABk&#10;cnMvZG93bnJldi54bWxQSwUGAAAAAAQABAD1AAAAjQMAAAAA&#10;" fillcolor="black" stroked="f"/>
                        <v:rect id="Rectangle 3395" o:spid="_x0000_s2714" style="position:absolute;left:3772;top:9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8mBMgA&#10;AADeAAAADwAAAGRycy9kb3ducmV2LnhtbESPQUsDMRSE7wX/Q3hCb93EpS3r2rRYQfBSsNWDvb1u&#10;nrtLNy9rEtutv94IBY/DzHzDLFaD7cSJfGgda7jLFAjiypmWaw3vb8+TAkSIyAY7x6ThQgFWy5vR&#10;Akvjzryl0y7WIkE4lKihibEvpQxVQxZD5nri5H06bzEm6WtpPJ4T3HYyV2ouLbacFhrs6amh6rj7&#10;thrW98X663XKm5/tYU/7j8Nxlnul9fh2eHwAEWmI/+Fr+8VoyGeFmsPf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XyYEyAAAAN4AAAAPAAAAAAAAAAAAAAAAAJgCAABk&#10;cnMvZG93bnJldi54bWxQSwUGAAAAAAQABAD1AAAAjQMAAAAA&#10;" fillcolor="black" stroked="f"/>
                        <v:rect id="Rectangle 3396" o:spid="_x0000_s2715" style="position:absolute;left:3772;top:9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ODn8gA&#10;AADeAAAADwAAAGRycy9kb3ducmV2LnhtbESPQUvDQBSE74L/YXmCN7trMBpjt8UWBC9CUz3Y22v2&#10;mYRm36a7axv99d2C4HGYmW+Y6Xy0vTiQD51jDbcTBYK4dqbjRsPH+8tNASJEZIO9Y9LwQwHms8uL&#10;KZbGHbmiwzo2IkE4lKihjXEopQx1SxbDxA3Eyfty3mJM0jfSeDwmuO1lptS9tNhxWmhxoGVL9W79&#10;bTUsHovFfnXHb7/VdkObz+0uz7zS+vpqfH4CEWmM/+G/9qvRkOWFeoD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E4OfyAAAAN4AAAAPAAAAAAAAAAAAAAAAAJgCAABk&#10;cnMvZG93bnJldi54bWxQSwUGAAAAAAQABAD1AAAAjQMAAAAA&#10;" fillcolor="black" stroked="f"/>
                        <v:rect id="Rectangle 3397" o:spid="_x0000_s2716" style="position:absolute;left:3772;top:9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X7cUA&#10;AADeAAAADwAAAGRycy9kb3ducmV2LnhtbERPz2vCMBS+C/sfwhN208QyR61GmYOBF2G6HfT2bJ5t&#10;sXnpkky7/fXLYeDx4/u9WPW2FVfyoXGsYTJWIIhLZxquNHx+vI1yECEiG2wdk4YfCrBaPgwWWBh3&#10;4x1d97ESKYRDgRrqGLtCylDWZDGMXUecuLPzFmOCvpLG4y2F21ZmSj1Liw2nhho7eq2pvOy/rYb1&#10;LF9/vT/x9nd3OtLxcLpMM6+0fhz2L3MQkfp4F/+7N0ZDNs1V2pvupCs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ftxQAAAN4AAAAPAAAAAAAAAAAAAAAAAJgCAABkcnMv&#10;ZG93bnJldi54bWxQSwUGAAAAAAQABAD1AAAAigMAAAAA&#10;" fillcolor="black" stroked="f"/>
                        <v:rect id="Rectangle 3398" o:spid="_x0000_s2717" style="position:absolute;left:3772;top:9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CydsgA&#10;AADeAAAADwAAAGRycy9kb3ducmV2LnhtbESPQWsCMRSE74X+h/AKvdWki5Z1NUotCL0U1PZQb8/N&#10;c3dx87JNUl399Y0g9DjMzDfMdN7bVhzJh8axhueBAkFcOtNwpeHrc/mUgwgR2WDrmDScKcB8dn83&#10;xcK4E6/puImVSBAOBWqoY+wKKUNZk8UwcB1x8vbOW4xJ+koaj6cEt63MlHqRFhtOCzV29FZTedj8&#10;Wg2Lcb74WQ3547LebWn7vTuMMq+0fnzoXycgIvXxP3xrvxsN2ShXY7jeS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wLJ2yAAAAN4AAAAPAAAAAAAAAAAAAAAAAJgCAABk&#10;cnMvZG93bnJldi54bWxQSwUGAAAAAAQABAD1AAAAjQMAAAAA&#10;" fillcolor="black" stroked="f"/>
                        <v:rect id="Rectangle 3399" o:spid="_x0000_s2718" style="position:absolute;left:3772;top:9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NNscA&#10;AADeAAAADwAAAGRycy9kb3ducmV2LnhtbESPy2rCQBSG94LvMJyCO50YaonRUbRQcCPUy0J3x8xp&#10;EsycSWdGTfv0nUXB5c9/45svO9OIOzlfW1YwHiUgiAuray4VHA8fwwyED8gaG8uk4Ic8LBf93hxz&#10;bR+8o/s+lCKOsM9RQRVCm0vpi4oM+pFtiaP3ZZ3BEKUrpXb4iOOmkWmSvEmDNceHClt6r6i47m9G&#10;wXqarb8/X3n7u7uc6Xy6XCepS5QavHSrGYhAXXiG/9sbrSCdZOMIEHEi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jjTbHAAAA3gAAAA8AAAAAAAAAAAAAAAAAmAIAAGRy&#10;cy9kb3ducmV2LnhtbFBLBQYAAAAABAAEAPUAAACMAwAAAAA=&#10;" fillcolor="black" stroked="f"/>
                        <v:rect id="Rectangle 3400" o:spid="_x0000_s2719" style="position:absolute;left:3772;top:9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8orcgA&#10;AADeAAAADwAAAGRycy9kb3ducmV2LnhtbESPQWvCQBSE70L/w/IKvekmoUqMrlKFgheh2h7q7Zl9&#10;TYLZt3F3q2l/vVsQehxm5htmvuxNKy7kfGNZQTpKQBCXVjdcKfh4fx3mIHxA1thaJgU/5GG5eBjM&#10;sdD2yju67EMlIoR9gQrqELpCSl/WZNCPbEccvS/rDIYoXSW1w2uEm1ZmSTKRBhuOCzV2tK6pPO2/&#10;jYLVNF+d3555+7s7HujweTyNM5co9fTYv8xABOrDf/je3mgF2ThPU/i7E6+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byityAAAAN4AAAAPAAAAAAAAAAAAAAAAAJgCAABk&#10;cnMvZG93bnJldi54bWxQSwUGAAAAAAQABAD1AAAAjQMAAAAA&#10;" fillcolor="black" stroked="f"/>
                        <v:rect id="Rectangle 3401" o:spid="_x0000_s2720" style="position:absolute;left:3772;top:9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222sgA&#10;AADeAAAADwAAAGRycy9kb3ducmV2LnhtbESPQWvCQBSE74L/YXmF3nRjqBKjq2ih0EtBbQ/19sy+&#10;JsHs23R3q9Ff7wpCj8PMfMPMl51pxImcry0rGA0TEMSF1TWXCr4+3wYZCB+QNTaWScGFPCwX/d4c&#10;c23PvKXTLpQiQtjnqKAKoc2l9EVFBv3QtsTR+7HOYIjSlVI7PEe4aWSaJBNpsOa4UGFLrxUVx92f&#10;UbCeZuvfzQt/XLeHPe2/D8dx6hKlnp+61QxEoC78hx/td60gHWejF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vbbayAAAAN4AAAAPAAAAAAAAAAAAAAAAAJgCAABk&#10;cnMvZG93bnJldi54bWxQSwUGAAAAAAQABAD1AAAAjQMAAAAA&#10;" fillcolor="black" stroked="f"/>
                        <v:rect id="Rectangle 3402" o:spid="_x0000_s2721" style="position:absolute;left:3772;top:9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ETQcgA&#10;AADeAAAADwAAAGRycy9kb3ducmV2LnhtbESPQWvCQBSE74L/YXmF3nRjWkuMrqKFQi9CtR709sy+&#10;JsHs23R3q9Ff7xYKPQ4z8w0zW3SmEWdyvrasYDRMQBAXVtdcKth9vg0yED4ga2wsk4IreVjM+70Z&#10;5tpeeEPnbShFhLDPUUEVQptL6YuKDPqhbYmj92WdwRClK6V2eIlw08g0SV6kwZrjQoUtvVZUnLY/&#10;RsFqkq2+P555fdscD3TYH0/j1CVKPT50yymIQF34D/+137WCdJyN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8RNByAAAAN4AAAAPAAAAAAAAAAAAAAAAAJgCAABk&#10;cnMvZG93bnJldi54bWxQSwUGAAAAAAQABAD1AAAAjQMAAAAA&#10;" fillcolor="black" stroked="f"/>
                        <v:rect id="Rectangle 3403" o:spid="_x0000_s2722" style="position:absolute;left:3772;top:9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LNcgA&#10;AADeAAAADwAAAGRycy9kb3ducmV2LnhtbESPT2vCQBTE74V+h+UVeqsbg5Y0uooWCl4E/x3q7Zl9&#10;JsHs27i71ein7wqFHoeZ+Q0znnamERdyvrasoN9LQBAXVtdcKthtv94yED4ga2wsk4IbeZhOnp/G&#10;mGt75TVdNqEUEcI+RwVVCG0upS8qMuh7tiWO3tE6gyFKV0rt8BrhppFpkrxLgzXHhQpb+qyoOG1+&#10;jIL5RzY/rwa8vK8Pe9p/H07D1CVKvb50sxGIQF34D/+1F1pBOsz6A3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GIs1yAAAAN4AAAAPAAAAAAAAAAAAAAAAAJgCAABk&#10;cnMvZG93bnJldi54bWxQSwUGAAAAAAQABAD1AAAAjQMAAAAA&#10;" fillcolor="black" stroked="f"/>
                        <v:rect id="Rectangle 3404" o:spid="_x0000_s2723" style="position:absolute;left:3772;top:9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QursgA&#10;AADeAAAADwAAAGRycy9kb3ducmV2LnhtbESPQWvCQBSE70L/w/KE3nRjaEqMrlILhV4Kanuot2f2&#10;mQSzb9PdrUZ/fVcQehxm5htmvuxNK07kfGNZwWScgCAurW64UvD1+TbKQfiArLG1TAou5GG5eBjM&#10;sdD2zBs6bUMlIoR9gQrqELpCSl/WZNCPbUccvYN1BkOUrpLa4TnCTSvTJHmWBhuOCzV29FpTedz+&#10;GgWrab76WT/xx3Wz39Hue3/MUpco9TjsX2YgAvXhP3xvv2sFaZZPMr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VC6uyAAAAN4AAAAPAAAAAAAAAAAAAAAAAJgCAABk&#10;cnMvZG93bnJldi54bWxQSwUGAAAAAAQABAD1AAAAjQMAAAAA&#10;" fillcolor="black" stroked="f"/>
                        <v:rect id="Rectangle 3405" o:spid="_x0000_s2724" style="position:absolute;left:3772;top:9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aw2ckA&#10;AADeAAAADwAAAGRycy9kb3ducmV2LnhtbESPT2vCQBTE70K/w/IK3szGoJKmrlILhV4K9c+h3p7Z&#10;1ySYfZvubjX103cFweMwM79h5svetOJEzjeWFYyTFARxaXXDlYLd9m2Ug/ABWWNrmRT8kYfl4mEw&#10;x0LbM6/ptAmViBD2BSqoQ+gKKX1Zk0Gf2I44et/WGQxRukpqh+cIN63M0nQmDTYcF2rs6LWm8rj5&#10;NQpWT/nq53PCH5f1YU/7r8NxmrlUqeFj//IMIlAf7uFb+10ryKb5eAb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Yaw2ckAAADeAAAADwAAAAAAAAAAAAAAAACYAgAA&#10;ZHJzL2Rvd25yZXYueG1sUEsFBgAAAAAEAAQA9QAAAI4DAAAAAA==&#10;" fillcolor="black" stroked="f"/>
                        <v:rect id="Rectangle 3406" o:spid="_x0000_s2725" style="position:absolute;left:3772;top:9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oVQskA&#10;AADeAAAADwAAAGRycy9kb3ducmV2LnhtbESPT2vCQBTE74LfYXmCN90Y/JOmrqKFQi+Fqj3U2zP7&#10;TILZt+nuVtN++m5B6HGYmd8wy3VnGnEl52vLCibjBARxYXXNpYL3w/MoA+EDssbGMin4Jg/rVb+3&#10;xFzbG+/oug+liBD2OSqoQmhzKX1RkUE/ti1x9M7WGQxRulJqh7cIN41Mk2QuDdYcFyps6ami4rL/&#10;Mgq2D9n2823Krz+705GOH6fLLHWJUsNBt3kEEagL/+F7+0UrSGfZZAF/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soVQskAAADeAAAADwAAAAAAAAAAAAAAAACYAgAA&#10;ZHJzL2Rvd25yZXYueG1sUEsFBgAAAAAEAAQA9QAAAI4DAAAAAA==&#10;" fillcolor="black" stroked="f"/>
                        <v:rect id="Rectangle 3407" o:spid="_x0000_s2726" style="position:absolute;left:3772;top:10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WBMMUA&#10;AADeAAAADwAAAGRycy9kb3ducmV2LnhtbERPy2rCQBTdC/7DcAvudGKoJUZH0ULBjVAfC91dM7dJ&#10;MHMnnRk17dd3FgWXh/OeLzvTiDs5X1tWMB4lIIgLq2suFRwPH8MMhA/IGhvLpOCHPCwX/d4cc20f&#10;vKP7PpQihrDPUUEVQptL6YuKDPqRbYkj92WdwRChK6V2+IjhppFpkrxJgzXHhgpbeq+ouO5vRsF6&#10;mq2/P195+7u7nOl8ulwnqUuUGrx0qxmIQF14iv/dG60gnWTjuDfeiV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VYEwxQAAAN4AAAAPAAAAAAAAAAAAAAAAAJgCAABkcnMv&#10;ZG93bnJldi54bWxQSwUGAAAAAAQABAD1AAAAigMAAAAA&#10;" fillcolor="black" stroked="f"/>
                        <v:rect id="Rectangle 3408" o:spid="_x0000_s2727" style="position:absolute;left:3772;top:10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kkq8gA&#10;AADeAAAADwAAAGRycy9kb3ducmV2LnhtbESPQWvCQBSE74L/YXmF3nRjqBJTV9FCwYtQbQ/19sy+&#10;JsHs23R3q9Ff7xYEj8PMfMPMFp1pxImcry0rGA0TEMSF1TWXCr4+3wcZCB+QNTaWScGFPCzm/d4M&#10;c23PvKXTLpQiQtjnqKAKoc2l9EVFBv3QtsTR+7HOYIjSlVI7PEe4aWSaJBNpsOa4UGFLbxUVx92f&#10;UbCaZqvfjxfeXLeHPe2/D8dx6hKlnp+65SuIQF14hO/ttVaQjrPRF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GSSryAAAAN4AAAAPAAAAAAAAAAAAAAAAAJgCAABk&#10;cnMvZG93bnJldi54bWxQSwUGAAAAAAQABAD1AAAAjQMAAAAA&#10;" fillcolor="black" stroked="f"/>
                        <v:rect id="Rectangle 3409" o:spid="_x0000_s2728" style="position:absolute;left:3772;top:10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9Hi8YA&#10;AADeAAAADwAAAGRycy9kb3ducmV2LnhtbESPy2rCQBSG9wXfYThCd3Vi0BKjo2hB6KbgbaG7Y+aY&#10;BDNn0pmppn16Z1Fw+fPf+GaLzjTiRs7XlhUMBwkI4sLqmksFh/36LQPhA7LGxjIp+CUPi3nvZYa5&#10;tnfe0m0XShFH2OeooAqhzaX0RUUG/cC2xNG7WGcwROlKqR3e47hpZJok79JgzfGhwpY+Kiquux+j&#10;YDXJVt+bEX/9bc8nOh3P13HqEqVe+91yCiJQF57h//anVpCOszQ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9Hi8YAAADeAAAADwAAAAAAAAAAAAAAAACYAgAAZHJz&#10;L2Rvd25yZXYueG1sUEsFBgAAAAAEAAQA9QAAAIsDAAAAAA==&#10;" fillcolor="black" stroked="f"/>
                        <v:rect id="Rectangle 3410" o:spid="_x0000_s2729" style="position:absolute;left:3772;top:10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PiEMgA&#10;AADeAAAADwAAAGRycy9kb3ducmV2LnhtbESPQWvCQBSE74L/YXmF3nRjqBKjq2ih0EtBbQ/19sy+&#10;JsHs23R3q9Ff7wpCj8PMfMPMl51pxImcry0rGA0TEMSF1TWXCr4+3wYZCB+QNTaWScGFPCwX/d4c&#10;c23PvKXTLpQiQtjnqKAKoc2l9EVFBv3QtsTR+7HOYIjSlVI7PEe4aWSaJBNpsOa4UGFLrxUVx92f&#10;UbCeZuvfzQt/XLeHPe2/D8dx6hKlnp+61QxEoC78hx/td60gHWfpCO534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A+IQyAAAAN4AAAAPAAAAAAAAAAAAAAAAAJgCAABk&#10;cnMvZG93bnJldi54bWxQSwUGAAAAAAQABAD1AAAAjQMAAAAA&#10;" fillcolor="black" stroked="f"/>
                        <v:rect id="Rectangle 3411" o:spid="_x0000_s2730" style="position:absolute;left:3772;top:10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F8Z8gA&#10;AADeAAAADwAAAGRycy9kb3ducmV2LnhtbESPQWsCMRSE74X+h/AEbzVr0LKuRqkFoZdCtT3o7bl5&#10;7i5uXrZJ1G1/fVMo9DjMzDfMYtXbVlzJh8axhvEoA0FcOtNwpeHjffOQgwgR2WDrmDR8UYDV8v5u&#10;gYVxN97SdRcrkSAcCtRQx9gVUoayJoth5Dri5J2ctxiT9JU0Hm8JblupsuxRWmw4LdTY0XNN5Xl3&#10;sRrWs3z9+Tbh1+/t8UCH/fE8VT7Tejjon+YgIvXxP/zXfjEa1DRXC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0XxnyAAAAN4AAAAPAAAAAAAAAAAAAAAAAJgCAABk&#10;cnMvZG93bnJldi54bWxQSwUGAAAAAAQABAD1AAAAjQMAAAAA&#10;" fillcolor="black" stroked="f"/>
                        <v:rect id="Rectangle 3412" o:spid="_x0000_s2731" style="position:absolute;left:3772;top:102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3Z/M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ThLn+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ndn8yAAAAN4AAAAPAAAAAAAAAAAAAAAAAJgCAABk&#10;cnMvZG93bnJldi54bWxQSwUGAAAAAAQABAD1AAAAjQMAAAAA&#10;" fillcolor="black" stroked="f"/>
                        <v:rect id="Rectangle 3413" o:spid="_x0000_s2732" style="position:absolute;left:3772;top:10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RBiMgA&#10;AADeAAAADwAAAGRycy9kb3ducmV2LnhtbESPQWvCQBSE70L/w/IK3nTToCVNXaUKghehag/19sy+&#10;JsHs23R31eiv7xYEj8PMfMNMZp1pxJmcry0reBkmIIgLq2suFXztloMMhA/IGhvLpOBKHmbTp94E&#10;c20vvKHzNpQiQtjnqKAKoc2l9EVFBv3QtsTR+7HOYIjSlVI7vES4aWSaJK/SYM1xocKWFhUVx+3J&#10;KJi/ZfPfzxGvb5vDnvbfh+M4dYlS/efu4x1EoC48wvf2SitIx1k6g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dEGIyAAAAN4AAAAPAAAAAAAAAAAAAAAAAJgCAABk&#10;cnMvZG93bnJldi54bWxQSwUGAAAAAAQABAD1AAAAjQMAAAAA&#10;" fillcolor="black" stroked="f"/>
                        <v:rect id="Rectangle 3414" o:spid="_x0000_s2733" style="position:absolute;left:3772;top:10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jkE8gA&#10;AADeAAAADwAAAGRycy9kb3ducmV2LnhtbESPT2vCQBTE74LfYXmF3nTT0JQYXUULhV4K9c9Bb8/s&#10;Mwlm36a7W41++m6h0OMwM79hZovetOJCzjeWFTyNExDEpdUNVwp227dRDsIHZI2tZVJwIw+L+XAw&#10;w0LbK6/psgmViBD2BSqoQ+gKKX1Zk0E/th1x9E7WGQxRukpqh9cIN61Mk+RFGmw4LtTY0WtN5Xnz&#10;bRSsJvnq6/OZP+7r44EO++M5S12i1ONDv5yCCNSH//Bf+10rSLM8zeD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OOQTyAAAAN4AAAAPAAAAAAAAAAAAAAAAAJgCAABk&#10;cnMvZG93bnJldi54bWxQSwUGAAAAAAQABAD1AAAAjQMAAAAA&#10;" fillcolor="black" stroked="f"/>
                        <v:rect id="Rectangle 3415" o:spid="_x0000_s2734" style="position:absolute;left:3772;top:10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6ZMgA&#10;AADeAAAADwAAAGRycy9kb3ducmV2LnhtbESPT2vCQBTE70K/w/IKvZlNQ5UYXaUWCr0U/HfQ2zP7&#10;mgSzb9Pdrab99G5B8DjMzG+Y2aI3rTiT841lBc9JCoK4tLrhSsFu+z7MQfiArLG1TAp+ycNi/jCY&#10;YaHthdd03oRKRAj7AhXUIXSFlL6syaBPbEccvS/rDIYoXSW1w0uEm1ZmaTqWBhuOCzV29FZTedr8&#10;GAXLSb78Xr3w59/6eKDD/ngaZS5V6umxf52CCNSHe/jW/tAKslGejeH/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6npkyAAAAN4AAAAPAAAAAAAAAAAAAAAAAJgCAABk&#10;cnMvZG93bnJldi54bWxQSwUGAAAAAAQABAD1AAAAjQMAAAAA&#10;" fillcolor="black" stroked="f"/>
                        <v:rect id="Rectangle 3416" o:spid="_x0000_s2735" style="position:absolute;left:3772;top:10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bf/8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TBLR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pt//yAAAAN4AAAAPAAAAAAAAAAAAAAAAAJgCAABk&#10;cnMvZG93bnJldi54bWxQSwUGAAAAAAQABAD1AAAAjQMAAAAA&#10;" fillcolor="black" stroked="f"/>
                        <v:rect id="Rectangle 3417" o:spid="_x0000_s2736" style="position:absolute;left:3772;top:105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lLjcUA&#10;AADeAAAADwAAAGRycy9kb3ducmV2LnhtbERPy2rCQBTdF/yH4Qrd1YlBS4yOogWhm4Kvhe6umWsS&#10;zNxJZ6aa9uudRcHl4bxni8404kbO15YVDAcJCOLC6ppLBYf9+i0D4QOyxsYyKfglD4t572WGubZ3&#10;3tJtF0oRQ9jnqKAKoc2l9EVFBv3AtsSRu1hnMEToSqkd3mO4aWSaJO/SYM2xocKWPioqrrsfo2A1&#10;yVbfmxF//W3PJzodz9dx6hKlXvvdcgoiUBee4n/3p1aQjrM0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OUuNxQAAAN4AAAAPAAAAAAAAAAAAAAAAAJgCAABkcnMv&#10;ZG93bnJldi54bWxQSwUGAAAAAAQABAD1AAAAigMAAAAA&#10;" fillcolor="black" stroked="f"/>
                        <v:rect id="Rectangle 3418" o:spid="_x0000_s2737" style="position:absolute;left:3772;top:10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XuFsgA&#10;AADeAAAADwAAAGRycy9kb3ducmV2LnhtbESPT2vCQBTE74LfYXmF3nTTUCVGV9FCoZeCf3qot2f2&#10;mQSzb9Pdrab99K4geBxm5jfMbNGZRpzJ+dqygpdhAoK4sLrmUsHX7n2QgfABWWNjmRT8kYfFvN+b&#10;Ya7thTd03oZSRAj7HBVUIbS5lL6oyKAf2pY4ekfrDIYoXSm1w0uEm0amSTKWBmuOCxW29FZRcdr+&#10;GgWrSbb6Wb/y5//msKf99+E0Sl2i1PNTt5yCCNSFR/je/tAK0lGWTuB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de4WyAAAAN4AAAAPAAAAAAAAAAAAAAAAAJgCAABk&#10;cnMvZG93bnJldi54bWxQSwUGAAAAAAQABAD1AAAAjQMAAAAA&#10;" fillcolor="black" stroked="f"/>
                        <v:rect id="Rectangle 3419" o:spid="_x0000_s2738" style="position:absolute;left:3772;top:10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bRVscA&#10;AADeAAAADwAAAGRycy9kb3ducmV2LnhtbESPy2rCQBSG94W+w3AK7urEVCVGR6kFwU2hXha6O2aO&#10;STBzJp0ZNfbpO4tClz//jW+26EwjbuR8bVnBoJ+AIC6srrlUsN+tXjMQPiBrbCyTggd5WMyfn2aY&#10;a3vnDd22oRRxhH2OCqoQ2lxKX1Rk0PdtSxy9s3UGQ5SulNrhPY6bRqZJMpYGa44PFbb0UVFx2V6N&#10;guUkW35/DfnzZ3M60vFwuoxSlyjVe+nepyACdeE//NdeawXpKHuL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W0VbHAAAA3gAAAA8AAAAAAAAAAAAAAAAAmAIAAGRy&#10;cy9kb3ducmV2LnhtbFBLBQYAAAAABAAEAPUAAACMAwAAAAA=&#10;" fillcolor="black" stroked="f"/>
                        <v:rect id="Rectangle 3420" o:spid="_x0000_s2739" style="position:absolute;left:3772;top:10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0zcgA&#10;AADeAAAADwAAAGRycy9kb3ducmV2LnhtbESPQWvCQBSE74L/YXmF3nRjWkuMrqKFQi9CtR709sy+&#10;JsHs23R3q9Ff7xYKPQ4z8w0zW3SmEWdyvrasYDRMQBAXVtdcKth9vg0yED4ga2wsk4IreVjM+70Z&#10;5tpeeEPnbShFhLDPUUEVQptL6YuKDPqhbYmj92WdwRClK6V2eIlw08g0SV6kwZrjQoUtvVZUnLY/&#10;RsFqkq2+P555fdscD3TYH0/j1CVKPT50yymIQF34D/+137WCdJw9j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2nTNyAAAAN4AAAAPAAAAAAAAAAAAAAAAAJgCAABk&#10;cnMvZG93bnJldi54bWxQSwUGAAAAAAQABAD1AAAAjQMAAAAA&#10;" fillcolor="black" stroked="f"/>
                        <v:rect id="Rectangle 3421" o:spid="_x0000_s2740" style="position:absolute;left:3772;top:10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jqus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Th7S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COq6yAAAAN4AAAAPAAAAAAAAAAAAAAAAAJgCAABk&#10;cnMvZG93bnJldi54bWxQSwUGAAAAAAQABAD1AAAAjQMAAAAA&#10;" fillcolor="black" stroked="f"/>
                        <v:rect id="Rectangle 3422" o:spid="_x0000_s2741" style="position:absolute;left:3772;top:107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PIcgA&#10;AADeAAAADwAAAGRycy9kb3ducmV2LnhtbESPQWvCQBSE7wX/w/KE3uqmsZYYXaUWCr0I1XrQ2zP7&#10;mgSzb9PdrUZ/vSsUPA4z8w0znXemEUdyvras4HmQgCAurK65VLD5/njKQPiArLGxTArO5GE+6z1M&#10;Mdf2xCs6rkMpIoR9jgqqENpcSl9UZNAPbEscvR/rDIYoXSm1w1OEm0amSfIqDdYcFyps6b2i4rD+&#10;MwoW42zx+/XCy8tqv6Pddn8YpS5R6rHfvU1ABOrCPfzf/tQK0lE2HM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E8hyAAAAN4AAAAPAAAAAAAAAAAAAAAAAJgCAABk&#10;cnMvZG93bnJldi54bWxQSwUGAAAAAAQABAD1AAAAjQMAAAAA&#10;" fillcolor="black" stroked="f"/>
                        <v:rect id="Rectangle 3423" o:spid="_x0000_s2742" style="position:absolute;left:3772;top:10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3XVcgA&#10;AADeAAAADwAAAGRycy9kb3ducmV2LnhtbESPQWvCQBSE7wX/w/KE3uqmUUuaukoVCr0Ianuot2f2&#10;NQlm36a7W43+elcQPA4z8w0zmXWmEQdyvras4HmQgCAurK65VPD99fGUgfABWWNjmRScyMNs2nuY&#10;YK7tkdd02IRSRAj7HBVUIbS5lL6oyKAf2JY4er/WGQxRulJqh8cIN41Mk+RFGqw5LlTY0qKiYr/5&#10;Nwrmr9n8bzXi5Xm929L2Z7cfpy5R6rHfvb+BCNSFe/jW/tQK0nE2H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rddVyAAAAN4AAAAPAAAAAAAAAAAAAAAAAJgCAABk&#10;cnMvZG93bnJldi54bWxQSwUGAAAAAAQABAD1AAAAjQMAAAAA&#10;" fillcolor="black" stroked="f"/>
                        <v:rect id="Rectangle 3424" o:spid="_x0000_s2743" style="position:absolute;left:3772;top:10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FyzskA&#10;AADeAAAADwAAAGRycy9kb3ducmV2LnhtbESPT2vCQBTE74V+h+UVvNVNY1NidJVaEHop1D8HvT2z&#10;zySYfZvurpr203eFQo/DzPyGmc5704oLOd9YVvA0TEAQl1Y3XCnYbpaPOQgfkDW2lknBN3mYz+7v&#10;plhoe+UVXdahEhHCvkAFdQhdIaUvazLoh7Yjjt7ROoMhSldJ7fAa4aaVaZK8SIMNx4UaO3qrqTyt&#10;z0bBYpwvvj6f+eNnddjTfnc4ZalLlBo89K8TEIH68B/+a79rBWmWjz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uFyzskAAADeAAAADwAAAAAAAAAAAAAAAACYAgAA&#10;ZHJzL2Rvd25yZXYueG1sUEsFBgAAAAAEAAQA9QAAAI4DAAAAAA==&#10;" fillcolor="black" stroked="f"/>
                        <v:rect id="Rectangle 3425" o:spid="_x0000_s2744" style="position:absolute;left:3772;top:10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PsuckA&#10;AADeAAAADwAAAGRycy9kb3ducmV2LnhtbESPT2vCQBTE7wW/w/KE3uqm8Q9p6ipVKPQiqO2h3p7Z&#10;1ySYfZvubjX66V1B6HGYmd8w03lnGnEk52vLCp4HCQjiwuqaSwVfn+9PGQgfkDU2lknBmTzMZ72H&#10;KebannhDx20oRYSwz1FBFUKbS+mLigz6gW2Jo/djncEQpSuldniKcNPINEkm0mDNcaHClpYVFYft&#10;n1GweMkWv+sRry6b/Y523/vDOHWJUo/97u0VRKAu/Ifv7Q+tIB1nw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jPsuckAAADeAAAADwAAAAAAAAAAAAAAAACYAgAA&#10;ZHJzL2Rvd25yZXYueG1sUEsFBgAAAAAEAAQA9QAAAI4DAAAAAA==&#10;" fillcolor="black" stroked="f"/>
                        <v:rect id="Rectangle 3426" o:spid="_x0000_s2745" style="position:absolute;left:3772;top:10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9JIskA&#10;AADeAAAADwAAAGRycy9kb3ducmV2LnhtbESPQWvCQBSE7wX/w/KE3urGtNoYXUULhV6Eanuot2f2&#10;mQSzb+PuVlN/fbdQ8DjMzDfMbNGZRpzJ+dqyguEgAUFcWF1zqeDz4/UhA+EDssbGMin4IQ+Lee9u&#10;hrm2F97QeRtKESHsc1RQhdDmUvqiIoN+YFvi6B2sMxiidKXUDi8RbhqZJslYGqw5LlTY0ktFxXH7&#10;bRSsJtnq9P7E6+tmv6Pd1/44Sl2i1H2/W05BBOrCLfzfftMK0lH2+A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X9JIskAAADeAAAADwAAAAAAAAAAAAAAAACYAgAA&#10;ZHJzL2Rvd25yZXYueG1sUEsFBgAAAAAEAAQA9QAAAI4DAAAAAA==&#10;" fillcolor="black" stroked="f"/>
                        <v:rect id="Rectangle 3427" o:spid="_x0000_s2746" style="position:absolute;left:3772;top:109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dUMUA&#10;AADeAAAADwAAAGRycy9kb3ducmV2LnhtbERPu27CMBTdK/UfrFuJrTikgELAoFIJiaVSeQywXeJL&#10;EhFfp7aB0K+vh0odj857tuhMI27kfG1ZwaCfgCAurK65VLDfrV4zED4ga2wsk4IHeVjMn59mmGt7&#10;5w3dtqEUMYR9jgqqENpcSl9UZND3bUscubN1BkOErpTa4T2Gm0amSTKWBmuODRW29FFRcdlejYLl&#10;JFt+fw3582dzOtLxcLqMUpco1Xvp3qcgAnXhX/znXmsF6Sh7i3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4N1QxQAAAN4AAAAPAAAAAAAAAAAAAAAAAJgCAABkcnMv&#10;ZG93bnJldi54bWxQSwUGAAAAAAQABAD1AAAAigMAAAAA&#10;" fillcolor="black" stroked="f"/>
                        <v:rect id="Rectangle 3428" o:spid="_x0000_s2747" style="position:absolute;left:3772;top:11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x4y8gA&#10;AADeAAAADwAAAGRycy9kb3ducmV2LnhtbESPQWvCQBSE70L/w/KE3nRjWkuMrlILhV6Eaj3o7Zl9&#10;JsHs23R3q9Ff7xYKPQ4z8w0zW3SmEWdyvrasYDRMQBAXVtdcKth+vQ8yED4ga2wsk4IreVjMH3oz&#10;zLW98JrOm1CKCGGfo4IqhDaX0hcVGfRD2xJH72idwRClK6V2eIlw08g0SV6kwZrjQoUtvVVUnDY/&#10;RsFyki2/P595dVsf9rTfHU7j1CVKPfa71ymIQF34D/+1P7SCdJw9Te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rHjLyAAAAN4AAAAPAAAAAAAAAAAAAAAAAJgCAABk&#10;cnMvZG93bnJldi54bWxQSwUGAAAAAAQABAD1AAAAjQMAAAAA&#10;" fillcolor="black" stroked="f"/>
                        <v:rect id="Rectangle 3429" o:spid="_x0000_s2748" style="position:absolute;left:3772;top:110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iK8cA&#10;AADeAAAADwAAAGRycy9kb3ducmV2LnhtbESPy2rCQBSG94W+w3AK3dVJg0qMjqKFghuhXha6O2ZO&#10;k2DmTJyZavTpOwvB5c9/45vMOtOICzlfW1bw2UtAEBdW11wq2G2/PzIQPiBrbCyTght5mE1fXyaY&#10;a3vlNV02oRRxhH2OCqoQ2lxKX1Rk0PdsSxy9X+sMhihdKbXDaxw3jUyTZCgN1hwfKmzpq6LitPkz&#10;ChajbHH+6fPqvj4e6LA/ngapS5R6f+vmYxCBuvAMP9pLrSAdZP0IEHEiCs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QoivHAAAA3gAAAA8AAAAAAAAAAAAAAAAAmAIAAGRy&#10;cy9kb3ducmV2LnhtbFBLBQYAAAAABAAEAPUAAACMAwAAAAA=&#10;" fillcolor="black" stroked="f"/>
                        <v:rect id="Rectangle 3430" o:spid="_x0000_s2749" style="position:absolute;left:3772;top:11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HsMgA&#10;AADeAAAADwAAAGRycy9kb3ducmV2LnhtbESPT2vCQBTE74V+h+UVeqsbg5Y0uooWCl4E/x3q7Zl9&#10;JsHs27i71ein7wqFHoeZ+Q0znnamERdyvrasoN9LQBAXVtdcKthtv94yED4ga2wsk4IbeZhOnp/G&#10;mGt75TVdNqEUEcI+RwVVCG0upS8qMuh7tiWO3tE6gyFKV0rt8BrhppFpkrxLgzXHhQpb+qyoOG1+&#10;jIL5RzY/rwa8vK8Pe9p/H07D1CVKvb50sxGIQF34D/+1F1pBOswGfX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3AewyAAAAN4AAAAPAAAAAAAAAAAAAAAAAJgCAABk&#10;cnMvZG93bnJldi54bWxQSwUGAAAAAAQABAD1AAAAjQMAAAAA&#10;" fillcolor="black" stroked="f"/>
                        <v:rect id="Rectangle 3431" o:spid="_x0000_s2750" style="position:absolute;left:3772;top:11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6Zx8gA&#10;AADeAAAADwAAAGRycy9kb3ducmV2LnhtbESPQWvCQBSE70L/w/IK3nTToCVNXaUKghehag/19sy+&#10;JsHs23R31eiv7xYEj8PMfMNMZp1pxJmcry0reBkmIIgLq2suFXztloMMhA/IGhvLpOBKHmbTp94E&#10;c20vvKHzNpQiQtjnqKAKoc2l9EVFBv3QtsTR+7HOYIjSlVI7vES4aWSaJK/SYM1xocKWFhUVx+3J&#10;KJi/ZfPfzxGvb5vDnvbfh+M4dYlS/efu4x1EoC48wvf2SitIx9kohf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DpnHyAAAAN4AAAAPAAAAAAAAAAAAAAAAAJgCAABk&#10;cnMvZG93bnJldi54bWxQSwUGAAAAAAQABAD1AAAAjQMAAAAA&#10;" fillcolor="black" stroked="f"/>
                        <v:rect id="Rectangle 3432" o:spid="_x0000_s2751" style="position:absolute;left:3772;top:112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8XMgA&#10;AADeAAAADwAAAGRycy9kb3ducmV2LnhtbESPQWvCQBSE7wX/w/KE3uqmUUuaukoVCr0Ianuot2f2&#10;NQlm36a7W43+elcQPA4z8w0zmXWmEQdyvras4HmQgCAurK65VPD99fGUgfABWWNjmRScyMNs2nuY&#10;YK7tkdd02IRSRAj7HBVUIbS5lL6oyKAf2JY4er/WGQxRulJqh8cIN41Mk+RFGqw5LlTY0qKiYr/5&#10;Nwrmr9n8bzXi5Xm929L2Z7cfpy5R6rHfvb+BCNSFe/jW/tQK0nE2Gs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QjxcyAAAAN4AAAAPAAAAAAAAAAAAAAAAAJgCAABk&#10;cnMvZG93bnJldi54bWxQSwUGAAAAAAQABAD1AAAAjQMAAAAA&#10;" fillcolor="black" stroked="f"/>
                        <v:rect id="Rectangle 3433" o:spid="_x0000_s2752" style="position:absolute;left:3772;top:11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ukKMgA&#10;AADeAAAADwAAAGRycy9kb3ducmV2LnhtbESPQWvCQBSE70L/w/IK3nTTECVGV6mFgheh2h7q7Zl9&#10;TYLZt+nuqml/vVsQehxm5htmsepNKy7kfGNZwdM4AUFcWt1wpeDj/XWUg/ABWWNrmRT8kIfV8mGw&#10;wELbK+/osg+ViBD2BSqoQ+gKKX1Zk0E/th1x9L6sMxiidJXUDq8RblqZJslUGmw4LtTY0UtN5Wl/&#10;NgrWs3z9/Zbx9nd3PNDh83iapC5RavjYP89BBOrDf/je3mgF6STPMv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q6QoyAAAAN4AAAAPAAAAAAAAAAAAAAAAAJgCAABk&#10;cnMvZG93bnJldi54bWxQSwUGAAAAAAQABAD1AAAAjQMAAAAA&#10;" fillcolor="black" stroked="f"/>
                        <v:rect id="Rectangle 3434" o:spid="_x0000_s2753" style="position:absolute;left:3772;top:11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cBs8gA&#10;AADeAAAADwAAAGRycy9kb3ducmV2LnhtbESPQWvCQBSE74X+h+UVvNWNwZQYXaUWCl4EtT3U2zP7&#10;TILZt+nuqml/fVcQehxm5htmtuhNKy7kfGNZwWiYgCAurW64UvD58f6cg/ABWWNrmRT8kIfF/PFh&#10;hoW2V97SZRcqESHsC1RQh9AVUvqyJoN+aDvi6B2tMxiidJXUDq8RblqZJsmLNNhwXKixo7eaytPu&#10;bBQsJ/nyezPm9e/2sKf91+GUpS5RavDUv05BBOrDf/jeXmkFaZaPM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5wGzyAAAAN4AAAAPAAAAAAAAAAAAAAAAAJgCAABk&#10;cnMvZG93bnJldi54bWxQSwUGAAAAAAQABAD1AAAAjQMAAAAA&#10;" fillcolor="black" stroked="f"/>
                        <v:rect id="Rectangle 3435" o:spid="_x0000_s2754" style="position:absolute;left:3772;top:11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WfxMkA&#10;AADeAAAADwAAAGRycy9kb3ducmV2LnhtbESPT2vCQBTE74V+h+UVems2DSpp6iq1UPAi1D+Hentm&#10;X5Ng9m26u2r003cFweMwM79hxtPetOJIzjeWFbwmKQji0uqGKwWb9ddLDsIHZI2tZVJwJg/TyePD&#10;GAttT7yk4ypUIkLYF6igDqErpPRlTQZ9Yjvi6P1aZzBE6SqpHZ4i3LQyS9ORNNhwXKixo8+ayv3q&#10;YBTM3vLZ3/eAF5flbkvbn91+mLlUqeen/uMdRKA+3MO39lwryIb5YAT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jWfxMkAAADeAAAADwAAAAAAAAAAAAAAAACYAgAA&#10;ZHJzL2Rvd25yZXYueG1sUEsFBgAAAAAEAAQA9QAAAI4DAAAAAA==&#10;" fillcolor="black" stroked="f"/>
                        <v:rect id="Rectangle 3436" o:spid="_x0000_s2755" style="position:absolute;left:3772;top:11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k6X8gA&#10;AADeAAAADwAAAGRycy9kb3ducmV2LnhtbESPQWvCQBSE74L/YXlCb7pp0DZGV9FCoZdCtR709sy+&#10;JsHs27i71bS/visUPA4z8w0zX3amERdyvras4HGUgCAurK65VLD7fB1mIHxA1thYJgU/5GG56Pfm&#10;mGt75Q1dtqEUEcI+RwVVCG0upS8qMuhHtiWO3pd1BkOUrpTa4TXCTSPTJHmSBmuOCxW29FJRcdp+&#10;GwXrabY+f4z5/XdzPNBhfzxNUpco9TDoVjMQgbpwD/+337SCdJKNn+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eTpfyAAAAN4AAAAPAAAAAAAAAAAAAAAAAJgCAABk&#10;cnMvZG93bnJldi54bWxQSwUGAAAAAAQABAD1AAAAjQMAAAAA&#10;" fillcolor="black" stroked="f"/>
                        <v:rect id="Rectangle 3437" o:spid="_x0000_s2756" style="position:absolute;left:3772;top:114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auLcUA&#10;AADeAAAADwAAAGRycy9kb3ducmV2LnhtbERPy2rCQBTdF/oPwy10VycNKjE6ihYKboT6WOjumrlN&#10;gpk7cWaq0a/vLASXh/OezDrTiAs5X1tW8NlLQBAXVtdcKthtvz8yED4ga2wsk4IbeZhNX18mmGt7&#10;5TVdNqEUMYR9jgqqENpcSl9UZND3bEscuV/rDIYIXSm1w2sMN41Mk2QoDdYcGyps6aui4rT5MwoW&#10;o2xx/unz6r4+HuiwP54GqUuUen/r5mMQgbrwFD/cS60gHWT9uDfeiVdAT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5q4txQAAAN4AAAAPAAAAAAAAAAAAAAAAAJgCAABkcnMv&#10;ZG93bnJldi54bWxQSwUGAAAAAAQABAD1AAAAigMAAAAA&#10;" fillcolor="black" stroked="f"/>
                        <v:rect id="Rectangle 3438" o:spid="_x0000_s2757" style="position:absolute;left:3772;top:11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oLtsgA&#10;AADeAAAADwAAAGRycy9kb3ducmV2LnhtbESPQWvCQBSE74X+h+UVvNWNQUtMXUUFoZeC2h7q7Zl9&#10;JsHs27i7avTXd4VCj8PMfMNMZp1pxIWcry0rGPQTEMSF1TWXCr6/Vq8ZCB+QNTaWScGNPMymz08T&#10;zLW98oYu21CKCGGfo4IqhDaX0hcVGfR92xJH72CdwRClK6V2eI1w08g0Sd6kwZrjQoUtLSsqjtuz&#10;UbAYZ4vTesif981+R7uf/XGUukSp3ks3fwcRqAv/4b/2h1aQjrLhG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qgu2yAAAAN4AAAAPAAAAAAAAAAAAAAAAAJgCAABk&#10;cnMvZG93bnJldi54bWxQSwUGAAAAAAQABAD1AAAAjQMAAAAA&#10;" fillcolor="black" stroked="f"/>
                        <v:rect id="Rectangle 3439" o:spid="_x0000_s2758" style="position:absolute;left:3772;top:11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k09scA&#10;AADeAAAADwAAAGRycy9kb3ducmV2LnhtbESPy2rCQBSG90LfYThCdzoxNCWNjlILBTeCt0XdHTPH&#10;JJg5k85MNe3TO4uCy5//xjdb9KYVV3K+saxgMk5AEJdWN1wpOOw/RzkIH5A1tpZJwS95WMyfBjMs&#10;tL3xlq67UIk4wr5ABXUIXSGlL2sy6Me2I47e2TqDIUpXSe3wFsdNK9MkeZUGG44PNXb0UVN52f0Y&#10;Bcu3fPm9eeH13/Z0pOPX6ZKlLlHqedi/T0EE6sMj/N9eaQVplmc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JNPbHAAAA3gAAAA8AAAAAAAAAAAAAAAAAmAIAAGRy&#10;cy9kb3ducmV2LnhtbFBLBQYAAAAABAAEAPUAAACMAwAAAAA=&#10;" fillcolor="black" stroked="f"/>
                        <v:rect id="Rectangle 3440" o:spid="_x0000_s2759" style="position:absolute;left:3772;top:11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WRbcgA&#10;AADeAAAADwAAAGRycy9kb3ducmV2LnhtbESPQWvCQBSE70L/w/KE3nRjaEqMrlILhV4Kanuot2f2&#10;mQSzb9PdrUZ/fVcQehxm5htmvuxNK07kfGNZwWScgCAurW64UvD1+TbKQfiArLG1TAou5GG5eBjM&#10;sdD2zBs6bUMlIoR9gQrqELpCSl/WZNCPbUccvYN1BkOUrpLa4TnCTSvTJHmWBhuOCzV29FpTedz+&#10;GgWrab76WT/xx3Wz39Hue3/MUpco9TjsX2YgAvXhP3xvv2sFaZZnE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BZFtyAAAAN4AAAAPAAAAAAAAAAAAAAAAAJgCAABk&#10;cnMvZG93bnJldi54bWxQSwUGAAAAAAQABAD1AAAAjQMAAAAA&#10;" fillcolor="black" stroked="f"/>
                      </v:group>
                      <v:rect id="Rectangle 3441" o:spid="_x0000_s2760" style="position:absolute;left:15589;top:481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cPGsgA&#10;AADeAAAADwAAAGRycy9kb3ducmV2LnhtbESPT2vCQBTE74LfYXmF3nTT0JQYXUULhV4K9c9Bb8/s&#10;Mwlm36a7W41++m6h0OMwM79hZovetOJCzjeWFTyNExDEpdUNVwp227dRDsIHZI2tZVJwIw+L+XAw&#10;w0LbK6/psgmViBD2BSqoQ+gKKX1Zk0E/th1x9E7WGQxRukpqh9cIN61Mk+RFGmw4LtTY0WtN5Xnz&#10;bRSsJvnq6/OZP+7r44EO++M5S12i1ONDv5yCCNSH//Bf+10rSLM8S+H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1w8ayAAAAN4AAAAPAAAAAAAAAAAAAAAAAJgCAABk&#10;cnMvZG93bnJldi54bWxQSwUGAAAAAAQABAD1AAAAjQMAAAAA&#10;" fillcolor="black" stroked="f"/>
                      <v:rect id="Rectangle 3442" o:spid="_x0000_s2761" style="position:absolute;left:15589;top:483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uqgckA&#10;AADeAAAADwAAAGRycy9kb3ducmV2LnhtbESPT2vCQBTE74V+h+UVvNVNY1NidJVaEHop1D8HvT2z&#10;zySYfZvurpr203eFQo/DzPyGmc5704oLOd9YVvA0TEAQl1Y3XCnYbpaPOQgfkDW2lknBN3mYz+7v&#10;plhoe+UVXdahEhHCvkAFdQhdIaUvazLoh7Yjjt7ROoMhSldJ7fAa4aaVaZK8SIMNx4UaO3qrqTyt&#10;z0bBYpwvvj6f+eNnddjTfnc4ZalLlBo89K8TEIH68B/+a79rBWmWZyO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5uqgckAAADeAAAADwAAAAAAAAAAAAAAAACYAgAA&#10;ZHJzL2Rvd25yZXYueG1sUEsFBgAAAAAEAAQA9QAAAI4DAAAAAA==&#10;" fillcolor="black" stroked="f"/>
                      <v:rect id="Rectangle 3443" o:spid="_x0000_s2762" style="position:absolute;left:15589;top:4857;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Iy9cgA&#10;AADeAAAADwAAAGRycy9kb3ducmV2LnhtbESPQWvCQBSE74X+h+UVvNWNwZQYXaUWCl4EtT3U2zP7&#10;TILZt+nuqml/fVcQehxm5htmtuhNKy7kfGNZwWiYgCAurW64UvD58f6cg/ABWWNrmRT8kIfF/PFh&#10;hoW2V97SZRcqESHsC1RQh9AVUvqyJoN+aDvi6B2tMxiidJXUDq8RblqZJsmLNNhwXKixo7eaytPu&#10;bBQsJ/nyezPm9e/2sKf91+GUpS5RavDUv05BBOrDf/jeXmkFaZZnY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cjL1yAAAAN4AAAAPAAAAAAAAAAAAAAAAAJgCAABk&#10;cnMvZG93bnJldi54bWxQSwUGAAAAAAQABAD1AAAAjQMAAAAA&#10;" fillcolor="black" stroked="f"/>
                      <v:rect id="Rectangle 3444" o:spid="_x0000_s2763" style="position:absolute;left:15589;top:487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6XbsgA&#10;AADeAAAADwAAAGRycy9kb3ducmV2LnhtbESPT2vCQBTE74LfYXmF3nTT0JQYXUULhV4K9c9Bb8/s&#10;Mwlm36a7W41++m6h0OMwM79hZovetOJCzjeWFTyNExDEpdUNVwp227dRDsIHZI2tZVJwIw+L+XAw&#10;w0LbK6/psgmViBD2BSqoQ+gKKX1Zk0E/th1x9E7WGQxRukpqh9cIN61Mk+RFGmw4LtTY0WtN5Xnz&#10;bRSsJvnq6/OZP+7r44EO++M5S12i1ONDv5yCCNSH//Bf+10rSLM8y+D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PpduyAAAAN4AAAAPAAAAAAAAAAAAAAAAAJgCAABk&#10;cnMvZG93bnJldi54bWxQSwUGAAAAAAQABAD1AAAAjQMAAAAA&#10;" fillcolor="black" stroked="f"/>
                      <v:rect id="Rectangle 3445" o:spid="_x0000_s2764" style="position:absolute;left:15589;top:489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JGcgA&#10;AADeAAAADwAAAGRycy9kb3ducmV2LnhtbESPQWvCQBSE7wX/w/KE3uqmoZEYXaUKQi8FtT3U2zP7&#10;mgSzb9Pdrab+elcQehxm5htmtuhNK07kfGNZwfMoAUFcWt1wpeDzY/2Ug/ABWWNrmRT8kYfFfPAw&#10;w0LbM2/ptAuViBD2BSqoQ+gKKX1Zk0E/sh1x9L6tMxiidJXUDs8RblqZJslYGmw4LtTY0aqm8rj7&#10;NQqWk3z5s3nh98v2sKf91+GYpS5R6nHYv05BBOrDf/jeftMK0izPxn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7AkZyAAAAN4AAAAPAAAAAAAAAAAAAAAAAJgCAABk&#10;cnMvZG93bnJldi54bWxQSwUGAAAAAAQABAD1AAAAjQMAAAAA&#10;" fillcolor="black" stroked="f"/>
                      <v:rect id="Rectangle 3446" o:spid="_x0000_s2765" style="position:absolute;left:15589;top:4914;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CsgsgA&#10;AADeAAAADwAAAGRycy9kb3ducmV2LnhtbESPQWvCQBSE74X+h+UVvNVNg6kxdZVaEHoRqu1Bb8/s&#10;axLMvk13V0399V2h4HGYmW+Y6bw3rTiR841lBU/DBARxaXXDlYKvz+VjDsIHZI2tZVLwSx7ms/u7&#10;KRbannlNp02oRISwL1BBHUJXSOnLmgz6oe2Io/dtncEQpaukdniOcNPKNEmepcGG40KNHb3VVB42&#10;R6NgMckXPx8jXl3W+x3ttvtDlrpEqcFD//oCIlAfbuH/9rtWkGZ5Nob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oKyCyAAAAN4AAAAPAAAAAAAAAAAAAAAAAJgCAABk&#10;cnMvZG93bnJldi54bWxQSwUGAAAAAAQABAD1AAAAjQMAAAAA&#10;" fillcolor="black" stroked="f"/>
                      <v:rect id="Rectangle 3447" o:spid="_x0000_s2766" style="position:absolute;left:15589;top:4940;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848MUA&#10;AADeAAAADwAAAGRycy9kb3ducmV2LnhtbERPy2rCQBTdC/2H4Qrd6cTQlDQ6Si0U3Ai+FnV3zVyT&#10;YOZOOjPVtF/vLAouD+c9W/SmFVdyvrGsYDJOQBCXVjdcKTjsP0c5CB+QNbaWScEveVjMnwYzLLS9&#10;8Zauu1CJGMK+QAV1CF0hpS9rMujHtiOO3Nk6gyFCV0nt8BbDTSvTJHmVBhuODTV29FFTedn9GAXL&#10;t3z5vXnh9d/2dKTj1+mSpS5R6nnYv09BBOrDQ/zvXmkFaZZn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PzjwxQAAAN4AAAAPAAAAAAAAAAAAAAAAAJgCAABkcnMv&#10;ZG93bnJldi54bWxQSwUGAAAAAAQABAD1AAAAigMAAAAA&#10;" fillcolor="black" stroked="f"/>
                      <v:rect id="Rectangle 3448" o:spid="_x0000_s2767" style="position:absolute;left:15589;top:495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da8gA&#10;AADeAAAADwAAAGRycy9kb3ducmV2LnhtbESPQWvCQBSE70L/w/IKvemmoSkxukotFHopqPWgt2f2&#10;mQSzb9PdrUZ/fVcQehxm5htmOu9NK07kfGNZwfMoAUFcWt1wpWDz/THMQfiArLG1TAou5GE+exhM&#10;sdD2zCs6rUMlIoR9gQrqELpCSl/WZNCPbEccvYN1BkOUrpLa4TnCTSvTJHmVBhuOCzV29F5TeVz/&#10;GgWLcb74Wb7w13W139Fuuz9mqUuUenrs3yYgAvXhP3xvf2oFaZZnY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c51ryAAAAN4AAAAPAAAAAAAAAAAAAAAAAJgCAABk&#10;cnMvZG93bnJldi54bWxQSwUGAAAAAAQABAD1AAAAjQMAAAAA&#10;" fillcolor="black" stroked="f"/>
                      <v:rect id="Rectangle 3449" o:spid="_x0000_s2768" style="position:absolute;left:15589;top:4972;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X+S8YA&#10;AADeAAAADwAAAGRycy9kb3ducmV2LnhtbESPzWrCQBSF9wXfYbhCd3ViqBKjo6ggdFNQ60J318w1&#10;CWbuxJmppj59Z1Ho8nD++GaLzjTiTs7XlhUMBwkI4sLqmksFh6/NWwbCB2SNjWVS8EMeFvPeywxz&#10;bR+8o/s+lCKOsM9RQRVCm0vpi4oM+oFtiaN3sc5giNKVUjt8xHHTyDRJxtJgzfGhwpbWFRXX/bdR&#10;sJpkq9v2nT+fu/OJTsfzdZS6RKnXfrecggjUhf/wX/tDK0hH2Tg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SX+S8YAAADeAAAADwAAAAAAAAAAAAAAAACYAgAAZHJz&#10;L2Rvd25yZXYueG1sUEsFBgAAAAAEAAQA9QAAAIsDAAAAAA==&#10;" fillcolor="black" stroked="f"/>
                      <v:rect id="Rectangle 3450" o:spid="_x0000_s2769" style="position:absolute;left:15589;top:4997;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lb0MkA&#10;AADeAAAADwAAAGRycy9kb3ducmV2LnhtbESPT2vCQBTE70K/w/IK3szGoJKmrlILhV4K9c+h3p7Z&#10;1ySYfZvubjX103cFweMwM79h5svetOJEzjeWFYyTFARxaXXDlYLd9m2Ug/ABWWNrmRT8kYfl4mEw&#10;x0LbM6/ptAmViBD2BSqoQ+gKKX1Zk0Gf2I44et/WGQxRukpqh+cIN63M0nQmDTYcF2rs6LWm8rj5&#10;NQpWT/nq53PCH5f1YU/7r8NxmrlUqeFj//IMIlAf7uFb+10ryKb5bAzXO/EKyM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mlb0MkAAADeAAAADwAAAAAAAAAAAAAAAACYAgAA&#10;ZHJzL2Rvd25yZXYueG1sUEsFBgAAAAAEAAQA9QAAAI4DAAAAAA==&#10;" fillcolor="black" stroked="f"/>
                      <v:rect id="Rectangle 3451" o:spid="_x0000_s2770" style="position:absolute;left:15589;top:501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Fp8gA&#10;AADeAAAADwAAAGRycy9kb3ducmV2LnhtbESPT2vCQBTE70K/w/IKvZlNQ5UYXaUWCr0U/HfQ2zP7&#10;mgSzb9Pdrab99G5B8DjMzG+Y2aI3rTiT841lBc9JCoK4tLrhSsFu+z7MQfiArLG1TAp+ycNi/jCY&#10;YaHthdd03oRKRAj7AhXUIXSFlL6syaBPbEccvS/rDIYoXSW1w0uEm1ZmaTqWBhuOCzV29FZTedr8&#10;GAXLSb78Xr3w59/6eKDD/ngaZS5V6umxf52CCNSHe/jW/tAKslE+zuD/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u8WnyAAAAN4AAAAPAAAAAAAAAAAAAAAAAJgCAABk&#10;cnMvZG93bnJldi54bWxQSwUGAAAAAAQABAD1AAAAjQMAAAAA&#10;" fillcolor="black" stroked="f"/>
                      <v:rect id="Rectangle 3452" o:spid="_x0000_s2771" style="position:absolute;left:15589;top:503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dgPMkA&#10;AADeAAAADwAAAGRycy9kb3ducmV2LnhtbESPT2vCQBTE7wW/w/KE3uqm8Q9p6ipVKPQiqO2h3p7Z&#10;1ySYfZvubjX66V1B6HGYmd8w03lnGnEk52vLCp4HCQjiwuqaSwVfn+9PGQgfkDU2lknBmTzMZ72H&#10;KebannhDx20oRYSwz1FBFUKbS+mLigz6gW2Jo/djncEQpSuldniKcNPINEkm0mDNcaHClpYVFYft&#10;n1GweMkWv+sRry6b/Y523/vDOHWJUo/97u0VRKAu/Ifv7Q+tIB1nky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fdgPMkAAADeAAAADwAAAAAAAAAAAAAAAACYAgAA&#10;ZHJzL2Rvd25yZXYueG1sUEsFBgAAAAAEAAQA9QAAAI4DAAAAAA==&#10;" fillcolor="black" stroked="f"/>
                      <v:rect id="Rectangle 3453" o:spid="_x0000_s2772" style="position:absolute;left:15589;top:505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74SMkA&#10;AADeAAAADwAAAGRycy9kb3ducmV2LnhtbESPT2vCQBTE74V+h+UVems2DSpp6iq1UPAi1D+Hentm&#10;X5Ng9m26u2r003cFweMwM79hxtPetOJIzjeWFbwmKQji0uqGKwWb9ddLDsIHZI2tZVJwJg/TyePD&#10;GAttT7yk4ypUIkLYF6igDqErpPRlTQZ9Yjvi6P1aZzBE6SqpHZ4i3LQyS9ORNNhwXKixo8+ayv3q&#10;YBTM3vLZ3/eAF5flbkvbn91+mLlUqeen/uMdRKA+3MO39lwryIb5aAD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h74SMkAAADeAAAADwAAAAAAAAAAAAAAAACYAgAA&#10;ZHJzL2Rvd25yZXYueG1sUEsFBgAAAAAEAAQA9QAAAI4DAAAAAA==&#10;" fillcolor="black" stroked="f"/>
                      <v:rect id="Rectangle 3454" o:spid="_x0000_s2773" style="position:absolute;left:15589;top:507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d08gA&#10;AADeAAAADwAAAGRycy9kb3ducmV2LnhtbESPQWvCQBSE7wX/w/KE3uqmoZEYXaUKQi8FtT3U2zP7&#10;mgSzb9Pdrab+elcQehxm5htmtuhNK07kfGNZwfMoAUFcWt1wpeDzY/2Ug/ABWWNrmRT8kYfFfPAw&#10;w0LbM2/ptAuViBD2BSqoQ+gKKX1Zk0E/sh1x9L6tMxiidJXUDs8RblqZJslYGmw4LtTY0aqm8rj7&#10;NQqWk3z5s3nh98v2sKf91+GYpS5R6nHYv05BBOrDf/jeftMK0iwfZ3C7E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Ul3TyAAAAN4AAAAPAAAAAAAAAAAAAAAAAJgCAABk&#10;cnMvZG93bnJldi54bWxQSwUGAAAAAAQABAD1AAAAjQMAAAAA&#10;" fillcolor="black" stroked="f"/>
                      <v:rect id="Rectangle 3455" o:spid="_x0000_s2774" style="position:absolute;left:15589;top:5092;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DpMgA&#10;AADeAAAADwAAAGRycy9kb3ducmV2LnhtbESPQWvCQBSE70L/w/IK3nTToCFGV6mFgheh2h7q7Zl9&#10;TYLZt+nuqrG/vlsQehxm5htmsepNKy7kfGNZwdM4AUFcWt1wpeDj/XWUg/ABWWNrmRTcyMNq+TBY&#10;YKHtlXd02YdKRAj7AhXUIXSFlL6syaAf2444el/WGQxRukpqh9cIN61MkySTBhuOCzV29FJTedqf&#10;jYL1LF9/v014+7M7HujweTxNU5coNXzsn+cgAvXhP3xvb7SCdJpn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gMOkyAAAAN4AAAAPAAAAAAAAAAAAAAAAAJgCAABk&#10;cnMvZG93bnJldi54bWxQSwUGAAAAAAQABAD1AAAAjQMAAAAA&#10;" fillcolor="black" stroked="f"/>
                      <v:rect id="Rectangle 3456" o:spid="_x0000_s2775" style="position:absolute;left:15589;top:511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xmP8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Sgbv8D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zGY/yAAAAN4AAAAPAAAAAAAAAAAAAAAAAJgCAABk&#10;cnMvZG93bnJldi54bWxQSwUGAAAAAAQABAD1AAAAjQMAAAAA&#10;" fillcolor="black" stroked="f"/>
                      <v:rect id="Rectangle 3457" o:spid="_x0000_s2776" style="position:absolute;left:15589;top:5137;width:19;height: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PyTcUA&#10;AADeAAAADwAAAGRycy9kb3ducmV2LnhtbERPz2vCMBS+D/wfwhN2m6llSq1GUUHYZaDOg96ezbMt&#10;Ni81ybTzr18Ogx0/vt+zRWcacSfna8sKhoMEBHFhdc2lgsPX5i0D4QOyxsYyKfghD4t572WGubYP&#10;3tF9H0oRQ9jnqKAKoc2l9EVFBv3AtsSRu1hnMEToSqkdPmK4aWSaJGNpsObYUGFL64qK6/7bKFhN&#10;stVt+86fz935RKfj+TpKXaLUa79bTkEE6sK/+M/9oRWko2wc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JNxQAAAN4AAAAPAAAAAAAAAAAAAAAAAJgCAABkcnMv&#10;ZG93bnJldi54bWxQSwUGAAAAAAQABAD1AAAAigMAAAAA&#10;" fillcolor="black" stroked="f"/>
                      <v:rect id="Rectangle 3458" o:spid="_x0000_s2777" style="position:absolute;left:15589;top:5149;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9X1skA&#10;AADeAAAADwAAAGRycy9kb3ducmV2LnhtbESPT2vCQBTE70K/w/IK3symQSWmrqKFQi+F+udQb8/s&#10;axLMvo27W0376bsFweMwM79h5svetOJCzjeWFTwlKQji0uqGKwX73esoB+EDssbWMin4IQ/LxcNg&#10;joW2V97QZRsqESHsC1RQh9AVUvqyJoM+sR1x9L6sMxiidJXUDq8RblqZpelUGmw4LtTY0UtN5Wn7&#10;bRSsZ/n6/DHm99/N8UCHz+NpkrlUqeFjv3oGEagP9/Ct/aYVZJN8OoP/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B9X1skAAADeAAAADwAAAAAAAAAAAAAAAACYAgAA&#10;ZHJzL2Rvd25yZXYueG1sUEsFBgAAAAAEAAQA9QAAAI4DAAAAAA==&#10;" fillcolor="black" stroked="f"/>
                      <v:rect id="Rectangle 3459" o:spid="_x0000_s2778" style="position:absolute;left:15589;top:517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olscA&#10;AADeAAAADwAAAGRycy9kb3ducmV2LnhtbESPy2rCQBSG9wXfYTiCuzox1Bqjo2ih0E2hXha6O2aO&#10;STBzJs6MmvbpO4tClz//jW++7Ewj7uR8bVnBaJiAIC6srrlUsN+9P2cgfEDW2FgmBd/kYbnoPc0x&#10;1/bBG7pvQyniCPscFVQhtLmUvqjIoB/aljh6Z+sMhihdKbXDRxw3jUyT5FUarDk+VNjSW0XFZXsz&#10;CtbTbH39euHPn83pSMfD6TJOXaLUoN+tZiACdeE//Nf+0ArScTa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8aJbHAAAA3gAAAA8AAAAAAAAAAAAAAAAAmAIAAGRy&#10;cy9kb3ducmV2LnhtbFBLBQYAAAAABAAEAPUAAACMAwAAAAA=&#10;" fillcolor="black" stroked="f"/>
                      <v:rect id="Rectangle 3460" o:spid="_x0000_s2779" style="position:absolute;left:15589;top:519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DNDckA&#10;AADeAAAADwAAAGRycy9kb3ducmV2LnhtbESPT2vCQBTE74LfYXmCN90Y/JOmrqKFQi+Fqj3U2zP7&#10;TILZt+nuVtN++m5B6HGYmd8wy3VnGnEl52vLCibjBARxYXXNpYL3w/MoA+EDssbGMin4Jg/rVb+3&#10;xFzbG+/oug+liBD2OSqoQmhzKX1RkUE/ti1x9M7WGQxRulJqh7cIN41Mk2QuDdYcFyps6ami4rL/&#10;Mgq2D9n2823Krz+705GOH6fLLHWJUsNBt3kEEagL/+F7+0UrSGfZYg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7DNDckAAADeAAAADwAAAAAAAAAAAAAAAACYAgAA&#10;ZHJzL2Rvd25yZXYueG1sUEsFBgAAAAAEAAQA9QAAAI4DAAAAAA==&#10;" fillcolor="black" stroked="f"/>
                      <v:rect id="Rectangle 3461" o:spid="_x0000_s2780" style="position:absolute;left:15589;top:521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JTes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TAbpX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YlN6yAAAAN4AAAAPAAAAAAAAAAAAAAAAAJgCAABk&#10;cnMvZG93bnJldi54bWxQSwUGAAAAAAQABAD1AAAAjQMAAAAA&#10;" fillcolor="black" stroked="f"/>
                      <v:rect id="Rectangle 3462" o:spid="_x0000_s2781" style="position:absolute;left:15589;top:523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724ckA&#10;AADeAAAADwAAAGRycy9kb3ducmV2LnhtbESPQWvCQBSE7wX/w/KE3urGtNoYXUULhV6Eanuot2f2&#10;mQSzb+PuVlN/fbdQ8DjMzDfMbNGZRpzJ+dqyguEgAUFcWF1zqeDz4/UhA+EDssbGMin4IQ+Lee9u&#10;hrm2F97QeRtKESHsc1RQhdDmUvqiIoN+YFvi6B2sMxiidKXUDi8RbhqZJslYGqw5LlTY0ktFxXH7&#10;bRSsJtnq9P7E6+tmv6Pd1/44Sl2i1H2/W05BBOrCLfzfftMK0lH2/A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C724ckAAADeAAAADwAAAAAAAAAAAAAAAACYAgAA&#10;ZHJzL2Rvd25yZXYueG1sUEsFBgAAAAAEAAQA9QAAAI4DAAAAAA==&#10;" fillcolor="black" stroked="f"/>
                      <v:rect id="Rectangle 3463" o:spid="_x0000_s2782" style="position:absolute;left:15589;top:525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ulcgA&#10;AADeAAAADwAAAGRycy9kb3ducmV2LnhtbESPQWvCQBSE74L/YXlCb7pp0DZGV9FCoZdCtR709sy+&#10;JsHs27i71bS/visUPA4z8w0zX3amERdyvras4HGUgCAurK65VLD7fB1mIHxA1thYJgU/5GG56Pfm&#10;mGt75Q1dtqEUEcI+RwVVCG0upS8qMuhHtiWO3pd1BkOUrpTa4TXCTSPTJHmSBmuOCxW29FJRcdp+&#10;GwXrabY+f4z5/XdzPNBhfzxNUpco9TDoVjMQgbpwD/+337SCdJI9j+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x26VyAAAAN4AAAAPAAAAAAAAAAAAAAAAAJgCAABk&#10;cnMvZG93bnJldi54bWxQSwUGAAAAAAQABAD1AAAAjQMAAAAA&#10;" fillcolor="black" stroked="f"/>
                      <v:rect id="Rectangle 3464" o:spid="_x0000_s2783" style="position:absolute;left:15589;top:5270;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vLDsgA&#10;AADeAAAADwAAAGRycy9kb3ducmV2LnhtbESPQWvCQBSE74X+h+UVvNVNg6kxdZVaEHoRqu1Bb8/s&#10;axLMvk13V0399V2h4HGYmW+Y6bw3rTiR841lBU/DBARxaXXDlYKvz+VjDsIHZI2tZVLwSx7ms/u7&#10;KRbannlNp02oRISwL1BBHUJXSOnLmgz6oe2Io/dtncEQpaukdniOcNPKNEmepcGG40KNHb3VVB42&#10;R6NgMckXPx8jXl3W+x3ttvtDlrpEqcFD//oCIlAfbuH/9rtWkGb5O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i8sOyAAAAN4AAAAPAAAAAAAAAAAAAAAAAJgCAABk&#10;cnMvZG93bnJldi54bWxQSwUGAAAAAAQABAD1AAAAjQMAAAAA&#10;" fillcolor="black" stroked="f"/>
                      <v:rect id="Rectangle 3465" o:spid="_x0000_s2784" style="position:absolute;left:15589;top:529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lVec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6Sh7Gc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WVV5yAAAAN4AAAAPAAAAAAAAAAAAAAAAAJgCAABk&#10;cnMvZG93bnJldi54bWxQSwUGAAAAAAQABAD1AAAAjQMAAAAA&#10;" fillcolor="black" stroked="f"/>
                      <v:rect id="Rectangle 3466" o:spid="_x0000_s2785" style="position:absolute;left:15589;top:5314;width:1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w4sgA&#10;AADeAAAADwAAAGRycy9kb3ducmV2LnhtbESPQWvCQBSE74L/YXlCb7pp0JqmrlKFQi9CtT3U2zP7&#10;mgSzb9PdrUZ/vSsIPQ4z8w0zW3SmEUdyvras4HGUgCAurK65VPD1+TbMQPiArLGxTArO5GEx7/dm&#10;mGt74g0dt6EUEcI+RwVVCG0upS8qMuhHtiWO3o91BkOUrpTa4SnCTSPTJHmSBmuOCxW2tKqoOGz/&#10;jILlc7b8/Rjz+rLZ72j3vT9MUpco9TDoXl9ABOrCf/jeftcK0kk2nc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FfDiyAAAAN4AAAAPAAAAAAAAAAAAAAAAAJgCAABk&#10;cnMvZG93bnJldi54bWxQSwUGAAAAAAQABAD1AAAAjQMAAAAA&#10;" fillcolor="black" stroked="f"/>
                      <v:rect id="Rectangle 3467" o:spid="_x0000_s2786" style="position:absolute;left:15589;top:533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pkkMUA&#10;AADeAAAADwAAAGRycy9kb3ducmV2LnhtbERPu27CMBTdK/EP1kViKw5RKSFgEFSq1KVSeQywXeJL&#10;EhFfB9tA2q+vh0odj857vuxMI+7kfG1ZwWiYgCAurK65VLDfvT9nIHxA1thYJgXf5GG56D3NMdf2&#10;wRu6b0MpYgj7HBVUIbS5lL6oyKAf2pY4cmfrDIYIXSm1w0cMN41Mk+RVGqw5NlTY0ltFxWV7MwrW&#10;02x9/Xrhz5/N6UjHw+kyTl2i1KDfrWYgAnXhX/zn/tAK0nE2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imSQxQAAAN4AAAAPAAAAAAAAAAAAAAAAAJgCAABkcnMv&#10;ZG93bnJldi54bWxQSwUGAAAAAAQABAD1AAAAigMAAAAA&#10;" fillcolor="black" stroked="f"/>
                      <v:rect id="Rectangle 3468" o:spid="_x0000_s2787" style="position:absolute;left:15589;top:535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bBC8gA&#10;AADeAAAADwAAAGRycy9kb3ducmV2LnhtbESPQWvCQBSE74X+h+UJ3urGoG1MXaUKgpeC2h7q7Zl9&#10;TYLZt3F31dhf7xYKPQ4z8w0znXemERdyvrasYDhIQBAXVtdcKvj8WD1lIHxA1thYJgU38jCfPT5M&#10;Mdf2ylu67EIpIoR9jgqqENpcSl9UZNAPbEscvW/rDIYoXSm1w2uEm0amSfIsDdYcFypsaVlRcdyd&#10;jYLFJFucNiN+/9ke9rT/OhzHqUuU6ve6t1cQgbrwH/5rr7WCdJy9TO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xsELyAAAAN4AAAAPAAAAAAAAAAAAAAAAAJgCAABk&#10;cnMvZG93bnJldi54bWxQSwUGAAAAAAQABAD1AAAAjQMAAAAA&#10;" fillcolor="black" stroked="f"/>
                      <v:rect id="Rectangle 3469" o:spid="_x0000_s2788" style="position:absolute;left:15589;top:537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kYscYA&#10;AADeAAAADwAAAGRycy9kb3ducmV2LnhtbESPy2rCQBSG9wXfYThCd3Vi0BKjo2hB6KbgbaG7Y+aY&#10;BDNn0pmppn16Z1Fw+fPf+GaLzjTiRs7XlhUMBwkI4sLqmksFh/36LQPhA7LGxjIp+CUPi3nvZYa5&#10;tnfe0m0XShFH2OeooAqhzaX0RUUG/cC2xNG7WGcwROlKqR3e47hpZJok79JgzfGhwpY+Kiquux+j&#10;YDXJVt+bEX/9bc8nOh3P13HqEqVe+91yCiJQF57h//anVpCOsyw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kYscYAAADeAAAADwAAAAAAAAAAAAAAAACYAgAAZHJz&#10;L2Rvd25yZXYueG1sUEsFBgAAAAAEAAQA9QAAAIsDAAAAAA==&#10;" fillcolor="black" stroked="f"/>
                      <v:rect id="Rectangle 3470" o:spid="_x0000_s2789" style="position:absolute;left:15589;top:539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9KsgA&#10;AADeAAAADwAAAGRycy9kb3ducmV2LnhtbESPQWvCQBSE74L/YXkFb7oxVElTV9FCwYtQbQ/19sy+&#10;JsHs23R31eivdwtCj8PMfMPMFp1pxJmcry0rGI8SEMSF1TWXCr4+34cZCB+QNTaWScGVPCzm/d4M&#10;c20vvKXzLpQiQtjnqKAKoc2l9EVFBv3ItsTR+7HOYIjSlVI7vES4aWSaJFNpsOa4UGFLbxUVx93J&#10;KFi9ZKvfj2fe3LaHPe2/D8dJ6hKlBk/d8hVEoC78hx/ttVaQTrJsDH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Zb0qyAAAAN4AAAAPAAAAAAAAAAAAAAAAAJgCAABk&#10;cnMvZG93bnJldi54bWxQSwUGAAAAAAQABAD1AAAAjQMAAAAA&#10;" fillcolor="black" stroked="f"/>
                      <v:rect id="Rectangle 3471" o:spid="_x0000_s2790" style="position:absolute;left:15589;top:5410;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cjXccA&#10;AADeAAAADwAAAGRycy9kb3ducmV2LnhtbESPQWvCQBSE7wX/w/KE3urGUEuMrqKFgheh2h709sw+&#10;k2D2bbq71eiv7xYEj8PMfMNM551pxJmcry0rGA4SEMSF1TWXCr6/Pl4yED4ga2wsk4IreZjPek9T&#10;zLW98IbO21CKCGGfo4IqhDaX0hcVGfQD2xJH72idwRClK6V2eIlw08g0Sd6kwZrjQoUtvVdUnLa/&#10;RsFynC1/Pl95fdsc9rTfHU6j1CVKPfe7xQREoC48wvf2SitIR1mWwv+de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3I13HAAAA3gAAAA8AAAAAAAAAAAAAAAAAmAIAAGRy&#10;cy9kb3ducmV2LnhtbFBLBQYAAAAABAAEAPUAAACMAwAAAAA=&#10;" fillcolor="black" stroked="f"/>
                      <v:rect id="Rectangle 3472" o:spid="_x0000_s2791" style="position:absolute;left:15589;top:5435;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Gxs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TjLnuB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4bGyAAAAN4AAAAPAAAAAAAAAAAAAAAAAJgCAABk&#10;cnMvZG93bnJldi54bWxQSwUGAAAAAAQABAD1AAAAjQMAAAAA&#10;" fillcolor="black" stroked="f"/>
                      <v:rect id="Rectangle 3473" o:spid="_x0000_s2792" style="position:absolute;left:15589;top:544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IessgA&#10;AADeAAAADwAAAGRycy9kb3ducmV2LnhtbESPQWvCQBSE70L/w/IK3nTToCVNXaUKghehag/19sy+&#10;JsHs23R31eiv7xYEj8PMfMNMZp1pxJmcry0reBkmIIgLq2suFXztloMMhA/IGhvLpOBKHmbTp94E&#10;c20vvKHzNpQiQtjnqKAKoc2l9EVFBv3QtsTR+7HOYIjSlVI7vES4aWSaJK/SYM1xocKWFhUVx+3J&#10;KJi/ZfPfzxGvb5vDnvbfh+M4dYlS/efu4x1EoC48wvf2SitIx1k2g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Eh6yyAAAAN4AAAAPAAAAAAAAAAAAAAAAAJgCAABk&#10;cnMvZG93bnJldi54bWxQSwUGAAAAAAQABAD1AAAAjQMAAAAA&#10;" fillcolor="black" stroked="f"/>
                      <v:rect id="Rectangle 3474" o:spid="_x0000_s2793" style="position:absolute;left:15589;top:5467;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67KcgA&#10;AADeAAAADwAAAGRycy9kb3ducmV2LnhtbESPT2vCQBTE74LfYXmF3nTT0JQYXUULhV4K9c9Bb8/s&#10;Mwlm36a7W41++m6h0OMwM79hZovetOJCzjeWFTyNExDEpdUNVwp227dRDsIHZI2tZVJwIw+L+XAw&#10;w0LbK6/psgmViBD2BSqoQ+gKKX1Zk0E/th1x9E7WGQxRukpqh9cIN61Mk+RFGmw4LtTY0WtN5Xnz&#10;bRSsJvnq6/OZP+7r44EO++M5S12i1ONDv5yCCNSH//Bf+10rSLM8z+D3Tr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XrspyAAAAN4AAAAPAAAAAAAAAAAAAAAAAJgCAABk&#10;cnMvZG93bnJldi54bWxQSwUGAAAAAAQABAD1AAAAjQMAAAAA&#10;" fillcolor="black" stroked="f"/>
                      <v:rect id="Rectangle 3475" o:spid="_x0000_s2794" style="position:absolute;left:15589;top:549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lXsgA&#10;AADeAAAADwAAAGRycy9kb3ducmV2LnhtbESPT2vCQBTE70K/w/IKvZlNQ5UYXaUWCr0U/HfQ2zP7&#10;mgSzb9Pdrab99G5B8DjMzG+Y2aI3rTiT841lBc9JCoK4tLrhSsFu+z7MQfiArLG1TAp+ycNi/jCY&#10;YaHthdd03oRKRAj7AhXUIXSFlL6syaBPbEccvS/rDIYoXSW1w0uEm1ZmaTqWBhuOCzV29FZTedr8&#10;GAXLSb78Xr3w59/6eKDD/ngaZS5V6umxf52CCNSHe/jW/tAKslGej+H/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jCVeyAAAAN4AAAAPAAAAAAAAAAAAAAAAAJgCAABk&#10;cnMvZG93bnJldi54bWxQSwUGAAAAAAQABAD1AAAAjQMAAAAA&#10;" fillcolor="black" stroked="f"/>
                      <v:rect id="Rectangle 3476" o:spid="_x0000_s2795" style="position:absolute;left:15589;top:551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CAxcgA&#10;AADeAAAADwAAAGRycy9kb3ducmV2LnhtbESPQWvCQBSE74X+h+UJvdWNodYYXaUWBC+FanvQ2zP7&#10;TILZt+nuqrG/visUPA4z8w0znXemEWdyvrasYNBPQBAXVtdcKvj+Wj5nIHxA1thYJgVX8jCfPT5M&#10;Mdf2wms6b0IpIoR9jgqqENpcSl9UZND3bUscvYN1BkOUrpTa4SXCTSPTJHmVBmuOCxW29F5Rcdyc&#10;jILFOFv8fL7wx+96v6Pddn8cpi5R6qnXvU1ABOrCPfzfXmkF6TDLR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wIDFyAAAAN4AAAAPAAAAAAAAAAAAAAAAAJgCAABk&#10;cnMvZG93bnJldi54bWxQSwUGAAAAAAQABAD1AAAAjQMAAAAA&#10;" fillcolor="black" stroked="f"/>
                      <v:rect id="Rectangle 3477" o:spid="_x0000_s2796" style="position:absolute;left:15589;top:553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8Ut8UA&#10;AADeAAAADwAAAGRycy9kb3ducmV2LnhtbERPy2rCQBTdF/yH4Qrd1YlBS4yOogWhm4Kvhe6umWsS&#10;zNxJZ6aa9uudRcHl4bxni8404kbO15YVDAcJCOLC6ppLBYf9+i0D4QOyxsYyKfglD4t572WGubZ3&#10;3tJtF0oRQ9jnqKAKoc2l9EVFBv3AtsSRu1hnMEToSqkd3mO4aWSaJO/SYM2xocKWPioqrrsfo2A1&#10;yVbfmxF//W3PJzodz9dx6hKlXvvdcgoiUBee4n/3p1aQjrMs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XxS3xQAAAN4AAAAPAAAAAAAAAAAAAAAAAJgCAABkcnMv&#10;ZG93bnJldi54bWxQSwUGAAAAAAQABAD1AAAAigMAAAAA&#10;" fillcolor="black" stroked="f"/>
                      <v:rect id="Rectangle 3478" o:spid="_x0000_s2797" style="position:absolute;left:15589;top:554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xLMgA&#10;AADeAAAADwAAAGRycy9kb3ducmV2LnhtbESPQWvCQBSE74L/YXkFb7ppqBJTV9FCwYtQtYd6e2Zf&#10;k2D2bbq7atpf7xYEj8PMfMPMFp1pxIWcry0reB4lIIgLq2suFXzu34cZCB+QNTaWScEveVjM+70Z&#10;5tpeeUuXXShFhLDPUUEVQptL6YuKDPqRbYmj922dwRClK6V2eI1w08g0SSbSYM1xocKW3ioqTruz&#10;UbCaZqufjxfe/G2PBzp8HU/j1CVKDZ665SuIQF14hO/ttVaQjrNsCv934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E7EsyAAAAN4AAAAPAAAAAAAAAAAAAAAAAJgCAABk&#10;cnMvZG93bnJldi54bWxQSwUGAAAAAAQABAD1AAAAjQMAAAAA&#10;" fillcolor="black" stroked="f"/>
                      <v:rect id="Rectangle 3479" o:spid="_x0000_s2798" style="position:absolute;left:15589;top:606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CObMcA&#10;AADeAAAADwAAAGRycy9kb3ducmV2LnhtbESPy2rCQBSG94LvMJyCO5001BKjo2ih4Ebw0kXdHTPH&#10;JJg5k86MmvbpnUXB5c9/45stOtOIGzlfW1bwOkpAEBdW11wq+Dp8DjMQPiBrbCyTgl/ysJj3ezPM&#10;tb3zjm77UIo4wj5HBVUIbS6lLyoy6Ee2JY7e2TqDIUpXSu3wHsdNI9MkeZcGa44PFbb0UVFx2V+N&#10;gtUkW/1s33jztzsd6fh9uoxTlyg1eOmWUxCBuvAM/7fXWkE6ziYRIOJEFJ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wjmzHAAAA3gAAAA8AAAAAAAAAAAAAAAAAmAIAAGRy&#10;cy9kb3ducmV2LnhtbFBLBQYAAAAABAAEAPUAAACMAwAAAAA=&#10;" fillcolor="black" stroked="f"/>
                      <v:rect id="Rectangle 3480" o:spid="_x0000_s2799" style="position:absolute;left:15589;top:6083;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wr98gA&#10;AADeAAAADwAAAGRycy9kb3ducmV2LnhtbESPQWvCQBSE74L/YXmF3nRjqBJTV9FCwYtQbQ/19sy+&#10;JsHs23R3q9Ff7xYEj8PMfMPMFp1pxImcry0rGA0TEMSF1TWXCr4+3wcZCB+QNTaWScGFPCzm/d4M&#10;c23PvKXTLpQiQtjnqKAKoc2l9EVFBv3QtsTR+7HOYIjSlVI7PEe4aWSaJBNpsOa4UGFLbxUVx92f&#10;UbCaZqvfjxfeXLeHPe2/D8dx6hKlnp+65SuIQF14hO/ttVaQjrPpCP7vx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vCv3yAAAAN4AAAAPAAAAAAAAAAAAAAAAAJgCAABk&#10;cnMvZG93bnJldi54bWxQSwUGAAAAAAQABAD1AAAAjQMAAAAA&#10;" fillcolor="black" stroked="f"/>
                      <v:rect id="Rectangle 3481" o:spid="_x0000_s2800" style="position:absolute;left:15589;top:6108;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61gMgA&#10;AADeAAAADwAAAGRycy9kb3ducmV2LnhtbESPT2vCQBTE74LfYXmF3nTTUCVGV9FCoZeCf3qot2f2&#10;mQSzb9Pdrab99K4geBxm5jfMbNGZRpzJ+dqygpdhAoK4sLrmUsHX7n2QgfABWWNjmRT8kYfFvN+b&#10;Ya7thTd03oZSRAj7HBVUIbS5lL6oyKAf2pY4ekfrDIYoXSm1w0uEm0amSTKWBmuOCxW29FZRcdr+&#10;GgWrSbb6Wb/y5//msKf99+E0Sl2i1PNTt5yCCNSFR/je/tAK0lE2SeF2J1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brWAyAAAAN4AAAAPAAAAAAAAAAAAAAAAAJgCAABk&#10;cnMvZG93bnJldi54bWxQSwUGAAAAAAQABAD1AAAAjQMAAAAA&#10;" fillcolor="black" stroked="f"/>
                      <v:rect id="Rectangle 3482" o:spid="_x0000_s2801" style="position:absolute;left:15589;top:6121;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IQG8gA&#10;AADeAAAADwAAAGRycy9kb3ducmV2LnhtbESPQWvCQBSE70L/w/KE3nRjWkuMrlILhV6Eaj3o7Zl9&#10;JsHs23R3q9Ff7xYKPQ4z8w0zW3SmEWdyvrasYDRMQBAXVtdcKth+vQ8yED4ga2wsk4IreVjMH3oz&#10;zLW98JrOm1CKCGGfo4IqhDaX0hcVGfRD2xJH72idwRClK6V2eIlw08g0SV6kwZrjQoUtvVVUnDY/&#10;RsFyki2/P595dVsf9rTfHU7j1CVKPfa71ymIQF34D/+1P7SCdJxN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IhAbyAAAAN4AAAAPAAAAAAAAAAAAAAAAAJgCAABk&#10;cnMvZG93bnJldi54bWxQSwUGAAAAAAQABAD1AAAAjQMAAAAA&#10;" fillcolor="black" stroked="f"/>
                      <v:rect id="Rectangle 3483" o:spid="_x0000_s2802" style="position:absolute;left:15589;top:614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uIb8gA&#10;AADeAAAADwAAAGRycy9kb3ducmV2LnhtbESPQWvCQBSE74X+h+UVvNWNQUtMXUUFoZeC2h7q7Zl9&#10;JsHs27i7avTXd4VCj8PMfMNMZp1pxIWcry0rGPQTEMSF1TWXCr6/Vq8ZCB+QNTaWScGNPMymz08T&#10;zLW98oYu21CKCGGfo4IqhDaX0hcVGfR92xJH72CdwRClK6V2eI1w08g0Sd6kwZrjQoUtLSsqjtuz&#10;UbAYZ4vTesif981+R7uf/XGUukSp3ks3fwcRqAv/4b/2h1aQjrLxE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y4hvyAAAAN4AAAAPAAAAAAAAAAAAAAAAAJgCAABk&#10;cnMvZG93bnJldi54bWxQSwUGAAAAAAQABAD1AAAAjQMAAAAA&#10;" fillcolor="black" stroked="f"/>
                      <v:rect id="Rectangle 3484" o:spid="_x0000_s2803" style="position:absolute;left:15589;top:616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9MgA&#10;AADeAAAADwAAAGRycy9kb3ducmV2LnhtbESPQWvCQBSE70L/w/IKvemmoSkxukotFHopqPWgt2f2&#10;mQSzb9PdrUZ/fVcQehxm5htmOu9NK07kfGNZwfMoAUFcWt1wpWDz/THMQfiArLG1TAou5GE+exhM&#10;sdD2zCs6rUMlIoR9gQrqELpCSl/WZNCPbEccvYN1BkOUrpLa4TnCTSvTJHmVBhuOCzV29F5TeVz/&#10;GgWLcb74Wb7w13W139Fuuz9mqUuUenrs3yYgAvXhP3xvf2oFaZaPM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hy30yAAAAN4AAAAPAAAAAAAAAAAAAAAAAJgCAABk&#10;cnMvZG93bnJldi54bWxQSwUGAAAAAAQABAD1AAAAjQMAAAAA&#10;" fillcolor="black" stroked="f"/>
                      <v:rect id="Rectangle 3485" o:spid="_x0000_s2804" style="position:absolute;left:15589;top:618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zg8kA&#10;AADeAAAADwAAAGRycy9kb3ducmV2LnhtbESPT2vCQBTE70K/w/IK3symQSWmrqKFQi+F+udQb8/s&#10;axLMvo27W0376bsFweMwM79h5svetOJCzjeWFTwlKQji0uqGKwX73esoB+EDssbWMin4IQ/LxcNg&#10;joW2V97QZRsqESHsC1RQh9AVUvqyJoM+sR1x9L6sMxiidJXUDq8RblqZpelUGmw4LtTY0UtN5Wn7&#10;bRSsZ/n6/DHm99/N8UCHz+NpkrlUqeFjv3oGEagP9/Ct/aYVZJN8NoX/O/EK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FWzg8kAAADeAAAADwAAAAAAAAAAAAAAAACYAgAA&#10;ZHJzL2Rvd25yZXYueG1sUEsFBgAAAAAEAAQA9QAAAI4DAAAAAA==&#10;" fillcolor="black" stroked="f"/>
                      <v:rect id="Rectangle 3486" o:spid="_x0000_s2805" style="position:absolute;left:15589;top:6203;width:1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kWGMgA&#10;AADeAAAADwAAAGRycy9kb3ducmV2LnhtbESPQWvCQBSE74X+h+UJ3urGoG1MXaUKgpeC2h7q7Zl9&#10;TYLZt3F31dhf7xYKPQ4z8w0znXemERdyvrasYDhIQBAXVtdcKvj8WD1lIHxA1thYJgU38jCfPT5M&#10;Mdf2ylu67EIpIoR9jgqqENpcSl9UZNAPbEscvW/rDIYoXSm1w2uEm0amSfIsDdYcFypsaVlRcdyd&#10;jYLFJFucNiN+/9ke9rT/OhzHqUuU6ve6t1cQgbrwH/5rr7WCdJxNXu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GRYYyAAAAN4AAAAPAAAAAAAAAAAAAAAAAJgCAABk&#10;cnMvZG93bnJldi54bWxQSwUGAAAAAAQABAD1AAAAjQMAAAAA&#10;" fillcolor="black" stroked="f"/>
                      <v:rect id="Rectangle 3487" o:spid="_x0000_s2806" style="position:absolute;left:15589;top:622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aCasUA&#10;AADeAAAADwAAAGRycy9kb3ducmV2LnhtbERPy2rCQBTdC/7DcAvudNJQS4yOooWCG8FHF3V3zVyT&#10;YOZOOjNq2q93FgWXh/OeLTrTiBs5X1tW8DpKQBAXVtdcKvg6fA4zED4ga2wsk4Jf8rCY93szzLW9&#10;845u+1CKGMI+RwVVCG0upS8qMuhHtiWO3Nk6gyFCV0rt8B7DTSPTJHmXBmuODRW29FFRcdlfjYLV&#10;JFv9bN9487c7Hen4fbqMU5coNXjpllMQgbrwFP+711pBOs4mcW+8E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hoJqxQAAAN4AAAAPAAAAAAAAAAAAAAAAAJgCAABkcnMv&#10;ZG93bnJldi54bWxQSwUGAAAAAAQABAD1AAAAigMAAAAA&#10;" fillcolor="black" stroked="f"/>
                      <v:rect id="Rectangle 3488" o:spid="_x0000_s2807" style="position:absolute;left:15589;top:624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on8cgA&#10;AADeAAAADwAAAGRycy9kb3ducmV2LnhtbESPT2vCQBTE7wW/w/IKvdVNQy1JdBUtFHop1D8HvT2z&#10;zySYfZvubjX66bsFweMwM79hJrPetOJEzjeWFbwMExDEpdUNVwo264/nDIQPyBpby6TgQh5m08HD&#10;BAttz7yk0ypUIkLYF6igDqErpPRlTQb90HbE0TtYZzBE6SqpHZ4j3LQyTZI3abDhuFBjR+81lcfV&#10;r1GwyLPFz/crf12X+x3ttvvjKHWJUk+P/XwMIlAf7uFb+1MrSEdZnsP/nXg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yifxyAAAAN4AAAAPAAAAAAAAAAAAAAAAAJgCAABk&#10;cnMvZG93bnJldi54bWxQSwUGAAAAAAQABAD1AAAAjQMAAAAA&#10;" fillcolor="black" stroked="f"/>
                      <v:rect id="Rectangle 3489" o:spid="_x0000_s2808" style="position:absolute;left:15589;top:6261;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UdscA&#10;AADeAAAADwAAAGRycy9kb3ducmV2LnhtbESPzWoCMRSF9wXfIdyCu5p0qGWcGkWFQjeFal3o7jq5&#10;nRmc3IxJ1NGnbxaFLg/nj286720rLuRD41jD80iBIC6dabjSsP1+f8pBhIhssHVMGm4UYD4bPEyx&#10;MO7Ka7psYiXSCIcCNdQxdoWUoazJYhi5jjh5P85bjEn6ShqP1zRuW5kp9SotNpweauxoVVN53Jyt&#10;huUkX56+Xvjzvj7sab87HMeZV1oPH/vFG4hIffwP/7U/jIZsPFEJIOEkFJ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bFHbHAAAA3gAAAA8AAAAAAAAAAAAAAAAAmAIAAGRy&#10;cy9kb3ducmV2LnhtbFBLBQYAAAAABAAEAPUAAACMAwAAAAA=&#10;" fillcolor="black" stroked="f"/>
                      <v:rect id="Rectangle 3490" o:spid="_x0000_s2809" style="position:absolute;left:15589;top:628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ex7cgA&#10;AADeAAAADwAAAGRycy9kb3ducmV2LnhtbESPQWsCMRSE70L/Q3iF3jRxqaJbo1Sh0EtBbQ/19ty8&#10;7i5uXtYk1W1/vREEj8PMfMPMFp1txIl8qB1rGA4UCOLCmZpLDV+fb/0JiBCRDTaOScMfBVjMH3oz&#10;zI0784ZO21iKBOGQo4YqxjaXMhQVWQwD1xIn78d5izFJX0rj8ZzgtpGZUmNpsea0UGFLq4qKw/bX&#10;alhOJ8vj+pk//jf7He2+94dR5pXWT4/d6wuISF28h2/td6MhG03VEK530hW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V7HtyAAAAN4AAAAPAAAAAAAAAAAAAAAAAJgCAABk&#10;cnMvZG93bnJldi54bWxQSwUGAAAAAAQABAD1AAAAjQMAAAAA&#10;" fillcolor="black" stroked="f"/>
                      <v:rect id="Rectangle 3491" o:spid="_x0000_s2810" style="position:absolute;left:15589;top:630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UvmscA&#10;AADeAAAADwAAAGRycy9kb3ducmV2LnhtbESPQWsCMRSE74X+h/AK3mrSRYuuRqkFoZeCWg96e26e&#10;u4ubl20Sddtf3whCj8PMfMNM551txIV8qB1reOkrEMSFMzWXGrZfy+cRiBCRDTaOScMPBZjPHh+m&#10;mBt35TVdNrEUCcIhRw1VjG0uZSgqshj6riVO3tF5izFJX0rj8ZrgtpGZUq/SYs1pocKW3isqTpuz&#10;1bAYjxbfqwF//q4Pe9rvDqdh5pXWvafubQIiUhf/w/f2h9GQDccqg9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FL5rHAAAA3gAAAA8AAAAAAAAAAAAAAAAAmAIAAGRy&#10;cy9kb3ducmV2LnhtbFBLBQYAAAAABAAEAPUAAACMAwAAAAA=&#10;" fillcolor="black" stroked="f"/>
                      <v:rect id="Rectangle 3492" o:spid="_x0000_s2811" style="position:absolute;left:15589;top:632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mKAcgA&#10;AADeAAAADwAAAGRycy9kb3ducmV2LnhtbESPQWsCMRSE7wX/Q3iCt5q41qKrUbRQ6KVQbQ/19tw8&#10;dxc3L9sk1a2/3hQKPQ4z8w2zWHW2EWfyoXasYTRUIIgLZ2ouNXy8P99PQYSIbLBxTBp+KMBq2btb&#10;YG7chbd03sVSJAiHHDVUMba5lKGoyGIYupY4eUfnLcYkfSmNx0uC20ZmSj1KizWnhQpbeqqoOO2+&#10;rYbNbLr5envg1+v2sKf95+E0ybzSetDv1nMQkbr4H/5rvxgN2WSmx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yYoByAAAAN4AAAAPAAAAAAAAAAAAAAAAAJgCAABk&#10;cnMvZG93bnJldi54bWxQSwUGAAAAAAQABAD1AAAAjQMAAAAA&#10;" fillcolor="black" stroked="f"/>
                      <v:rect id="Rectangle 3493" o:spid="_x0000_s2812" style="position:absolute;left:15589;top:634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ASdcgA&#10;AADeAAAADwAAAGRycy9kb3ducmV2LnhtbESPQWsCMRSE70L/Q3iF3jRx0aKrUWqh4EVQ24Penpvn&#10;7uLmZZukuu2vb4RCj8PMfMPMl51txJV8qB1rGA4UCOLCmZpLDR/vb/0JiBCRDTaOScM3BVguHnpz&#10;zI278Y6u+1iKBOGQo4YqxjaXMhQVWQwD1xIn7+y8xZikL6XxeEtw28hMqWdpsea0UGFLrxUVl/2X&#10;1bCaTlaf2xFvfnanIx0Pp8s480rrp8fuZQYiUhf/w3/ttdGQjadq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IBJ1yAAAAN4AAAAPAAAAAAAAAAAAAAAAAJgCAABk&#10;cnMvZG93bnJldi54bWxQSwUGAAAAAAQABAD1AAAAjQMAAAAA&#10;" fillcolor="black" stroked="f"/>
                      <v:rect id="Rectangle 3494" o:spid="_x0000_s2813" style="position:absolute;left:15589;top:636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y37sgA&#10;AADeAAAADwAAAGRycy9kb3ducmV2LnhtbESPQWsCMRSE70L/Q3iF3jTp0i26NUoVCl6Eanuot+fm&#10;dXdx87Imqa7++qYg9DjMzDfMdN7bVpzIh8axhseRAkFcOtNwpeHz4204BhEissHWMWm4UID57G4w&#10;xcK4M2/otI2VSBAOBWqoY+wKKUNZk8Uwch1x8r6dtxiT9JU0Hs8JbluZKfUsLTacFmrsaFlTedj+&#10;WA2LyXhxfH/i9XWz39Hua3/IM6+0frjvX19AROrjf/jWXhkNWT5RO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bLfuyAAAAN4AAAAPAAAAAAAAAAAAAAAAAJgCAABk&#10;cnMvZG93bnJldi54bWxQSwUGAAAAAAQABAD1AAAAjQMAAAAA&#10;" fillcolor="black" stroked="f"/>
                      <v:rect id="Rectangle 3495" o:spid="_x0000_s2814" style="position:absolute;left:15589;top:6381;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4pmcgA&#10;AADeAAAADwAAAGRycy9kb3ducmV2LnhtbESPQWsCMRSE74X+h/AKvdXEpYquRqmFghdBbQ96e26e&#10;u4ubl20Sde2vN4VCj8PMfMNM551txIV8qB1r6PcUCOLCmZpLDV+fHy8jECEiG2wck4YbBZjPHh+m&#10;mBt35Q1dtrEUCcIhRw1VjG0uZSgqshh6riVO3tF5izFJX0rj8ZrgtpGZUkNpsea0UGFL7xUVp+3Z&#10;aliMR4vv9SuvfjaHPe13h9Mg80rr56fubQIiUhf/w3/tpdGQDcZqCL930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vimZyAAAAN4AAAAPAAAAAAAAAAAAAAAAAJgCAABk&#10;cnMvZG93bnJldi54bWxQSwUGAAAAAAQABAD1AAAAjQMAAAAA&#10;" fillcolor="black" stroked="f"/>
                      <v:rect id="Rectangle 3496" o:spid="_x0000_s2815" style="position:absolute;left:15589;top:6407;width:19;height: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MAsgA&#10;AADeAAAADwAAAGRycy9kb3ducmV2LnhtbESPQWsCMRSE7wX/Q3iCt5q4qNXVKFoo9FKotod6e26e&#10;u4ubl22S6ra/vikIPQ4z8w2zXHe2ERfyoXasYTRUIIgLZ2ouNby/Pd3PQISIbLBxTBq+KcB61btb&#10;Ym7clXd02cdSJAiHHDVUMba5lKGoyGIYupY4eSfnLcYkfSmNx2uC20ZmSk2lxZrTQoUtPVZUnPdf&#10;VsN2Ptt+vo755Wd3PNDh43ieZF5pPeh3mwWISF38D9/az0ZDNpmrB/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8owCyAAAAN4AAAAPAAAAAAAAAAAAAAAAAJgCAABk&#10;cnMvZG93bnJldi54bWxQSwUGAAAAAAQABAD1AAAAjQMAAAAA&#10;" fillcolor="black" stroked="f"/>
                      <v:rect id="Rectangle 3497" o:spid="_x0000_s2816" style="position:absolute;left:15589;top:641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0YcMUA&#10;AADeAAAADwAAAGRycy9kb3ducmV2LnhtbERPz2vCMBS+D/wfwht4m8nKHLUzigqDXQbTedDbs3lr&#10;i81LTaJW//rlMNjx4/s9nfe2FRfyoXGs4XmkQBCXzjRcadh+vz/lIEJENtg6Jg03CjCfDR6mWBh3&#10;5TVdNrESKYRDgRrqGLtCylDWZDGMXEecuB/nLcYEfSWNx2sKt63MlHqVFhtODTV2tKqpPG7OVsNy&#10;ki9PXy/8eV8f9rTfHY7jzCuth4/94g1EpD7+i//cH0ZDNp6otDfdSVdA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bRhwxQAAAN4AAAAPAAAAAAAAAAAAAAAAAJgCAABkcnMv&#10;ZG93bnJldi54bWxQSwUGAAAAAAQABAD1AAAAigMAAAAA&#10;" fillcolor="black" stroked="f"/>
                      <v:rect id="Rectangle 3498" o:spid="_x0000_s2817" style="position:absolute;left:15589;top:6438;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G968gA&#10;AADeAAAADwAAAGRycy9kb3ducmV2LnhtbESPQUsDMRSE7wX/Q3iCt27iYkt3bVpsQfAi2OrB3l43&#10;z92lm5dtEtvVX98IBY/DzHzDzJeD7cSJfGgda7jPFAjiypmWaw0f78/jGYgQkQ12jknDDwVYLm5G&#10;cyyNO/OGTttYiwThUKKGJsa+lDJUDVkMmeuJk/flvMWYpK+l8XhOcNvJXKmptNhyWmiwp3VD1WH7&#10;bTWsitnq+PbAr7+b/Y52n/vDJPdK67vb4ekRRKQh/oev7RejIZ8UqoC/O+kKy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Ib3ryAAAAN4AAAAPAAAAAAAAAAAAAAAAAJgCAABk&#10;cnMvZG93bnJldi54bWxQSwUGAAAAAAQABAD1AAAAjQMAAAAA&#10;" fillcolor="black" stroked="f"/>
                      <v:rect id="Rectangle 3499" o:spid="_x0000_s2818" style="position:absolute;left:15589;top:646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KCq8YA&#10;AADeAAAADwAAAGRycy9kb3ducmV2LnhtbESPzYrCMBSF98K8Q7jC7DS1qGg1yjggzGZAnVno7tpc&#10;22Jz00kyWn16sxBcHs4f33zZmlpcyPnKsoJBPwFBnFtdcaHg92fdm4DwAVljbZkU3MjDcvHWmWOm&#10;7ZW3dNmFQsQR9hkqKENoMil9XpJB37cNcfRO1hkMUbpCaofXOG5qmSbJWBqsOD6U2NBnSfl5928U&#10;rKaT1d9myN/37fFAh/3xPEpdotR7t/2YgQjUhlf42f7SCtLRdBABIk5E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KCq8YAAADeAAAADwAAAAAAAAAAAAAAAACYAgAAZHJz&#10;L2Rvd25yZXYueG1sUEsFBgAAAAAEAAQA9QAAAIsDAAAAAA==&#10;" fillcolor="black" stroked="f"/>
                      <v:rect id="Rectangle 3500" o:spid="_x0000_s2819" style="position:absolute;left:15589;top:648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4nMMgA&#10;AADeAAAADwAAAGRycy9kb3ducmV2LnhtbESPQWvCQBSE7wX/w/KE3uomoYqmrqJCoZeC2h7q7Zl9&#10;JsHs27i71eivd4VCj8PMfMNM551pxJmcry0rSAcJCOLC6ppLBd9f7y9jED4ga2wsk4IreZjPek9T&#10;zLW98IbO21CKCGGfo4IqhDaX0hcVGfQD2xJH72CdwRClK6V2eIlw08gsSUbSYM1xocKWVhUVx+2v&#10;UbCcjJen9St/3jb7He1+9sdh5hKlnvvd4g1EoC78h//aH1pBNpykK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jicwyAAAAN4AAAAPAAAAAAAAAAAAAAAAAJgCAABk&#10;cnMvZG93bnJldi54bWxQSwUGAAAAAAQABAD1AAAAjQMAAAAA&#10;" fillcolor="black" stroked="f"/>
                      <v:rect id="Rectangle 3501" o:spid="_x0000_s2820" style="position:absolute;left:15589;top:650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y5R8cA&#10;AADeAAAADwAAAGRycy9kb3ducmV2LnhtbESPQWsCMRSE74L/IbyCN826aNGtUVQQvAhqe6i35+Z1&#10;d3HzsiZRt/31jVDocZiZb5jZojW1uJPzlWUFw0ECgji3uuJCwcf7pj8B4QOyxtoyKfgmD4t5tzPD&#10;TNsHH+h+DIWIEPYZKihDaDIpfV6SQT+wDXH0vqwzGKJ0hdQOHxFuapkmyas0WHFcKLGhdUn55Xgz&#10;ClbTyeq6H/Hu53A+0enzfBmnLlGq99Iu30AEasN/+K+91QrS8XSY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cuUfHAAAA3gAAAA8AAAAAAAAAAAAAAAAAmAIAAGRy&#10;cy9kb3ducmV2LnhtbFBLBQYAAAAABAAEAPUAAACMAwAAAAA=&#10;" fillcolor="black" stroked="f"/>
                      <v:rect id="Rectangle 3502" o:spid="_x0000_s2821" style="position:absolute;left:15589;top:652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Ac3M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hj33u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EBzcyAAAAN4AAAAPAAAAAAAAAAAAAAAAAJgCAABk&#10;cnMvZG93bnJldi54bWxQSwUGAAAAAAQABAD1AAAAjQMAAAAA&#10;" fillcolor="black" stroked="f"/>
                      <v:rect id="Rectangle 3503" o:spid="_x0000_s2822" style="position:absolute;left:15589;top:654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mEq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G3B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5hKjHAAAA3gAAAA8AAAAAAAAAAAAAAAAAmAIAAGRy&#10;cy9kb3ducmV2LnhtbFBLBQYAAAAABAAEAPUAAACMAwAAAAA=&#10;" fillcolor="black" stroked="f"/>
                      <v:rect id="Rectangle 3504" o:spid="_x0000_s2823" style="position:absolute;left:15589;top:7054;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UhM8gA&#10;AADeAAAADwAAAGRycy9kb3ducmV2LnhtbESPQWvCQBSE74L/YXmF3nRjMKKpq6gg9FKotod6e2Zf&#10;k2D2bdzdavTXu4VCj8PMfMPMl51pxIWcry0rGA0TEMSF1TWXCj4/toMpCB+QNTaWScGNPCwX/d4c&#10;c22vvKPLPpQiQtjnqKAKoc2l9EVFBv3QtsTR+7bOYIjSlVI7vEa4aWSaJBNpsOa4UGFLm4qK0/7H&#10;KFjPpuvz+5jf7rvjgQ5fx1OWukSp56du9QIiUBf+w3/tV60gzWajD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tSEzyAAAAN4AAAAPAAAAAAAAAAAAAAAAAJgCAABk&#10;cnMvZG93bnJldi54bWxQSwUGAAAAAAQABAD1AAAAjQMAAAAA&#10;" fillcolor="black" stroked="f"/>
                      <v:rect id="Rectangle 3505" o:spid="_x0000_s2824" style="position:absolute;left:15589;top:708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e/RMcA&#10;AADeAAAADwAAAGRycy9kb3ducmV2LnhtbESPQWsCMRSE74L/ITyhN826VNHVKFoo9FKo2kO9PTfP&#10;3cXNy5qkuvXXN4LgcZiZb5j5sjW1uJDzlWUFw0ECgji3uuJCwffuvT8B4QOyxtoyKfgjD8tFtzPH&#10;TNsrb+iyDYWIEPYZKihDaDIpfV6SQT+wDXH0jtYZDFG6QmqH1wg3tUyTZCwNVhwXSmzoraT8tP01&#10;CtbTyfr89cqft81hT/ufw2mUukSpl167moEI1IZn+NH+0ArS0XQ4hvudeAX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nv0THAAAA3gAAAA8AAAAAAAAAAAAAAAAAmAIAAGRy&#10;cy9kb3ducmV2LnhtbFBLBQYAAAAABAAEAPUAAACMAwAAAAA=&#10;" fillcolor="black" stroked="f"/>
                      <v:rect id="Rectangle 3506" o:spid="_x0000_s2825" style="position:absolute;left:15589;top:7099;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a38gA&#10;AADeAAAADwAAAGRycy9kb3ducmV2LnhtbESPQWvCQBSE74X+h+UVvDUbg1ZNXaUKQi8FtT3U2zP7&#10;mgSzb+Puqml/vSsUPA4z8w0znXemEWdyvrasoJ+kIIgLq2suFXx9rp7HIHxA1thYJgW/5GE+e3yY&#10;Yq7thTd03oZSRAj7HBVUIbS5lL6oyKBPbEscvR/rDIYoXSm1w0uEm0ZmafoiDdYcFypsaVlRcdie&#10;jILFZLw4rgf88bfZ72j3vT8MM5cq1Xvq3l5BBOrCPfzfftcKsuGkP4L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KxrfyAAAAN4AAAAPAAAAAAAAAAAAAAAAAJgCAABk&#10;cnMvZG93bnJldi54bWxQSwUGAAAAAAQABAD1AAAAjQMAAAAA&#10;" fillcolor="black" stroked="f"/>
                      <v:rect id="Rectangle 3507" o:spid="_x0000_s2826" style="position:absolute;left:15589;top:7112;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SOrcQA&#10;AADeAAAADwAAAGRycy9kb3ducmV2LnhtbERPz2vCMBS+C/sfwhN209SiotUocyDsMlC3g96ezbMt&#10;Ni9dkmn1rzcHwePH93u+bE0tLuR8ZVnBoJ+AIM6trrhQ8Puz7k1A+ICssbZMCm7kYbl468wx0/bK&#10;W7rsQiFiCPsMFZQhNJmUPi/JoO/bhjhyJ+sMhghdIbXDaww3tUyTZCwNVhwbSmzos6T8vPs3ClbT&#10;yepvM+Tv+/Z4oMP+eB6lLlHqvdt+zEAEasNL/HR/aQXpaDqIe+OdeAX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0jq3EAAAA3gAAAA8AAAAAAAAAAAAAAAAAmAIAAGRycy9k&#10;b3ducmV2LnhtbFBLBQYAAAAABAAEAPUAAACJAwAAAAA=&#10;" fillcolor="black" stroked="f"/>
                      <v:rect id="Rectangle 3508" o:spid="_x0000_s2827" style="position:absolute;left:15589;top:7137;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grNsgA&#10;AADeAAAADwAAAGRycy9kb3ducmV2LnhtbESPQWvCQBSE7wX/w/KE3urGUMWkrqJCoZeC2h7q7Zl9&#10;JsHs27i71eivd4VCj8PMfMNM551pxJmcry0rGA4SEMSF1TWXCr6/3l8mIHxA1thYJgVX8jCf9Z6m&#10;mGt74Q2dt6EUEcI+RwVVCG0upS8qMugHtiWO3sE6gyFKV0rt8BLhppFpkoylwZrjQoUtrSoqjttf&#10;o2CZTZan9St/3jb7He1+9sdR6hKlnvvd4g1EoC78h//aH1pBOsqG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Cs2yAAAAN4AAAAPAAAAAAAAAAAAAAAAAJgCAABk&#10;cnMvZG93bnJldi54bWxQSwUGAAAAAAQABAD1AAAAjQMAAAAA&#10;" fillcolor="black" stroked="f"/>
                      <v:rect id="Rectangle 3509" o:spid="_x0000_s2828" style="position:absolute;left:15589;top:715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5IFscA&#10;AADeAAAADwAAAGRycy9kb3ducmV2LnhtbESPzWrCQBSF94LvMNyCO5001KKpo5hCwY1QrQvdXTO3&#10;STBzJ50ZY/TpO4tCl4fzx7dY9aYRHTlfW1bwPElAEBdW11wqOHx9jGcgfEDW2FgmBXfysFoOBwvM&#10;tL3xjrp9KEUcYZ+hgiqENpPSFxUZ9BPbEkfv2zqDIUpXSu3wFsdNI9MkeZUGa44PFbb0XlFx2V+N&#10;gnw+y38+X3j72J1PdDqeL9PUJUqNnvr1G4hAffgP/7U3WkE6nacRIOJEFJ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uSBbHAAAA3gAAAA8AAAAAAAAAAAAAAAAAmAIAAGRy&#10;cy9kb3ducmV2LnhtbFBLBQYAAAAABAAEAPUAAACMAwAAAAA=&#10;" fillcolor="black" stroked="f"/>
                      <v:rect id="Rectangle 3510" o:spid="_x0000_s2829" style="position:absolute;left:15589;top:717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LtjccA&#10;AADeAAAADwAAAGRycy9kb3ducmV2LnhtbESPQWsCMRSE74L/IbyCN826aNGtUVQQvAhqe6i35+Z1&#10;d3HzsiZRt/31jVDocZiZb5jZojW1uJPzlWUFw0ECgji3uuJCwcf7pj8B4QOyxtoyKfgmD4t5tzPD&#10;TNsHH+h+DIWIEPYZKihDaDIpfV6SQT+wDXH0vqwzGKJ0hdQOHxFuapkmyas0WHFcKLGhdUn55Xgz&#10;ClbTyeq6H/Hu53A+0enzfBmnLlGq99Iu30AEasN/+K+91QrS8TQd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i7Y3HAAAA3gAAAA8AAAAAAAAAAAAAAAAAmAIAAGRy&#10;cy9kb3ducmV2LnhtbFBLBQYAAAAABAAEAPUAAACMAwAAAAA=&#10;" fillcolor="black" stroked="f"/>
                      <v:rect id="Rectangle 3511" o:spid="_x0000_s2830" style="position:absolute;left:15589;top:719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Bz+scA&#10;AADeAAAADwAAAGRycy9kb3ducmV2LnhtbESPQWsCMRSE74X+h/AK3mq2QYuuRqkFoZeCWg96e26e&#10;u4ubl20Sddtf3whCj8PMfMNM551txIV8qB1reOlnIIgLZ2ouNWy/ls8jECEiG2wck4YfCjCfPT5M&#10;MTfuymu6bGIpEoRDjhqqGNtcylBUZDH0XUucvKPzFmOSvpTG4zXBbSNVlr1KizWnhQpbeq+oOG3O&#10;VsNiPFp8rwb8+bs+7Gm/O5yGymda9566twmISF38D9/bH0aDGo6Vg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wc/rHAAAA3gAAAA8AAAAAAAAAAAAAAAAAmAIAAGRy&#10;cy9kb3ducmV2LnhtbFBLBQYAAAAABAAEAPUAAACMAwAAAAA=&#10;" fillcolor="black" stroked="f"/>
                      <v:rect id="Rectangle 3512" o:spid="_x0000_s2831" style="position:absolute;left:15589;top:721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zWYcgA&#10;AADeAAAADwAAAGRycy9kb3ducmV2LnhtbESPT2sCMRTE7wW/Q3iCt5p1raKrUbRQ6KVQ/xz09tw8&#10;dxc3L9sk1a2f3hQKPQ4z8xtmvmxNLa7kfGVZwaCfgCDOra64ULDfvT1PQPiArLG2TAp+yMNy0Xma&#10;Y6btjTd03YZCRAj7DBWUITSZlD4vyaDv24Y4emfrDIYoXSG1w1uEm1qmSTKWBiuOCyU29FpSftl+&#10;GwXr6WT99fnCH/fN6UjHw+kySl2iVK/brmYgArXhP/zXftcK0tE0Hc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fNZhyAAAAN4AAAAPAAAAAAAAAAAAAAAAAJgCAABk&#10;cnMvZG93bnJldi54bWxQSwUGAAAAAAQABAD1AAAAjQMAAAAA&#10;" fillcolor="black" stroked="f"/>
                      <v:rect id="Rectangle 3513" o:spid="_x0000_s2832" style="position:absolute;left:15589;top:7232;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VOFccA&#10;AADeAAAADwAAAGRycy9kb3ducmV2LnhtbESPQWsCMRSE7wX/Q3iCt5p10aKrUVQQeimo7UFvz81z&#10;d3HzsiZRt/31jVDocZiZb5jZojW1uJPzlWUFg34Cgji3uuJCwdfn5nUMwgdkjbVlUvBNHhbzzssM&#10;M20fvKP7PhQiQthnqKAMocmk9HlJBn3fNsTRO1tnMETpCqkdPiLc1DJNkjdpsOK4UGJD65Lyy/5m&#10;FKwm49V1O+SPn93pSMfD6TJKXaJUr9supyACteE//Nd+1wrS0SQd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VThXHAAAA3gAAAA8AAAAAAAAAAAAAAAAAmAIAAGRy&#10;cy9kb3ducmV2LnhtbFBLBQYAAAAABAAEAPUAAACMAwAAAAA=&#10;" fillcolor="black" stroked="f"/>
                      <v:rect id="Rectangle 3514" o:spid="_x0000_s2833" style="position:absolute;left:15589;top:725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nrjsgA&#10;AADeAAAADwAAAGRycy9kb3ducmV2LnhtbESPT2vCQBTE7wW/w/IKvdVNQ1M0uooKhV4K/umh3p7Z&#10;ZxLMvo27W41++q4geBxm5jfMeNqZRpzI+dqygrd+AoK4sLrmUsHP5vN1AMIHZI2NZVJwIQ/TSe9p&#10;jLm2Z17RaR1KESHsc1RQhdDmUvqiIoO+b1vi6O2tMxiidKXUDs8RbhqZJsmHNFhzXKiwpUVFxWH9&#10;ZxTMh4P5cfnO39fVbkvb390hS12i1MtzNxuBCNSFR/je/tIK0myYZ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2euOyAAAAN4AAAAPAAAAAAAAAAAAAAAAAJgCAABk&#10;cnMvZG93bnJldi54bWxQSwUGAAAAAAQABAD1AAAAjQMAAAAA&#10;" fillcolor="black" stroked="f"/>
                      <v:rect id="Rectangle 3515" o:spid="_x0000_s2834" style="position:absolute;left:15589;top:7277;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t1+ccA&#10;AADeAAAADwAAAGRycy9kb3ducmV2LnhtbESPQWsCMRSE7wX/Q3iCt5rtoqJbo2ih4EVQ20O9PTev&#10;u4ublzWJuvbXm4LgcZiZb5jpvDW1uJDzlWUFb/0EBHFudcWFgu+vz9cxCB+QNdaWScGNPMxnnZcp&#10;ZtpeeUuXXShEhLDPUEEZQpNJ6fOSDPq+bYij92udwRClK6R2eI1wU8s0SUbSYMVxocSGPkrKj7uz&#10;UbCcjJenzYDXf9vDnvY/h+MwdYlSvW67eAcRqA3P8KO90grS4SQdwf+de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LdfnHAAAA3gAAAA8AAAAAAAAAAAAAAAAAmAIAAGRy&#10;cy9kb3ducmV2LnhtbFBLBQYAAAAABAAEAPUAAACMAwAAAAA=&#10;" fillcolor="black" stroked="f"/>
                      <v:rect id="Rectangle 3516" o:spid="_x0000_s2835" style="position:absolute;left:15589;top:7296;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fQYsgA&#10;AADeAAAADwAAAGRycy9kb3ducmV2LnhtbESPzWsCMRTE7wX/h/AEbzXr4udqFC0UeinUj4Penpvn&#10;7uLmZZukuu1f3xSEHoeZ+Q2zWLWmFjdyvrKsYNBPQBDnVldcKDjsX5+nIHxA1lhbJgXf5GG17Dwt&#10;MNP2zlu67UIhIoR9hgrKEJpMSp+XZND3bUMcvYt1BkOUrpDa4T3CTS3TJBlLgxXHhRIbeikpv+6+&#10;jILNbLr5/Bjy+8/2fKLT8XwdpS5Rqtdt13MQgdrwH36037SCdDRLJ/B3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R9BiyAAAAN4AAAAPAAAAAAAAAAAAAAAAAJgCAABk&#10;cnMvZG93bnJldi54bWxQSwUGAAAAAAQABAD1AAAAjQMAAAAA&#10;" fillcolor="black" stroked="f"/>
                      <v:rect id="Rectangle 3517" o:spid="_x0000_s2836" style="position:absolute;left:15589;top:731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hEEMUA&#10;AADeAAAADwAAAGRycy9kb3ducmV2LnhtbERPz2vCMBS+C/4P4Q28aboyh3ZGsYOBF2E6D3p7Nm9t&#10;sXnpklirf/1yGOz48f1erHrTiI6cry0reJ4kIIgLq2suFRy+PsYzED4ga2wsk4I7eVgth4MFZtre&#10;eEfdPpQihrDPUEEVQptJ6YuKDPqJbYkj922dwRChK6V2eIvhppFpkrxKgzXHhgpbeq+ouOyvRkE+&#10;n+U/ny+8fezOJzodz5dp6hKlRk/9+g1EoD78i//cG60gnc7TuDfeiV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2EQQxQAAAN4AAAAPAAAAAAAAAAAAAAAAAJgCAABkcnMv&#10;ZG93bnJldi54bWxQSwUGAAAAAAQABAD1AAAAigMAAAAA&#10;" fillcolor="black" stroked="f"/>
                      <v:rect id="Rectangle 3518" o:spid="_x0000_s2837" style="position:absolute;left:15589;top:733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Thi8gA&#10;AADeAAAADwAAAGRycy9kb3ducmV2LnhtbESPT2vCQBTE74LfYXmF3nTTUIuJrqJCoZeCf3qot2f2&#10;mQSzb+PuVtN++q4geBxm5jfMdN6ZRlzI+dqygpdhAoK4sLrmUsHX7n0wBuEDssbGMin4JQ/zWb83&#10;xVzbK2/osg2liBD2OSqoQmhzKX1RkUE/tC1x9I7WGQxRulJqh9cIN41Mk+RNGqw5LlTY0qqi4rT9&#10;MQqW2Xh5Xr/y59/msKf99+E0Sl2i1PNTt5iACNSFR/je/tAK0lGWZnC7E6+AnP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lOGLyAAAAN4AAAAPAAAAAAAAAAAAAAAAAJgCAABk&#10;cnMvZG93bnJldi54bWxQSwUGAAAAAAQABAD1AAAAjQMAAAAA&#10;" fillcolor="black" stroked="f"/>
                      <v:rect id="Rectangle 3519" o:spid="_x0000_s2838" style="position:absolute;left:15589;top:735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fey8cA&#10;AADeAAAADwAAAGRycy9kb3ducmV2LnhtbESPy2rCQBSG94W+w3AK7urEtIpGR9FCoRuhXha6O2aO&#10;STBzJs6Mmvr0nYXg8ue/8U1mranFlZyvLCvodRMQxLnVFRcKtpvv9yEIH5A11pZJwR95mE1fXyaY&#10;aXvjFV3XoRBxhH2GCsoQmkxKn5dk0HdtQxy9o3UGQ5SukNrhLY6bWqZJMpAGK44PJTb0VVJ+Wl+M&#10;gsVouDj/fvLyvjrsab87nPqpS5TqvLXzMYhAbXiGH+0frSDtjz4iQMSJKCC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33svHAAAA3gAAAA8AAAAAAAAAAAAAAAAAmAIAAGRy&#10;cy9kb3ducmV2LnhtbFBLBQYAAAAABAAEAPUAAACMAwAAAAA=&#10;" fillcolor="black" stroked="f"/>
                      <v:rect id="Rectangle 3520" o:spid="_x0000_s2839" style="position:absolute;left:15589;top:7372;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t7UM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Ohi/9e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O3tQyAAAAN4AAAAPAAAAAAAAAAAAAAAAAJgCAABk&#10;cnMvZG93bnJldi54bWxQSwUGAAAAAAQABAD1AAAAjQMAAAAA&#10;" fillcolor="black" stroked="f"/>
                      <v:rect id="Rectangle 3521" o:spid="_x0000_s2840" style="position:absolute;left:15589;top:7397;width:1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lJ8gA&#10;AADeAAAADwAAAGRycy9kb3ducmV2LnhtbESPT2sCMRTE7wW/Q3iCt5p1raKrUbRQ6KVQ/xz09tw8&#10;dxc3L9sk1a2f3hQKPQ4z8xtmvmxNLa7kfGVZwaCfgCDOra64ULDfvT1PQPiArLG2TAp+yMNy0Xma&#10;Y6btjTd03YZCRAj7DBWUITSZlD4vyaDv24Y4emfrDIYoXSG1w1uEm1qmSTKWBiuOCyU29FpSftl+&#10;GwXr6WT99fnCH/fN6UjHw+kySl2iVK/brmYgArXhP/zXftcK0tF0mM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6eUnyAAAAN4AAAAPAAAAAAAAAAAAAAAAAJgCAABk&#10;cnMvZG93bnJldi54bWxQSwUGAAAAAAQABAD1AAAAjQMAAAAA&#10;" fillcolor="black" stroked="f"/>
                      <v:rect id="Rectangle 3522" o:spid="_x0000_s2841" style="position:absolute;left:15589;top:7410;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VAvM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dDDq9+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pUC8yAAAAN4AAAAPAAAAAAAAAAAAAAAAAJgCAABk&#10;cnMvZG93bnJldi54bWxQSwUGAAAAAAQABAD1AAAAjQMAAAAA&#10;" fillcolor="black" stroked="f"/>
                      <v:rect id="Rectangle 3523" o:spid="_x0000_s2842" style="position:absolute;left:15589;top:743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zYyMgA&#10;AADeAAAADwAAAGRycy9kb3ducmV2LnhtbESPT2sCMRTE7wW/Q3hCbzXbVYuuRlGh0Euh/jno7bl5&#10;3V3cvKxJqls/vREKPQ4z8xtmOm9NLS7kfGVZwWsvAUGcW11xoWC3fX8ZgfABWWNtmRT8kof5rPM0&#10;xUzbK6/psgmFiBD2GSooQ2gyKX1ekkHfsw1x9L6tMxiidIXUDq8RbmqZJsmbNFhxXCixoVVJ+Wnz&#10;YxQsx6Pl+WvAn7f18UCH/fE0TF2i1HO3XUxABGrDf/iv/aEVpMNxfw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TNjIyAAAAN4AAAAPAAAAAAAAAAAAAAAAAJgCAABk&#10;cnMvZG93bnJldi54bWxQSwUGAAAAAAQABAD1AAAAjQMAAAAA&#10;" fillcolor="black" stroked="f"/>
                      <v:rect id="Rectangle 3524" o:spid="_x0000_s2843" style="position:absolute;left:15589;top:745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B9U8gA&#10;AADeAAAADwAAAGRycy9kb3ducmV2LnhtbESPQWvCQBSE70L/w/KE3nRj2hSNrlILhV6Eaj3o7Zl9&#10;JsHs23R3q9Ff7xYKPQ4z8w0zW3SmEWdyvrasYDRMQBAXVtdcKth+vQ/GIHxA1thYJgVX8rCYP/Rm&#10;mGt74TWdN6EUEcI+RwVVCG0upS8qMuiHtiWO3tE6gyFKV0rt8BLhppFpkrxIgzXHhQpbequoOG1+&#10;jILlZLz8/nzm1W192NN+dzhlqUuUeux3r1MQgbrwH/5rf2gFaTZ5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AH1TyAAAAN4AAAAPAAAAAAAAAAAAAAAAAJgCAABk&#10;cnMvZG93bnJldi54bWxQSwUGAAAAAAQABAD1AAAAjQMAAAAA&#10;" fillcolor="black" stroked="f"/>
                      <v:rect id="Rectangle 3525" o:spid="_x0000_s2844" style="position:absolute;left:15589;top:7473;width:1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LjJMgA&#10;AADeAAAADwAAAGRycy9kb3ducmV2LnhtbESPT2sCMRTE7wW/Q3hCbzXbtYquRlGh0ItQ/xz09ty8&#10;7i5uXtYk1a2fvhEKPQ4z8xtmOm9NLa7kfGVZwWsvAUGcW11xoWC/e38ZgfABWWNtmRT8kIf5rPM0&#10;xUzbG2/oug2FiBD2GSooQ2gyKX1ekkHfsw1x9L6sMxiidIXUDm8RbmqZJslQGqw4LpTY0Kqk/Lz9&#10;NgqW49Hy8vnG6/vmdKTj4XQepC5R6rnbLiYgArXhP/zX/tAK0sG4P4T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0uMkyAAAAN4AAAAPAAAAAAAAAAAAAAAAAJgCAABk&#10;cnMvZG93bnJldi54bWxQSwUGAAAAAAQABAD1AAAAjQMAAAAA&#10;" fillcolor="black" stroked="f"/>
                      <v:rect id="Rectangle 3526" o:spid="_x0000_s2845" style="position:absolute;left:15589;top:749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5Gv8gA&#10;AADeAAAADwAAAGRycy9kb3ducmV2LnhtbESPQWsCMRSE74L/ITyhN826ra1ujVIFoZeC2h7q7bl5&#10;7i5uXrZJ1LW/3giFHoeZ+YaZzltTizM5X1lWMBwkIIhzqysuFHx9rvpjED4ga6wtk4IreZjPup0p&#10;ZtpeeEPnbShEhLDPUEEZQpNJ6fOSDPqBbYijd7DOYIjSFVI7vES4qWWaJM/SYMVxocSGliXlx+3J&#10;KFhMxouf9RN//G72O9p974+j1CVKPfTat1cQgdrwH/5rv2sF6Wjy+A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nka/yAAAAN4AAAAPAAAAAAAAAAAAAAAAAJgCAABk&#10;cnMvZG93bnJldi54bWxQSwUGAAAAAAQABAD1AAAAjQMAAAAA&#10;" fillcolor="black" stroked="f"/>
                      <v:rect id="Rectangle 3527" o:spid="_x0000_s2846" style="position:absolute;left:15589;top:751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HSzcUA&#10;AADeAAAADwAAAGRycy9kb3ducmV2LnhtbERPu27CMBTdK/UfrFuJrTikBUHAIKhUqQtSeQywXeJL&#10;EhFfB9tAytfXAxLj0XlPZq2pxZWcrywr6HUTEMS51RUXCrab7/chCB+QNdaWScEfeZhNX18mmGl7&#10;4xVd16EQMYR9hgrKEJpMSp+XZNB3bUMcuaN1BkOErpDa4S2Gm1qmSTKQBiuODSU29FVSflpfjILF&#10;aLg4/37y8r467Gm/O5z6qUuU6ry18zGIQG14ih/uH60g7Y8+4t54J14B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AdLNxQAAAN4AAAAPAAAAAAAAAAAAAAAAAJgCAABkcnMv&#10;ZG93bnJldi54bWxQSwUGAAAAAAQABAD1AAAAigMAAAAA&#10;" fillcolor="black" stroked="f"/>
                      <v:rect id="Rectangle 3528" o:spid="_x0000_s2847" style="position:absolute;left:15589;top:753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13VsgA&#10;AADeAAAADwAAAGRycy9kb3ducmV2LnhtbESPQWvCQBSE70L/w/KE3nRjWouJrlILhV6Eaj3o7Zl9&#10;JsHs23R3q9Ff7xYKPQ4z8w0zW3SmEWdyvrasYDRMQBAXVtdcKth+vQ8mIHxA1thYJgVX8rCYP/Rm&#10;mGt74TWdN6EUEcI+RwVVCG0upS8qMuiHtiWO3tE6gyFKV0rt8BLhppFpkrxIgzXHhQpbequoOG1+&#10;jIJlNll+fz7z6rY+7Gm/O5zGqUuUeux3r1MQgbrwH/5rf2gF6Th7y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TXdWyAAAAN4AAAAPAAAAAAAAAAAAAAAAAJgCAABk&#10;cnMvZG93bnJldi54bWxQSwUGAAAAAAQABAD1AAAAjQMAAAAA&#10;" fillcolor="black" stroked="f"/>
                      <v:rect id="Rectangle 3529" o:spid="_x0000_s2848" style="position:absolute;left:15589;top:7550;width:19;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GttsYA&#10;AADeAAAADwAAAGRycy9kb3ducmV2LnhtbESPy2rCQBSG94LvMByhO50YVDR1FC0U3Aj1sqi7Y+aY&#10;BDNn4sxU0z59ZyG4/PlvfPNla2pxJ+crywqGgwQEcW51xYWC4+GzPwXhA7LG2jIp+CUPy0W3M8dM&#10;2wfv6L4PhYgj7DNUUIbQZFL6vCSDfmAb4uhdrDMYonSF1A4fcdzUMk2SiTRYcXwosaGPkvLr/sco&#10;WM+m69vXiLd/u/OJTt/n6zh1iVJvvXb1DiJQG17hZ3ujFaTj2SgCRJyI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GttsYAAADeAAAADwAAAAAAAAAAAAAAAACYAgAAZHJz&#10;L2Rvd25yZXYueG1sUEsFBgAAAAAEAAQA9QAAAIsDAAAAAA==&#10;" fillcolor="black" stroked="f"/>
                      <v:rect id="Rectangle 3530" o:spid="_x0000_s2849" style="position:absolute;left:15589;top:7575;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0IL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Gv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9CC3HAAAA3gAAAA8AAAAAAAAAAAAAAAAAmAIAAGRy&#10;cy9kb3ducmV2LnhtbFBLBQYAAAAABAAEAPUAAACMAwAAAAA=&#10;" fillcolor="black" stroked="f"/>
                      <v:rect id="Rectangle 3531" o:spid="_x0000_s2850" style="position:absolute;left:15589;top:7594;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WscA&#10;AADeAAAADwAAAGRycy9kb3ducmV2LnhtbESPQWsCMRSE7wX/Q3iCt5p10aKrUVQQeimo7UFvz81z&#10;d3HzsiZRt/31jVDocZiZb5jZojW1uJPzlWUFg34Cgji3uuJCwdfn5nUMwgdkjbVlUvBNHhbzzssM&#10;M20fvKP7PhQiQthnqKAMocmk9HlJBn3fNsTRO1tnMETpCqkdPiLc1DJNkjdpsOK4UGJD65Lyy/5m&#10;FKwm49V1O+SPn93pSMfD6TJKXaJUr9supyACteE//Nd+1wrS0WSY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lrHAAAA3gAAAA8AAAAAAAAAAAAAAAAAmAIAAGRy&#10;cy9kb3ducmV2LnhtbFBLBQYAAAAABAAEAPUAAACMAwAAAAA=&#10;" fillcolor="black" stroked="f"/>
                      <v:rect id="Rectangle 3532" o:spid="_x0000_s2851" style="position:absolute;left:15589;top:761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MzwcgA&#10;AADeAAAADwAAAGRycy9kb3ducmV2LnhtbESPT2sCMRTE7wW/Q3hCbzXbVYuuRlGh0Euh/jno7bl5&#10;3V3cvKxJqls/vREKPQ4z8xtmOm9NLS7kfGVZwWsvAUGcW11xoWC3fX8ZgfABWWNtmRT8kof5rPM0&#10;xUzbK6/psgmFiBD2GSooQ2gyKX1ekkHfsw1x9L6tMxiidIXUDq8RbmqZJsmbNFhxXCixoVVJ+Wnz&#10;YxQsx6Pl+WvAn7f18UCH/fE0TF2i1HO3XUxABGrDf/iv/aEVpMPxo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ozPByAAAAN4AAAAPAAAAAAAAAAAAAAAAAJgCAABk&#10;cnMvZG93bnJldi54bWxQSwUGAAAAAAQABAD1AAAAjQMAAAAA&#10;" fillcolor="black" stroked="f"/>
                      <v:rect id="Rectangle 3533" o:spid="_x0000_s2852" style="position:absolute;left:15589;top:763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qrtcgA&#10;AADeAAAADwAAAGRycy9kb3ducmV2LnhtbESPQWvCQBSE74X+h+UVvNWNIYqmrqKFQi8FtT3U2zP7&#10;TILZt3F31eivd4VCj8PMfMNM551pxJmcry0rGPQTEMSF1TWXCn6+P17HIHxA1thYJgVX8jCfPT9N&#10;Mdf2wms6b0IpIoR9jgqqENpcSl9UZND3bUscvb11BkOUrpTa4SXCTSPTJBlJgzXHhQpbeq+oOGxO&#10;RsFyMl4eVxl/3da7LW1/d4dh6hKlei/d4g1EoC78h//an1pBOpxk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Squ1yAAAAN4AAAAPAAAAAAAAAAAAAAAAAJgCAABk&#10;cnMvZG93bnJldi54bWxQSwUGAAAAAAQABAD1AAAAjQMAAAAA&#10;" fillcolor="black" stroked="f"/>
                      <v:rect id="Rectangle 3534" o:spid="_x0000_s2853" style="position:absolute;left:15589;top:765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YOLsgA&#10;AADeAAAADwAAAGRycy9kb3ducmV2LnhtbESPQWvCQBSE7wX/w/IEb3VjMEVTV1FB6KWgtod6e2af&#10;STD7Nu6umvbXd4VCj8PMfMPMFp1pxI2cry0rGA0TEMSF1TWXCj4/Ns8TED4ga2wsk4Jv8rCY955m&#10;mGt75x3d9qEUEcI+RwVVCG0upS8qMuiHtiWO3sk6gyFKV0rt8B7hppFpkrxIgzXHhQpbWldUnPdX&#10;o2A1nawu2zG//+yOBzp8Hc9Z6hKlBv1u+QoiUBf+w3/tN60gzabj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Bg4uyAAAAN4AAAAPAAAAAAAAAAAAAAAAAJgCAABk&#10;cnMvZG93bnJldi54bWxQSwUGAAAAAAQABAD1AAAAjQMAAAAA&#10;" fillcolor="black" stroked="f"/>
                      <v:rect id="Rectangle 3535" o:spid="_x0000_s2854" style="position:absolute;left:15589;top:767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SQW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8Ww0gb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UkFnHAAAA3gAAAA8AAAAAAAAAAAAAAAAAmAIAAGRy&#10;cy9kb3ducmV2LnhtbFBLBQYAAAAABAAEAPUAAACMAwAAAAA=&#10;" fillcolor="black" stroked="f"/>
                      <v:rect id="Rectangle 3536" o:spid="_x0000_s2855" style="position:absolute;left:15589;top:768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1wsgA&#10;AADeAAAADwAAAGRycy9kb3ducmV2LnhtbESPT2sCMRTE74V+h/AKvdVsF626GkULQi9C/XPQ23Pz&#10;uru4eVmTqFs/fSMUPA4z8xtmPG1NLS7kfGVZwXsnAUGcW11xoWC7WbwNQPiArLG2TAp+ycN08vw0&#10;xkzbK6/osg6FiBD2GSooQ2gyKX1ekkHfsQ1x9H6sMxiidIXUDq8RbmqZJsmHNFhxXCixoc+S8uP6&#10;bBTMh4P56bvLy9vqsKf97nDspS5R6vWlnY1ABGrDI/zf/tIK0t6w24f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mDXCyAAAAN4AAAAPAAAAAAAAAAAAAAAAAJgCAABk&#10;cnMvZG93bnJldi54bWxQSwUGAAAAAAQABAD1AAAAjQMAAAAA&#10;" fillcolor="black" stroked="f"/>
                      <v:rect id="Rectangle 3537" o:spid="_x0000_s2856" style="position:absolute;left:15589;top:7708;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ehsMUA&#10;AADeAAAADwAAAGRycy9kb3ducmV2LnhtbERPy4rCMBTdC/5DuMLsNLWoaMcoOjDgRhgfi3F3ba5t&#10;sbmpSUY78/WTheDycN7zZWtqcSfnK8sKhoMEBHFudcWFguPhsz8F4QOyxtoyKfglD8tFtzPHTNsH&#10;7+i+D4WIIewzVFCG0GRS+rwkg35gG+LIXawzGCJ0hdQOHzHc1DJNkok0WHFsKLGhj5Ly6/7HKFjP&#10;puvb14i3f7vziU7f5+s4dYlSb7129Q4iUBte4qd7oxWk49ko7o134hW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B6GwxQAAAN4AAAAPAAAAAAAAAAAAAAAAAJgCAABkcnMv&#10;ZG93bnJldi54bWxQSwUGAAAAAAQABAD1AAAAigMAAAAA&#10;" fillcolor="black" stroked="f"/>
                      <v:rect id="Rectangle 3538" o:spid="_x0000_s2857" style="position:absolute;left:15589;top:7727;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sEK8gA&#10;AADeAAAADwAAAGRycy9kb3ducmV2LnhtbESPQWvCQBSE74X+h+UVeqsbg4pJXUUFoZeC2h7q7Zl9&#10;JsHs27i71eivd4VCj8PMfMNMZp1pxJmcry0r6PcSEMSF1TWXCr6/Vm9jED4ga2wsk4IreZhNn58m&#10;mGt74Q2dt6EUEcI+RwVVCG0upS8qMuh7tiWO3sE6gyFKV0rt8BLhppFpkoykwZrjQoUtLSsqjttf&#10;o2CRjRen9YA/b5v9jnY/++MwdYlSry/d/B1EoC78h//aH1pBOswG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SwQryAAAAN4AAAAPAAAAAAAAAAAAAAAAAJgCAABk&#10;cnMvZG93bnJldi54bWxQSwUGAAAAAAQABAD1AAAAjQMAAAAA&#10;" fillcolor="black" stroked="f"/>
                      <v:rect id="Rectangle 3539" o:spid="_x0000_s2858" style="position:absolute;left:15589;top:7753;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g7a8YA&#10;AADeAAAADwAAAGRycy9kb3ducmV2LnhtbESPzWrCQBSF9wXfYbiCuzoxmKLRUbQgdFNQ60J318w1&#10;CWbupDOjpn16Z1Ho8nD++ObLzjTiTs7XlhWMhgkI4sLqmksFh6/N6wSED8gaG8uk4Ic8LBe9lznm&#10;2j54R/d9KEUcYZ+jgiqENpfSFxUZ9EPbEkfvYp3BEKUrpXb4iOOmkWmSvEmDNceHClt6r6i47m9G&#10;wXo6WX9vx/z5uzuf6HQ8X7PUJUoN+t1qBiJQF/7Df+0PrSDNplkEiDgRBeTi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g7a8YAAADeAAAADwAAAAAAAAAAAAAAAACYAgAAZHJz&#10;L2Rvd25yZXYueG1sUEsFBgAAAAAEAAQA9QAAAIsDAAAAAA==&#10;" fillcolor="black" stroked="f"/>
                      <v:rect id="Rectangle 3540" o:spid="_x0000_s2859" style="position:absolute;left:15589;top:7772;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Se8MgA&#10;AADeAAAADwAAAGRycy9kb3ducmV2LnhtbESPQWvCQBSE74L/YXmF3nRjMKKpq6gg9FKotod6e2Zf&#10;k2D2bdzdavTXu4VCj8PMfMPMl51pxIWcry0rGA0TEMSF1TWXCj4/toMpCB+QNTaWScGNPCwX/d4c&#10;c22vvKPLPpQiQtjnqKAKoc2l9EVFBv3QtsTR+7bOYIjSlVI7vEa4aWSaJBNpsOa4UGFLm4qK0/7H&#10;KFjPpuvz+5jf7rvjgQ5fx1OWukSp56du9QIiUBf+w3/tV60gzWbZCH7vxCsgF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5J7wyAAAAN4AAAAPAAAAAAAAAAAAAAAAAJgCAABk&#10;cnMvZG93bnJldi54bWxQSwUGAAAAAAQABAD1AAAAjQMAAAAA&#10;" fillcolor="black" stroked="f"/>
                      <v:rect id="Rectangle 3541" o:spid="_x0000_s2860" style="position:absolute;left:15589;top:7791;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h8gA&#10;AADeAAAADwAAAGRycy9kb3ducmV2LnhtbESPT2vCQBTE7wW/w/IKvdVNQ1M0uooKhV4K/umh3p7Z&#10;ZxLMvo27W41++q4geBxm5jfMeNqZRpzI+dqygrd+AoK4sLrmUsHP5vN1AMIHZI2NZVJwIQ/TSe9p&#10;jLm2Z17RaR1KESHsc1RQhdDmUvqiIoO+b1vi6O2tMxiidKXUDs8RbhqZJsmHNFhzXKiwpUVFxWH9&#10;ZxTMh4P5cfnO39fVbkvb390hS12i1MtzNxuBCNSFR/je/tIK0myYpX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NgCHyAAAAN4AAAAPAAAAAAAAAAAAAAAAAJgCAABk&#10;cnMvZG93bnJldi54bWxQSwUGAAAAAAQABAD1AAAAjQMAAAAA&#10;" fillcolor="black" stroked="f"/>
                      <v:rect id="Rectangle 3542" o:spid="_x0000_s2861" style="position:absolute;left:15589;top:7810;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qlHMgA&#10;AADeAAAADwAAAGRycy9kb3ducmV2LnhtbESPQWvCQBSE70L/w/KE3nRj2hSNrlILhV6Eaj3o7Zl9&#10;JsHs23R3q9Ff7xYKPQ4z8w0zW3SmEWdyvrasYDRMQBAXVtdcKth+vQ/GIHxA1thYJgVX8rCYP/Rm&#10;mGt74TWdN6EUEcI+RwVVCG0upS8qMuiHtiWO3tE6gyFKV0rt8BLhppFpkrxIgzXHhQpbequoOG1+&#10;jILlZLz8/nzm1W192NN+dzhlqUuUeux3r1MQgbrwH/5rf2gFaTbJn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eqUcyAAAAN4AAAAPAAAAAAAAAAAAAAAAAJgCAABk&#10;cnMvZG93bnJldi54bWxQSwUGAAAAAAQABAD1AAAAjQMAAAAA&#10;" fillcolor="black" stroked="f"/>
                      <v:rect id="Rectangle 3543" o:spid="_x0000_s2862" style="position:absolute;left:15589;top:7829;width:19;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M9aMgA&#10;AADeAAAADwAAAGRycy9kb3ducmV2LnhtbESPQWvCQBSE7wX/w/IEb3VjMEVTV1FB6KWgtod6e2af&#10;STD7Nu6umvbXd4VCj8PMfMPMFp1pxI2cry0rGA0TEMSF1TWXCj4/Ns8TED4ga2wsk4Jv8rCY955m&#10;mGt75x3d9qEUEcI+RwVVCG0upS8qMuiHtiWO3sk6gyFKV0rt8B7hppFpkrxIgzXHhQpbWldUnPdX&#10;o2A1nawu2zG//+yOBzp8Hc9Z6hKlBv1u+QoiUBf+w3/tN60gzabZG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kz1oyAAAAN4AAAAPAAAAAAAAAAAAAAAAAJgCAABk&#10;cnMvZG93bnJldi54bWxQSwUGAAAAAAQABAD1AAAAjQMAAAAA&#10;" fillcolor="black" stroked="f"/>
                      <v:rect id="Rectangle 3544" o:spid="_x0000_s2863" style="position:absolute;left:15589;top:7848;width:19;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88gA&#10;AADeAAAADwAAAGRycy9kb3ducmV2LnhtbESPT2vCQBTE7wW/w/IKvdVNQ1M0uooKhV4K/umh3p7Z&#10;ZxLMvo27W41++q4geBxm5jfMeNqZRpzI+dqygrd+AoK4sLrmUsHP5vN1AMIHZI2NZVJwIQ/TSe9p&#10;jLm2Z17RaR1KESHsc1RQhdDmUvqiIoO+b1vi6O2tMxiidKXUDs8RbhqZJsmHNFhzXKiwpUVFxWH9&#10;ZxTMh4P5cfnO39fVbkvb390hS12i1MtzNxuBCNSFR/je/tIK0myYZX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35jzyAAAAN4AAAAPAAAAAAAAAAAAAAAAAJgCAABk&#10;cnMvZG93bnJldi54bWxQSwUGAAAAAAQABAD1AAAAjQMAAAAA&#10;" fillcolor="black" stroked="f"/>
                      <v:shape id="Freeform 3545" o:spid="_x0000_s2864" style="position:absolute;left:3060;top:10229;width:12033;height:3213;visibility:visible;mso-wrap-style:square;v-text-anchor:top" coordsize="2912,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q70MUA&#10;AADeAAAADwAAAGRycy9kb3ducmV2LnhtbESPQWvCQBSE7wX/w/IEL0U3SpNodJUSCe21puD1kX0m&#10;wezbkN2a9N93C4Ueh5n5hjmcJtOJBw2utaxgvYpAEFdWt1wr+CyL5RaE88gaO8uk4JscnI6zpwNm&#10;2o78QY+Lr0WAsMtQQeN9n0npqoYMupXtiYN3s4NBH+RQSz3gGOCmk5soSqTBlsNCgz3lDVX3y5dR&#10;UKJ56a7Xt/y5wKTFcyrTIr8ptZhPr3sQnib/H/5rv2sFm3gXJ/B7J1wBe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OrvQxQAAAN4AAAAPAAAAAAAAAAAAAAAAAJgCAABkcnMv&#10;ZG93bnJldi54bWxQSwUGAAAAAAQABAD1AAAAigMAAAAA&#10;" path="m53,l48,9,43,24r-5,9l38,43,29,62,24,76r,10l14,105r,10l10,124r,24l5,158r,19l,187r,91l5,287r,29l10,326r,9l14,340r,10l19,359r,10l24,374r5,9l29,393r5,5l43,417r5,5l48,431r5,5l53,441r5,10l67,455r10,20l82,479r4,10l91,494r10,9l106,513r9,5l120,527r5,5l135,542r4,5l149,556r10,5l163,571r10,4l183,585r9,5l197,594r10,10l216,609r10,9l245,628r10,5l264,642r15,5l298,657r10,5l322,666r10,10l346,681r19,9l380,695r14,l404,700r28,10l442,714r15,l471,719r10,5l490,724r15,5l519,729r19,5l567,734r14,4l634,738r15,5l836,743r19,-5l951,738r20,-4l1052,734r20,-5l1148,729r24,-5l2268,724r14,5l2311,729r15,5l2340,734r15,4l2369,738r14,5l2398,743r14,5l2427,748r14,5l2455,753r10,5l2479,758r15,4l2504,762r14,5l2532,767r10,5l2580,772r10,5l2633,777r15,-5l2667,772r10,-5l2686,767r19,-9l2715,753r10,l2734,743r5,-5l2749,734r9,-10l2763,724r10,-10l2777,710r10,-10l2797,681r9,-10l2816,652r9,-10l2830,628r10,-19l2850,580r4,-9l2864,542r5,-10l2878,503r,-14l2883,470r5,-15l2888,441r5,-14l2898,407r,-14l2902,374r,-34l2907,321r,-34l2912,268r,-211l2907,33r,-33l53,xe" fillcolor="black" stroked="f">
                        <v:fill r:id="rId25" o:title="" type="pattern"/>
                        <v:path arrowok="t" o:connecttype="custom" o:connectlocs="17769,9925;11984,25639;5785,43420;4132,61202;0,77329;2066,130674;5785,140599;7851,152591;11984,162516;19835,174508;21901,182365;31819,196425;37604,204282;47521,214207;55786,224131;65704,231988;75621,241913;85539,249770;101241,259695;115291,267552;133060,275409;150829,285333;166945,289468;188846,295258;202483,299393;222318,303528;261988,305182;353311,305182;434718,303528;484305,299393;954974,301461;973156,305182;990925,307250;1008694,311385;1024397,313453;1040512,317175;1066133,319242;1094232,319242;1109935,317175;1126051,311385;1135969,303528;1145886,295258;1155804,281611;1167374,265484;1177705,239845;1185556,219996;1191341,194357;1195474,176576;1199193,154659;1201259,118682;1201259,13646" o:connectangles="0,0,0,0,0,0,0,0,0,0,0,0,0,0,0,0,0,0,0,0,0,0,0,0,0,0,0,0,0,0,0,0,0,0,0,0,0,0,0,0,0,0,0,0,0,0,0,0,0,0,0"/>
                      </v:shape>
                      <v:shape id="Freeform 3546" o:spid="_x0000_s2865" style="position:absolute;left:3016;top:10210;width:12097;height:3232;visibility:visible;mso-wrap-style:square;v-text-anchor:top" coordsize="2927,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lZdcMA&#10;AADeAAAADwAAAGRycy9kb3ducmV2LnhtbESPzYrCMBSF94LvEO7AbGRMFWyn1SjiILidKnR7aa5t&#10;meamNFGrT28EYZaH8/NxVpvBtOJKvWssK5hNIxDEpdUNVwpOx/3XNwjnkTW2lknBnRxs1uPRCjNt&#10;b/xL19xXIoywy1BB7X2XSenKmgy6qe2Ig3e2vUEfZF9J3eMtjJtWzqMolgYbDoQaO9rVVP7lF6OA&#10;kyj9CczmQvtHXphJfCjusVKfH8N2CcLT4P/D7/ZBK5gv0kUCrzvhCs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lZdcMAAADeAAAADwAAAAAAAAAAAAAAAACYAgAAZHJzL2Rv&#10;d25yZXYueG1sUEsFBgAAAAAEAAQA9QAAAIgDAAAAAA==&#10;" path="m58,l48,19,39,48,34,67,10,139r,14l5,168r,28l,211r,53l5,278r,24l10,316r,15l15,340r9,29l29,379r5,14l39,403r9,29l58,446r,-5l63,456r9,9l77,475r10,14l125,528r10,14l164,571r14,9l188,590r14,9l212,609r91,58l322,671r15,10l356,686r14,9l390,700r19,10l467,724r24,10l510,734r24,5l553,743r24,l601,748r312,l942,743r82,l1053,739r86,l1168,734r1038,l2225,729r24,l2273,734r39,l2336,739r19,4l2374,743r24,5l2417,753r20,l2456,758r14,5l2489,767r20,l2528,772r14,5l2562,777r14,5l2658,782r14,-5l2687,777r28,-10l2730,758r14,-5l2778,734r67,-106l2850,609r10,-14l2869,576r10,-39l2888,513r10,-38l2908,427r,-24l2917,355r,-24l2922,302r,-53l2927,220r,-119l2922,67r,-67l63,,58,,68,9r-5,l2917,9r-5,-4l2912,67r5,34l2917,220r-5,29l2912,302r-4,29l2908,355r-10,48l2898,427r-10,48l2879,513r-10,24l2860,576r-10,9l2840,609r-5,19l2768,724r-24,19l2730,748r-15,10l2687,767r-15,l2658,772r-82,l2562,767r-20,l2528,763r-19,-5l2489,758r-19,-5l2456,748r-19,-5l2417,743r-19,-4l2374,734r-19,l2336,729r-24,-5l2273,724r-24,-5l2225,719r-19,5l1346,724r-178,l1139,729r-86,l1024,734r-82,l913,739r-312,l577,734r-24,l534,729r-24,-5l491,724r-24,-9l409,700r-19,-9l370,686,356,676r-19,-5l322,662r-19,-5l221,599r-9,-9l197,580r-9,-9l173,561,145,532,135,518,96,480,87,465r-5,-9l72,446r-4,-5l68,436,58,422r-5,-5l48,403,44,393,39,379,34,369,24,340r-4,-9l20,316,15,302r,-24l10,264r,-53l15,196r,-28l20,153r,-14l44,67,48,48,58,19,68,9,58,xe" fillcolor="black" stroked="f">
                        <v:path arrowok="t" o:connecttype="custom" o:connectlocs="14052,27692;2066,81010;2066,124822;9919,152514;19838,178554;29756,192193;55793,224019;83483,247578;139276,281470;169032,293456;220692,305442;377326,309162;470728,305442;929470,301309;973278,307096;1007167,311229;1036923,317015;1064613,323215;1122059,317015;1175786,259564;1189837,221952;1201823,166567;1207609,102916;1207609,0;26037,3720;1205542,41745;1201823,136808;1193557,196326;1177852,241791;1134044,307096;1104288,317015;1050562,317015;1020805,311229;991049,305442;955507,299243;911699,299243;435185,301309;248382,305442;210774,299243;161180,285603;133077,273617;81416,239725;55793,214099;29756,184340;21904,172354;14052,152514;6199,124822;6199,81010;18184,27692;23970,0" o:connectangles="0,0,0,0,0,0,0,0,0,0,0,0,0,0,0,0,0,0,0,0,0,0,0,0,0,0,0,0,0,0,0,0,0,0,0,0,0,0,0,0,0,0,0,0,0,0,0,0,0,0"/>
                      </v:shape>
                      <v:shape id="Freeform 3547" o:spid="_x0000_s2866" style="position:absolute;left:6788;top:10248;width:3575;height:616;visibility:visible;mso-wrap-style:square;v-text-anchor:top" coordsize="18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oDMQA&#10;AADeAAAADwAAAGRycy9kb3ducmV2LnhtbERPTWvCQBC9F/wPywi91Y1SmxpdRaVCDwWpevE2ZMck&#10;mJ0Nu1tN++s7h0KPj/e9WPWuVTcKsfFsYDzKQBGX3jZcGTgdd0+voGJCtth6JgPfFGG1HDwssLD+&#10;zp90O6RKSQjHAg3UKXWF1rGsyWEc+Y5YuIsPDpPAUGkb8C7hrtWTLHvRDhuWhho72tZUXg9fzsBP&#10;vj1mb/nzrM0/8l3Yb8R3DsY8Dvv1HFSiPv2L/9zv1sBkOpvKXrkjV0A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aAzEAAAA3gAAAA8AAAAAAAAAAAAAAAAAmAIAAGRycy9k&#10;b3ducmV2LnhtbFBLBQYAAAAABAAEAPUAAACJAwAAAAA=&#10;" path="m,c26,20,58,31,91,31,123,30,154,20,180,l,xe" filled="f" stroked="f">
                        <v:path arrowok="t" o:connecttype="custom" o:connectlocs="0,0;180739,61595;357505,0;0,0" o:connectangles="0,0,0,0"/>
                      </v:shape>
                      <v:shape id="Freeform 3548" o:spid="_x0000_s2867" style="position:absolute;left:6775;top:10210;width:3607;height:673;visibility:visible;mso-wrap-style:square;v-text-anchor:top" coordsize="874,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lO/8cA&#10;AADeAAAADwAAAGRycy9kb3ducmV2LnhtbESPT2vCQBTE7wW/w/KE3nRjSqqmriIRqfTmn4O9PbKv&#10;SWr2bciuSfrtuwWhx2FmfsOsNoOpRUetqywrmE0jEMS51RUXCi7n/WQBwnlkjbVlUvBDDjbr0dMK&#10;U217PlJ38oUIEHYpKii9b1IpXV6SQTe1DXHwvmxr0AfZFlK32Ae4qWUcRa/SYMVhocSGspLy2+lu&#10;FNzIfuxM3X3q7fx6NdmBX5rvd6Wex8P2DYSnwf+HH+2DVhAny2QJf3fCF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5Tv/HAAAA3gAAAA8AAAAAAAAAAAAAAAAAmAIAAGRy&#10;cy9kb3ducmV2LnhtbFBLBQYAAAAABAAEAPUAAACMAwAAAAA=&#10;" path="m14,l4,,,5r,9l4,19r10,5l28,33,38,43,52,53r10,4l76,67r10,5l100,81r15,5l125,91r14,10l153,105r10,5l192,120r9,5l249,139r15,l269,144r19,5l302,149r15,4l346,153r14,5l418,158r19,5l442,163r9,-5l509,158r14,-5l552,153r15,-4l581,149r19,-5l605,139r14,l668,125r9,-5l706,110r10,-5l730,101,744,91r10,-5l768,81r15,-9l792,67,807,57r9,-4l831,43r9,-10l855,24r14,-5l874,14r,-9l869,r-9,l845,5r-14,9l821,24r-14,9l797,38,783,48r-10,5l759,62r-15,5l735,72r-15,9l706,86r-10,5l668,101r-10,4l619,120r-14,l591,125r-10,4l567,129r-15,5l523,134r-14,5l451,139r-19,5l437,144r-19,-5l360,139r-14,-5l317,134r-15,-5l288,129r-10,-4l264,120r-15,l211,105r-10,-4l173,91,163,86,149,81,134,72r-9,-5l110,62,96,53,86,48,72,38,62,33,48,24,38,14,24,5,14,xe" fillcolor="black" stroked="f">
                        <v:path arrowok="t" o:connecttype="custom" o:connectlocs="1651,0;0,5781;5777,9911;15682,17757;25586,23538;35490,29732;47458,35513;57362,41707;67266,45424;82948,51618;108947,57399;118851,61529;130819,63181;148564,65245;180340,67310;186117,65245;215830,63181;233988,61529;247606,59464;255447,57399;279383,49553;295477,43359;307032,37578;316936,33449;326840,27667;336745,21886;346649,13627;358617,7846;360680,2065;354903,0;342935,5781;333031,13627;323126,19821;313222,25603;303318,29732;291350,35513;275668,41707;255447,49553;243892,51618;233988,53270;215830,55335;186117,57399;180340,59464;148564,57399;130819,55335;118851,53270;108947,49553;87075,43359;71393,37578;61489,33449;51585,27667;39617,21886;29713,15692;19809,9911;9904,2065" o:connectangles="0,0,0,0,0,0,0,0,0,0,0,0,0,0,0,0,0,0,0,0,0,0,0,0,0,0,0,0,0,0,0,0,0,0,0,0,0,0,0,0,0,0,0,0,0,0,0,0,0,0,0,0,0,0,0"/>
                      </v:shape>
                      <v:shape id="Freeform 3549" o:spid="_x0000_s2868" style="position:absolute;left:3257;top:10191;width:11856;height:76;visibility:visible;mso-wrap-style:square;v-text-anchor:top" coordsize="286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znNsUA&#10;AADeAAAADwAAAGRycy9kb3ducmV2LnhtbESPu2rDMBSG90DeQZxAt1iuQ0zqRAmhEMjQobkN3Q7W&#10;iW1qHTmSartvXw2FjD//jW+zG00renK+sazgNUlBEJdWN1wpuF4O8xUIH5A1tpZJwS952G2nkw0W&#10;2g58ov4cKhFH2BeooA6hK6T0ZU0GfWI74ujdrTMYonSV1A6HOG5amaVpLg02HB9q7Oi9pvL7/GMU&#10;jKYfFsuUssPD9LfPrxzLD5cr9TIb92sQgcbwDP+3j1pBtnzLI0DEiSg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vOc2xQAAAN4AAAAPAAAAAAAAAAAAAAAAAJgCAABkcnMv&#10;ZG93bnJldi54bWxQSwUGAAAAAAQABAD1AAAAigMAAAAA&#10;" path="m10,l5,r,5l,5r,9l5,14r,5l2864,19r,-5l2869,14r,-9l2864,5r,-5l2859,,10,xe" fillcolor="black" stroked="f">
                        <v:path arrowok="t" o:connecttype="custom" o:connectlocs="4132,0;2066,0;2066,2005;0,2005;0,5615;2066,5615;2066,7620;1183479,7620;1183479,5615;1185545,5615;1185545,2005;1183479,2005;1183479,0;1181413,0;4132,0" o:connectangles="0,0,0,0,0,0,0,0,0,0,0,0,0,0,0"/>
                      </v:shape>
                      <v:rect id="Rectangle 3550" o:spid="_x0000_s2869" style="position:absolute;left:8020;top:8286;width:692;height:1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hosYA&#10;AADeAAAADwAAAGRycy9kb3ducmV2LnhtbESPT4vCMBTE7wv7HcJb8LamCoqtRpFV0aN/FtTbo3m2&#10;ZZuX0kRb/fRGEPY4zMxvmMmsNaW4Ue0Kywp63QgEcWp1wZmC38PqewTCeWSNpWVScCcHs+nnxwQT&#10;bRve0W3vMxEg7BJUkHtfJVK6NCeDrmsr4uBdbG3QB1lnUtfYBLgpZT+KhtJgwWEhx4p+ckr/9lej&#10;YD2q5qeNfTRZuTyvj9tjvDjEXqnOVzsfg/DU+v/wu73RCvqDeNi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hosYAAADeAAAADwAAAAAAAAAAAAAAAACYAgAAZHJz&#10;L2Rvd25yZXYueG1sUEsFBgAAAAAEAAQA9QAAAIsDAAAAAA==&#10;" filled="f" stroked="f">
                        <v:textbox inset="0,0,0,0">
                          <w:txbxContent>
                            <w:p w:rsidR="006D2BEA" w:rsidRPr="00202598" w:rsidRDefault="006D2BEA" w:rsidP="00D35342">
                              <w:pPr>
                                <w:rPr>
                                  <w:sz w:val="14"/>
                                </w:rPr>
                              </w:pPr>
                              <w:proofErr w:type="gramStart"/>
                              <w:r w:rsidRPr="00202598">
                                <w:rPr>
                                  <w:rFonts w:ascii="Arial" w:hAnsi="Arial" w:cs="Arial"/>
                                  <w:color w:val="000000"/>
                                  <w:szCs w:val="30"/>
                                  <w:lang w:val="en-US"/>
                                </w:rPr>
                                <w:t>d</w:t>
                              </w:r>
                              <w:proofErr w:type="gramEnd"/>
                            </w:p>
                          </w:txbxContent>
                        </v:textbox>
                      </v:rect>
                      <v:rect id="Rectangle 3551" o:spid="_x0000_s2870" style="position:absolute;left:15297;top:11690;width:1428;height:69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oAR8UA&#10;AADeAAAADwAAAGRycy9kb3ducmV2LnhtbESPzWrDMBCE74W+g9hAbo0UQ0ziRgml0FJySfMDuS7W&#10;Vja1VsZSY/vto0Ahx2F2vtlZbwfXiCt1ofasYT5TIIhLb2q2Gs6nj5cliBCRDTaeScNIAbab56c1&#10;Fsb3fKDrMVqRIBwK1FDF2BZShrIih2HmW+Lk/fjOYUyys9J02Ce4a2SmVC4d1pwaKmzpvaLy9/jn&#10;0hvjJ+1GlnaVLy9W9dn3oPa91tPJ8PYKItIQH8f/6S+jIVus8gzucxID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mgBHxQAAAN4AAAAPAAAAAAAAAAAAAAAAAJgCAABkcnMv&#10;ZG93bnJldi54bWxQSwUGAAAAAAQABAD1AAAAigMAAAAA&#10;" filled="f" stroked="f">
                        <v:textbox inset="0,0,0,0">
                          <w:txbxContent>
                            <w:p w:rsidR="006D2BEA" w:rsidRPr="00202598" w:rsidRDefault="006D2BEA" w:rsidP="00D35342">
                              <w:pPr>
                                <w:rPr>
                                  <w:sz w:val="14"/>
                                </w:rPr>
                              </w:pPr>
                              <w:proofErr w:type="gramStart"/>
                              <w:r w:rsidRPr="00202598">
                                <w:rPr>
                                  <w:rFonts w:ascii="Arial" w:hAnsi="Arial" w:cs="Arial"/>
                                  <w:color w:val="000000"/>
                                  <w:szCs w:val="30"/>
                                  <w:lang w:val="en-US"/>
                                </w:rPr>
                                <w:t>h</w:t>
                              </w:r>
                              <w:proofErr w:type="gramEnd"/>
                            </w:p>
                          </w:txbxContent>
                        </v:textbox>
                      </v:rect>
                      <v:shape id="Freeform 3552" o:spid="_x0000_s2871" style="position:absolute;left:8337;top:139;width:1194;height:2401;visibility:visible;mso-wrap-style:square;v-text-anchor:top" coordsize="289,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GgNMgA&#10;AADeAAAADwAAAGRycy9kb3ducmV2LnhtbESPQUvDQBSE70L/w/IEb3bTqlFjt6WIglAq2vbi7ZF9&#10;zYZm34bsa5r+e7cgeBxm5htmthh8o3rqYh3YwGScgSIug625MrDbvt8+gYqCbLEJTAbOFGExH13N&#10;sLDhxN/Ub6RSCcKxQANOpC20jqUjj3EcWuLk7UPnUZLsKm07PCW4b/Q0y3Ltsea04LClV0flYXP0&#10;BsLKnT+Pb/frXf7187jvDzIpt2LMzfWwfAElNMh/+K/9YQ1MH57zO7jcSVdAz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MaA0yAAAAN4AAAAPAAAAAAAAAAAAAAAAAJgCAABk&#10;cnMvZG93bnJldi54bWxQSwUGAAAAAAQABAD1AAAAjQMAAAAA&#10;" path="m192,r,287l289,287,144,580,,287r96,l96,r96,xe" fillcolor="red" stroked="f">
                        <v:path arrowok="t" o:connecttype="custom" o:connectlocs="79311,0;79311,118773;119380,118773;59483,240030;0,118773;39656,118773;39656,0;79311,0" o:connectangles="0,0,0,0,0,0,0,0"/>
                      </v:shape>
                      <v:shape id="Freeform 3553" o:spid="_x0000_s2872" style="position:absolute;left:8318;top:120;width:1232;height:2439;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7ZccA&#10;AADeAAAADwAAAGRycy9kb3ducmV2LnhtbESPQWvCQBSE7wX/w/KE3urGoFKjawiFUj1W68HbI/vM&#10;RrNv0+zWpP313ULB4zAz3zDrfLCNuFHna8cKppMEBHHpdM2Vgo/D69MzCB+QNTaOScE3ecg3o4c1&#10;Ztr1/E63fahEhLDPUIEJoc2k9KUhi37iWuLonV1nMUTZVVJ32Ee4bWSaJAtpsea4YLClF0Pldf9l&#10;FdQXs8Xjz+G0u5zc7s1+zgs7a5V6HA/FCkSgIdzD/+2tVpDOl4sZ/N2JV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G+2XHAAAA3gAAAA8AAAAAAAAAAAAAAAAAmAIAAGRy&#10;cy9kb3ducmV2LnhtbFBLBQYAAAAABAAEAPUAAACMAwAAAAA=&#10;" path="m197,9l193,5r,292l294,297r-5,-5l145,585r9,l10,292r-5,5l106,297,106,5r-5,4l197,9r,-9l101,,96,r,5l96,292r5,-4l5,288r-5,l,292,145,585r,5l149,590r5,l154,585,298,292r,-4l294,288r-97,l202,292,202,5r,-5l197,r,9xe" fillcolor="black" stroked="f">
                        <v:path arrowok="t" o:connecttype="custom" o:connectlocs="81438,3720;79784,2066;79784,122747;121536,122747;119469,120680;59941,241774;63662,241774;4134,120680;2067,122747;43819,122747;43819,2066;41752,3720;81438,3720;81438,0;41752,0;39685,0;39685,2066;39685,120680;41752,119027;2067,119027;0,119027;0,120680;59941,241774;59941,243840;61595,243840;63662,243840;63662,241774;123190,120680;123190,119027;121536,119027;81438,119027;83505,120680;83505,2066;83505,0;81438,0;81438,3720" o:connectangles="0,0,0,0,0,0,0,0,0,0,0,0,0,0,0,0,0,0,0,0,0,0,0,0,0,0,0,0,0,0,0,0,0,0,0,0"/>
                      </v:shape>
                      <v:rect id="Rectangle 3554" o:spid="_x0000_s2873" style="position:absolute;left:9391;width:762;height:1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nocYA&#10;AADeAAAADwAAAGRycy9kb3ducmV2LnhtbESPT4vCMBTE74LfITzBm6YKiu0aRXRFj/4Dd2+P5m1b&#10;bF5Kk7Xd/fRGEDwOM/MbZr5sTSnuVLvCsoLRMAJBnFpdcKbgct4OZiCcR9ZYWiYFf+Rgueh25pho&#10;2/CR7iefiQBhl6CC3PsqkdKlORl0Q1sRB+/H1gZ9kHUmdY1NgJtSjqNoKg0WHBZyrGidU3o7/RoF&#10;u1m1+trb/yYrP79318M13pxjr1S/164+QHhq/Tv8au+1gvEknk7g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TnocYAAADeAAAADwAAAAAAAAAAAAAAAACYAgAAZHJz&#10;L2Rvd25yZXYueG1sUEsFBgAAAAAEAAQA9QAAAIsDAAAAAA==&#10;" filled="f" stroked="f">
                        <v:textbox inset="0,0,0,0">
                          <w:txbxContent>
                            <w:p w:rsidR="006D2BEA" w:rsidRPr="00202598" w:rsidRDefault="006D2BEA" w:rsidP="00D35342">
                              <w:pPr>
                                <w:rPr>
                                  <w:sz w:val="14"/>
                                </w:rPr>
                              </w:pPr>
                              <w:r w:rsidRPr="00202598">
                                <w:rPr>
                                  <w:rFonts w:ascii="Arial" w:hAnsi="Arial" w:cs="Arial"/>
                                  <w:color w:val="000000"/>
                                  <w:szCs w:val="30"/>
                                  <w:lang w:val="en-US"/>
                                </w:rPr>
                                <w:t>F</w:t>
                              </w:r>
                            </w:p>
                          </w:txbxContent>
                        </v:textbox>
                      </v:rect>
                      <v:line id="Line 3555" o:spid="_x0000_s2874" style="position:absolute;flip:y;visibility:visible;mso-wrap-style:square" from="6813,8743" to="6813,9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6UCckAAADeAAAADwAAAGRycy9kb3ducmV2LnhtbESPT0sDMRTE74LfITyhN5u10NWuTUtR&#10;LEWw0n+H3l43z92lm5clSbvx2xtB8DjMzG+Y6TyaVlzJ+caygodhBoK4tLrhSsF+93b/BMIHZI2t&#10;ZVLwTR7ms9ubKRba9ryh6zZUIkHYF6igDqErpPRlTQb90HbEyfuyzmBI0lVSO+wT3LRylGW5NNhw&#10;Wqixo5eayvP2YhRs1o98cstLPMdT//F5PFTvh9eFUoO7uHgGESiG//Bfe6UVjMaTPIffO+kKyNk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9OlAnJAAAA3gAAAA8AAAAA&#10;AAAAAAAAAAAAoQIAAGRycy9kb3ducmV2LnhtbFBLBQYAAAAABAAEAPkAAACXAwAAAAA=&#10;" strokeweight="0"/>
                      <v:line id="Line 3556" o:spid="_x0000_s2875" style="position:absolute;flip:y;visibility:visible;mso-wrap-style:square" from="10363,8743" to="10369,96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IxksgAAADeAAAADwAAAGRycy9kb3ducmV2LnhtbESPT2sCMRTE74V+h/AKvdWsgtquRpEW&#10;iwht8d/B23Pz3F3cvCxJdNNv3xQKPQ4z8xtmOo+mETdyvrasoN/LQBAXVtdcKtjvlk/PIHxA1thY&#10;JgXf5GE+u7+bYq5txxu6bUMpEoR9jgqqENpcSl9UZND3bEucvLN1BkOSrpTaYZfgppGDLBtJgzWn&#10;hQpbeq2ouGyvRsHmc8wn936Nl3jqPr6Oh3J9eFso9fgQFxMQgWL4D/+1V1rBYPgyGsPvnXQF5Ow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AIxksgAAADeAAAADwAAAAAA&#10;AAAAAAAAAAChAgAAZHJzL2Rvd25yZXYueG1sUEsFBgAAAAAEAAQA+QAAAJYDAAAAAA==&#10;" strokeweight="0"/>
                      <v:line id="Line 3557" o:spid="_x0000_s2876" style="position:absolute;visibility:visible;mso-wrap-style:square" from="6813,9474" to="10363,9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A/h8IAAADeAAAADwAAAGRycy9kb3ducmV2LnhtbERPTYvCMBC9L/gfwgh7W1MFu7UaRcRF&#10;va2uwh6HZmyDzaQ0Ueu/NwfB4+N9zxadrcWNWm8cKxgOEhDEhdOGSwXHv5+vDIQPyBprx6TgQR4W&#10;897HDHPt7ryn2yGUIoawz1FBFUKTS+mLiiz6gWuII3d2rcUQYVtK3eI9httajpIklRYNx4YKG1pV&#10;VFwOV6vA/Kab8e77NDnJ9SYM/7NLZuxRqc9+t5yCCNSFt/jl3moFo/EkjXvjnXgF5P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aA/h8IAAADeAAAADwAAAAAAAAAAAAAA&#10;AAChAgAAZHJzL2Rvd25yZXYueG1sUEsFBgAAAAAEAAQA+QAAAJADAAAAAA==&#10;" strokeweight="0"/>
                      <v:shape id="Freeform 3558" o:spid="_x0000_s2877" style="position:absolute;left:6813;top:9296;width:375;height:375;visibility:visible;mso-wrap-style:square;v-text-anchor:top" coordsize="9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lyZMkA&#10;AADeAAAADwAAAGRycy9kb3ducmV2LnhtbESPQWvCQBSE7wX/w/KE3upupWqSukqRFjyooC0tvb1m&#10;X5No9m3IbjX+e1cQehxm5htmOu9sLY7U+sqxhseBAkGcO1NxoeHj/e0hAeEDssHaMWk4k4f5rHc3&#10;xcy4E2/puAuFiBD2GWooQ2gyKX1ekkU/cA1x9H5dazFE2RbStHiKcFvLoVJjabHiuFBiQ4uS8sPu&#10;z2pYLX6avUsnm26SPH2+bhK1/vpWWt/3u5dnEIG68B++tZdGw3CUjlO43olXQM4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JlyZMkAAADeAAAADwAAAAAAAAAAAAAAAACYAgAA&#10;ZHJzL2Rvd25yZXYueG1sUEsFBgAAAAAEAAQA9QAAAI4DAAAAAA==&#10;" path="m91,l,43,91,91,48,43,91,xe" fillcolor="black" strokeweight="0">
                        <v:path arrowok="t" o:connecttype="custom" o:connectlocs="37465,0;0,17703;37465,37465;19762,17703;37465,0" o:connectangles="0,0,0,0,0"/>
                      </v:shape>
                      <v:shape id="Freeform 3559" o:spid="_x0000_s2878" style="position:absolute;left:9988;top:9296;width:375;height:375;visibility:visible;mso-wrap-style:square;v-text-anchor:top" coordsize="9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pNJMcA&#10;AADeAAAADwAAAGRycy9kb3ducmV2LnhtbESPzWrCQBSF9wXfYbiF7upMpZqYOkqRFlyooC1Kd7eZ&#10;2yQ2cydkRo1v7ywEl4fzxzeZdbYWJ2p95VjDS1+BIM6dqbjQ8P31+ZyC8AHZYO2YNFzIw2zae5hg&#10;ZtyZN3TahkLEEfYZaihDaDIpfV6SRd93DXH0/lxrMUTZFtK0eI7jtpYDpUbSYsXxocSG5iXl/9uj&#10;1bCc/zYHN07WXZK+7j7WqVrtf5TWT4/d+xuIQF24h2/thdEwGI6TCBBxIgr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6TSTHAAAA3gAAAA8AAAAAAAAAAAAAAAAAmAIAAGRy&#10;cy9kb3ducmV2LnhtbFBLBQYAAAAABAAEAPUAAACMAwAAAAA=&#10;" path="m,l91,43,,91,43,43,,xe" fillcolor="black" strokeweight="0">
                        <v:path arrowok="t" o:connecttype="custom" o:connectlocs="0,0;37465,17703;0,37465;17703,17703;0,0" o:connectangles="0,0,0,0,0"/>
                      </v:shape>
                      <v:line id="Line 3560" o:spid="_x0000_s2879" style="position:absolute;visibility:visible;mso-wrap-style:square" from="10483,10229" to="16776,10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MAx8YAAADeAAAADwAAAGRycy9kb3ducmV2LnhtbESPT4vCMBTE74LfIbyFvWlaQa1do4go&#10;rrf1H+zx0bxtg81LaaJ2v/1GWPA4zMxvmPmys7W4U+uNYwXpMAFBXDhtuFRwPm0HGQgfkDXWjknB&#10;L3lYLvq9OebaPfhA92MoRYSwz1FBFUKTS+mLiiz6oWuIo/fjWoshyraUusVHhNtajpJkIi0ajgsV&#10;NrSuqLgeb1aB+ZrsxvvpZXaRm11Iv7NrZuxZqfe3bvUBIlAXXuH/9qdWMBrPpik878Qr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VDAMfGAAAA3gAAAA8AAAAAAAAA&#10;AAAAAAAAoQIAAGRycy9kb3ducmV2LnhtbFBLBQYAAAAABAAEAPkAAACUAwAAAAA=&#10;" strokeweight="0"/>
                      <v:line id="Line 3561" o:spid="_x0000_s2880" style="position:absolute;visibility:visible;mso-wrap-style:square" from="8718,10839" to="16776,10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GesMcAAADeAAAADwAAAGRycy9kb3ducmV2LnhtbESPQWvCQBSE7wX/w/IKvdWNATWmWUXE&#10;YnuzqUKPj+xrsph9G7LbmP77bkHwOMzMN0yxGW0rBuq9caxgNk1AEFdOG64VnD5fnzMQPiBrbB2T&#10;gl/ysFlPHgrMtbvyBw1lqEWEsM9RQRNCl0vpq4Ys+qnriKP37XqLIcq+lrrHa4TbVqZJspAWDceF&#10;BjvaNVRdyh+rwBwXh/n78rw6y/0hzL6yS2bsSamnx3H7AiLQGO7hW/tNK0jnq2UK/3fiFZD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kZ6wxwAAAN4AAAAPAAAAAAAA&#10;AAAAAAAAAKECAABkcnMvZG93bnJldi54bWxQSwUGAAAAAAQABAD5AAAAlQMAAAAA&#10;" strokeweight="0"/>
                      <v:line id="Line 3562" o:spid="_x0000_s2881" style="position:absolute;visibility:visible;mso-wrap-style:square" from="16979,10839" to="16979,13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07K8YAAADeAAAADwAAAGRycy9kb3ducmV2LnhtbESPT4vCMBTE7wt+h/AEb2uqotZqFBEX&#10;d2/+BY+P5tkGm5fSRO1++83Cwh6HmfkNs1i1thJParxxrGDQT0AQ504bLhScTx/vKQgfkDVWjknB&#10;N3lYLTtvC8y0e/GBnsdQiAhhn6GCMoQ6k9LnJVn0fVcTR+/mGoshyqaQusFXhNtKDpNkIi0ajgsl&#10;1rQpKb8fH1aB2U9246/pZXaR210YXNN7auxZqV63Xc9BBGrDf/iv/akVDMez6Qh+78QrIJ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dOyvGAAAA3gAAAA8AAAAAAAAA&#10;AAAAAAAAoQIAAGRycy9kb3ducmV2LnhtbFBLBQYAAAAABAAEAPkAAACUAwAAAAA=&#10;" strokeweight="0"/>
                      <v:shape id="Freeform 3563" o:spid="_x0000_s2882" style="position:absolute;left:16776;top:10839;width:381;height:362;visibility:visible;mso-wrap-style:square;v-text-anchor:top" coordsize="9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BMHMYA&#10;AADeAAAADwAAAGRycy9kb3ducmV2LnhtbESPQWsCMRSE74X+h/AKvdVspa26GqW0FAQLYtyLt8fm&#10;uVncvCxJquu/b4RCj8PMfMMsVoPrxJlCbD0reB4VIIhrb1puFFT7r6cpiJiQDXaeScGVIqyW93cL&#10;LI2/8I7OOjUiQziWqMCm1JdSxtqSwzjyPXH2jj44TFmGRpqAlwx3nRwXxZt02HJesNjTh6X6pH+c&#10;gp2uDk5vr9/Bfja13rh1dZJeqceH4X0OItGQ/sN/7bVRMH6dTV7gdidf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rBMHMYAAADeAAAADwAAAAAAAAAAAAAAAACYAgAAZHJz&#10;L2Rvd25yZXYueG1sUEsFBgAAAAAEAAQA9QAAAIsDAAAAAA==&#10;" path="m92,87l48,,,87,48,43,92,87xe" fillcolor="black" strokeweight="0">
                        <v:path arrowok="t" o:connecttype="custom" o:connectlocs="38100,36195;19878,0;0,36195;19878,17889;38100,36195" o:connectangles="0,0,0,0,0"/>
                      </v:shape>
                      <v:line id="Line 3564" o:spid="_x0000_s2883" style="position:absolute;visibility:visible;mso-wrap-style:square" from="16979,8185" to="16979,102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gGxMcAAADeAAAADwAAAGRycy9kb3ducmV2LnhtbESPQWvCQBSE7wX/w/IKvdWNQjSmWUXE&#10;YnuzqUKPj+xrsph9G7LbmP77bkHwOMzMN0yxGW0rBuq9caxgNk1AEFdOG64VnD5fnzMQPiBrbB2T&#10;gl/ysFlPHgrMtbvyBw1lqEWEsM9RQRNCl0vpq4Ys+qnriKP37XqLIcq+lrrHa4TbVs6TZCEtGo4L&#10;DXa0a6i6lD9WgTkuDun78rw6y/0hzL6yS2bsSamnx3H7AiLQGO7hW/tNK5inq2UK/3fiFZDr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eAbExwAAAN4AAAAPAAAAAAAA&#10;AAAAAAAAAKECAABkcnMvZG93bnJldi54bWxQSwUGAAAAAAQABAD5AAAAlQMAAAAA&#10;" strokeweight="0"/>
                      <v:shape id="Freeform 3565" o:spid="_x0000_s2884" style="position:absolute;left:16776;top:9867;width:381;height:362;visibility:visible;mso-wrap-style:square;v-text-anchor:top" coordsize="9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538MYA&#10;AADeAAAADwAAAGRycy9kb3ducmV2LnhtbESPQWsCMRSE74X+h/CE3mpWoVZXo5SWglChGPfi7bF5&#10;bhY3L0uS6vrvG6HQ4zAz3zCrzeA6caEQW88KJuMCBHHtTcuNgurw+TwHEROywc4zKbhRhM368WGF&#10;pfFX3tNFp0ZkCMcSFdiU+lLKWFtyGMe+J87eyQeHKcvQSBPwmuGuk9OimEmHLecFiz29W6rP+scp&#10;2Ovq6PT3bRfsR1PrL7etztIr9TQa3pYgEg3pP/zX3hoF05fF6wzud/IV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538MYAAADeAAAADwAAAAAAAAAAAAAAAACYAgAAZHJz&#10;L2Rvd25yZXYueG1sUEsFBgAAAAAEAAQA9QAAAIsDAAAAAA==&#10;" path="m92,l48,87,,,48,43,92,xe" fillcolor="black" strokeweight="0">
                        <v:path arrowok="t" o:connecttype="custom" o:connectlocs="38100,0;19878,36195;0,0;19878,17889;38100,0" o:connectangles="0,0,0,0,0"/>
                      </v:shape>
                    </v:group>
                  </w:pict>
                </mc:Fallback>
              </mc:AlternateContent>
            </w:r>
          </w:p>
        </w:tc>
        <w:tc>
          <w:tcPr>
            <w:tcW w:w="4889" w:type="dxa"/>
            <w:vAlign w:val="center"/>
          </w:tcPr>
          <w:p w:rsidR="00D35342" w:rsidRPr="00125132" w:rsidRDefault="00D35342" w:rsidP="00084B79">
            <w:r w:rsidRPr="00125132">
              <w:t>L'essai consiste à imprimer dans la pièce une bille en acier très dur de diamètre D sous une charge F, et à mesurer le diamètre d de l'empreinte laissée sur la surface après l'enlèvement de la charge.</w:t>
            </w:r>
          </w:p>
          <w:p w:rsidR="00D35342" w:rsidRPr="00125132" w:rsidRDefault="00D35342" w:rsidP="00084B79"/>
          <w:p w:rsidR="00D35342" w:rsidRPr="00125132" w:rsidRDefault="00D35342" w:rsidP="00084B79">
            <w:r w:rsidRPr="00125132">
              <w:t>La dureté Brinell HB est un nombre proportionnel au rapport F/S où S est la surface de l'empreinte.</w:t>
            </w:r>
          </w:p>
          <w:p w:rsidR="00D35342" w:rsidRPr="00125132" w:rsidRDefault="00D35342" w:rsidP="00084B79"/>
          <w:p w:rsidR="00D35342" w:rsidRPr="00125132" w:rsidRDefault="00D35342" w:rsidP="00084B79">
            <w:r w:rsidRPr="00125132">
              <w:t>La charge est choisie en fonction du diamètre de la bille et de la nature du matériau pour que le diamètre de l'empreinte d soit compris entre 0,25 D et 0,5 D.</w:t>
            </w:r>
          </w:p>
          <w:p w:rsidR="00D35342" w:rsidRPr="00125132" w:rsidRDefault="00D35342" w:rsidP="00084B79"/>
          <w:p w:rsidR="00D35342" w:rsidRPr="00125132" w:rsidRDefault="00D35342" w:rsidP="00084B79">
            <w:r w:rsidRPr="00125132">
              <w:lastRenderedPageBreak/>
              <w:t>Pour les aciers, on prend D = 10 mm, F = 29400 N.</w:t>
            </w:r>
          </w:p>
        </w:tc>
      </w:tr>
    </w:tbl>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858" w:right="902"/>
        <w:jc w:val="center"/>
      </w:pPr>
      <w:r w:rsidRPr="00125132">
        <w:t xml:space="preserve">Dureté Brinell :   </w:t>
      </w:r>
      <w:r w:rsidRPr="00125132">
        <w:object w:dxaOrig="2160" w:dyaOrig="740">
          <v:shape id="_x0000_i1028" type="#_x0000_t75" style="width:108pt;height:37.2pt" o:ole="">
            <v:imagedata r:id="rId33" o:title=""/>
          </v:shape>
          <o:OLEObject Type="Embed" ProgID="Equation.DSMT4" ShapeID="_x0000_i1028" DrawAspect="Content" ObjectID="_1487491789" r:id="rId34"/>
        </w:object>
      </w:r>
      <w:r w:rsidRPr="00125132">
        <w:t xml:space="preserve"> </w:t>
      </w:r>
      <w:r w:rsidRPr="00125132">
        <w:tab/>
        <w:t xml:space="preserve"> forces en N, dimensions en mm</w:t>
      </w:r>
    </w:p>
    <w:p w:rsidR="00D35342" w:rsidRPr="00125132" w:rsidRDefault="00D35342" w:rsidP="00D35342"/>
    <w:p w:rsidR="00D35342" w:rsidRPr="00125132" w:rsidRDefault="00D35342" w:rsidP="00403611">
      <w:pPr>
        <w:pStyle w:val="Titre4"/>
      </w:pPr>
      <w:bookmarkStart w:id="29" w:name="_Toc413746457"/>
      <w:r w:rsidRPr="00125132">
        <w:t>Essai Vickers</w:t>
      </w:r>
      <w:bookmarkEnd w:id="29"/>
    </w:p>
    <w:p w:rsidR="00D35342" w:rsidRPr="00125132" w:rsidRDefault="00D35342" w:rsidP="00D35342">
      <w:pPr>
        <w:jc w:val="center"/>
      </w:pPr>
      <w:r w:rsidRPr="00125132">
        <w:drawing>
          <wp:inline distT="0" distB="0" distL="0" distR="0" wp14:anchorId="55FACDE4" wp14:editId="11B97A99">
            <wp:extent cx="1116460" cy="1270000"/>
            <wp:effectExtent l="19050" t="0" r="7490" b="0"/>
            <wp:docPr id="117" name="il_fi" descr="http://www.atomer.fr/5/Durometre_durete_Vick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atomer.fr/5/Durometre_durete_Vickers.jpg"/>
                    <pic:cNvPicPr>
                      <a:picLocks noChangeAspect="1" noChangeArrowheads="1"/>
                    </pic:cNvPicPr>
                  </pic:nvPicPr>
                  <pic:blipFill>
                    <a:blip r:embed="rId35" cstate="print">
                      <a:lum bright="10000"/>
                    </a:blip>
                    <a:srcRect l="5258" t="12134" b="7113"/>
                    <a:stretch>
                      <a:fillRect/>
                    </a:stretch>
                  </pic:blipFill>
                  <pic:spPr bwMode="auto">
                    <a:xfrm>
                      <a:off x="0" y="0"/>
                      <a:ext cx="1116460" cy="1270000"/>
                    </a:xfrm>
                    <a:prstGeom prst="rect">
                      <a:avLst/>
                    </a:prstGeom>
                    <a:noFill/>
                    <a:ln w="9525">
                      <a:noFill/>
                      <a:miter lim="800000"/>
                      <a:headEnd/>
                      <a:tailEnd/>
                    </a:ln>
                  </pic:spPr>
                </pic:pic>
              </a:graphicData>
            </a:graphic>
          </wp:inline>
        </w:drawing>
      </w:r>
      <w:r w:rsidRPr="00125132">
        <w:t xml:space="preserve">                   </w:t>
      </w:r>
      <w:r w:rsidRPr="00125132">
        <w:tab/>
      </w:r>
      <w:r w:rsidRPr="00125132">
        <w:drawing>
          <wp:inline distT="0" distB="0" distL="0" distR="0" wp14:anchorId="13A10019" wp14:editId="228D819F">
            <wp:extent cx="1342390" cy="1194560"/>
            <wp:effectExtent l="19050" t="0" r="0" b="0"/>
            <wp:docPr id="123" name="il_fi" descr="http://isitv.univ-tln.fr/IMG/jpg/microdure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sitv.univ-tln.fr/IMG/jpg/microdurete-2.jpg"/>
                    <pic:cNvPicPr>
                      <a:picLocks noChangeAspect="1" noChangeArrowheads="1"/>
                    </pic:cNvPicPr>
                  </pic:nvPicPr>
                  <pic:blipFill>
                    <a:blip r:embed="rId36" cstate="print"/>
                    <a:srcRect/>
                    <a:stretch>
                      <a:fillRect/>
                    </a:stretch>
                  </pic:blipFill>
                  <pic:spPr bwMode="auto">
                    <a:xfrm>
                      <a:off x="0" y="0"/>
                      <a:ext cx="1342390" cy="1194560"/>
                    </a:xfrm>
                    <a:prstGeom prst="rect">
                      <a:avLst/>
                    </a:prstGeom>
                    <a:noFill/>
                    <a:ln w="9525">
                      <a:noFill/>
                      <a:miter lim="800000"/>
                      <a:headEnd/>
                      <a:tailEnd/>
                    </a:ln>
                  </pic:spPr>
                </pic:pic>
              </a:graphicData>
            </a:graphic>
          </wp:inline>
        </w:drawing>
      </w:r>
    </w:p>
    <w:p w:rsidR="00D35342" w:rsidRPr="00125132" w:rsidRDefault="00D35342" w:rsidP="00D35342">
      <w:pPr>
        <w:jc w:val="center"/>
      </w:pPr>
    </w:p>
    <w:tbl>
      <w:tblPr>
        <w:tblW w:w="0" w:type="auto"/>
        <w:tblBorders>
          <w:insideH w:val="single" w:sz="4" w:space="0" w:color="auto"/>
          <w:insideV w:val="single" w:sz="8" w:space="0" w:color="auto"/>
        </w:tblBorders>
        <w:tblLook w:val="01E0" w:firstRow="1" w:lastRow="1" w:firstColumn="1" w:lastColumn="1" w:noHBand="0" w:noVBand="0"/>
      </w:tblPr>
      <w:tblGrid>
        <w:gridCol w:w="4889"/>
        <w:gridCol w:w="4889"/>
      </w:tblGrid>
      <w:tr w:rsidR="00D35342" w:rsidRPr="00125132" w:rsidTr="00084B79">
        <w:tc>
          <w:tcPr>
            <w:tcW w:w="4889" w:type="dxa"/>
          </w:tcPr>
          <w:p w:rsidR="00D35342" w:rsidRPr="00125132" w:rsidRDefault="00D35342" w:rsidP="00084B79">
            <w:pPr>
              <w:jc w:val="center"/>
            </w:pPr>
            <w:r>
              <w:rPr>
                <w:noProof/>
                <w:lang w:eastAsia="fr-FR"/>
              </w:rPr>
              <mc:AlternateContent>
                <mc:Choice Requires="wpc">
                  <w:drawing>
                    <wp:inline distT="0" distB="0" distL="0" distR="0" wp14:anchorId="29B26FA1" wp14:editId="3D71362D">
                      <wp:extent cx="2288540" cy="1654175"/>
                      <wp:effectExtent l="1905" t="2540" r="0" b="10160"/>
                      <wp:docPr id="25047" name="Zone de dessin 2504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4304" name="Group 963"/>
                              <wpg:cNvGrpSpPr>
                                <a:grpSpLocks/>
                              </wpg:cNvGrpSpPr>
                              <wpg:grpSpPr bwMode="auto">
                                <a:xfrm>
                                  <a:off x="0" y="30057"/>
                                  <a:ext cx="1451585" cy="749872"/>
                                  <a:chOff x="0" y="58"/>
                                  <a:chExt cx="2801" cy="1447"/>
                                </a:xfrm>
                              </wpg:grpSpPr>
                              <wps:wsp>
                                <wps:cNvPr id="24305" name="Freeform 964"/>
                                <wps:cNvSpPr>
                                  <a:spLocks/>
                                </wps:cNvSpPr>
                                <wps:spPr bwMode="auto">
                                  <a:xfrm>
                                    <a:off x="1634" y="1202"/>
                                    <a:ext cx="1163" cy="303"/>
                                  </a:xfrm>
                                  <a:custGeom>
                                    <a:avLst/>
                                    <a:gdLst>
                                      <a:gd name="T0" fmla="*/ 24 w 1163"/>
                                      <a:gd name="T1" fmla="*/ 5 h 303"/>
                                      <a:gd name="T2" fmla="*/ 19 w 1163"/>
                                      <a:gd name="T3" fmla="*/ 14 h 303"/>
                                      <a:gd name="T4" fmla="*/ 14 w 1163"/>
                                      <a:gd name="T5" fmla="*/ 29 h 303"/>
                                      <a:gd name="T6" fmla="*/ 9 w 1163"/>
                                      <a:gd name="T7" fmla="*/ 48 h 303"/>
                                      <a:gd name="T8" fmla="*/ 5 w 1163"/>
                                      <a:gd name="T9" fmla="*/ 86 h 303"/>
                                      <a:gd name="T10" fmla="*/ 5 w 1163"/>
                                      <a:gd name="T11" fmla="*/ 91 h 303"/>
                                      <a:gd name="T12" fmla="*/ 9 w 1163"/>
                                      <a:gd name="T13" fmla="*/ 130 h 303"/>
                                      <a:gd name="T14" fmla="*/ 14 w 1163"/>
                                      <a:gd name="T15" fmla="*/ 144 h 303"/>
                                      <a:gd name="T16" fmla="*/ 19 w 1163"/>
                                      <a:gd name="T17" fmla="*/ 158 h 303"/>
                                      <a:gd name="T18" fmla="*/ 24 w 1163"/>
                                      <a:gd name="T19" fmla="*/ 168 h 303"/>
                                      <a:gd name="T20" fmla="*/ 29 w 1163"/>
                                      <a:gd name="T21" fmla="*/ 173 h 303"/>
                                      <a:gd name="T22" fmla="*/ 38 w 1163"/>
                                      <a:gd name="T23" fmla="*/ 187 h 303"/>
                                      <a:gd name="T24" fmla="*/ 43 w 1163"/>
                                      <a:gd name="T25" fmla="*/ 192 h 303"/>
                                      <a:gd name="T26" fmla="*/ 48 w 1163"/>
                                      <a:gd name="T27" fmla="*/ 197 h 303"/>
                                      <a:gd name="T28" fmla="*/ 53 w 1163"/>
                                      <a:gd name="T29" fmla="*/ 207 h 303"/>
                                      <a:gd name="T30" fmla="*/ 57 w 1163"/>
                                      <a:gd name="T31" fmla="*/ 211 h 303"/>
                                      <a:gd name="T32" fmla="*/ 67 w 1163"/>
                                      <a:gd name="T33" fmla="*/ 216 h 303"/>
                                      <a:gd name="T34" fmla="*/ 72 w 1163"/>
                                      <a:gd name="T35" fmla="*/ 221 h 303"/>
                                      <a:gd name="T36" fmla="*/ 86 w 1163"/>
                                      <a:gd name="T37" fmla="*/ 235 h 303"/>
                                      <a:gd name="T38" fmla="*/ 91 w 1163"/>
                                      <a:gd name="T39" fmla="*/ 240 h 303"/>
                                      <a:gd name="T40" fmla="*/ 101 w 1163"/>
                                      <a:gd name="T41" fmla="*/ 245 h 303"/>
                                      <a:gd name="T42" fmla="*/ 110 w 1163"/>
                                      <a:gd name="T43" fmla="*/ 250 h 303"/>
                                      <a:gd name="T44" fmla="*/ 125 w 1163"/>
                                      <a:gd name="T45" fmla="*/ 259 h 303"/>
                                      <a:gd name="T46" fmla="*/ 139 w 1163"/>
                                      <a:gd name="T47" fmla="*/ 264 h 303"/>
                                      <a:gd name="T48" fmla="*/ 149 w 1163"/>
                                      <a:gd name="T49" fmla="*/ 269 h 303"/>
                                      <a:gd name="T50" fmla="*/ 163 w 1163"/>
                                      <a:gd name="T51" fmla="*/ 274 h 303"/>
                                      <a:gd name="T52" fmla="*/ 182 w 1163"/>
                                      <a:gd name="T53" fmla="*/ 279 h 303"/>
                                      <a:gd name="T54" fmla="*/ 197 w 1163"/>
                                      <a:gd name="T55" fmla="*/ 283 h 303"/>
                                      <a:gd name="T56" fmla="*/ 226 w 1163"/>
                                      <a:gd name="T57" fmla="*/ 288 h 303"/>
                                      <a:gd name="T58" fmla="*/ 408 w 1163"/>
                                      <a:gd name="T59" fmla="*/ 283 h 303"/>
                                      <a:gd name="T60" fmla="*/ 932 w 1163"/>
                                      <a:gd name="T61" fmla="*/ 288 h 303"/>
                                      <a:gd name="T62" fmla="*/ 961 w 1163"/>
                                      <a:gd name="T63" fmla="*/ 293 h 303"/>
                                      <a:gd name="T64" fmla="*/ 990 w 1163"/>
                                      <a:gd name="T65" fmla="*/ 298 h 303"/>
                                      <a:gd name="T66" fmla="*/ 1018 w 1163"/>
                                      <a:gd name="T67" fmla="*/ 303 h 303"/>
                                      <a:gd name="T68" fmla="*/ 1067 w 1163"/>
                                      <a:gd name="T69" fmla="*/ 298 h 303"/>
                                      <a:gd name="T70" fmla="*/ 1091 w 1163"/>
                                      <a:gd name="T71" fmla="*/ 288 h 303"/>
                                      <a:gd name="T72" fmla="*/ 1095 w 1163"/>
                                      <a:gd name="T73" fmla="*/ 283 h 303"/>
                                      <a:gd name="T74" fmla="*/ 1115 w 1163"/>
                                      <a:gd name="T75" fmla="*/ 274 h 303"/>
                                      <a:gd name="T76" fmla="*/ 1124 w 1163"/>
                                      <a:gd name="T77" fmla="*/ 259 h 303"/>
                                      <a:gd name="T78" fmla="*/ 1129 w 1163"/>
                                      <a:gd name="T79" fmla="*/ 245 h 303"/>
                                      <a:gd name="T80" fmla="*/ 1134 w 1163"/>
                                      <a:gd name="T81" fmla="*/ 235 h 303"/>
                                      <a:gd name="T82" fmla="*/ 1139 w 1163"/>
                                      <a:gd name="T83" fmla="*/ 226 h 303"/>
                                      <a:gd name="T84" fmla="*/ 1143 w 1163"/>
                                      <a:gd name="T85" fmla="*/ 211 h 303"/>
                                      <a:gd name="T86" fmla="*/ 1148 w 1163"/>
                                      <a:gd name="T87" fmla="*/ 197 h 303"/>
                                      <a:gd name="T88" fmla="*/ 1153 w 1163"/>
                                      <a:gd name="T89" fmla="*/ 173 h 303"/>
                                      <a:gd name="T90" fmla="*/ 1158 w 1163"/>
                                      <a:gd name="T91" fmla="*/ 125 h 303"/>
                                      <a:gd name="T92" fmla="*/ 1163 w 1163"/>
                                      <a:gd name="T93" fmla="*/ 38 h 303"/>
                                      <a:gd name="T94" fmla="*/ 1158 w 1163"/>
                                      <a:gd name="T95" fmla="*/ 0 h 3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163" h="303">
                                        <a:moveTo>
                                          <a:pt x="24" y="0"/>
                                        </a:moveTo>
                                        <a:lnTo>
                                          <a:pt x="24" y="5"/>
                                        </a:lnTo>
                                        <a:lnTo>
                                          <a:pt x="19" y="9"/>
                                        </a:lnTo>
                                        <a:lnTo>
                                          <a:pt x="19" y="14"/>
                                        </a:lnTo>
                                        <a:lnTo>
                                          <a:pt x="14" y="19"/>
                                        </a:lnTo>
                                        <a:lnTo>
                                          <a:pt x="14" y="29"/>
                                        </a:lnTo>
                                        <a:lnTo>
                                          <a:pt x="9" y="33"/>
                                        </a:lnTo>
                                        <a:lnTo>
                                          <a:pt x="9" y="48"/>
                                        </a:lnTo>
                                        <a:lnTo>
                                          <a:pt x="5" y="53"/>
                                        </a:lnTo>
                                        <a:lnTo>
                                          <a:pt x="5" y="86"/>
                                        </a:lnTo>
                                        <a:lnTo>
                                          <a:pt x="0" y="91"/>
                                        </a:lnTo>
                                        <a:lnTo>
                                          <a:pt x="5" y="91"/>
                                        </a:lnTo>
                                        <a:lnTo>
                                          <a:pt x="5" y="130"/>
                                        </a:lnTo>
                                        <a:lnTo>
                                          <a:pt x="9" y="130"/>
                                        </a:lnTo>
                                        <a:lnTo>
                                          <a:pt x="9" y="139"/>
                                        </a:lnTo>
                                        <a:lnTo>
                                          <a:pt x="14" y="144"/>
                                        </a:lnTo>
                                        <a:lnTo>
                                          <a:pt x="14" y="154"/>
                                        </a:lnTo>
                                        <a:lnTo>
                                          <a:pt x="19" y="158"/>
                                        </a:lnTo>
                                        <a:lnTo>
                                          <a:pt x="19" y="163"/>
                                        </a:lnTo>
                                        <a:lnTo>
                                          <a:pt x="24" y="168"/>
                                        </a:lnTo>
                                        <a:lnTo>
                                          <a:pt x="24" y="173"/>
                                        </a:lnTo>
                                        <a:lnTo>
                                          <a:pt x="29" y="173"/>
                                        </a:lnTo>
                                        <a:lnTo>
                                          <a:pt x="29" y="178"/>
                                        </a:lnTo>
                                        <a:lnTo>
                                          <a:pt x="38" y="187"/>
                                        </a:lnTo>
                                        <a:lnTo>
                                          <a:pt x="38" y="192"/>
                                        </a:lnTo>
                                        <a:lnTo>
                                          <a:pt x="43" y="192"/>
                                        </a:lnTo>
                                        <a:lnTo>
                                          <a:pt x="43" y="197"/>
                                        </a:lnTo>
                                        <a:lnTo>
                                          <a:pt x="48" y="197"/>
                                        </a:lnTo>
                                        <a:lnTo>
                                          <a:pt x="48" y="202"/>
                                        </a:lnTo>
                                        <a:lnTo>
                                          <a:pt x="53" y="207"/>
                                        </a:lnTo>
                                        <a:lnTo>
                                          <a:pt x="57" y="207"/>
                                        </a:lnTo>
                                        <a:lnTo>
                                          <a:pt x="57" y="211"/>
                                        </a:lnTo>
                                        <a:lnTo>
                                          <a:pt x="62" y="211"/>
                                        </a:lnTo>
                                        <a:lnTo>
                                          <a:pt x="67" y="216"/>
                                        </a:lnTo>
                                        <a:lnTo>
                                          <a:pt x="67" y="221"/>
                                        </a:lnTo>
                                        <a:lnTo>
                                          <a:pt x="72" y="221"/>
                                        </a:lnTo>
                                        <a:lnTo>
                                          <a:pt x="81" y="231"/>
                                        </a:lnTo>
                                        <a:lnTo>
                                          <a:pt x="86" y="235"/>
                                        </a:lnTo>
                                        <a:lnTo>
                                          <a:pt x="91" y="235"/>
                                        </a:lnTo>
                                        <a:lnTo>
                                          <a:pt x="91" y="240"/>
                                        </a:lnTo>
                                        <a:lnTo>
                                          <a:pt x="96" y="240"/>
                                        </a:lnTo>
                                        <a:lnTo>
                                          <a:pt x="101" y="245"/>
                                        </a:lnTo>
                                        <a:lnTo>
                                          <a:pt x="105" y="245"/>
                                        </a:lnTo>
                                        <a:lnTo>
                                          <a:pt x="110" y="250"/>
                                        </a:lnTo>
                                        <a:lnTo>
                                          <a:pt x="115" y="250"/>
                                        </a:lnTo>
                                        <a:lnTo>
                                          <a:pt x="125" y="259"/>
                                        </a:lnTo>
                                        <a:lnTo>
                                          <a:pt x="134" y="259"/>
                                        </a:lnTo>
                                        <a:lnTo>
                                          <a:pt x="139" y="264"/>
                                        </a:lnTo>
                                        <a:lnTo>
                                          <a:pt x="144" y="264"/>
                                        </a:lnTo>
                                        <a:lnTo>
                                          <a:pt x="149" y="269"/>
                                        </a:lnTo>
                                        <a:lnTo>
                                          <a:pt x="158" y="269"/>
                                        </a:lnTo>
                                        <a:lnTo>
                                          <a:pt x="163" y="274"/>
                                        </a:lnTo>
                                        <a:lnTo>
                                          <a:pt x="178" y="274"/>
                                        </a:lnTo>
                                        <a:lnTo>
                                          <a:pt x="182" y="279"/>
                                        </a:lnTo>
                                        <a:lnTo>
                                          <a:pt x="192" y="279"/>
                                        </a:lnTo>
                                        <a:lnTo>
                                          <a:pt x="197" y="283"/>
                                        </a:lnTo>
                                        <a:lnTo>
                                          <a:pt x="216" y="283"/>
                                        </a:lnTo>
                                        <a:lnTo>
                                          <a:pt x="226" y="288"/>
                                        </a:lnTo>
                                        <a:lnTo>
                                          <a:pt x="399" y="288"/>
                                        </a:lnTo>
                                        <a:lnTo>
                                          <a:pt x="408" y="283"/>
                                        </a:lnTo>
                                        <a:lnTo>
                                          <a:pt x="927" y="283"/>
                                        </a:lnTo>
                                        <a:lnTo>
                                          <a:pt x="932" y="288"/>
                                        </a:lnTo>
                                        <a:lnTo>
                                          <a:pt x="956" y="288"/>
                                        </a:lnTo>
                                        <a:lnTo>
                                          <a:pt x="961" y="293"/>
                                        </a:lnTo>
                                        <a:lnTo>
                                          <a:pt x="980" y="293"/>
                                        </a:lnTo>
                                        <a:lnTo>
                                          <a:pt x="990" y="298"/>
                                        </a:lnTo>
                                        <a:lnTo>
                                          <a:pt x="1014" y="298"/>
                                        </a:lnTo>
                                        <a:lnTo>
                                          <a:pt x="1018" y="303"/>
                                        </a:lnTo>
                                        <a:lnTo>
                                          <a:pt x="1062" y="303"/>
                                        </a:lnTo>
                                        <a:lnTo>
                                          <a:pt x="1067" y="298"/>
                                        </a:lnTo>
                                        <a:lnTo>
                                          <a:pt x="1081" y="298"/>
                                        </a:lnTo>
                                        <a:lnTo>
                                          <a:pt x="1091" y="288"/>
                                        </a:lnTo>
                                        <a:lnTo>
                                          <a:pt x="1095" y="288"/>
                                        </a:lnTo>
                                        <a:lnTo>
                                          <a:pt x="1095" y="283"/>
                                        </a:lnTo>
                                        <a:lnTo>
                                          <a:pt x="1105" y="283"/>
                                        </a:lnTo>
                                        <a:lnTo>
                                          <a:pt x="1115" y="274"/>
                                        </a:lnTo>
                                        <a:lnTo>
                                          <a:pt x="1115" y="269"/>
                                        </a:lnTo>
                                        <a:lnTo>
                                          <a:pt x="1124" y="259"/>
                                        </a:lnTo>
                                        <a:lnTo>
                                          <a:pt x="1129" y="255"/>
                                        </a:lnTo>
                                        <a:lnTo>
                                          <a:pt x="1129" y="245"/>
                                        </a:lnTo>
                                        <a:lnTo>
                                          <a:pt x="1134" y="240"/>
                                        </a:lnTo>
                                        <a:lnTo>
                                          <a:pt x="1134" y="235"/>
                                        </a:lnTo>
                                        <a:lnTo>
                                          <a:pt x="1139" y="231"/>
                                        </a:lnTo>
                                        <a:lnTo>
                                          <a:pt x="1139" y="226"/>
                                        </a:lnTo>
                                        <a:lnTo>
                                          <a:pt x="1143" y="221"/>
                                        </a:lnTo>
                                        <a:lnTo>
                                          <a:pt x="1143" y="211"/>
                                        </a:lnTo>
                                        <a:lnTo>
                                          <a:pt x="1148" y="207"/>
                                        </a:lnTo>
                                        <a:lnTo>
                                          <a:pt x="1148" y="197"/>
                                        </a:lnTo>
                                        <a:lnTo>
                                          <a:pt x="1153" y="192"/>
                                        </a:lnTo>
                                        <a:lnTo>
                                          <a:pt x="1153" y="173"/>
                                        </a:lnTo>
                                        <a:lnTo>
                                          <a:pt x="1158" y="168"/>
                                        </a:lnTo>
                                        <a:lnTo>
                                          <a:pt x="1158" y="125"/>
                                        </a:lnTo>
                                        <a:lnTo>
                                          <a:pt x="1163" y="120"/>
                                        </a:lnTo>
                                        <a:lnTo>
                                          <a:pt x="1163" y="38"/>
                                        </a:lnTo>
                                        <a:lnTo>
                                          <a:pt x="1158" y="33"/>
                                        </a:lnTo>
                                        <a:lnTo>
                                          <a:pt x="1158" y="0"/>
                                        </a:lnTo>
                                        <a:lnTo>
                                          <a:pt x="24"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06" name="Freeform 965"/>
                                <wps:cNvSpPr>
                                  <a:spLocks/>
                                </wps:cNvSpPr>
                                <wps:spPr bwMode="auto">
                                  <a:xfrm>
                                    <a:off x="1629" y="1197"/>
                                    <a:ext cx="1168" cy="308"/>
                                  </a:xfrm>
                                  <a:custGeom>
                                    <a:avLst/>
                                    <a:gdLst>
                                      <a:gd name="T0" fmla="*/ 14 w 1168"/>
                                      <a:gd name="T1" fmla="*/ 24 h 308"/>
                                      <a:gd name="T2" fmla="*/ 5 w 1168"/>
                                      <a:gd name="T3" fmla="*/ 43 h 308"/>
                                      <a:gd name="T4" fmla="*/ 0 w 1168"/>
                                      <a:gd name="T5" fmla="*/ 120 h 308"/>
                                      <a:gd name="T6" fmla="*/ 10 w 1168"/>
                                      <a:gd name="T7" fmla="*/ 144 h 308"/>
                                      <a:gd name="T8" fmla="*/ 14 w 1168"/>
                                      <a:gd name="T9" fmla="*/ 163 h 308"/>
                                      <a:gd name="T10" fmla="*/ 29 w 1168"/>
                                      <a:gd name="T11" fmla="*/ 183 h 308"/>
                                      <a:gd name="T12" fmla="*/ 43 w 1168"/>
                                      <a:gd name="T13" fmla="*/ 197 h 308"/>
                                      <a:gd name="T14" fmla="*/ 101 w 1168"/>
                                      <a:gd name="T15" fmla="*/ 250 h 308"/>
                                      <a:gd name="T16" fmla="*/ 135 w 1168"/>
                                      <a:gd name="T17" fmla="*/ 264 h 308"/>
                                      <a:gd name="T18" fmla="*/ 154 w 1168"/>
                                      <a:gd name="T19" fmla="*/ 274 h 308"/>
                                      <a:gd name="T20" fmla="*/ 178 w 1168"/>
                                      <a:gd name="T21" fmla="*/ 284 h 308"/>
                                      <a:gd name="T22" fmla="*/ 202 w 1168"/>
                                      <a:gd name="T23" fmla="*/ 293 h 308"/>
                                      <a:gd name="T24" fmla="*/ 956 w 1168"/>
                                      <a:gd name="T25" fmla="*/ 298 h 308"/>
                                      <a:gd name="T26" fmla="*/ 995 w 1168"/>
                                      <a:gd name="T27" fmla="*/ 308 h 308"/>
                                      <a:gd name="T28" fmla="*/ 1091 w 1168"/>
                                      <a:gd name="T29" fmla="*/ 303 h 308"/>
                                      <a:gd name="T30" fmla="*/ 1115 w 1168"/>
                                      <a:gd name="T31" fmla="*/ 293 h 308"/>
                                      <a:gd name="T32" fmla="*/ 1139 w 1168"/>
                                      <a:gd name="T33" fmla="*/ 255 h 308"/>
                                      <a:gd name="T34" fmla="*/ 1144 w 1168"/>
                                      <a:gd name="T35" fmla="*/ 236 h 308"/>
                                      <a:gd name="T36" fmla="*/ 1153 w 1168"/>
                                      <a:gd name="T37" fmla="*/ 212 h 308"/>
                                      <a:gd name="T38" fmla="*/ 1158 w 1168"/>
                                      <a:gd name="T39" fmla="*/ 168 h 308"/>
                                      <a:gd name="T40" fmla="*/ 1168 w 1168"/>
                                      <a:gd name="T41" fmla="*/ 5 h 308"/>
                                      <a:gd name="T42" fmla="*/ 24 w 1168"/>
                                      <a:gd name="T43" fmla="*/ 0 h 308"/>
                                      <a:gd name="T44" fmla="*/ 1163 w 1168"/>
                                      <a:gd name="T45" fmla="*/ 10 h 308"/>
                                      <a:gd name="T46" fmla="*/ 1153 w 1168"/>
                                      <a:gd name="T47" fmla="*/ 159 h 308"/>
                                      <a:gd name="T48" fmla="*/ 1144 w 1168"/>
                                      <a:gd name="T49" fmla="*/ 202 h 308"/>
                                      <a:gd name="T50" fmla="*/ 1139 w 1168"/>
                                      <a:gd name="T51" fmla="*/ 226 h 308"/>
                                      <a:gd name="T52" fmla="*/ 1129 w 1168"/>
                                      <a:gd name="T53" fmla="*/ 245 h 308"/>
                                      <a:gd name="T54" fmla="*/ 1105 w 1168"/>
                                      <a:gd name="T55" fmla="*/ 284 h 308"/>
                                      <a:gd name="T56" fmla="*/ 1110 w 1168"/>
                                      <a:gd name="T57" fmla="*/ 284 h 308"/>
                                      <a:gd name="T58" fmla="*/ 1091 w 1168"/>
                                      <a:gd name="T59" fmla="*/ 293 h 308"/>
                                      <a:gd name="T60" fmla="*/ 995 w 1168"/>
                                      <a:gd name="T61" fmla="*/ 298 h 308"/>
                                      <a:gd name="T62" fmla="*/ 956 w 1168"/>
                                      <a:gd name="T63" fmla="*/ 288 h 308"/>
                                      <a:gd name="T64" fmla="*/ 879 w 1168"/>
                                      <a:gd name="T65" fmla="*/ 284 h 308"/>
                                      <a:gd name="T66" fmla="*/ 192 w 1168"/>
                                      <a:gd name="T67" fmla="*/ 279 h 308"/>
                                      <a:gd name="T68" fmla="*/ 168 w 1168"/>
                                      <a:gd name="T69" fmla="*/ 274 h 308"/>
                                      <a:gd name="T70" fmla="*/ 149 w 1168"/>
                                      <a:gd name="T71" fmla="*/ 264 h 308"/>
                                      <a:gd name="T72" fmla="*/ 125 w 1168"/>
                                      <a:gd name="T73" fmla="*/ 255 h 308"/>
                                      <a:gd name="T74" fmla="*/ 77 w 1168"/>
                                      <a:gd name="T75" fmla="*/ 216 h 308"/>
                                      <a:gd name="T76" fmla="*/ 53 w 1168"/>
                                      <a:gd name="T77" fmla="*/ 192 h 308"/>
                                      <a:gd name="T78" fmla="*/ 38 w 1168"/>
                                      <a:gd name="T79" fmla="*/ 178 h 308"/>
                                      <a:gd name="T80" fmla="*/ 24 w 1168"/>
                                      <a:gd name="T81" fmla="*/ 154 h 308"/>
                                      <a:gd name="T82" fmla="*/ 14 w 1168"/>
                                      <a:gd name="T83" fmla="*/ 139 h 308"/>
                                      <a:gd name="T84" fmla="*/ 10 w 1168"/>
                                      <a:gd name="T85" fmla="*/ 67 h 308"/>
                                      <a:gd name="T86" fmla="*/ 19 w 1168"/>
                                      <a:gd name="T87" fmla="*/ 38 h 308"/>
                                      <a:gd name="T88" fmla="*/ 24 w 1168"/>
                                      <a:gd name="T89" fmla="*/ 14 h 3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68" h="308">
                                        <a:moveTo>
                                          <a:pt x="24" y="0"/>
                                        </a:moveTo>
                                        <a:lnTo>
                                          <a:pt x="14" y="14"/>
                                        </a:lnTo>
                                        <a:lnTo>
                                          <a:pt x="14" y="24"/>
                                        </a:lnTo>
                                        <a:lnTo>
                                          <a:pt x="10" y="34"/>
                                        </a:lnTo>
                                        <a:lnTo>
                                          <a:pt x="10" y="38"/>
                                        </a:lnTo>
                                        <a:lnTo>
                                          <a:pt x="5" y="43"/>
                                        </a:lnTo>
                                        <a:lnTo>
                                          <a:pt x="5" y="62"/>
                                        </a:lnTo>
                                        <a:lnTo>
                                          <a:pt x="0" y="67"/>
                                        </a:lnTo>
                                        <a:lnTo>
                                          <a:pt x="0" y="120"/>
                                        </a:lnTo>
                                        <a:lnTo>
                                          <a:pt x="5" y="125"/>
                                        </a:lnTo>
                                        <a:lnTo>
                                          <a:pt x="5" y="139"/>
                                        </a:lnTo>
                                        <a:lnTo>
                                          <a:pt x="10" y="144"/>
                                        </a:lnTo>
                                        <a:lnTo>
                                          <a:pt x="10" y="149"/>
                                        </a:lnTo>
                                        <a:lnTo>
                                          <a:pt x="14" y="154"/>
                                        </a:lnTo>
                                        <a:lnTo>
                                          <a:pt x="14" y="163"/>
                                        </a:lnTo>
                                        <a:lnTo>
                                          <a:pt x="24" y="178"/>
                                        </a:lnTo>
                                        <a:lnTo>
                                          <a:pt x="29" y="178"/>
                                        </a:lnTo>
                                        <a:lnTo>
                                          <a:pt x="29" y="183"/>
                                        </a:lnTo>
                                        <a:lnTo>
                                          <a:pt x="38" y="192"/>
                                        </a:lnTo>
                                        <a:lnTo>
                                          <a:pt x="43" y="192"/>
                                        </a:lnTo>
                                        <a:lnTo>
                                          <a:pt x="43" y="197"/>
                                        </a:lnTo>
                                        <a:lnTo>
                                          <a:pt x="72" y="226"/>
                                        </a:lnTo>
                                        <a:lnTo>
                                          <a:pt x="77" y="226"/>
                                        </a:lnTo>
                                        <a:lnTo>
                                          <a:pt x="101" y="250"/>
                                        </a:lnTo>
                                        <a:lnTo>
                                          <a:pt x="110" y="250"/>
                                        </a:lnTo>
                                        <a:lnTo>
                                          <a:pt x="125" y="264"/>
                                        </a:lnTo>
                                        <a:lnTo>
                                          <a:pt x="135" y="264"/>
                                        </a:lnTo>
                                        <a:lnTo>
                                          <a:pt x="135" y="269"/>
                                        </a:lnTo>
                                        <a:lnTo>
                                          <a:pt x="149" y="274"/>
                                        </a:lnTo>
                                        <a:lnTo>
                                          <a:pt x="154" y="274"/>
                                        </a:lnTo>
                                        <a:lnTo>
                                          <a:pt x="159" y="279"/>
                                        </a:lnTo>
                                        <a:lnTo>
                                          <a:pt x="168" y="284"/>
                                        </a:lnTo>
                                        <a:lnTo>
                                          <a:pt x="178" y="284"/>
                                        </a:lnTo>
                                        <a:lnTo>
                                          <a:pt x="183" y="288"/>
                                        </a:lnTo>
                                        <a:lnTo>
                                          <a:pt x="192" y="288"/>
                                        </a:lnTo>
                                        <a:lnTo>
                                          <a:pt x="202" y="293"/>
                                        </a:lnTo>
                                        <a:lnTo>
                                          <a:pt x="923" y="293"/>
                                        </a:lnTo>
                                        <a:lnTo>
                                          <a:pt x="932" y="298"/>
                                        </a:lnTo>
                                        <a:lnTo>
                                          <a:pt x="956" y="298"/>
                                        </a:lnTo>
                                        <a:lnTo>
                                          <a:pt x="966" y="303"/>
                                        </a:lnTo>
                                        <a:lnTo>
                                          <a:pt x="990" y="303"/>
                                        </a:lnTo>
                                        <a:lnTo>
                                          <a:pt x="995" y="308"/>
                                        </a:lnTo>
                                        <a:lnTo>
                                          <a:pt x="1081" y="308"/>
                                        </a:lnTo>
                                        <a:lnTo>
                                          <a:pt x="1086" y="303"/>
                                        </a:lnTo>
                                        <a:lnTo>
                                          <a:pt x="1091" y="303"/>
                                        </a:lnTo>
                                        <a:lnTo>
                                          <a:pt x="1100" y="298"/>
                                        </a:lnTo>
                                        <a:lnTo>
                                          <a:pt x="1105" y="293"/>
                                        </a:lnTo>
                                        <a:lnTo>
                                          <a:pt x="1115" y="293"/>
                                        </a:lnTo>
                                        <a:lnTo>
                                          <a:pt x="1115" y="284"/>
                                        </a:lnTo>
                                        <a:lnTo>
                                          <a:pt x="1120" y="279"/>
                                        </a:lnTo>
                                        <a:lnTo>
                                          <a:pt x="1139" y="255"/>
                                        </a:lnTo>
                                        <a:lnTo>
                                          <a:pt x="1139" y="245"/>
                                        </a:lnTo>
                                        <a:lnTo>
                                          <a:pt x="1144" y="240"/>
                                        </a:lnTo>
                                        <a:lnTo>
                                          <a:pt x="1144" y="236"/>
                                        </a:lnTo>
                                        <a:lnTo>
                                          <a:pt x="1148" y="226"/>
                                        </a:lnTo>
                                        <a:lnTo>
                                          <a:pt x="1148" y="216"/>
                                        </a:lnTo>
                                        <a:lnTo>
                                          <a:pt x="1153" y="212"/>
                                        </a:lnTo>
                                        <a:lnTo>
                                          <a:pt x="1153" y="202"/>
                                        </a:lnTo>
                                        <a:lnTo>
                                          <a:pt x="1158" y="192"/>
                                        </a:lnTo>
                                        <a:lnTo>
                                          <a:pt x="1158" y="168"/>
                                        </a:lnTo>
                                        <a:lnTo>
                                          <a:pt x="1163" y="159"/>
                                        </a:lnTo>
                                        <a:lnTo>
                                          <a:pt x="1163" y="14"/>
                                        </a:lnTo>
                                        <a:lnTo>
                                          <a:pt x="1168" y="5"/>
                                        </a:lnTo>
                                        <a:lnTo>
                                          <a:pt x="1168" y="0"/>
                                        </a:lnTo>
                                        <a:lnTo>
                                          <a:pt x="29" y="0"/>
                                        </a:lnTo>
                                        <a:lnTo>
                                          <a:pt x="24" y="0"/>
                                        </a:lnTo>
                                        <a:lnTo>
                                          <a:pt x="34" y="10"/>
                                        </a:lnTo>
                                        <a:lnTo>
                                          <a:pt x="29" y="10"/>
                                        </a:lnTo>
                                        <a:lnTo>
                                          <a:pt x="1163" y="10"/>
                                        </a:lnTo>
                                        <a:lnTo>
                                          <a:pt x="1158" y="5"/>
                                        </a:lnTo>
                                        <a:lnTo>
                                          <a:pt x="1153" y="14"/>
                                        </a:lnTo>
                                        <a:lnTo>
                                          <a:pt x="1153" y="159"/>
                                        </a:lnTo>
                                        <a:lnTo>
                                          <a:pt x="1148" y="168"/>
                                        </a:lnTo>
                                        <a:lnTo>
                                          <a:pt x="1148" y="192"/>
                                        </a:lnTo>
                                        <a:lnTo>
                                          <a:pt x="1144" y="202"/>
                                        </a:lnTo>
                                        <a:lnTo>
                                          <a:pt x="1144" y="212"/>
                                        </a:lnTo>
                                        <a:lnTo>
                                          <a:pt x="1139" y="216"/>
                                        </a:lnTo>
                                        <a:lnTo>
                                          <a:pt x="1139" y="226"/>
                                        </a:lnTo>
                                        <a:lnTo>
                                          <a:pt x="1134" y="236"/>
                                        </a:lnTo>
                                        <a:lnTo>
                                          <a:pt x="1134" y="240"/>
                                        </a:lnTo>
                                        <a:lnTo>
                                          <a:pt x="1129" y="245"/>
                                        </a:lnTo>
                                        <a:lnTo>
                                          <a:pt x="1129" y="255"/>
                                        </a:lnTo>
                                        <a:lnTo>
                                          <a:pt x="1110" y="269"/>
                                        </a:lnTo>
                                        <a:lnTo>
                                          <a:pt x="1105" y="284"/>
                                        </a:lnTo>
                                        <a:lnTo>
                                          <a:pt x="1105" y="288"/>
                                        </a:lnTo>
                                        <a:lnTo>
                                          <a:pt x="1105" y="284"/>
                                        </a:lnTo>
                                        <a:lnTo>
                                          <a:pt x="1110" y="284"/>
                                        </a:lnTo>
                                        <a:lnTo>
                                          <a:pt x="1105" y="284"/>
                                        </a:lnTo>
                                        <a:lnTo>
                                          <a:pt x="1091" y="288"/>
                                        </a:lnTo>
                                        <a:lnTo>
                                          <a:pt x="1091" y="293"/>
                                        </a:lnTo>
                                        <a:lnTo>
                                          <a:pt x="1086" y="293"/>
                                        </a:lnTo>
                                        <a:lnTo>
                                          <a:pt x="1081" y="298"/>
                                        </a:lnTo>
                                        <a:lnTo>
                                          <a:pt x="995" y="298"/>
                                        </a:lnTo>
                                        <a:lnTo>
                                          <a:pt x="990" y="293"/>
                                        </a:lnTo>
                                        <a:lnTo>
                                          <a:pt x="966" y="293"/>
                                        </a:lnTo>
                                        <a:lnTo>
                                          <a:pt x="956" y="288"/>
                                        </a:lnTo>
                                        <a:lnTo>
                                          <a:pt x="932" y="288"/>
                                        </a:lnTo>
                                        <a:lnTo>
                                          <a:pt x="923" y="284"/>
                                        </a:lnTo>
                                        <a:lnTo>
                                          <a:pt x="879" y="284"/>
                                        </a:lnTo>
                                        <a:lnTo>
                                          <a:pt x="543" y="284"/>
                                        </a:lnTo>
                                        <a:lnTo>
                                          <a:pt x="202" y="284"/>
                                        </a:lnTo>
                                        <a:lnTo>
                                          <a:pt x="192" y="279"/>
                                        </a:lnTo>
                                        <a:lnTo>
                                          <a:pt x="183" y="279"/>
                                        </a:lnTo>
                                        <a:lnTo>
                                          <a:pt x="178" y="274"/>
                                        </a:lnTo>
                                        <a:lnTo>
                                          <a:pt x="168" y="274"/>
                                        </a:lnTo>
                                        <a:lnTo>
                                          <a:pt x="168" y="269"/>
                                        </a:lnTo>
                                        <a:lnTo>
                                          <a:pt x="154" y="264"/>
                                        </a:lnTo>
                                        <a:lnTo>
                                          <a:pt x="149" y="264"/>
                                        </a:lnTo>
                                        <a:lnTo>
                                          <a:pt x="144" y="260"/>
                                        </a:lnTo>
                                        <a:lnTo>
                                          <a:pt x="135" y="255"/>
                                        </a:lnTo>
                                        <a:lnTo>
                                          <a:pt x="125" y="255"/>
                                        </a:lnTo>
                                        <a:lnTo>
                                          <a:pt x="110" y="240"/>
                                        </a:lnTo>
                                        <a:lnTo>
                                          <a:pt x="101" y="240"/>
                                        </a:lnTo>
                                        <a:lnTo>
                                          <a:pt x="77" y="216"/>
                                        </a:lnTo>
                                        <a:lnTo>
                                          <a:pt x="72" y="216"/>
                                        </a:lnTo>
                                        <a:lnTo>
                                          <a:pt x="53" y="197"/>
                                        </a:lnTo>
                                        <a:lnTo>
                                          <a:pt x="53" y="192"/>
                                        </a:lnTo>
                                        <a:lnTo>
                                          <a:pt x="43" y="183"/>
                                        </a:lnTo>
                                        <a:lnTo>
                                          <a:pt x="38" y="183"/>
                                        </a:lnTo>
                                        <a:lnTo>
                                          <a:pt x="38" y="178"/>
                                        </a:lnTo>
                                        <a:lnTo>
                                          <a:pt x="34" y="168"/>
                                        </a:lnTo>
                                        <a:lnTo>
                                          <a:pt x="24" y="163"/>
                                        </a:lnTo>
                                        <a:lnTo>
                                          <a:pt x="24" y="154"/>
                                        </a:lnTo>
                                        <a:lnTo>
                                          <a:pt x="19" y="149"/>
                                        </a:lnTo>
                                        <a:lnTo>
                                          <a:pt x="19" y="144"/>
                                        </a:lnTo>
                                        <a:lnTo>
                                          <a:pt x="14" y="139"/>
                                        </a:lnTo>
                                        <a:lnTo>
                                          <a:pt x="14" y="125"/>
                                        </a:lnTo>
                                        <a:lnTo>
                                          <a:pt x="10" y="120"/>
                                        </a:lnTo>
                                        <a:lnTo>
                                          <a:pt x="10" y="67"/>
                                        </a:lnTo>
                                        <a:lnTo>
                                          <a:pt x="14" y="62"/>
                                        </a:lnTo>
                                        <a:lnTo>
                                          <a:pt x="14" y="43"/>
                                        </a:lnTo>
                                        <a:lnTo>
                                          <a:pt x="19" y="38"/>
                                        </a:lnTo>
                                        <a:lnTo>
                                          <a:pt x="19" y="34"/>
                                        </a:lnTo>
                                        <a:lnTo>
                                          <a:pt x="24" y="24"/>
                                        </a:lnTo>
                                        <a:lnTo>
                                          <a:pt x="24" y="14"/>
                                        </a:lnTo>
                                        <a:lnTo>
                                          <a:pt x="34" y="1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07" name="Freeform 966"/>
                                <wps:cNvSpPr>
                                  <a:spLocks/>
                                </wps:cNvSpPr>
                                <wps:spPr bwMode="auto">
                                  <a:xfrm>
                                    <a:off x="1648" y="1192"/>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5 h 19"/>
                                      <a:gd name="T10" fmla="*/ 5 w 1153"/>
                                      <a:gd name="T11" fmla="*/ 15 h 19"/>
                                      <a:gd name="T12" fmla="*/ 5 w 1153"/>
                                      <a:gd name="T13" fmla="*/ 19 h 19"/>
                                      <a:gd name="T14" fmla="*/ 1149 w 1153"/>
                                      <a:gd name="T15" fmla="*/ 19 h 19"/>
                                      <a:gd name="T16" fmla="*/ 1149 w 1153"/>
                                      <a:gd name="T17" fmla="*/ 15 h 19"/>
                                      <a:gd name="T18" fmla="*/ 1153 w 1153"/>
                                      <a:gd name="T19" fmla="*/ 15 h 19"/>
                                      <a:gd name="T20" fmla="*/ 1153 w 1153"/>
                                      <a:gd name="T21" fmla="*/ 5 h 19"/>
                                      <a:gd name="T22" fmla="*/ 1149 w 1153"/>
                                      <a:gd name="T23" fmla="*/ 5 h 19"/>
                                      <a:gd name="T24" fmla="*/ 1149 w 1153"/>
                                      <a:gd name="T25" fmla="*/ 0 h 19"/>
                                      <a:gd name="T26" fmla="*/ 1144 w 1153"/>
                                      <a:gd name="T27" fmla="*/ 0 h 19"/>
                                      <a:gd name="T28" fmla="*/ 10 w 1153"/>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153" h="19">
                                        <a:moveTo>
                                          <a:pt x="10" y="0"/>
                                        </a:moveTo>
                                        <a:lnTo>
                                          <a:pt x="5" y="0"/>
                                        </a:lnTo>
                                        <a:lnTo>
                                          <a:pt x="5" y="5"/>
                                        </a:lnTo>
                                        <a:lnTo>
                                          <a:pt x="0" y="5"/>
                                        </a:lnTo>
                                        <a:lnTo>
                                          <a:pt x="0" y="15"/>
                                        </a:lnTo>
                                        <a:lnTo>
                                          <a:pt x="5" y="15"/>
                                        </a:lnTo>
                                        <a:lnTo>
                                          <a:pt x="5" y="19"/>
                                        </a:lnTo>
                                        <a:lnTo>
                                          <a:pt x="1149" y="19"/>
                                        </a:lnTo>
                                        <a:lnTo>
                                          <a:pt x="1149" y="15"/>
                                        </a:lnTo>
                                        <a:lnTo>
                                          <a:pt x="1153" y="15"/>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08" name="Freeform 967"/>
                                <wps:cNvSpPr>
                                  <a:spLocks/>
                                </wps:cNvSpPr>
                                <wps:spPr bwMode="auto">
                                  <a:xfrm>
                                    <a:off x="10" y="1202"/>
                                    <a:ext cx="1153" cy="303"/>
                                  </a:xfrm>
                                  <a:custGeom>
                                    <a:avLst/>
                                    <a:gdLst>
                                      <a:gd name="T0" fmla="*/ 19 w 1153"/>
                                      <a:gd name="T1" fmla="*/ 5 h 303"/>
                                      <a:gd name="T2" fmla="*/ 14 w 1153"/>
                                      <a:gd name="T3" fmla="*/ 14 h 303"/>
                                      <a:gd name="T4" fmla="*/ 9 w 1153"/>
                                      <a:gd name="T5" fmla="*/ 33 h 303"/>
                                      <a:gd name="T6" fmla="*/ 4 w 1153"/>
                                      <a:gd name="T7" fmla="*/ 48 h 303"/>
                                      <a:gd name="T8" fmla="*/ 0 w 1153"/>
                                      <a:gd name="T9" fmla="*/ 125 h 303"/>
                                      <a:gd name="T10" fmla="*/ 4 w 1153"/>
                                      <a:gd name="T11" fmla="*/ 139 h 303"/>
                                      <a:gd name="T12" fmla="*/ 9 w 1153"/>
                                      <a:gd name="T13" fmla="*/ 154 h 303"/>
                                      <a:gd name="T14" fmla="*/ 14 w 1153"/>
                                      <a:gd name="T15" fmla="*/ 163 h 303"/>
                                      <a:gd name="T16" fmla="*/ 19 w 1153"/>
                                      <a:gd name="T17" fmla="*/ 173 h 303"/>
                                      <a:gd name="T18" fmla="*/ 24 w 1153"/>
                                      <a:gd name="T19" fmla="*/ 178 h 303"/>
                                      <a:gd name="T20" fmla="*/ 33 w 1153"/>
                                      <a:gd name="T21" fmla="*/ 192 h 303"/>
                                      <a:gd name="T22" fmla="*/ 38 w 1153"/>
                                      <a:gd name="T23" fmla="*/ 197 h 303"/>
                                      <a:gd name="T24" fmla="*/ 43 w 1153"/>
                                      <a:gd name="T25" fmla="*/ 202 h 303"/>
                                      <a:gd name="T26" fmla="*/ 57 w 1153"/>
                                      <a:gd name="T27" fmla="*/ 211 h 303"/>
                                      <a:gd name="T28" fmla="*/ 62 w 1153"/>
                                      <a:gd name="T29" fmla="*/ 221 h 303"/>
                                      <a:gd name="T30" fmla="*/ 67 w 1153"/>
                                      <a:gd name="T31" fmla="*/ 226 h 303"/>
                                      <a:gd name="T32" fmla="*/ 76 w 1153"/>
                                      <a:gd name="T33" fmla="*/ 231 h 303"/>
                                      <a:gd name="T34" fmla="*/ 81 w 1153"/>
                                      <a:gd name="T35" fmla="*/ 235 h 303"/>
                                      <a:gd name="T36" fmla="*/ 91 w 1153"/>
                                      <a:gd name="T37" fmla="*/ 240 h 303"/>
                                      <a:gd name="T38" fmla="*/ 96 w 1153"/>
                                      <a:gd name="T39" fmla="*/ 245 h 303"/>
                                      <a:gd name="T40" fmla="*/ 105 w 1153"/>
                                      <a:gd name="T41" fmla="*/ 250 h 303"/>
                                      <a:gd name="T42" fmla="*/ 115 w 1153"/>
                                      <a:gd name="T43" fmla="*/ 255 h 303"/>
                                      <a:gd name="T44" fmla="*/ 125 w 1153"/>
                                      <a:gd name="T45" fmla="*/ 259 h 303"/>
                                      <a:gd name="T46" fmla="*/ 134 w 1153"/>
                                      <a:gd name="T47" fmla="*/ 264 h 303"/>
                                      <a:gd name="T48" fmla="*/ 149 w 1153"/>
                                      <a:gd name="T49" fmla="*/ 269 h 303"/>
                                      <a:gd name="T50" fmla="*/ 168 w 1153"/>
                                      <a:gd name="T51" fmla="*/ 274 h 303"/>
                                      <a:gd name="T52" fmla="*/ 182 w 1153"/>
                                      <a:gd name="T53" fmla="*/ 279 h 303"/>
                                      <a:gd name="T54" fmla="*/ 206 w 1153"/>
                                      <a:gd name="T55" fmla="*/ 283 h 303"/>
                                      <a:gd name="T56" fmla="*/ 389 w 1153"/>
                                      <a:gd name="T57" fmla="*/ 288 h 303"/>
                                      <a:gd name="T58" fmla="*/ 922 w 1153"/>
                                      <a:gd name="T59" fmla="*/ 283 h 303"/>
                                      <a:gd name="T60" fmla="*/ 951 w 1153"/>
                                      <a:gd name="T61" fmla="*/ 288 h 303"/>
                                      <a:gd name="T62" fmla="*/ 975 w 1153"/>
                                      <a:gd name="T63" fmla="*/ 293 h 303"/>
                                      <a:gd name="T64" fmla="*/ 1004 w 1153"/>
                                      <a:gd name="T65" fmla="*/ 298 h 303"/>
                                      <a:gd name="T66" fmla="*/ 1052 w 1153"/>
                                      <a:gd name="T67" fmla="*/ 303 h 303"/>
                                      <a:gd name="T68" fmla="*/ 1071 w 1153"/>
                                      <a:gd name="T69" fmla="*/ 298 h 303"/>
                                      <a:gd name="T70" fmla="*/ 1086 w 1153"/>
                                      <a:gd name="T71" fmla="*/ 288 h 303"/>
                                      <a:gd name="T72" fmla="*/ 1095 w 1153"/>
                                      <a:gd name="T73" fmla="*/ 283 h 303"/>
                                      <a:gd name="T74" fmla="*/ 1105 w 1153"/>
                                      <a:gd name="T75" fmla="*/ 269 h 303"/>
                                      <a:gd name="T76" fmla="*/ 1114 w 1153"/>
                                      <a:gd name="T77" fmla="*/ 264 h 303"/>
                                      <a:gd name="T78" fmla="*/ 1119 w 1153"/>
                                      <a:gd name="T79" fmla="*/ 255 h 303"/>
                                      <a:gd name="T80" fmla="*/ 1124 w 1153"/>
                                      <a:gd name="T81" fmla="*/ 245 h 303"/>
                                      <a:gd name="T82" fmla="*/ 1129 w 1153"/>
                                      <a:gd name="T83" fmla="*/ 231 h 303"/>
                                      <a:gd name="T84" fmla="*/ 1134 w 1153"/>
                                      <a:gd name="T85" fmla="*/ 221 h 303"/>
                                      <a:gd name="T86" fmla="*/ 1138 w 1153"/>
                                      <a:gd name="T87" fmla="*/ 207 h 303"/>
                                      <a:gd name="T88" fmla="*/ 1143 w 1153"/>
                                      <a:gd name="T89" fmla="*/ 192 h 303"/>
                                      <a:gd name="T90" fmla="*/ 1148 w 1153"/>
                                      <a:gd name="T91" fmla="*/ 173 h 303"/>
                                      <a:gd name="T92" fmla="*/ 1153 w 1153"/>
                                      <a:gd name="T93" fmla="*/ 139 h 303"/>
                                      <a:gd name="T94" fmla="*/ 19 w 1153"/>
                                      <a:gd name="T95" fmla="*/ 0 h 3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153" h="303">
                                        <a:moveTo>
                                          <a:pt x="19" y="0"/>
                                        </a:moveTo>
                                        <a:lnTo>
                                          <a:pt x="19" y="5"/>
                                        </a:lnTo>
                                        <a:lnTo>
                                          <a:pt x="14" y="9"/>
                                        </a:lnTo>
                                        <a:lnTo>
                                          <a:pt x="14" y="14"/>
                                        </a:lnTo>
                                        <a:lnTo>
                                          <a:pt x="9" y="19"/>
                                        </a:lnTo>
                                        <a:lnTo>
                                          <a:pt x="9" y="33"/>
                                        </a:lnTo>
                                        <a:lnTo>
                                          <a:pt x="4" y="38"/>
                                        </a:lnTo>
                                        <a:lnTo>
                                          <a:pt x="4" y="48"/>
                                        </a:lnTo>
                                        <a:lnTo>
                                          <a:pt x="0" y="53"/>
                                        </a:lnTo>
                                        <a:lnTo>
                                          <a:pt x="0" y="125"/>
                                        </a:lnTo>
                                        <a:lnTo>
                                          <a:pt x="4" y="130"/>
                                        </a:lnTo>
                                        <a:lnTo>
                                          <a:pt x="4" y="139"/>
                                        </a:lnTo>
                                        <a:lnTo>
                                          <a:pt x="9" y="144"/>
                                        </a:lnTo>
                                        <a:lnTo>
                                          <a:pt x="9" y="154"/>
                                        </a:lnTo>
                                        <a:lnTo>
                                          <a:pt x="14" y="158"/>
                                        </a:lnTo>
                                        <a:lnTo>
                                          <a:pt x="14" y="163"/>
                                        </a:lnTo>
                                        <a:lnTo>
                                          <a:pt x="19" y="168"/>
                                        </a:lnTo>
                                        <a:lnTo>
                                          <a:pt x="19" y="173"/>
                                        </a:lnTo>
                                        <a:lnTo>
                                          <a:pt x="24" y="173"/>
                                        </a:lnTo>
                                        <a:lnTo>
                                          <a:pt x="24" y="178"/>
                                        </a:lnTo>
                                        <a:lnTo>
                                          <a:pt x="33" y="187"/>
                                        </a:lnTo>
                                        <a:lnTo>
                                          <a:pt x="33" y="192"/>
                                        </a:lnTo>
                                        <a:lnTo>
                                          <a:pt x="38" y="192"/>
                                        </a:lnTo>
                                        <a:lnTo>
                                          <a:pt x="38" y="197"/>
                                        </a:lnTo>
                                        <a:lnTo>
                                          <a:pt x="43" y="197"/>
                                        </a:lnTo>
                                        <a:lnTo>
                                          <a:pt x="43" y="202"/>
                                        </a:lnTo>
                                        <a:lnTo>
                                          <a:pt x="52" y="211"/>
                                        </a:lnTo>
                                        <a:lnTo>
                                          <a:pt x="57" y="211"/>
                                        </a:lnTo>
                                        <a:lnTo>
                                          <a:pt x="57" y="216"/>
                                        </a:lnTo>
                                        <a:lnTo>
                                          <a:pt x="62" y="221"/>
                                        </a:lnTo>
                                        <a:lnTo>
                                          <a:pt x="67" y="221"/>
                                        </a:lnTo>
                                        <a:lnTo>
                                          <a:pt x="67" y="226"/>
                                        </a:lnTo>
                                        <a:lnTo>
                                          <a:pt x="72" y="226"/>
                                        </a:lnTo>
                                        <a:lnTo>
                                          <a:pt x="76" y="231"/>
                                        </a:lnTo>
                                        <a:lnTo>
                                          <a:pt x="76" y="235"/>
                                        </a:lnTo>
                                        <a:lnTo>
                                          <a:pt x="81" y="235"/>
                                        </a:lnTo>
                                        <a:lnTo>
                                          <a:pt x="86" y="240"/>
                                        </a:lnTo>
                                        <a:lnTo>
                                          <a:pt x="91" y="240"/>
                                        </a:lnTo>
                                        <a:lnTo>
                                          <a:pt x="91" y="245"/>
                                        </a:lnTo>
                                        <a:lnTo>
                                          <a:pt x="96" y="245"/>
                                        </a:lnTo>
                                        <a:lnTo>
                                          <a:pt x="101" y="250"/>
                                        </a:lnTo>
                                        <a:lnTo>
                                          <a:pt x="105" y="250"/>
                                        </a:lnTo>
                                        <a:lnTo>
                                          <a:pt x="110" y="255"/>
                                        </a:lnTo>
                                        <a:lnTo>
                                          <a:pt x="115" y="255"/>
                                        </a:lnTo>
                                        <a:lnTo>
                                          <a:pt x="120" y="259"/>
                                        </a:lnTo>
                                        <a:lnTo>
                                          <a:pt x="125" y="259"/>
                                        </a:lnTo>
                                        <a:lnTo>
                                          <a:pt x="129" y="264"/>
                                        </a:lnTo>
                                        <a:lnTo>
                                          <a:pt x="134" y="264"/>
                                        </a:lnTo>
                                        <a:lnTo>
                                          <a:pt x="139" y="269"/>
                                        </a:lnTo>
                                        <a:lnTo>
                                          <a:pt x="149" y="269"/>
                                        </a:lnTo>
                                        <a:lnTo>
                                          <a:pt x="153" y="274"/>
                                        </a:lnTo>
                                        <a:lnTo>
                                          <a:pt x="168" y="274"/>
                                        </a:lnTo>
                                        <a:lnTo>
                                          <a:pt x="173" y="279"/>
                                        </a:lnTo>
                                        <a:lnTo>
                                          <a:pt x="182" y="279"/>
                                        </a:lnTo>
                                        <a:lnTo>
                                          <a:pt x="187" y="283"/>
                                        </a:lnTo>
                                        <a:lnTo>
                                          <a:pt x="206" y="283"/>
                                        </a:lnTo>
                                        <a:lnTo>
                                          <a:pt x="216" y="288"/>
                                        </a:lnTo>
                                        <a:lnTo>
                                          <a:pt x="389" y="288"/>
                                        </a:lnTo>
                                        <a:lnTo>
                                          <a:pt x="398" y="283"/>
                                        </a:lnTo>
                                        <a:lnTo>
                                          <a:pt x="922" y="283"/>
                                        </a:lnTo>
                                        <a:lnTo>
                                          <a:pt x="927" y="288"/>
                                        </a:lnTo>
                                        <a:lnTo>
                                          <a:pt x="951" y="288"/>
                                        </a:lnTo>
                                        <a:lnTo>
                                          <a:pt x="956" y="293"/>
                                        </a:lnTo>
                                        <a:lnTo>
                                          <a:pt x="975" y="293"/>
                                        </a:lnTo>
                                        <a:lnTo>
                                          <a:pt x="980" y="298"/>
                                        </a:lnTo>
                                        <a:lnTo>
                                          <a:pt x="1004" y="298"/>
                                        </a:lnTo>
                                        <a:lnTo>
                                          <a:pt x="1009" y="303"/>
                                        </a:lnTo>
                                        <a:lnTo>
                                          <a:pt x="1052" y="303"/>
                                        </a:lnTo>
                                        <a:lnTo>
                                          <a:pt x="1057" y="298"/>
                                        </a:lnTo>
                                        <a:lnTo>
                                          <a:pt x="1071" y="298"/>
                                        </a:lnTo>
                                        <a:lnTo>
                                          <a:pt x="1081" y="288"/>
                                        </a:lnTo>
                                        <a:lnTo>
                                          <a:pt x="1086" y="288"/>
                                        </a:lnTo>
                                        <a:lnTo>
                                          <a:pt x="1086" y="283"/>
                                        </a:lnTo>
                                        <a:lnTo>
                                          <a:pt x="1095" y="283"/>
                                        </a:lnTo>
                                        <a:lnTo>
                                          <a:pt x="1105" y="274"/>
                                        </a:lnTo>
                                        <a:lnTo>
                                          <a:pt x="1105" y="269"/>
                                        </a:lnTo>
                                        <a:lnTo>
                                          <a:pt x="1110" y="264"/>
                                        </a:lnTo>
                                        <a:lnTo>
                                          <a:pt x="1114" y="264"/>
                                        </a:lnTo>
                                        <a:lnTo>
                                          <a:pt x="1114" y="259"/>
                                        </a:lnTo>
                                        <a:lnTo>
                                          <a:pt x="1119" y="255"/>
                                        </a:lnTo>
                                        <a:lnTo>
                                          <a:pt x="1119" y="250"/>
                                        </a:lnTo>
                                        <a:lnTo>
                                          <a:pt x="1124" y="245"/>
                                        </a:lnTo>
                                        <a:lnTo>
                                          <a:pt x="1124" y="235"/>
                                        </a:lnTo>
                                        <a:lnTo>
                                          <a:pt x="1129" y="231"/>
                                        </a:lnTo>
                                        <a:lnTo>
                                          <a:pt x="1129" y="226"/>
                                        </a:lnTo>
                                        <a:lnTo>
                                          <a:pt x="1134" y="221"/>
                                        </a:lnTo>
                                        <a:lnTo>
                                          <a:pt x="1134" y="211"/>
                                        </a:lnTo>
                                        <a:lnTo>
                                          <a:pt x="1138" y="207"/>
                                        </a:lnTo>
                                        <a:lnTo>
                                          <a:pt x="1138" y="197"/>
                                        </a:lnTo>
                                        <a:lnTo>
                                          <a:pt x="1143" y="192"/>
                                        </a:lnTo>
                                        <a:lnTo>
                                          <a:pt x="1143" y="178"/>
                                        </a:lnTo>
                                        <a:lnTo>
                                          <a:pt x="1148" y="173"/>
                                        </a:lnTo>
                                        <a:lnTo>
                                          <a:pt x="1148" y="149"/>
                                        </a:lnTo>
                                        <a:lnTo>
                                          <a:pt x="1153" y="139"/>
                                        </a:lnTo>
                                        <a:lnTo>
                                          <a:pt x="1153" y="0"/>
                                        </a:lnTo>
                                        <a:lnTo>
                                          <a:pt x="19"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09" name="Freeform 968"/>
                                <wps:cNvSpPr>
                                  <a:spLocks/>
                                </wps:cNvSpPr>
                                <wps:spPr bwMode="auto">
                                  <a:xfrm>
                                    <a:off x="0" y="1197"/>
                                    <a:ext cx="1168" cy="308"/>
                                  </a:xfrm>
                                  <a:custGeom>
                                    <a:avLst/>
                                    <a:gdLst>
                                      <a:gd name="T0" fmla="*/ 14 w 1168"/>
                                      <a:gd name="T1" fmla="*/ 24 h 308"/>
                                      <a:gd name="T2" fmla="*/ 5 w 1168"/>
                                      <a:gd name="T3" fmla="*/ 43 h 308"/>
                                      <a:gd name="T4" fmla="*/ 0 w 1168"/>
                                      <a:gd name="T5" fmla="*/ 120 h 308"/>
                                      <a:gd name="T6" fmla="*/ 10 w 1168"/>
                                      <a:gd name="T7" fmla="*/ 144 h 308"/>
                                      <a:gd name="T8" fmla="*/ 14 w 1168"/>
                                      <a:gd name="T9" fmla="*/ 163 h 308"/>
                                      <a:gd name="T10" fmla="*/ 34 w 1168"/>
                                      <a:gd name="T11" fmla="*/ 192 h 308"/>
                                      <a:gd name="T12" fmla="*/ 62 w 1168"/>
                                      <a:gd name="T13" fmla="*/ 216 h 308"/>
                                      <a:gd name="T14" fmla="*/ 96 w 1168"/>
                                      <a:gd name="T15" fmla="*/ 250 h 308"/>
                                      <a:gd name="T16" fmla="*/ 120 w 1168"/>
                                      <a:gd name="T17" fmla="*/ 264 h 308"/>
                                      <a:gd name="T18" fmla="*/ 139 w 1168"/>
                                      <a:gd name="T19" fmla="*/ 274 h 308"/>
                                      <a:gd name="T20" fmla="*/ 168 w 1168"/>
                                      <a:gd name="T21" fmla="*/ 284 h 308"/>
                                      <a:gd name="T22" fmla="*/ 197 w 1168"/>
                                      <a:gd name="T23" fmla="*/ 293 h 308"/>
                                      <a:gd name="T24" fmla="*/ 956 w 1168"/>
                                      <a:gd name="T25" fmla="*/ 298 h 308"/>
                                      <a:gd name="T26" fmla="*/ 995 w 1168"/>
                                      <a:gd name="T27" fmla="*/ 308 h 308"/>
                                      <a:gd name="T28" fmla="*/ 1086 w 1168"/>
                                      <a:gd name="T29" fmla="*/ 303 h 308"/>
                                      <a:gd name="T30" fmla="*/ 1110 w 1168"/>
                                      <a:gd name="T31" fmla="*/ 284 h 308"/>
                                      <a:gd name="T32" fmla="*/ 1129 w 1168"/>
                                      <a:gd name="T33" fmla="*/ 255 h 308"/>
                                      <a:gd name="T34" fmla="*/ 1144 w 1168"/>
                                      <a:gd name="T35" fmla="*/ 226 h 308"/>
                                      <a:gd name="T36" fmla="*/ 1153 w 1168"/>
                                      <a:gd name="T37" fmla="*/ 202 h 308"/>
                                      <a:gd name="T38" fmla="*/ 1158 w 1168"/>
                                      <a:gd name="T39" fmla="*/ 168 h 308"/>
                                      <a:gd name="T40" fmla="*/ 1168 w 1168"/>
                                      <a:gd name="T41" fmla="*/ 120 h 308"/>
                                      <a:gd name="T42" fmla="*/ 24 w 1168"/>
                                      <a:gd name="T43" fmla="*/ 0 h 308"/>
                                      <a:gd name="T44" fmla="*/ 1163 w 1168"/>
                                      <a:gd name="T45" fmla="*/ 10 h 308"/>
                                      <a:gd name="T46" fmla="*/ 1153 w 1168"/>
                                      <a:gd name="T47" fmla="*/ 130 h 308"/>
                                      <a:gd name="T48" fmla="*/ 1148 w 1168"/>
                                      <a:gd name="T49" fmla="*/ 187 h 308"/>
                                      <a:gd name="T50" fmla="*/ 1139 w 1168"/>
                                      <a:gd name="T51" fmla="*/ 212 h 308"/>
                                      <a:gd name="T52" fmla="*/ 1134 w 1168"/>
                                      <a:gd name="T53" fmla="*/ 236 h 308"/>
                                      <a:gd name="T54" fmla="*/ 1120 w 1168"/>
                                      <a:gd name="T55" fmla="*/ 260 h 308"/>
                                      <a:gd name="T56" fmla="*/ 1100 w 1168"/>
                                      <a:gd name="T57" fmla="*/ 288 h 308"/>
                                      <a:gd name="T58" fmla="*/ 1096 w 1168"/>
                                      <a:gd name="T59" fmla="*/ 284 h 308"/>
                                      <a:gd name="T60" fmla="*/ 985 w 1168"/>
                                      <a:gd name="T61" fmla="*/ 293 h 308"/>
                                      <a:gd name="T62" fmla="*/ 932 w 1168"/>
                                      <a:gd name="T63" fmla="*/ 288 h 308"/>
                                      <a:gd name="T64" fmla="*/ 197 w 1168"/>
                                      <a:gd name="T65" fmla="*/ 284 h 308"/>
                                      <a:gd name="T66" fmla="*/ 168 w 1168"/>
                                      <a:gd name="T67" fmla="*/ 274 h 308"/>
                                      <a:gd name="T68" fmla="*/ 139 w 1168"/>
                                      <a:gd name="T69" fmla="*/ 264 h 308"/>
                                      <a:gd name="T70" fmla="*/ 120 w 1168"/>
                                      <a:gd name="T71" fmla="*/ 250 h 308"/>
                                      <a:gd name="T72" fmla="*/ 96 w 1168"/>
                                      <a:gd name="T73" fmla="*/ 240 h 308"/>
                                      <a:gd name="T74" fmla="*/ 53 w 1168"/>
                                      <a:gd name="T75" fmla="*/ 192 h 308"/>
                                      <a:gd name="T76" fmla="*/ 24 w 1168"/>
                                      <a:gd name="T77" fmla="*/ 154 h 308"/>
                                      <a:gd name="T78" fmla="*/ 14 w 1168"/>
                                      <a:gd name="T79" fmla="*/ 139 h 308"/>
                                      <a:gd name="T80" fmla="*/ 10 w 1168"/>
                                      <a:gd name="T81" fmla="*/ 67 h 308"/>
                                      <a:gd name="T82" fmla="*/ 19 w 1168"/>
                                      <a:gd name="T83" fmla="*/ 38 h 308"/>
                                      <a:gd name="T84" fmla="*/ 24 w 1168"/>
                                      <a:gd name="T85" fmla="*/ 14 h 3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168" h="308">
                                        <a:moveTo>
                                          <a:pt x="24" y="0"/>
                                        </a:moveTo>
                                        <a:lnTo>
                                          <a:pt x="14" y="14"/>
                                        </a:lnTo>
                                        <a:lnTo>
                                          <a:pt x="14" y="24"/>
                                        </a:lnTo>
                                        <a:lnTo>
                                          <a:pt x="10" y="34"/>
                                        </a:lnTo>
                                        <a:lnTo>
                                          <a:pt x="10" y="38"/>
                                        </a:lnTo>
                                        <a:lnTo>
                                          <a:pt x="5" y="43"/>
                                        </a:lnTo>
                                        <a:lnTo>
                                          <a:pt x="5" y="62"/>
                                        </a:lnTo>
                                        <a:lnTo>
                                          <a:pt x="0" y="67"/>
                                        </a:lnTo>
                                        <a:lnTo>
                                          <a:pt x="0" y="120"/>
                                        </a:lnTo>
                                        <a:lnTo>
                                          <a:pt x="5" y="125"/>
                                        </a:lnTo>
                                        <a:lnTo>
                                          <a:pt x="5" y="139"/>
                                        </a:lnTo>
                                        <a:lnTo>
                                          <a:pt x="10" y="144"/>
                                        </a:lnTo>
                                        <a:lnTo>
                                          <a:pt x="10" y="149"/>
                                        </a:lnTo>
                                        <a:lnTo>
                                          <a:pt x="14" y="154"/>
                                        </a:lnTo>
                                        <a:lnTo>
                                          <a:pt x="14" y="163"/>
                                        </a:lnTo>
                                        <a:lnTo>
                                          <a:pt x="24" y="178"/>
                                        </a:lnTo>
                                        <a:lnTo>
                                          <a:pt x="34" y="183"/>
                                        </a:lnTo>
                                        <a:lnTo>
                                          <a:pt x="34" y="192"/>
                                        </a:lnTo>
                                        <a:lnTo>
                                          <a:pt x="43" y="192"/>
                                        </a:lnTo>
                                        <a:lnTo>
                                          <a:pt x="43" y="197"/>
                                        </a:lnTo>
                                        <a:lnTo>
                                          <a:pt x="62" y="216"/>
                                        </a:lnTo>
                                        <a:lnTo>
                                          <a:pt x="62" y="226"/>
                                        </a:lnTo>
                                        <a:lnTo>
                                          <a:pt x="72" y="226"/>
                                        </a:lnTo>
                                        <a:lnTo>
                                          <a:pt x="96" y="250"/>
                                        </a:lnTo>
                                        <a:lnTo>
                                          <a:pt x="101" y="250"/>
                                        </a:lnTo>
                                        <a:lnTo>
                                          <a:pt x="101" y="255"/>
                                        </a:lnTo>
                                        <a:lnTo>
                                          <a:pt x="120" y="264"/>
                                        </a:lnTo>
                                        <a:lnTo>
                                          <a:pt x="125" y="264"/>
                                        </a:lnTo>
                                        <a:lnTo>
                                          <a:pt x="130" y="269"/>
                                        </a:lnTo>
                                        <a:lnTo>
                                          <a:pt x="139" y="274"/>
                                        </a:lnTo>
                                        <a:lnTo>
                                          <a:pt x="144" y="274"/>
                                        </a:lnTo>
                                        <a:lnTo>
                                          <a:pt x="163" y="284"/>
                                        </a:lnTo>
                                        <a:lnTo>
                                          <a:pt x="168" y="284"/>
                                        </a:lnTo>
                                        <a:lnTo>
                                          <a:pt x="178" y="288"/>
                                        </a:lnTo>
                                        <a:lnTo>
                                          <a:pt x="187" y="288"/>
                                        </a:lnTo>
                                        <a:lnTo>
                                          <a:pt x="197" y="293"/>
                                        </a:lnTo>
                                        <a:lnTo>
                                          <a:pt x="923" y="293"/>
                                        </a:lnTo>
                                        <a:lnTo>
                                          <a:pt x="932" y="298"/>
                                        </a:lnTo>
                                        <a:lnTo>
                                          <a:pt x="956" y="298"/>
                                        </a:lnTo>
                                        <a:lnTo>
                                          <a:pt x="966" y="303"/>
                                        </a:lnTo>
                                        <a:lnTo>
                                          <a:pt x="985" y="303"/>
                                        </a:lnTo>
                                        <a:lnTo>
                                          <a:pt x="995" y="308"/>
                                        </a:lnTo>
                                        <a:lnTo>
                                          <a:pt x="1076" y="308"/>
                                        </a:lnTo>
                                        <a:lnTo>
                                          <a:pt x="1081" y="303"/>
                                        </a:lnTo>
                                        <a:lnTo>
                                          <a:pt x="1086" y="303"/>
                                        </a:lnTo>
                                        <a:lnTo>
                                          <a:pt x="1096" y="293"/>
                                        </a:lnTo>
                                        <a:lnTo>
                                          <a:pt x="1110" y="293"/>
                                        </a:lnTo>
                                        <a:lnTo>
                                          <a:pt x="1110" y="284"/>
                                        </a:lnTo>
                                        <a:lnTo>
                                          <a:pt x="1115" y="279"/>
                                        </a:lnTo>
                                        <a:lnTo>
                                          <a:pt x="1129" y="260"/>
                                        </a:lnTo>
                                        <a:lnTo>
                                          <a:pt x="1129" y="255"/>
                                        </a:lnTo>
                                        <a:lnTo>
                                          <a:pt x="1134" y="250"/>
                                        </a:lnTo>
                                        <a:lnTo>
                                          <a:pt x="1144" y="236"/>
                                        </a:lnTo>
                                        <a:lnTo>
                                          <a:pt x="1144" y="226"/>
                                        </a:lnTo>
                                        <a:lnTo>
                                          <a:pt x="1148" y="216"/>
                                        </a:lnTo>
                                        <a:lnTo>
                                          <a:pt x="1148" y="212"/>
                                        </a:lnTo>
                                        <a:lnTo>
                                          <a:pt x="1153" y="202"/>
                                        </a:lnTo>
                                        <a:lnTo>
                                          <a:pt x="1153" y="192"/>
                                        </a:lnTo>
                                        <a:lnTo>
                                          <a:pt x="1158" y="187"/>
                                        </a:lnTo>
                                        <a:lnTo>
                                          <a:pt x="1158" y="168"/>
                                        </a:lnTo>
                                        <a:lnTo>
                                          <a:pt x="1163" y="159"/>
                                        </a:lnTo>
                                        <a:lnTo>
                                          <a:pt x="1163" y="130"/>
                                        </a:lnTo>
                                        <a:lnTo>
                                          <a:pt x="1168" y="120"/>
                                        </a:lnTo>
                                        <a:lnTo>
                                          <a:pt x="1168" y="0"/>
                                        </a:lnTo>
                                        <a:lnTo>
                                          <a:pt x="29" y="0"/>
                                        </a:lnTo>
                                        <a:lnTo>
                                          <a:pt x="24" y="0"/>
                                        </a:lnTo>
                                        <a:lnTo>
                                          <a:pt x="34" y="10"/>
                                        </a:lnTo>
                                        <a:lnTo>
                                          <a:pt x="29" y="10"/>
                                        </a:lnTo>
                                        <a:lnTo>
                                          <a:pt x="1163" y="10"/>
                                        </a:lnTo>
                                        <a:lnTo>
                                          <a:pt x="1158" y="5"/>
                                        </a:lnTo>
                                        <a:lnTo>
                                          <a:pt x="1158" y="120"/>
                                        </a:lnTo>
                                        <a:lnTo>
                                          <a:pt x="1153" y="130"/>
                                        </a:lnTo>
                                        <a:lnTo>
                                          <a:pt x="1153" y="159"/>
                                        </a:lnTo>
                                        <a:lnTo>
                                          <a:pt x="1148" y="168"/>
                                        </a:lnTo>
                                        <a:lnTo>
                                          <a:pt x="1148" y="187"/>
                                        </a:lnTo>
                                        <a:lnTo>
                                          <a:pt x="1144" y="192"/>
                                        </a:lnTo>
                                        <a:lnTo>
                                          <a:pt x="1144" y="202"/>
                                        </a:lnTo>
                                        <a:lnTo>
                                          <a:pt x="1139" y="212"/>
                                        </a:lnTo>
                                        <a:lnTo>
                                          <a:pt x="1139" y="216"/>
                                        </a:lnTo>
                                        <a:lnTo>
                                          <a:pt x="1134" y="226"/>
                                        </a:lnTo>
                                        <a:lnTo>
                                          <a:pt x="1134" y="236"/>
                                        </a:lnTo>
                                        <a:lnTo>
                                          <a:pt x="1124" y="240"/>
                                        </a:lnTo>
                                        <a:lnTo>
                                          <a:pt x="1120" y="255"/>
                                        </a:lnTo>
                                        <a:lnTo>
                                          <a:pt x="1120" y="260"/>
                                        </a:lnTo>
                                        <a:lnTo>
                                          <a:pt x="1105" y="269"/>
                                        </a:lnTo>
                                        <a:lnTo>
                                          <a:pt x="1100" y="284"/>
                                        </a:lnTo>
                                        <a:lnTo>
                                          <a:pt x="1100" y="288"/>
                                        </a:lnTo>
                                        <a:lnTo>
                                          <a:pt x="1100" y="284"/>
                                        </a:lnTo>
                                        <a:lnTo>
                                          <a:pt x="1105" y="284"/>
                                        </a:lnTo>
                                        <a:lnTo>
                                          <a:pt x="1096" y="284"/>
                                        </a:lnTo>
                                        <a:lnTo>
                                          <a:pt x="1086" y="293"/>
                                        </a:lnTo>
                                        <a:lnTo>
                                          <a:pt x="995" y="298"/>
                                        </a:lnTo>
                                        <a:lnTo>
                                          <a:pt x="985" y="293"/>
                                        </a:lnTo>
                                        <a:lnTo>
                                          <a:pt x="966" y="293"/>
                                        </a:lnTo>
                                        <a:lnTo>
                                          <a:pt x="956" y="288"/>
                                        </a:lnTo>
                                        <a:lnTo>
                                          <a:pt x="932" y="288"/>
                                        </a:lnTo>
                                        <a:lnTo>
                                          <a:pt x="923" y="284"/>
                                        </a:lnTo>
                                        <a:lnTo>
                                          <a:pt x="538" y="284"/>
                                        </a:lnTo>
                                        <a:lnTo>
                                          <a:pt x="197" y="284"/>
                                        </a:lnTo>
                                        <a:lnTo>
                                          <a:pt x="187" y="279"/>
                                        </a:lnTo>
                                        <a:lnTo>
                                          <a:pt x="178" y="279"/>
                                        </a:lnTo>
                                        <a:lnTo>
                                          <a:pt x="168" y="274"/>
                                        </a:lnTo>
                                        <a:lnTo>
                                          <a:pt x="163" y="274"/>
                                        </a:lnTo>
                                        <a:lnTo>
                                          <a:pt x="144" y="264"/>
                                        </a:lnTo>
                                        <a:lnTo>
                                          <a:pt x="139" y="264"/>
                                        </a:lnTo>
                                        <a:lnTo>
                                          <a:pt x="139" y="260"/>
                                        </a:lnTo>
                                        <a:lnTo>
                                          <a:pt x="125" y="255"/>
                                        </a:lnTo>
                                        <a:lnTo>
                                          <a:pt x="120" y="250"/>
                                        </a:lnTo>
                                        <a:lnTo>
                                          <a:pt x="111" y="245"/>
                                        </a:lnTo>
                                        <a:lnTo>
                                          <a:pt x="101" y="240"/>
                                        </a:lnTo>
                                        <a:lnTo>
                                          <a:pt x="96" y="240"/>
                                        </a:lnTo>
                                        <a:lnTo>
                                          <a:pt x="72" y="216"/>
                                        </a:lnTo>
                                        <a:lnTo>
                                          <a:pt x="53" y="197"/>
                                        </a:lnTo>
                                        <a:lnTo>
                                          <a:pt x="53" y="192"/>
                                        </a:lnTo>
                                        <a:lnTo>
                                          <a:pt x="43" y="183"/>
                                        </a:lnTo>
                                        <a:lnTo>
                                          <a:pt x="24" y="163"/>
                                        </a:lnTo>
                                        <a:lnTo>
                                          <a:pt x="24" y="154"/>
                                        </a:lnTo>
                                        <a:lnTo>
                                          <a:pt x="19" y="149"/>
                                        </a:lnTo>
                                        <a:lnTo>
                                          <a:pt x="19" y="144"/>
                                        </a:lnTo>
                                        <a:lnTo>
                                          <a:pt x="14" y="139"/>
                                        </a:lnTo>
                                        <a:lnTo>
                                          <a:pt x="14" y="125"/>
                                        </a:lnTo>
                                        <a:lnTo>
                                          <a:pt x="10" y="120"/>
                                        </a:lnTo>
                                        <a:lnTo>
                                          <a:pt x="10" y="67"/>
                                        </a:lnTo>
                                        <a:lnTo>
                                          <a:pt x="14" y="62"/>
                                        </a:lnTo>
                                        <a:lnTo>
                                          <a:pt x="14" y="43"/>
                                        </a:lnTo>
                                        <a:lnTo>
                                          <a:pt x="19" y="38"/>
                                        </a:lnTo>
                                        <a:lnTo>
                                          <a:pt x="19" y="34"/>
                                        </a:lnTo>
                                        <a:lnTo>
                                          <a:pt x="24" y="24"/>
                                        </a:lnTo>
                                        <a:lnTo>
                                          <a:pt x="24" y="14"/>
                                        </a:lnTo>
                                        <a:lnTo>
                                          <a:pt x="34" y="1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10" name="Freeform 969"/>
                                <wps:cNvSpPr>
                                  <a:spLocks/>
                                </wps:cNvSpPr>
                                <wps:spPr bwMode="auto">
                                  <a:xfrm>
                                    <a:off x="187" y="216"/>
                                    <a:ext cx="20" cy="760"/>
                                  </a:xfrm>
                                  <a:custGeom>
                                    <a:avLst/>
                                    <a:gdLst>
                                      <a:gd name="T0" fmla="*/ 0 w 20"/>
                                      <a:gd name="T1" fmla="*/ 750 h 760"/>
                                      <a:gd name="T2" fmla="*/ 0 w 20"/>
                                      <a:gd name="T3" fmla="*/ 755 h 760"/>
                                      <a:gd name="T4" fmla="*/ 5 w 20"/>
                                      <a:gd name="T5" fmla="*/ 755 h 760"/>
                                      <a:gd name="T6" fmla="*/ 5 w 20"/>
                                      <a:gd name="T7" fmla="*/ 760 h 760"/>
                                      <a:gd name="T8" fmla="*/ 15 w 20"/>
                                      <a:gd name="T9" fmla="*/ 760 h 760"/>
                                      <a:gd name="T10" fmla="*/ 15 w 20"/>
                                      <a:gd name="T11" fmla="*/ 755 h 760"/>
                                      <a:gd name="T12" fmla="*/ 20 w 20"/>
                                      <a:gd name="T13" fmla="*/ 755 h 760"/>
                                      <a:gd name="T14" fmla="*/ 20 w 20"/>
                                      <a:gd name="T15" fmla="*/ 5 h 760"/>
                                      <a:gd name="T16" fmla="*/ 15 w 20"/>
                                      <a:gd name="T17" fmla="*/ 5 h 760"/>
                                      <a:gd name="T18" fmla="*/ 15 w 20"/>
                                      <a:gd name="T19" fmla="*/ 0 h 760"/>
                                      <a:gd name="T20" fmla="*/ 5 w 20"/>
                                      <a:gd name="T21" fmla="*/ 0 h 760"/>
                                      <a:gd name="T22" fmla="*/ 5 w 20"/>
                                      <a:gd name="T23" fmla="*/ 5 h 760"/>
                                      <a:gd name="T24" fmla="*/ 0 w 20"/>
                                      <a:gd name="T25" fmla="*/ 5 h 760"/>
                                      <a:gd name="T26" fmla="*/ 0 w 20"/>
                                      <a:gd name="T27" fmla="*/ 10 h 760"/>
                                      <a:gd name="T28" fmla="*/ 0 w 20"/>
                                      <a:gd name="T29" fmla="*/ 750 h 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 h="760">
                                        <a:moveTo>
                                          <a:pt x="0" y="750"/>
                                        </a:moveTo>
                                        <a:lnTo>
                                          <a:pt x="0" y="755"/>
                                        </a:lnTo>
                                        <a:lnTo>
                                          <a:pt x="5" y="755"/>
                                        </a:lnTo>
                                        <a:lnTo>
                                          <a:pt x="5" y="760"/>
                                        </a:lnTo>
                                        <a:lnTo>
                                          <a:pt x="15" y="760"/>
                                        </a:lnTo>
                                        <a:lnTo>
                                          <a:pt x="15" y="755"/>
                                        </a:lnTo>
                                        <a:lnTo>
                                          <a:pt x="20" y="755"/>
                                        </a:lnTo>
                                        <a:lnTo>
                                          <a:pt x="20" y="5"/>
                                        </a:lnTo>
                                        <a:lnTo>
                                          <a:pt x="15" y="5"/>
                                        </a:lnTo>
                                        <a:lnTo>
                                          <a:pt x="15" y="0"/>
                                        </a:lnTo>
                                        <a:lnTo>
                                          <a:pt x="5" y="0"/>
                                        </a:lnTo>
                                        <a:lnTo>
                                          <a:pt x="5" y="5"/>
                                        </a:lnTo>
                                        <a:lnTo>
                                          <a:pt x="0" y="5"/>
                                        </a:lnTo>
                                        <a:lnTo>
                                          <a:pt x="0" y="10"/>
                                        </a:lnTo>
                                        <a:lnTo>
                                          <a:pt x="0" y="7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11" name="Freeform 970"/>
                                <wps:cNvSpPr>
                                  <a:spLocks/>
                                </wps:cNvSpPr>
                                <wps:spPr bwMode="auto">
                                  <a:xfrm>
                                    <a:off x="870" y="216"/>
                                    <a:ext cx="19" cy="760"/>
                                  </a:xfrm>
                                  <a:custGeom>
                                    <a:avLst/>
                                    <a:gdLst>
                                      <a:gd name="T0" fmla="*/ 0 w 19"/>
                                      <a:gd name="T1" fmla="*/ 750 h 760"/>
                                      <a:gd name="T2" fmla="*/ 0 w 19"/>
                                      <a:gd name="T3" fmla="*/ 755 h 760"/>
                                      <a:gd name="T4" fmla="*/ 5 w 19"/>
                                      <a:gd name="T5" fmla="*/ 755 h 760"/>
                                      <a:gd name="T6" fmla="*/ 5 w 19"/>
                                      <a:gd name="T7" fmla="*/ 760 h 760"/>
                                      <a:gd name="T8" fmla="*/ 14 w 19"/>
                                      <a:gd name="T9" fmla="*/ 760 h 760"/>
                                      <a:gd name="T10" fmla="*/ 14 w 19"/>
                                      <a:gd name="T11" fmla="*/ 755 h 760"/>
                                      <a:gd name="T12" fmla="*/ 19 w 19"/>
                                      <a:gd name="T13" fmla="*/ 755 h 760"/>
                                      <a:gd name="T14" fmla="*/ 19 w 19"/>
                                      <a:gd name="T15" fmla="*/ 5 h 760"/>
                                      <a:gd name="T16" fmla="*/ 14 w 19"/>
                                      <a:gd name="T17" fmla="*/ 5 h 760"/>
                                      <a:gd name="T18" fmla="*/ 14 w 19"/>
                                      <a:gd name="T19" fmla="*/ 0 h 760"/>
                                      <a:gd name="T20" fmla="*/ 5 w 19"/>
                                      <a:gd name="T21" fmla="*/ 0 h 760"/>
                                      <a:gd name="T22" fmla="*/ 5 w 19"/>
                                      <a:gd name="T23" fmla="*/ 5 h 760"/>
                                      <a:gd name="T24" fmla="*/ 0 w 19"/>
                                      <a:gd name="T25" fmla="*/ 5 h 760"/>
                                      <a:gd name="T26" fmla="*/ 0 w 19"/>
                                      <a:gd name="T27" fmla="*/ 10 h 760"/>
                                      <a:gd name="T28" fmla="*/ 0 w 19"/>
                                      <a:gd name="T29" fmla="*/ 750 h 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 h="760">
                                        <a:moveTo>
                                          <a:pt x="0" y="750"/>
                                        </a:moveTo>
                                        <a:lnTo>
                                          <a:pt x="0" y="755"/>
                                        </a:lnTo>
                                        <a:lnTo>
                                          <a:pt x="5" y="755"/>
                                        </a:lnTo>
                                        <a:lnTo>
                                          <a:pt x="5" y="760"/>
                                        </a:lnTo>
                                        <a:lnTo>
                                          <a:pt x="14" y="760"/>
                                        </a:lnTo>
                                        <a:lnTo>
                                          <a:pt x="14" y="755"/>
                                        </a:lnTo>
                                        <a:lnTo>
                                          <a:pt x="19" y="755"/>
                                        </a:lnTo>
                                        <a:lnTo>
                                          <a:pt x="19" y="5"/>
                                        </a:lnTo>
                                        <a:lnTo>
                                          <a:pt x="14" y="5"/>
                                        </a:lnTo>
                                        <a:lnTo>
                                          <a:pt x="14" y="0"/>
                                        </a:lnTo>
                                        <a:lnTo>
                                          <a:pt x="5" y="0"/>
                                        </a:lnTo>
                                        <a:lnTo>
                                          <a:pt x="5" y="5"/>
                                        </a:lnTo>
                                        <a:lnTo>
                                          <a:pt x="0" y="5"/>
                                        </a:lnTo>
                                        <a:lnTo>
                                          <a:pt x="0" y="10"/>
                                        </a:lnTo>
                                        <a:lnTo>
                                          <a:pt x="0" y="7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12" name="Freeform 971"/>
                                <wps:cNvSpPr>
                                  <a:spLocks/>
                                </wps:cNvSpPr>
                                <wps:spPr bwMode="auto">
                                  <a:xfrm>
                                    <a:off x="183" y="139"/>
                                    <a:ext cx="706" cy="159"/>
                                  </a:xfrm>
                                  <a:custGeom>
                                    <a:avLst/>
                                    <a:gdLst>
                                      <a:gd name="T0" fmla="*/ 9 w 706"/>
                                      <a:gd name="T1" fmla="*/ 97 h 159"/>
                                      <a:gd name="T2" fmla="*/ 24 w 706"/>
                                      <a:gd name="T3" fmla="*/ 87 h 159"/>
                                      <a:gd name="T4" fmla="*/ 14 w 706"/>
                                      <a:gd name="T5" fmla="*/ 73 h 159"/>
                                      <a:gd name="T6" fmla="*/ 28 w 706"/>
                                      <a:gd name="T7" fmla="*/ 58 h 159"/>
                                      <a:gd name="T8" fmla="*/ 38 w 706"/>
                                      <a:gd name="T9" fmla="*/ 48 h 159"/>
                                      <a:gd name="T10" fmla="*/ 57 w 706"/>
                                      <a:gd name="T11" fmla="*/ 39 h 159"/>
                                      <a:gd name="T12" fmla="*/ 76 w 706"/>
                                      <a:gd name="T13" fmla="*/ 39 h 159"/>
                                      <a:gd name="T14" fmla="*/ 91 w 706"/>
                                      <a:gd name="T15" fmla="*/ 29 h 159"/>
                                      <a:gd name="T16" fmla="*/ 115 w 706"/>
                                      <a:gd name="T17" fmla="*/ 24 h 159"/>
                                      <a:gd name="T18" fmla="*/ 177 w 706"/>
                                      <a:gd name="T19" fmla="*/ 20 h 159"/>
                                      <a:gd name="T20" fmla="*/ 211 w 706"/>
                                      <a:gd name="T21" fmla="*/ 29 h 159"/>
                                      <a:gd name="T22" fmla="*/ 235 w 706"/>
                                      <a:gd name="T23" fmla="*/ 39 h 159"/>
                                      <a:gd name="T24" fmla="*/ 245 w 706"/>
                                      <a:gd name="T25" fmla="*/ 44 h 159"/>
                                      <a:gd name="T26" fmla="*/ 259 w 706"/>
                                      <a:gd name="T27" fmla="*/ 58 h 159"/>
                                      <a:gd name="T28" fmla="*/ 273 w 706"/>
                                      <a:gd name="T29" fmla="*/ 77 h 159"/>
                                      <a:gd name="T30" fmla="*/ 293 w 706"/>
                                      <a:gd name="T31" fmla="*/ 101 h 159"/>
                                      <a:gd name="T32" fmla="*/ 331 w 706"/>
                                      <a:gd name="T33" fmla="*/ 140 h 159"/>
                                      <a:gd name="T34" fmla="*/ 350 w 706"/>
                                      <a:gd name="T35" fmla="*/ 154 h 159"/>
                                      <a:gd name="T36" fmla="*/ 446 w 706"/>
                                      <a:gd name="T37" fmla="*/ 159 h 159"/>
                                      <a:gd name="T38" fmla="*/ 528 w 706"/>
                                      <a:gd name="T39" fmla="*/ 149 h 159"/>
                                      <a:gd name="T40" fmla="*/ 557 w 706"/>
                                      <a:gd name="T41" fmla="*/ 145 h 159"/>
                                      <a:gd name="T42" fmla="*/ 581 w 706"/>
                                      <a:gd name="T43" fmla="*/ 135 h 159"/>
                                      <a:gd name="T44" fmla="*/ 600 w 706"/>
                                      <a:gd name="T45" fmla="*/ 130 h 159"/>
                                      <a:gd name="T46" fmla="*/ 624 w 706"/>
                                      <a:gd name="T47" fmla="*/ 121 h 159"/>
                                      <a:gd name="T48" fmla="*/ 643 w 706"/>
                                      <a:gd name="T49" fmla="*/ 116 h 159"/>
                                      <a:gd name="T50" fmla="*/ 668 w 706"/>
                                      <a:gd name="T51" fmla="*/ 106 h 159"/>
                                      <a:gd name="T52" fmla="*/ 682 w 706"/>
                                      <a:gd name="T53" fmla="*/ 101 h 159"/>
                                      <a:gd name="T54" fmla="*/ 706 w 706"/>
                                      <a:gd name="T55" fmla="*/ 92 h 159"/>
                                      <a:gd name="T56" fmla="*/ 692 w 706"/>
                                      <a:gd name="T57" fmla="*/ 77 h 159"/>
                                      <a:gd name="T58" fmla="*/ 672 w 706"/>
                                      <a:gd name="T59" fmla="*/ 82 h 159"/>
                                      <a:gd name="T60" fmla="*/ 658 w 706"/>
                                      <a:gd name="T61" fmla="*/ 87 h 159"/>
                                      <a:gd name="T62" fmla="*/ 634 w 706"/>
                                      <a:gd name="T63" fmla="*/ 97 h 159"/>
                                      <a:gd name="T64" fmla="*/ 615 w 706"/>
                                      <a:gd name="T65" fmla="*/ 101 h 159"/>
                                      <a:gd name="T66" fmla="*/ 586 w 706"/>
                                      <a:gd name="T67" fmla="*/ 111 h 159"/>
                                      <a:gd name="T68" fmla="*/ 567 w 706"/>
                                      <a:gd name="T69" fmla="*/ 121 h 159"/>
                                      <a:gd name="T70" fmla="*/ 538 w 706"/>
                                      <a:gd name="T71" fmla="*/ 125 h 159"/>
                                      <a:gd name="T72" fmla="*/ 519 w 706"/>
                                      <a:gd name="T73" fmla="*/ 140 h 159"/>
                                      <a:gd name="T74" fmla="*/ 446 w 706"/>
                                      <a:gd name="T75" fmla="*/ 140 h 159"/>
                                      <a:gd name="T76" fmla="*/ 355 w 706"/>
                                      <a:gd name="T77" fmla="*/ 135 h 159"/>
                                      <a:gd name="T78" fmla="*/ 355 w 706"/>
                                      <a:gd name="T79" fmla="*/ 130 h 159"/>
                                      <a:gd name="T80" fmla="*/ 326 w 706"/>
                                      <a:gd name="T81" fmla="*/ 106 h 159"/>
                                      <a:gd name="T82" fmla="*/ 312 w 706"/>
                                      <a:gd name="T83" fmla="*/ 92 h 159"/>
                                      <a:gd name="T84" fmla="*/ 298 w 706"/>
                                      <a:gd name="T85" fmla="*/ 82 h 159"/>
                                      <a:gd name="T86" fmla="*/ 293 w 706"/>
                                      <a:gd name="T87" fmla="*/ 63 h 159"/>
                                      <a:gd name="T88" fmla="*/ 283 w 706"/>
                                      <a:gd name="T89" fmla="*/ 53 h 159"/>
                                      <a:gd name="T90" fmla="*/ 269 w 706"/>
                                      <a:gd name="T91" fmla="*/ 39 h 159"/>
                                      <a:gd name="T92" fmla="*/ 245 w 706"/>
                                      <a:gd name="T93" fmla="*/ 24 h 159"/>
                                      <a:gd name="T94" fmla="*/ 230 w 706"/>
                                      <a:gd name="T95" fmla="*/ 10 h 159"/>
                                      <a:gd name="T96" fmla="*/ 192 w 706"/>
                                      <a:gd name="T97" fmla="*/ 5 h 159"/>
                                      <a:gd name="T98" fmla="*/ 144 w 706"/>
                                      <a:gd name="T99" fmla="*/ 5 h 159"/>
                                      <a:gd name="T100" fmla="*/ 81 w 706"/>
                                      <a:gd name="T101" fmla="*/ 15 h 159"/>
                                      <a:gd name="T102" fmla="*/ 62 w 706"/>
                                      <a:gd name="T103" fmla="*/ 29 h 159"/>
                                      <a:gd name="T104" fmla="*/ 48 w 706"/>
                                      <a:gd name="T105" fmla="*/ 24 h 159"/>
                                      <a:gd name="T106" fmla="*/ 33 w 706"/>
                                      <a:gd name="T107" fmla="*/ 29 h 159"/>
                                      <a:gd name="T108" fmla="*/ 14 w 706"/>
                                      <a:gd name="T109" fmla="*/ 44 h 159"/>
                                      <a:gd name="T110" fmla="*/ 9 w 706"/>
                                      <a:gd name="T111" fmla="*/ 63 h 159"/>
                                      <a:gd name="T112" fmla="*/ 9 w 706"/>
                                      <a:gd name="T113" fmla="*/ 92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706" h="159">
                                        <a:moveTo>
                                          <a:pt x="4" y="87"/>
                                        </a:moveTo>
                                        <a:lnTo>
                                          <a:pt x="4" y="92"/>
                                        </a:lnTo>
                                        <a:lnTo>
                                          <a:pt x="9" y="97"/>
                                        </a:lnTo>
                                        <a:lnTo>
                                          <a:pt x="19" y="97"/>
                                        </a:lnTo>
                                        <a:lnTo>
                                          <a:pt x="24" y="92"/>
                                        </a:lnTo>
                                        <a:lnTo>
                                          <a:pt x="24" y="87"/>
                                        </a:lnTo>
                                        <a:lnTo>
                                          <a:pt x="19" y="82"/>
                                        </a:lnTo>
                                        <a:lnTo>
                                          <a:pt x="19" y="77"/>
                                        </a:lnTo>
                                        <a:lnTo>
                                          <a:pt x="14" y="73"/>
                                        </a:lnTo>
                                        <a:lnTo>
                                          <a:pt x="19" y="73"/>
                                        </a:lnTo>
                                        <a:lnTo>
                                          <a:pt x="24" y="63"/>
                                        </a:lnTo>
                                        <a:lnTo>
                                          <a:pt x="28" y="58"/>
                                        </a:lnTo>
                                        <a:lnTo>
                                          <a:pt x="24" y="53"/>
                                        </a:lnTo>
                                        <a:lnTo>
                                          <a:pt x="28" y="58"/>
                                        </a:lnTo>
                                        <a:lnTo>
                                          <a:pt x="38" y="48"/>
                                        </a:lnTo>
                                        <a:lnTo>
                                          <a:pt x="43" y="48"/>
                                        </a:lnTo>
                                        <a:lnTo>
                                          <a:pt x="48" y="44"/>
                                        </a:lnTo>
                                        <a:lnTo>
                                          <a:pt x="57" y="39"/>
                                        </a:lnTo>
                                        <a:lnTo>
                                          <a:pt x="57" y="34"/>
                                        </a:lnTo>
                                        <a:lnTo>
                                          <a:pt x="72" y="39"/>
                                        </a:lnTo>
                                        <a:lnTo>
                                          <a:pt x="76" y="39"/>
                                        </a:lnTo>
                                        <a:lnTo>
                                          <a:pt x="81" y="29"/>
                                        </a:lnTo>
                                        <a:lnTo>
                                          <a:pt x="76" y="29"/>
                                        </a:lnTo>
                                        <a:lnTo>
                                          <a:pt x="91" y="29"/>
                                        </a:lnTo>
                                        <a:lnTo>
                                          <a:pt x="91" y="24"/>
                                        </a:lnTo>
                                        <a:lnTo>
                                          <a:pt x="105" y="29"/>
                                        </a:lnTo>
                                        <a:lnTo>
                                          <a:pt x="115" y="24"/>
                                        </a:lnTo>
                                        <a:lnTo>
                                          <a:pt x="153" y="24"/>
                                        </a:lnTo>
                                        <a:lnTo>
                                          <a:pt x="158" y="20"/>
                                        </a:lnTo>
                                        <a:lnTo>
                                          <a:pt x="177" y="20"/>
                                        </a:lnTo>
                                        <a:lnTo>
                                          <a:pt x="182" y="24"/>
                                        </a:lnTo>
                                        <a:lnTo>
                                          <a:pt x="206" y="24"/>
                                        </a:lnTo>
                                        <a:lnTo>
                                          <a:pt x="211" y="29"/>
                                        </a:lnTo>
                                        <a:lnTo>
                                          <a:pt x="221" y="29"/>
                                        </a:lnTo>
                                        <a:lnTo>
                                          <a:pt x="225" y="34"/>
                                        </a:lnTo>
                                        <a:lnTo>
                                          <a:pt x="235" y="39"/>
                                        </a:lnTo>
                                        <a:lnTo>
                                          <a:pt x="235" y="34"/>
                                        </a:lnTo>
                                        <a:lnTo>
                                          <a:pt x="240" y="44"/>
                                        </a:lnTo>
                                        <a:lnTo>
                                          <a:pt x="245" y="44"/>
                                        </a:lnTo>
                                        <a:lnTo>
                                          <a:pt x="259" y="58"/>
                                        </a:lnTo>
                                        <a:lnTo>
                                          <a:pt x="264" y="53"/>
                                        </a:lnTo>
                                        <a:lnTo>
                                          <a:pt x="259" y="58"/>
                                        </a:lnTo>
                                        <a:lnTo>
                                          <a:pt x="269" y="68"/>
                                        </a:lnTo>
                                        <a:lnTo>
                                          <a:pt x="273" y="73"/>
                                        </a:lnTo>
                                        <a:lnTo>
                                          <a:pt x="273" y="77"/>
                                        </a:lnTo>
                                        <a:lnTo>
                                          <a:pt x="283" y="87"/>
                                        </a:lnTo>
                                        <a:lnTo>
                                          <a:pt x="293" y="97"/>
                                        </a:lnTo>
                                        <a:lnTo>
                                          <a:pt x="293" y="101"/>
                                        </a:lnTo>
                                        <a:lnTo>
                                          <a:pt x="307" y="116"/>
                                        </a:lnTo>
                                        <a:lnTo>
                                          <a:pt x="317" y="125"/>
                                        </a:lnTo>
                                        <a:lnTo>
                                          <a:pt x="331" y="140"/>
                                        </a:lnTo>
                                        <a:lnTo>
                                          <a:pt x="336" y="140"/>
                                        </a:lnTo>
                                        <a:lnTo>
                                          <a:pt x="336" y="145"/>
                                        </a:lnTo>
                                        <a:lnTo>
                                          <a:pt x="350" y="154"/>
                                        </a:lnTo>
                                        <a:lnTo>
                                          <a:pt x="360" y="154"/>
                                        </a:lnTo>
                                        <a:lnTo>
                                          <a:pt x="365" y="159"/>
                                        </a:lnTo>
                                        <a:lnTo>
                                          <a:pt x="446" y="159"/>
                                        </a:lnTo>
                                        <a:lnTo>
                                          <a:pt x="456" y="154"/>
                                        </a:lnTo>
                                        <a:lnTo>
                                          <a:pt x="523" y="154"/>
                                        </a:lnTo>
                                        <a:lnTo>
                                          <a:pt x="528" y="149"/>
                                        </a:lnTo>
                                        <a:lnTo>
                                          <a:pt x="543" y="149"/>
                                        </a:lnTo>
                                        <a:lnTo>
                                          <a:pt x="547" y="145"/>
                                        </a:lnTo>
                                        <a:lnTo>
                                          <a:pt x="557" y="145"/>
                                        </a:lnTo>
                                        <a:lnTo>
                                          <a:pt x="562" y="140"/>
                                        </a:lnTo>
                                        <a:lnTo>
                                          <a:pt x="576" y="140"/>
                                        </a:lnTo>
                                        <a:lnTo>
                                          <a:pt x="581" y="135"/>
                                        </a:lnTo>
                                        <a:lnTo>
                                          <a:pt x="591" y="135"/>
                                        </a:lnTo>
                                        <a:lnTo>
                                          <a:pt x="595" y="130"/>
                                        </a:lnTo>
                                        <a:lnTo>
                                          <a:pt x="600" y="130"/>
                                        </a:lnTo>
                                        <a:lnTo>
                                          <a:pt x="610" y="125"/>
                                        </a:lnTo>
                                        <a:lnTo>
                                          <a:pt x="619" y="125"/>
                                        </a:lnTo>
                                        <a:lnTo>
                                          <a:pt x="624" y="121"/>
                                        </a:lnTo>
                                        <a:lnTo>
                                          <a:pt x="634" y="121"/>
                                        </a:lnTo>
                                        <a:lnTo>
                                          <a:pt x="639" y="116"/>
                                        </a:lnTo>
                                        <a:lnTo>
                                          <a:pt x="643" y="116"/>
                                        </a:lnTo>
                                        <a:lnTo>
                                          <a:pt x="648" y="111"/>
                                        </a:lnTo>
                                        <a:lnTo>
                                          <a:pt x="663" y="111"/>
                                        </a:lnTo>
                                        <a:lnTo>
                                          <a:pt x="668" y="106"/>
                                        </a:lnTo>
                                        <a:lnTo>
                                          <a:pt x="672" y="106"/>
                                        </a:lnTo>
                                        <a:lnTo>
                                          <a:pt x="677" y="101"/>
                                        </a:lnTo>
                                        <a:lnTo>
                                          <a:pt x="682" y="101"/>
                                        </a:lnTo>
                                        <a:lnTo>
                                          <a:pt x="687" y="97"/>
                                        </a:lnTo>
                                        <a:lnTo>
                                          <a:pt x="701" y="97"/>
                                        </a:lnTo>
                                        <a:lnTo>
                                          <a:pt x="706" y="92"/>
                                        </a:lnTo>
                                        <a:lnTo>
                                          <a:pt x="706" y="82"/>
                                        </a:lnTo>
                                        <a:lnTo>
                                          <a:pt x="701" y="77"/>
                                        </a:lnTo>
                                        <a:lnTo>
                                          <a:pt x="692" y="77"/>
                                        </a:lnTo>
                                        <a:lnTo>
                                          <a:pt x="696" y="77"/>
                                        </a:lnTo>
                                        <a:lnTo>
                                          <a:pt x="677" y="77"/>
                                        </a:lnTo>
                                        <a:lnTo>
                                          <a:pt x="672" y="82"/>
                                        </a:lnTo>
                                        <a:lnTo>
                                          <a:pt x="668" y="82"/>
                                        </a:lnTo>
                                        <a:lnTo>
                                          <a:pt x="663" y="87"/>
                                        </a:lnTo>
                                        <a:lnTo>
                                          <a:pt x="658" y="87"/>
                                        </a:lnTo>
                                        <a:lnTo>
                                          <a:pt x="653" y="92"/>
                                        </a:lnTo>
                                        <a:lnTo>
                                          <a:pt x="639" y="92"/>
                                        </a:lnTo>
                                        <a:lnTo>
                                          <a:pt x="634" y="97"/>
                                        </a:lnTo>
                                        <a:lnTo>
                                          <a:pt x="629" y="97"/>
                                        </a:lnTo>
                                        <a:lnTo>
                                          <a:pt x="624" y="101"/>
                                        </a:lnTo>
                                        <a:lnTo>
                                          <a:pt x="615" y="101"/>
                                        </a:lnTo>
                                        <a:lnTo>
                                          <a:pt x="610" y="106"/>
                                        </a:lnTo>
                                        <a:lnTo>
                                          <a:pt x="600" y="111"/>
                                        </a:lnTo>
                                        <a:lnTo>
                                          <a:pt x="586" y="111"/>
                                        </a:lnTo>
                                        <a:lnTo>
                                          <a:pt x="581" y="116"/>
                                        </a:lnTo>
                                        <a:lnTo>
                                          <a:pt x="571" y="116"/>
                                        </a:lnTo>
                                        <a:lnTo>
                                          <a:pt x="567" y="121"/>
                                        </a:lnTo>
                                        <a:lnTo>
                                          <a:pt x="552" y="121"/>
                                        </a:lnTo>
                                        <a:lnTo>
                                          <a:pt x="547" y="125"/>
                                        </a:lnTo>
                                        <a:lnTo>
                                          <a:pt x="538" y="125"/>
                                        </a:lnTo>
                                        <a:lnTo>
                                          <a:pt x="533" y="130"/>
                                        </a:lnTo>
                                        <a:lnTo>
                                          <a:pt x="523" y="130"/>
                                        </a:lnTo>
                                        <a:lnTo>
                                          <a:pt x="519" y="140"/>
                                        </a:lnTo>
                                        <a:lnTo>
                                          <a:pt x="523" y="135"/>
                                        </a:lnTo>
                                        <a:lnTo>
                                          <a:pt x="456" y="135"/>
                                        </a:lnTo>
                                        <a:lnTo>
                                          <a:pt x="446" y="140"/>
                                        </a:lnTo>
                                        <a:lnTo>
                                          <a:pt x="374" y="140"/>
                                        </a:lnTo>
                                        <a:lnTo>
                                          <a:pt x="370" y="135"/>
                                        </a:lnTo>
                                        <a:lnTo>
                                          <a:pt x="355" y="135"/>
                                        </a:lnTo>
                                        <a:lnTo>
                                          <a:pt x="360" y="135"/>
                                        </a:lnTo>
                                        <a:lnTo>
                                          <a:pt x="355" y="135"/>
                                        </a:lnTo>
                                        <a:lnTo>
                                          <a:pt x="355" y="130"/>
                                        </a:lnTo>
                                        <a:lnTo>
                                          <a:pt x="346" y="121"/>
                                        </a:lnTo>
                                        <a:lnTo>
                                          <a:pt x="341" y="121"/>
                                        </a:lnTo>
                                        <a:lnTo>
                                          <a:pt x="326" y="106"/>
                                        </a:lnTo>
                                        <a:lnTo>
                                          <a:pt x="322" y="111"/>
                                        </a:lnTo>
                                        <a:lnTo>
                                          <a:pt x="326" y="106"/>
                                        </a:lnTo>
                                        <a:lnTo>
                                          <a:pt x="312" y="92"/>
                                        </a:lnTo>
                                        <a:lnTo>
                                          <a:pt x="312" y="87"/>
                                        </a:lnTo>
                                        <a:lnTo>
                                          <a:pt x="302" y="77"/>
                                        </a:lnTo>
                                        <a:lnTo>
                                          <a:pt x="298" y="82"/>
                                        </a:lnTo>
                                        <a:lnTo>
                                          <a:pt x="302" y="77"/>
                                        </a:lnTo>
                                        <a:lnTo>
                                          <a:pt x="293" y="68"/>
                                        </a:lnTo>
                                        <a:lnTo>
                                          <a:pt x="293" y="63"/>
                                        </a:lnTo>
                                        <a:lnTo>
                                          <a:pt x="283" y="53"/>
                                        </a:lnTo>
                                        <a:lnTo>
                                          <a:pt x="278" y="58"/>
                                        </a:lnTo>
                                        <a:lnTo>
                                          <a:pt x="283" y="53"/>
                                        </a:lnTo>
                                        <a:lnTo>
                                          <a:pt x="278" y="48"/>
                                        </a:lnTo>
                                        <a:lnTo>
                                          <a:pt x="273" y="44"/>
                                        </a:lnTo>
                                        <a:lnTo>
                                          <a:pt x="269" y="39"/>
                                        </a:lnTo>
                                        <a:lnTo>
                                          <a:pt x="254" y="24"/>
                                        </a:lnTo>
                                        <a:lnTo>
                                          <a:pt x="249" y="24"/>
                                        </a:lnTo>
                                        <a:lnTo>
                                          <a:pt x="245" y="24"/>
                                        </a:lnTo>
                                        <a:lnTo>
                                          <a:pt x="245" y="20"/>
                                        </a:lnTo>
                                        <a:lnTo>
                                          <a:pt x="235" y="15"/>
                                        </a:lnTo>
                                        <a:lnTo>
                                          <a:pt x="230" y="10"/>
                                        </a:lnTo>
                                        <a:lnTo>
                                          <a:pt x="221" y="10"/>
                                        </a:lnTo>
                                        <a:lnTo>
                                          <a:pt x="216" y="5"/>
                                        </a:lnTo>
                                        <a:lnTo>
                                          <a:pt x="192" y="5"/>
                                        </a:lnTo>
                                        <a:lnTo>
                                          <a:pt x="187" y="0"/>
                                        </a:lnTo>
                                        <a:lnTo>
                                          <a:pt x="149" y="0"/>
                                        </a:lnTo>
                                        <a:lnTo>
                                          <a:pt x="144" y="5"/>
                                        </a:lnTo>
                                        <a:lnTo>
                                          <a:pt x="115" y="5"/>
                                        </a:lnTo>
                                        <a:lnTo>
                                          <a:pt x="105" y="10"/>
                                        </a:lnTo>
                                        <a:lnTo>
                                          <a:pt x="81" y="15"/>
                                        </a:lnTo>
                                        <a:lnTo>
                                          <a:pt x="81" y="20"/>
                                        </a:lnTo>
                                        <a:lnTo>
                                          <a:pt x="67" y="20"/>
                                        </a:lnTo>
                                        <a:lnTo>
                                          <a:pt x="62" y="29"/>
                                        </a:lnTo>
                                        <a:lnTo>
                                          <a:pt x="67" y="20"/>
                                        </a:lnTo>
                                        <a:lnTo>
                                          <a:pt x="72" y="20"/>
                                        </a:lnTo>
                                        <a:lnTo>
                                          <a:pt x="48" y="24"/>
                                        </a:lnTo>
                                        <a:lnTo>
                                          <a:pt x="48" y="29"/>
                                        </a:lnTo>
                                        <a:lnTo>
                                          <a:pt x="38" y="24"/>
                                        </a:lnTo>
                                        <a:lnTo>
                                          <a:pt x="33" y="29"/>
                                        </a:lnTo>
                                        <a:lnTo>
                                          <a:pt x="28" y="29"/>
                                        </a:lnTo>
                                        <a:lnTo>
                                          <a:pt x="19" y="39"/>
                                        </a:lnTo>
                                        <a:lnTo>
                                          <a:pt x="14" y="44"/>
                                        </a:lnTo>
                                        <a:lnTo>
                                          <a:pt x="9" y="48"/>
                                        </a:lnTo>
                                        <a:lnTo>
                                          <a:pt x="4" y="53"/>
                                        </a:lnTo>
                                        <a:lnTo>
                                          <a:pt x="9" y="63"/>
                                        </a:lnTo>
                                        <a:lnTo>
                                          <a:pt x="4" y="63"/>
                                        </a:lnTo>
                                        <a:lnTo>
                                          <a:pt x="0" y="87"/>
                                        </a:lnTo>
                                        <a:lnTo>
                                          <a:pt x="9" y="92"/>
                                        </a:lnTo>
                                        <a:lnTo>
                                          <a:pt x="4"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13" name="Rectangle 972"/>
                                <wps:cNvSpPr>
                                  <a:spLocks noChangeArrowheads="1"/>
                                </wps:cNvSpPr>
                                <wps:spPr bwMode="auto">
                                  <a:xfrm>
                                    <a:off x="538" y="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14" name="Rectangle 973"/>
                                <wps:cNvSpPr>
                                  <a:spLocks noChangeArrowheads="1"/>
                                </wps:cNvSpPr>
                                <wps:spPr bwMode="auto">
                                  <a:xfrm>
                                    <a:off x="538" y="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15" name="Rectangle 974"/>
                                <wps:cNvSpPr>
                                  <a:spLocks noChangeArrowheads="1"/>
                                </wps:cNvSpPr>
                                <wps:spPr bwMode="auto">
                                  <a:xfrm>
                                    <a:off x="538" y="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16" name="Rectangle 975"/>
                                <wps:cNvSpPr>
                                  <a:spLocks noChangeArrowheads="1"/>
                                </wps:cNvSpPr>
                                <wps:spPr bwMode="auto">
                                  <a:xfrm>
                                    <a:off x="538" y="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17" name="Rectangle 976"/>
                                <wps:cNvSpPr>
                                  <a:spLocks noChangeArrowheads="1"/>
                                </wps:cNvSpPr>
                                <wps:spPr bwMode="auto">
                                  <a:xfrm>
                                    <a:off x="538" y="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18" name="Rectangle 977"/>
                                <wps:cNvSpPr>
                                  <a:spLocks noChangeArrowheads="1"/>
                                </wps:cNvSpPr>
                                <wps:spPr bwMode="auto">
                                  <a:xfrm>
                                    <a:off x="538" y="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19" name="Rectangle 978"/>
                                <wps:cNvSpPr>
                                  <a:spLocks noChangeArrowheads="1"/>
                                </wps:cNvSpPr>
                                <wps:spPr bwMode="auto">
                                  <a:xfrm>
                                    <a:off x="538" y="8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0" name="Rectangle 979"/>
                                <wps:cNvSpPr>
                                  <a:spLocks noChangeArrowheads="1"/>
                                </wps:cNvSpPr>
                                <wps:spPr bwMode="auto">
                                  <a:xfrm>
                                    <a:off x="538" y="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1" name="Rectangle 980"/>
                                <wps:cNvSpPr>
                                  <a:spLocks noChangeArrowheads="1"/>
                                </wps:cNvSpPr>
                                <wps:spPr bwMode="auto">
                                  <a:xfrm>
                                    <a:off x="538" y="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2" name="Rectangle 981"/>
                                <wps:cNvSpPr>
                                  <a:spLocks noChangeArrowheads="1"/>
                                </wps:cNvSpPr>
                                <wps:spPr bwMode="auto">
                                  <a:xfrm>
                                    <a:off x="538" y="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3" name="Rectangle 982"/>
                                <wps:cNvSpPr>
                                  <a:spLocks noChangeArrowheads="1"/>
                                </wps:cNvSpPr>
                                <wps:spPr bwMode="auto">
                                  <a:xfrm>
                                    <a:off x="538" y="1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4" name="Rectangle 983"/>
                                <wps:cNvSpPr>
                                  <a:spLocks noChangeArrowheads="1"/>
                                </wps:cNvSpPr>
                                <wps:spPr bwMode="auto">
                                  <a:xfrm>
                                    <a:off x="538" y="1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5" name="Rectangle 984"/>
                                <wps:cNvSpPr>
                                  <a:spLocks noChangeArrowheads="1"/>
                                </wps:cNvSpPr>
                                <wps:spPr bwMode="auto">
                                  <a:xfrm>
                                    <a:off x="538" y="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6" name="Rectangle 985"/>
                                <wps:cNvSpPr>
                                  <a:spLocks noChangeArrowheads="1"/>
                                </wps:cNvSpPr>
                                <wps:spPr bwMode="auto">
                                  <a:xfrm>
                                    <a:off x="538" y="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7" name="Rectangle 986"/>
                                <wps:cNvSpPr>
                                  <a:spLocks noChangeArrowheads="1"/>
                                </wps:cNvSpPr>
                                <wps:spPr bwMode="auto">
                                  <a:xfrm>
                                    <a:off x="538" y="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8" name="Rectangle 987"/>
                                <wps:cNvSpPr>
                                  <a:spLocks noChangeArrowheads="1"/>
                                </wps:cNvSpPr>
                                <wps:spPr bwMode="auto">
                                  <a:xfrm>
                                    <a:off x="538" y="1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29" name="Rectangle 988"/>
                                <wps:cNvSpPr>
                                  <a:spLocks noChangeArrowheads="1"/>
                                </wps:cNvSpPr>
                                <wps:spPr bwMode="auto">
                                  <a:xfrm>
                                    <a:off x="538" y="1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0" name="Rectangle 989"/>
                                <wps:cNvSpPr>
                                  <a:spLocks noChangeArrowheads="1"/>
                                </wps:cNvSpPr>
                                <wps:spPr bwMode="auto">
                                  <a:xfrm>
                                    <a:off x="538" y="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1" name="Rectangle 990"/>
                                <wps:cNvSpPr>
                                  <a:spLocks noChangeArrowheads="1"/>
                                </wps:cNvSpPr>
                                <wps:spPr bwMode="auto">
                                  <a:xfrm>
                                    <a:off x="538" y="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2" name="Rectangle 991"/>
                                <wps:cNvSpPr>
                                  <a:spLocks noChangeArrowheads="1"/>
                                </wps:cNvSpPr>
                                <wps:spPr bwMode="auto">
                                  <a:xfrm>
                                    <a:off x="538" y="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3" name="Rectangle 992"/>
                                <wps:cNvSpPr>
                                  <a:spLocks noChangeArrowheads="1"/>
                                </wps:cNvSpPr>
                                <wps:spPr bwMode="auto">
                                  <a:xfrm>
                                    <a:off x="538" y="1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4" name="Rectangle 993"/>
                                <wps:cNvSpPr>
                                  <a:spLocks noChangeArrowheads="1"/>
                                </wps:cNvSpPr>
                                <wps:spPr bwMode="auto">
                                  <a:xfrm>
                                    <a:off x="538" y="1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5" name="Rectangle 994"/>
                                <wps:cNvSpPr>
                                  <a:spLocks noChangeArrowheads="1"/>
                                </wps:cNvSpPr>
                                <wps:spPr bwMode="auto">
                                  <a:xfrm>
                                    <a:off x="538" y="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6" name="Rectangle 995"/>
                                <wps:cNvSpPr>
                                  <a:spLocks noChangeArrowheads="1"/>
                                </wps:cNvSpPr>
                                <wps:spPr bwMode="auto">
                                  <a:xfrm>
                                    <a:off x="538" y="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7" name="Rectangle 996"/>
                                <wps:cNvSpPr>
                                  <a:spLocks noChangeArrowheads="1"/>
                                </wps:cNvSpPr>
                                <wps:spPr bwMode="auto">
                                  <a:xfrm>
                                    <a:off x="538" y="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8" name="Rectangle 997"/>
                                <wps:cNvSpPr>
                                  <a:spLocks noChangeArrowheads="1"/>
                                </wps:cNvSpPr>
                                <wps:spPr bwMode="auto">
                                  <a:xfrm>
                                    <a:off x="538" y="1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39" name="Rectangle 998"/>
                                <wps:cNvSpPr>
                                  <a:spLocks noChangeArrowheads="1"/>
                                </wps:cNvSpPr>
                                <wps:spPr bwMode="auto">
                                  <a:xfrm>
                                    <a:off x="538" y="1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0" name="Rectangle 999"/>
                                <wps:cNvSpPr>
                                  <a:spLocks noChangeArrowheads="1"/>
                                </wps:cNvSpPr>
                                <wps:spPr bwMode="auto">
                                  <a:xfrm>
                                    <a:off x="538"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1" name="Rectangle 1000"/>
                                <wps:cNvSpPr>
                                  <a:spLocks noChangeArrowheads="1"/>
                                </wps:cNvSpPr>
                                <wps:spPr bwMode="auto">
                                  <a:xfrm>
                                    <a:off x="538"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2" name="Rectangle 1001"/>
                                <wps:cNvSpPr>
                                  <a:spLocks noChangeArrowheads="1"/>
                                </wps:cNvSpPr>
                                <wps:spPr bwMode="auto">
                                  <a:xfrm>
                                    <a:off x="538"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3" name="Rectangle 1002"/>
                                <wps:cNvSpPr>
                                  <a:spLocks noChangeArrowheads="1"/>
                                </wps:cNvSpPr>
                                <wps:spPr bwMode="auto">
                                  <a:xfrm>
                                    <a:off x="538" y="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4" name="Rectangle 1003"/>
                                <wps:cNvSpPr>
                                  <a:spLocks noChangeArrowheads="1"/>
                                </wps:cNvSpPr>
                                <wps:spPr bwMode="auto">
                                  <a:xfrm>
                                    <a:off x="538" y="2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5" name="Rectangle 1004"/>
                                <wps:cNvSpPr>
                                  <a:spLocks noChangeArrowheads="1"/>
                                </wps:cNvSpPr>
                                <wps:spPr bwMode="auto">
                                  <a:xfrm>
                                    <a:off x="538" y="2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6" name="Rectangle 1005"/>
                                <wps:cNvSpPr>
                                  <a:spLocks noChangeArrowheads="1"/>
                                </wps:cNvSpPr>
                                <wps:spPr bwMode="auto">
                                  <a:xfrm>
                                    <a:off x="538"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7" name="Rectangle 1006"/>
                                <wps:cNvSpPr>
                                  <a:spLocks noChangeArrowheads="1"/>
                                </wps:cNvSpPr>
                                <wps:spPr bwMode="auto">
                                  <a:xfrm>
                                    <a:off x="538" y="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8" name="Rectangle 1007"/>
                                <wps:cNvSpPr>
                                  <a:spLocks noChangeArrowheads="1"/>
                                </wps:cNvSpPr>
                                <wps:spPr bwMode="auto">
                                  <a:xfrm>
                                    <a:off x="538" y="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9" name="Rectangle 1008"/>
                                <wps:cNvSpPr>
                                  <a:spLocks noChangeArrowheads="1"/>
                                </wps:cNvSpPr>
                                <wps:spPr bwMode="auto">
                                  <a:xfrm>
                                    <a:off x="538" y="2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0" name="Rectangle 1009"/>
                                <wps:cNvSpPr>
                                  <a:spLocks noChangeArrowheads="1"/>
                                </wps:cNvSpPr>
                                <wps:spPr bwMode="auto">
                                  <a:xfrm>
                                    <a:off x="538" y="2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1" name="Rectangle 1010"/>
                                <wps:cNvSpPr>
                                  <a:spLocks noChangeArrowheads="1"/>
                                </wps:cNvSpPr>
                                <wps:spPr bwMode="auto">
                                  <a:xfrm>
                                    <a:off x="538"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2" name="Rectangle 1011"/>
                                <wps:cNvSpPr>
                                  <a:spLocks noChangeArrowheads="1"/>
                                </wps:cNvSpPr>
                                <wps:spPr bwMode="auto">
                                  <a:xfrm>
                                    <a:off x="538" y="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3" name="Rectangle 1012"/>
                                <wps:cNvSpPr>
                                  <a:spLocks noChangeArrowheads="1"/>
                                </wps:cNvSpPr>
                                <wps:spPr bwMode="auto">
                                  <a:xfrm>
                                    <a:off x="538" y="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4" name="Rectangle 1013"/>
                                <wps:cNvSpPr>
                                  <a:spLocks noChangeArrowheads="1"/>
                                </wps:cNvSpPr>
                                <wps:spPr bwMode="auto">
                                  <a:xfrm>
                                    <a:off x="538" y="2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5" name="Rectangle 1014"/>
                                <wps:cNvSpPr>
                                  <a:spLocks noChangeArrowheads="1"/>
                                </wps:cNvSpPr>
                                <wps:spPr bwMode="auto">
                                  <a:xfrm>
                                    <a:off x="538" y="2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6" name="Rectangle 1015"/>
                                <wps:cNvSpPr>
                                  <a:spLocks noChangeArrowheads="1"/>
                                </wps:cNvSpPr>
                                <wps:spPr bwMode="auto">
                                  <a:xfrm>
                                    <a:off x="538"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7" name="Rectangle 1016"/>
                                <wps:cNvSpPr>
                                  <a:spLocks noChangeArrowheads="1"/>
                                </wps:cNvSpPr>
                                <wps:spPr bwMode="auto">
                                  <a:xfrm>
                                    <a:off x="538" y="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8" name="Rectangle 1017"/>
                                <wps:cNvSpPr>
                                  <a:spLocks noChangeArrowheads="1"/>
                                </wps:cNvSpPr>
                                <wps:spPr bwMode="auto">
                                  <a:xfrm>
                                    <a:off x="538" y="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59" name="Rectangle 1018"/>
                                <wps:cNvSpPr>
                                  <a:spLocks noChangeArrowheads="1"/>
                                </wps:cNvSpPr>
                                <wps:spPr bwMode="auto">
                                  <a:xfrm>
                                    <a:off x="538" y="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0" name="Rectangle 1019"/>
                                <wps:cNvSpPr>
                                  <a:spLocks noChangeArrowheads="1"/>
                                </wps:cNvSpPr>
                                <wps:spPr bwMode="auto">
                                  <a:xfrm>
                                    <a:off x="538" y="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1" name="Rectangle 1020"/>
                                <wps:cNvSpPr>
                                  <a:spLocks noChangeArrowheads="1"/>
                                </wps:cNvSpPr>
                                <wps:spPr bwMode="auto">
                                  <a:xfrm>
                                    <a:off x="538"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2" name="Rectangle 1021"/>
                                <wps:cNvSpPr>
                                  <a:spLocks noChangeArrowheads="1"/>
                                </wps:cNvSpPr>
                                <wps:spPr bwMode="auto">
                                  <a:xfrm>
                                    <a:off x="538" y="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3" name="Rectangle 1022"/>
                                <wps:cNvSpPr>
                                  <a:spLocks noChangeArrowheads="1"/>
                                </wps:cNvSpPr>
                                <wps:spPr bwMode="auto">
                                  <a:xfrm>
                                    <a:off x="538" y="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4" name="Rectangle 1023"/>
                                <wps:cNvSpPr>
                                  <a:spLocks noChangeArrowheads="1"/>
                                </wps:cNvSpPr>
                                <wps:spPr bwMode="auto">
                                  <a:xfrm>
                                    <a:off x="538" y="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5" name="Rectangle 1024"/>
                                <wps:cNvSpPr>
                                  <a:spLocks noChangeArrowheads="1"/>
                                </wps:cNvSpPr>
                                <wps:spPr bwMode="auto">
                                  <a:xfrm>
                                    <a:off x="538" y="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6" name="Rectangle 1025"/>
                                <wps:cNvSpPr>
                                  <a:spLocks noChangeArrowheads="1"/>
                                </wps:cNvSpPr>
                                <wps:spPr bwMode="auto">
                                  <a:xfrm>
                                    <a:off x="538"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7" name="Rectangle 1026"/>
                                <wps:cNvSpPr>
                                  <a:spLocks noChangeArrowheads="1"/>
                                </wps:cNvSpPr>
                                <wps:spPr bwMode="auto">
                                  <a:xfrm>
                                    <a:off x="538" y="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8" name="Rectangle 1027"/>
                                <wps:cNvSpPr>
                                  <a:spLocks noChangeArrowheads="1"/>
                                </wps:cNvSpPr>
                                <wps:spPr bwMode="auto">
                                  <a:xfrm>
                                    <a:off x="538" y="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69" name="Rectangle 1028"/>
                                <wps:cNvSpPr>
                                  <a:spLocks noChangeArrowheads="1"/>
                                </wps:cNvSpPr>
                                <wps:spPr bwMode="auto">
                                  <a:xfrm>
                                    <a:off x="538" y="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0" name="Rectangle 1029"/>
                                <wps:cNvSpPr>
                                  <a:spLocks noChangeArrowheads="1"/>
                                </wps:cNvSpPr>
                                <wps:spPr bwMode="auto">
                                  <a:xfrm>
                                    <a:off x="538" y="3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1" name="Rectangle 1030"/>
                                <wps:cNvSpPr>
                                  <a:spLocks noChangeArrowheads="1"/>
                                </wps:cNvSpPr>
                                <wps:spPr bwMode="auto">
                                  <a:xfrm>
                                    <a:off x="538" y="3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2" name="Rectangle 1031"/>
                                <wps:cNvSpPr>
                                  <a:spLocks noChangeArrowheads="1"/>
                                </wps:cNvSpPr>
                                <wps:spPr bwMode="auto">
                                  <a:xfrm>
                                    <a:off x="538" y="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3" name="Rectangle 1032"/>
                                <wps:cNvSpPr>
                                  <a:spLocks noChangeArrowheads="1"/>
                                </wps:cNvSpPr>
                                <wps:spPr bwMode="auto">
                                  <a:xfrm>
                                    <a:off x="538" y="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4" name="Rectangle 1033"/>
                                <wps:cNvSpPr>
                                  <a:spLocks noChangeArrowheads="1"/>
                                </wps:cNvSpPr>
                                <wps:spPr bwMode="auto">
                                  <a:xfrm>
                                    <a:off x="538" y="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5" name="Rectangle 1034"/>
                                <wps:cNvSpPr>
                                  <a:spLocks noChangeArrowheads="1"/>
                                </wps:cNvSpPr>
                                <wps:spPr bwMode="auto">
                                  <a:xfrm>
                                    <a:off x="538" y="3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6" name="Rectangle 1035"/>
                                <wps:cNvSpPr>
                                  <a:spLocks noChangeArrowheads="1"/>
                                </wps:cNvSpPr>
                                <wps:spPr bwMode="auto">
                                  <a:xfrm>
                                    <a:off x="538" y="3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7" name="Rectangle 1036"/>
                                <wps:cNvSpPr>
                                  <a:spLocks noChangeArrowheads="1"/>
                                </wps:cNvSpPr>
                                <wps:spPr bwMode="auto">
                                  <a:xfrm>
                                    <a:off x="538" y="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8" name="Rectangle 1037"/>
                                <wps:cNvSpPr>
                                  <a:spLocks noChangeArrowheads="1"/>
                                </wps:cNvSpPr>
                                <wps:spPr bwMode="auto">
                                  <a:xfrm>
                                    <a:off x="538" y="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79" name="Rectangle 1038"/>
                                <wps:cNvSpPr>
                                  <a:spLocks noChangeArrowheads="1"/>
                                </wps:cNvSpPr>
                                <wps:spPr bwMode="auto">
                                  <a:xfrm>
                                    <a:off x="538" y="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0" name="Rectangle 1039"/>
                                <wps:cNvSpPr>
                                  <a:spLocks noChangeArrowheads="1"/>
                                </wps:cNvSpPr>
                                <wps:spPr bwMode="auto">
                                  <a:xfrm>
                                    <a:off x="538" y="3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1" name="Rectangle 1040"/>
                                <wps:cNvSpPr>
                                  <a:spLocks noChangeArrowheads="1"/>
                                </wps:cNvSpPr>
                                <wps:spPr bwMode="auto">
                                  <a:xfrm>
                                    <a:off x="538" y="3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2" name="Rectangle 1041"/>
                                <wps:cNvSpPr>
                                  <a:spLocks noChangeArrowheads="1"/>
                                </wps:cNvSpPr>
                                <wps:spPr bwMode="auto">
                                  <a:xfrm>
                                    <a:off x="538" y="3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3" name="Rectangle 1042"/>
                                <wps:cNvSpPr>
                                  <a:spLocks noChangeArrowheads="1"/>
                                </wps:cNvSpPr>
                                <wps:spPr bwMode="auto">
                                  <a:xfrm>
                                    <a:off x="538" y="3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4" name="Rectangle 1043"/>
                                <wps:cNvSpPr>
                                  <a:spLocks noChangeArrowheads="1"/>
                                </wps:cNvSpPr>
                                <wps:spPr bwMode="auto">
                                  <a:xfrm>
                                    <a:off x="538" y="3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5" name="Rectangle 1044"/>
                                <wps:cNvSpPr>
                                  <a:spLocks noChangeArrowheads="1"/>
                                </wps:cNvSpPr>
                                <wps:spPr bwMode="auto">
                                  <a:xfrm>
                                    <a:off x="538" y="4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6" name="Rectangle 1045"/>
                                <wps:cNvSpPr>
                                  <a:spLocks noChangeArrowheads="1"/>
                                </wps:cNvSpPr>
                                <wps:spPr bwMode="auto">
                                  <a:xfrm>
                                    <a:off x="538" y="4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7" name="Rectangle 1046"/>
                                <wps:cNvSpPr>
                                  <a:spLocks noChangeArrowheads="1"/>
                                </wps:cNvSpPr>
                                <wps:spPr bwMode="auto">
                                  <a:xfrm>
                                    <a:off x="538" y="4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8" name="Rectangle 1047"/>
                                <wps:cNvSpPr>
                                  <a:spLocks noChangeArrowheads="1"/>
                                </wps:cNvSpPr>
                                <wps:spPr bwMode="auto">
                                  <a:xfrm>
                                    <a:off x="538" y="4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89" name="Rectangle 1048"/>
                                <wps:cNvSpPr>
                                  <a:spLocks noChangeArrowheads="1"/>
                                </wps:cNvSpPr>
                                <wps:spPr bwMode="auto">
                                  <a:xfrm>
                                    <a:off x="538" y="4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0" name="Rectangle 1049"/>
                                <wps:cNvSpPr>
                                  <a:spLocks noChangeArrowheads="1"/>
                                </wps:cNvSpPr>
                                <wps:spPr bwMode="auto">
                                  <a:xfrm>
                                    <a:off x="538" y="4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1" name="Rectangle 1050"/>
                                <wps:cNvSpPr>
                                  <a:spLocks noChangeArrowheads="1"/>
                                </wps:cNvSpPr>
                                <wps:spPr bwMode="auto">
                                  <a:xfrm>
                                    <a:off x="538" y="4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2" name="Rectangle 1051"/>
                                <wps:cNvSpPr>
                                  <a:spLocks noChangeArrowheads="1"/>
                                </wps:cNvSpPr>
                                <wps:spPr bwMode="auto">
                                  <a:xfrm>
                                    <a:off x="538" y="4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3" name="Rectangle 1052"/>
                                <wps:cNvSpPr>
                                  <a:spLocks noChangeArrowheads="1"/>
                                </wps:cNvSpPr>
                                <wps:spPr bwMode="auto">
                                  <a:xfrm>
                                    <a:off x="538" y="4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4" name="Rectangle 1053"/>
                                <wps:cNvSpPr>
                                  <a:spLocks noChangeArrowheads="1"/>
                                </wps:cNvSpPr>
                                <wps:spPr bwMode="auto">
                                  <a:xfrm>
                                    <a:off x="538" y="4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5" name="Rectangle 1054"/>
                                <wps:cNvSpPr>
                                  <a:spLocks noChangeArrowheads="1"/>
                                </wps:cNvSpPr>
                                <wps:spPr bwMode="auto">
                                  <a:xfrm>
                                    <a:off x="538" y="4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6" name="Rectangle 1055"/>
                                <wps:cNvSpPr>
                                  <a:spLocks noChangeArrowheads="1"/>
                                </wps:cNvSpPr>
                                <wps:spPr bwMode="auto">
                                  <a:xfrm>
                                    <a:off x="538" y="4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7" name="Rectangle 1056"/>
                                <wps:cNvSpPr>
                                  <a:spLocks noChangeArrowheads="1"/>
                                </wps:cNvSpPr>
                                <wps:spPr bwMode="auto">
                                  <a:xfrm>
                                    <a:off x="538" y="4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8" name="Rectangle 1057"/>
                                <wps:cNvSpPr>
                                  <a:spLocks noChangeArrowheads="1"/>
                                </wps:cNvSpPr>
                                <wps:spPr bwMode="auto">
                                  <a:xfrm>
                                    <a:off x="538" y="4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99" name="Rectangle 1058"/>
                                <wps:cNvSpPr>
                                  <a:spLocks noChangeArrowheads="1"/>
                                </wps:cNvSpPr>
                                <wps:spPr bwMode="auto">
                                  <a:xfrm>
                                    <a:off x="538" y="4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0" name="Rectangle 1059"/>
                                <wps:cNvSpPr>
                                  <a:spLocks noChangeArrowheads="1"/>
                                </wps:cNvSpPr>
                                <wps:spPr bwMode="auto">
                                  <a:xfrm>
                                    <a:off x="538" y="4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1" name="Rectangle 1060"/>
                                <wps:cNvSpPr>
                                  <a:spLocks noChangeArrowheads="1"/>
                                </wps:cNvSpPr>
                                <wps:spPr bwMode="auto">
                                  <a:xfrm>
                                    <a:off x="538" y="4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2" name="Rectangle 1061"/>
                                <wps:cNvSpPr>
                                  <a:spLocks noChangeArrowheads="1"/>
                                </wps:cNvSpPr>
                                <wps:spPr bwMode="auto">
                                  <a:xfrm>
                                    <a:off x="538" y="48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3" name="Rectangle 1062"/>
                                <wps:cNvSpPr>
                                  <a:spLocks noChangeArrowheads="1"/>
                                </wps:cNvSpPr>
                                <wps:spPr bwMode="auto">
                                  <a:xfrm>
                                    <a:off x="538" y="4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4" name="Rectangle 1063"/>
                                <wps:cNvSpPr>
                                  <a:spLocks noChangeArrowheads="1"/>
                                </wps:cNvSpPr>
                                <wps:spPr bwMode="auto">
                                  <a:xfrm>
                                    <a:off x="538" y="4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5" name="Rectangle 1064"/>
                                <wps:cNvSpPr>
                                  <a:spLocks noChangeArrowheads="1"/>
                                </wps:cNvSpPr>
                                <wps:spPr bwMode="auto">
                                  <a:xfrm>
                                    <a:off x="538" y="5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6" name="Rectangle 1065"/>
                                <wps:cNvSpPr>
                                  <a:spLocks noChangeArrowheads="1"/>
                                </wps:cNvSpPr>
                                <wps:spPr bwMode="auto">
                                  <a:xfrm>
                                    <a:off x="538" y="5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7" name="Rectangle 1066"/>
                                <wps:cNvSpPr>
                                  <a:spLocks noChangeArrowheads="1"/>
                                </wps:cNvSpPr>
                                <wps:spPr bwMode="auto">
                                  <a:xfrm>
                                    <a:off x="538" y="51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8" name="Rectangle 1067"/>
                                <wps:cNvSpPr>
                                  <a:spLocks noChangeArrowheads="1"/>
                                </wps:cNvSpPr>
                                <wps:spPr bwMode="auto">
                                  <a:xfrm>
                                    <a:off x="538" y="5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09" name="Rectangle 1068"/>
                                <wps:cNvSpPr>
                                  <a:spLocks noChangeArrowheads="1"/>
                                </wps:cNvSpPr>
                                <wps:spPr bwMode="auto">
                                  <a:xfrm>
                                    <a:off x="538" y="5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0" name="Rectangle 1069"/>
                                <wps:cNvSpPr>
                                  <a:spLocks noChangeArrowheads="1"/>
                                </wps:cNvSpPr>
                                <wps:spPr bwMode="auto">
                                  <a:xfrm>
                                    <a:off x="538" y="5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1" name="Rectangle 1070"/>
                                <wps:cNvSpPr>
                                  <a:spLocks noChangeArrowheads="1"/>
                                </wps:cNvSpPr>
                                <wps:spPr bwMode="auto">
                                  <a:xfrm>
                                    <a:off x="538" y="5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2" name="Rectangle 1071"/>
                                <wps:cNvSpPr>
                                  <a:spLocks noChangeArrowheads="1"/>
                                </wps:cNvSpPr>
                                <wps:spPr bwMode="auto">
                                  <a:xfrm>
                                    <a:off x="538" y="5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3" name="Rectangle 1072"/>
                                <wps:cNvSpPr>
                                  <a:spLocks noChangeArrowheads="1"/>
                                </wps:cNvSpPr>
                                <wps:spPr bwMode="auto">
                                  <a:xfrm>
                                    <a:off x="538" y="6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4" name="Rectangle 1073"/>
                                <wps:cNvSpPr>
                                  <a:spLocks noChangeArrowheads="1"/>
                                </wps:cNvSpPr>
                                <wps:spPr bwMode="auto">
                                  <a:xfrm>
                                    <a:off x="538" y="6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5" name="Rectangle 1074"/>
                                <wps:cNvSpPr>
                                  <a:spLocks noChangeArrowheads="1"/>
                                </wps:cNvSpPr>
                                <wps:spPr bwMode="auto">
                                  <a:xfrm>
                                    <a:off x="538" y="6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6" name="Rectangle 1075"/>
                                <wps:cNvSpPr>
                                  <a:spLocks noChangeArrowheads="1"/>
                                </wps:cNvSpPr>
                                <wps:spPr bwMode="auto">
                                  <a:xfrm>
                                    <a:off x="538" y="6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7" name="Rectangle 1076"/>
                                <wps:cNvSpPr>
                                  <a:spLocks noChangeArrowheads="1"/>
                                </wps:cNvSpPr>
                                <wps:spPr bwMode="auto">
                                  <a:xfrm>
                                    <a:off x="538" y="6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8" name="Rectangle 1077"/>
                                <wps:cNvSpPr>
                                  <a:spLocks noChangeArrowheads="1"/>
                                </wps:cNvSpPr>
                                <wps:spPr bwMode="auto">
                                  <a:xfrm>
                                    <a:off x="538" y="6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19" name="Rectangle 1078"/>
                                <wps:cNvSpPr>
                                  <a:spLocks noChangeArrowheads="1"/>
                                </wps:cNvSpPr>
                                <wps:spPr bwMode="auto">
                                  <a:xfrm>
                                    <a:off x="538" y="6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0" name="Rectangle 1079"/>
                                <wps:cNvSpPr>
                                  <a:spLocks noChangeArrowheads="1"/>
                                </wps:cNvSpPr>
                                <wps:spPr bwMode="auto">
                                  <a:xfrm>
                                    <a:off x="538" y="6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1" name="Rectangle 1080"/>
                                <wps:cNvSpPr>
                                  <a:spLocks noChangeArrowheads="1"/>
                                </wps:cNvSpPr>
                                <wps:spPr bwMode="auto">
                                  <a:xfrm>
                                    <a:off x="538" y="6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2" name="Rectangle 1081"/>
                                <wps:cNvSpPr>
                                  <a:spLocks noChangeArrowheads="1"/>
                                </wps:cNvSpPr>
                                <wps:spPr bwMode="auto">
                                  <a:xfrm>
                                    <a:off x="538" y="7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3" name="Rectangle 1082"/>
                                <wps:cNvSpPr>
                                  <a:spLocks noChangeArrowheads="1"/>
                                </wps:cNvSpPr>
                                <wps:spPr bwMode="auto">
                                  <a:xfrm>
                                    <a:off x="538" y="70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4" name="Rectangle 1083"/>
                                <wps:cNvSpPr>
                                  <a:spLocks noChangeArrowheads="1"/>
                                </wps:cNvSpPr>
                                <wps:spPr bwMode="auto">
                                  <a:xfrm>
                                    <a:off x="538" y="7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5" name="Rectangle 1084"/>
                                <wps:cNvSpPr>
                                  <a:spLocks noChangeArrowheads="1"/>
                                </wps:cNvSpPr>
                                <wps:spPr bwMode="auto">
                                  <a:xfrm>
                                    <a:off x="538" y="7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6" name="Rectangle 1085"/>
                                <wps:cNvSpPr>
                                  <a:spLocks noChangeArrowheads="1"/>
                                </wps:cNvSpPr>
                                <wps:spPr bwMode="auto">
                                  <a:xfrm>
                                    <a:off x="538" y="7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7" name="Rectangle 1086"/>
                                <wps:cNvSpPr>
                                  <a:spLocks noChangeArrowheads="1"/>
                                </wps:cNvSpPr>
                                <wps:spPr bwMode="auto">
                                  <a:xfrm>
                                    <a:off x="538" y="7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8" name="Rectangle 1087"/>
                                <wps:cNvSpPr>
                                  <a:spLocks noChangeArrowheads="1"/>
                                </wps:cNvSpPr>
                                <wps:spPr bwMode="auto">
                                  <a:xfrm>
                                    <a:off x="538" y="7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29" name="Rectangle 1088"/>
                                <wps:cNvSpPr>
                                  <a:spLocks noChangeArrowheads="1"/>
                                </wps:cNvSpPr>
                                <wps:spPr bwMode="auto">
                                  <a:xfrm>
                                    <a:off x="538" y="7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0" name="Rectangle 1089"/>
                                <wps:cNvSpPr>
                                  <a:spLocks noChangeArrowheads="1"/>
                                </wps:cNvSpPr>
                                <wps:spPr bwMode="auto">
                                  <a:xfrm>
                                    <a:off x="538" y="7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1" name="Rectangle 1090"/>
                                <wps:cNvSpPr>
                                  <a:spLocks noChangeArrowheads="1"/>
                                </wps:cNvSpPr>
                                <wps:spPr bwMode="auto">
                                  <a:xfrm>
                                    <a:off x="538" y="7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2" name="Rectangle 1091"/>
                                <wps:cNvSpPr>
                                  <a:spLocks noChangeArrowheads="1"/>
                                </wps:cNvSpPr>
                                <wps:spPr bwMode="auto">
                                  <a:xfrm>
                                    <a:off x="538" y="7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3" name="Rectangle 1092"/>
                                <wps:cNvSpPr>
                                  <a:spLocks noChangeArrowheads="1"/>
                                </wps:cNvSpPr>
                                <wps:spPr bwMode="auto">
                                  <a:xfrm>
                                    <a:off x="538" y="7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4" name="Rectangle 1093"/>
                                <wps:cNvSpPr>
                                  <a:spLocks noChangeArrowheads="1"/>
                                </wps:cNvSpPr>
                                <wps:spPr bwMode="auto">
                                  <a:xfrm>
                                    <a:off x="538" y="7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5" name="Rectangle 1094"/>
                                <wps:cNvSpPr>
                                  <a:spLocks noChangeArrowheads="1"/>
                                </wps:cNvSpPr>
                                <wps:spPr bwMode="auto">
                                  <a:xfrm>
                                    <a:off x="538" y="7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6" name="Rectangle 1095"/>
                                <wps:cNvSpPr>
                                  <a:spLocks noChangeArrowheads="1"/>
                                </wps:cNvSpPr>
                                <wps:spPr bwMode="auto">
                                  <a:xfrm>
                                    <a:off x="538" y="7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7" name="Rectangle 1096"/>
                                <wps:cNvSpPr>
                                  <a:spLocks noChangeArrowheads="1"/>
                                </wps:cNvSpPr>
                                <wps:spPr bwMode="auto">
                                  <a:xfrm>
                                    <a:off x="538" y="7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8" name="Rectangle 1097"/>
                                <wps:cNvSpPr>
                                  <a:spLocks noChangeArrowheads="1"/>
                                </wps:cNvSpPr>
                                <wps:spPr bwMode="auto">
                                  <a:xfrm>
                                    <a:off x="538" y="8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39" name="Rectangle 1098"/>
                                <wps:cNvSpPr>
                                  <a:spLocks noChangeArrowheads="1"/>
                                </wps:cNvSpPr>
                                <wps:spPr bwMode="auto">
                                  <a:xfrm>
                                    <a:off x="538" y="9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0" name="Rectangle 1099"/>
                                <wps:cNvSpPr>
                                  <a:spLocks noChangeArrowheads="1"/>
                                </wps:cNvSpPr>
                                <wps:spPr bwMode="auto">
                                  <a:xfrm>
                                    <a:off x="538" y="9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1" name="Rectangle 1100"/>
                                <wps:cNvSpPr>
                                  <a:spLocks noChangeArrowheads="1"/>
                                </wps:cNvSpPr>
                                <wps:spPr bwMode="auto">
                                  <a:xfrm>
                                    <a:off x="538" y="9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2" name="Rectangle 1101"/>
                                <wps:cNvSpPr>
                                  <a:spLocks noChangeArrowheads="1"/>
                                </wps:cNvSpPr>
                                <wps:spPr bwMode="auto">
                                  <a:xfrm>
                                    <a:off x="538" y="9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3" name="Rectangle 1102"/>
                                <wps:cNvSpPr>
                                  <a:spLocks noChangeArrowheads="1"/>
                                </wps:cNvSpPr>
                                <wps:spPr bwMode="auto">
                                  <a:xfrm>
                                    <a:off x="538" y="9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4" name="Rectangle 1103"/>
                                <wps:cNvSpPr>
                                  <a:spLocks noChangeArrowheads="1"/>
                                </wps:cNvSpPr>
                                <wps:spPr bwMode="auto">
                                  <a:xfrm>
                                    <a:off x="538" y="9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5" name="Rectangle 1104"/>
                                <wps:cNvSpPr>
                                  <a:spLocks noChangeArrowheads="1"/>
                                </wps:cNvSpPr>
                                <wps:spPr bwMode="auto">
                                  <a:xfrm>
                                    <a:off x="538" y="9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6" name="Rectangle 1105"/>
                                <wps:cNvSpPr>
                                  <a:spLocks noChangeArrowheads="1"/>
                                </wps:cNvSpPr>
                                <wps:spPr bwMode="auto">
                                  <a:xfrm>
                                    <a:off x="538" y="9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7" name="Rectangle 1106"/>
                                <wps:cNvSpPr>
                                  <a:spLocks noChangeArrowheads="1"/>
                                </wps:cNvSpPr>
                                <wps:spPr bwMode="auto">
                                  <a:xfrm>
                                    <a:off x="538" y="9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8" name="Rectangle 1107"/>
                                <wps:cNvSpPr>
                                  <a:spLocks noChangeArrowheads="1"/>
                                </wps:cNvSpPr>
                                <wps:spPr bwMode="auto">
                                  <a:xfrm>
                                    <a:off x="538" y="9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49" name="Rectangle 1108"/>
                                <wps:cNvSpPr>
                                  <a:spLocks noChangeArrowheads="1"/>
                                </wps:cNvSpPr>
                                <wps:spPr bwMode="auto">
                                  <a:xfrm>
                                    <a:off x="538" y="9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0" name="Rectangle 1109"/>
                                <wps:cNvSpPr>
                                  <a:spLocks noChangeArrowheads="1"/>
                                </wps:cNvSpPr>
                                <wps:spPr bwMode="auto">
                                  <a:xfrm>
                                    <a:off x="538" y="9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1" name="Rectangle 1110"/>
                                <wps:cNvSpPr>
                                  <a:spLocks noChangeArrowheads="1"/>
                                </wps:cNvSpPr>
                                <wps:spPr bwMode="auto">
                                  <a:xfrm>
                                    <a:off x="538" y="9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2" name="Rectangle 1111"/>
                                <wps:cNvSpPr>
                                  <a:spLocks noChangeArrowheads="1"/>
                                </wps:cNvSpPr>
                                <wps:spPr bwMode="auto">
                                  <a:xfrm>
                                    <a:off x="538" y="9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3" name="Rectangle 1112"/>
                                <wps:cNvSpPr>
                                  <a:spLocks noChangeArrowheads="1"/>
                                </wps:cNvSpPr>
                                <wps:spPr bwMode="auto">
                                  <a:xfrm>
                                    <a:off x="538" y="9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4" name="Rectangle 1113"/>
                                <wps:cNvSpPr>
                                  <a:spLocks noChangeArrowheads="1"/>
                                </wps:cNvSpPr>
                                <wps:spPr bwMode="auto">
                                  <a:xfrm>
                                    <a:off x="538" y="9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5" name="Rectangle 1114"/>
                                <wps:cNvSpPr>
                                  <a:spLocks noChangeArrowheads="1"/>
                                </wps:cNvSpPr>
                                <wps:spPr bwMode="auto">
                                  <a:xfrm>
                                    <a:off x="538" y="9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6" name="Rectangle 1115"/>
                                <wps:cNvSpPr>
                                  <a:spLocks noChangeArrowheads="1"/>
                                </wps:cNvSpPr>
                                <wps:spPr bwMode="auto">
                                  <a:xfrm>
                                    <a:off x="538" y="9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7" name="Rectangle 1116"/>
                                <wps:cNvSpPr>
                                  <a:spLocks noChangeArrowheads="1"/>
                                </wps:cNvSpPr>
                                <wps:spPr bwMode="auto">
                                  <a:xfrm>
                                    <a:off x="538" y="9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8" name="Rectangle 1117"/>
                                <wps:cNvSpPr>
                                  <a:spLocks noChangeArrowheads="1"/>
                                </wps:cNvSpPr>
                                <wps:spPr bwMode="auto">
                                  <a:xfrm>
                                    <a:off x="538" y="9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59" name="Rectangle 1118"/>
                                <wps:cNvSpPr>
                                  <a:spLocks noChangeArrowheads="1"/>
                                </wps:cNvSpPr>
                                <wps:spPr bwMode="auto">
                                  <a:xfrm>
                                    <a:off x="538" y="10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0" name="Rectangle 1119"/>
                                <wps:cNvSpPr>
                                  <a:spLocks noChangeArrowheads="1"/>
                                </wps:cNvSpPr>
                                <wps:spPr bwMode="auto">
                                  <a:xfrm>
                                    <a:off x="538" y="10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1" name="Rectangle 1120"/>
                                <wps:cNvSpPr>
                                  <a:spLocks noChangeArrowheads="1"/>
                                </wps:cNvSpPr>
                                <wps:spPr bwMode="auto">
                                  <a:xfrm>
                                    <a:off x="538" y="101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2" name="Rectangle 1121"/>
                                <wps:cNvSpPr>
                                  <a:spLocks noChangeArrowheads="1"/>
                                </wps:cNvSpPr>
                                <wps:spPr bwMode="auto">
                                  <a:xfrm>
                                    <a:off x="538" y="10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3" name="Rectangle 1122"/>
                                <wps:cNvSpPr>
                                  <a:spLocks noChangeArrowheads="1"/>
                                </wps:cNvSpPr>
                                <wps:spPr bwMode="auto">
                                  <a:xfrm>
                                    <a:off x="538" y="10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4" name="Rectangle 1123"/>
                                <wps:cNvSpPr>
                                  <a:spLocks noChangeArrowheads="1"/>
                                </wps:cNvSpPr>
                                <wps:spPr bwMode="auto">
                                  <a:xfrm>
                                    <a:off x="538" y="10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5" name="Rectangle 1124"/>
                                <wps:cNvSpPr>
                                  <a:spLocks noChangeArrowheads="1"/>
                                </wps:cNvSpPr>
                                <wps:spPr bwMode="auto">
                                  <a:xfrm>
                                    <a:off x="538" y="10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6" name="Rectangle 1125"/>
                                <wps:cNvSpPr>
                                  <a:spLocks noChangeArrowheads="1"/>
                                </wps:cNvSpPr>
                                <wps:spPr bwMode="auto">
                                  <a:xfrm>
                                    <a:off x="538" y="10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7" name="Rectangle 1126"/>
                                <wps:cNvSpPr>
                                  <a:spLocks noChangeArrowheads="1"/>
                                </wps:cNvSpPr>
                                <wps:spPr bwMode="auto">
                                  <a:xfrm>
                                    <a:off x="538" y="10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8" name="Rectangle 1127"/>
                                <wps:cNvSpPr>
                                  <a:spLocks noChangeArrowheads="1"/>
                                </wps:cNvSpPr>
                                <wps:spPr bwMode="auto">
                                  <a:xfrm>
                                    <a:off x="538" y="10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69" name="Rectangle 1128"/>
                                <wps:cNvSpPr>
                                  <a:spLocks noChangeArrowheads="1"/>
                                </wps:cNvSpPr>
                                <wps:spPr bwMode="auto">
                                  <a:xfrm>
                                    <a:off x="538" y="10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0" name="Rectangle 1129"/>
                                <wps:cNvSpPr>
                                  <a:spLocks noChangeArrowheads="1"/>
                                </wps:cNvSpPr>
                                <wps:spPr bwMode="auto">
                                  <a:xfrm>
                                    <a:off x="538" y="10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1" name="Rectangle 1130"/>
                                <wps:cNvSpPr>
                                  <a:spLocks noChangeArrowheads="1"/>
                                </wps:cNvSpPr>
                                <wps:spPr bwMode="auto">
                                  <a:xfrm>
                                    <a:off x="538" y="10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2" name="Rectangle 1131"/>
                                <wps:cNvSpPr>
                                  <a:spLocks noChangeArrowheads="1"/>
                                </wps:cNvSpPr>
                                <wps:spPr bwMode="auto">
                                  <a:xfrm>
                                    <a:off x="538" y="10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3" name="Rectangle 1132"/>
                                <wps:cNvSpPr>
                                  <a:spLocks noChangeArrowheads="1"/>
                                </wps:cNvSpPr>
                                <wps:spPr bwMode="auto">
                                  <a:xfrm>
                                    <a:off x="538" y="10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4" name="Rectangle 1133"/>
                                <wps:cNvSpPr>
                                  <a:spLocks noChangeArrowheads="1"/>
                                </wps:cNvSpPr>
                                <wps:spPr bwMode="auto">
                                  <a:xfrm>
                                    <a:off x="538" y="10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5" name="Rectangle 1134"/>
                                <wps:cNvSpPr>
                                  <a:spLocks noChangeArrowheads="1"/>
                                </wps:cNvSpPr>
                                <wps:spPr bwMode="auto">
                                  <a:xfrm>
                                    <a:off x="538" y="10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6" name="Rectangle 1135"/>
                                <wps:cNvSpPr>
                                  <a:spLocks noChangeArrowheads="1"/>
                                </wps:cNvSpPr>
                                <wps:spPr bwMode="auto">
                                  <a:xfrm>
                                    <a:off x="538" y="108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7" name="Rectangle 1136"/>
                                <wps:cNvSpPr>
                                  <a:spLocks noChangeArrowheads="1"/>
                                </wps:cNvSpPr>
                                <wps:spPr bwMode="auto">
                                  <a:xfrm>
                                    <a:off x="538" y="10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8" name="Rectangle 1137"/>
                                <wps:cNvSpPr>
                                  <a:spLocks noChangeArrowheads="1"/>
                                </wps:cNvSpPr>
                                <wps:spPr bwMode="auto">
                                  <a:xfrm>
                                    <a:off x="538" y="10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79" name="Rectangle 1138"/>
                                <wps:cNvSpPr>
                                  <a:spLocks noChangeArrowheads="1"/>
                                </wps:cNvSpPr>
                                <wps:spPr bwMode="auto">
                                  <a:xfrm>
                                    <a:off x="538" y="10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0" name="Rectangle 1139"/>
                                <wps:cNvSpPr>
                                  <a:spLocks noChangeArrowheads="1"/>
                                </wps:cNvSpPr>
                                <wps:spPr bwMode="auto">
                                  <a:xfrm>
                                    <a:off x="538" y="1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1" name="Rectangle 1140"/>
                                <wps:cNvSpPr>
                                  <a:spLocks noChangeArrowheads="1"/>
                                </wps:cNvSpPr>
                                <wps:spPr bwMode="auto">
                                  <a:xfrm>
                                    <a:off x="538" y="110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2" name="Rectangle 1141"/>
                                <wps:cNvSpPr>
                                  <a:spLocks noChangeArrowheads="1"/>
                                </wps:cNvSpPr>
                                <wps:spPr bwMode="auto">
                                  <a:xfrm>
                                    <a:off x="538" y="11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3" name="Rectangle 1142"/>
                                <wps:cNvSpPr>
                                  <a:spLocks noChangeArrowheads="1"/>
                                </wps:cNvSpPr>
                                <wps:spPr bwMode="auto">
                                  <a:xfrm>
                                    <a:off x="538" y="1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4" name="Rectangle 1143"/>
                                <wps:cNvSpPr>
                                  <a:spLocks noChangeArrowheads="1"/>
                                </wps:cNvSpPr>
                                <wps:spPr bwMode="auto">
                                  <a:xfrm>
                                    <a:off x="538" y="1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5" name="Rectangle 1144"/>
                                <wps:cNvSpPr>
                                  <a:spLocks noChangeArrowheads="1"/>
                                </wps:cNvSpPr>
                                <wps:spPr bwMode="auto">
                                  <a:xfrm>
                                    <a:off x="538" y="1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6" name="Rectangle 1145"/>
                                <wps:cNvSpPr>
                                  <a:spLocks noChangeArrowheads="1"/>
                                </wps:cNvSpPr>
                                <wps:spPr bwMode="auto">
                                  <a:xfrm>
                                    <a:off x="538" y="11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7" name="Rectangle 1146"/>
                                <wps:cNvSpPr>
                                  <a:spLocks noChangeArrowheads="1"/>
                                </wps:cNvSpPr>
                                <wps:spPr bwMode="auto">
                                  <a:xfrm>
                                    <a:off x="538" y="11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8" name="Rectangle 1147"/>
                                <wps:cNvSpPr>
                                  <a:spLocks noChangeArrowheads="1"/>
                                </wps:cNvSpPr>
                                <wps:spPr bwMode="auto">
                                  <a:xfrm>
                                    <a:off x="538" y="1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9" name="Rectangle 1148"/>
                                <wps:cNvSpPr>
                                  <a:spLocks noChangeArrowheads="1"/>
                                </wps:cNvSpPr>
                                <wps:spPr bwMode="auto">
                                  <a:xfrm>
                                    <a:off x="538" y="1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0" name="Rectangle 1149"/>
                                <wps:cNvSpPr>
                                  <a:spLocks noChangeArrowheads="1"/>
                                </wps:cNvSpPr>
                                <wps:spPr bwMode="auto">
                                  <a:xfrm>
                                    <a:off x="538" y="1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1" name="Rectangle 1150"/>
                                <wps:cNvSpPr>
                                  <a:spLocks noChangeArrowheads="1"/>
                                </wps:cNvSpPr>
                                <wps:spPr bwMode="auto">
                                  <a:xfrm>
                                    <a:off x="538" y="11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2" name="Rectangle 1151"/>
                                <wps:cNvSpPr>
                                  <a:spLocks noChangeArrowheads="1"/>
                                </wps:cNvSpPr>
                                <wps:spPr bwMode="auto">
                                  <a:xfrm>
                                    <a:off x="538" y="11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3" name="Rectangle 1152"/>
                                <wps:cNvSpPr>
                                  <a:spLocks noChangeArrowheads="1"/>
                                </wps:cNvSpPr>
                                <wps:spPr bwMode="auto">
                                  <a:xfrm>
                                    <a:off x="538" y="1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4" name="Rectangle 1153"/>
                                <wps:cNvSpPr>
                                  <a:spLocks noChangeArrowheads="1"/>
                                </wps:cNvSpPr>
                                <wps:spPr bwMode="auto">
                                  <a:xfrm>
                                    <a:off x="538" y="1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5" name="Rectangle 1154"/>
                                <wps:cNvSpPr>
                                  <a:spLocks noChangeArrowheads="1"/>
                                </wps:cNvSpPr>
                                <wps:spPr bwMode="auto">
                                  <a:xfrm>
                                    <a:off x="538" y="1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6" name="Rectangle 1155"/>
                                <wps:cNvSpPr>
                                  <a:spLocks noChangeArrowheads="1"/>
                                </wps:cNvSpPr>
                                <wps:spPr bwMode="auto">
                                  <a:xfrm>
                                    <a:off x="538" y="11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7" name="Rectangle 1156"/>
                                <wps:cNvSpPr>
                                  <a:spLocks noChangeArrowheads="1"/>
                                </wps:cNvSpPr>
                                <wps:spPr bwMode="auto">
                                  <a:xfrm>
                                    <a:off x="538" y="11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8" name="Rectangle 1157"/>
                                <wps:cNvSpPr>
                                  <a:spLocks noChangeArrowheads="1"/>
                                </wps:cNvSpPr>
                                <wps:spPr bwMode="auto">
                                  <a:xfrm>
                                    <a:off x="538" y="1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99" name="Rectangle 1158"/>
                                <wps:cNvSpPr>
                                  <a:spLocks noChangeArrowheads="1"/>
                                </wps:cNvSpPr>
                                <wps:spPr bwMode="auto">
                                  <a:xfrm>
                                    <a:off x="538" y="1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00" name="Rectangle 1159"/>
                                <wps:cNvSpPr>
                                  <a:spLocks noChangeArrowheads="1"/>
                                </wps:cNvSpPr>
                                <wps:spPr bwMode="auto">
                                  <a:xfrm>
                                    <a:off x="538" y="1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01" name="Rectangle 1160"/>
                                <wps:cNvSpPr>
                                  <a:spLocks noChangeArrowheads="1"/>
                                </wps:cNvSpPr>
                                <wps:spPr bwMode="auto">
                                  <a:xfrm>
                                    <a:off x="538" y="1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02" name="Rectangle 1161"/>
                                <wps:cNvSpPr>
                                  <a:spLocks noChangeArrowheads="1"/>
                                </wps:cNvSpPr>
                                <wps:spPr bwMode="auto">
                                  <a:xfrm>
                                    <a:off x="538" y="120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03" name="Rectangle 1162"/>
                                <wps:cNvSpPr>
                                  <a:spLocks noChangeArrowheads="1"/>
                                </wps:cNvSpPr>
                                <wps:spPr bwMode="auto">
                                  <a:xfrm>
                                    <a:off x="538" y="12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04" name="Rectangle 1163"/>
                                <wps:cNvSpPr>
                                  <a:spLocks noChangeArrowheads="1"/>
                                </wps:cNvSpPr>
                                <wps:spPr bwMode="auto">
                                  <a:xfrm>
                                    <a:off x="538" y="1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4505" name="Group 1164"/>
                              <wpg:cNvGrpSpPr>
                                <a:grpSpLocks/>
                              </wpg:cNvGrpSpPr>
                              <wpg:grpSpPr bwMode="auto">
                                <a:xfrm>
                                  <a:off x="9847" y="22284"/>
                                  <a:ext cx="2273511" cy="762309"/>
                                  <a:chOff x="19" y="43"/>
                                  <a:chExt cx="4387" cy="1471"/>
                                </a:xfrm>
                              </wpg:grpSpPr>
                              <wps:wsp>
                                <wps:cNvPr id="24506" name="Rectangle 1165"/>
                                <wps:cNvSpPr>
                                  <a:spLocks noChangeArrowheads="1"/>
                                </wps:cNvSpPr>
                                <wps:spPr bwMode="auto">
                                  <a:xfrm>
                                    <a:off x="538" y="1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07" name="Rectangle 1166"/>
                                <wps:cNvSpPr>
                                  <a:spLocks noChangeArrowheads="1"/>
                                </wps:cNvSpPr>
                                <wps:spPr bwMode="auto">
                                  <a:xfrm>
                                    <a:off x="538" y="1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08" name="Rectangle 1167"/>
                                <wps:cNvSpPr>
                                  <a:spLocks noChangeArrowheads="1"/>
                                </wps:cNvSpPr>
                                <wps:spPr bwMode="auto">
                                  <a:xfrm>
                                    <a:off x="538" y="123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09" name="Rectangle 1168"/>
                                <wps:cNvSpPr>
                                  <a:spLocks noChangeArrowheads="1"/>
                                </wps:cNvSpPr>
                                <wps:spPr bwMode="auto">
                                  <a:xfrm>
                                    <a:off x="538" y="12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0" name="Rectangle 1169"/>
                                <wps:cNvSpPr>
                                  <a:spLocks noChangeArrowheads="1"/>
                                </wps:cNvSpPr>
                                <wps:spPr bwMode="auto">
                                  <a:xfrm>
                                    <a:off x="538" y="1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1" name="Rectangle 1170"/>
                                <wps:cNvSpPr>
                                  <a:spLocks noChangeArrowheads="1"/>
                                </wps:cNvSpPr>
                                <wps:spPr bwMode="auto">
                                  <a:xfrm>
                                    <a:off x="538" y="1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2" name="Rectangle 1171"/>
                                <wps:cNvSpPr>
                                  <a:spLocks noChangeArrowheads="1"/>
                                </wps:cNvSpPr>
                                <wps:spPr bwMode="auto">
                                  <a:xfrm>
                                    <a:off x="538" y="1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3" name="Rectangle 1172"/>
                                <wps:cNvSpPr>
                                  <a:spLocks noChangeArrowheads="1"/>
                                </wps:cNvSpPr>
                                <wps:spPr bwMode="auto">
                                  <a:xfrm>
                                    <a:off x="538" y="125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4" name="Rectangle 1173"/>
                                <wps:cNvSpPr>
                                  <a:spLocks noChangeArrowheads="1"/>
                                </wps:cNvSpPr>
                                <wps:spPr bwMode="auto">
                                  <a:xfrm>
                                    <a:off x="538" y="12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5" name="Rectangle 1174"/>
                                <wps:cNvSpPr>
                                  <a:spLocks noChangeArrowheads="1"/>
                                </wps:cNvSpPr>
                                <wps:spPr bwMode="auto">
                                  <a:xfrm>
                                    <a:off x="538" y="1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6" name="Rectangle 1175"/>
                                <wps:cNvSpPr>
                                  <a:spLocks noChangeArrowheads="1"/>
                                </wps:cNvSpPr>
                                <wps:spPr bwMode="auto">
                                  <a:xfrm>
                                    <a:off x="538" y="1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7" name="Rectangle 1176"/>
                                <wps:cNvSpPr>
                                  <a:spLocks noChangeArrowheads="1"/>
                                </wps:cNvSpPr>
                                <wps:spPr bwMode="auto">
                                  <a:xfrm>
                                    <a:off x="538" y="1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8" name="Rectangle 1177"/>
                                <wps:cNvSpPr>
                                  <a:spLocks noChangeArrowheads="1"/>
                                </wps:cNvSpPr>
                                <wps:spPr bwMode="auto">
                                  <a:xfrm>
                                    <a:off x="538" y="1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19" name="Rectangle 1178"/>
                                <wps:cNvSpPr>
                                  <a:spLocks noChangeArrowheads="1"/>
                                </wps:cNvSpPr>
                                <wps:spPr bwMode="auto">
                                  <a:xfrm>
                                    <a:off x="538" y="1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0" name="Rectangle 1179"/>
                                <wps:cNvSpPr>
                                  <a:spLocks noChangeArrowheads="1"/>
                                </wps:cNvSpPr>
                                <wps:spPr bwMode="auto">
                                  <a:xfrm>
                                    <a:off x="538" y="1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1" name="Rectangle 1180"/>
                                <wps:cNvSpPr>
                                  <a:spLocks noChangeArrowheads="1"/>
                                </wps:cNvSpPr>
                                <wps:spPr bwMode="auto">
                                  <a:xfrm>
                                    <a:off x="538" y="1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2" name="Rectangle 1181"/>
                                <wps:cNvSpPr>
                                  <a:spLocks noChangeArrowheads="1"/>
                                </wps:cNvSpPr>
                                <wps:spPr bwMode="auto">
                                  <a:xfrm>
                                    <a:off x="538" y="1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3" name="Rectangle 1182"/>
                                <wps:cNvSpPr>
                                  <a:spLocks noChangeArrowheads="1"/>
                                </wps:cNvSpPr>
                                <wps:spPr bwMode="auto">
                                  <a:xfrm>
                                    <a:off x="538" y="1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4" name="Rectangle 1183"/>
                                <wps:cNvSpPr>
                                  <a:spLocks noChangeArrowheads="1"/>
                                </wps:cNvSpPr>
                                <wps:spPr bwMode="auto">
                                  <a:xfrm>
                                    <a:off x="538" y="1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5" name="Rectangle 1184"/>
                                <wps:cNvSpPr>
                                  <a:spLocks noChangeArrowheads="1"/>
                                </wps:cNvSpPr>
                                <wps:spPr bwMode="auto">
                                  <a:xfrm>
                                    <a:off x="538" y="1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6" name="Rectangle 1185"/>
                                <wps:cNvSpPr>
                                  <a:spLocks noChangeArrowheads="1"/>
                                </wps:cNvSpPr>
                                <wps:spPr bwMode="auto">
                                  <a:xfrm>
                                    <a:off x="538" y="1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7" name="Rectangle 1186"/>
                                <wps:cNvSpPr>
                                  <a:spLocks noChangeArrowheads="1"/>
                                </wps:cNvSpPr>
                                <wps:spPr bwMode="auto">
                                  <a:xfrm>
                                    <a:off x="538" y="1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8" name="Rectangle 1187"/>
                                <wps:cNvSpPr>
                                  <a:spLocks noChangeArrowheads="1"/>
                                </wps:cNvSpPr>
                                <wps:spPr bwMode="auto">
                                  <a:xfrm>
                                    <a:off x="538" y="1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29" name="Rectangle 1188"/>
                                <wps:cNvSpPr>
                                  <a:spLocks noChangeArrowheads="1"/>
                                </wps:cNvSpPr>
                                <wps:spPr bwMode="auto">
                                  <a:xfrm>
                                    <a:off x="538" y="133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0" name="Rectangle 1189"/>
                                <wps:cNvSpPr>
                                  <a:spLocks noChangeArrowheads="1"/>
                                </wps:cNvSpPr>
                                <wps:spPr bwMode="auto">
                                  <a:xfrm>
                                    <a:off x="538" y="1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1" name="Rectangle 1190"/>
                                <wps:cNvSpPr>
                                  <a:spLocks noChangeArrowheads="1"/>
                                </wps:cNvSpPr>
                                <wps:spPr bwMode="auto">
                                  <a:xfrm>
                                    <a:off x="538" y="1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2" name="Rectangle 1191"/>
                                <wps:cNvSpPr>
                                  <a:spLocks noChangeArrowheads="1"/>
                                </wps:cNvSpPr>
                                <wps:spPr bwMode="auto">
                                  <a:xfrm>
                                    <a:off x="538" y="1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3" name="Rectangle 1192"/>
                                <wps:cNvSpPr>
                                  <a:spLocks noChangeArrowheads="1"/>
                                </wps:cNvSpPr>
                                <wps:spPr bwMode="auto">
                                  <a:xfrm>
                                    <a:off x="538" y="1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4" name="Rectangle 1193"/>
                                <wps:cNvSpPr>
                                  <a:spLocks noChangeArrowheads="1"/>
                                </wps:cNvSpPr>
                                <wps:spPr bwMode="auto">
                                  <a:xfrm>
                                    <a:off x="538" y="135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5" name="Rectangle 1194"/>
                                <wps:cNvSpPr>
                                  <a:spLocks noChangeArrowheads="1"/>
                                </wps:cNvSpPr>
                                <wps:spPr bwMode="auto">
                                  <a:xfrm>
                                    <a:off x="538" y="1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6" name="Rectangle 1195"/>
                                <wps:cNvSpPr>
                                  <a:spLocks noChangeArrowheads="1"/>
                                </wps:cNvSpPr>
                                <wps:spPr bwMode="auto">
                                  <a:xfrm>
                                    <a:off x="538" y="1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7" name="Rectangle 1196"/>
                                <wps:cNvSpPr>
                                  <a:spLocks noChangeArrowheads="1"/>
                                </wps:cNvSpPr>
                                <wps:spPr bwMode="auto">
                                  <a:xfrm>
                                    <a:off x="538" y="1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8" name="Rectangle 1197"/>
                                <wps:cNvSpPr>
                                  <a:spLocks noChangeArrowheads="1"/>
                                </wps:cNvSpPr>
                                <wps:spPr bwMode="auto">
                                  <a:xfrm>
                                    <a:off x="538" y="1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39" name="Rectangle 1198"/>
                                <wps:cNvSpPr>
                                  <a:spLocks noChangeArrowheads="1"/>
                                </wps:cNvSpPr>
                                <wps:spPr bwMode="auto">
                                  <a:xfrm>
                                    <a:off x="538" y="15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40" name="Rectangle 1199"/>
                                <wps:cNvSpPr>
                                  <a:spLocks noChangeArrowheads="1"/>
                                </wps:cNvSpPr>
                                <wps:spPr bwMode="auto">
                                  <a:xfrm>
                                    <a:off x="538" y="150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41" name="Rectangle 1200"/>
                                <wps:cNvSpPr>
                                  <a:spLocks noChangeArrowheads="1"/>
                                </wps:cNvSpPr>
                                <wps:spPr bwMode="auto">
                                  <a:xfrm>
                                    <a:off x="538" y="150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42" name="Freeform 1201"/>
                                <wps:cNvSpPr>
                                  <a:spLocks/>
                                </wps:cNvSpPr>
                                <wps:spPr bwMode="auto">
                                  <a:xfrm>
                                    <a:off x="19" y="1192"/>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5 h 19"/>
                                      <a:gd name="T10" fmla="*/ 5 w 1153"/>
                                      <a:gd name="T11" fmla="*/ 15 h 19"/>
                                      <a:gd name="T12" fmla="*/ 5 w 1153"/>
                                      <a:gd name="T13" fmla="*/ 19 h 19"/>
                                      <a:gd name="T14" fmla="*/ 1149 w 1153"/>
                                      <a:gd name="T15" fmla="*/ 19 h 19"/>
                                      <a:gd name="T16" fmla="*/ 1149 w 1153"/>
                                      <a:gd name="T17" fmla="*/ 15 h 19"/>
                                      <a:gd name="T18" fmla="*/ 1153 w 1153"/>
                                      <a:gd name="T19" fmla="*/ 15 h 19"/>
                                      <a:gd name="T20" fmla="*/ 1153 w 1153"/>
                                      <a:gd name="T21" fmla="*/ 5 h 19"/>
                                      <a:gd name="T22" fmla="*/ 1149 w 1153"/>
                                      <a:gd name="T23" fmla="*/ 5 h 19"/>
                                      <a:gd name="T24" fmla="*/ 1149 w 1153"/>
                                      <a:gd name="T25" fmla="*/ 0 h 19"/>
                                      <a:gd name="T26" fmla="*/ 1144 w 1153"/>
                                      <a:gd name="T27" fmla="*/ 0 h 19"/>
                                      <a:gd name="T28" fmla="*/ 10 w 1153"/>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153" h="19">
                                        <a:moveTo>
                                          <a:pt x="10" y="0"/>
                                        </a:moveTo>
                                        <a:lnTo>
                                          <a:pt x="5" y="0"/>
                                        </a:lnTo>
                                        <a:lnTo>
                                          <a:pt x="5" y="5"/>
                                        </a:lnTo>
                                        <a:lnTo>
                                          <a:pt x="0" y="5"/>
                                        </a:lnTo>
                                        <a:lnTo>
                                          <a:pt x="0" y="15"/>
                                        </a:lnTo>
                                        <a:lnTo>
                                          <a:pt x="5" y="15"/>
                                        </a:lnTo>
                                        <a:lnTo>
                                          <a:pt x="5" y="19"/>
                                        </a:lnTo>
                                        <a:lnTo>
                                          <a:pt x="1149" y="19"/>
                                        </a:lnTo>
                                        <a:lnTo>
                                          <a:pt x="1149" y="15"/>
                                        </a:lnTo>
                                        <a:lnTo>
                                          <a:pt x="1153" y="15"/>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43" name="Freeform 1202"/>
                                <wps:cNvSpPr>
                                  <a:spLocks/>
                                </wps:cNvSpPr>
                                <wps:spPr bwMode="auto">
                                  <a:xfrm>
                                    <a:off x="3244" y="1211"/>
                                    <a:ext cx="1153" cy="303"/>
                                  </a:xfrm>
                                  <a:custGeom>
                                    <a:avLst/>
                                    <a:gdLst>
                                      <a:gd name="T0" fmla="*/ 19 w 1153"/>
                                      <a:gd name="T1" fmla="*/ 5 h 303"/>
                                      <a:gd name="T2" fmla="*/ 14 w 1153"/>
                                      <a:gd name="T3" fmla="*/ 20 h 303"/>
                                      <a:gd name="T4" fmla="*/ 9 w 1153"/>
                                      <a:gd name="T5" fmla="*/ 34 h 303"/>
                                      <a:gd name="T6" fmla="*/ 4 w 1153"/>
                                      <a:gd name="T7" fmla="*/ 53 h 303"/>
                                      <a:gd name="T8" fmla="*/ 0 w 1153"/>
                                      <a:gd name="T9" fmla="*/ 130 h 303"/>
                                      <a:gd name="T10" fmla="*/ 4 w 1153"/>
                                      <a:gd name="T11" fmla="*/ 145 h 303"/>
                                      <a:gd name="T12" fmla="*/ 9 w 1153"/>
                                      <a:gd name="T13" fmla="*/ 159 h 303"/>
                                      <a:gd name="T14" fmla="*/ 14 w 1153"/>
                                      <a:gd name="T15" fmla="*/ 169 h 303"/>
                                      <a:gd name="T16" fmla="*/ 19 w 1153"/>
                                      <a:gd name="T17" fmla="*/ 178 h 303"/>
                                      <a:gd name="T18" fmla="*/ 24 w 1153"/>
                                      <a:gd name="T19" fmla="*/ 183 h 303"/>
                                      <a:gd name="T20" fmla="*/ 33 w 1153"/>
                                      <a:gd name="T21" fmla="*/ 198 h 303"/>
                                      <a:gd name="T22" fmla="*/ 38 w 1153"/>
                                      <a:gd name="T23" fmla="*/ 202 h 303"/>
                                      <a:gd name="T24" fmla="*/ 43 w 1153"/>
                                      <a:gd name="T25" fmla="*/ 207 h 303"/>
                                      <a:gd name="T26" fmla="*/ 57 w 1153"/>
                                      <a:gd name="T27" fmla="*/ 217 h 303"/>
                                      <a:gd name="T28" fmla="*/ 62 w 1153"/>
                                      <a:gd name="T29" fmla="*/ 222 h 303"/>
                                      <a:gd name="T30" fmla="*/ 67 w 1153"/>
                                      <a:gd name="T31" fmla="*/ 231 h 303"/>
                                      <a:gd name="T32" fmla="*/ 81 w 1153"/>
                                      <a:gd name="T33" fmla="*/ 241 h 303"/>
                                      <a:gd name="T34" fmla="*/ 96 w 1153"/>
                                      <a:gd name="T35" fmla="*/ 250 h 303"/>
                                      <a:gd name="T36" fmla="*/ 105 w 1153"/>
                                      <a:gd name="T37" fmla="*/ 255 h 303"/>
                                      <a:gd name="T38" fmla="*/ 120 w 1153"/>
                                      <a:gd name="T39" fmla="*/ 260 h 303"/>
                                      <a:gd name="T40" fmla="*/ 124 w 1153"/>
                                      <a:gd name="T41" fmla="*/ 265 h 303"/>
                                      <a:gd name="T42" fmla="*/ 139 w 1153"/>
                                      <a:gd name="T43" fmla="*/ 270 h 303"/>
                                      <a:gd name="T44" fmla="*/ 148 w 1153"/>
                                      <a:gd name="T45" fmla="*/ 274 h 303"/>
                                      <a:gd name="T46" fmla="*/ 168 w 1153"/>
                                      <a:gd name="T47" fmla="*/ 279 h 303"/>
                                      <a:gd name="T48" fmla="*/ 187 w 1153"/>
                                      <a:gd name="T49" fmla="*/ 284 h 303"/>
                                      <a:gd name="T50" fmla="*/ 221 w 1153"/>
                                      <a:gd name="T51" fmla="*/ 289 h 303"/>
                                      <a:gd name="T52" fmla="*/ 398 w 1153"/>
                                      <a:gd name="T53" fmla="*/ 284 h 303"/>
                                      <a:gd name="T54" fmla="*/ 927 w 1153"/>
                                      <a:gd name="T55" fmla="*/ 289 h 303"/>
                                      <a:gd name="T56" fmla="*/ 956 w 1153"/>
                                      <a:gd name="T57" fmla="*/ 294 h 303"/>
                                      <a:gd name="T58" fmla="*/ 980 w 1153"/>
                                      <a:gd name="T59" fmla="*/ 298 h 303"/>
                                      <a:gd name="T60" fmla="*/ 1009 w 1153"/>
                                      <a:gd name="T61" fmla="*/ 303 h 303"/>
                                      <a:gd name="T62" fmla="*/ 1057 w 1153"/>
                                      <a:gd name="T63" fmla="*/ 298 h 303"/>
                                      <a:gd name="T64" fmla="*/ 1081 w 1153"/>
                                      <a:gd name="T65" fmla="*/ 289 h 303"/>
                                      <a:gd name="T66" fmla="*/ 1086 w 1153"/>
                                      <a:gd name="T67" fmla="*/ 284 h 303"/>
                                      <a:gd name="T68" fmla="*/ 1105 w 1153"/>
                                      <a:gd name="T69" fmla="*/ 274 h 303"/>
                                      <a:gd name="T70" fmla="*/ 1110 w 1153"/>
                                      <a:gd name="T71" fmla="*/ 265 h 303"/>
                                      <a:gd name="T72" fmla="*/ 1114 w 1153"/>
                                      <a:gd name="T73" fmla="*/ 260 h 303"/>
                                      <a:gd name="T74" fmla="*/ 1119 w 1153"/>
                                      <a:gd name="T75" fmla="*/ 250 h 303"/>
                                      <a:gd name="T76" fmla="*/ 1124 w 1153"/>
                                      <a:gd name="T77" fmla="*/ 236 h 303"/>
                                      <a:gd name="T78" fmla="*/ 1129 w 1153"/>
                                      <a:gd name="T79" fmla="*/ 226 h 303"/>
                                      <a:gd name="T80" fmla="*/ 1134 w 1153"/>
                                      <a:gd name="T81" fmla="*/ 212 h 303"/>
                                      <a:gd name="T82" fmla="*/ 1138 w 1153"/>
                                      <a:gd name="T83" fmla="*/ 198 h 303"/>
                                      <a:gd name="T84" fmla="*/ 1143 w 1153"/>
                                      <a:gd name="T85" fmla="*/ 178 h 303"/>
                                      <a:gd name="T86" fmla="*/ 1148 w 1153"/>
                                      <a:gd name="T87" fmla="*/ 149 h 303"/>
                                      <a:gd name="T88" fmla="*/ 1153 w 1153"/>
                                      <a:gd name="T89" fmla="*/ 0 h 3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53" h="303">
                                        <a:moveTo>
                                          <a:pt x="19" y="0"/>
                                        </a:moveTo>
                                        <a:lnTo>
                                          <a:pt x="19" y="5"/>
                                        </a:lnTo>
                                        <a:lnTo>
                                          <a:pt x="14" y="10"/>
                                        </a:lnTo>
                                        <a:lnTo>
                                          <a:pt x="14" y="20"/>
                                        </a:lnTo>
                                        <a:lnTo>
                                          <a:pt x="9" y="20"/>
                                        </a:lnTo>
                                        <a:lnTo>
                                          <a:pt x="9" y="34"/>
                                        </a:lnTo>
                                        <a:lnTo>
                                          <a:pt x="4" y="39"/>
                                        </a:lnTo>
                                        <a:lnTo>
                                          <a:pt x="4" y="53"/>
                                        </a:lnTo>
                                        <a:lnTo>
                                          <a:pt x="0" y="53"/>
                                        </a:lnTo>
                                        <a:lnTo>
                                          <a:pt x="0" y="130"/>
                                        </a:lnTo>
                                        <a:lnTo>
                                          <a:pt x="4" y="135"/>
                                        </a:lnTo>
                                        <a:lnTo>
                                          <a:pt x="4" y="145"/>
                                        </a:lnTo>
                                        <a:lnTo>
                                          <a:pt x="9" y="149"/>
                                        </a:lnTo>
                                        <a:lnTo>
                                          <a:pt x="9" y="159"/>
                                        </a:lnTo>
                                        <a:lnTo>
                                          <a:pt x="14" y="164"/>
                                        </a:lnTo>
                                        <a:lnTo>
                                          <a:pt x="14" y="169"/>
                                        </a:lnTo>
                                        <a:lnTo>
                                          <a:pt x="19" y="173"/>
                                        </a:lnTo>
                                        <a:lnTo>
                                          <a:pt x="19" y="178"/>
                                        </a:lnTo>
                                        <a:lnTo>
                                          <a:pt x="24" y="178"/>
                                        </a:lnTo>
                                        <a:lnTo>
                                          <a:pt x="24" y="183"/>
                                        </a:lnTo>
                                        <a:lnTo>
                                          <a:pt x="33" y="193"/>
                                        </a:lnTo>
                                        <a:lnTo>
                                          <a:pt x="33" y="198"/>
                                        </a:lnTo>
                                        <a:lnTo>
                                          <a:pt x="38" y="198"/>
                                        </a:lnTo>
                                        <a:lnTo>
                                          <a:pt x="38" y="202"/>
                                        </a:lnTo>
                                        <a:lnTo>
                                          <a:pt x="43" y="202"/>
                                        </a:lnTo>
                                        <a:lnTo>
                                          <a:pt x="43" y="207"/>
                                        </a:lnTo>
                                        <a:lnTo>
                                          <a:pt x="52" y="217"/>
                                        </a:lnTo>
                                        <a:lnTo>
                                          <a:pt x="57" y="217"/>
                                        </a:lnTo>
                                        <a:lnTo>
                                          <a:pt x="57" y="222"/>
                                        </a:lnTo>
                                        <a:lnTo>
                                          <a:pt x="62" y="222"/>
                                        </a:lnTo>
                                        <a:lnTo>
                                          <a:pt x="67" y="226"/>
                                        </a:lnTo>
                                        <a:lnTo>
                                          <a:pt x="67" y="231"/>
                                        </a:lnTo>
                                        <a:lnTo>
                                          <a:pt x="72" y="231"/>
                                        </a:lnTo>
                                        <a:lnTo>
                                          <a:pt x="81" y="241"/>
                                        </a:lnTo>
                                        <a:lnTo>
                                          <a:pt x="86" y="241"/>
                                        </a:lnTo>
                                        <a:lnTo>
                                          <a:pt x="96" y="250"/>
                                        </a:lnTo>
                                        <a:lnTo>
                                          <a:pt x="100" y="250"/>
                                        </a:lnTo>
                                        <a:lnTo>
                                          <a:pt x="105" y="255"/>
                                        </a:lnTo>
                                        <a:lnTo>
                                          <a:pt x="115" y="255"/>
                                        </a:lnTo>
                                        <a:lnTo>
                                          <a:pt x="120" y="260"/>
                                        </a:lnTo>
                                        <a:lnTo>
                                          <a:pt x="124" y="260"/>
                                        </a:lnTo>
                                        <a:lnTo>
                                          <a:pt x="124" y="265"/>
                                        </a:lnTo>
                                        <a:lnTo>
                                          <a:pt x="134" y="265"/>
                                        </a:lnTo>
                                        <a:lnTo>
                                          <a:pt x="139" y="270"/>
                                        </a:lnTo>
                                        <a:lnTo>
                                          <a:pt x="144" y="270"/>
                                        </a:lnTo>
                                        <a:lnTo>
                                          <a:pt x="148" y="274"/>
                                        </a:lnTo>
                                        <a:lnTo>
                                          <a:pt x="163" y="274"/>
                                        </a:lnTo>
                                        <a:lnTo>
                                          <a:pt x="168" y="279"/>
                                        </a:lnTo>
                                        <a:lnTo>
                                          <a:pt x="182" y="279"/>
                                        </a:lnTo>
                                        <a:lnTo>
                                          <a:pt x="187" y="284"/>
                                        </a:lnTo>
                                        <a:lnTo>
                                          <a:pt x="216" y="284"/>
                                        </a:lnTo>
                                        <a:lnTo>
                                          <a:pt x="221" y="289"/>
                                        </a:lnTo>
                                        <a:lnTo>
                                          <a:pt x="389" y="289"/>
                                        </a:lnTo>
                                        <a:lnTo>
                                          <a:pt x="398" y="284"/>
                                        </a:lnTo>
                                        <a:lnTo>
                                          <a:pt x="922" y="284"/>
                                        </a:lnTo>
                                        <a:lnTo>
                                          <a:pt x="927" y="289"/>
                                        </a:lnTo>
                                        <a:lnTo>
                                          <a:pt x="951" y="289"/>
                                        </a:lnTo>
                                        <a:lnTo>
                                          <a:pt x="956" y="294"/>
                                        </a:lnTo>
                                        <a:lnTo>
                                          <a:pt x="975" y="294"/>
                                        </a:lnTo>
                                        <a:lnTo>
                                          <a:pt x="980" y="298"/>
                                        </a:lnTo>
                                        <a:lnTo>
                                          <a:pt x="1004" y="298"/>
                                        </a:lnTo>
                                        <a:lnTo>
                                          <a:pt x="1009" y="303"/>
                                        </a:lnTo>
                                        <a:lnTo>
                                          <a:pt x="1052" y="303"/>
                                        </a:lnTo>
                                        <a:lnTo>
                                          <a:pt x="1057" y="298"/>
                                        </a:lnTo>
                                        <a:lnTo>
                                          <a:pt x="1071" y="298"/>
                                        </a:lnTo>
                                        <a:lnTo>
                                          <a:pt x="1081" y="289"/>
                                        </a:lnTo>
                                        <a:lnTo>
                                          <a:pt x="1086" y="289"/>
                                        </a:lnTo>
                                        <a:lnTo>
                                          <a:pt x="1086" y="284"/>
                                        </a:lnTo>
                                        <a:lnTo>
                                          <a:pt x="1095" y="284"/>
                                        </a:lnTo>
                                        <a:lnTo>
                                          <a:pt x="1105" y="274"/>
                                        </a:lnTo>
                                        <a:lnTo>
                                          <a:pt x="1105" y="270"/>
                                        </a:lnTo>
                                        <a:lnTo>
                                          <a:pt x="1110" y="265"/>
                                        </a:lnTo>
                                        <a:lnTo>
                                          <a:pt x="1114" y="265"/>
                                        </a:lnTo>
                                        <a:lnTo>
                                          <a:pt x="1114" y="260"/>
                                        </a:lnTo>
                                        <a:lnTo>
                                          <a:pt x="1119" y="255"/>
                                        </a:lnTo>
                                        <a:lnTo>
                                          <a:pt x="1119" y="250"/>
                                        </a:lnTo>
                                        <a:lnTo>
                                          <a:pt x="1124" y="246"/>
                                        </a:lnTo>
                                        <a:lnTo>
                                          <a:pt x="1124" y="236"/>
                                        </a:lnTo>
                                        <a:lnTo>
                                          <a:pt x="1129" y="231"/>
                                        </a:lnTo>
                                        <a:lnTo>
                                          <a:pt x="1129" y="226"/>
                                        </a:lnTo>
                                        <a:lnTo>
                                          <a:pt x="1134" y="222"/>
                                        </a:lnTo>
                                        <a:lnTo>
                                          <a:pt x="1134" y="212"/>
                                        </a:lnTo>
                                        <a:lnTo>
                                          <a:pt x="1138" y="207"/>
                                        </a:lnTo>
                                        <a:lnTo>
                                          <a:pt x="1138" y="198"/>
                                        </a:lnTo>
                                        <a:lnTo>
                                          <a:pt x="1143" y="193"/>
                                        </a:lnTo>
                                        <a:lnTo>
                                          <a:pt x="1143" y="178"/>
                                        </a:lnTo>
                                        <a:lnTo>
                                          <a:pt x="1148" y="173"/>
                                        </a:lnTo>
                                        <a:lnTo>
                                          <a:pt x="1148" y="149"/>
                                        </a:lnTo>
                                        <a:lnTo>
                                          <a:pt x="1153" y="140"/>
                                        </a:lnTo>
                                        <a:lnTo>
                                          <a:pt x="1153" y="0"/>
                                        </a:lnTo>
                                        <a:lnTo>
                                          <a:pt x="19" y="0"/>
                                        </a:lnTo>
                                        <a:close/>
                                      </a:path>
                                    </a:pathLst>
                                  </a:custGeom>
                                  <a:pattFill prst="ltUp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44" name="Freeform 1203"/>
                                <wps:cNvSpPr>
                                  <a:spLocks/>
                                </wps:cNvSpPr>
                                <wps:spPr bwMode="auto">
                                  <a:xfrm>
                                    <a:off x="3234" y="1207"/>
                                    <a:ext cx="1168" cy="307"/>
                                  </a:xfrm>
                                  <a:custGeom>
                                    <a:avLst/>
                                    <a:gdLst>
                                      <a:gd name="T0" fmla="*/ 14 w 1168"/>
                                      <a:gd name="T1" fmla="*/ 24 h 307"/>
                                      <a:gd name="T2" fmla="*/ 5 w 1168"/>
                                      <a:gd name="T3" fmla="*/ 43 h 307"/>
                                      <a:gd name="T4" fmla="*/ 0 w 1168"/>
                                      <a:gd name="T5" fmla="*/ 120 h 307"/>
                                      <a:gd name="T6" fmla="*/ 10 w 1168"/>
                                      <a:gd name="T7" fmla="*/ 144 h 307"/>
                                      <a:gd name="T8" fmla="*/ 14 w 1168"/>
                                      <a:gd name="T9" fmla="*/ 163 h 307"/>
                                      <a:gd name="T10" fmla="*/ 24 w 1168"/>
                                      <a:gd name="T11" fmla="*/ 182 h 307"/>
                                      <a:gd name="T12" fmla="*/ 86 w 1168"/>
                                      <a:gd name="T13" fmla="*/ 245 h 307"/>
                                      <a:gd name="T14" fmla="*/ 106 w 1168"/>
                                      <a:gd name="T15" fmla="*/ 254 h 307"/>
                                      <a:gd name="T16" fmla="*/ 125 w 1168"/>
                                      <a:gd name="T17" fmla="*/ 264 h 307"/>
                                      <a:gd name="T18" fmla="*/ 144 w 1168"/>
                                      <a:gd name="T19" fmla="*/ 274 h 307"/>
                                      <a:gd name="T20" fmla="*/ 163 w 1168"/>
                                      <a:gd name="T21" fmla="*/ 283 h 307"/>
                                      <a:gd name="T22" fmla="*/ 197 w 1168"/>
                                      <a:gd name="T23" fmla="*/ 293 h 307"/>
                                      <a:gd name="T24" fmla="*/ 956 w 1168"/>
                                      <a:gd name="T25" fmla="*/ 298 h 307"/>
                                      <a:gd name="T26" fmla="*/ 995 w 1168"/>
                                      <a:gd name="T27" fmla="*/ 307 h 307"/>
                                      <a:gd name="T28" fmla="*/ 1086 w 1168"/>
                                      <a:gd name="T29" fmla="*/ 302 h 307"/>
                                      <a:gd name="T30" fmla="*/ 1110 w 1168"/>
                                      <a:gd name="T31" fmla="*/ 283 h 307"/>
                                      <a:gd name="T32" fmla="*/ 1129 w 1168"/>
                                      <a:gd name="T33" fmla="*/ 254 h 307"/>
                                      <a:gd name="T34" fmla="*/ 1144 w 1168"/>
                                      <a:gd name="T35" fmla="*/ 226 h 307"/>
                                      <a:gd name="T36" fmla="*/ 1153 w 1168"/>
                                      <a:gd name="T37" fmla="*/ 202 h 307"/>
                                      <a:gd name="T38" fmla="*/ 1158 w 1168"/>
                                      <a:gd name="T39" fmla="*/ 168 h 307"/>
                                      <a:gd name="T40" fmla="*/ 1168 w 1168"/>
                                      <a:gd name="T41" fmla="*/ 120 h 307"/>
                                      <a:gd name="T42" fmla="*/ 24 w 1168"/>
                                      <a:gd name="T43" fmla="*/ 0 h 307"/>
                                      <a:gd name="T44" fmla="*/ 1163 w 1168"/>
                                      <a:gd name="T45" fmla="*/ 9 h 307"/>
                                      <a:gd name="T46" fmla="*/ 1153 w 1168"/>
                                      <a:gd name="T47" fmla="*/ 129 h 307"/>
                                      <a:gd name="T48" fmla="*/ 1148 w 1168"/>
                                      <a:gd name="T49" fmla="*/ 187 h 307"/>
                                      <a:gd name="T50" fmla="*/ 1139 w 1168"/>
                                      <a:gd name="T51" fmla="*/ 211 h 307"/>
                                      <a:gd name="T52" fmla="*/ 1134 w 1168"/>
                                      <a:gd name="T53" fmla="*/ 235 h 307"/>
                                      <a:gd name="T54" fmla="*/ 1120 w 1168"/>
                                      <a:gd name="T55" fmla="*/ 259 h 307"/>
                                      <a:gd name="T56" fmla="*/ 1100 w 1168"/>
                                      <a:gd name="T57" fmla="*/ 288 h 307"/>
                                      <a:gd name="T58" fmla="*/ 1096 w 1168"/>
                                      <a:gd name="T59" fmla="*/ 283 h 307"/>
                                      <a:gd name="T60" fmla="*/ 1076 w 1168"/>
                                      <a:gd name="T61" fmla="*/ 298 h 307"/>
                                      <a:gd name="T62" fmla="*/ 966 w 1168"/>
                                      <a:gd name="T63" fmla="*/ 293 h 307"/>
                                      <a:gd name="T64" fmla="*/ 923 w 1168"/>
                                      <a:gd name="T65" fmla="*/ 283 h 307"/>
                                      <a:gd name="T66" fmla="*/ 197 w 1168"/>
                                      <a:gd name="T67" fmla="*/ 283 h 307"/>
                                      <a:gd name="T68" fmla="*/ 173 w 1168"/>
                                      <a:gd name="T69" fmla="*/ 274 h 307"/>
                                      <a:gd name="T70" fmla="*/ 144 w 1168"/>
                                      <a:gd name="T71" fmla="*/ 264 h 307"/>
                                      <a:gd name="T72" fmla="*/ 125 w 1168"/>
                                      <a:gd name="T73" fmla="*/ 254 h 307"/>
                                      <a:gd name="T74" fmla="*/ 106 w 1168"/>
                                      <a:gd name="T75" fmla="*/ 245 h 307"/>
                                      <a:gd name="T76" fmla="*/ 86 w 1168"/>
                                      <a:gd name="T77" fmla="*/ 235 h 307"/>
                                      <a:gd name="T78" fmla="*/ 34 w 1168"/>
                                      <a:gd name="T79" fmla="*/ 173 h 307"/>
                                      <a:gd name="T80" fmla="*/ 24 w 1168"/>
                                      <a:gd name="T81" fmla="*/ 163 h 307"/>
                                      <a:gd name="T82" fmla="*/ 19 w 1168"/>
                                      <a:gd name="T83" fmla="*/ 144 h 307"/>
                                      <a:gd name="T84" fmla="*/ 10 w 1168"/>
                                      <a:gd name="T85" fmla="*/ 120 h 307"/>
                                      <a:gd name="T86" fmla="*/ 14 w 1168"/>
                                      <a:gd name="T87" fmla="*/ 43 h 307"/>
                                      <a:gd name="T88" fmla="*/ 24 w 1168"/>
                                      <a:gd name="T89" fmla="*/ 24 h 307"/>
                                      <a:gd name="T90" fmla="*/ 24 w 1168"/>
                                      <a:gd name="T91" fmla="*/ 0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1168" h="307">
                                        <a:moveTo>
                                          <a:pt x="24" y="0"/>
                                        </a:moveTo>
                                        <a:lnTo>
                                          <a:pt x="14" y="14"/>
                                        </a:lnTo>
                                        <a:lnTo>
                                          <a:pt x="14" y="24"/>
                                        </a:lnTo>
                                        <a:lnTo>
                                          <a:pt x="10" y="33"/>
                                        </a:lnTo>
                                        <a:lnTo>
                                          <a:pt x="10" y="38"/>
                                        </a:lnTo>
                                        <a:lnTo>
                                          <a:pt x="5" y="43"/>
                                        </a:lnTo>
                                        <a:lnTo>
                                          <a:pt x="5" y="57"/>
                                        </a:lnTo>
                                        <a:lnTo>
                                          <a:pt x="0" y="67"/>
                                        </a:lnTo>
                                        <a:lnTo>
                                          <a:pt x="0" y="120"/>
                                        </a:lnTo>
                                        <a:lnTo>
                                          <a:pt x="5" y="125"/>
                                        </a:lnTo>
                                        <a:lnTo>
                                          <a:pt x="5" y="139"/>
                                        </a:lnTo>
                                        <a:lnTo>
                                          <a:pt x="10" y="144"/>
                                        </a:lnTo>
                                        <a:lnTo>
                                          <a:pt x="10" y="149"/>
                                        </a:lnTo>
                                        <a:lnTo>
                                          <a:pt x="14" y="153"/>
                                        </a:lnTo>
                                        <a:lnTo>
                                          <a:pt x="14" y="163"/>
                                        </a:lnTo>
                                        <a:lnTo>
                                          <a:pt x="19" y="173"/>
                                        </a:lnTo>
                                        <a:lnTo>
                                          <a:pt x="24" y="177"/>
                                        </a:lnTo>
                                        <a:lnTo>
                                          <a:pt x="24" y="182"/>
                                        </a:lnTo>
                                        <a:lnTo>
                                          <a:pt x="34" y="187"/>
                                        </a:lnTo>
                                        <a:lnTo>
                                          <a:pt x="34" y="192"/>
                                        </a:lnTo>
                                        <a:lnTo>
                                          <a:pt x="86" y="245"/>
                                        </a:lnTo>
                                        <a:lnTo>
                                          <a:pt x="91" y="245"/>
                                        </a:lnTo>
                                        <a:lnTo>
                                          <a:pt x="101" y="254"/>
                                        </a:lnTo>
                                        <a:lnTo>
                                          <a:pt x="106" y="254"/>
                                        </a:lnTo>
                                        <a:lnTo>
                                          <a:pt x="110" y="259"/>
                                        </a:lnTo>
                                        <a:lnTo>
                                          <a:pt x="120" y="264"/>
                                        </a:lnTo>
                                        <a:lnTo>
                                          <a:pt x="125" y="264"/>
                                        </a:lnTo>
                                        <a:lnTo>
                                          <a:pt x="130" y="269"/>
                                        </a:lnTo>
                                        <a:lnTo>
                                          <a:pt x="139" y="274"/>
                                        </a:lnTo>
                                        <a:lnTo>
                                          <a:pt x="144" y="274"/>
                                        </a:lnTo>
                                        <a:lnTo>
                                          <a:pt x="154" y="278"/>
                                        </a:lnTo>
                                        <a:lnTo>
                                          <a:pt x="163" y="278"/>
                                        </a:lnTo>
                                        <a:lnTo>
                                          <a:pt x="163" y="283"/>
                                        </a:lnTo>
                                        <a:lnTo>
                                          <a:pt x="178" y="288"/>
                                        </a:lnTo>
                                        <a:lnTo>
                                          <a:pt x="187" y="288"/>
                                        </a:lnTo>
                                        <a:lnTo>
                                          <a:pt x="197" y="293"/>
                                        </a:lnTo>
                                        <a:lnTo>
                                          <a:pt x="923" y="293"/>
                                        </a:lnTo>
                                        <a:lnTo>
                                          <a:pt x="932" y="298"/>
                                        </a:lnTo>
                                        <a:lnTo>
                                          <a:pt x="956" y="298"/>
                                        </a:lnTo>
                                        <a:lnTo>
                                          <a:pt x="966" y="302"/>
                                        </a:lnTo>
                                        <a:lnTo>
                                          <a:pt x="985" y="302"/>
                                        </a:lnTo>
                                        <a:lnTo>
                                          <a:pt x="995" y="307"/>
                                        </a:lnTo>
                                        <a:lnTo>
                                          <a:pt x="1076" y="307"/>
                                        </a:lnTo>
                                        <a:lnTo>
                                          <a:pt x="1081" y="302"/>
                                        </a:lnTo>
                                        <a:lnTo>
                                          <a:pt x="1086" y="302"/>
                                        </a:lnTo>
                                        <a:lnTo>
                                          <a:pt x="1096" y="293"/>
                                        </a:lnTo>
                                        <a:lnTo>
                                          <a:pt x="1110" y="293"/>
                                        </a:lnTo>
                                        <a:lnTo>
                                          <a:pt x="1110" y="283"/>
                                        </a:lnTo>
                                        <a:lnTo>
                                          <a:pt x="1115" y="278"/>
                                        </a:lnTo>
                                        <a:lnTo>
                                          <a:pt x="1129" y="259"/>
                                        </a:lnTo>
                                        <a:lnTo>
                                          <a:pt x="1129" y="254"/>
                                        </a:lnTo>
                                        <a:lnTo>
                                          <a:pt x="1134" y="250"/>
                                        </a:lnTo>
                                        <a:lnTo>
                                          <a:pt x="1144" y="235"/>
                                        </a:lnTo>
                                        <a:lnTo>
                                          <a:pt x="1144" y="226"/>
                                        </a:lnTo>
                                        <a:lnTo>
                                          <a:pt x="1148" y="216"/>
                                        </a:lnTo>
                                        <a:lnTo>
                                          <a:pt x="1148" y="211"/>
                                        </a:lnTo>
                                        <a:lnTo>
                                          <a:pt x="1153" y="202"/>
                                        </a:lnTo>
                                        <a:lnTo>
                                          <a:pt x="1153" y="192"/>
                                        </a:lnTo>
                                        <a:lnTo>
                                          <a:pt x="1158" y="187"/>
                                        </a:lnTo>
                                        <a:lnTo>
                                          <a:pt x="1158" y="168"/>
                                        </a:lnTo>
                                        <a:lnTo>
                                          <a:pt x="1163" y="158"/>
                                        </a:lnTo>
                                        <a:lnTo>
                                          <a:pt x="1163" y="129"/>
                                        </a:lnTo>
                                        <a:lnTo>
                                          <a:pt x="1168" y="120"/>
                                        </a:lnTo>
                                        <a:lnTo>
                                          <a:pt x="1168" y="0"/>
                                        </a:lnTo>
                                        <a:lnTo>
                                          <a:pt x="29" y="0"/>
                                        </a:lnTo>
                                        <a:lnTo>
                                          <a:pt x="24" y="0"/>
                                        </a:lnTo>
                                        <a:lnTo>
                                          <a:pt x="34" y="9"/>
                                        </a:lnTo>
                                        <a:lnTo>
                                          <a:pt x="29" y="9"/>
                                        </a:lnTo>
                                        <a:lnTo>
                                          <a:pt x="1163" y="9"/>
                                        </a:lnTo>
                                        <a:lnTo>
                                          <a:pt x="1158" y="4"/>
                                        </a:lnTo>
                                        <a:lnTo>
                                          <a:pt x="1158" y="120"/>
                                        </a:lnTo>
                                        <a:lnTo>
                                          <a:pt x="1153" y="129"/>
                                        </a:lnTo>
                                        <a:lnTo>
                                          <a:pt x="1153" y="158"/>
                                        </a:lnTo>
                                        <a:lnTo>
                                          <a:pt x="1148" y="168"/>
                                        </a:lnTo>
                                        <a:lnTo>
                                          <a:pt x="1148" y="187"/>
                                        </a:lnTo>
                                        <a:lnTo>
                                          <a:pt x="1144" y="192"/>
                                        </a:lnTo>
                                        <a:lnTo>
                                          <a:pt x="1144" y="202"/>
                                        </a:lnTo>
                                        <a:lnTo>
                                          <a:pt x="1139" y="211"/>
                                        </a:lnTo>
                                        <a:lnTo>
                                          <a:pt x="1139" y="216"/>
                                        </a:lnTo>
                                        <a:lnTo>
                                          <a:pt x="1134" y="226"/>
                                        </a:lnTo>
                                        <a:lnTo>
                                          <a:pt x="1134" y="235"/>
                                        </a:lnTo>
                                        <a:lnTo>
                                          <a:pt x="1124" y="240"/>
                                        </a:lnTo>
                                        <a:lnTo>
                                          <a:pt x="1120" y="254"/>
                                        </a:lnTo>
                                        <a:lnTo>
                                          <a:pt x="1120" y="259"/>
                                        </a:lnTo>
                                        <a:lnTo>
                                          <a:pt x="1105" y="269"/>
                                        </a:lnTo>
                                        <a:lnTo>
                                          <a:pt x="1100" y="283"/>
                                        </a:lnTo>
                                        <a:lnTo>
                                          <a:pt x="1100" y="288"/>
                                        </a:lnTo>
                                        <a:lnTo>
                                          <a:pt x="1100" y="283"/>
                                        </a:lnTo>
                                        <a:lnTo>
                                          <a:pt x="1105" y="283"/>
                                        </a:lnTo>
                                        <a:lnTo>
                                          <a:pt x="1096" y="283"/>
                                        </a:lnTo>
                                        <a:lnTo>
                                          <a:pt x="1086" y="293"/>
                                        </a:lnTo>
                                        <a:lnTo>
                                          <a:pt x="1081" y="293"/>
                                        </a:lnTo>
                                        <a:lnTo>
                                          <a:pt x="1076" y="298"/>
                                        </a:lnTo>
                                        <a:lnTo>
                                          <a:pt x="995" y="298"/>
                                        </a:lnTo>
                                        <a:lnTo>
                                          <a:pt x="985" y="293"/>
                                        </a:lnTo>
                                        <a:lnTo>
                                          <a:pt x="966" y="293"/>
                                        </a:lnTo>
                                        <a:lnTo>
                                          <a:pt x="956" y="288"/>
                                        </a:lnTo>
                                        <a:lnTo>
                                          <a:pt x="932" y="288"/>
                                        </a:lnTo>
                                        <a:lnTo>
                                          <a:pt x="923" y="283"/>
                                        </a:lnTo>
                                        <a:lnTo>
                                          <a:pt x="879" y="283"/>
                                        </a:lnTo>
                                        <a:lnTo>
                                          <a:pt x="538" y="283"/>
                                        </a:lnTo>
                                        <a:lnTo>
                                          <a:pt x="197" y="283"/>
                                        </a:lnTo>
                                        <a:lnTo>
                                          <a:pt x="187" y="278"/>
                                        </a:lnTo>
                                        <a:lnTo>
                                          <a:pt x="178" y="278"/>
                                        </a:lnTo>
                                        <a:lnTo>
                                          <a:pt x="173" y="274"/>
                                        </a:lnTo>
                                        <a:lnTo>
                                          <a:pt x="163" y="269"/>
                                        </a:lnTo>
                                        <a:lnTo>
                                          <a:pt x="154" y="269"/>
                                        </a:lnTo>
                                        <a:lnTo>
                                          <a:pt x="144" y="264"/>
                                        </a:lnTo>
                                        <a:lnTo>
                                          <a:pt x="139" y="264"/>
                                        </a:lnTo>
                                        <a:lnTo>
                                          <a:pt x="139" y="259"/>
                                        </a:lnTo>
                                        <a:lnTo>
                                          <a:pt x="125" y="254"/>
                                        </a:lnTo>
                                        <a:lnTo>
                                          <a:pt x="120" y="254"/>
                                        </a:lnTo>
                                        <a:lnTo>
                                          <a:pt x="120" y="250"/>
                                        </a:lnTo>
                                        <a:lnTo>
                                          <a:pt x="106" y="245"/>
                                        </a:lnTo>
                                        <a:lnTo>
                                          <a:pt x="101" y="245"/>
                                        </a:lnTo>
                                        <a:lnTo>
                                          <a:pt x="91" y="235"/>
                                        </a:lnTo>
                                        <a:lnTo>
                                          <a:pt x="86" y="235"/>
                                        </a:lnTo>
                                        <a:lnTo>
                                          <a:pt x="43" y="192"/>
                                        </a:lnTo>
                                        <a:lnTo>
                                          <a:pt x="43" y="187"/>
                                        </a:lnTo>
                                        <a:lnTo>
                                          <a:pt x="34" y="173"/>
                                        </a:lnTo>
                                        <a:lnTo>
                                          <a:pt x="34" y="177"/>
                                        </a:lnTo>
                                        <a:lnTo>
                                          <a:pt x="29" y="163"/>
                                        </a:lnTo>
                                        <a:lnTo>
                                          <a:pt x="24" y="163"/>
                                        </a:lnTo>
                                        <a:lnTo>
                                          <a:pt x="24" y="153"/>
                                        </a:lnTo>
                                        <a:lnTo>
                                          <a:pt x="19" y="149"/>
                                        </a:lnTo>
                                        <a:lnTo>
                                          <a:pt x="19" y="144"/>
                                        </a:lnTo>
                                        <a:lnTo>
                                          <a:pt x="14" y="139"/>
                                        </a:lnTo>
                                        <a:lnTo>
                                          <a:pt x="14" y="125"/>
                                        </a:lnTo>
                                        <a:lnTo>
                                          <a:pt x="10" y="120"/>
                                        </a:lnTo>
                                        <a:lnTo>
                                          <a:pt x="10" y="67"/>
                                        </a:lnTo>
                                        <a:lnTo>
                                          <a:pt x="14" y="57"/>
                                        </a:lnTo>
                                        <a:lnTo>
                                          <a:pt x="14" y="43"/>
                                        </a:lnTo>
                                        <a:lnTo>
                                          <a:pt x="19" y="38"/>
                                        </a:lnTo>
                                        <a:lnTo>
                                          <a:pt x="19" y="33"/>
                                        </a:lnTo>
                                        <a:lnTo>
                                          <a:pt x="24" y="24"/>
                                        </a:lnTo>
                                        <a:lnTo>
                                          <a:pt x="24" y="14"/>
                                        </a:lnTo>
                                        <a:lnTo>
                                          <a:pt x="34" y="9"/>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45" name="Freeform 1204"/>
                                <wps:cNvSpPr>
                                  <a:spLocks/>
                                </wps:cNvSpPr>
                                <wps:spPr bwMode="auto">
                                  <a:xfrm>
                                    <a:off x="3421" y="159"/>
                                    <a:ext cx="20" cy="759"/>
                                  </a:xfrm>
                                  <a:custGeom>
                                    <a:avLst/>
                                    <a:gdLst>
                                      <a:gd name="T0" fmla="*/ 0 w 20"/>
                                      <a:gd name="T1" fmla="*/ 750 h 759"/>
                                      <a:gd name="T2" fmla="*/ 0 w 20"/>
                                      <a:gd name="T3" fmla="*/ 754 h 759"/>
                                      <a:gd name="T4" fmla="*/ 5 w 20"/>
                                      <a:gd name="T5" fmla="*/ 754 h 759"/>
                                      <a:gd name="T6" fmla="*/ 5 w 20"/>
                                      <a:gd name="T7" fmla="*/ 759 h 759"/>
                                      <a:gd name="T8" fmla="*/ 15 w 20"/>
                                      <a:gd name="T9" fmla="*/ 759 h 759"/>
                                      <a:gd name="T10" fmla="*/ 15 w 20"/>
                                      <a:gd name="T11" fmla="*/ 754 h 759"/>
                                      <a:gd name="T12" fmla="*/ 20 w 20"/>
                                      <a:gd name="T13" fmla="*/ 754 h 759"/>
                                      <a:gd name="T14" fmla="*/ 20 w 20"/>
                                      <a:gd name="T15" fmla="*/ 4 h 759"/>
                                      <a:gd name="T16" fmla="*/ 15 w 20"/>
                                      <a:gd name="T17" fmla="*/ 4 h 759"/>
                                      <a:gd name="T18" fmla="*/ 15 w 20"/>
                                      <a:gd name="T19" fmla="*/ 0 h 759"/>
                                      <a:gd name="T20" fmla="*/ 5 w 20"/>
                                      <a:gd name="T21" fmla="*/ 0 h 759"/>
                                      <a:gd name="T22" fmla="*/ 5 w 20"/>
                                      <a:gd name="T23" fmla="*/ 4 h 759"/>
                                      <a:gd name="T24" fmla="*/ 0 w 20"/>
                                      <a:gd name="T25" fmla="*/ 4 h 759"/>
                                      <a:gd name="T26" fmla="*/ 0 w 20"/>
                                      <a:gd name="T27" fmla="*/ 9 h 759"/>
                                      <a:gd name="T28" fmla="*/ 0 w 20"/>
                                      <a:gd name="T29" fmla="*/ 750 h 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 h="759">
                                        <a:moveTo>
                                          <a:pt x="0" y="750"/>
                                        </a:moveTo>
                                        <a:lnTo>
                                          <a:pt x="0" y="754"/>
                                        </a:lnTo>
                                        <a:lnTo>
                                          <a:pt x="5" y="754"/>
                                        </a:lnTo>
                                        <a:lnTo>
                                          <a:pt x="5" y="759"/>
                                        </a:lnTo>
                                        <a:lnTo>
                                          <a:pt x="15" y="759"/>
                                        </a:lnTo>
                                        <a:lnTo>
                                          <a:pt x="15" y="754"/>
                                        </a:lnTo>
                                        <a:lnTo>
                                          <a:pt x="20" y="754"/>
                                        </a:lnTo>
                                        <a:lnTo>
                                          <a:pt x="20" y="4"/>
                                        </a:lnTo>
                                        <a:lnTo>
                                          <a:pt x="15" y="4"/>
                                        </a:lnTo>
                                        <a:lnTo>
                                          <a:pt x="15" y="0"/>
                                        </a:lnTo>
                                        <a:lnTo>
                                          <a:pt x="5" y="0"/>
                                        </a:lnTo>
                                        <a:lnTo>
                                          <a:pt x="5" y="4"/>
                                        </a:lnTo>
                                        <a:lnTo>
                                          <a:pt x="0" y="4"/>
                                        </a:lnTo>
                                        <a:lnTo>
                                          <a:pt x="0" y="9"/>
                                        </a:lnTo>
                                        <a:lnTo>
                                          <a:pt x="0" y="7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46" name="Freeform 1205"/>
                                <wps:cNvSpPr>
                                  <a:spLocks/>
                                </wps:cNvSpPr>
                                <wps:spPr bwMode="auto">
                                  <a:xfrm>
                                    <a:off x="4104" y="159"/>
                                    <a:ext cx="19" cy="759"/>
                                  </a:xfrm>
                                  <a:custGeom>
                                    <a:avLst/>
                                    <a:gdLst>
                                      <a:gd name="T0" fmla="*/ 0 w 19"/>
                                      <a:gd name="T1" fmla="*/ 750 h 759"/>
                                      <a:gd name="T2" fmla="*/ 0 w 19"/>
                                      <a:gd name="T3" fmla="*/ 754 h 759"/>
                                      <a:gd name="T4" fmla="*/ 4 w 19"/>
                                      <a:gd name="T5" fmla="*/ 754 h 759"/>
                                      <a:gd name="T6" fmla="*/ 4 w 19"/>
                                      <a:gd name="T7" fmla="*/ 759 h 759"/>
                                      <a:gd name="T8" fmla="*/ 14 w 19"/>
                                      <a:gd name="T9" fmla="*/ 759 h 759"/>
                                      <a:gd name="T10" fmla="*/ 14 w 19"/>
                                      <a:gd name="T11" fmla="*/ 754 h 759"/>
                                      <a:gd name="T12" fmla="*/ 19 w 19"/>
                                      <a:gd name="T13" fmla="*/ 754 h 759"/>
                                      <a:gd name="T14" fmla="*/ 19 w 19"/>
                                      <a:gd name="T15" fmla="*/ 4 h 759"/>
                                      <a:gd name="T16" fmla="*/ 14 w 19"/>
                                      <a:gd name="T17" fmla="*/ 4 h 759"/>
                                      <a:gd name="T18" fmla="*/ 14 w 19"/>
                                      <a:gd name="T19" fmla="*/ 0 h 759"/>
                                      <a:gd name="T20" fmla="*/ 4 w 19"/>
                                      <a:gd name="T21" fmla="*/ 0 h 759"/>
                                      <a:gd name="T22" fmla="*/ 4 w 19"/>
                                      <a:gd name="T23" fmla="*/ 4 h 759"/>
                                      <a:gd name="T24" fmla="*/ 0 w 19"/>
                                      <a:gd name="T25" fmla="*/ 4 h 759"/>
                                      <a:gd name="T26" fmla="*/ 0 w 19"/>
                                      <a:gd name="T27" fmla="*/ 9 h 759"/>
                                      <a:gd name="T28" fmla="*/ 0 w 19"/>
                                      <a:gd name="T29" fmla="*/ 750 h 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 h="759">
                                        <a:moveTo>
                                          <a:pt x="0" y="750"/>
                                        </a:moveTo>
                                        <a:lnTo>
                                          <a:pt x="0" y="754"/>
                                        </a:lnTo>
                                        <a:lnTo>
                                          <a:pt x="4" y="754"/>
                                        </a:lnTo>
                                        <a:lnTo>
                                          <a:pt x="4" y="759"/>
                                        </a:lnTo>
                                        <a:lnTo>
                                          <a:pt x="14" y="759"/>
                                        </a:lnTo>
                                        <a:lnTo>
                                          <a:pt x="14" y="754"/>
                                        </a:lnTo>
                                        <a:lnTo>
                                          <a:pt x="19" y="754"/>
                                        </a:lnTo>
                                        <a:lnTo>
                                          <a:pt x="19" y="4"/>
                                        </a:lnTo>
                                        <a:lnTo>
                                          <a:pt x="14" y="4"/>
                                        </a:lnTo>
                                        <a:lnTo>
                                          <a:pt x="14" y="0"/>
                                        </a:lnTo>
                                        <a:lnTo>
                                          <a:pt x="4" y="0"/>
                                        </a:lnTo>
                                        <a:lnTo>
                                          <a:pt x="4" y="4"/>
                                        </a:lnTo>
                                        <a:lnTo>
                                          <a:pt x="0" y="4"/>
                                        </a:lnTo>
                                        <a:lnTo>
                                          <a:pt x="0" y="9"/>
                                        </a:lnTo>
                                        <a:lnTo>
                                          <a:pt x="0" y="7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47" name="Freeform 1206"/>
                                <wps:cNvSpPr>
                                  <a:spLocks/>
                                </wps:cNvSpPr>
                                <wps:spPr bwMode="auto">
                                  <a:xfrm>
                                    <a:off x="3417" y="87"/>
                                    <a:ext cx="706" cy="153"/>
                                  </a:xfrm>
                                  <a:custGeom>
                                    <a:avLst/>
                                    <a:gdLst>
                                      <a:gd name="T0" fmla="*/ 9 w 706"/>
                                      <a:gd name="T1" fmla="*/ 91 h 153"/>
                                      <a:gd name="T2" fmla="*/ 24 w 706"/>
                                      <a:gd name="T3" fmla="*/ 81 h 153"/>
                                      <a:gd name="T4" fmla="*/ 14 w 706"/>
                                      <a:gd name="T5" fmla="*/ 67 h 153"/>
                                      <a:gd name="T6" fmla="*/ 24 w 706"/>
                                      <a:gd name="T7" fmla="*/ 52 h 153"/>
                                      <a:gd name="T8" fmla="*/ 28 w 706"/>
                                      <a:gd name="T9" fmla="*/ 43 h 153"/>
                                      <a:gd name="T10" fmla="*/ 43 w 706"/>
                                      <a:gd name="T11" fmla="*/ 43 h 153"/>
                                      <a:gd name="T12" fmla="*/ 81 w 706"/>
                                      <a:gd name="T13" fmla="*/ 28 h 153"/>
                                      <a:gd name="T14" fmla="*/ 91 w 706"/>
                                      <a:gd name="T15" fmla="*/ 24 h 153"/>
                                      <a:gd name="T16" fmla="*/ 153 w 706"/>
                                      <a:gd name="T17" fmla="*/ 24 h 153"/>
                                      <a:gd name="T18" fmla="*/ 192 w 706"/>
                                      <a:gd name="T19" fmla="*/ 24 h 153"/>
                                      <a:gd name="T20" fmla="*/ 225 w 706"/>
                                      <a:gd name="T21" fmla="*/ 28 h 153"/>
                                      <a:gd name="T22" fmla="*/ 245 w 706"/>
                                      <a:gd name="T23" fmla="*/ 38 h 153"/>
                                      <a:gd name="T24" fmla="*/ 254 w 706"/>
                                      <a:gd name="T25" fmla="*/ 43 h 153"/>
                                      <a:gd name="T26" fmla="*/ 269 w 706"/>
                                      <a:gd name="T27" fmla="*/ 62 h 153"/>
                                      <a:gd name="T28" fmla="*/ 297 w 706"/>
                                      <a:gd name="T29" fmla="*/ 96 h 153"/>
                                      <a:gd name="T30" fmla="*/ 317 w 706"/>
                                      <a:gd name="T31" fmla="*/ 110 h 153"/>
                                      <a:gd name="T32" fmla="*/ 350 w 706"/>
                                      <a:gd name="T33" fmla="*/ 144 h 153"/>
                                      <a:gd name="T34" fmla="*/ 365 w 706"/>
                                      <a:gd name="T35" fmla="*/ 153 h 153"/>
                                      <a:gd name="T36" fmla="*/ 528 w 706"/>
                                      <a:gd name="T37" fmla="*/ 149 h 153"/>
                                      <a:gd name="T38" fmla="*/ 552 w 706"/>
                                      <a:gd name="T39" fmla="*/ 139 h 153"/>
                                      <a:gd name="T40" fmla="*/ 581 w 706"/>
                                      <a:gd name="T41" fmla="*/ 134 h 153"/>
                                      <a:gd name="T42" fmla="*/ 600 w 706"/>
                                      <a:gd name="T43" fmla="*/ 125 h 153"/>
                                      <a:gd name="T44" fmla="*/ 619 w 706"/>
                                      <a:gd name="T45" fmla="*/ 120 h 153"/>
                                      <a:gd name="T46" fmla="*/ 639 w 706"/>
                                      <a:gd name="T47" fmla="*/ 110 h 153"/>
                                      <a:gd name="T48" fmla="*/ 658 w 706"/>
                                      <a:gd name="T49" fmla="*/ 105 h 153"/>
                                      <a:gd name="T50" fmla="*/ 682 w 706"/>
                                      <a:gd name="T51" fmla="*/ 96 h 153"/>
                                      <a:gd name="T52" fmla="*/ 706 w 706"/>
                                      <a:gd name="T53" fmla="*/ 86 h 153"/>
                                      <a:gd name="T54" fmla="*/ 691 w 706"/>
                                      <a:gd name="T55" fmla="*/ 72 h 153"/>
                                      <a:gd name="T56" fmla="*/ 672 w 706"/>
                                      <a:gd name="T57" fmla="*/ 76 h 153"/>
                                      <a:gd name="T58" fmla="*/ 648 w 706"/>
                                      <a:gd name="T59" fmla="*/ 86 h 153"/>
                                      <a:gd name="T60" fmla="*/ 629 w 706"/>
                                      <a:gd name="T61" fmla="*/ 91 h 153"/>
                                      <a:gd name="T62" fmla="*/ 610 w 706"/>
                                      <a:gd name="T63" fmla="*/ 100 h 153"/>
                                      <a:gd name="T64" fmla="*/ 591 w 706"/>
                                      <a:gd name="T65" fmla="*/ 105 h 153"/>
                                      <a:gd name="T66" fmla="*/ 571 w 706"/>
                                      <a:gd name="T67" fmla="*/ 115 h 153"/>
                                      <a:gd name="T68" fmla="*/ 543 w 706"/>
                                      <a:gd name="T69" fmla="*/ 120 h 153"/>
                                      <a:gd name="T70" fmla="*/ 523 w 706"/>
                                      <a:gd name="T71" fmla="*/ 134 h 153"/>
                                      <a:gd name="T72" fmla="*/ 451 w 706"/>
                                      <a:gd name="T73" fmla="*/ 134 h 153"/>
                                      <a:gd name="T74" fmla="*/ 355 w 706"/>
                                      <a:gd name="T75" fmla="*/ 129 h 153"/>
                                      <a:gd name="T76" fmla="*/ 355 w 706"/>
                                      <a:gd name="T77" fmla="*/ 125 h 153"/>
                                      <a:gd name="T78" fmla="*/ 326 w 706"/>
                                      <a:gd name="T79" fmla="*/ 100 h 153"/>
                                      <a:gd name="T80" fmla="*/ 317 w 706"/>
                                      <a:gd name="T81" fmla="*/ 86 h 153"/>
                                      <a:gd name="T82" fmla="*/ 288 w 706"/>
                                      <a:gd name="T83" fmla="*/ 52 h 153"/>
                                      <a:gd name="T84" fmla="*/ 273 w 706"/>
                                      <a:gd name="T85" fmla="*/ 43 h 153"/>
                                      <a:gd name="T86" fmla="*/ 264 w 706"/>
                                      <a:gd name="T87" fmla="*/ 33 h 153"/>
                                      <a:gd name="T88" fmla="*/ 254 w 706"/>
                                      <a:gd name="T89" fmla="*/ 19 h 153"/>
                                      <a:gd name="T90" fmla="*/ 240 w 706"/>
                                      <a:gd name="T91" fmla="*/ 14 h 153"/>
                                      <a:gd name="T92" fmla="*/ 221 w 706"/>
                                      <a:gd name="T93" fmla="*/ 4 h 153"/>
                                      <a:gd name="T94" fmla="*/ 148 w 706"/>
                                      <a:gd name="T95" fmla="*/ 0 h 153"/>
                                      <a:gd name="T96" fmla="*/ 105 w 706"/>
                                      <a:gd name="T97" fmla="*/ 9 h 153"/>
                                      <a:gd name="T98" fmla="*/ 67 w 706"/>
                                      <a:gd name="T99" fmla="*/ 19 h 153"/>
                                      <a:gd name="T100" fmla="*/ 72 w 706"/>
                                      <a:gd name="T101" fmla="*/ 19 h 153"/>
                                      <a:gd name="T102" fmla="*/ 24 w 706"/>
                                      <a:gd name="T103" fmla="*/ 28 h 153"/>
                                      <a:gd name="T104" fmla="*/ 19 w 706"/>
                                      <a:gd name="T105" fmla="*/ 38 h 153"/>
                                      <a:gd name="T106" fmla="*/ 9 w 706"/>
                                      <a:gd name="T107" fmla="*/ 43 h 153"/>
                                      <a:gd name="T108" fmla="*/ 0 w 706"/>
                                      <a:gd name="T109" fmla="*/ 81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706" h="153">
                                        <a:moveTo>
                                          <a:pt x="4" y="81"/>
                                        </a:moveTo>
                                        <a:lnTo>
                                          <a:pt x="4" y="86"/>
                                        </a:lnTo>
                                        <a:lnTo>
                                          <a:pt x="9" y="91"/>
                                        </a:lnTo>
                                        <a:lnTo>
                                          <a:pt x="19" y="91"/>
                                        </a:lnTo>
                                        <a:lnTo>
                                          <a:pt x="24" y="86"/>
                                        </a:lnTo>
                                        <a:lnTo>
                                          <a:pt x="24" y="81"/>
                                        </a:lnTo>
                                        <a:lnTo>
                                          <a:pt x="19" y="76"/>
                                        </a:lnTo>
                                        <a:lnTo>
                                          <a:pt x="19" y="72"/>
                                        </a:lnTo>
                                        <a:lnTo>
                                          <a:pt x="14" y="67"/>
                                        </a:lnTo>
                                        <a:lnTo>
                                          <a:pt x="19" y="67"/>
                                        </a:lnTo>
                                        <a:lnTo>
                                          <a:pt x="19" y="52"/>
                                        </a:lnTo>
                                        <a:lnTo>
                                          <a:pt x="24" y="52"/>
                                        </a:lnTo>
                                        <a:lnTo>
                                          <a:pt x="24" y="48"/>
                                        </a:lnTo>
                                        <a:lnTo>
                                          <a:pt x="28" y="48"/>
                                        </a:lnTo>
                                        <a:lnTo>
                                          <a:pt x="28" y="43"/>
                                        </a:lnTo>
                                        <a:lnTo>
                                          <a:pt x="33" y="43"/>
                                        </a:lnTo>
                                        <a:lnTo>
                                          <a:pt x="33" y="38"/>
                                        </a:lnTo>
                                        <a:lnTo>
                                          <a:pt x="43" y="43"/>
                                        </a:lnTo>
                                        <a:lnTo>
                                          <a:pt x="48" y="38"/>
                                        </a:lnTo>
                                        <a:lnTo>
                                          <a:pt x="76" y="38"/>
                                        </a:lnTo>
                                        <a:lnTo>
                                          <a:pt x="81" y="28"/>
                                        </a:lnTo>
                                        <a:lnTo>
                                          <a:pt x="76" y="28"/>
                                        </a:lnTo>
                                        <a:lnTo>
                                          <a:pt x="91" y="28"/>
                                        </a:lnTo>
                                        <a:lnTo>
                                          <a:pt x="91" y="24"/>
                                        </a:lnTo>
                                        <a:lnTo>
                                          <a:pt x="105" y="28"/>
                                        </a:lnTo>
                                        <a:lnTo>
                                          <a:pt x="115" y="24"/>
                                        </a:lnTo>
                                        <a:lnTo>
                                          <a:pt x="153" y="24"/>
                                        </a:lnTo>
                                        <a:lnTo>
                                          <a:pt x="158" y="19"/>
                                        </a:lnTo>
                                        <a:lnTo>
                                          <a:pt x="182" y="19"/>
                                        </a:lnTo>
                                        <a:lnTo>
                                          <a:pt x="192" y="24"/>
                                        </a:lnTo>
                                        <a:lnTo>
                                          <a:pt x="211" y="24"/>
                                        </a:lnTo>
                                        <a:lnTo>
                                          <a:pt x="216" y="28"/>
                                        </a:lnTo>
                                        <a:lnTo>
                                          <a:pt x="225" y="28"/>
                                        </a:lnTo>
                                        <a:lnTo>
                                          <a:pt x="230" y="33"/>
                                        </a:lnTo>
                                        <a:lnTo>
                                          <a:pt x="240" y="38"/>
                                        </a:lnTo>
                                        <a:lnTo>
                                          <a:pt x="245" y="38"/>
                                        </a:lnTo>
                                        <a:lnTo>
                                          <a:pt x="249" y="43"/>
                                        </a:lnTo>
                                        <a:lnTo>
                                          <a:pt x="254" y="38"/>
                                        </a:lnTo>
                                        <a:lnTo>
                                          <a:pt x="254" y="43"/>
                                        </a:lnTo>
                                        <a:lnTo>
                                          <a:pt x="264" y="52"/>
                                        </a:lnTo>
                                        <a:lnTo>
                                          <a:pt x="269" y="57"/>
                                        </a:lnTo>
                                        <a:lnTo>
                                          <a:pt x="269" y="62"/>
                                        </a:lnTo>
                                        <a:lnTo>
                                          <a:pt x="283" y="76"/>
                                        </a:lnTo>
                                        <a:lnTo>
                                          <a:pt x="283" y="81"/>
                                        </a:lnTo>
                                        <a:lnTo>
                                          <a:pt x="297" y="96"/>
                                        </a:lnTo>
                                        <a:lnTo>
                                          <a:pt x="297" y="100"/>
                                        </a:lnTo>
                                        <a:lnTo>
                                          <a:pt x="312" y="115"/>
                                        </a:lnTo>
                                        <a:lnTo>
                                          <a:pt x="317" y="110"/>
                                        </a:lnTo>
                                        <a:lnTo>
                                          <a:pt x="312" y="115"/>
                                        </a:lnTo>
                                        <a:lnTo>
                                          <a:pt x="341" y="144"/>
                                        </a:lnTo>
                                        <a:lnTo>
                                          <a:pt x="350" y="144"/>
                                        </a:lnTo>
                                        <a:lnTo>
                                          <a:pt x="350" y="149"/>
                                        </a:lnTo>
                                        <a:lnTo>
                                          <a:pt x="360" y="149"/>
                                        </a:lnTo>
                                        <a:lnTo>
                                          <a:pt x="365" y="153"/>
                                        </a:lnTo>
                                        <a:lnTo>
                                          <a:pt x="461" y="153"/>
                                        </a:lnTo>
                                        <a:lnTo>
                                          <a:pt x="466" y="149"/>
                                        </a:lnTo>
                                        <a:lnTo>
                                          <a:pt x="528" y="149"/>
                                        </a:lnTo>
                                        <a:lnTo>
                                          <a:pt x="533" y="144"/>
                                        </a:lnTo>
                                        <a:lnTo>
                                          <a:pt x="547" y="144"/>
                                        </a:lnTo>
                                        <a:lnTo>
                                          <a:pt x="552" y="139"/>
                                        </a:lnTo>
                                        <a:lnTo>
                                          <a:pt x="562" y="139"/>
                                        </a:lnTo>
                                        <a:lnTo>
                                          <a:pt x="567" y="134"/>
                                        </a:lnTo>
                                        <a:lnTo>
                                          <a:pt x="581" y="134"/>
                                        </a:lnTo>
                                        <a:lnTo>
                                          <a:pt x="586" y="129"/>
                                        </a:lnTo>
                                        <a:lnTo>
                                          <a:pt x="595" y="129"/>
                                        </a:lnTo>
                                        <a:lnTo>
                                          <a:pt x="600" y="125"/>
                                        </a:lnTo>
                                        <a:lnTo>
                                          <a:pt x="610" y="125"/>
                                        </a:lnTo>
                                        <a:lnTo>
                                          <a:pt x="615" y="120"/>
                                        </a:lnTo>
                                        <a:lnTo>
                                          <a:pt x="619" y="120"/>
                                        </a:lnTo>
                                        <a:lnTo>
                                          <a:pt x="624" y="115"/>
                                        </a:lnTo>
                                        <a:lnTo>
                                          <a:pt x="634" y="115"/>
                                        </a:lnTo>
                                        <a:lnTo>
                                          <a:pt x="639" y="110"/>
                                        </a:lnTo>
                                        <a:lnTo>
                                          <a:pt x="643" y="110"/>
                                        </a:lnTo>
                                        <a:lnTo>
                                          <a:pt x="648" y="105"/>
                                        </a:lnTo>
                                        <a:lnTo>
                                          <a:pt x="658" y="105"/>
                                        </a:lnTo>
                                        <a:lnTo>
                                          <a:pt x="663" y="100"/>
                                        </a:lnTo>
                                        <a:lnTo>
                                          <a:pt x="672" y="96"/>
                                        </a:lnTo>
                                        <a:lnTo>
                                          <a:pt x="682" y="96"/>
                                        </a:lnTo>
                                        <a:lnTo>
                                          <a:pt x="687" y="91"/>
                                        </a:lnTo>
                                        <a:lnTo>
                                          <a:pt x="701" y="91"/>
                                        </a:lnTo>
                                        <a:lnTo>
                                          <a:pt x="706" y="86"/>
                                        </a:lnTo>
                                        <a:lnTo>
                                          <a:pt x="706" y="76"/>
                                        </a:lnTo>
                                        <a:lnTo>
                                          <a:pt x="701" y="72"/>
                                        </a:lnTo>
                                        <a:lnTo>
                                          <a:pt x="691" y="72"/>
                                        </a:lnTo>
                                        <a:lnTo>
                                          <a:pt x="696" y="72"/>
                                        </a:lnTo>
                                        <a:lnTo>
                                          <a:pt x="677" y="72"/>
                                        </a:lnTo>
                                        <a:lnTo>
                                          <a:pt x="672" y="76"/>
                                        </a:lnTo>
                                        <a:lnTo>
                                          <a:pt x="663" y="81"/>
                                        </a:lnTo>
                                        <a:lnTo>
                                          <a:pt x="653" y="81"/>
                                        </a:lnTo>
                                        <a:lnTo>
                                          <a:pt x="648" y="86"/>
                                        </a:lnTo>
                                        <a:lnTo>
                                          <a:pt x="639" y="86"/>
                                        </a:lnTo>
                                        <a:lnTo>
                                          <a:pt x="634" y="91"/>
                                        </a:lnTo>
                                        <a:lnTo>
                                          <a:pt x="629" y="91"/>
                                        </a:lnTo>
                                        <a:lnTo>
                                          <a:pt x="624" y="96"/>
                                        </a:lnTo>
                                        <a:lnTo>
                                          <a:pt x="615" y="96"/>
                                        </a:lnTo>
                                        <a:lnTo>
                                          <a:pt x="610" y="100"/>
                                        </a:lnTo>
                                        <a:lnTo>
                                          <a:pt x="605" y="100"/>
                                        </a:lnTo>
                                        <a:lnTo>
                                          <a:pt x="600" y="105"/>
                                        </a:lnTo>
                                        <a:lnTo>
                                          <a:pt x="591" y="105"/>
                                        </a:lnTo>
                                        <a:lnTo>
                                          <a:pt x="586" y="110"/>
                                        </a:lnTo>
                                        <a:lnTo>
                                          <a:pt x="576" y="110"/>
                                        </a:lnTo>
                                        <a:lnTo>
                                          <a:pt x="571" y="115"/>
                                        </a:lnTo>
                                        <a:lnTo>
                                          <a:pt x="557" y="115"/>
                                        </a:lnTo>
                                        <a:lnTo>
                                          <a:pt x="552" y="120"/>
                                        </a:lnTo>
                                        <a:lnTo>
                                          <a:pt x="543" y="120"/>
                                        </a:lnTo>
                                        <a:lnTo>
                                          <a:pt x="538" y="125"/>
                                        </a:lnTo>
                                        <a:lnTo>
                                          <a:pt x="528" y="125"/>
                                        </a:lnTo>
                                        <a:lnTo>
                                          <a:pt x="523" y="134"/>
                                        </a:lnTo>
                                        <a:lnTo>
                                          <a:pt x="528" y="129"/>
                                        </a:lnTo>
                                        <a:lnTo>
                                          <a:pt x="456" y="129"/>
                                        </a:lnTo>
                                        <a:lnTo>
                                          <a:pt x="451" y="134"/>
                                        </a:lnTo>
                                        <a:lnTo>
                                          <a:pt x="374" y="134"/>
                                        </a:lnTo>
                                        <a:lnTo>
                                          <a:pt x="370" y="129"/>
                                        </a:lnTo>
                                        <a:lnTo>
                                          <a:pt x="355" y="129"/>
                                        </a:lnTo>
                                        <a:lnTo>
                                          <a:pt x="360" y="129"/>
                                        </a:lnTo>
                                        <a:lnTo>
                                          <a:pt x="360" y="134"/>
                                        </a:lnTo>
                                        <a:lnTo>
                                          <a:pt x="355" y="125"/>
                                        </a:lnTo>
                                        <a:lnTo>
                                          <a:pt x="350" y="125"/>
                                        </a:lnTo>
                                        <a:lnTo>
                                          <a:pt x="331" y="105"/>
                                        </a:lnTo>
                                        <a:lnTo>
                                          <a:pt x="326" y="100"/>
                                        </a:lnTo>
                                        <a:lnTo>
                                          <a:pt x="321" y="96"/>
                                        </a:lnTo>
                                        <a:lnTo>
                                          <a:pt x="317" y="91"/>
                                        </a:lnTo>
                                        <a:lnTo>
                                          <a:pt x="317" y="86"/>
                                        </a:lnTo>
                                        <a:lnTo>
                                          <a:pt x="302" y="72"/>
                                        </a:lnTo>
                                        <a:lnTo>
                                          <a:pt x="302" y="67"/>
                                        </a:lnTo>
                                        <a:lnTo>
                                          <a:pt x="288" y="52"/>
                                        </a:lnTo>
                                        <a:lnTo>
                                          <a:pt x="288" y="48"/>
                                        </a:lnTo>
                                        <a:lnTo>
                                          <a:pt x="278" y="38"/>
                                        </a:lnTo>
                                        <a:lnTo>
                                          <a:pt x="273" y="43"/>
                                        </a:lnTo>
                                        <a:lnTo>
                                          <a:pt x="278" y="38"/>
                                        </a:lnTo>
                                        <a:lnTo>
                                          <a:pt x="269" y="28"/>
                                        </a:lnTo>
                                        <a:lnTo>
                                          <a:pt x="264" y="33"/>
                                        </a:lnTo>
                                        <a:lnTo>
                                          <a:pt x="264" y="28"/>
                                        </a:lnTo>
                                        <a:lnTo>
                                          <a:pt x="259" y="24"/>
                                        </a:lnTo>
                                        <a:lnTo>
                                          <a:pt x="254" y="19"/>
                                        </a:lnTo>
                                        <a:lnTo>
                                          <a:pt x="245" y="19"/>
                                        </a:lnTo>
                                        <a:lnTo>
                                          <a:pt x="249" y="19"/>
                                        </a:lnTo>
                                        <a:lnTo>
                                          <a:pt x="240" y="14"/>
                                        </a:lnTo>
                                        <a:lnTo>
                                          <a:pt x="235" y="9"/>
                                        </a:lnTo>
                                        <a:lnTo>
                                          <a:pt x="225" y="9"/>
                                        </a:lnTo>
                                        <a:lnTo>
                                          <a:pt x="221" y="4"/>
                                        </a:lnTo>
                                        <a:lnTo>
                                          <a:pt x="192" y="4"/>
                                        </a:lnTo>
                                        <a:lnTo>
                                          <a:pt x="182" y="0"/>
                                        </a:lnTo>
                                        <a:lnTo>
                                          <a:pt x="148" y="0"/>
                                        </a:lnTo>
                                        <a:lnTo>
                                          <a:pt x="144" y="4"/>
                                        </a:lnTo>
                                        <a:lnTo>
                                          <a:pt x="115" y="4"/>
                                        </a:lnTo>
                                        <a:lnTo>
                                          <a:pt x="105" y="9"/>
                                        </a:lnTo>
                                        <a:lnTo>
                                          <a:pt x="81" y="14"/>
                                        </a:lnTo>
                                        <a:lnTo>
                                          <a:pt x="81" y="19"/>
                                        </a:lnTo>
                                        <a:lnTo>
                                          <a:pt x="67" y="19"/>
                                        </a:lnTo>
                                        <a:lnTo>
                                          <a:pt x="62" y="28"/>
                                        </a:lnTo>
                                        <a:lnTo>
                                          <a:pt x="67" y="19"/>
                                        </a:lnTo>
                                        <a:lnTo>
                                          <a:pt x="72" y="19"/>
                                        </a:lnTo>
                                        <a:lnTo>
                                          <a:pt x="38" y="19"/>
                                        </a:lnTo>
                                        <a:lnTo>
                                          <a:pt x="33" y="24"/>
                                        </a:lnTo>
                                        <a:lnTo>
                                          <a:pt x="24" y="28"/>
                                        </a:lnTo>
                                        <a:lnTo>
                                          <a:pt x="24" y="33"/>
                                        </a:lnTo>
                                        <a:lnTo>
                                          <a:pt x="19" y="33"/>
                                        </a:lnTo>
                                        <a:lnTo>
                                          <a:pt x="19" y="38"/>
                                        </a:lnTo>
                                        <a:lnTo>
                                          <a:pt x="14" y="38"/>
                                        </a:lnTo>
                                        <a:lnTo>
                                          <a:pt x="14" y="43"/>
                                        </a:lnTo>
                                        <a:lnTo>
                                          <a:pt x="9" y="43"/>
                                        </a:lnTo>
                                        <a:lnTo>
                                          <a:pt x="9" y="57"/>
                                        </a:lnTo>
                                        <a:lnTo>
                                          <a:pt x="4" y="57"/>
                                        </a:lnTo>
                                        <a:lnTo>
                                          <a:pt x="0" y="81"/>
                                        </a:lnTo>
                                        <a:lnTo>
                                          <a:pt x="9" y="86"/>
                                        </a:lnTo>
                                        <a:lnTo>
                                          <a:pt x="4"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48" name="Freeform 1207"/>
                                <wps:cNvSpPr>
                                  <a:spLocks/>
                                </wps:cNvSpPr>
                                <wps:spPr bwMode="auto">
                                  <a:xfrm>
                                    <a:off x="3253" y="1202"/>
                                    <a:ext cx="1153" cy="19"/>
                                  </a:xfrm>
                                  <a:custGeom>
                                    <a:avLst/>
                                    <a:gdLst>
                                      <a:gd name="T0" fmla="*/ 10 w 1153"/>
                                      <a:gd name="T1" fmla="*/ 0 h 19"/>
                                      <a:gd name="T2" fmla="*/ 5 w 1153"/>
                                      <a:gd name="T3" fmla="*/ 0 h 19"/>
                                      <a:gd name="T4" fmla="*/ 5 w 1153"/>
                                      <a:gd name="T5" fmla="*/ 5 h 19"/>
                                      <a:gd name="T6" fmla="*/ 0 w 1153"/>
                                      <a:gd name="T7" fmla="*/ 5 h 19"/>
                                      <a:gd name="T8" fmla="*/ 0 w 1153"/>
                                      <a:gd name="T9" fmla="*/ 14 h 19"/>
                                      <a:gd name="T10" fmla="*/ 5 w 1153"/>
                                      <a:gd name="T11" fmla="*/ 14 h 19"/>
                                      <a:gd name="T12" fmla="*/ 5 w 1153"/>
                                      <a:gd name="T13" fmla="*/ 19 h 19"/>
                                      <a:gd name="T14" fmla="*/ 1149 w 1153"/>
                                      <a:gd name="T15" fmla="*/ 19 h 19"/>
                                      <a:gd name="T16" fmla="*/ 1149 w 1153"/>
                                      <a:gd name="T17" fmla="*/ 14 h 19"/>
                                      <a:gd name="T18" fmla="*/ 1153 w 1153"/>
                                      <a:gd name="T19" fmla="*/ 14 h 19"/>
                                      <a:gd name="T20" fmla="*/ 1153 w 1153"/>
                                      <a:gd name="T21" fmla="*/ 5 h 19"/>
                                      <a:gd name="T22" fmla="*/ 1149 w 1153"/>
                                      <a:gd name="T23" fmla="*/ 5 h 19"/>
                                      <a:gd name="T24" fmla="*/ 1149 w 1153"/>
                                      <a:gd name="T25" fmla="*/ 0 h 19"/>
                                      <a:gd name="T26" fmla="*/ 1144 w 1153"/>
                                      <a:gd name="T27" fmla="*/ 0 h 19"/>
                                      <a:gd name="T28" fmla="*/ 10 w 1153"/>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153" h="19">
                                        <a:moveTo>
                                          <a:pt x="10" y="0"/>
                                        </a:moveTo>
                                        <a:lnTo>
                                          <a:pt x="5" y="0"/>
                                        </a:lnTo>
                                        <a:lnTo>
                                          <a:pt x="5" y="5"/>
                                        </a:lnTo>
                                        <a:lnTo>
                                          <a:pt x="0" y="5"/>
                                        </a:lnTo>
                                        <a:lnTo>
                                          <a:pt x="0" y="14"/>
                                        </a:lnTo>
                                        <a:lnTo>
                                          <a:pt x="5" y="14"/>
                                        </a:lnTo>
                                        <a:lnTo>
                                          <a:pt x="5" y="19"/>
                                        </a:lnTo>
                                        <a:lnTo>
                                          <a:pt x="1149" y="19"/>
                                        </a:lnTo>
                                        <a:lnTo>
                                          <a:pt x="1149" y="14"/>
                                        </a:lnTo>
                                        <a:lnTo>
                                          <a:pt x="1153" y="14"/>
                                        </a:lnTo>
                                        <a:lnTo>
                                          <a:pt x="1153" y="5"/>
                                        </a:lnTo>
                                        <a:lnTo>
                                          <a:pt x="1149" y="5"/>
                                        </a:lnTo>
                                        <a:lnTo>
                                          <a:pt x="1149" y="0"/>
                                        </a:lnTo>
                                        <a:lnTo>
                                          <a:pt x="1144"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49" name="Rectangle 1208"/>
                                <wps:cNvSpPr>
                                  <a:spLocks noChangeArrowheads="1"/>
                                </wps:cNvSpPr>
                                <wps:spPr bwMode="auto">
                                  <a:xfrm>
                                    <a:off x="2273" y="43"/>
                                    <a:ext cx="184"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7B71B9" w:rsidRDefault="006D2BEA" w:rsidP="00D35342">
                                      <w:pPr>
                                        <w:rPr>
                                          <w:sz w:val="18"/>
                                        </w:rPr>
                                      </w:pPr>
                                      <w:r w:rsidRPr="007B71B9">
                                        <w:rPr>
                                          <w:rFonts w:ascii="Arial" w:hAnsi="Arial" w:cs="Arial"/>
                                          <w:color w:val="000000"/>
                                          <w:sz w:val="25"/>
                                          <w:szCs w:val="30"/>
                                          <w:lang w:val="en-US"/>
                                        </w:rPr>
                                        <w:t>F</w:t>
                                      </w:r>
                                    </w:p>
                                  </w:txbxContent>
                                </wps:txbx>
                                <wps:bodyPr rot="0" vert="horz" wrap="square" lIns="0" tIns="0" rIns="0" bIns="0" anchor="t" anchorCtr="0" upright="1">
                                  <a:noAutofit/>
                                </wps:bodyPr>
                              </wps:wsp>
                              <wps:wsp>
                                <wps:cNvPr id="24550" name="Freeform 1209"/>
                                <wps:cNvSpPr>
                                  <a:spLocks/>
                                </wps:cNvSpPr>
                                <wps:spPr bwMode="auto">
                                  <a:xfrm>
                                    <a:off x="187" y="957"/>
                                    <a:ext cx="361" cy="245"/>
                                  </a:xfrm>
                                  <a:custGeom>
                                    <a:avLst/>
                                    <a:gdLst>
                                      <a:gd name="T0" fmla="*/ 15 w 361"/>
                                      <a:gd name="T1" fmla="*/ 0 h 245"/>
                                      <a:gd name="T2" fmla="*/ 5 w 361"/>
                                      <a:gd name="T3" fmla="*/ 0 h 245"/>
                                      <a:gd name="T4" fmla="*/ 5 w 361"/>
                                      <a:gd name="T5" fmla="*/ 4 h 245"/>
                                      <a:gd name="T6" fmla="*/ 0 w 361"/>
                                      <a:gd name="T7" fmla="*/ 4 h 245"/>
                                      <a:gd name="T8" fmla="*/ 0 w 361"/>
                                      <a:gd name="T9" fmla="*/ 14 h 245"/>
                                      <a:gd name="T10" fmla="*/ 5 w 361"/>
                                      <a:gd name="T11" fmla="*/ 14 h 245"/>
                                      <a:gd name="T12" fmla="*/ 5 w 361"/>
                                      <a:gd name="T13" fmla="*/ 19 h 245"/>
                                      <a:gd name="T14" fmla="*/ 346 w 361"/>
                                      <a:gd name="T15" fmla="*/ 245 h 245"/>
                                      <a:gd name="T16" fmla="*/ 356 w 361"/>
                                      <a:gd name="T17" fmla="*/ 245 h 245"/>
                                      <a:gd name="T18" fmla="*/ 356 w 361"/>
                                      <a:gd name="T19" fmla="*/ 240 h 245"/>
                                      <a:gd name="T20" fmla="*/ 361 w 361"/>
                                      <a:gd name="T21" fmla="*/ 240 h 245"/>
                                      <a:gd name="T22" fmla="*/ 361 w 361"/>
                                      <a:gd name="T23" fmla="*/ 230 h 245"/>
                                      <a:gd name="T24" fmla="*/ 356 w 361"/>
                                      <a:gd name="T25" fmla="*/ 230 h 245"/>
                                      <a:gd name="T26" fmla="*/ 356 w 361"/>
                                      <a:gd name="T27" fmla="*/ 226 h 245"/>
                                      <a:gd name="T28" fmla="*/ 15 w 361"/>
                                      <a:gd name="T29" fmla="*/ 0 h 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61" h="245">
                                        <a:moveTo>
                                          <a:pt x="15" y="0"/>
                                        </a:moveTo>
                                        <a:lnTo>
                                          <a:pt x="5" y="0"/>
                                        </a:lnTo>
                                        <a:lnTo>
                                          <a:pt x="5" y="4"/>
                                        </a:lnTo>
                                        <a:lnTo>
                                          <a:pt x="0" y="4"/>
                                        </a:lnTo>
                                        <a:lnTo>
                                          <a:pt x="0" y="14"/>
                                        </a:lnTo>
                                        <a:lnTo>
                                          <a:pt x="5" y="14"/>
                                        </a:lnTo>
                                        <a:lnTo>
                                          <a:pt x="5" y="19"/>
                                        </a:lnTo>
                                        <a:lnTo>
                                          <a:pt x="346" y="245"/>
                                        </a:lnTo>
                                        <a:lnTo>
                                          <a:pt x="356" y="245"/>
                                        </a:lnTo>
                                        <a:lnTo>
                                          <a:pt x="356" y="240"/>
                                        </a:lnTo>
                                        <a:lnTo>
                                          <a:pt x="361" y="240"/>
                                        </a:lnTo>
                                        <a:lnTo>
                                          <a:pt x="361" y="230"/>
                                        </a:lnTo>
                                        <a:lnTo>
                                          <a:pt x="356" y="230"/>
                                        </a:lnTo>
                                        <a:lnTo>
                                          <a:pt x="356" y="226"/>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51" name="Freeform 1210"/>
                                <wps:cNvSpPr>
                                  <a:spLocks/>
                                </wps:cNvSpPr>
                                <wps:spPr bwMode="auto">
                                  <a:xfrm>
                                    <a:off x="529" y="957"/>
                                    <a:ext cx="360" cy="245"/>
                                  </a:xfrm>
                                  <a:custGeom>
                                    <a:avLst/>
                                    <a:gdLst>
                                      <a:gd name="T0" fmla="*/ 4 w 360"/>
                                      <a:gd name="T1" fmla="*/ 226 h 245"/>
                                      <a:gd name="T2" fmla="*/ 4 w 360"/>
                                      <a:gd name="T3" fmla="*/ 230 h 245"/>
                                      <a:gd name="T4" fmla="*/ 0 w 360"/>
                                      <a:gd name="T5" fmla="*/ 230 h 245"/>
                                      <a:gd name="T6" fmla="*/ 0 w 360"/>
                                      <a:gd name="T7" fmla="*/ 240 h 245"/>
                                      <a:gd name="T8" fmla="*/ 4 w 360"/>
                                      <a:gd name="T9" fmla="*/ 240 h 245"/>
                                      <a:gd name="T10" fmla="*/ 4 w 360"/>
                                      <a:gd name="T11" fmla="*/ 245 h 245"/>
                                      <a:gd name="T12" fmla="*/ 14 w 360"/>
                                      <a:gd name="T13" fmla="*/ 245 h 245"/>
                                      <a:gd name="T14" fmla="*/ 355 w 360"/>
                                      <a:gd name="T15" fmla="*/ 19 h 245"/>
                                      <a:gd name="T16" fmla="*/ 355 w 360"/>
                                      <a:gd name="T17" fmla="*/ 14 h 245"/>
                                      <a:gd name="T18" fmla="*/ 360 w 360"/>
                                      <a:gd name="T19" fmla="*/ 14 h 245"/>
                                      <a:gd name="T20" fmla="*/ 360 w 360"/>
                                      <a:gd name="T21" fmla="*/ 4 h 245"/>
                                      <a:gd name="T22" fmla="*/ 355 w 360"/>
                                      <a:gd name="T23" fmla="*/ 4 h 245"/>
                                      <a:gd name="T24" fmla="*/ 355 w 360"/>
                                      <a:gd name="T25" fmla="*/ 0 h 245"/>
                                      <a:gd name="T26" fmla="*/ 346 w 360"/>
                                      <a:gd name="T27" fmla="*/ 0 h 245"/>
                                      <a:gd name="T28" fmla="*/ 4 w 360"/>
                                      <a:gd name="T29" fmla="*/ 226 h 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60" h="245">
                                        <a:moveTo>
                                          <a:pt x="4" y="226"/>
                                        </a:moveTo>
                                        <a:lnTo>
                                          <a:pt x="4" y="230"/>
                                        </a:lnTo>
                                        <a:lnTo>
                                          <a:pt x="0" y="230"/>
                                        </a:lnTo>
                                        <a:lnTo>
                                          <a:pt x="0" y="240"/>
                                        </a:lnTo>
                                        <a:lnTo>
                                          <a:pt x="4" y="240"/>
                                        </a:lnTo>
                                        <a:lnTo>
                                          <a:pt x="4" y="245"/>
                                        </a:lnTo>
                                        <a:lnTo>
                                          <a:pt x="14" y="245"/>
                                        </a:lnTo>
                                        <a:lnTo>
                                          <a:pt x="355" y="19"/>
                                        </a:lnTo>
                                        <a:lnTo>
                                          <a:pt x="355" y="14"/>
                                        </a:lnTo>
                                        <a:lnTo>
                                          <a:pt x="360" y="14"/>
                                        </a:lnTo>
                                        <a:lnTo>
                                          <a:pt x="360" y="4"/>
                                        </a:lnTo>
                                        <a:lnTo>
                                          <a:pt x="355" y="4"/>
                                        </a:lnTo>
                                        <a:lnTo>
                                          <a:pt x="355" y="0"/>
                                        </a:lnTo>
                                        <a:lnTo>
                                          <a:pt x="346" y="0"/>
                                        </a:lnTo>
                                        <a:lnTo>
                                          <a:pt x="4" y="2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52" name="Freeform 1211"/>
                                <wps:cNvSpPr>
                                  <a:spLocks/>
                                </wps:cNvSpPr>
                                <wps:spPr bwMode="auto">
                                  <a:xfrm>
                                    <a:off x="1831" y="284"/>
                                    <a:ext cx="677" cy="1033"/>
                                  </a:xfrm>
                                  <a:custGeom>
                                    <a:avLst/>
                                    <a:gdLst>
                                      <a:gd name="T0" fmla="*/ 341 w 677"/>
                                      <a:gd name="T1" fmla="*/ 1033 h 1033"/>
                                      <a:gd name="T2" fmla="*/ 0 w 677"/>
                                      <a:gd name="T3" fmla="*/ 53 h 1033"/>
                                      <a:gd name="T4" fmla="*/ 5 w 677"/>
                                      <a:gd name="T5" fmla="*/ 43 h 1033"/>
                                      <a:gd name="T6" fmla="*/ 19 w 677"/>
                                      <a:gd name="T7" fmla="*/ 28 h 1033"/>
                                      <a:gd name="T8" fmla="*/ 24 w 677"/>
                                      <a:gd name="T9" fmla="*/ 24 h 1033"/>
                                      <a:gd name="T10" fmla="*/ 33 w 677"/>
                                      <a:gd name="T11" fmla="*/ 19 h 1033"/>
                                      <a:gd name="T12" fmla="*/ 43 w 677"/>
                                      <a:gd name="T13" fmla="*/ 14 h 1033"/>
                                      <a:gd name="T14" fmla="*/ 53 w 677"/>
                                      <a:gd name="T15" fmla="*/ 9 h 1033"/>
                                      <a:gd name="T16" fmla="*/ 72 w 677"/>
                                      <a:gd name="T17" fmla="*/ 4 h 1033"/>
                                      <a:gd name="T18" fmla="*/ 115 w 677"/>
                                      <a:gd name="T19" fmla="*/ 0 h 1033"/>
                                      <a:gd name="T20" fmla="*/ 182 w 677"/>
                                      <a:gd name="T21" fmla="*/ 4 h 1033"/>
                                      <a:gd name="T22" fmla="*/ 211 w 677"/>
                                      <a:gd name="T23" fmla="*/ 9 h 1033"/>
                                      <a:gd name="T24" fmla="*/ 226 w 677"/>
                                      <a:gd name="T25" fmla="*/ 14 h 1033"/>
                                      <a:gd name="T26" fmla="*/ 235 w 677"/>
                                      <a:gd name="T27" fmla="*/ 19 h 1033"/>
                                      <a:gd name="T28" fmla="*/ 240 w 677"/>
                                      <a:gd name="T29" fmla="*/ 24 h 1033"/>
                                      <a:gd name="T30" fmla="*/ 245 w 677"/>
                                      <a:gd name="T31" fmla="*/ 28 h 1033"/>
                                      <a:gd name="T32" fmla="*/ 250 w 677"/>
                                      <a:gd name="T33" fmla="*/ 33 h 1033"/>
                                      <a:gd name="T34" fmla="*/ 254 w 677"/>
                                      <a:gd name="T35" fmla="*/ 38 h 1033"/>
                                      <a:gd name="T36" fmla="*/ 259 w 677"/>
                                      <a:gd name="T37" fmla="*/ 43 h 1033"/>
                                      <a:gd name="T38" fmla="*/ 264 w 677"/>
                                      <a:gd name="T39" fmla="*/ 48 h 1033"/>
                                      <a:gd name="T40" fmla="*/ 278 w 677"/>
                                      <a:gd name="T41" fmla="*/ 62 h 1033"/>
                                      <a:gd name="T42" fmla="*/ 283 w 677"/>
                                      <a:gd name="T43" fmla="*/ 72 h 1033"/>
                                      <a:gd name="T44" fmla="*/ 288 w 677"/>
                                      <a:gd name="T45" fmla="*/ 77 h 1033"/>
                                      <a:gd name="T46" fmla="*/ 298 w 677"/>
                                      <a:gd name="T47" fmla="*/ 91 h 1033"/>
                                      <a:gd name="T48" fmla="*/ 303 w 677"/>
                                      <a:gd name="T49" fmla="*/ 101 h 1033"/>
                                      <a:gd name="T50" fmla="*/ 307 w 677"/>
                                      <a:gd name="T51" fmla="*/ 105 h 1033"/>
                                      <a:gd name="T52" fmla="*/ 312 w 677"/>
                                      <a:gd name="T53" fmla="*/ 110 h 1033"/>
                                      <a:gd name="T54" fmla="*/ 317 w 677"/>
                                      <a:gd name="T55" fmla="*/ 115 h 1033"/>
                                      <a:gd name="T56" fmla="*/ 322 w 677"/>
                                      <a:gd name="T57" fmla="*/ 120 h 1033"/>
                                      <a:gd name="T58" fmla="*/ 331 w 677"/>
                                      <a:gd name="T59" fmla="*/ 125 h 1033"/>
                                      <a:gd name="T60" fmla="*/ 341 w 677"/>
                                      <a:gd name="T61" fmla="*/ 129 h 1033"/>
                                      <a:gd name="T62" fmla="*/ 355 w 677"/>
                                      <a:gd name="T63" fmla="*/ 134 h 1033"/>
                                      <a:gd name="T64" fmla="*/ 379 w 677"/>
                                      <a:gd name="T65" fmla="*/ 139 h 1033"/>
                                      <a:gd name="T66" fmla="*/ 442 w 677"/>
                                      <a:gd name="T67" fmla="*/ 134 h 1033"/>
                                      <a:gd name="T68" fmla="*/ 480 w 677"/>
                                      <a:gd name="T69" fmla="*/ 129 h 1033"/>
                                      <a:gd name="T70" fmla="*/ 524 w 677"/>
                                      <a:gd name="T71" fmla="*/ 125 h 1033"/>
                                      <a:gd name="T72" fmla="*/ 548 w 677"/>
                                      <a:gd name="T73" fmla="*/ 120 h 1033"/>
                                      <a:gd name="T74" fmla="*/ 562 w 677"/>
                                      <a:gd name="T75" fmla="*/ 115 h 1033"/>
                                      <a:gd name="T76" fmla="*/ 581 w 677"/>
                                      <a:gd name="T77" fmla="*/ 110 h 1033"/>
                                      <a:gd name="T78" fmla="*/ 596 w 677"/>
                                      <a:gd name="T79" fmla="*/ 105 h 1033"/>
                                      <a:gd name="T80" fmla="*/ 605 w 677"/>
                                      <a:gd name="T81" fmla="*/ 101 h 1033"/>
                                      <a:gd name="T82" fmla="*/ 620 w 677"/>
                                      <a:gd name="T83" fmla="*/ 96 h 1033"/>
                                      <a:gd name="T84" fmla="*/ 634 w 677"/>
                                      <a:gd name="T85" fmla="*/ 91 h 1033"/>
                                      <a:gd name="T86" fmla="*/ 644 w 677"/>
                                      <a:gd name="T87" fmla="*/ 86 h 1033"/>
                                      <a:gd name="T88" fmla="*/ 653 w 677"/>
                                      <a:gd name="T89" fmla="*/ 81 h 1033"/>
                                      <a:gd name="T90" fmla="*/ 663 w 677"/>
                                      <a:gd name="T91" fmla="*/ 77 h 1033"/>
                                      <a:gd name="T92" fmla="*/ 677 w 677"/>
                                      <a:gd name="T93" fmla="*/ 72 h 10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677" h="1033">
                                        <a:moveTo>
                                          <a:pt x="677" y="807"/>
                                        </a:moveTo>
                                        <a:lnTo>
                                          <a:pt x="341" y="1033"/>
                                        </a:lnTo>
                                        <a:lnTo>
                                          <a:pt x="0" y="807"/>
                                        </a:lnTo>
                                        <a:lnTo>
                                          <a:pt x="0" y="53"/>
                                        </a:lnTo>
                                        <a:lnTo>
                                          <a:pt x="5" y="48"/>
                                        </a:lnTo>
                                        <a:lnTo>
                                          <a:pt x="5" y="43"/>
                                        </a:lnTo>
                                        <a:lnTo>
                                          <a:pt x="14" y="33"/>
                                        </a:lnTo>
                                        <a:lnTo>
                                          <a:pt x="19" y="28"/>
                                        </a:lnTo>
                                        <a:lnTo>
                                          <a:pt x="24" y="28"/>
                                        </a:lnTo>
                                        <a:lnTo>
                                          <a:pt x="24" y="24"/>
                                        </a:lnTo>
                                        <a:lnTo>
                                          <a:pt x="29" y="24"/>
                                        </a:lnTo>
                                        <a:lnTo>
                                          <a:pt x="33" y="19"/>
                                        </a:lnTo>
                                        <a:lnTo>
                                          <a:pt x="43" y="19"/>
                                        </a:lnTo>
                                        <a:lnTo>
                                          <a:pt x="43" y="14"/>
                                        </a:lnTo>
                                        <a:lnTo>
                                          <a:pt x="53" y="14"/>
                                        </a:lnTo>
                                        <a:lnTo>
                                          <a:pt x="53" y="9"/>
                                        </a:lnTo>
                                        <a:lnTo>
                                          <a:pt x="72" y="9"/>
                                        </a:lnTo>
                                        <a:lnTo>
                                          <a:pt x="72" y="4"/>
                                        </a:lnTo>
                                        <a:lnTo>
                                          <a:pt x="110" y="4"/>
                                        </a:lnTo>
                                        <a:lnTo>
                                          <a:pt x="115" y="0"/>
                                        </a:lnTo>
                                        <a:lnTo>
                                          <a:pt x="178" y="0"/>
                                        </a:lnTo>
                                        <a:lnTo>
                                          <a:pt x="182" y="4"/>
                                        </a:lnTo>
                                        <a:lnTo>
                                          <a:pt x="206" y="4"/>
                                        </a:lnTo>
                                        <a:lnTo>
                                          <a:pt x="211" y="9"/>
                                        </a:lnTo>
                                        <a:lnTo>
                                          <a:pt x="221" y="9"/>
                                        </a:lnTo>
                                        <a:lnTo>
                                          <a:pt x="226" y="14"/>
                                        </a:lnTo>
                                        <a:lnTo>
                                          <a:pt x="230" y="14"/>
                                        </a:lnTo>
                                        <a:lnTo>
                                          <a:pt x="235" y="19"/>
                                        </a:lnTo>
                                        <a:lnTo>
                                          <a:pt x="240" y="19"/>
                                        </a:lnTo>
                                        <a:lnTo>
                                          <a:pt x="240" y="24"/>
                                        </a:lnTo>
                                        <a:lnTo>
                                          <a:pt x="245" y="24"/>
                                        </a:lnTo>
                                        <a:lnTo>
                                          <a:pt x="245" y="28"/>
                                        </a:lnTo>
                                        <a:lnTo>
                                          <a:pt x="250" y="28"/>
                                        </a:lnTo>
                                        <a:lnTo>
                                          <a:pt x="250" y="33"/>
                                        </a:lnTo>
                                        <a:lnTo>
                                          <a:pt x="254" y="33"/>
                                        </a:lnTo>
                                        <a:lnTo>
                                          <a:pt x="254" y="38"/>
                                        </a:lnTo>
                                        <a:lnTo>
                                          <a:pt x="259" y="38"/>
                                        </a:lnTo>
                                        <a:lnTo>
                                          <a:pt x="259" y="43"/>
                                        </a:lnTo>
                                        <a:lnTo>
                                          <a:pt x="264" y="43"/>
                                        </a:lnTo>
                                        <a:lnTo>
                                          <a:pt x="264" y="48"/>
                                        </a:lnTo>
                                        <a:lnTo>
                                          <a:pt x="274" y="57"/>
                                        </a:lnTo>
                                        <a:lnTo>
                                          <a:pt x="278" y="62"/>
                                        </a:lnTo>
                                        <a:lnTo>
                                          <a:pt x="278" y="67"/>
                                        </a:lnTo>
                                        <a:lnTo>
                                          <a:pt x="283" y="72"/>
                                        </a:lnTo>
                                        <a:lnTo>
                                          <a:pt x="283" y="77"/>
                                        </a:lnTo>
                                        <a:lnTo>
                                          <a:pt x="288" y="77"/>
                                        </a:lnTo>
                                        <a:lnTo>
                                          <a:pt x="288" y="81"/>
                                        </a:lnTo>
                                        <a:lnTo>
                                          <a:pt x="298" y="91"/>
                                        </a:lnTo>
                                        <a:lnTo>
                                          <a:pt x="303" y="96"/>
                                        </a:lnTo>
                                        <a:lnTo>
                                          <a:pt x="303" y="101"/>
                                        </a:lnTo>
                                        <a:lnTo>
                                          <a:pt x="307" y="101"/>
                                        </a:lnTo>
                                        <a:lnTo>
                                          <a:pt x="307" y="105"/>
                                        </a:lnTo>
                                        <a:lnTo>
                                          <a:pt x="312" y="105"/>
                                        </a:lnTo>
                                        <a:lnTo>
                                          <a:pt x="312" y="110"/>
                                        </a:lnTo>
                                        <a:lnTo>
                                          <a:pt x="317" y="110"/>
                                        </a:lnTo>
                                        <a:lnTo>
                                          <a:pt x="317" y="115"/>
                                        </a:lnTo>
                                        <a:lnTo>
                                          <a:pt x="322" y="115"/>
                                        </a:lnTo>
                                        <a:lnTo>
                                          <a:pt x="322" y="120"/>
                                        </a:lnTo>
                                        <a:lnTo>
                                          <a:pt x="327" y="120"/>
                                        </a:lnTo>
                                        <a:lnTo>
                                          <a:pt x="331" y="125"/>
                                        </a:lnTo>
                                        <a:lnTo>
                                          <a:pt x="336" y="125"/>
                                        </a:lnTo>
                                        <a:lnTo>
                                          <a:pt x="341" y="129"/>
                                        </a:lnTo>
                                        <a:lnTo>
                                          <a:pt x="351" y="129"/>
                                        </a:lnTo>
                                        <a:lnTo>
                                          <a:pt x="355" y="134"/>
                                        </a:lnTo>
                                        <a:lnTo>
                                          <a:pt x="375" y="134"/>
                                        </a:lnTo>
                                        <a:lnTo>
                                          <a:pt x="379" y="139"/>
                                        </a:lnTo>
                                        <a:lnTo>
                                          <a:pt x="437" y="139"/>
                                        </a:lnTo>
                                        <a:lnTo>
                                          <a:pt x="442" y="134"/>
                                        </a:lnTo>
                                        <a:lnTo>
                                          <a:pt x="476" y="134"/>
                                        </a:lnTo>
                                        <a:lnTo>
                                          <a:pt x="480" y="129"/>
                                        </a:lnTo>
                                        <a:lnTo>
                                          <a:pt x="519" y="129"/>
                                        </a:lnTo>
                                        <a:lnTo>
                                          <a:pt x="524" y="125"/>
                                        </a:lnTo>
                                        <a:lnTo>
                                          <a:pt x="543" y="125"/>
                                        </a:lnTo>
                                        <a:lnTo>
                                          <a:pt x="548" y="120"/>
                                        </a:lnTo>
                                        <a:lnTo>
                                          <a:pt x="562" y="120"/>
                                        </a:lnTo>
                                        <a:lnTo>
                                          <a:pt x="562" y="115"/>
                                        </a:lnTo>
                                        <a:lnTo>
                                          <a:pt x="576" y="115"/>
                                        </a:lnTo>
                                        <a:lnTo>
                                          <a:pt x="581" y="110"/>
                                        </a:lnTo>
                                        <a:lnTo>
                                          <a:pt x="591" y="110"/>
                                        </a:lnTo>
                                        <a:lnTo>
                                          <a:pt x="596" y="105"/>
                                        </a:lnTo>
                                        <a:lnTo>
                                          <a:pt x="605" y="105"/>
                                        </a:lnTo>
                                        <a:lnTo>
                                          <a:pt x="605" y="101"/>
                                        </a:lnTo>
                                        <a:lnTo>
                                          <a:pt x="620" y="101"/>
                                        </a:lnTo>
                                        <a:lnTo>
                                          <a:pt x="620" y="96"/>
                                        </a:lnTo>
                                        <a:lnTo>
                                          <a:pt x="629" y="96"/>
                                        </a:lnTo>
                                        <a:lnTo>
                                          <a:pt x="634" y="91"/>
                                        </a:lnTo>
                                        <a:lnTo>
                                          <a:pt x="639" y="91"/>
                                        </a:lnTo>
                                        <a:lnTo>
                                          <a:pt x="644" y="86"/>
                                        </a:lnTo>
                                        <a:lnTo>
                                          <a:pt x="648" y="86"/>
                                        </a:lnTo>
                                        <a:lnTo>
                                          <a:pt x="653" y="81"/>
                                        </a:lnTo>
                                        <a:lnTo>
                                          <a:pt x="663" y="81"/>
                                        </a:lnTo>
                                        <a:lnTo>
                                          <a:pt x="663" y="77"/>
                                        </a:lnTo>
                                        <a:lnTo>
                                          <a:pt x="673" y="77"/>
                                        </a:lnTo>
                                        <a:lnTo>
                                          <a:pt x="677" y="72"/>
                                        </a:lnTo>
                                        <a:lnTo>
                                          <a:pt x="677" y="80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53" name="Freeform 1212"/>
                                <wps:cNvSpPr>
                                  <a:spLocks/>
                                </wps:cNvSpPr>
                                <wps:spPr bwMode="auto">
                                  <a:xfrm>
                                    <a:off x="1821" y="274"/>
                                    <a:ext cx="697" cy="1053"/>
                                  </a:xfrm>
                                  <a:custGeom>
                                    <a:avLst/>
                                    <a:gdLst>
                                      <a:gd name="T0" fmla="*/ 15 w 697"/>
                                      <a:gd name="T1" fmla="*/ 67 h 1053"/>
                                      <a:gd name="T2" fmla="*/ 39 w 697"/>
                                      <a:gd name="T3" fmla="*/ 43 h 1053"/>
                                      <a:gd name="T4" fmla="*/ 58 w 697"/>
                                      <a:gd name="T5" fmla="*/ 38 h 1053"/>
                                      <a:gd name="T6" fmla="*/ 72 w 697"/>
                                      <a:gd name="T7" fmla="*/ 19 h 1053"/>
                                      <a:gd name="T8" fmla="*/ 125 w 697"/>
                                      <a:gd name="T9" fmla="*/ 19 h 1053"/>
                                      <a:gd name="T10" fmla="*/ 212 w 697"/>
                                      <a:gd name="T11" fmla="*/ 19 h 1053"/>
                                      <a:gd name="T12" fmla="*/ 236 w 697"/>
                                      <a:gd name="T13" fmla="*/ 29 h 1053"/>
                                      <a:gd name="T14" fmla="*/ 255 w 697"/>
                                      <a:gd name="T15" fmla="*/ 43 h 1053"/>
                                      <a:gd name="T16" fmla="*/ 255 w 697"/>
                                      <a:gd name="T17" fmla="*/ 48 h 1053"/>
                                      <a:gd name="T18" fmla="*/ 260 w 697"/>
                                      <a:gd name="T19" fmla="*/ 48 h 1053"/>
                                      <a:gd name="T20" fmla="*/ 284 w 697"/>
                                      <a:gd name="T21" fmla="*/ 77 h 1053"/>
                                      <a:gd name="T22" fmla="*/ 288 w 697"/>
                                      <a:gd name="T23" fmla="*/ 96 h 1053"/>
                                      <a:gd name="T24" fmla="*/ 308 w 697"/>
                                      <a:gd name="T25" fmla="*/ 115 h 1053"/>
                                      <a:gd name="T26" fmla="*/ 313 w 697"/>
                                      <a:gd name="T27" fmla="*/ 115 h 1053"/>
                                      <a:gd name="T28" fmla="*/ 322 w 697"/>
                                      <a:gd name="T29" fmla="*/ 135 h 1053"/>
                                      <a:gd name="T30" fmla="*/ 337 w 697"/>
                                      <a:gd name="T31" fmla="*/ 139 h 1053"/>
                                      <a:gd name="T32" fmla="*/ 361 w 697"/>
                                      <a:gd name="T33" fmla="*/ 149 h 1053"/>
                                      <a:gd name="T34" fmla="*/ 457 w 697"/>
                                      <a:gd name="T35" fmla="*/ 149 h 1053"/>
                                      <a:gd name="T36" fmla="*/ 538 w 697"/>
                                      <a:gd name="T37" fmla="*/ 139 h 1053"/>
                                      <a:gd name="T38" fmla="*/ 582 w 697"/>
                                      <a:gd name="T39" fmla="*/ 135 h 1053"/>
                                      <a:gd name="T40" fmla="*/ 606 w 697"/>
                                      <a:gd name="T41" fmla="*/ 125 h 1053"/>
                                      <a:gd name="T42" fmla="*/ 634 w 697"/>
                                      <a:gd name="T43" fmla="*/ 120 h 1053"/>
                                      <a:gd name="T44" fmla="*/ 644 w 697"/>
                                      <a:gd name="T45" fmla="*/ 111 h 1053"/>
                                      <a:gd name="T46" fmla="*/ 663 w 697"/>
                                      <a:gd name="T47" fmla="*/ 101 h 1053"/>
                                      <a:gd name="T48" fmla="*/ 692 w 697"/>
                                      <a:gd name="T49" fmla="*/ 87 h 1053"/>
                                      <a:gd name="T50" fmla="*/ 687 w 697"/>
                                      <a:gd name="T51" fmla="*/ 72 h 1053"/>
                                      <a:gd name="T52" fmla="*/ 663 w 697"/>
                                      <a:gd name="T53" fmla="*/ 82 h 1053"/>
                                      <a:gd name="T54" fmla="*/ 658 w 697"/>
                                      <a:gd name="T55" fmla="*/ 87 h 1053"/>
                                      <a:gd name="T56" fmla="*/ 639 w 697"/>
                                      <a:gd name="T57" fmla="*/ 96 h 1053"/>
                                      <a:gd name="T58" fmla="*/ 620 w 697"/>
                                      <a:gd name="T59" fmla="*/ 111 h 1053"/>
                                      <a:gd name="T60" fmla="*/ 615 w 697"/>
                                      <a:gd name="T61" fmla="*/ 106 h 1053"/>
                                      <a:gd name="T62" fmla="*/ 586 w 697"/>
                                      <a:gd name="T63" fmla="*/ 115 h 1053"/>
                                      <a:gd name="T64" fmla="*/ 562 w 697"/>
                                      <a:gd name="T65" fmla="*/ 130 h 1053"/>
                                      <a:gd name="T66" fmla="*/ 529 w 697"/>
                                      <a:gd name="T67" fmla="*/ 125 h 1053"/>
                                      <a:gd name="T68" fmla="*/ 486 w 697"/>
                                      <a:gd name="T69" fmla="*/ 135 h 1053"/>
                                      <a:gd name="T70" fmla="*/ 389 w 697"/>
                                      <a:gd name="T71" fmla="*/ 139 h 1053"/>
                                      <a:gd name="T72" fmla="*/ 351 w 697"/>
                                      <a:gd name="T73" fmla="*/ 130 h 1053"/>
                                      <a:gd name="T74" fmla="*/ 341 w 697"/>
                                      <a:gd name="T75" fmla="*/ 120 h 1053"/>
                                      <a:gd name="T76" fmla="*/ 332 w 697"/>
                                      <a:gd name="T77" fmla="*/ 115 h 1053"/>
                                      <a:gd name="T78" fmla="*/ 322 w 697"/>
                                      <a:gd name="T79" fmla="*/ 111 h 1053"/>
                                      <a:gd name="T80" fmla="*/ 327 w 697"/>
                                      <a:gd name="T81" fmla="*/ 115 h 1053"/>
                                      <a:gd name="T82" fmla="*/ 322 w 697"/>
                                      <a:gd name="T83" fmla="*/ 106 h 1053"/>
                                      <a:gd name="T84" fmla="*/ 303 w 697"/>
                                      <a:gd name="T85" fmla="*/ 77 h 1053"/>
                                      <a:gd name="T86" fmla="*/ 298 w 697"/>
                                      <a:gd name="T87" fmla="*/ 77 h 1053"/>
                                      <a:gd name="T88" fmla="*/ 279 w 697"/>
                                      <a:gd name="T89" fmla="*/ 48 h 1053"/>
                                      <a:gd name="T90" fmla="*/ 274 w 697"/>
                                      <a:gd name="T91" fmla="*/ 38 h 1053"/>
                                      <a:gd name="T92" fmla="*/ 264 w 697"/>
                                      <a:gd name="T93" fmla="*/ 34 h 1053"/>
                                      <a:gd name="T94" fmla="*/ 255 w 697"/>
                                      <a:gd name="T95" fmla="*/ 29 h 1053"/>
                                      <a:gd name="T96" fmla="*/ 260 w 697"/>
                                      <a:gd name="T97" fmla="*/ 34 h 1053"/>
                                      <a:gd name="T98" fmla="*/ 245 w 697"/>
                                      <a:gd name="T99" fmla="*/ 19 h 1053"/>
                                      <a:gd name="T100" fmla="*/ 221 w 697"/>
                                      <a:gd name="T101" fmla="*/ 10 h 1053"/>
                                      <a:gd name="T102" fmla="*/ 192 w 697"/>
                                      <a:gd name="T103" fmla="*/ 0 h 1053"/>
                                      <a:gd name="T104" fmla="*/ 77 w 697"/>
                                      <a:gd name="T105" fmla="*/ 5 h 1053"/>
                                      <a:gd name="T106" fmla="*/ 58 w 697"/>
                                      <a:gd name="T107" fmla="*/ 14 h 1053"/>
                                      <a:gd name="T108" fmla="*/ 43 w 697"/>
                                      <a:gd name="T109" fmla="*/ 19 h 1053"/>
                                      <a:gd name="T110" fmla="*/ 39 w 697"/>
                                      <a:gd name="T111" fmla="*/ 24 h 1053"/>
                                      <a:gd name="T112" fmla="*/ 29 w 697"/>
                                      <a:gd name="T113" fmla="*/ 29 h 1053"/>
                                      <a:gd name="T114" fmla="*/ 5 w 697"/>
                                      <a:gd name="T115" fmla="*/ 58 h 1053"/>
                                      <a:gd name="T116" fmla="*/ 351 w 697"/>
                                      <a:gd name="T117" fmla="*/ 1053 h 10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97" h="1053">
                                        <a:moveTo>
                                          <a:pt x="678" y="817"/>
                                        </a:moveTo>
                                        <a:lnTo>
                                          <a:pt x="683" y="808"/>
                                        </a:lnTo>
                                        <a:lnTo>
                                          <a:pt x="346" y="1034"/>
                                        </a:lnTo>
                                        <a:lnTo>
                                          <a:pt x="356" y="1034"/>
                                        </a:lnTo>
                                        <a:lnTo>
                                          <a:pt x="15" y="808"/>
                                        </a:lnTo>
                                        <a:lnTo>
                                          <a:pt x="19" y="817"/>
                                        </a:lnTo>
                                        <a:lnTo>
                                          <a:pt x="19" y="63"/>
                                        </a:lnTo>
                                        <a:lnTo>
                                          <a:pt x="15" y="67"/>
                                        </a:lnTo>
                                        <a:lnTo>
                                          <a:pt x="19" y="63"/>
                                        </a:lnTo>
                                        <a:lnTo>
                                          <a:pt x="24" y="63"/>
                                        </a:lnTo>
                                        <a:lnTo>
                                          <a:pt x="24" y="53"/>
                                        </a:lnTo>
                                        <a:lnTo>
                                          <a:pt x="19" y="58"/>
                                        </a:lnTo>
                                        <a:lnTo>
                                          <a:pt x="34" y="43"/>
                                        </a:lnTo>
                                        <a:lnTo>
                                          <a:pt x="29" y="48"/>
                                        </a:lnTo>
                                        <a:lnTo>
                                          <a:pt x="39" y="48"/>
                                        </a:lnTo>
                                        <a:lnTo>
                                          <a:pt x="39" y="43"/>
                                        </a:lnTo>
                                        <a:lnTo>
                                          <a:pt x="43" y="43"/>
                                        </a:lnTo>
                                        <a:lnTo>
                                          <a:pt x="43" y="34"/>
                                        </a:lnTo>
                                        <a:lnTo>
                                          <a:pt x="34" y="43"/>
                                        </a:lnTo>
                                        <a:lnTo>
                                          <a:pt x="43" y="43"/>
                                        </a:lnTo>
                                        <a:lnTo>
                                          <a:pt x="43" y="38"/>
                                        </a:lnTo>
                                        <a:lnTo>
                                          <a:pt x="48" y="34"/>
                                        </a:lnTo>
                                        <a:lnTo>
                                          <a:pt x="43" y="38"/>
                                        </a:lnTo>
                                        <a:lnTo>
                                          <a:pt x="58" y="38"/>
                                        </a:lnTo>
                                        <a:lnTo>
                                          <a:pt x="58" y="34"/>
                                        </a:lnTo>
                                        <a:lnTo>
                                          <a:pt x="63" y="34"/>
                                        </a:lnTo>
                                        <a:lnTo>
                                          <a:pt x="63" y="24"/>
                                        </a:lnTo>
                                        <a:lnTo>
                                          <a:pt x="53" y="34"/>
                                        </a:lnTo>
                                        <a:lnTo>
                                          <a:pt x="67" y="34"/>
                                        </a:lnTo>
                                        <a:lnTo>
                                          <a:pt x="67" y="29"/>
                                        </a:lnTo>
                                        <a:lnTo>
                                          <a:pt x="72" y="29"/>
                                        </a:lnTo>
                                        <a:lnTo>
                                          <a:pt x="72" y="19"/>
                                        </a:lnTo>
                                        <a:lnTo>
                                          <a:pt x="63" y="29"/>
                                        </a:lnTo>
                                        <a:lnTo>
                                          <a:pt x="87" y="29"/>
                                        </a:lnTo>
                                        <a:lnTo>
                                          <a:pt x="87" y="24"/>
                                        </a:lnTo>
                                        <a:lnTo>
                                          <a:pt x="91" y="24"/>
                                        </a:lnTo>
                                        <a:lnTo>
                                          <a:pt x="91" y="14"/>
                                        </a:lnTo>
                                        <a:lnTo>
                                          <a:pt x="82" y="24"/>
                                        </a:lnTo>
                                        <a:lnTo>
                                          <a:pt x="125" y="24"/>
                                        </a:lnTo>
                                        <a:lnTo>
                                          <a:pt x="125" y="19"/>
                                        </a:lnTo>
                                        <a:lnTo>
                                          <a:pt x="130" y="14"/>
                                        </a:lnTo>
                                        <a:lnTo>
                                          <a:pt x="125" y="19"/>
                                        </a:lnTo>
                                        <a:lnTo>
                                          <a:pt x="188" y="19"/>
                                        </a:lnTo>
                                        <a:lnTo>
                                          <a:pt x="183" y="14"/>
                                        </a:lnTo>
                                        <a:lnTo>
                                          <a:pt x="188" y="19"/>
                                        </a:lnTo>
                                        <a:lnTo>
                                          <a:pt x="188" y="24"/>
                                        </a:lnTo>
                                        <a:lnTo>
                                          <a:pt x="216" y="24"/>
                                        </a:lnTo>
                                        <a:lnTo>
                                          <a:pt x="212" y="19"/>
                                        </a:lnTo>
                                        <a:lnTo>
                                          <a:pt x="216" y="24"/>
                                        </a:lnTo>
                                        <a:lnTo>
                                          <a:pt x="216" y="29"/>
                                        </a:lnTo>
                                        <a:lnTo>
                                          <a:pt x="231" y="29"/>
                                        </a:lnTo>
                                        <a:lnTo>
                                          <a:pt x="226" y="24"/>
                                        </a:lnTo>
                                        <a:lnTo>
                                          <a:pt x="231" y="29"/>
                                        </a:lnTo>
                                        <a:lnTo>
                                          <a:pt x="231" y="34"/>
                                        </a:lnTo>
                                        <a:lnTo>
                                          <a:pt x="240" y="34"/>
                                        </a:lnTo>
                                        <a:lnTo>
                                          <a:pt x="236" y="29"/>
                                        </a:lnTo>
                                        <a:lnTo>
                                          <a:pt x="240" y="34"/>
                                        </a:lnTo>
                                        <a:lnTo>
                                          <a:pt x="240" y="38"/>
                                        </a:lnTo>
                                        <a:lnTo>
                                          <a:pt x="250" y="38"/>
                                        </a:lnTo>
                                        <a:lnTo>
                                          <a:pt x="240" y="29"/>
                                        </a:lnTo>
                                        <a:lnTo>
                                          <a:pt x="240" y="38"/>
                                        </a:lnTo>
                                        <a:lnTo>
                                          <a:pt x="245" y="38"/>
                                        </a:lnTo>
                                        <a:lnTo>
                                          <a:pt x="245" y="43"/>
                                        </a:lnTo>
                                        <a:lnTo>
                                          <a:pt x="255" y="43"/>
                                        </a:lnTo>
                                        <a:lnTo>
                                          <a:pt x="245" y="34"/>
                                        </a:lnTo>
                                        <a:lnTo>
                                          <a:pt x="245" y="43"/>
                                        </a:lnTo>
                                        <a:lnTo>
                                          <a:pt x="250" y="43"/>
                                        </a:lnTo>
                                        <a:lnTo>
                                          <a:pt x="250" y="48"/>
                                        </a:lnTo>
                                        <a:lnTo>
                                          <a:pt x="260" y="48"/>
                                        </a:lnTo>
                                        <a:lnTo>
                                          <a:pt x="250" y="38"/>
                                        </a:lnTo>
                                        <a:lnTo>
                                          <a:pt x="250" y="48"/>
                                        </a:lnTo>
                                        <a:lnTo>
                                          <a:pt x="255" y="48"/>
                                        </a:lnTo>
                                        <a:lnTo>
                                          <a:pt x="255" y="53"/>
                                        </a:lnTo>
                                        <a:lnTo>
                                          <a:pt x="264" y="53"/>
                                        </a:lnTo>
                                        <a:lnTo>
                                          <a:pt x="255" y="43"/>
                                        </a:lnTo>
                                        <a:lnTo>
                                          <a:pt x="255" y="53"/>
                                        </a:lnTo>
                                        <a:lnTo>
                                          <a:pt x="260" y="53"/>
                                        </a:lnTo>
                                        <a:lnTo>
                                          <a:pt x="260" y="58"/>
                                        </a:lnTo>
                                        <a:lnTo>
                                          <a:pt x="269" y="58"/>
                                        </a:lnTo>
                                        <a:lnTo>
                                          <a:pt x="260" y="48"/>
                                        </a:lnTo>
                                        <a:lnTo>
                                          <a:pt x="260" y="58"/>
                                        </a:lnTo>
                                        <a:lnTo>
                                          <a:pt x="264" y="58"/>
                                        </a:lnTo>
                                        <a:lnTo>
                                          <a:pt x="264" y="63"/>
                                        </a:lnTo>
                                        <a:lnTo>
                                          <a:pt x="274" y="63"/>
                                        </a:lnTo>
                                        <a:lnTo>
                                          <a:pt x="264" y="53"/>
                                        </a:lnTo>
                                        <a:lnTo>
                                          <a:pt x="264" y="63"/>
                                        </a:lnTo>
                                        <a:lnTo>
                                          <a:pt x="269" y="63"/>
                                        </a:lnTo>
                                        <a:lnTo>
                                          <a:pt x="284" y="77"/>
                                        </a:lnTo>
                                        <a:lnTo>
                                          <a:pt x="279" y="72"/>
                                        </a:lnTo>
                                        <a:lnTo>
                                          <a:pt x="279" y="82"/>
                                        </a:lnTo>
                                        <a:lnTo>
                                          <a:pt x="284" y="82"/>
                                        </a:lnTo>
                                        <a:lnTo>
                                          <a:pt x="288" y="87"/>
                                        </a:lnTo>
                                        <a:lnTo>
                                          <a:pt x="284" y="82"/>
                                        </a:lnTo>
                                        <a:lnTo>
                                          <a:pt x="284" y="91"/>
                                        </a:lnTo>
                                        <a:lnTo>
                                          <a:pt x="288" y="91"/>
                                        </a:lnTo>
                                        <a:lnTo>
                                          <a:pt x="288" y="96"/>
                                        </a:lnTo>
                                        <a:lnTo>
                                          <a:pt x="298" y="96"/>
                                        </a:lnTo>
                                        <a:lnTo>
                                          <a:pt x="288" y="87"/>
                                        </a:lnTo>
                                        <a:lnTo>
                                          <a:pt x="288" y="96"/>
                                        </a:lnTo>
                                        <a:lnTo>
                                          <a:pt x="293" y="96"/>
                                        </a:lnTo>
                                        <a:lnTo>
                                          <a:pt x="308" y="111"/>
                                        </a:lnTo>
                                        <a:lnTo>
                                          <a:pt x="303" y="106"/>
                                        </a:lnTo>
                                        <a:lnTo>
                                          <a:pt x="303" y="115"/>
                                        </a:lnTo>
                                        <a:lnTo>
                                          <a:pt x="308" y="115"/>
                                        </a:lnTo>
                                        <a:lnTo>
                                          <a:pt x="308" y="120"/>
                                        </a:lnTo>
                                        <a:lnTo>
                                          <a:pt x="317" y="120"/>
                                        </a:lnTo>
                                        <a:lnTo>
                                          <a:pt x="308" y="111"/>
                                        </a:lnTo>
                                        <a:lnTo>
                                          <a:pt x="308" y="120"/>
                                        </a:lnTo>
                                        <a:lnTo>
                                          <a:pt x="313" y="120"/>
                                        </a:lnTo>
                                        <a:lnTo>
                                          <a:pt x="313" y="125"/>
                                        </a:lnTo>
                                        <a:lnTo>
                                          <a:pt x="322" y="125"/>
                                        </a:lnTo>
                                        <a:lnTo>
                                          <a:pt x="313" y="115"/>
                                        </a:lnTo>
                                        <a:lnTo>
                                          <a:pt x="313" y="125"/>
                                        </a:lnTo>
                                        <a:lnTo>
                                          <a:pt x="317" y="125"/>
                                        </a:lnTo>
                                        <a:lnTo>
                                          <a:pt x="317" y="130"/>
                                        </a:lnTo>
                                        <a:lnTo>
                                          <a:pt x="327" y="130"/>
                                        </a:lnTo>
                                        <a:lnTo>
                                          <a:pt x="317" y="120"/>
                                        </a:lnTo>
                                        <a:lnTo>
                                          <a:pt x="317" y="130"/>
                                        </a:lnTo>
                                        <a:lnTo>
                                          <a:pt x="322" y="130"/>
                                        </a:lnTo>
                                        <a:lnTo>
                                          <a:pt x="322" y="135"/>
                                        </a:lnTo>
                                        <a:lnTo>
                                          <a:pt x="332" y="135"/>
                                        </a:lnTo>
                                        <a:lnTo>
                                          <a:pt x="322" y="125"/>
                                        </a:lnTo>
                                        <a:lnTo>
                                          <a:pt x="322" y="135"/>
                                        </a:lnTo>
                                        <a:lnTo>
                                          <a:pt x="327" y="135"/>
                                        </a:lnTo>
                                        <a:lnTo>
                                          <a:pt x="327" y="139"/>
                                        </a:lnTo>
                                        <a:lnTo>
                                          <a:pt x="337" y="139"/>
                                        </a:lnTo>
                                        <a:lnTo>
                                          <a:pt x="332" y="135"/>
                                        </a:lnTo>
                                        <a:lnTo>
                                          <a:pt x="337" y="139"/>
                                        </a:lnTo>
                                        <a:lnTo>
                                          <a:pt x="337" y="144"/>
                                        </a:lnTo>
                                        <a:lnTo>
                                          <a:pt x="346" y="144"/>
                                        </a:lnTo>
                                        <a:lnTo>
                                          <a:pt x="341" y="139"/>
                                        </a:lnTo>
                                        <a:lnTo>
                                          <a:pt x="346" y="144"/>
                                        </a:lnTo>
                                        <a:lnTo>
                                          <a:pt x="346" y="149"/>
                                        </a:lnTo>
                                        <a:lnTo>
                                          <a:pt x="361" y="149"/>
                                        </a:lnTo>
                                        <a:lnTo>
                                          <a:pt x="356" y="144"/>
                                        </a:lnTo>
                                        <a:lnTo>
                                          <a:pt x="361" y="149"/>
                                        </a:lnTo>
                                        <a:lnTo>
                                          <a:pt x="361" y="154"/>
                                        </a:lnTo>
                                        <a:lnTo>
                                          <a:pt x="385" y="154"/>
                                        </a:lnTo>
                                        <a:lnTo>
                                          <a:pt x="380" y="149"/>
                                        </a:lnTo>
                                        <a:lnTo>
                                          <a:pt x="385" y="154"/>
                                        </a:lnTo>
                                        <a:lnTo>
                                          <a:pt x="385" y="159"/>
                                        </a:lnTo>
                                        <a:lnTo>
                                          <a:pt x="452" y="159"/>
                                        </a:lnTo>
                                        <a:lnTo>
                                          <a:pt x="452" y="154"/>
                                        </a:lnTo>
                                        <a:lnTo>
                                          <a:pt x="457" y="149"/>
                                        </a:lnTo>
                                        <a:lnTo>
                                          <a:pt x="452" y="154"/>
                                        </a:lnTo>
                                        <a:lnTo>
                                          <a:pt x="490" y="154"/>
                                        </a:lnTo>
                                        <a:lnTo>
                                          <a:pt x="490" y="149"/>
                                        </a:lnTo>
                                        <a:lnTo>
                                          <a:pt x="495" y="144"/>
                                        </a:lnTo>
                                        <a:lnTo>
                                          <a:pt x="490" y="149"/>
                                        </a:lnTo>
                                        <a:lnTo>
                                          <a:pt x="534" y="149"/>
                                        </a:lnTo>
                                        <a:lnTo>
                                          <a:pt x="534" y="144"/>
                                        </a:lnTo>
                                        <a:lnTo>
                                          <a:pt x="538" y="139"/>
                                        </a:lnTo>
                                        <a:lnTo>
                                          <a:pt x="534" y="144"/>
                                        </a:lnTo>
                                        <a:lnTo>
                                          <a:pt x="558" y="144"/>
                                        </a:lnTo>
                                        <a:lnTo>
                                          <a:pt x="558" y="139"/>
                                        </a:lnTo>
                                        <a:lnTo>
                                          <a:pt x="562" y="135"/>
                                        </a:lnTo>
                                        <a:lnTo>
                                          <a:pt x="558" y="139"/>
                                        </a:lnTo>
                                        <a:lnTo>
                                          <a:pt x="577" y="139"/>
                                        </a:lnTo>
                                        <a:lnTo>
                                          <a:pt x="577" y="135"/>
                                        </a:lnTo>
                                        <a:lnTo>
                                          <a:pt x="582" y="135"/>
                                        </a:lnTo>
                                        <a:lnTo>
                                          <a:pt x="582" y="125"/>
                                        </a:lnTo>
                                        <a:lnTo>
                                          <a:pt x="572" y="135"/>
                                        </a:lnTo>
                                        <a:lnTo>
                                          <a:pt x="591" y="135"/>
                                        </a:lnTo>
                                        <a:lnTo>
                                          <a:pt x="591" y="130"/>
                                        </a:lnTo>
                                        <a:lnTo>
                                          <a:pt x="596" y="125"/>
                                        </a:lnTo>
                                        <a:lnTo>
                                          <a:pt x="591" y="130"/>
                                        </a:lnTo>
                                        <a:lnTo>
                                          <a:pt x="606" y="130"/>
                                        </a:lnTo>
                                        <a:lnTo>
                                          <a:pt x="606" y="125"/>
                                        </a:lnTo>
                                        <a:lnTo>
                                          <a:pt x="610" y="120"/>
                                        </a:lnTo>
                                        <a:lnTo>
                                          <a:pt x="606" y="125"/>
                                        </a:lnTo>
                                        <a:lnTo>
                                          <a:pt x="620" y="125"/>
                                        </a:lnTo>
                                        <a:lnTo>
                                          <a:pt x="620" y="120"/>
                                        </a:lnTo>
                                        <a:lnTo>
                                          <a:pt x="625" y="120"/>
                                        </a:lnTo>
                                        <a:lnTo>
                                          <a:pt x="625" y="111"/>
                                        </a:lnTo>
                                        <a:lnTo>
                                          <a:pt x="615" y="120"/>
                                        </a:lnTo>
                                        <a:lnTo>
                                          <a:pt x="634" y="120"/>
                                        </a:lnTo>
                                        <a:lnTo>
                                          <a:pt x="634" y="115"/>
                                        </a:lnTo>
                                        <a:lnTo>
                                          <a:pt x="639" y="115"/>
                                        </a:lnTo>
                                        <a:lnTo>
                                          <a:pt x="639" y="106"/>
                                        </a:lnTo>
                                        <a:lnTo>
                                          <a:pt x="630" y="115"/>
                                        </a:lnTo>
                                        <a:lnTo>
                                          <a:pt x="644" y="115"/>
                                        </a:lnTo>
                                        <a:lnTo>
                                          <a:pt x="644" y="111"/>
                                        </a:lnTo>
                                        <a:lnTo>
                                          <a:pt x="649" y="106"/>
                                        </a:lnTo>
                                        <a:lnTo>
                                          <a:pt x="644" y="111"/>
                                        </a:lnTo>
                                        <a:lnTo>
                                          <a:pt x="654" y="111"/>
                                        </a:lnTo>
                                        <a:lnTo>
                                          <a:pt x="654" y="106"/>
                                        </a:lnTo>
                                        <a:lnTo>
                                          <a:pt x="658" y="101"/>
                                        </a:lnTo>
                                        <a:lnTo>
                                          <a:pt x="654" y="106"/>
                                        </a:lnTo>
                                        <a:lnTo>
                                          <a:pt x="663" y="106"/>
                                        </a:lnTo>
                                        <a:lnTo>
                                          <a:pt x="663" y="101"/>
                                        </a:lnTo>
                                        <a:lnTo>
                                          <a:pt x="668" y="96"/>
                                        </a:lnTo>
                                        <a:lnTo>
                                          <a:pt x="663" y="101"/>
                                        </a:lnTo>
                                        <a:lnTo>
                                          <a:pt x="678" y="101"/>
                                        </a:lnTo>
                                        <a:lnTo>
                                          <a:pt x="678" y="96"/>
                                        </a:lnTo>
                                        <a:lnTo>
                                          <a:pt x="683" y="96"/>
                                        </a:lnTo>
                                        <a:lnTo>
                                          <a:pt x="683" y="87"/>
                                        </a:lnTo>
                                        <a:lnTo>
                                          <a:pt x="673" y="96"/>
                                        </a:lnTo>
                                        <a:lnTo>
                                          <a:pt x="687" y="96"/>
                                        </a:lnTo>
                                        <a:lnTo>
                                          <a:pt x="687" y="91"/>
                                        </a:lnTo>
                                        <a:lnTo>
                                          <a:pt x="692" y="87"/>
                                        </a:lnTo>
                                        <a:lnTo>
                                          <a:pt x="678" y="82"/>
                                        </a:lnTo>
                                        <a:lnTo>
                                          <a:pt x="678" y="817"/>
                                        </a:lnTo>
                                        <a:lnTo>
                                          <a:pt x="697" y="817"/>
                                        </a:lnTo>
                                        <a:lnTo>
                                          <a:pt x="697" y="82"/>
                                        </a:lnTo>
                                        <a:lnTo>
                                          <a:pt x="697" y="77"/>
                                        </a:lnTo>
                                        <a:lnTo>
                                          <a:pt x="692" y="77"/>
                                        </a:lnTo>
                                        <a:lnTo>
                                          <a:pt x="692" y="72"/>
                                        </a:lnTo>
                                        <a:lnTo>
                                          <a:pt x="687" y="72"/>
                                        </a:lnTo>
                                        <a:lnTo>
                                          <a:pt x="683" y="72"/>
                                        </a:lnTo>
                                        <a:lnTo>
                                          <a:pt x="683" y="77"/>
                                        </a:lnTo>
                                        <a:lnTo>
                                          <a:pt x="678" y="82"/>
                                        </a:lnTo>
                                        <a:lnTo>
                                          <a:pt x="683" y="77"/>
                                        </a:lnTo>
                                        <a:lnTo>
                                          <a:pt x="673" y="77"/>
                                        </a:lnTo>
                                        <a:lnTo>
                                          <a:pt x="668" y="77"/>
                                        </a:lnTo>
                                        <a:lnTo>
                                          <a:pt x="668" y="82"/>
                                        </a:lnTo>
                                        <a:lnTo>
                                          <a:pt x="663" y="82"/>
                                        </a:lnTo>
                                        <a:lnTo>
                                          <a:pt x="663" y="87"/>
                                        </a:lnTo>
                                        <a:lnTo>
                                          <a:pt x="663" y="91"/>
                                        </a:lnTo>
                                        <a:lnTo>
                                          <a:pt x="673" y="82"/>
                                        </a:lnTo>
                                        <a:lnTo>
                                          <a:pt x="663" y="82"/>
                                        </a:lnTo>
                                        <a:lnTo>
                                          <a:pt x="658" y="82"/>
                                        </a:lnTo>
                                        <a:lnTo>
                                          <a:pt x="658" y="87"/>
                                        </a:lnTo>
                                        <a:lnTo>
                                          <a:pt x="654" y="91"/>
                                        </a:lnTo>
                                        <a:lnTo>
                                          <a:pt x="658" y="87"/>
                                        </a:lnTo>
                                        <a:lnTo>
                                          <a:pt x="654" y="87"/>
                                        </a:lnTo>
                                        <a:lnTo>
                                          <a:pt x="649" y="87"/>
                                        </a:lnTo>
                                        <a:lnTo>
                                          <a:pt x="649" y="91"/>
                                        </a:lnTo>
                                        <a:lnTo>
                                          <a:pt x="644" y="96"/>
                                        </a:lnTo>
                                        <a:lnTo>
                                          <a:pt x="649" y="91"/>
                                        </a:lnTo>
                                        <a:lnTo>
                                          <a:pt x="644" y="91"/>
                                        </a:lnTo>
                                        <a:lnTo>
                                          <a:pt x="639" y="91"/>
                                        </a:lnTo>
                                        <a:lnTo>
                                          <a:pt x="639" y="96"/>
                                        </a:lnTo>
                                        <a:lnTo>
                                          <a:pt x="634" y="101"/>
                                        </a:lnTo>
                                        <a:lnTo>
                                          <a:pt x="639" y="96"/>
                                        </a:lnTo>
                                        <a:lnTo>
                                          <a:pt x="630" y="96"/>
                                        </a:lnTo>
                                        <a:lnTo>
                                          <a:pt x="625" y="96"/>
                                        </a:lnTo>
                                        <a:lnTo>
                                          <a:pt x="625" y="101"/>
                                        </a:lnTo>
                                        <a:lnTo>
                                          <a:pt x="620" y="101"/>
                                        </a:lnTo>
                                        <a:lnTo>
                                          <a:pt x="620" y="106"/>
                                        </a:lnTo>
                                        <a:lnTo>
                                          <a:pt x="620" y="111"/>
                                        </a:lnTo>
                                        <a:lnTo>
                                          <a:pt x="630" y="101"/>
                                        </a:lnTo>
                                        <a:lnTo>
                                          <a:pt x="615" y="101"/>
                                        </a:lnTo>
                                        <a:lnTo>
                                          <a:pt x="610" y="101"/>
                                        </a:lnTo>
                                        <a:lnTo>
                                          <a:pt x="610" y="106"/>
                                        </a:lnTo>
                                        <a:lnTo>
                                          <a:pt x="606" y="106"/>
                                        </a:lnTo>
                                        <a:lnTo>
                                          <a:pt x="606" y="111"/>
                                        </a:lnTo>
                                        <a:lnTo>
                                          <a:pt x="606" y="115"/>
                                        </a:lnTo>
                                        <a:lnTo>
                                          <a:pt x="615" y="106"/>
                                        </a:lnTo>
                                        <a:lnTo>
                                          <a:pt x="606" y="106"/>
                                        </a:lnTo>
                                        <a:lnTo>
                                          <a:pt x="601" y="106"/>
                                        </a:lnTo>
                                        <a:lnTo>
                                          <a:pt x="601" y="111"/>
                                        </a:lnTo>
                                        <a:lnTo>
                                          <a:pt x="596" y="115"/>
                                        </a:lnTo>
                                        <a:lnTo>
                                          <a:pt x="601" y="111"/>
                                        </a:lnTo>
                                        <a:lnTo>
                                          <a:pt x="591" y="111"/>
                                        </a:lnTo>
                                        <a:lnTo>
                                          <a:pt x="586" y="111"/>
                                        </a:lnTo>
                                        <a:lnTo>
                                          <a:pt x="586" y="115"/>
                                        </a:lnTo>
                                        <a:lnTo>
                                          <a:pt x="582" y="120"/>
                                        </a:lnTo>
                                        <a:lnTo>
                                          <a:pt x="586" y="115"/>
                                        </a:lnTo>
                                        <a:lnTo>
                                          <a:pt x="572" y="115"/>
                                        </a:lnTo>
                                        <a:lnTo>
                                          <a:pt x="567" y="115"/>
                                        </a:lnTo>
                                        <a:lnTo>
                                          <a:pt x="567" y="120"/>
                                        </a:lnTo>
                                        <a:lnTo>
                                          <a:pt x="562" y="120"/>
                                        </a:lnTo>
                                        <a:lnTo>
                                          <a:pt x="562" y="125"/>
                                        </a:lnTo>
                                        <a:lnTo>
                                          <a:pt x="562" y="130"/>
                                        </a:lnTo>
                                        <a:lnTo>
                                          <a:pt x="572" y="120"/>
                                        </a:lnTo>
                                        <a:lnTo>
                                          <a:pt x="558" y="120"/>
                                        </a:lnTo>
                                        <a:lnTo>
                                          <a:pt x="553" y="120"/>
                                        </a:lnTo>
                                        <a:lnTo>
                                          <a:pt x="553" y="125"/>
                                        </a:lnTo>
                                        <a:lnTo>
                                          <a:pt x="548" y="130"/>
                                        </a:lnTo>
                                        <a:lnTo>
                                          <a:pt x="553" y="125"/>
                                        </a:lnTo>
                                        <a:lnTo>
                                          <a:pt x="534" y="125"/>
                                        </a:lnTo>
                                        <a:lnTo>
                                          <a:pt x="529" y="125"/>
                                        </a:lnTo>
                                        <a:lnTo>
                                          <a:pt x="529" y="130"/>
                                        </a:lnTo>
                                        <a:lnTo>
                                          <a:pt x="524" y="135"/>
                                        </a:lnTo>
                                        <a:lnTo>
                                          <a:pt x="529" y="130"/>
                                        </a:lnTo>
                                        <a:lnTo>
                                          <a:pt x="490" y="130"/>
                                        </a:lnTo>
                                        <a:lnTo>
                                          <a:pt x="486" y="130"/>
                                        </a:lnTo>
                                        <a:lnTo>
                                          <a:pt x="486" y="135"/>
                                        </a:lnTo>
                                        <a:lnTo>
                                          <a:pt x="481" y="139"/>
                                        </a:lnTo>
                                        <a:lnTo>
                                          <a:pt x="486" y="135"/>
                                        </a:lnTo>
                                        <a:lnTo>
                                          <a:pt x="452" y="135"/>
                                        </a:lnTo>
                                        <a:lnTo>
                                          <a:pt x="447" y="135"/>
                                        </a:lnTo>
                                        <a:lnTo>
                                          <a:pt x="447" y="139"/>
                                        </a:lnTo>
                                        <a:lnTo>
                                          <a:pt x="442" y="144"/>
                                        </a:lnTo>
                                        <a:lnTo>
                                          <a:pt x="447" y="139"/>
                                        </a:lnTo>
                                        <a:lnTo>
                                          <a:pt x="389" y="139"/>
                                        </a:lnTo>
                                        <a:lnTo>
                                          <a:pt x="394" y="144"/>
                                        </a:lnTo>
                                        <a:lnTo>
                                          <a:pt x="389" y="139"/>
                                        </a:lnTo>
                                        <a:lnTo>
                                          <a:pt x="389" y="135"/>
                                        </a:lnTo>
                                        <a:lnTo>
                                          <a:pt x="385" y="135"/>
                                        </a:lnTo>
                                        <a:lnTo>
                                          <a:pt x="365" y="135"/>
                                        </a:lnTo>
                                        <a:lnTo>
                                          <a:pt x="370" y="139"/>
                                        </a:lnTo>
                                        <a:lnTo>
                                          <a:pt x="365" y="135"/>
                                        </a:lnTo>
                                        <a:lnTo>
                                          <a:pt x="365" y="130"/>
                                        </a:lnTo>
                                        <a:lnTo>
                                          <a:pt x="361" y="130"/>
                                        </a:lnTo>
                                        <a:lnTo>
                                          <a:pt x="351" y="130"/>
                                        </a:lnTo>
                                        <a:lnTo>
                                          <a:pt x="356" y="135"/>
                                        </a:lnTo>
                                        <a:lnTo>
                                          <a:pt x="351" y="130"/>
                                        </a:lnTo>
                                        <a:lnTo>
                                          <a:pt x="351" y="125"/>
                                        </a:lnTo>
                                        <a:lnTo>
                                          <a:pt x="346" y="125"/>
                                        </a:lnTo>
                                        <a:lnTo>
                                          <a:pt x="341" y="125"/>
                                        </a:lnTo>
                                        <a:lnTo>
                                          <a:pt x="346" y="130"/>
                                        </a:lnTo>
                                        <a:lnTo>
                                          <a:pt x="341" y="125"/>
                                        </a:lnTo>
                                        <a:lnTo>
                                          <a:pt x="341" y="120"/>
                                        </a:lnTo>
                                        <a:lnTo>
                                          <a:pt x="337" y="120"/>
                                        </a:lnTo>
                                        <a:lnTo>
                                          <a:pt x="332" y="120"/>
                                        </a:lnTo>
                                        <a:lnTo>
                                          <a:pt x="341" y="130"/>
                                        </a:lnTo>
                                        <a:lnTo>
                                          <a:pt x="341" y="125"/>
                                        </a:lnTo>
                                        <a:lnTo>
                                          <a:pt x="341" y="120"/>
                                        </a:lnTo>
                                        <a:lnTo>
                                          <a:pt x="337" y="120"/>
                                        </a:lnTo>
                                        <a:lnTo>
                                          <a:pt x="337" y="115"/>
                                        </a:lnTo>
                                        <a:lnTo>
                                          <a:pt x="332" y="115"/>
                                        </a:lnTo>
                                        <a:lnTo>
                                          <a:pt x="327" y="115"/>
                                        </a:lnTo>
                                        <a:lnTo>
                                          <a:pt x="337" y="125"/>
                                        </a:lnTo>
                                        <a:lnTo>
                                          <a:pt x="337" y="120"/>
                                        </a:lnTo>
                                        <a:lnTo>
                                          <a:pt x="337" y="115"/>
                                        </a:lnTo>
                                        <a:lnTo>
                                          <a:pt x="332" y="115"/>
                                        </a:lnTo>
                                        <a:lnTo>
                                          <a:pt x="332" y="111"/>
                                        </a:lnTo>
                                        <a:lnTo>
                                          <a:pt x="327" y="111"/>
                                        </a:lnTo>
                                        <a:lnTo>
                                          <a:pt x="322" y="111"/>
                                        </a:lnTo>
                                        <a:lnTo>
                                          <a:pt x="332" y="120"/>
                                        </a:lnTo>
                                        <a:lnTo>
                                          <a:pt x="332" y="115"/>
                                        </a:lnTo>
                                        <a:lnTo>
                                          <a:pt x="332" y="111"/>
                                        </a:lnTo>
                                        <a:lnTo>
                                          <a:pt x="327" y="111"/>
                                        </a:lnTo>
                                        <a:lnTo>
                                          <a:pt x="327" y="106"/>
                                        </a:lnTo>
                                        <a:lnTo>
                                          <a:pt x="322" y="106"/>
                                        </a:lnTo>
                                        <a:lnTo>
                                          <a:pt x="317" y="106"/>
                                        </a:lnTo>
                                        <a:lnTo>
                                          <a:pt x="327" y="115"/>
                                        </a:lnTo>
                                        <a:lnTo>
                                          <a:pt x="327" y="111"/>
                                        </a:lnTo>
                                        <a:lnTo>
                                          <a:pt x="327" y="106"/>
                                        </a:lnTo>
                                        <a:lnTo>
                                          <a:pt x="322" y="106"/>
                                        </a:lnTo>
                                        <a:lnTo>
                                          <a:pt x="322" y="101"/>
                                        </a:lnTo>
                                        <a:lnTo>
                                          <a:pt x="317" y="101"/>
                                        </a:lnTo>
                                        <a:lnTo>
                                          <a:pt x="313" y="101"/>
                                        </a:lnTo>
                                        <a:lnTo>
                                          <a:pt x="322" y="111"/>
                                        </a:lnTo>
                                        <a:lnTo>
                                          <a:pt x="322" y="106"/>
                                        </a:lnTo>
                                        <a:lnTo>
                                          <a:pt x="322" y="101"/>
                                        </a:lnTo>
                                        <a:lnTo>
                                          <a:pt x="317" y="101"/>
                                        </a:lnTo>
                                        <a:lnTo>
                                          <a:pt x="303" y="87"/>
                                        </a:lnTo>
                                        <a:lnTo>
                                          <a:pt x="308" y="91"/>
                                        </a:lnTo>
                                        <a:lnTo>
                                          <a:pt x="308" y="87"/>
                                        </a:lnTo>
                                        <a:lnTo>
                                          <a:pt x="308" y="82"/>
                                        </a:lnTo>
                                        <a:lnTo>
                                          <a:pt x="303" y="82"/>
                                        </a:lnTo>
                                        <a:lnTo>
                                          <a:pt x="303" y="77"/>
                                        </a:lnTo>
                                        <a:lnTo>
                                          <a:pt x="298" y="77"/>
                                        </a:lnTo>
                                        <a:lnTo>
                                          <a:pt x="293" y="77"/>
                                        </a:lnTo>
                                        <a:lnTo>
                                          <a:pt x="303" y="87"/>
                                        </a:lnTo>
                                        <a:lnTo>
                                          <a:pt x="303" y="82"/>
                                        </a:lnTo>
                                        <a:lnTo>
                                          <a:pt x="303" y="77"/>
                                        </a:lnTo>
                                        <a:lnTo>
                                          <a:pt x="298" y="77"/>
                                        </a:lnTo>
                                        <a:lnTo>
                                          <a:pt x="293" y="72"/>
                                        </a:lnTo>
                                        <a:lnTo>
                                          <a:pt x="298" y="77"/>
                                        </a:lnTo>
                                        <a:lnTo>
                                          <a:pt x="298" y="72"/>
                                        </a:lnTo>
                                        <a:lnTo>
                                          <a:pt x="298" y="67"/>
                                        </a:lnTo>
                                        <a:lnTo>
                                          <a:pt x="293" y="67"/>
                                        </a:lnTo>
                                        <a:lnTo>
                                          <a:pt x="279" y="53"/>
                                        </a:lnTo>
                                        <a:lnTo>
                                          <a:pt x="284" y="58"/>
                                        </a:lnTo>
                                        <a:lnTo>
                                          <a:pt x="284" y="53"/>
                                        </a:lnTo>
                                        <a:lnTo>
                                          <a:pt x="284" y="48"/>
                                        </a:lnTo>
                                        <a:lnTo>
                                          <a:pt x="279" y="48"/>
                                        </a:lnTo>
                                        <a:lnTo>
                                          <a:pt x="279" y="43"/>
                                        </a:lnTo>
                                        <a:lnTo>
                                          <a:pt x="274" y="43"/>
                                        </a:lnTo>
                                        <a:lnTo>
                                          <a:pt x="269" y="43"/>
                                        </a:lnTo>
                                        <a:lnTo>
                                          <a:pt x="279" y="53"/>
                                        </a:lnTo>
                                        <a:lnTo>
                                          <a:pt x="279" y="48"/>
                                        </a:lnTo>
                                        <a:lnTo>
                                          <a:pt x="279" y="43"/>
                                        </a:lnTo>
                                        <a:lnTo>
                                          <a:pt x="274" y="43"/>
                                        </a:lnTo>
                                        <a:lnTo>
                                          <a:pt x="274" y="38"/>
                                        </a:lnTo>
                                        <a:lnTo>
                                          <a:pt x="269" y="38"/>
                                        </a:lnTo>
                                        <a:lnTo>
                                          <a:pt x="264" y="38"/>
                                        </a:lnTo>
                                        <a:lnTo>
                                          <a:pt x="274" y="48"/>
                                        </a:lnTo>
                                        <a:lnTo>
                                          <a:pt x="274" y="43"/>
                                        </a:lnTo>
                                        <a:lnTo>
                                          <a:pt x="274" y="38"/>
                                        </a:lnTo>
                                        <a:lnTo>
                                          <a:pt x="269" y="38"/>
                                        </a:lnTo>
                                        <a:lnTo>
                                          <a:pt x="269" y="34"/>
                                        </a:lnTo>
                                        <a:lnTo>
                                          <a:pt x="264" y="34"/>
                                        </a:lnTo>
                                        <a:lnTo>
                                          <a:pt x="260" y="34"/>
                                        </a:lnTo>
                                        <a:lnTo>
                                          <a:pt x="269" y="43"/>
                                        </a:lnTo>
                                        <a:lnTo>
                                          <a:pt x="269" y="38"/>
                                        </a:lnTo>
                                        <a:lnTo>
                                          <a:pt x="269" y="34"/>
                                        </a:lnTo>
                                        <a:lnTo>
                                          <a:pt x="264" y="34"/>
                                        </a:lnTo>
                                        <a:lnTo>
                                          <a:pt x="264" y="29"/>
                                        </a:lnTo>
                                        <a:lnTo>
                                          <a:pt x="260" y="29"/>
                                        </a:lnTo>
                                        <a:lnTo>
                                          <a:pt x="255" y="29"/>
                                        </a:lnTo>
                                        <a:lnTo>
                                          <a:pt x="264" y="38"/>
                                        </a:lnTo>
                                        <a:lnTo>
                                          <a:pt x="264" y="34"/>
                                        </a:lnTo>
                                        <a:lnTo>
                                          <a:pt x="264" y="29"/>
                                        </a:lnTo>
                                        <a:lnTo>
                                          <a:pt x="260" y="29"/>
                                        </a:lnTo>
                                        <a:lnTo>
                                          <a:pt x="260" y="24"/>
                                        </a:lnTo>
                                        <a:lnTo>
                                          <a:pt x="255" y="24"/>
                                        </a:lnTo>
                                        <a:lnTo>
                                          <a:pt x="250" y="24"/>
                                        </a:lnTo>
                                        <a:lnTo>
                                          <a:pt x="260" y="34"/>
                                        </a:lnTo>
                                        <a:lnTo>
                                          <a:pt x="260" y="29"/>
                                        </a:lnTo>
                                        <a:lnTo>
                                          <a:pt x="260" y="24"/>
                                        </a:lnTo>
                                        <a:lnTo>
                                          <a:pt x="255" y="24"/>
                                        </a:lnTo>
                                        <a:lnTo>
                                          <a:pt x="255" y="19"/>
                                        </a:lnTo>
                                        <a:lnTo>
                                          <a:pt x="250" y="19"/>
                                        </a:lnTo>
                                        <a:lnTo>
                                          <a:pt x="245" y="19"/>
                                        </a:lnTo>
                                        <a:lnTo>
                                          <a:pt x="250" y="24"/>
                                        </a:lnTo>
                                        <a:lnTo>
                                          <a:pt x="245" y="19"/>
                                        </a:lnTo>
                                        <a:lnTo>
                                          <a:pt x="245" y="14"/>
                                        </a:lnTo>
                                        <a:lnTo>
                                          <a:pt x="240" y="14"/>
                                        </a:lnTo>
                                        <a:lnTo>
                                          <a:pt x="236" y="14"/>
                                        </a:lnTo>
                                        <a:lnTo>
                                          <a:pt x="240" y="19"/>
                                        </a:lnTo>
                                        <a:lnTo>
                                          <a:pt x="236" y="14"/>
                                        </a:lnTo>
                                        <a:lnTo>
                                          <a:pt x="236" y="10"/>
                                        </a:lnTo>
                                        <a:lnTo>
                                          <a:pt x="231" y="10"/>
                                        </a:lnTo>
                                        <a:lnTo>
                                          <a:pt x="221" y="10"/>
                                        </a:lnTo>
                                        <a:lnTo>
                                          <a:pt x="226" y="14"/>
                                        </a:lnTo>
                                        <a:lnTo>
                                          <a:pt x="221" y="10"/>
                                        </a:lnTo>
                                        <a:lnTo>
                                          <a:pt x="221" y="5"/>
                                        </a:lnTo>
                                        <a:lnTo>
                                          <a:pt x="216" y="5"/>
                                        </a:lnTo>
                                        <a:lnTo>
                                          <a:pt x="192" y="5"/>
                                        </a:lnTo>
                                        <a:lnTo>
                                          <a:pt x="197" y="10"/>
                                        </a:lnTo>
                                        <a:lnTo>
                                          <a:pt x="192" y="5"/>
                                        </a:lnTo>
                                        <a:lnTo>
                                          <a:pt x="192" y="0"/>
                                        </a:lnTo>
                                        <a:lnTo>
                                          <a:pt x="188" y="0"/>
                                        </a:lnTo>
                                        <a:lnTo>
                                          <a:pt x="125" y="0"/>
                                        </a:lnTo>
                                        <a:lnTo>
                                          <a:pt x="120" y="0"/>
                                        </a:lnTo>
                                        <a:lnTo>
                                          <a:pt x="120" y="5"/>
                                        </a:lnTo>
                                        <a:lnTo>
                                          <a:pt x="116" y="10"/>
                                        </a:lnTo>
                                        <a:lnTo>
                                          <a:pt x="120" y="5"/>
                                        </a:lnTo>
                                        <a:lnTo>
                                          <a:pt x="82" y="5"/>
                                        </a:lnTo>
                                        <a:lnTo>
                                          <a:pt x="77" y="5"/>
                                        </a:lnTo>
                                        <a:lnTo>
                                          <a:pt x="77" y="10"/>
                                        </a:lnTo>
                                        <a:lnTo>
                                          <a:pt x="72" y="10"/>
                                        </a:lnTo>
                                        <a:lnTo>
                                          <a:pt x="72" y="14"/>
                                        </a:lnTo>
                                        <a:lnTo>
                                          <a:pt x="72" y="19"/>
                                        </a:lnTo>
                                        <a:lnTo>
                                          <a:pt x="82" y="10"/>
                                        </a:lnTo>
                                        <a:lnTo>
                                          <a:pt x="63" y="10"/>
                                        </a:lnTo>
                                        <a:lnTo>
                                          <a:pt x="58" y="10"/>
                                        </a:lnTo>
                                        <a:lnTo>
                                          <a:pt x="58" y="14"/>
                                        </a:lnTo>
                                        <a:lnTo>
                                          <a:pt x="53" y="14"/>
                                        </a:lnTo>
                                        <a:lnTo>
                                          <a:pt x="53" y="19"/>
                                        </a:lnTo>
                                        <a:lnTo>
                                          <a:pt x="53" y="24"/>
                                        </a:lnTo>
                                        <a:lnTo>
                                          <a:pt x="63" y="14"/>
                                        </a:lnTo>
                                        <a:lnTo>
                                          <a:pt x="53" y="14"/>
                                        </a:lnTo>
                                        <a:lnTo>
                                          <a:pt x="48" y="14"/>
                                        </a:lnTo>
                                        <a:lnTo>
                                          <a:pt x="48" y="19"/>
                                        </a:lnTo>
                                        <a:lnTo>
                                          <a:pt x="43" y="19"/>
                                        </a:lnTo>
                                        <a:lnTo>
                                          <a:pt x="43" y="24"/>
                                        </a:lnTo>
                                        <a:lnTo>
                                          <a:pt x="43" y="29"/>
                                        </a:lnTo>
                                        <a:lnTo>
                                          <a:pt x="53" y="19"/>
                                        </a:lnTo>
                                        <a:lnTo>
                                          <a:pt x="43" y="19"/>
                                        </a:lnTo>
                                        <a:lnTo>
                                          <a:pt x="39" y="19"/>
                                        </a:lnTo>
                                        <a:lnTo>
                                          <a:pt x="39" y="24"/>
                                        </a:lnTo>
                                        <a:lnTo>
                                          <a:pt x="34" y="29"/>
                                        </a:lnTo>
                                        <a:lnTo>
                                          <a:pt x="39" y="24"/>
                                        </a:lnTo>
                                        <a:lnTo>
                                          <a:pt x="34" y="24"/>
                                        </a:lnTo>
                                        <a:lnTo>
                                          <a:pt x="29" y="24"/>
                                        </a:lnTo>
                                        <a:lnTo>
                                          <a:pt x="29" y="29"/>
                                        </a:lnTo>
                                        <a:lnTo>
                                          <a:pt x="24" y="29"/>
                                        </a:lnTo>
                                        <a:lnTo>
                                          <a:pt x="24" y="34"/>
                                        </a:lnTo>
                                        <a:lnTo>
                                          <a:pt x="24" y="38"/>
                                        </a:lnTo>
                                        <a:lnTo>
                                          <a:pt x="34" y="29"/>
                                        </a:lnTo>
                                        <a:lnTo>
                                          <a:pt x="29" y="29"/>
                                        </a:lnTo>
                                        <a:lnTo>
                                          <a:pt x="24" y="29"/>
                                        </a:lnTo>
                                        <a:lnTo>
                                          <a:pt x="24" y="34"/>
                                        </a:lnTo>
                                        <a:lnTo>
                                          <a:pt x="10" y="48"/>
                                        </a:lnTo>
                                        <a:lnTo>
                                          <a:pt x="5" y="48"/>
                                        </a:lnTo>
                                        <a:lnTo>
                                          <a:pt x="5" y="53"/>
                                        </a:lnTo>
                                        <a:lnTo>
                                          <a:pt x="5" y="58"/>
                                        </a:lnTo>
                                        <a:lnTo>
                                          <a:pt x="10" y="53"/>
                                        </a:lnTo>
                                        <a:lnTo>
                                          <a:pt x="5" y="58"/>
                                        </a:lnTo>
                                        <a:lnTo>
                                          <a:pt x="0" y="58"/>
                                        </a:lnTo>
                                        <a:lnTo>
                                          <a:pt x="0" y="63"/>
                                        </a:lnTo>
                                        <a:lnTo>
                                          <a:pt x="0" y="817"/>
                                        </a:lnTo>
                                        <a:lnTo>
                                          <a:pt x="0" y="822"/>
                                        </a:lnTo>
                                        <a:lnTo>
                                          <a:pt x="5" y="822"/>
                                        </a:lnTo>
                                        <a:lnTo>
                                          <a:pt x="5" y="827"/>
                                        </a:lnTo>
                                        <a:lnTo>
                                          <a:pt x="346" y="1053"/>
                                        </a:lnTo>
                                        <a:lnTo>
                                          <a:pt x="351" y="1053"/>
                                        </a:lnTo>
                                        <a:lnTo>
                                          <a:pt x="356" y="1053"/>
                                        </a:lnTo>
                                        <a:lnTo>
                                          <a:pt x="692" y="827"/>
                                        </a:lnTo>
                                        <a:lnTo>
                                          <a:pt x="692" y="822"/>
                                        </a:lnTo>
                                        <a:lnTo>
                                          <a:pt x="697" y="822"/>
                                        </a:lnTo>
                                        <a:lnTo>
                                          <a:pt x="697" y="817"/>
                                        </a:lnTo>
                                        <a:lnTo>
                                          <a:pt x="678" y="8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54" name="Freeform 1213"/>
                                <wps:cNvSpPr>
                                  <a:spLocks/>
                                </wps:cNvSpPr>
                                <wps:spPr bwMode="auto">
                                  <a:xfrm>
                                    <a:off x="2018" y="77"/>
                                    <a:ext cx="289" cy="577"/>
                                  </a:xfrm>
                                  <a:custGeom>
                                    <a:avLst/>
                                    <a:gdLst>
                                      <a:gd name="T0" fmla="*/ 192 w 289"/>
                                      <a:gd name="T1" fmla="*/ 0 h 577"/>
                                      <a:gd name="T2" fmla="*/ 192 w 289"/>
                                      <a:gd name="T3" fmla="*/ 288 h 577"/>
                                      <a:gd name="T4" fmla="*/ 289 w 289"/>
                                      <a:gd name="T5" fmla="*/ 288 h 577"/>
                                      <a:gd name="T6" fmla="*/ 144 w 289"/>
                                      <a:gd name="T7" fmla="*/ 577 h 577"/>
                                      <a:gd name="T8" fmla="*/ 0 w 289"/>
                                      <a:gd name="T9" fmla="*/ 288 h 577"/>
                                      <a:gd name="T10" fmla="*/ 96 w 289"/>
                                      <a:gd name="T11" fmla="*/ 288 h 577"/>
                                      <a:gd name="T12" fmla="*/ 96 w 289"/>
                                      <a:gd name="T13" fmla="*/ 0 h 577"/>
                                      <a:gd name="T14" fmla="*/ 192 w 289"/>
                                      <a:gd name="T15" fmla="*/ 0 h 57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9" h="577">
                                        <a:moveTo>
                                          <a:pt x="192" y="0"/>
                                        </a:moveTo>
                                        <a:lnTo>
                                          <a:pt x="192" y="288"/>
                                        </a:lnTo>
                                        <a:lnTo>
                                          <a:pt x="289" y="288"/>
                                        </a:lnTo>
                                        <a:lnTo>
                                          <a:pt x="144" y="577"/>
                                        </a:lnTo>
                                        <a:lnTo>
                                          <a:pt x="0" y="288"/>
                                        </a:lnTo>
                                        <a:lnTo>
                                          <a:pt x="96" y="288"/>
                                        </a:lnTo>
                                        <a:lnTo>
                                          <a:pt x="96" y="0"/>
                                        </a:lnTo>
                                        <a:lnTo>
                                          <a:pt x="192"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55" name="Freeform 1214"/>
                                <wps:cNvSpPr>
                                  <a:spLocks/>
                                </wps:cNvSpPr>
                                <wps:spPr bwMode="auto">
                                  <a:xfrm>
                                    <a:off x="2013" y="72"/>
                                    <a:ext cx="298" cy="587"/>
                                  </a:xfrm>
                                  <a:custGeom>
                                    <a:avLst/>
                                    <a:gdLst>
                                      <a:gd name="T0" fmla="*/ 197 w 298"/>
                                      <a:gd name="T1" fmla="*/ 10 h 587"/>
                                      <a:gd name="T2" fmla="*/ 193 w 298"/>
                                      <a:gd name="T3" fmla="*/ 5 h 587"/>
                                      <a:gd name="T4" fmla="*/ 193 w 298"/>
                                      <a:gd name="T5" fmla="*/ 298 h 587"/>
                                      <a:gd name="T6" fmla="*/ 294 w 298"/>
                                      <a:gd name="T7" fmla="*/ 298 h 587"/>
                                      <a:gd name="T8" fmla="*/ 289 w 298"/>
                                      <a:gd name="T9" fmla="*/ 293 h 587"/>
                                      <a:gd name="T10" fmla="*/ 145 w 298"/>
                                      <a:gd name="T11" fmla="*/ 582 h 587"/>
                                      <a:gd name="T12" fmla="*/ 154 w 298"/>
                                      <a:gd name="T13" fmla="*/ 582 h 587"/>
                                      <a:gd name="T14" fmla="*/ 10 w 298"/>
                                      <a:gd name="T15" fmla="*/ 293 h 587"/>
                                      <a:gd name="T16" fmla="*/ 5 w 298"/>
                                      <a:gd name="T17" fmla="*/ 298 h 587"/>
                                      <a:gd name="T18" fmla="*/ 106 w 298"/>
                                      <a:gd name="T19" fmla="*/ 298 h 587"/>
                                      <a:gd name="T20" fmla="*/ 106 w 298"/>
                                      <a:gd name="T21" fmla="*/ 5 h 587"/>
                                      <a:gd name="T22" fmla="*/ 101 w 298"/>
                                      <a:gd name="T23" fmla="*/ 10 h 587"/>
                                      <a:gd name="T24" fmla="*/ 197 w 298"/>
                                      <a:gd name="T25" fmla="*/ 10 h 587"/>
                                      <a:gd name="T26" fmla="*/ 197 w 298"/>
                                      <a:gd name="T27" fmla="*/ 0 h 587"/>
                                      <a:gd name="T28" fmla="*/ 101 w 298"/>
                                      <a:gd name="T29" fmla="*/ 0 h 587"/>
                                      <a:gd name="T30" fmla="*/ 96 w 298"/>
                                      <a:gd name="T31" fmla="*/ 0 h 587"/>
                                      <a:gd name="T32" fmla="*/ 96 w 298"/>
                                      <a:gd name="T33" fmla="*/ 5 h 587"/>
                                      <a:gd name="T34" fmla="*/ 96 w 298"/>
                                      <a:gd name="T35" fmla="*/ 293 h 587"/>
                                      <a:gd name="T36" fmla="*/ 101 w 298"/>
                                      <a:gd name="T37" fmla="*/ 289 h 587"/>
                                      <a:gd name="T38" fmla="*/ 5 w 298"/>
                                      <a:gd name="T39" fmla="*/ 289 h 587"/>
                                      <a:gd name="T40" fmla="*/ 0 w 298"/>
                                      <a:gd name="T41" fmla="*/ 289 h 587"/>
                                      <a:gd name="T42" fmla="*/ 0 w 298"/>
                                      <a:gd name="T43" fmla="*/ 293 h 587"/>
                                      <a:gd name="T44" fmla="*/ 145 w 298"/>
                                      <a:gd name="T45" fmla="*/ 582 h 587"/>
                                      <a:gd name="T46" fmla="*/ 145 w 298"/>
                                      <a:gd name="T47" fmla="*/ 587 h 587"/>
                                      <a:gd name="T48" fmla="*/ 149 w 298"/>
                                      <a:gd name="T49" fmla="*/ 587 h 587"/>
                                      <a:gd name="T50" fmla="*/ 154 w 298"/>
                                      <a:gd name="T51" fmla="*/ 587 h 587"/>
                                      <a:gd name="T52" fmla="*/ 154 w 298"/>
                                      <a:gd name="T53" fmla="*/ 582 h 587"/>
                                      <a:gd name="T54" fmla="*/ 298 w 298"/>
                                      <a:gd name="T55" fmla="*/ 293 h 587"/>
                                      <a:gd name="T56" fmla="*/ 298 w 298"/>
                                      <a:gd name="T57" fmla="*/ 289 h 587"/>
                                      <a:gd name="T58" fmla="*/ 294 w 298"/>
                                      <a:gd name="T59" fmla="*/ 289 h 587"/>
                                      <a:gd name="T60" fmla="*/ 197 w 298"/>
                                      <a:gd name="T61" fmla="*/ 289 h 587"/>
                                      <a:gd name="T62" fmla="*/ 202 w 298"/>
                                      <a:gd name="T63" fmla="*/ 293 h 587"/>
                                      <a:gd name="T64" fmla="*/ 202 w 298"/>
                                      <a:gd name="T65" fmla="*/ 5 h 587"/>
                                      <a:gd name="T66" fmla="*/ 202 w 298"/>
                                      <a:gd name="T67" fmla="*/ 0 h 587"/>
                                      <a:gd name="T68" fmla="*/ 197 w 298"/>
                                      <a:gd name="T69" fmla="*/ 0 h 587"/>
                                      <a:gd name="T70" fmla="*/ 197 w 298"/>
                                      <a:gd name="T71" fmla="*/ 10 h 5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98" h="587">
                                        <a:moveTo>
                                          <a:pt x="197" y="10"/>
                                        </a:moveTo>
                                        <a:lnTo>
                                          <a:pt x="193" y="5"/>
                                        </a:lnTo>
                                        <a:lnTo>
                                          <a:pt x="193" y="298"/>
                                        </a:lnTo>
                                        <a:lnTo>
                                          <a:pt x="294" y="298"/>
                                        </a:lnTo>
                                        <a:lnTo>
                                          <a:pt x="289" y="293"/>
                                        </a:lnTo>
                                        <a:lnTo>
                                          <a:pt x="145" y="582"/>
                                        </a:lnTo>
                                        <a:lnTo>
                                          <a:pt x="154" y="582"/>
                                        </a:lnTo>
                                        <a:lnTo>
                                          <a:pt x="10" y="293"/>
                                        </a:lnTo>
                                        <a:lnTo>
                                          <a:pt x="5" y="298"/>
                                        </a:lnTo>
                                        <a:lnTo>
                                          <a:pt x="106" y="298"/>
                                        </a:lnTo>
                                        <a:lnTo>
                                          <a:pt x="106" y="5"/>
                                        </a:lnTo>
                                        <a:lnTo>
                                          <a:pt x="101" y="10"/>
                                        </a:lnTo>
                                        <a:lnTo>
                                          <a:pt x="197" y="10"/>
                                        </a:lnTo>
                                        <a:lnTo>
                                          <a:pt x="197" y="0"/>
                                        </a:lnTo>
                                        <a:lnTo>
                                          <a:pt x="101" y="0"/>
                                        </a:lnTo>
                                        <a:lnTo>
                                          <a:pt x="96" y="0"/>
                                        </a:lnTo>
                                        <a:lnTo>
                                          <a:pt x="96" y="5"/>
                                        </a:lnTo>
                                        <a:lnTo>
                                          <a:pt x="96" y="293"/>
                                        </a:lnTo>
                                        <a:lnTo>
                                          <a:pt x="101" y="289"/>
                                        </a:lnTo>
                                        <a:lnTo>
                                          <a:pt x="5" y="289"/>
                                        </a:lnTo>
                                        <a:lnTo>
                                          <a:pt x="0" y="289"/>
                                        </a:lnTo>
                                        <a:lnTo>
                                          <a:pt x="0" y="293"/>
                                        </a:lnTo>
                                        <a:lnTo>
                                          <a:pt x="145" y="582"/>
                                        </a:lnTo>
                                        <a:lnTo>
                                          <a:pt x="145" y="587"/>
                                        </a:lnTo>
                                        <a:lnTo>
                                          <a:pt x="149" y="587"/>
                                        </a:lnTo>
                                        <a:lnTo>
                                          <a:pt x="154" y="587"/>
                                        </a:lnTo>
                                        <a:lnTo>
                                          <a:pt x="154" y="582"/>
                                        </a:lnTo>
                                        <a:lnTo>
                                          <a:pt x="298" y="293"/>
                                        </a:lnTo>
                                        <a:lnTo>
                                          <a:pt x="298" y="289"/>
                                        </a:lnTo>
                                        <a:lnTo>
                                          <a:pt x="294" y="289"/>
                                        </a:lnTo>
                                        <a:lnTo>
                                          <a:pt x="197" y="289"/>
                                        </a:lnTo>
                                        <a:lnTo>
                                          <a:pt x="202" y="293"/>
                                        </a:lnTo>
                                        <a:lnTo>
                                          <a:pt x="202" y="5"/>
                                        </a:lnTo>
                                        <a:lnTo>
                                          <a:pt x="202" y="0"/>
                                        </a:lnTo>
                                        <a:lnTo>
                                          <a:pt x="197" y="0"/>
                                        </a:lnTo>
                                        <a:lnTo>
                                          <a:pt x="197"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56" name="Rectangle 1215"/>
                                <wps:cNvSpPr>
                                  <a:spLocks noChangeArrowheads="1"/>
                                </wps:cNvSpPr>
                                <wps:spPr bwMode="auto">
                                  <a:xfrm>
                                    <a:off x="2172" y="1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57" name="Rectangle 1216"/>
                                <wps:cNvSpPr>
                                  <a:spLocks noChangeArrowheads="1"/>
                                </wps:cNvSpPr>
                                <wps:spPr bwMode="auto">
                                  <a:xfrm>
                                    <a:off x="2172"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58" name="Rectangle 1217"/>
                                <wps:cNvSpPr>
                                  <a:spLocks noChangeArrowheads="1"/>
                                </wps:cNvSpPr>
                                <wps:spPr bwMode="auto">
                                  <a:xfrm>
                                    <a:off x="2172"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59" name="Rectangle 1218"/>
                                <wps:cNvSpPr>
                                  <a:spLocks noChangeArrowheads="1"/>
                                </wps:cNvSpPr>
                                <wps:spPr bwMode="auto">
                                  <a:xfrm>
                                    <a:off x="2172"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0" name="Rectangle 1219"/>
                                <wps:cNvSpPr>
                                  <a:spLocks noChangeArrowheads="1"/>
                                </wps:cNvSpPr>
                                <wps:spPr bwMode="auto">
                                  <a:xfrm>
                                    <a:off x="2172" y="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1" name="Rectangle 1220"/>
                                <wps:cNvSpPr>
                                  <a:spLocks noChangeArrowheads="1"/>
                                </wps:cNvSpPr>
                                <wps:spPr bwMode="auto">
                                  <a:xfrm>
                                    <a:off x="2172" y="2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2" name="Rectangle 1221"/>
                                <wps:cNvSpPr>
                                  <a:spLocks noChangeArrowheads="1"/>
                                </wps:cNvSpPr>
                                <wps:spPr bwMode="auto">
                                  <a:xfrm>
                                    <a:off x="2172" y="2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3" name="Rectangle 1222"/>
                                <wps:cNvSpPr>
                                  <a:spLocks noChangeArrowheads="1"/>
                                </wps:cNvSpPr>
                                <wps:spPr bwMode="auto">
                                  <a:xfrm>
                                    <a:off x="2172"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4" name="Rectangle 1223"/>
                                <wps:cNvSpPr>
                                  <a:spLocks noChangeArrowheads="1"/>
                                </wps:cNvSpPr>
                                <wps:spPr bwMode="auto">
                                  <a:xfrm>
                                    <a:off x="2172" y="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5" name="Rectangle 1224"/>
                                <wps:cNvSpPr>
                                  <a:spLocks noChangeArrowheads="1"/>
                                </wps:cNvSpPr>
                                <wps:spPr bwMode="auto">
                                  <a:xfrm>
                                    <a:off x="2172" y="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6" name="Rectangle 1225"/>
                                <wps:cNvSpPr>
                                  <a:spLocks noChangeArrowheads="1"/>
                                </wps:cNvSpPr>
                                <wps:spPr bwMode="auto">
                                  <a:xfrm>
                                    <a:off x="2172" y="2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7" name="Rectangle 1226"/>
                                <wps:cNvSpPr>
                                  <a:spLocks noChangeArrowheads="1"/>
                                </wps:cNvSpPr>
                                <wps:spPr bwMode="auto">
                                  <a:xfrm>
                                    <a:off x="2172" y="2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8" name="Rectangle 1227"/>
                                <wps:cNvSpPr>
                                  <a:spLocks noChangeArrowheads="1"/>
                                </wps:cNvSpPr>
                                <wps:spPr bwMode="auto">
                                  <a:xfrm>
                                    <a:off x="2172"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69" name="Rectangle 1228"/>
                                <wps:cNvSpPr>
                                  <a:spLocks noChangeArrowheads="1"/>
                                </wps:cNvSpPr>
                                <wps:spPr bwMode="auto">
                                  <a:xfrm>
                                    <a:off x="2172" y="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0" name="Rectangle 1229"/>
                                <wps:cNvSpPr>
                                  <a:spLocks noChangeArrowheads="1"/>
                                </wps:cNvSpPr>
                                <wps:spPr bwMode="auto">
                                  <a:xfrm>
                                    <a:off x="2172" y="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1" name="Rectangle 1230"/>
                                <wps:cNvSpPr>
                                  <a:spLocks noChangeArrowheads="1"/>
                                </wps:cNvSpPr>
                                <wps:spPr bwMode="auto">
                                  <a:xfrm>
                                    <a:off x="2172" y="2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2" name="Rectangle 1231"/>
                                <wps:cNvSpPr>
                                  <a:spLocks noChangeArrowheads="1"/>
                                </wps:cNvSpPr>
                                <wps:spPr bwMode="auto">
                                  <a:xfrm>
                                    <a:off x="2172" y="2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3" name="Rectangle 1232"/>
                                <wps:cNvSpPr>
                                  <a:spLocks noChangeArrowheads="1"/>
                                </wps:cNvSpPr>
                                <wps:spPr bwMode="auto">
                                  <a:xfrm>
                                    <a:off x="2172"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4" name="Rectangle 1233"/>
                                <wps:cNvSpPr>
                                  <a:spLocks noChangeArrowheads="1"/>
                                </wps:cNvSpPr>
                                <wps:spPr bwMode="auto">
                                  <a:xfrm>
                                    <a:off x="2172" y="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5" name="Rectangle 1234"/>
                                <wps:cNvSpPr>
                                  <a:spLocks noChangeArrowheads="1"/>
                                </wps:cNvSpPr>
                                <wps:spPr bwMode="auto">
                                  <a:xfrm>
                                    <a:off x="2172" y="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6" name="Rectangle 1235"/>
                                <wps:cNvSpPr>
                                  <a:spLocks noChangeArrowheads="1"/>
                                </wps:cNvSpPr>
                                <wps:spPr bwMode="auto">
                                  <a:xfrm>
                                    <a:off x="2172" y="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7" name="Rectangle 1236"/>
                                <wps:cNvSpPr>
                                  <a:spLocks noChangeArrowheads="1"/>
                                </wps:cNvSpPr>
                                <wps:spPr bwMode="auto">
                                  <a:xfrm>
                                    <a:off x="2172" y="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8" name="Rectangle 1237"/>
                                <wps:cNvSpPr>
                                  <a:spLocks noChangeArrowheads="1"/>
                                </wps:cNvSpPr>
                                <wps:spPr bwMode="auto">
                                  <a:xfrm>
                                    <a:off x="2172"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9" name="Rectangle 1238"/>
                                <wps:cNvSpPr>
                                  <a:spLocks noChangeArrowheads="1"/>
                                </wps:cNvSpPr>
                                <wps:spPr bwMode="auto">
                                  <a:xfrm>
                                    <a:off x="2172" y="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0" name="Rectangle 1239"/>
                                <wps:cNvSpPr>
                                  <a:spLocks noChangeArrowheads="1"/>
                                </wps:cNvSpPr>
                                <wps:spPr bwMode="auto">
                                  <a:xfrm>
                                    <a:off x="2172" y="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1" name="Rectangle 1240"/>
                                <wps:cNvSpPr>
                                  <a:spLocks noChangeArrowheads="1"/>
                                </wps:cNvSpPr>
                                <wps:spPr bwMode="auto">
                                  <a:xfrm>
                                    <a:off x="2172" y="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2" name="Rectangle 1241"/>
                                <wps:cNvSpPr>
                                  <a:spLocks noChangeArrowheads="1"/>
                                </wps:cNvSpPr>
                                <wps:spPr bwMode="auto">
                                  <a:xfrm>
                                    <a:off x="2172" y="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3" name="Rectangle 1242"/>
                                <wps:cNvSpPr>
                                  <a:spLocks noChangeArrowheads="1"/>
                                </wps:cNvSpPr>
                                <wps:spPr bwMode="auto">
                                  <a:xfrm>
                                    <a:off x="2172"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4" name="Rectangle 1243"/>
                                <wps:cNvSpPr>
                                  <a:spLocks noChangeArrowheads="1"/>
                                </wps:cNvSpPr>
                                <wps:spPr bwMode="auto">
                                  <a:xfrm>
                                    <a:off x="2172" y="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5" name="Rectangle 1244"/>
                                <wps:cNvSpPr>
                                  <a:spLocks noChangeArrowheads="1"/>
                                </wps:cNvSpPr>
                                <wps:spPr bwMode="auto">
                                  <a:xfrm>
                                    <a:off x="2172" y="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6" name="Rectangle 1245"/>
                                <wps:cNvSpPr>
                                  <a:spLocks noChangeArrowheads="1"/>
                                </wps:cNvSpPr>
                                <wps:spPr bwMode="auto">
                                  <a:xfrm>
                                    <a:off x="2172" y="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7" name="Rectangle 1246"/>
                                <wps:cNvSpPr>
                                  <a:spLocks noChangeArrowheads="1"/>
                                </wps:cNvSpPr>
                                <wps:spPr bwMode="auto">
                                  <a:xfrm>
                                    <a:off x="2172" y="3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8" name="Rectangle 1247"/>
                                <wps:cNvSpPr>
                                  <a:spLocks noChangeArrowheads="1"/>
                                </wps:cNvSpPr>
                                <wps:spPr bwMode="auto">
                                  <a:xfrm>
                                    <a:off x="2172" y="3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89" name="Rectangle 1248"/>
                                <wps:cNvSpPr>
                                  <a:spLocks noChangeArrowheads="1"/>
                                </wps:cNvSpPr>
                                <wps:spPr bwMode="auto">
                                  <a:xfrm>
                                    <a:off x="2172" y="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0" name="Rectangle 1249"/>
                                <wps:cNvSpPr>
                                  <a:spLocks noChangeArrowheads="1"/>
                                </wps:cNvSpPr>
                                <wps:spPr bwMode="auto">
                                  <a:xfrm>
                                    <a:off x="2172" y="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1" name="Rectangle 1250"/>
                                <wps:cNvSpPr>
                                  <a:spLocks noChangeArrowheads="1"/>
                                </wps:cNvSpPr>
                                <wps:spPr bwMode="auto">
                                  <a:xfrm>
                                    <a:off x="2172" y="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2" name="Rectangle 1251"/>
                                <wps:cNvSpPr>
                                  <a:spLocks noChangeArrowheads="1"/>
                                </wps:cNvSpPr>
                                <wps:spPr bwMode="auto">
                                  <a:xfrm>
                                    <a:off x="2172" y="3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3" name="Rectangle 1252"/>
                                <wps:cNvSpPr>
                                  <a:spLocks noChangeArrowheads="1"/>
                                </wps:cNvSpPr>
                                <wps:spPr bwMode="auto">
                                  <a:xfrm>
                                    <a:off x="2172" y="3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4" name="Rectangle 1253"/>
                                <wps:cNvSpPr>
                                  <a:spLocks noChangeArrowheads="1"/>
                                </wps:cNvSpPr>
                                <wps:spPr bwMode="auto">
                                  <a:xfrm>
                                    <a:off x="2172" y="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5" name="Rectangle 1254"/>
                                <wps:cNvSpPr>
                                  <a:spLocks noChangeArrowheads="1"/>
                                </wps:cNvSpPr>
                                <wps:spPr bwMode="auto">
                                  <a:xfrm>
                                    <a:off x="2172" y="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6" name="Rectangle 1255"/>
                                <wps:cNvSpPr>
                                  <a:spLocks noChangeArrowheads="1"/>
                                </wps:cNvSpPr>
                                <wps:spPr bwMode="auto">
                                  <a:xfrm>
                                    <a:off x="2172" y="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7" name="Rectangle 1256"/>
                                <wps:cNvSpPr>
                                  <a:spLocks noChangeArrowheads="1"/>
                                </wps:cNvSpPr>
                                <wps:spPr bwMode="auto">
                                  <a:xfrm>
                                    <a:off x="2172" y="3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8" name="Rectangle 1257"/>
                                <wps:cNvSpPr>
                                  <a:spLocks noChangeArrowheads="1"/>
                                </wps:cNvSpPr>
                                <wps:spPr bwMode="auto">
                                  <a:xfrm>
                                    <a:off x="2172" y="3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99" name="Rectangle 1258"/>
                                <wps:cNvSpPr>
                                  <a:spLocks noChangeArrowheads="1"/>
                                </wps:cNvSpPr>
                                <wps:spPr bwMode="auto">
                                  <a:xfrm>
                                    <a:off x="2172" y="3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0" name="Rectangle 1259"/>
                                <wps:cNvSpPr>
                                  <a:spLocks noChangeArrowheads="1"/>
                                </wps:cNvSpPr>
                                <wps:spPr bwMode="auto">
                                  <a:xfrm>
                                    <a:off x="2172" y="3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1" name="Rectangle 1260"/>
                                <wps:cNvSpPr>
                                  <a:spLocks noChangeArrowheads="1"/>
                                </wps:cNvSpPr>
                                <wps:spPr bwMode="auto">
                                  <a:xfrm>
                                    <a:off x="2172" y="3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2" name="Rectangle 1261"/>
                                <wps:cNvSpPr>
                                  <a:spLocks noChangeArrowheads="1"/>
                                </wps:cNvSpPr>
                                <wps:spPr bwMode="auto">
                                  <a:xfrm>
                                    <a:off x="2172" y="4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3" name="Rectangle 1262"/>
                                <wps:cNvSpPr>
                                  <a:spLocks noChangeArrowheads="1"/>
                                </wps:cNvSpPr>
                                <wps:spPr bwMode="auto">
                                  <a:xfrm>
                                    <a:off x="2172" y="4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4" name="Rectangle 1263"/>
                                <wps:cNvSpPr>
                                  <a:spLocks noChangeArrowheads="1"/>
                                </wps:cNvSpPr>
                                <wps:spPr bwMode="auto">
                                  <a:xfrm>
                                    <a:off x="2172" y="4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5" name="Rectangle 1264"/>
                                <wps:cNvSpPr>
                                  <a:spLocks noChangeArrowheads="1"/>
                                </wps:cNvSpPr>
                                <wps:spPr bwMode="auto">
                                  <a:xfrm>
                                    <a:off x="2172" y="4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6" name="Rectangle 1265"/>
                                <wps:cNvSpPr>
                                  <a:spLocks noChangeArrowheads="1"/>
                                </wps:cNvSpPr>
                                <wps:spPr bwMode="auto">
                                  <a:xfrm>
                                    <a:off x="2172" y="4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7" name="Rectangle 1266"/>
                                <wps:cNvSpPr>
                                  <a:spLocks noChangeArrowheads="1"/>
                                </wps:cNvSpPr>
                                <wps:spPr bwMode="auto">
                                  <a:xfrm>
                                    <a:off x="2172" y="4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8" name="Rectangle 1267"/>
                                <wps:cNvSpPr>
                                  <a:spLocks noChangeArrowheads="1"/>
                                </wps:cNvSpPr>
                                <wps:spPr bwMode="auto">
                                  <a:xfrm>
                                    <a:off x="2172" y="4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9" name="Rectangle 1268"/>
                                <wps:cNvSpPr>
                                  <a:spLocks noChangeArrowheads="1"/>
                                </wps:cNvSpPr>
                                <wps:spPr bwMode="auto">
                                  <a:xfrm>
                                    <a:off x="2172" y="4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0" name="Rectangle 1269"/>
                                <wps:cNvSpPr>
                                  <a:spLocks noChangeArrowheads="1"/>
                                </wps:cNvSpPr>
                                <wps:spPr bwMode="auto">
                                  <a:xfrm>
                                    <a:off x="2172" y="4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1" name="Rectangle 1270"/>
                                <wps:cNvSpPr>
                                  <a:spLocks noChangeArrowheads="1"/>
                                </wps:cNvSpPr>
                                <wps:spPr bwMode="auto">
                                  <a:xfrm>
                                    <a:off x="2172" y="4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2" name="Rectangle 1271"/>
                                <wps:cNvSpPr>
                                  <a:spLocks noChangeArrowheads="1"/>
                                </wps:cNvSpPr>
                                <wps:spPr bwMode="auto">
                                  <a:xfrm>
                                    <a:off x="2172" y="4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3" name="Rectangle 1272"/>
                                <wps:cNvSpPr>
                                  <a:spLocks noChangeArrowheads="1"/>
                                </wps:cNvSpPr>
                                <wps:spPr bwMode="auto">
                                  <a:xfrm>
                                    <a:off x="2172" y="4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4" name="Rectangle 1273"/>
                                <wps:cNvSpPr>
                                  <a:spLocks noChangeArrowheads="1"/>
                                </wps:cNvSpPr>
                                <wps:spPr bwMode="auto">
                                  <a:xfrm>
                                    <a:off x="2172" y="4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5" name="Rectangle 1274"/>
                                <wps:cNvSpPr>
                                  <a:spLocks noChangeArrowheads="1"/>
                                </wps:cNvSpPr>
                                <wps:spPr bwMode="auto">
                                  <a:xfrm>
                                    <a:off x="2172" y="4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6" name="Rectangle 1275"/>
                                <wps:cNvSpPr>
                                  <a:spLocks noChangeArrowheads="1"/>
                                </wps:cNvSpPr>
                                <wps:spPr bwMode="auto">
                                  <a:xfrm>
                                    <a:off x="2172" y="4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7" name="Rectangle 1276"/>
                                <wps:cNvSpPr>
                                  <a:spLocks noChangeArrowheads="1"/>
                                </wps:cNvSpPr>
                                <wps:spPr bwMode="auto">
                                  <a:xfrm>
                                    <a:off x="2172" y="4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8" name="Rectangle 1277"/>
                                <wps:cNvSpPr>
                                  <a:spLocks noChangeArrowheads="1"/>
                                </wps:cNvSpPr>
                                <wps:spPr bwMode="auto">
                                  <a:xfrm>
                                    <a:off x="2172" y="48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19" name="Rectangle 1278"/>
                                <wps:cNvSpPr>
                                  <a:spLocks noChangeArrowheads="1"/>
                                </wps:cNvSpPr>
                                <wps:spPr bwMode="auto">
                                  <a:xfrm>
                                    <a:off x="2172" y="48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0" name="Rectangle 1279"/>
                                <wps:cNvSpPr>
                                  <a:spLocks noChangeArrowheads="1"/>
                                </wps:cNvSpPr>
                                <wps:spPr bwMode="auto">
                                  <a:xfrm>
                                    <a:off x="2172" y="4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1" name="Rectangle 1280"/>
                                <wps:cNvSpPr>
                                  <a:spLocks noChangeArrowheads="1"/>
                                </wps:cNvSpPr>
                                <wps:spPr bwMode="auto">
                                  <a:xfrm>
                                    <a:off x="2172" y="4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2" name="Rectangle 1281"/>
                                <wps:cNvSpPr>
                                  <a:spLocks noChangeArrowheads="1"/>
                                </wps:cNvSpPr>
                                <wps:spPr bwMode="auto">
                                  <a:xfrm>
                                    <a:off x="2172" y="5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3" name="Rectangle 1282"/>
                                <wps:cNvSpPr>
                                  <a:spLocks noChangeArrowheads="1"/>
                                </wps:cNvSpPr>
                                <wps:spPr bwMode="auto">
                                  <a:xfrm>
                                    <a:off x="2172" y="50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4" name="Rectangle 1283"/>
                                <wps:cNvSpPr>
                                  <a:spLocks noChangeArrowheads="1"/>
                                </wps:cNvSpPr>
                                <wps:spPr bwMode="auto">
                                  <a:xfrm>
                                    <a:off x="2172" y="51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5" name="Rectangle 1284"/>
                                <wps:cNvSpPr>
                                  <a:spLocks noChangeArrowheads="1"/>
                                </wps:cNvSpPr>
                                <wps:spPr bwMode="auto">
                                  <a:xfrm>
                                    <a:off x="2172" y="5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6" name="Rectangle 1285"/>
                                <wps:cNvSpPr>
                                  <a:spLocks noChangeArrowheads="1"/>
                                </wps:cNvSpPr>
                                <wps:spPr bwMode="auto">
                                  <a:xfrm>
                                    <a:off x="2172" y="5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7" name="Rectangle 1286"/>
                                <wps:cNvSpPr>
                                  <a:spLocks noChangeArrowheads="1"/>
                                </wps:cNvSpPr>
                                <wps:spPr bwMode="auto">
                                  <a:xfrm>
                                    <a:off x="2172" y="5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8" name="Rectangle 1287"/>
                                <wps:cNvSpPr>
                                  <a:spLocks noChangeArrowheads="1"/>
                                </wps:cNvSpPr>
                                <wps:spPr bwMode="auto">
                                  <a:xfrm>
                                    <a:off x="2172" y="5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29" name="Rectangle 1288"/>
                                <wps:cNvSpPr>
                                  <a:spLocks noChangeArrowheads="1"/>
                                </wps:cNvSpPr>
                                <wps:spPr bwMode="auto">
                                  <a:xfrm>
                                    <a:off x="2172" y="5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0" name="Rectangle 1289"/>
                                <wps:cNvSpPr>
                                  <a:spLocks noChangeArrowheads="1"/>
                                </wps:cNvSpPr>
                                <wps:spPr bwMode="auto">
                                  <a:xfrm>
                                    <a:off x="2172" y="5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1" name="Rectangle 1290"/>
                                <wps:cNvSpPr>
                                  <a:spLocks noChangeArrowheads="1"/>
                                </wps:cNvSpPr>
                                <wps:spPr bwMode="auto">
                                  <a:xfrm>
                                    <a:off x="2172" y="5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2" name="Rectangle 1291"/>
                                <wps:cNvSpPr>
                                  <a:spLocks noChangeArrowheads="1"/>
                                </wps:cNvSpPr>
                                <wps:spPr bwMode="auto">
                                  <a:xfrm>
                                    <a:off x="2172" y="5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3" name="Rectangle 1292"/>
                                <wps:cNvSpPr>
                                  <a:spLocks noChangeArrowheads="1"/>
                                </wps:cNvSpPr>
                                <wps:spPr bwMode="auto">
                                  <a:xfrm>
                                    <a:off x="2172" y="5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4" name="Rectangle 1293"/>
                                <wps:cNvSpPr>
                                  <a:spLocks noChangeArrowheads="1"/>
                                </wps:cNvSpPr>
                                <wps:spPr bwMode="auto">
                                  <a:xfrm>
                                    <a:off x="2172" y="5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5" name="Rectangle 1294"/>
                                <wps:cNvSpPr>
                                  <a:spLocks noChangeArrowheads="1"/>
                                </wps:cNvSpPr>
                                <wps:spPr bwMode="auto">
                                  <a:xfrm>
                                    <a:off x="2172" y="5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6" name="Rectangle 1295"/>
                                <wps:cNvSpPr>
                                  <a:spLocks noChangeArrowheads="1"/>
                                </wps:cNvSpPr>
                                <wps:spPr bwMode="auto">
                                  <a:xfrm>
                                    <a:off x="2172" y="5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7" name="Rectangle 1296"/>
                                <wps:cNvSpPr>
                                  <a:spLocks noChangeArrowheads="1"/>
                                </wps:cNvSpPr>
                                <wps:spPr bwMode="auto">
                                  <a:xfrm>
                                    <a:off x="2172" y="5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8" name="Rectangle 1297"/>
                                <wps:cNvSpPr>
                                  <a:spLocks noChangeArrowheads="1"/>
                                </wps:cNvSpPr>
                                <wps:spPr bwMode="auto">
                                  <a:xfrm>
                                    <a:off x="2172" y="5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39" name="Rectangle 1298"/>
                                <wps:cNvSpPr>
                                  <a:spLocks noChangeArrowheads="1"/>
                                </wps:cNvSpPr>
                                <wps:spPr bwMode="auto">
                                  <a:xfrm>
                                    <a:off x="2172" y="58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0" name="Rectangle 1299"/>
                                <wps:cNvSpPr>
                                  <a:spLocks noChangeArrowheads="1"/>
                                </wps:cNvSpPr>
                                <wps:spPr bwMode="auto">
                                  <a:xfrm>
                                    <a:off x="2172" y="5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1" name="Rectangle 1300"/>
                                <wps:cNvSpPr>
                                  <a:spLocks noChangeArrowheads="1"/>
                                </wps:cNvSpPr>
                                <wps:spPr bwMode="auto">
                                  <a:xfrm>
                                    <a:off x="2172" y="5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2" name="Rectangle 1301"/>
                                <wps:cNvSpPr>
                                  <a:spLocks noChangeArrowheads="1"/>
                                </wps:cNvSpPr>
                                <wps:spPr bwMode="auto">
                                  <a:xfrm>
                                    <a:off x="2172" y="5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3" name="Rectangle 1302"/>
                                <wps:cNvSpPr>
                                  <a:spLocks noChangeArrowheads="1"/>
                                </wps:cNvSpPr>
                                <wps:spPr bwMode="auto">
                                  <a:xfrm>
                                    <a:off x="2172" y="6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4" name="Rectangle 1303"/>
                                <wps:cNvSpPr>
                                  <a:spLocks noChangeArrowheads="1"/>
                                </wps:cNvSpPr>
                                <wps:spPr bwMode="auto">
                                  <a:xfrm>
                                    <a:off x="2172" y="6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5" name="Rectangle 1304"/>
                                <wps:cNvSpPr>
                                  <a:spLocks noChangeArrowheads="1"/>
                                </wps:cNvSpPr>
                                <wps:spPr bwMode="auto">
                                  <a:xfrm>
                                    <a:off x="2172" y="6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6" name="Rectangle 1305"/>
                                <wps:cNvSpPr>
                                  <a:spLocks noChangeArrowheads="1"/>
                                </wps:cNvSpPr>
                                <wps:spPr bwMode="auto">
                                  <a:xfrm>
                                    <a:off x="2172" y="6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7" name="Rectangle 1306"/>
                                <wps:cNvSpPr>
                                  <a:spLocks noChangeArrowheads="1"/>
                                </wps:cNvSpPr>
                                <wps:spPr bwMode="auto">
                                  <a:xfrm>
                                    <a:off x="2172" y="6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8" name="Rectangle 1307"/>
                                <wps:cNvSpPr>
                                  <a:spLocks noChangeArrowheads="1"/>
                                </wps:cNvSpPr>
                                <wps:spPr bwMode="auto">
                                  <a:xfrm>
                                    <a:off x="2172" y="6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49" name="Rectangle 1308"/>
                                <wps:cNvSpPr>
                                  <a:spLocks noChangeArrowheads="1"/>
                                </wps:cNvSpPr>
                                <wps:spPr bwMode="auto">
                                  <a:xfrm>
                                    <a:off x="2172" y="6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0" name="Rectangle 1309"/>
                                <wps:cNvSpPr>
                                  <a:spLocks noChangeArrowheads="1"/>
                                </wps:cNvSpPr>
                                <wps:spPr bwMode="auto">
                                  <a:xfrm>
                                    <a:off x="2172" y="6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1" name="Rectangle 1310"/>
                                <wps:cNvSpPr>
                                  <a:spLocks noChangeArrowheads="1"/>
                                </wps:cNvSpPr>
                                <wps:spPr bwMode="auto">
                                  <a:xfrm>
                                    <a:off x="2172" y="6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2" name="Rectangle 1311"/>
                                <wps:cNvSpPr>
                                  <a:spLocks noChangeArrowheads="1"/>
                                </wps:cNvSpPr>
                                <wps:spPr bwMode="auto">
                                  <a:xfrm>
                                    <a:off x="2172" y="6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3" name="Rectangle 1312"/>
                                <wps:cNvSpPr>
                                  <a:spLocks noChangeArrowheads="1"/>
                                </wps:cNvSpPr>
                                <wps:spPr bwMode="auto">
                                  <a:xfrm>
                                    <a:off x="2172" y="6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4" name="Rectangle 1313"/>
                                <wps:cNvSpPr>
                                  <a:spLocks noChangeArrowheads="1"/>
                                </wps:cNvSpPr>
                                <wps:spPr bwMode="auto">
                                  <a:xfrm>
                                    <a:off x="2172" y="6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5" name="Rectangle 1314"/>
                                <wps:cNvSpPr>
                                  <a:spLocks noChangeArrowheads="1"/>
                                </wps:cNvSpPr>
                                <wps:spPr bwMode="auto">
                                  <a:xfrm>
                                    <a:off x="2172" y="6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6" name="Rectangle 1315"/>
                                <wps:cNvSpPr>
                                  <a:spLocks noChangeArrowheads="1"/>
                                </wps:cNvSpPr>
                                <wps:spPr bwMode="auto">
                                  <a:xfrm>
                                    <a:off x="2172" y="7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7" name="Rectangle 1316"/>
                                <wps:cNvSpPr>
                                  <a:spLocks noChangeArrowheads="1"/>
                                </wps:cNvSpPr>
                                <wps:spPr bwMode="auto">
                                  <a:xfrm>
                                    <a:off x="2172" y="7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8" name="Rectangle 1317"/>
                                <wps:cNvSpPr>
                                  <a:spLocks noChangeArrowheads="1"/>
                                </wps:cNvSpPr>
                                <wps:spPr bwMode="auto">
                                  <a:xfrm>
                                    <a:off x="2172" y="7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59" name="Rectangle 1318"/>
                                <wps:cNvSpPr>
                                  <a:spLocks noChangeArrowheads="1"/>
                                </wps:cNvSpPr>
                                <wps:spPr bwMode="auto">
                                  <a:xfrm>
                                    <a:off x="2172" y="7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0" name="Rectangle 1319"/>
                                <wps:cNvSpPr>
                                  <a:spLocks noChangeArrowheads="1"/>
                                </wps:cNvSpPr>
                                <wps:spPr bwMode="auto">
                                  <a:xfrm>
                                    <a:off x="2172" y="8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1" name="Rectangle 1320"/>
                                <wps:cNvSpPr>
                                  <a:spLocks noChangeArrowheads="1"/>
                                </wps:cNvSpPr>
                                <wps:spPr bwMode="auto">
                                  <a:xfrm>
                                    <a:off x="2172" y="8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2" name="Rectangle 1321"/>
                                <wps:cNvSpPr>
                                  <a:spLocks noChangeArrowheads="1"/>
                                </wps:cNvSpPr>
                                <wps:spPr bwMode="auto">
                                  <a:xfrm>
                                    <a:off x="2172" y="8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3" name="Rectangle 1322"/>
                                <wps:cNvSpPr>
                                  <a:spLocks noChangeArrowheads="1"/>
                                </wps:cNvSpPr>
                                <wps:spPr bwMode="auto">
                                  <a:xfrm>
                                    <a:off x="2172" y="8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4" name="Rectangle 1323"/>
                                <wps:cNvSpPr>
                                  <a:spLocks noChangeArrowheads="1"/>
                                </wps:cNvSpPr>
                                <wps:spPr bwMode="auto">
                                  <a:xfrm>
                                    <a:off x="2172" y="8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5" name="Rectangle 1324"/>
                                <wps:cNvSpPr>
                                  <a:spLocks noChangeArrowheads="1"/>
                                </wps:cNvSpPr>
                                <wps:spPr bwMode="auto">
                                  <a:xfrm>
                                    <a:off x="2172" y="8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6" name="Rectangle 1325"/>
                                <wps:cNvSpPr>
                                  <a:spLocks noChangeArrowheads="1"/>
                                </wps:cNvSpPr>
                                <wps:spPr bwMode="auto">
                                  <a:xfrm>
                                    <a:off x="2172" y="83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7" name="Rectangle 1326"/>
                                <wps:cNvSpPr>
                                  <a:spLocks noChangeArrowheads="1"/>
                                </wps:cNvSpPr>
                                <wps:spPr bwMode="auto">
                                  <a:xfrm>
                                    <a:off x="2172" y="8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8" name="Rectangle 1327"/>
                                <wps:cNvSpPr>
                                  <a:spLocks noChangeArrowheads="1"/>
                                </wps:cNvSpPr>
                                <wps:spPr bwMode="auto">
                                  <a:xfrm>
                                    <a:off x="2172" y="8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69" name="Rectangle 1328"/>
                                <wps:cNvSpPr>
                                  <a:spLocks noChangeArrowheads="1"/>
                                </wps:cNvSpPr>
                                <wps:spPr bwMode="auto">
                                  <a:xfrm>
                                    <a:off x="2172" y="8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0" name="Rectangle 1329"/>
                                <wps:cNvSpPr>
                                  <a:spLocks noChangeArrowheads="1"/>
                                </wps:cNvSpPr>
                                <wps:spPr bwMode="auto">
                                  <a:xfrm>
                                    <a:off x="2172" y="8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1" name="Rectangle 1330"/>
                                <wps:cNvSpPr>
                                  <a:spLocks noChangeArrowheads="1"/>
                                </wps:cNvSpPr>
                                <wps:spPr bwMode="auto">
                                  <a:xfrm>
                                    <a:off x="2172" y="85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2" name="Rectangle 1331"/>
                                <wps:cNvSpPr>
                                  <a:spLocks noChangeArrowheads="1"/>
                                </wps:cNvSpPr>
                                <wps:spPr bwMode="auto">
                                  <a:xfrm>
                                    <a:off x="2172" y="8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3" name="Rectangle 1332"/>
                                <wps:cNvSpPr>
                                  <a:spLocks noChangeArrowheads="1"/>
                                </wps:cNvSpPr>
                                <wps:spPr bwMode="auto">
                                  <a:xfrm>
                                    <a:off x="2172" y="8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4" name="Rectangle 1333"/>
                                <wps:cNvSpPr>
                                  <a:spLocks noChangeArrowheads="1"/>
                                </wps:cNvSpPr>
                                <wps:spPr bwMode="auto">
                                  <a:xfrm>
                                    <a:off x="2172" y="8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5" name="Rectangle 1334"/>
                                <wps:cNvSpPr>
                                  <a:spLocks noChangeArrowheads="1"/>
                                </wps:cNvSpPr>
                                <wps:spPr bwMode="auto">
                                  <a:xfrm>
                                    <a:off x="2172" y="8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6" name="Rectangle 1335"/>
                                <wps:cNvSpPr>
                                  <a:spLocks noChangeArrowheads="1"/>
                                </wps:cNvSpPr>
                                <wps:spPr bwMode="auto">
                                  <a:xfrm>
                                    <a:off x="2172" y="8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7" name="Rectangle 1336"/>
                                <wps:cNvSpPr>
                                  <a:spLocks noChangeArrowheads="1"/>
                                </wps:cNvSpPr>
                                <wps:spPr bwMode="auto">
                                  <a:xfrm>
                                    <a:off x="2172" y="8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8" name="Rectangle 1337"/>
                                <wps:cNvSpPr>
                                  <a:spLocks noChangeArrowheads="1"/>
                                </wps:cNvSpPr>
                                <wps:spPr bwMode="auto">
                                  <a:xfrm>
                                    <a:off x="2172" y="8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79" name="Rectangle 1338"/>
                                <wps:cNvSpPr>
                                  <a:spLocks noChangeArrowheads="1"/>
                                </wps:cNvSpPr>
                                <wps:spPr bwMode="auto">
                                  <a:xfrm>
                                    <a:off x="2172" y="8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0" name="Rectangle 1339"/>
                                <wps:cNvSpPr>
                                  <a:spLocks noChangeArrowheads="1"/>
                                </wps:cNvSpPr>
                                <wps:spPr bwMode="auto">
                                  <a:xfrm>
                                    <a:off x="2172" y="8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1" name="Rectangle 1340"/>
                                <wps:cNvSpPr>
                                  <a:spLocks noChangeArrowheads="1"/>
                                </wps:cNvSpPr>
                                <wps:spPr bwMode="auto">
                                  <a:xfrm>
                                    <a:off x="2172" y="10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2" name="Rectangle 1341"/>
                                <wps:cNvSpPr>
                                  <a:spLocks noChangeArrowheads="1"/>
                                </wps:cNvSpPr>
                                <wps:spPr bwMode="auto">
                                  <a:xfrm>
                                    <a:off x="2172" y="10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3" name="Rectangle 1342"/>
                                <wps:cNvSpPr>
                                  <a:spLocks noChangeArrowheads="1"/>
                                </wps:cNvSpPr>
                                <wps:spPr bwMode="auto">
                                  <a:xfrm>
                                    <a:off x="2172" y="10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4" name="Rectangle 1343"/>
                                <wps:cNvSpPr>
                                  <a:spLocks noChangeArrowheads="1"/>
                                </wps:cNvSpPr>
                                <wps:spPr bwMode="auto">
                                  <a:xfrm>
                                    <a:off x="2172" y="10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5" name="Rectangle 1344"/>
                                <wps:cNvSpPr>
                                  <a:spLocks noChangeArrowheads="1"/>
                                </wps:cNvSpPr>
                                <wps:spPr bwMode="auto">
                                  <a:xfrm>
                                    <a:off x="2172" y="10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6" name="Rectangle 1345"/>
                                <wps:cNvSpPr>
                                  <a:spLocks noChangeArrowheads="1"/>
                                </wps:cNvSpPr>
                                <wps:spPr bwMode="auto">
                                  <a:xfrm>
                                    <a:off x="2172" y="10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7" name="Rectangle 1346"/>
                                <wps:cNvSpPr>
                                  <a:spLocks noChangeArrowheads="1"/>
                                </wps:cNvSpPr>
                                <wps:spPr bwMode="auto">
                                  <a:xfrm>
                                    <a:off x="2172" y="10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8" name="Rectangle 1347"/>
                                <wps:cNvSpPr>
                                  <a:spLocks noChangeArrowheads="1"/>
                                </wps:cNvSpPr>
                                <wps:spPr bwMode="auto">
                                  <a:xfrm>
                                    <a:off x="2172" y="10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89" name="Rectangle 1348"/>
                                <wps:cNvSpPr>
                                  <a:spLocks noChangeArrowheads="1"/>
                                </wps:cNvSpPr>
                                <wps:spPr bwMode="auto">
                                  <a:xfrm>
                                    <a:off x="2172" y="10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0" name="Rectangle 1349"/>
                                <wps:cNvSpPr>
                                  <a:spLocks noChangeArrowheads="1"/>
                                </wps:cNvSpPr>
                                <wps:spPr bwMode="auto">
                                  <a:xfrm>
                                    <a:off x="2172" y="10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1" name="Rectangle 1350"/>
                                <wps:cNvSpPr>
                                  <a:spLocks noChangeArrowheads="1"/>
                                </wps:cNvSpPr>
                                <wps:spPr bwMode="auto">
                                  <a:xfrm>
                                    <a:off x="2172" y="10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2" name="Rectangle 1351"/>
                                <wps:cNvSpPr>
                                  <a:spLocks noChangeArrowheads="1"/>
                                </wps:cNvSpPr>
                                <wps:spPr bwMode="auto">
                                  <a:xfrm>
                                    <a:off x="2172" y="10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3" name="Rectangle 1352"/>
                                <wps:cNvSpPr>
                                  <a:spLocks noChangeArrowheads="1"/>
                                </wps:cNvSpPr>
                                <wps:spPr bwMode="auto">
                                  <a:xfrm>
                                    <a:off x="2172" y="108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4" name="Rectangle 1353"/>
                                <wps:cNvSpPr>
                                  <a:spLocks noChangeArrowheads="1"/>
                                </wps:cNvSpPr>
                                <wps:spPr bwMode="auto">
                                  <a:xfrm>
                                    <a:off x="2172" y="108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5" name="Rectangle 1354"/>
                                <wps:cNvSpPr>
                                  <a:spLocks noChangeArrowheads="1"/>
                                </wps:cNvSpPr>
                                <wps:spPr bwMode="auto">
                                  <a:xfrm>
                                    <a:off x="2172" y="10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6" name="Rectangle 1355"/>
                                <wps:cNvSpPr>
                                  <a:spLocks noChangeArrowheads="1"/>
                                </wps:cNvSpPr>
                                <wps:spPr bwMode="auto">
                                  <a:xfrm>
                                    <a:off x="2172" y="10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7" name="Rectangle 1356"/>
                                <wps:cNvSpPr>
                                  <a:spLocks noChangeArrowheads="1"/>
                                </wps:cNvSpPr>
                                <wps:spPr bwMode="auto">
                                  <a:xfrm>
                                    <a:off x="2172" y="1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8" name="Rectangle 1357"/>
                                <wps:cNvSpPr>
                                  <a:spLocks noChangeArrowheads="1"/>
                                </wps:cNvSpPr>
                                <wps:spPr bwMode="auto">
                                  <a:xfrm>
                                    <a:off x="2172" y="110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99" name="Rectangle 1358"/>
                                <wps:cNvSpPr>
                                  <a:spLocks noChangeArrowheads="1"/>
                                </wps:cNvSpPr>
                                <wps:spPr bwMode="auto">
                                  <a:xfrm>
                                    <a:off x="2172" y="111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00" name="Rectangle 1359"/>
                                <wps:cNvSpPr>
                                  <a:spLocks noChangeArrowheads="1"/>
                                </wps:cNvSpPr>
                                <wps:spPr bwMode="auto">
                                  <a:xfrm>
                                    <a:off x="2172" y="1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01" name="Rectangle 1360"/>
                                <wps:cNvSpPr>
                                  <a:spLocks noChangeArrowheads="1"/>
                                </wps:cNvSpPr>
                                <wps:spPr bwMode="auto">
                                  <a:xfrm>
                                    <a:off x="2172" y="1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02" name="Rectangle 1361"/>
                                <wps:cNvSpPr>
                                  <a:spLocks noChangeArrowheads="1"/>
                                </wps:cNvSpPr>
                                <wps:spPr bwMode="auto">
                                  <a:xfrm>
                                    <a:off x="2172" y="1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03" name="Rectangle 1362"/>
                                <wps:cNvSpPr>
                                  <a:spLocks noChangeArrowheads="1"/>
                                </wps:cNvSpPr>
                                <wps:spPr bwMode="auto">
                                  <a:xfrm>
                                    <a:off x="2172" y="11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04" name="Rectangle 1363"/>
                                <wps:cNvSpPr>
                                  <a:spLocks noChangeArrowheads="1"/>
                                </wps:cNvSpPr>
                                <wps:spPr bwMode="auto">
                                  <a:xfrm>
                                    <a:off x="2172" y="11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05" name="Rectangle 1364"/>
                                <wps:cNvSpPr>
                                  <a:spLocks noChangeArrowheads="1"/>
                                </wps:cNvSpPr>
                                <wps:spPr bwMode="auto">
                                  <a:xfrm>
                                    <a:off x="2172" y="1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4706" name="Group 1365"/>
                              <wpg:cNvGrpSpPr>
                                <a:grpSpLocks/>
                              </wpg:cNvGrpSpPr>
                              <wpg:grpSpPr bwMode="auto">
                                <a:xfrm>
                                  <a:off x="99502" y="0"/>
                                  <a:ext cx="2039786" cy="779929"/>
                                  <a:chOff x="192" y="0"/>
                                  <a:chExt cx="3936" cy="1505"/>
                                </a:xfrm>
                              </wpg:grpSpPr>
                              <wps:wsp>
                                <wps:cNvPr id="24707" name="Rectangle 1366"/>
                                <wps:cNvSpPr>
                                  <a:spLocks noChangeArrowheads="1"/>
                                </wps:cNvSpPr>
                                <wps:spPr bwMode="auto">
                                  <a:xfrm>
                                    <a:off x="2172" y="1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08" name="Rectangle 1367"/>
                                <wps:cNvSpPr>
                                  <a:spLocks noChangeArrowheads="1"/>
                                </wps:cNvSpPr>
                                <wps:spPr bwMode="auto">
                                  <a:xfrm>
                                    <a:off x="2172" y="1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09" name="Rectangle 1368"/>
                                <wps:cNvSpPr>
                                  <a:spLocks noChangeArrowheads="1"/>
                                </wps:cNvSpPr>
                                <wps:spPr bwMode="auto">
                                  <a:xfrm>
                                    <a:off x="2172" y="11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0" name="Rectangle 1369"/>
                                <wps:cNvSpPr>
                                  <a:spLocks noChangeArrowheads="1"/>
                                </wps:cNvSpPr>
                                <wps:spPr bwMode="auto">
                                  <a:xfrm>
                                    <a:off x="2172" y="11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1" name="Rectangle 1370"/>
                                <wps:cNvSpPr>
                                  <a:spLocks noChangeArrowheads="1"/>
                                </wps:cNvSpPr>
                                <wps:spPr bwMode="auto">
                                  <a:xfrm>
                                    <a:off x="2172" y="1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2" name="Rectangle 1371"/>
                                <wps:cNvSpPr>
                                  <a:spLocks noChangeArrowheads="1"/>
                                </wps:cNvSpPr>
                                <wps:spPr bwMode="auto">
                                  <a:xfrm>
                                    <a:off x="2172" y="1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3" name="Rectangle 1372"/>
                                <wps:cNvSpPr>
                                  <a:spLocks noChangeArrowheads="1"/>
                                </wps:cNvSpPr>
                                <wps:spPr bwMode="auto">
                                  <a:xfrm>
                                    <a:off x="2172" y="1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4" name="Rectangle 1373"/>
                                <wps:cNvSpPr>
                                  <a:spLocks noChangeArrowheads="1"/>
                                </wps:cNvSpPr>
                                <wps:spPr bwMode="auto">
                                  <a:xfrm>
                                    <a:off x="2172" y="11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5" name="Rectangle 1374"/>
                                <wps:cNvSpPr>
                                  <a:spLocks noChangeArrowheads="1"/>
                                </wps:cNvSpPr>
                                <wps:spPr bwMode="auto">
                                  <a:xfrm>
                                    <a:off x="2172" y="11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6" name="Rectangle 1375"/>
                                <wps:cNvSpPr>
                                  <a:spLocks noChangeArrowheads="1"/>
                                </wps:cNvSpPr>
                                <wps:spPr bwMode="auto">
                                  <a:xfrm>
                                    <a:off x="2172" y="1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7" name="Rectangle 1376"/>
                                <wps:cNvSpPr>
                                  <a:spLocks noChangeArrowheads="1"/>
                                </wps:cNvSpPr>
                                <wps:spPr bwMode="auto">
                                  <a:xfrm>
                                    <a:off x="2172" y="1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8" name="Rectangle 1377"/>
                                <wps:cNvSpPr>
                                  <a:spLocks noChangeArrowheads="1"/>
                                </wps:cNvSpPr>
                                <wps:spPr bwMode="auto">
                                  <a:xfrm>
                                    <a:off x="2172" y="1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19" name="Rectangle 1378"/>
                                <wps:cNvSpPr>
                                  <a:spLocks noChangeArrowheads="1"/>
                                </wps:cNvSpPr>
                                <wps:spPr bwMode="auto">
                                  <a:xfrm>
                                    <a:off x="2172" y="1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0" name="Rectangle 1379"/>
                                <wps:cNvSpPr>
                                  <a:spLocks noChangeArrowheads="1"/>
                                </wps:cNvSpPr>
                                <wps:spPr bwMode="auto">
                                  <a:xfrm>
                                    <a:off x="2172" y="120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1" name="Rectangle 1380"/>
                                <wps:cNvSpPr>
                                  <a:spLocks noChangeArrowheads="1"/>
                                </wps:cNvSpPr>
                                <wps:spPr bwMode="auto">
                                  <a:xfrm>
                                    <a:off x="2172" y="121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2" name="Rectangle 1381"/>
                                <wps:cNvSpPr>
                                  <a:spLocks noChangeArrowheads="1"/>
                                </wps:cNvSpPr>
                                <wps:spPr bwMode="auto">
                                  <a:xfrm>
                                    <a:off x="2172" y="1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3" name="Rectangle 1382"/>
                                <wps:cNvSpPr>
                                  <a:spLocks noChangeArrowheads="1"/>
                                </wps:cNvSpPr>
                                <wps:spPr bwMode="auto">
                                  <a:xfrm>
                                    <a:off x="2172" y="1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4" name="Rectangle 1383"/>
                                <wps:cNvSpPr>
                                  <a:spLocks noChangeArrowheads="1"/>
                                </wps:cNvSpPr>
                                <wps:spPr bwMode="auto">
                                  <a:xfrm>
                                    <a:off x="2172" y="1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5" name="Rectangle 1384"/>
                                <wps:cNvSpPr>
                                  <a:spLocks noChangeArrowheads="1"/>
                                </wps:cNvSpPr>
                                <wps:spPr bwMode="auto">
                                  <a:xfrm>
                                    <a:off x="2172" y="123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6" name="Rectangle 1385"/>
                                <wps:cNvSpPr>
                                  <a:spLocks noChangeArrowheads="1"/>
                                </wps:cNvSpPr>
                                <wps:spPr bwMode="auto">
                                  <a:xfrm>
                                    <a:off x="2172" y="123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7" name="Rectangle 1386"/>
                                <wps:cNvSpPr>
                                  <a:spLocks noChangeArrowheads="1"/>
                                </wps:cNvSpPr>
                                <wps:spPr bwMode="auto">
                                  <a:xfrm>
                                    <a:off x="2172" y="1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8" name="Rectangle 1387"/>
                                <wps:cNvSpPr>
                                  <a:spLocks noChangeArrowheads="1"/>
                                </wps:cNvSpPr>
                                <wps:spPr bwMode="auto">
                                  <a:xfrm>
                                    <a:off x="2172" y="1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29" name="Rectangle 1388"/>
                                <wps:cNvSpPr>
                                  <a:spLocks noChangeArrowheads="1"/>
                                </wps:cNvSpPr>
                                <wps:spPr bwMode="auto">
                                  <a:xfrm>
                                    <a:off x="2172" y="1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0" name="Rectangle 1389"/>
                                <wps:cNvSpPr>
                                  <a:spLocks noChangeArrowheads="1"/>
                                </wps:cNvSpPr>
                                <wps:spPr bwMode="auto">
                                  <a:xfrm>
                                    <a:off x="2172" y="125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1" name="Rectangle 1390"/>
                                <wps:cNvSpPr>
                                  <a:spLocks noChangeArrowheads="1"/>
                                </wps:cNvSpPr>
                                <wps:spPr bwMode="auto">
                                  <a:xfrm>
                                    <a:off x="2172" y="125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2" name="Rectangle 1391"/>
                                <wps:cNvSpPr>
                                  <a:spLocks noChangeArrowheads="1"/>
                                </wps:cNvSpPr>
                                <wps:spPr bwMode="auto">
                                  <a:xfrm>
                                    <a:off x="2172" y="1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3" name="Rectangle 1392"/>
                                <wps:cNvSpPr>
                                  <a:spLocks noChangeArrowheads="1"/>
                                </wps:cNvSpPr>
                                <wps:spPr bwMode="auto">
                                  <a:xfrm>
                                    <a:off x="2172" y="1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4" name="Rectangle 1393"/>
                                <wps:cNvSpPr>
                                  <a:spLocks noChangeArrowheads="1"/>
                                </wps:cNvSpPr>
                                <wps:spPr bwMode="auto">
                                  <a:xfrm>
                                    <a:off x="2172" y="1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5" name="Rectangle 1394"/>
                                <wps:cNvSpPr>
                                  <a:spLocks noChangeArrowheads="1"/>
                                </wps:cNvSpPr>
                                <wps:spPr bwMode="auto">
                                  <a:xfrm>
                                    <a:off x="2172" y="1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6" name="Rectangle 1395"/>
                                <wps:cNvSpPr>
                                  <a:spLocks noChangeArrowheads="1"/>
                                </wps:cNvSpPr>
                                <wps:spPr bwMode="auto">
                                  <a:xfrm>
                                    <a:off x="2172" y="1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7" name="Rectangle 1396"/>
                                <wps:cNvSpPr>
                                  <a:spLocks noChangeArrowheads="1"/>
                                </wps:cNvSpPr>
                                <wps:spPr bwMode="auto">
                                  <a:xfrm>
                                    <a:off x="2172" y="1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8" name="Rectangle 1397"/>
                                <wps:cNvSpPr>
                                  <a:spLocks noChangeArrowheads="1"/>
                                </wps:cNvSpPr>
                                <wps:spPr bwMode="auto">
                                  <a:xfrm>
                                    <a:off x="2172" y="1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9" name="Rectangle 1398"/>
                                <wps:cNvSpPr>
                                  <a:spLocks noChangeArrowheads="1"/>
                                </wps:cNvSpPr>
                                <wps:spPr bwMode="auto">
                                  <a:xfrm>
                                    <a:off x="2172" y="1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0" name="Rectangle 1399"/>
                                <wps:cNvSpPr>
                                  <a:spLocks noChangeArrowheads="1"/>
                                </wps:cNvSpPr>
                                <wps:spPr bwMode="auto">
                                  <a:xfrm>
                                    <a:off x="2172" y="1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1" name="Rectangle 1400"/>
                                <wps:cNvSpPr>
                                  <a:spLocks noChangeArrowheads="1"/>
                                </wps:cNvSpPr>
                                <wps:spPr bwMode="auto">
                                  <a:xfrm>
                                    <a:off x="2172" y="1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2" name="Rectangle 1401"/>
                                <wps:cNvSpPr>
                                  <a:spLocks noChangeArrowheads="1"/>
                                </wps:cNvSpPr>
                                <wps:spPr bwMode="auto">
                                  <a:xfrm>
                                    <a:off x="2172" y="1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3" name="Rectangle 1402"/>
                                <wps:cNvSpPr>
                                  <a:spLocks noChangeArrowheads="1"/>
                                </wps:cNvSpPr>
                                <wps:spPr bwMode="auto">
                                  <a:xfrm>
                                    <a:off x="2172" y="1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4" name="Rectangle 1403"/>
                                <wps:cNvSpPr>
                                  <a:spLocks noChangeArrowheads="1"/>
                                </wps:cNvSpPr>
                                <wps:spPr bwMode="auto">
                                  <a:xfrm>
                                    <a:off x="2172" y="1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5" name="Rectangle 1404"/>
                                <wps:cNvSpPr>
                                  <a:spLocks noChangeArrowheads="1"/>
                                </wps:cNvSpPr>
                                <wps:spPr bwMode="auto">
                                  <a:xfrm>
                                    <a:off x="2172" y="1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6" name="Rectangle 1405"/>
                                <wps:cNvSpPr>
                                  <a:spLocks noChangeArrowheads="1"/>
                                </wps:cNvSpPr>
                                <wps:spPr bwMode="auto">
                                  <a:xfrm>
                                    <a:off x="2172" y="133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7" name="Rectangle 1406"/>
                                <wps:cNvSpPr>
                                  <a:spLocks noChangeArrowheads="1"/>
                                </wps:cNvSpPr>
                                <wps:spPr bwMode="auto">
                                  <a:xfrm>
                                    <a:off x="2172" y="133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8" name="Rectangle 1407"/>
                                <wps:cNvSpPr>
                                  <a:spLocks noChangeArrowheads="1"/>
                                </wps:cNvSpPr>
                                <wps:spPr bwMode="auto">
                                  <a:xfrm>
                                    <a:off x="2172" y="1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49" name="Rectangle 1408"/>
                                <wps:cNvSpPr>
                                  <a:spLocks noChangeArrowheads="1"/>
                                </wps:cNvSpPr>
                                <wps:spPr bwMode="auto">
                                  <a:xfrm>
                                    <a:off x="2172" y="1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0" name="Rectangle 1409"/>
                                <wps:cNvSpPr>
                                  <a:spLocks noChangeArrowheads="1"/>
                                </wps:cNvSpPr>
                                <wps:spPr bwMode="auto">
                                  <a:xfrm>
                                    <a:off x="2172" y="1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1" name="Rectangle 1410"/>
                                <wps:cNvSpPr>
                                  <a:spLocks noChangeArrowheads="1"/>
                                </wps:cNvSpPr>
                                <wps:spPr bwMode="auto">
                                  <a:xfrm>
                                    <a:off x="2172" y="135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2" name="Rectangle 1411"/>
                                <wps:cNvSpPr>
                                  <a:spLocks noChangeArrowheads="1"/>
                                </wps:cNvSpPr>
                                <wps:spPr bwMode="auto">
                                  <a:xfrm>
                                    <a:off x="2172" y="136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3" name="Rectangle 1412"/>
                                <wps:cNvSpPr>
                                  <a:spLocks noChangeArrowheads="1"/>
                                </wps:cNvSpPr>
                                <wps:spPr bwMode="auto">
                                  <a:xfrm>
                                    <a:off x="2172" y="1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4" name="Rectangle 1413"/>
                                <wps:cNvSpPr>
                                  <a:spLocks noChangeArrowheads="1"/>
                                </wps:cNvSpPr>
                                <wps:spPr bwMode="auto">
                                  <a:xfrm>
                                    <a:off x="2172" y="1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5" name="Rectangle 1414"/>
                                <wps:cNvSpPr>
                                  <a:spLocks noChangeArrowheads="1"/>
                                </wps:cNvSpPr>
                                <wps:spPr bwMode="auto">
                                  <a:xfrm>
                                    <a:off x="2172" y="1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6" name="Rectangle 1415"/>
                                <wps:cNvSpPr>
                                  <a:spLocks noChangeArrowheads="1"/>
                                </wps:cNvSpPr>
                                <wps:spPr bwMode="auto">
                                  <a:xfrm>
                                    <a:off x="2172" y="138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7" name="Rectangle 1416"/>
                                <wps:cNvSpPr>
                                  <a:spLocks noChangeArrowheads="1"/>
                                </wps:cNvSpPr>
                                <wps:spPr bwMode="auto">
                                  <a:xfrm>
                                    <a:off x="2172" y="138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8" name="Rectangle 1417"/>
                                <wps:cNvSpPr>
                                  <a:spLocks noChangeArrowheads="1"/>
                                </wps:cNvSpPr>
                                <wps:spPr bwMode="auto">
                                  <a:xfrm>
                                    <a:off x="2172" y="13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59" name="Rectangle 1418"/>
                                <wps:cNvSpPr>
                                  <a:spLocks noChangeArrowheads="1"/>
                                </wps:cNvSpPr>
                                <wps:spPr bwMode="auto">
                                  <a:xfrm>
                                    <a:off x="2172" y="13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0" name="Rectangle 1419"/>
                                <wps:cNvSpPr>
                                  <a:spLocks noChangeArrowheads="1"/>
                                </wps:cNvSpPr>
                                <wps:spPr bwMode="auto">
                                  <a:xfrm>
                                    <a:off x="2172" y="13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1" name="Rectangle 1420"/>
                                <wps:cNvSpPr>
                                  <a:spLocks noChangeArrowheads="1"/>
                                </wps:cNvSpPr>
                                <wps:spPr bwMode="auto">
                                  <a:xfrm>
                                    <a:off x="2172" y="14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2" name="Rectangle 1421"/>
                                <wps:cNvSpPr>
                                  <a:spLocks noChangeArrowheads="1"/>
                                </wps:cNvSpPr>
                                <wps:spPr bwMode="auto">
                                  <a:xfrm>
                                    <a:off x="2172" y="14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3" name="Rectangle 1422"/>
                                <wps:cNvSpPr>
                                  <a:spLocks noChangeArrowheads="1"/>
                                </wps:cNvSpPr>
                                <wps:spPr bwMode="auto">
                                  <a:xfrm>
                                    <a:off x="2172" y="14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4" name="Rectangle 1423"/>
                                <wps:cNvSpPr>
                                  <a:spLocks noChangeArrowheads="1"/>
                                </wps:cNvSpPr>
                                <wps:spPr bwMode="auto">
                                  <a:xfrm>
                                    <a:off x="2172" y="14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5" name="Rectangle 1424"/>
                                <wps:cNvSpPr>
                                  <a:spLocks noChangeArrowheads="1"/>
                                </wps:cNvSpPr>
                                <wps:spPr bwMode="auto">
                                  <a:xfrm>
                                    <a:off x="2172" y="14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6" name="Rectangle 1425"/>
                                <wps:cNvSpPr>
                                  <a:spLocks noChangeArrowheads="1"/>
                                </wps:cNvSpPr>
                                <wps:spPr bwMode="auto">
                                  <a:xfrm>
                                    <a:off x="2172" y="14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7" name="Rectangle 1426"/>
                                <wps:cNvSpPr>
                                  <a:spLocks noChangeArrowheads="1"/>
                                </wps:cNvSpPr>
                                <wps:spPr bwMode="auto">
                                  <a:xfrm>
                                    <a:off x="2172" y="14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8" name="Rectangle 1427"/>
                                <wps:cNvSpPr>
                                  <a:spLocks noChangeArrowheads="1"/>
                                </wps:cNvSpPr>
                                <wps:spPr bwMode="auto">
                                  <a:xfrm>
                                    <a:off x="2172" y="14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9" name="Rectangle 1428"/>
                                <wps:cNvSpPr>
                                  <a:spLocks noChangeArrowheads="1"/>
                                </wps:cNvSpPr>
                                <wps:spPr bwMode="auto">
                                  <a:xfrm>
                                    <a:off x="2172" y="14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0" name="Rectangle 1429"/>
                                <wps:cNvSpPr>
                                  <a:spLocks noChangeArrowheads="1"/>
                                </wps:cNvSpPr>
                                <wps:spPr bwMode="auto">
                                  <a:xfrm>
                                    <a:off x="2172" y="14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1" name="Rectangle 1430"/>
                                <wps:cNvSpPr>
                                  <a:spLocks noChangeArrowheads="1"/>
                                </wps:cNvSpPr>
                                <wps:spPr bwMode="auto">
                                  <a:xfrm>
                                    <a:off x="2172" y="14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2" name="Rectangle 1431"/>
                                <wps:cNvSpPr>
                                  <a:spLocks noChangeArrowheads="1"/>
                                </wps:cNvSpPr>
                                <wps:spPr bwMode="auto">
                                  <a:xfrm>
                                    <a:off x="2172" y="14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3" name="Rectangle 1432"/>
                                <wps:cNvSpPr>
                                  <a:spLocks noChangeArrowheads="1"/>
                                </wps:cNvSpPr>
                                <wps:spPr bwMode="auto">
                                  <a:xfrm>
                                    <a:off x="2172" y="14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4" name="Rectangle 1433"/>
                                <wps:cNvSpPr>
                                  <a:spLocks noChangeArrowheads="1"/>
                                </wps:cNvSpPr>
                                <wps:spPr bwMode="auto">
                                  <a:xfrm>
                                    <a:off x="2172" y="14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5" name="Rectangle 1434"/>
                                <wps:cNvSpPr>
                                  <a:spLocks noChangeArrowheads="1"/>
                                </wps:cNvSpPr>
                                <wps:spPr bwMode="auto">
                                  <a:xfrm>
                                    <a:off x="2172" y="14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6" name="Rectangle 1435"/>
                                <wps:cNvSpPr>
                                  <a:spLocks noChangeArrowheads="1"/>
                                </wps:cNvSpPr>
                                <wps:spPr bwMode="auto">
                                  <a:xfrm>
                                    <a:off x="2172" y="14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7" name="Rectangle 1436"/>
                                <wps:cNvSpPr>
                                  <a:spLocks noChangeArrowheads="1"/>
                                </wps:cNvSpPr>
                                <wps:spPr bwMode="auto">
                                  <a:xfrm>
                                    <a:off x="2172" y="148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8" name="Rectangle 1437"/>
                                <wps:cNvSpPr>
                                  <a:spLocks noChangeArrowheads="1"/>
                                </wps:cNvSpPr>
                                <wps:spPr bwMode="auto">
                                  <a:xfrm>
                                    <a:off x="2172" y="148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9" name="Rectangle 1438"/>
                                <wps:cNvSpPr>
                                  <a:spLocks noChangeArrowheads="1"/>
                                </wps:cNvSpPr>
                                <wps:spPr bwMode="auto">
                                  <a:xfrm>
                                    <a:off x="2172" y="149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80" name="Rectangle 1439"/>
                                <wps:cNvSpPr>
                                  <a:spLocks noChangeArrowheads="1"/>
                                </wps:cNvSpPr>
                                <wps:spPr bwMode="auto">
                                  <a:xfrm>
                                    <a:off x="2172" y="149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81" name="Rectangle 1440"/>
                                <wps:cNvSpPr>
                                  <a:spLocks noChangeArrowheads="1"/>
                                </wps:cNvSpPr>
                                <wps:spPr bwMode="auto">
                                  <a:xfrm>
                                    <a:off x="2172" y="150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82" name="Rectangle 1441"/>
                                <wps:cNvSpPr>
                                  <a:spLocks noChangeArrowheads="1"/>
                                </wps:cNvSpPr>
                                <wps:spPr bwMode="auto">
                                  <a:xfrm>
                                    <a:off x="231" y="630"/>
                                    <a:ext cx="621" cy="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7B71B9" w:rsidRDefault="006D2BEA" w:rsidP="00D35342">
                                      <w:pPr>
                                        <w:rPr>
                                          <w:sz w:val="18"/>
                                        </w:rPr>
                                      </w:pPr>
                                      <w:r w:rsidRPr="007B71B9">
                                        <w:rPr>
                                          <w:rFonts w:ascii="Arial" w:hAnsi="Arial" w:cs="Arial"/>
                                          <w:color w:val="000000"/>
                                          <w:sz w:val="25"/>
                                          <w:szCs w:val="30"/>
                                          <w:lang w:val="en-US"/>
                                        </w:rPr>
                                        <w:t>136°</w:t>
                                      </w:r>
                                    </w:p>
                                  </w:txbxContent>
                                </wps:txbx>
                                <wps:bodyPr rot="0" vert="horz" wrap="square" lIns="0" tIns="0" rIns="0" bIns="0" anchor="t" anchorCtr="0" upright="1">
                                  <a:noAutofit/>
                                </wps:bodyPr>
                              </wps:wsp>
                              <wps:wsp>
                                <wps:cNvPr id="24783" name="Freeform 1442"/>
                                <wps:cNvSpPr>
                                  <a:spLocks/>
                                </wps:cNvSpPr>
                                <wps:spPr bwMode="auto">
                                  <a:xfrm>
                                    <a:off x="192" y="952"/>
                                    <a:ext cx="683" cy="19"/>
                                  </a:xfrm>
                                  <a:custGeom>
                                    <a:avLst/>
                                    <a:gdLst>
                                      <a:gd name="T0" fmla="*/ 10 w 683"/>
                                      <a:gd name="T1" fmla="*/ 0 h 19"/>
                                      <a:gd name="T2" fmla="*/ 5 w 683"/>
                                      <a:gd name="T3" fmla="*/ 0 h 19"/>
                                      <a:gd name="T4" fmla="*/ 5 w 683"/>
                                      <a:gd name="T5" fmla="*/ 5 h 19"/>
                                      <a:gd name="T6" fmla="*/ 0 w 683"/>
                                      <a:gd name="T7" fmla="*/ 5 h 19"/>
                                      <a:gd name="T8" fmla="*/ 0 w 683"/>
                                      <a:gd name="T9" fmla="*/ 14 h 19"/>
                                      <a:gd name="T10" fmla="*/ 5 w 683"/>
                                      <a:gd name="T11" fmla="*/ 14 h 19"/>
                                      <a:gd name="T12" fmla="*/ 5 w 683"/>
                                      <a:gd name="T13" fmla="*/ 19 h 19"/>
                                      <a:gd name="T14" fmla="*/ 678 w 683"/>
                                      <a:gd name="T15" fmla="*/ 19 h 19"/>
                                      <a:gd name="T16" fmla="*/ 678 w 683"/>
                                      <a:gd name="T17" fmla="*/ 14 h 19"/>
                                      <a:gd name="T18" fmla="*/ 683 w 683"/>
                                      <a:gd name="T19" fmla="*/ 14 h 19"/>
                                      <a:gd name="T20" fmla="*/ 683 w 683"/>
                                      <a:gd name="T21" fmla="*/ 5 h 19"/>
                                      <a:gd name="T22" fmla="*/ 678 w 683"/>
                                      <a:gd name="T23" fmla="*/ 5 h 19"/>
                                      <a:gd name="T24" fmla="*/ 678 w 683"/>
                                      <a:gd name="T25" fmla="*/ 0 h 19"/>
                                      <a:gd name="T26" fmla="*/ 673 w 683"/>
                                      <a:gd name="T27" fmla="*/ 0 h 19"/>
                                      <a:gd name="T28" fmla="*/ 10 w 683"/>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83" h="19">
                                        <a:moveTo>
                                          <a:pt x="10" y="0"/>
                                        </a:moveTo>
                                        <a:lnTo>
                                          <a:pt x="5" y="0"/>
                                        </a:lnTo>
                                        <a:lnTo>
                                          <a:pt x="5" y="5"/>
                                        </a:lnTo>
                                        <a:lnTo>
                                          <a:pt x="0" y="5"/>
                                        </a:lnTo>
                                        <a:lnTo>
                                          <a:pt x="0" y="14"/>
                                        </a:lnTo>
                                        <a:lnTo>
                                          <a:pt x="5" y="14"/>
                                        </a:lnTo>
                                        <a:lnTo>
                                          <a:pt x="5" y="19"/>
                                        </a:lnTo>
                                        <a:lnTo>
                                          <a:pt x="678" y="19"/>
                                        </a:lnTo>
                                        <a:lnTo>
                                          <a:pt x="678" y="14"/>
                                        </a:lnTo>
                                        <a:lnTo>
                                          <a:pt x="683" y="14"/>
                                        </a:lnTo>
                                        <a:lnTo>
                                          <a:pt x="683" y="5"/>
                                        </a:lnTo>
                                        <a:lnTo>
                                          <a:pt x="678" y="5"/>
                                        </a:lnTo>
                                        <a:lnTo>
                                          <a:pt x="678" y="0"/>
                                        </a:lnTo>
                                        <a:lnTo>
                                          <a:pt x="673"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84" name="Freeform 1443"/>
                                <wps:cNvSpPr>
                                  <a:spLocks/>
                                </wps:cNvSpPr>
                                <wps:spPr bwMode="auto">
                                  <a:xfrm>
                                    <a:off x="1826" y="1082"/>
                                    <a:ext cx="678" cy="19"/>
                                  </a:xfrm>
                                  <a:custGeom>
                                    <a:avLst/>
                                    <a:gdLst>
                                      <a:gd name="T0" fmla="*/ 10 w 678"/>
                                      <a:gd name="T1" fmla="*/ 0 h 19"/>
                                      <a:gd name="T2" fmla="*/ 5 w 678"/>
                                      <a:gd name="T3" fmla="*/ 0 h 19"/>
                                      <a:gd name="T4" fmla="*/ 5 w 678"/>
                                      <a:gd name="T5" fmla="*/ 4 h 19"/>
                                      <a:gd name="T6" fmla="*/ 0 w 678"/>
                                      <a:gd name="T7" fmla="*/ 4 h 19"/>
                                      <a:gd name="T8" fmla="*/ 0 w 678"/>
                                      <a:gd name="T9" fmla="*/ 14 h 19"/>
                                      <a:gd name="T10" fmla="*/ 5 w 678"/>
                                      <a:gd name="T11" fmla="*/ 14 h 19"/>
                                      <a:gd name="T12" fmla="*/ 5 w 678"/>
                                      <a:gd name="T13" fmla="*/ 19 h 19"/>
                                      <a:gd name="T14" fmla="*/ 673 w 678"/>
                                      <a:gd name="T15" fmla="*/ 19 h 19"/>
                                      <a:gd name="T16" fmla="*/ 673 w 678"/>
                                      <a:gd name="T17" fmla="*/ 14 h 19"/>
                                      <a:gd name="T18" fmla="*/ 678 w 678"/>
                                      <a:gd name="T19" fmla="*/ 14 h 19"/>
                                      <a:gd name="T20" fmla="*/ 678 w 678"/>
                                      <a:gd name="T21" fmla="*/ 4 h 19"/>
                                      <a:gd name="T22" fmla="*/ 673 w 678"/>
                                      <a:gd name="T23" fmla="*/ 4 h 19"/>
                                      <a:gd name="T24" fmla="*/ 673 w 678"/>
                                      <a:gd name="T25" fmla="*/ 0 h 19"/>
                                      <a:gd name="T26" fmla="*/ 668 w 678"/>
                                      <a:gd name="T27" fmla="*/ 0 h 19"/>
                                      <a:gd name="T28" fmla="*/ 10 w 678"/>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78" h="19">
                                        <a:moveTo>
                                          <a:pt x="10" y="0"/>
                                        </a:moveTo>
                                        <a:lnTo>
                                          <a:pt x="5" y="0"/>
                                        </a:lnTo>
                                        <a:lnTo>
                                          <a:pt x="5" y="4"/>
                                        </a:lnTo>
                                        <a:lnTo>
                                          <a:pt x="0" y="4"/>
                                        </a:lnTo>
                                        <a:lnTo>
                                          <a:pt x="0" y="14"/>
                                        </a:lnTo>
                                        <a:lnTo>
                                          <a:pt x="5" y="14"/>
                                        </a:lnTo>
                                        <a:lnTo>
                                          <a:pt x="5" y="19"/>
                                        </a:lnTo>
                                        <a:lnTo>
                                          <a:pt x="673" y="19"/>
                                        </a:lnTo>
                                        <a:lnTo>
                                          <a:pt x="673" y="14"/>
                                        </a:lnTo>
                                        <a:lnTo>
                                          <a:pt x="678" y="14"/>
                                        </a:lnTo>
                                        <a:lnTo>
                                          <a:pt x="678" y="4"/>
                                        </a:lnTo>
                                        <a:lnTo>
                                          <a:pt x="673" y="4"/>
                                        </a:lnTo>
                                        <a:lnTo>
                                          <a:pt x="673" y="0"/>
                                        </a:lnTo>
                                        <a:lnTo>
                                          <a:pt x="668"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85" name="Freeform 1444"/>
                                <wps:cNvSpPr>
                                  <a:spLocks/>
                                </wps:cNvSpPr>
                                <wps:spPr bwMode="auto">
                                  <a:xfrm>
                                    <a:off x="3426" y="894"/>
                                    <a:ext cx="692" cy="19"/>
                                  </a:xfrm>
                                  <a:custGeom>
                                    <a:avLst/>
                                    <a:gdLst>
                                      <a:gd name="T0" fmla="*/ 10 w 692"/>
                                      <a:gd name="T1" fmla="*/ 0 h 19"/>
                                      <a:gd name="T2" fmla="*/ 5 w 692"/>
                                      <a:gd name="T3" fmla="*/ 0 h 19"/>
                                      <a:gd name="T4" fmla="*/ 5 w 692"/>
                                      <a:gd name="T5" fmla="*/ 5 h 19"/>
                                      <a:gd name="T6" fmla="*/ 0 w 692"/>
                                      <a:gd name="T7" fmla="*/ 5 h 19"/>
                                      <a:gd name="T8" fmla="*/ 0 w 692"/>
                                      <a:gd name="T9" fmla="*/ 15 h 19"/>
                                      <a:gd name="T10" fmla="*/ 5 w 692"/>
                                      <a:gd name="T11" fmla="*/ 15 h 19"/>
                                      <a:gd name="T12" fmla="*/ 5 w 692"/>
                                      <a:gd name="T13" fmla="*/ 19 h 19"/>
                                      <a:gd name="T14" fmla="*/ 687 w 692"/>
                                      <a:gd name="T15" fmla="*/ 19 h 19"/>
                                      <a:gd name="T16" fmla="*/ 687 w 692"/>
                                      <a:gd name="T17" fmla="*/ 15 h 19"/>
                                      <a:gd name="T18" fmla="*/ 692 w 692"/>
                                      <a:gd name="T19" fmla="*/ 15 h 19"/>
                                      <a:gd name="T20" fmla="*/ 692 w 692"/>
                                      <a:gd name="T21" fmla="*/ 5 h 19"/>
                                      <a:gd name="T22" fmla="*/ 687 w 692"/>
                                      <a:gd name="T23" fmla="*/ 5 h 19"/>
                                      <a:gd name="T24" fmla="*/ 687 w 692"/>
                                      <a:gd name="T25" fmla="*/ 0 h 19"/>
                                      <a:gd name="T26" fmla="*/ 682 w 692"/>
                                      <a:gd name="T27" fmla="*/ 0 h 19"/>
                                      <a:gd name="T28" fmla="*/ 10 w 692"/>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692" h="19">
                                        <a:moveTo>
                                          <a:pt x="10" y="0"/>
                                        </a:moveTo>
                                        <a:lnTo>
                                          <a:pt x="5" y="0"/>
                                        </a:lnTo>
                                        <a:lnTo>
                                          <a:pt x="5" y="5"/>
                                        </a:lnTo>
                                        <a:lnTo>
                                          <a:pt x="0" y="5"/>
                                        </a:lnTo>
                                        <a:lnTo>
                                          <a:pt x="0" y="15"/>
                                        </a:lnTo>
                                        <a:lnTo>
                                          <a:pt x="5" y="15"/>
                                        </a:lnTo>
                                        <a:lnTo>
                                          <a:pt x="5" y="19"/>
                                        </a:lnTo>
                                        <a:lnTo>
                                          <a:pt x="687" y="19"/>
                                        </a:lnTo>
                                        <a:lnTo>
                                          <a:pt x="687" y="15"/>
                                        </a:lnTo>
                                        <a:lnTo>
                                          <a:pt x="692" y="15"/>
                                        </a:lnTo>
                                        <a:lnTo>
                                          <a:pt x="692" y="5"/>
                                        </a:lnTo>
                                        <a:lnTo>
                                          <a:pt x="687" y="5"/>
                                        </a:lnTo>
                                        <a:lnTo>
                                          <a:pt x="687" y="0"/>
                                        </a:lnTo>
                                        <a:lnTo>
                                          <a:pt x="682"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86" name="Freeform 1445"/>
                                <wps:cNvSpPr>
                                  <a:spLocks/>
                                </wps:cNvSpPr>
                                <wps:spPr bwMode="auto">
                                  <a:xfrm>
                                    <a:off x="3445" y="1101"/>
                                    <a:ext cx="683" cy="226"/>
                                  </a:xfrm>
                                  <a:custGeom>
                                    <a:avLst/>
                                    <a:gdLst>
                                      <a:gd name="T0" fmla="*/ 0 w 683"/>
                                      <a:gd name="T1" fmla="*/ 0 h 226"/>
                                      <a:gd name="T2" fmla="*/ 342 w 683"/>
                                      <a:gd name="T3" fmla="*/ 226 h 226"/>
                                      <a:gd name="T4" fmla="*/ 683 w 683"/>
                                      <a:gd name="T5" fmla="*/ 0 h 226"/>
                                      <a:gd name="T6" fmla="*/ 0 w 683"/>
                                      <a:gd name="T7" fmla="*/ 0 h 226"/>
                                    </a:gdLst>
                                    <a:ahLst/>
                                    <a:cxnLst>
                                      <a:cxn ang="0">
                                        <a:pos x="T0" y="T1"/>
                                      </a:cxn>
                                      <a:cxn ang="0">
                                        <a:pos x="T2" y="T3"/>
                                      </a:cxn>
                                      <a:cxn ang="0">
                                        <a:pos x="T4" y="T5"/>
                                      </a:cxn>
                                      <a:cxn ang="0">
                                        <a:pos x="T6" y="T7"/>
                                      </a:cxn>
                                    </a:cxnLst>
                                    <a:rect l="0" t="0" r="r" b="b"/>
                                    <a:pathLst>
                                      <a:path w="683" h="226">
                                        <a:moveTo>
                                          <a:pt x="0" y="0"/>
                                        </a:moveTo>
                                        <a:lnTo>
                                          <a:pt x="342" y="226"/>
                                        </a:lnTo>
                                        <a:lnTo>
                                          <a:pt x="683"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87" name="Freeform 1446"/>
                                <wps:cNvSpPr>
                                  <a:spLocks/>
                                </wps:cNvSpPr>
                                <wps:spPr bwMode="auto">
                                  <a:xfrm>
                                    <a:off x="3772" y="1207"/>
                                    <a:ext cx="188" cy="129"/>
                                  </a:xfrm>
                                  <a:custGeom>
                                    <a:avLst/>
                                    <a:gdLst>
                                      <a:gd name="T0" fmla="*/ 5 w 188"/>
                                      <a:gd name="T1" fmla="*/ 110 h 129"/>
                                      <a:gd name="T2" fmla="*/ 5 w 188"/>
                                      <a:gd name="T3" fmla="*/ 115 h 129"/>
                                      <a:gd name="T4" fmla="*/ 0 w 188"/>
                                      <a:gd name="T5" fmla="*/ 115 h 129"/>
                                      <a:gd name="T6" fmla="*/ 0 w 188"/>
                                      <a:gd name="T7" fmla="*/ 125 h 129"/>
                                      <a:gd name="T8" fmla="*/ 5 w 188"/>
                                      <a:gd name="T9" fmla="*/ 125 h 129"/>
                                      <a:gd name="T10" fmla="*/ 5 w 188"/>
                                      <a:gd name="T11" fmla="*/ 129 h 129"/>
                                      <a:gd name="T12" fmla="*/ 15 w 188"/>
                                      <a:gd name="T13" fmla="*/ 129 h 129"/>
                                      <a:gd name="T14" fmla="*/ 183 w 188"/>
                                      <a:gd name="T15" fmla="*/ 19 h 129"/>
                                      <a:gd name="T16" fmla="*/ 183 w 188"/>
                                      <a:gd name="T17" fmla="*/ 14 h 129"/>
                                      <a:gd name="T18" fmla="*/ 188 w 188"/>
                                      <a:gd name="T19" fmla="*/ 14 h 129"/>
                                      <a:gd name="T20" fmla="*/ 188 w 188"/>
                                      <a:gd name="T21" fmla="*/ 4 h 129"/>
                                      <a:gd name="T22" fmla="*/ 183 w 188"/>
                                      <a:gd name="T23" fmla="*/ 4 h 129"/>
                                      <a:gd name="T24" fmla="*/ 183 w 188"/>
                                      <a:gd name="T25" fmla="*/ 0 h 129"/>
                                      <a:gd name="T26" fmla="*/ 173 w 188"/>
                                      <a:gd name="T27" fmla="*/ 0 h 129"/>
                                      <a:gd name="T28" fmla="*/ 5 w 188"/>
                                      <a:gd name="T29" fmla="*/ 110 h 1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88" h="129">
                                        <a:moveTo>
                                          <a:pt x="5" y="110"/>
                                        </a:moveTo>
                                        <a:lnTo>
                                          <a:pt x="5" y="115"/>
                                        </a:lnTo>
                                        <a:lnTo>
                                          <a:pt x="0" y="115"/>
                                        </a:lnTo>
                                        <a:lnTo>
                                          <a:pt x="0" y="125"/>
                                        </a:lnTo>
                                        <a:lnTo>
                                          <a:pt x="5" y="125"/>
                                        </a:lnTo>
                                        <a:lnTo>
                                          <a:pt x="5" y="129"/>
                                        </a:lnTo>
                                        <a:lnTo>
                                          <a:pt x="15" y="129"/>
                                        </a:lnTo>
                                        <a:lnTo>
                                          <a:pt x="183" y="19"/>
                                        </a:lnTo>
                                        <a:lnTo>
                                          <a:pt x="183" y="14"/>
                                        </a:lnTo>
                                        <a:lnTo>
                                          <a:pt x="188" y="14"/>
                                        </a:lnTo>
                                        <a:lnTo>
                                          <a:pt x="188" y="4"/>
                                        </a:lnTo>
                                        <a:lnTo>
                                          <a:pt x="183" y="4"/>
                                        </a:lnTo>
                                        <a:lnTo>
                                          <a:pt x="183" y="0"/>
                                        </a:lnTo>
                                        <a:lnTo>
                                          <a:pt x="173" y="0"/>
                                        </a:lnTo>
                                        <a:lnTo>
                                          <a:pt x="5" y="1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88" name="Freeform 1447"/>
                                <wps:cNvSpPr>
                                  <a:spLocks/>
                                </wps:cNvSpPr>
                                <wps:spPr bwMode="auto">
                                  <a:xfrm>
                                    <a:off x="3604" y="1202"/>
                                    <a:ext cx="183" cy="130"/>
                                  </a:xfrm>
                                  <a:custGeom>
                                    <a:avLst/>
                                    <a:gdLst>
                                      <a:gd name="T0" fmla="*/ 168 w 183"/>
                                      <a:gd name="T1" fmla="*/ 130 h 130"/>
                                      <a:gd name="T2" fmla="*/ 178 w 183"/>
                                      <a:gd name="T3" fmla="*/ 130 h 130"/>
                                      <a:gd name="T4" fmla="*/ 183 w 183"/>
                                      <a:gd name="T5" fmla="*/ 125 h 130"/>
                                      <a:gd name="T6" fmla="*/ 183 w 183"/>
                                      <a:gd name="T7" fmla="*/ 115 h 130"/>
                                      <a:gd name="T8" fmla="*/ 178 w 183"/>
                                      <a:gd name="T9" fmla="*/ 110 h 130"/>
                                      <a:gd name="T10" fmla="*/ 14 w 183"/>
                                      <a:gd name="T11" fmla="*/ 0 h 130"/>
                                      <a:gd name="T12" fmla="*/ 5 w 183"/>
                                      <a:gd name="T13" fmla="*/ 0 h 130"/>
                                      <a:gd name="T14" fmla="*/ 0 w 183"/>
                                      <a:gd name="T15" fmla="*/ 5 h 130"/>
                                      <a:gd name="T16" fmla="*/ 0 w 183"/>
                                      <a:gd name="T17" fmla="*/ 14 h 130"/>
                                      <a:gd name="T18" fmla="*/ 5 w 183"/>
                                      <a:gd name="T19" fmla="*/ 19 h 130"/>
                                      <a:gd name="T20" fmla="*/ 168 w 183"/>
                                      <a:gd name="T21" fmla="*/ 13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83" h="130">
                                        <a:moveTo>
                                          <a:pt x="168" y="130"/>
                                        </a:moveTo>
                                        <a:lnTo>
                                          <a:pt x="178" y="130"/>
                                        </a:lnTo>
                                        <a:lnTo>
                                          <a:pt x="183" y="125"/>
                                        </a:lnTo>
                                        <a:lnTo>
                                          <a:pt x="183" y="115"/>
                                        </a:lnTo>
                                        <a:lnTo>
                                          <a:pt x="178" y="110"/>
                                        </a:lnTo>
                                        <a:lnTo>
                                          <a:pt x="14" y="0"/>
                                        </a:lnTo>
                                        <a:lnTo>
                                          <a:pt x="5" y="0"/>
                                        </a:lnTo>
                                        <a:lnTo>
                                          <a:pt x="0" y="5"/>
                                        </a:lnTo>
                                        <a:lnTo>
                                          <a:pt x="0" y="14"/>
                                        </a:lnTo>
                                        <a:lnTo>
                                          <a:pt x="5" y="19"/>
                                        </a:lnTo>
                                        <a:lnTo>
                                          <a:pt x="168" y="1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89" name="Freeform 1448"/>
                                <wps:cNvSpPr>
                                  <a:spLocks/>
                                </wps:cNvSpPr>
                                <wps:spPr bwMode="auto">
                                  <a:xfrm>
                                    <a:off x="3604" y="1202"/>
                                    <a:ext cx="365" cy="19"/>
                                  </a:xfrm>
                                  <a:custGeom>
                                    <a:avLst/>
                                    <a:gdLst>
                                      <a:gd name="T0" fmla="*/ 10 w 365"/>
                                      <a:gd name="T1" fmla="*/ 0 h 19"/>
                                      <a:gd name="T2" fmla="*/ 5 w 365"/>
                                      <a:gd name="T3" fmla="*/ 0 h 19"/>
                                      <a:gd name="T4" fmla="*/ 5 w 365"/>
                                      <a:gd name="T5" fmla="*/ 5 h 19"/>
                                      <a:gd name="T6" fmla="*/ 0 w 365"/>
                                      <a:gd name="T7" fmla="*/ 5 h 19"/>
                                      <a:gd name="T8" fmla="*/ 0 w 365"/>
                                      <a:gd name="T9" fmla="*/ 14 h 19"/>
                                      <a:gd name="T10" fmla="*/ 5 w 365"/>
                                      <a:gd name="T11" fmla="*/ 14 h 19"/>
                                      <a:gd name="T12" fmla="*/ 5 w 365"/>
                                      <a:gd name="T13" fmla="*/ 19 h 19"/>
                                      <a:gd name="T14" fmla="*/ 360 w 365"/>
                                      <a:gd name="T15" fmla="*/ 19 h 19"/>
                                      <a:gd name="T16" fmla="*/ 360 w 365"/>
                                      <a:gd name="T17" fmla="*/ 14 h 19"/>
                                      <a:gd name="T18" fmla="*/ 365 w 365"/>
                                      <a:gd name="T19" fmla="*/ 14 h 19"/>
                                      <a:gd name="T20" fmla="*/ 365 w 365"/>
                                      <a:gd name="T21" fmla="*/ 5 h 19"/>
                                      <a:gd name="T22" fmla="*/ 360 w 365"/>
                                      <a:gd name="T23" fmla="*/ 5 h 19"/>
                                      <a:gd name="T24" fmla="*/ 360 w 365"/>
                                      <a:gd name="T25" fmla="*/ 0 h 19"/>
                                      <a:gd name="T26" fmla="*/ 356 w 365"/>
                                      <a:gd name="T27" fmla="*/ 0 h 19"/>
                                      <a:gd name="T28" fmla="*/ 10 w 365"/>
                                      <a:gd name="T29"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65" h="19">
                                        <a:moveTo>
                                          <a:pt x="10" y="0"/>
                                        </a:moveTo>
                                        <a:lnTo>
                                          <a:pt x="5" y="0"/>
                                        </a:lnTo>
                                        <a:lnTo>
                                          <a:pt x="5" y="5"/>
                                        </a:lnTo>
                                        <a:lnTo>
                                          <a:pt x="0" y="5"/>
                                        </a:lnTo>
                                        <a:lnTo>
                                          <a:pt x="0" y="14"/>
                                        </a:lnTo>
                                        <a:lnTo>
                                          <a:pt x="5" y="14"/>
                                        </a:lnTo>
                                        <a:lnTo>
                                          <a:pt x="5" y="19"/>
                                        </a:lnTo>
                                        <a:lnTo>
                                          <a:pt x="360" y="19"/>
                                        </a:lnTo>
                                        <a:lnTo>
                                          <a:pt x="360" y="14"/>
                                        </a:lnTo>
                                        <a:lnTo>
                                          <a:pt x="365" y="14"/>
                                        </a:lnTo>
                                        <a:lnTo>
                                          <a:pt x="365" y="5"/>
                                        </a:lnTo>
                                        <a:lnTo>
                                          <a:pt x="360" y="5"/>
                                        </a:lnTo>
                                        <a:lnTo>
                                          <a:pt x="360" y="0"/>
                                        </a:lnTo>
                                        <a:lnTo>
                                          <a:pt x="356"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90" name="Freeform 1449"/>
                                <wps:cNvSpPr>
                                  <a:spLocks/>
                                </wps:cNvSpPr>
                                <wps:spPr bwMode="auto">
                                  <a:xfrm>
                                    <a:off x="3762" y="899"/>
                                    <a:ext cx="361" cy="245"/>
                                  </a:xfrm>
                                  <a:custGeom>
                                    <a:avLst/>
                                    <a:gdLst>
                                      <a:gd name="T0" fmla="*/ 5 w 361"/>
                                      <a:gd name="T1" fmla="*/ 226 h 245"/>
                                      <a:gd name="T2" fmla="*/ 5 w 361"/>
                                      <a:gd name="T3" fmla="*/ 231 h 245"/>
                                      <a:gd name="T4" fmla="*/ 0 w 361"/>
                                      <a:gd name="T5" fmla="*/ 231 h 245"/>
                                      <a:gd name="T6" fmla="*/ 0 w 361"/>
                                      <a:gd name="T7" fmla="*/ 240 h 245"/>
                                      <a:gd name="T8" fmla="*/ 5 w 361"/>
                                      <a:gd name="T9" fmla="*/ 240 h 245"/>
                                      <a:gd name="T10" fmla="*/ 5 w 361"/>
                                      <a:gd name="T11" fmla="*/ 245 h 245"/>
                                      <a:gd name="T12" fmla="*/ 15 w 361"/>
                                      <a:gd name="T13" fmla="*/ 245 h 245"/>
                                      <a:gd name="T14" fmla="*/ 356 w 361"/>
                                      <a:gd name="T15" fmla="*/ 19 h 245"/>
                                      <a:gd name="T16" fmla="*/ 356 w 361"/>
                                      <a:gd name="T17" fmla="*/ 14 h 245"/>
                                      <a:gd name="T18" fmla="*/ 361 w 361"/>
                                      <a:gd name="T19" fmla="*/ 14 h 245"/>
                                      <a:gd name="T20" fmla="*/ 361 w 361"/>
                                      <a:gd name="T21" fmla="*/ 5 h 245"/>
                                      <a:gd name="T22" fmla="*/ 356 w 361"/>
                                      <a:gd name="T23" fmla="*/ 5 h 245"/>
                                      <a:gd name="T24" fmla="*/ 356 w 361"/>
                                      <a:gd name="T25" fmla="*/ 0 h 245"/>
                                      <a:gd name="T26" fmla="*/ 346 w 361"/>
                                      <a:gd name="T27" fmla="*/ 0 h 245"/>
                                      <a:gd name="T28" fmla="*/ 5 w 361"/>
                                      <a:gd name="T29" fmla="*/ 226 h 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61" h="245">
                                        <a:moveTo>
                                          <a:pt x="5" y="226"/>
                                        </a:moveTo>
                                        <a:lnTo>
                                          <a:pt x="5" y="231"/>
                                        </a:lnTo>
                                        <a:lnTo>
                                          <a:pt x="0" y="231"/>
                                        </a:lnTo>
                                        <a:lnTo>
                                          <a:pt x="0" y="240"/>
                                        </a:lnTo>
                                        <a:lnTo>
                                          <a:pt x="5" y="240"/>
                                        </a:lnTo>
                                        <a:lnTo>
                                          <a:pt x="5" y="245"/>
                                        </a:lnTo>
                                        <a:lnTo>
                                          <a:pt x="15" y="245"/>
                                        </a:lnTo>
                                        <a:lnTo>
                                          <a:pt x="356" y="19"/>
                                        </a:lnTo>
                                        <a:lnTo>
                                          <a:pt x="356" y="14"/>
                                        </a:lnTo>
                                        <a:lnTo>
                                          <a:pt x="361" y="14"/>
                                        </a:lnTo>
                                        <a:lnTo>
                                          <a:pt x="361" y="5"/>
                                        </a:lnTo>
                                        <a:lnTo>
                                          <a:pt x="356" y="5"/>
                                        </a:lnTo>
                                        <a:lnTo>
                                          <a:pt x="356" y="0"/>
                                        </a:lnTo>
                                        <a:lnTo>
                                          <a:pt x="346" y="0"/>
                                        </a:lnTo>
                                        <a:lnTo>
                                          <a:pt x="5" y="2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91" name="Freeform 1450"/>
                                <wps:cNvSpPr>
                                  <a:spLocks/>
                                </wps:cNvSpPr>
                                <wps:spPr bwMode="auto">
                                  <a:xfrm>
                                    <a:off x="3421" y="899"/>
                                    <a:ext cx="361" cy="245"/>
                                  </a:xfrm>
                                  <a:custGeom>
                                    <a:avLst/>
                                    <a:gdLst>
                                      <a:gd name="T0" fmla="*/ 15 w 361"/>
                                      <a:gd name="T1" fmla="*/ 0 h 245"/>
                                      <a:gd name="T2" fmla="*/ 5 w 361"/>
                                      <a:gd name="T3" fmla="*/ 0 h 245"/>
                                      <a:gd name="T4" fmla="*/ 5 w 361"/>
                                      <a:gd name="T5" fmla="*/ 5 h 245"/>
                                      <a:gd name="T6" fmla="*/ 0 w 361"/>
                                      <a:gd name="T7" fmla="*/ 5 h 245"/>
                                      <a:gd name="T8" fmla="*/ 0 w 361"/>
                                      <a:gd name="T9" fmla="*/ 14 h 245"/>
                                      <a:gd name="T10" fmla="*/ 5 w 361"/>
                                      <a:gd name="T11" fmla="*/ 14 h 245"/>
                                      <a:gd name="T12" fmla="*/ 5 w 361"/>
                                      <a:gd name="T13" fmla="*/ 19 h 245"/>
                                      <a:gd name="T14" fmla="*/ 346 w 361"/>
                                      <a:gd name="T15" fmla="*/ 245 h 245"/>
                                      <a:gd name="T16" fmla="*/ 356 w 361"/>
                                      <a:gd name="T17" fmla="*/ 245 h 245"/>
                                      <a:gd name="T18" fmla="*/ 356 w 361"/>
                                      <a:gd name="T19" fmla="*/ 240 h 245"/>
                                      <a:gd name="T20" fmla="*/ 361 w 361"/>
                                      <a:gd name="T21" fmla="*/ 240 h 245"/>
                                      <a:gd name="T22" fmla="*/ 361 w 361"/>
                                      <a:gd name="T23" fmla="*/ 231 h 245"/>
                                      <a:gd name="T24" fmla="*/ 356 w 361"/>
                                      <a:gd name="T25" fmla="*/ 231 h 245"/>
                                      <a:gd name="T26" fmla="*/ 356 w 361"/>
                                      <a:gd name="T27" fmla="*/ 226 h 245"/>
                                      <a:gd name="T28" fmla="*/ 15 w 361"/>
                                      <a:gd name="T29" fmla="*/ 0 h 2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61" h="245">
                                        <a:moveTo>
                                          <a:pt x="15" y="0"/>
                                        </a:moveTo>
                                        <a:lnTo>
                                          <a:pt x="5" y="0"/>
                                        </a:lnTo>
                                        <a:lnTo>
                                          <a:pt x="5" y="5"/>
                                        </a:lnTo>
                                        <a:lnTo>
                                          <a:pt x="0" y="5"/>
                                        </a:lnTo>
                                        <a:lnTo>
                                          <a:pt x="0" y="14"/>
                                        </a:lnTo>
                                        <a:lnTo>
                                          <a:pt x="5" y="14"/>
                                        </a:lnTo>
                                        <a:lnTo>
                                          <a:pt x="5" y="19"/>
                                        </a:lnTo>
                                        <a:lnTo>
                                          <a:pt x="346" y="245"/>
                                        </a:lnTo>
                                        <a:lnTo>
                                          <a:pt x="356" y="245"/>
                                        </a:lnTo>
                                        <a:lnTo>
                                          <a:pt x="356" y="240"/>
                                        </a:lnTo>
                                        <a:lnTo>
                                          <a:pt x="361" y="240"/>
                                        </a:lnTo>
                                        <a:lnTo>
                                          <a:pt x="361" y="231"/>
                                        </a:lnTo>
                                        <a:lnTo>
                                          <a:pt x="356" y="231"/>
                                        </a:lnTo>
                                        <a:lnTo>
                                          <a:pt x="356" y="226"/>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92" name="Rectangle 1451"/>
                                <wps:cNvSpPr>
                                  <a:spLocks noChangeArrowheads="1"/>
                                </wps:cNvSpPr>
                                <wps:spPr bwMode="auto">
                                  <a:xfrm>
                                    <a:off x="3772" y="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93" name="Rectangle 1452"/>
                                <wps:cNvSpPr>
                                  <a:spLocks noChangeArrowheads="1"/>
                                </wps:cNvSpPr>
                                <wps:spPr bwMode="auto">
                                  <a:xfrm>
                                    <a:off x="3772" y="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94" name="Rectangle 1453"/>
                                <wps:cNvSpPr>
                                  <a:spLocks noChangeArrowheads="1"/>
                                </wps:cNvSpPr>
                                <wps:spPr bwMode="auto">
                                  <a:xfrm>
                                    <a:off x="3772" y="1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95" name="Rectangle 1454"/>
                                <wps:cNvSpPr>
                                  <a:spLocks noChangeArrowheads="1"/>
                                </wps:cNvSpPr>
                                <wps:spPr bwMode="auto">
                                  <a:xfrm>
                                    <a:off x="3772" y="1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96" name="Rectangle 1455"/>
                                <wps:cNvSpPr>
                                  <a:spLocks noChangeArrowheads="1"/>
                                </wps:cNvSpPr>
                                <wps:spPr bwMode="auto">
                                  <a:xfrm>
                                    <a:off x="3772" y="1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97" name="Rectangle 1456"/>
                                <wps:cNvSpPr>
                                  <a:spLocks noChangeArrowheads="1"/>
                                </wps:cNvSpPr>
                                <wps:spPr bwMode="auto">
                                  <a:xfrm>
                                    <a:off x="3772" y="2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98" name="Rectangle 1457"/>
                                <wps:cNvSpPr>
                                  <a:spLocks noChangeArrowheads="1"/>
                                </wps:cNvSpPr>
                                <wps:spPr bwMode="auto">
                                  <a:xfrm>
                                    <a:off x="3772" y="2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99" name="Rectangle 1458"/>
                                <wps:cNvSpPr>
                                  <a:spLocks noChangeArrowheads="1"/>
                                </wps:cNvSpPr>
                                <wps:spPr bwMode="auto">
                                  <a:xfrm>
                                    <a:off x="3772" y="3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0" name="Rectangle 1459"/>
                                <wps:cNvSpPr>
                                  <a:spLocks noChangeArrowheads="1"/>
                                </wps:cNvSpPr>
                                <wps:spPr bwMode="auto">
                                  <a:xfrm>
                                    <a:off x="3772" y="3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1" name="Rectangle 1460"/>
                                <wps:cNvSpPr>
                                  <a:spLocks noChangeArrowheads="1"/>
                                </wps:cNvSpPr>
                                <wps:spPr bwMode="auto">
                                  <a:xfrm>
                                    <a:off x="3772" y="4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2" name="Rectangle 1461"/>
                                <wps:cNvSpPr>
                                  <a:spLocks noChangeArrowheads="1"/>
                                </wps:cNvSpPr>
                                <wps:spPr bwMode="auto">
                                  <a:xfrm>
                                    <a:off x="3772" y="4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3" name="Rectangle 1462"/>
                                <wps:cNvSpPr>
                                  <a:spLocks noChangeArrowheads="1"/>
                                </wps:cNvSpPr>
                                <wps:spPr bwMode="auto">
                                  <a:xfrm>
                                    <a:off x="3772" y="5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4" name="Rectangle 1463"/>
                                <wps:cNvSpPr>
                                  <a:spLocks noChangeArrowheads="1"/>
                                </wps:cNvSpPr>
                                <wps:spPr bwMode="auto">
                                  <a:xfrm>
                                    <a:off x="3772" y="5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5" name="Rectangle 1464"/>
                                <wps:cNvSpPr>
                                  <a:spLocks noChangeArrowheads="1"/>
                                </wps:cNvSpPr>
                                <wps:spPr bwMode="auto">
                                  <a:xfrm>
                                    <a:off x="3772" y="6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6" name="Rectangle 1465"/>
                                <wps:cNvSpPr>
                                  <a:spLocks noChangeArrowheads="1"/>
                                </wps:cNvSpPr>
                                <wps:spPr bwMode="auto">
                                  <a:xfrm>
                                    <a:off x="3772" y="6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7" name="Rectangle 1466"/>
                                <wps:cNvSpPr>
                                  <a:spLocks noChangeArrowheads="1"/>
                                </wps:cNvSpPr>
                                <wps:spPr bwMode="auto">
                                  <a:xfrm>
                                    <a:off x="3772" y="7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8" name="Rectangle 1467"/>
                                <wps:cNvSpPr>
                                  <a:spLocks noChangeArrowheads="1"/>
                                </wps:cNvSpPr>
                                <wps:spPr bwMode="auto">
                                  <a:xfrm>
                                    <a:off x="3772" y="7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09" name="Rectangle 1468"/>
                                <wps:cNvSpPr>
                                  <a:spLocks noChangeArrowheads="1"/>
                                </wps:cNvSpPr>
                                <wps:spPr bwMode="auto">
                                  <a:xfrm>
                                    <a:off x="3772" y="8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0" name="Rectangle 1469"/>
                                <wps:cNvSpPr>
                                  <a:spLocks noChangeArrowheads="1"/>
                                </wps:cNvSpPr>
                                <wps:spPr bwMode="auto">
                                  <a:xfrm>
                                    <a:off x="3772" y="8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1" name="Rectangle 1470"/>
                                <wps:cNvSpPr>
                                  <a:spLocks noChangeArrowheads="1"/>
                                </wps:cNvSpPr>
                                <wps:spPr bwMode="auto">
                                  <a:xfrm>
                                    <a:off x="3772" y="9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2" name="Rectangle 1471"/>
                                <wps:cNvSpPr>
                                  <a:spLocks noChangeArrowheads="1"/>
                                </wps:cNvSpPr>
                                <wps:spPr bwMode="auto">
                                  <a:xfrm>
                                    <a:off x="3772" y="9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3" name="Rectangle 1472"/>
                                <wps:cNvSpPr>
                                  <a:spLocks noChangeArrowheads="1"/>
                                </wps:cNvSpPr>
                                <wps:spPr bwMode="auto">
                                  <a:xfrm>
                                    <a:off x="3772" y="1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4" name="Rectangle 1473"/>
                                <wps:cNvSpPr>
                                  <a:spLocks noChangeArrowheads="1"/>
                                </wps:cNvSpPr>
                                <wps:spPr bwMode="auto">
                                  <a:xfrm>
                                    <a:off x="3772" y="1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5" name="Rectangle 1474"/>
                                <wps:cNvSpPr>
                                  <a:spLocks noChangeArrowheads="1"/>
                                </wps:cNvSpPr>
                                <wps:spPr bwMode="auto">
                                  <a:xfrm>
                                    <a:off x="3772" y="1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6" name="Rectangle 1475"/>
                                <wps:cNvSpPr>
                                  <a:spLocks noChangeArrowheads="1"/>
                                </wps:cNvSpPr>
                                <wps:spPr bwMode="auto">
                                  <a:xfrm>
                                    <a:off x="3772" y="1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7" name="Rectangle 1476"/>
                                <wps:cNvSpPr>
                                  <a:spLocks noChangeArrowheads="1"/>
                                </wps:cNvSpPr>
                                <wps:spPr bwMode="auto">
                                  <a:xfrm>
                                    <a:off x="3772" y="1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8" name="Rectangle 1477"/>
                                <wps:cNvSpPr>
                                  <a:spLocks noChangeArrowheads="1"/>
                                </wps:cNvSpPr>
                                <wps:spPr bwMode="auto">
                                  <a:xfrm>
                                    <a:off x="3772" y="1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19" name="Rectangle 1478"/>
                                <wps:cNvSpPr>
                                  <a:spLocks noChangeArrowheads="1"/>
                                </wps:cNvSpPr>
                                <wps:spPr bwMode="auto">
                                  <a:xfrm>
                                    <a:off x="3772" y="1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0" name="Rectangle 1479"/>
                                <wps:cNvSpPr>
                                  <a:spLocks noChangeArrowheads="1"/>
                                </wps:cNvSpPr>
                                <wps:spPr bwMode="auto">
                                  <a:xfrm>
                                    <a:off x="3772" y="1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1" name="Rectangle 1480"/>
                                <wps:cNvSpPr>
                                  <a:spLocks noChangeArrowheads="1"/>
                                </wps:cNvSpPr>
                                <wps:spPr bwMode="auto">
                                  <a:xfrm>
                                    <a:off x="3772" y="1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2" name="Rectangle 1481"/>
                                <wps:cNvSpPr>
                                  <a:spLocks noChangeArrowheads="1"/>
                                </wps:cNvSpPr>
                                <wps:spPr bwMode="auto">
                                  <a:xfrm>
                                    <a:off x="3772" y="1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3" name="Rectangle 1482"/>
                                <wps:cNvSpPr>
                                  <a:spLocks noChangeArrowheads="1"/>
                                </wps:cNvSpPr>
                                <wps:spPr bwMode="auto">
                                  <a:xfrm>
                                    <a:off x="3772" y="1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4" name="Rectangle 1483"/>
                                <wps:cNvSpPr>
                                  <a:spLocks noChangeArrowheads="1"/>
                                </wps:cNvSpPr>
                                <wps:spPr bwMode="auto">
                                  <a:xfrm>
                                    <a:off x="3772" y="1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5" name="Rectangle 1484"/>
                                <wps:cNvSpPr>
                                  <a:spLocks noChangeArrowheads="1"/>
                                </wps:cNvSpPr>
                                <wps:spPr bwMode="auto">
                                  <a:xfrm>
                                    <a:off x="3772" y="1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6" name="Rectangle 1485"/>
                                <wps:cNvSpPr>
                                  <a:spLocks noChangeArrowheads="1"/>
                                </wps:cNvSpPr>
                                <wps:spPr bwMode="auto">
                                  <a:xfrm>
                                    <a:off x="3772" y="1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7" name="Rectangle 1486"/>
                                <wps:cNvSpPr>
                                  <a:spLocks noChangeArrowheads="1"/>
                                </wps:cNvSpPr>
                                <wps:spPr bwMode="auto">
                                  <a:xfrm>
                                    <a:off x="3772" y="1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8" name="Rectangle 1487"/>
                                <wps:cNvSpPr>
                                  <a:spLocks noChangeArrowheads="1"/>
                                </wps:cNvSpPr>
                                <wps:spPr bwMode="auto">
                                  <a:xfrm>
                                    <a:off x="3772" y="17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9" name="Rectangle 1488"/>
                                <wps:cNvSpPr>
                                  <a:spLocks noChangeArrowheads="1"/>
                                </wps:cNvSpPr>
                                <wps:spPr bwMode="auto">
                                  <a:xfrm>
                                    <a:off x="3772" y="17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0" name="Rectangle 1489"/>
                                <wps:cNvSpPr>
                                  <a:spLocks noChangeArrowheads="1"/>
                                </wps:cNvSpPr>
                                <wps:spPr bwMode="auto">
                                  <a:xfrm>
                                    <a:off x="3772" y="18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1" name="Rectangle 1490"/>
                                <wps:cNvSpPr>
                                  <a:spLocks noChangeArrowheads="1"/>
                                </wps:cNvSpPr>
                                <wps:spPr bwMode="auto">
                                  <a:xfrm>
                                    <a:off x="3772" y="18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2" name="Rectangle 1491"/>
                                <wps:cNvSpPr>
                                  <a:spLocks noChangeArrowheads="1"/>
                                </wps:cNvSpPr>
                                <wps:spPr bwMode="auto">
                                  <a:xfrm>
                                    <a:off x="3772" y="19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3" name="Rectangle 1492"/>
                                <wps:cNvSpPr>
                                  <a:spLocks noChangeArrowheads="1"/>
                                </wps:cNvSpPr>
                                <wps:spPr bwMode="auto">
                                  <a:xfrm>
                                    <a:off x="3772" y="19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4" name="Rectangle 1493"/>
                                <wps:cNvSpPr>
                                  <a:spLocks noChangeArrowheads="1"/>
                                </wps:cNvSpPr>
                                <wps:spPr bwMode="auto">
                                  <a:xfrm>
                                    <a:off x="3772" y="20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5" name="Rectangle 1494"/>
                                <wps:cNvSpPr>
                                  <a:spLocks noChangeArrowheads="1"/>
                                </wps:cNvSpPr>
                                <wps:spPr bwMode="auto">
                                  <a:xfrm>
                                    <a:off x="3772" y="20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6" name="Rectangle 1495"/>
                                <wps:cNvSpPr>
                                  <a:spLocks noChangeArrowheads="1"/>
                                </wps:cNvSpPr>
                                <wps:spPr bwMode="auto">
                                  <a:xfrm>
                                    <a:off x="3772" y="212"/>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7" name="Rectangle 1496"/>
                                <wps:cNvSpPr>
                                  <a:spLocks noChangeArrowheads="1"/>
                                </wps:cNvSpPr>
                                <wps:spPr bwMode="auto">
                                  <a:xfrm>
                                    <a:off x="3772" y="21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8" name="Rectangle 1497"/>
                                <wps:cNvSpPr>
                                  <a:spLocks noChangeArrowheads="1"/>
                                </wps:cNvSpPr>
                                <wps:spPr bwMode="auto">
                                  <a:xfrm>
                                    <a:off x="3772" y="22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39" name="Rectangle 1498"/>
                                <wps:cNvSpPr>
                                  <a:spLocks noChangeArrowheads="1"/>
                                </wps:cNvSpPr>
                                <wps:spPr bwMode="auto">
                                  <a:xfrm>
                                    <a:off x="3772" y="22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0" name="Rectangle 1499"/>
                                <wps:cNvSpPr>
                                  <a:spLocks noChangeArrowheads="1"/>
                                </wps:cNvSpPr>
                                <wps:spPr bwMode="auto">
                                  <a:xfrm>
                                    <a:off x="3772" y="23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1" name="Rectangle 1500"/>
                                <wps:cNvSpPr>
                                  <a:spLocks noChangeArrowheads="1"/>
                                </wps:cNvSpPr>
                                <wps:spPr bwMode="auto">
                                  <a:xfrm>
                                    <a:off x="3772" y="236"/>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2" name="Rectangle 1501"/>
                                <wps:cNvSpPr>
                                  <a:spLocks noChangeArrowheads="1"/>
                                </wps:cNvSpPr>
                                <wps:spPr bwMode="auto">
                                  <a:xfrm>
                                    <a:off x="3772" y="24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3" name="Rectangle 1502"/>
                                <wps:cNvSpPr>
                                  <a:spLocks noChangeArrowheads="1"/>
                                </wps:cNvSpPr>
                                <wps:spPr bwMode="auto">
                                  <a:xfrm>
                                    <a:off x="3772" y="24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4" name="Rectangle 1503"/>
                                <wps:cNvSpPr>
                                  <a:spLocks noChangeArrowheads="1"/>
                                </wps:cNvSpPr>
                                <wps:spPr bwMode="auto">
                                  <a:xfrm>
                                    <a:off x="3772" y="25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5" name="Rectangle 1504"/>
                                <wps:cNvSpPr>
                                  <a:spLocks noChangeArrowheads="1"/>
                                </wps:cNvSpPr>
                                <wps:spPr bwMode="auto">
                                  <a:xfrm>
                                    <a:off x="3772" y="25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6" name="Rectangle 1505"/>
                                <wps:cNvSpPr>
                                  <a:spLocks noChangeArrowheads="1"/>
                                </wps:cNvSpPr>
                                <wps:spPr bwMode="auto">
                                  <a:xfrm>
                                    <a:off x="3772" y="260"/>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7" name="Rectangle 1506"/>
                                <wps:cNvSpPr>
                                  <a:spLocks noChangeArrowheads="1"/>
                                </wps:cNvSpPr>
                                <wps:spPr bwMode="auto">
                                  <a:xfrm>
                                    <a:off x="3772" y="26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8" name="Rectangle 1507"/>
                                <wps:cNvSpPr>
                                  <a:spLocks noChangeArrowheads="1"/>
                                </wps:cNvSpPr>
                                <wps:spPr bwMode="auto">
                                  <a:xfrm>
                                    <a:off x="3772" y="26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49" name="Rectangle 1508"/>
                                <wps:cNvSpPr>
                                  <a:spLocks noChangeArrowheads="1"/>
                                </wps:cNvSpPr>
                                <wps:spPr bwMode="auto">
                                  <a:xfrm>
                                    <a:off x="3772" y="27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0" name="Rectangle 1509"/>
                                <wps:cNvSpPr>
                                  <a:spLocks noChangeArrowheads="1"/>
                                </wps:cNvSpPr>
                                <wps:spPr bwMode="auto">
                                  <a:xfrm>
                                    <a:off x="3772" y="27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1" name="Rectangle 1510"/>
                                <wps:cNvSpPr>
                                  <a:spLocks noChangeArrowheads="1"/>
                                </wps:cNvSpPr>
                                <wps:spPr bwMode="auto">
                                  <a:xfrm>
                                    <a:off x="3772" y="284"/>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2" name="Rectangle 1511"/>
                                <wps:cNvSpPr>
                                  <a:spLocks noChangeArrowheads="1"/>
                                </wps:cNvSpPr>
                                <wps:spPr bwMode="auto">
                                  <a:xfrm>
                                    <a:off x="3772" y="28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3" name="Rectangle 1512"/>
                                <wps:cNvSpPr>
                                  <a:spLocks noChangeArrowheads="1"/>
                                </wps:cNvSpPr>
                                <wps:spPr bwMode="auto">
                                  <a:xfrm>
                                    <a:off x="3772" y="29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4" name="Rectangle 1513"/>
                                <wps:cNvSpPr>
                                  <a:spLocks noChangeArrowheads="1"/>
                                </wps:cNvSpPr>
                                <wps:spPr bwMode="auto">
                                  <a:xfrm>
                                    <a:off x="3772" y="29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5" name="Rectangle 1514"/>
                                <wps:cNvSpPr>
                                  <a:spLocks noChangeArrowheads="1"/>
                                </wps:cNvSpPr>
                                <wps:spPr bwMode="auto">
                                  <a:xfrm>
                                    <a:off x="3772" y="30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6" name="Rectangle 1515"/>
                                <wps:cNvSpPr>
                                  <a:spLocks noChangeArrowheads="1"/>
                                </wps:cNvSpPr>
                                <wps:spPr bwMode="auto">
                                  <a:xfrm>
                                    <a:off x="3772" y="308"/>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7" name="Rectangle 1516"/>
                                <wps:cNvSpPr>
                                  <a:spLocks noChangeArrowheads="1"/>
                                </wps:cNvSpPr>
                                <wps:spPr bwMode="auto">
                                  <a:xfrm>
                                    <a:off x="3772" y="31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8" name="Rectangle 1517"/>
                                <wps:cNvSpPr>
                                  <a:spLocks noChangeArrowheads="1"/>
                                </wps:cNvSpPr>
                                <wps:spPr bwMode="auto">
                                  <a:xfrm>
                                    <a:off x="3772" y="31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9" name="Rectangle 1518"/>
                                <wps:cNvSpPr>
                                  <a:spLocks noChangeArrowheads="1"/>
                                </wps:cNvSpPr>
                                <wps:spPr bwMode="auto">
                                  <a:xfrm>
                                    <a:off x="3772" y="32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0" name="Rectangle 1519"/>
                                <wps:cNvSpPr>
                                  <a:spLocks noChangeArrowheads="1"/>
                                </wps:cNvSpPr>
                                <wps:spPr bwMode="auto">
                                  <a:xfrm>
                                    <a:off x="3772" y="32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1" name="Rectangle 1520"/>
                                <wps:cNvSpPr>
                                  <a:spLocks noChangeArrowheads="1"/>
                                </wps:cNvSpPr>
                                <wps:spPr bwMode="auto">
                                  <a:xfrm>
                                    <a:off x="3772" y="33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2" name="Rectangle 1521"/>
                                <wps:cNvSpPr>
                                  <a:spLocks noChangeArrowheads="1"/>
                                </wps:cNvSpPr>
                                <wps:spPr bwMode="auto">
                                  <a:xfrm>
                                    <a:off x="3772" y="33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3" name="Rectangle 1522"/>
                                <wps:cNvSpPr>
                                  <a:spLocks noChangeArrowheads="1"/>
                                </wps:cNvSpPr>
                                <wps:spPr bwMode="auto">
                                  <a:xfrm>
                                    <a:off x="3772" y="34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4" name="Rectangle 1523"/>
                                <wps:cNvSpPr>
                                  <a:spLocks noChangeArrowheads="1"/>
                                </wps:cNvSpPr>
                                <wps:spPr bwMode="auto">
                                  <a:xfrm>
                                    <a:off x="3772" y="34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5" name="Rectangle 1524"/>
                                <wps:cNvSpPr>
                                  <a:spLocks noChangeArrowheads="1"/>
                                </wps:cNvSpPr>
                                <wps:spPr bwMode="auto">
                                  <a:xfrm>
                                    <a:off x="3772" y="35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6" name="Rectangle 1525"/>
                                <wps:cNvSpPr>
                                  <a:spLocks noChangeArrowheads="1"/>
                                </wps:cNvSpPr>
                                <wps:spPr bwMode="auto">
                                  <a:xfrm>
                                    <a:off x="3772" y="35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7" name="Rectangle 1526"/>
                                <wps:cNvSpPr>
                                  <a:spLocks noChangeArrowheads="1"/>
                                </wps:cNvSpPr>
                                <wps:spPr bwMode="auto">
                                  <a:xfrm>
                                    <a:off x="3772" y="36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8" name="Rectangle 1527"/>
                                <wps:cNvSpPr>
                                  <a:spLocks noChangeArrowheads="1"/>
                                </wps:cNvSpPr>
                                <wps:spPr bwMode="auto">
                                  <a:xfrm>
                                    <a:off x="3772" y="36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69" name="Rectangle 1528"/>
                                <wps:cNvSpPr>
                                  <a:spLocks noChangeArrowheads="1"/>
                                </wps:cNvSpPr>
                                <wps:spPr bwMode="auto">
                                  <a:xfrm>
                                    <a:off x="3772" y="37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0" name="Rectangle 1529"/>
                                <wps:cNvSpPr>
                                  <a:spLocks noChangeArrowheads="1"/>
                                </wps:cNvSpPr>
                                <wps:spPr bwMode="auto">
                                  <a:xfrm>
                                    <a:off x="3772" y="37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1" name="Rectangle 1530"/>
                                <wps:cNvSpPr>
                                  <a:spLocks noChangeArrowheads="1"/>
                                </wps:cNvSpPr>
                                <wps:spPr bwMode="auto">
                                  <a:xfrm>
                                    <a:off x="3772" y="38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2" name="Rectangle 1531"/>
                                <wps:cNvSpPr>
                                  <a:spLocks noChangeArrowheads="1"/>
                                </wps:cNvSpPr>
                                <wps:spPr bwMode="auto">
                                  <a:xfrm>
                                    <a:off x="3772" y="38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3" name="Rectangle 1532"/>
                                <wps:cNvSpPr>
                                  <a:spLocks noChangeArrowheads="1"/>
                                </wps:cNvSpPr>
                                <wps:spPr bwMode="auto">
                                  <a:xfrm>
                                    <a:off x="3772" y="38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4" name="Rectangle 1533"/>
                                <wps:cNvSpPr>
                                  <a:spLocks noChangeArrowheads="1"/>
                                </wps:cNvSpPr>
                                <wps:spPr bwMode="auto">
                                  <a:xfrm>
                                    <a:off x="3772" y="39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5" name="Rectangle 1534"/>
                                <wps:cNvSpPr>
                                  <a:spLocks noChangeArrowheads="1"/>
                                </wps:cNvSpPr>
                                <wps:spPr bwMode="auto">
                                  <a:xfrm>
                                    <a:off x="3772" y="39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6" name="Rectangle 1535"/>
                                <wps:cNvSpPr>
                                  <a:spLocks noChangeArrowheads="1"/>
                                </wps:cNvSpPr>
                                <wps:spPr bwMode="auto">
                                  <a:xfrm>
                                    <a:off x="3772" y="40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7" name="Rectangle 1536"/>
                                <wps:cNvSpPr>
                                  <a:spLocks noChangeArrowheads="1"/>
                                </wps:cNvSpPr>
                                <wps:spPr bwMode="auto">
                                  <a:xfrm>
                                    <a:off x="3772" y="40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8" name="Rectangle 1537"/>
                                <wps:cNvSpPr>
                                  <a:spLocks noChangeArrowheads="1"/>
                                </wps:cNvSpPr>
                                <wps:spPr bwMode="auto">
                                  <a:xfrm>
                                    <a:off x="3772" y="41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79" name="Rectangle 1538"/>
                                <wps:cNvSpPr>
                                  <a:spLocks noChangeArrowheads="1"/>
                                </wps:cNvSpPr>
                                <wps:spPr bwMode="auto">
                                  <a:xfrm>
                                    <a:off x="3772" y="41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0" name="Rectangle 1539"/>
                                <wps:cNvSpPr>
                                  <a:spLocks noChangeArrowheads="1"/>
                                </wps:cNvSpPr>
                                <wps:spPr bwMode="auto">
                                  <a:xfrm>
                                    <a:off x="3772" y="42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1" name="Rectangle 1540"/>
                                <wps:cNvSpPr>
                                  <a:spLocks noChangeArrowheads="1"/>
                                </wps:cNvSpPr>
                                <wps:spPr bwMode="auto">
                                  <a:xfrm>
                                    <a:off x="3772" y="42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2" name="Rectangle 1541"/>
                                <wps:cNvSpPr>
                                  <a:spLocks noChangeArrowheads="1"/>
                                </wps:cNvSpPr>
                                <wps:spPr bwMode="auto">
                                  <a:xfrm>
                                    <a:off x="3772" y="433"/>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3" name="Rectangle 1542"/>
                                <wps:cNvSpPr>
                                  <a:spLocks noChangeArrowheads="1"/>
                                </wps:cNvSpPr>
                                <wps:spPr bwMode="auto">
                                  <a:xfrm>
                                    <a:off x="3772" y="43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4" name="Rectangle 1543"/>
                                <wps:cNvSpPr>
                                  <a:spLocks noChangeArrowheads="1"/>
                                </wps:cNvSpPr>
                                <wps:spPr bwMode="auto">
                                  <a:xfrm>
                                    <a:off x="3772" y="44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5" name="Rectangle 1544"/>
                                <wps:cNvSpPr>
                                  <a:spLocks noChangeArrowheads="1"/>
                                </wps:cNvSpPr>
                                <wps:spPr bwMode="auto">
                                  <a:xfrm>
                                    <a:off x="3772" y="447"/>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6" name="Rectangle 1545"/>
                                <wps:cNvSpPr>
                                  <a:spLocks noChangeArrowheads="1"/>
                                </wps:cNvSpPr>
                                <wps:spPr bwMode="auto">
                                  <a:xfrm>
                                    <a:off x="3772" y="452"/>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7" name="Rectangle 1546"/>
                                <wps:cNvSpPr>
                                  <a:spLocks noChangeArrowheads="1"/>
                                </wps:cNvSpPr>
                                <wps:spPr bwMode="auto">
                                  <a:xfrm>
                                    <a:off x="3772" y="457"/>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8" name="Rectangle 1547"/>
                                <wps:cNvSpPr>
                                  <a:spLocks noChangeArrowheads="1"/>
                                </wps:cNvSpPr>
                                <wps:spPr bwMode="auto">
                                  <a:xfrm>
                                    <a:off x="3772" y="46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9" name="Rectangle 1548"/>
                                <wps:cNvSpPr>
                                  <a:spLocks noChangeArrowheads="1"/>
                                </wps:cNvSpPr>
                                <wps:spPr bwMode="auto">
                                  <a:xfrm>
                                    <a:off x="3772" y="46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0" name="Rectangle 1549"/>
                                <wps:cNvSpPr>
                                  <a:spLocks noChangeArrowheads="1"/>
                                </wps:cNvSpPr>
                                <wps:spPr bwMode="auto">
                                  <a:xfrm>
                                    <a:off x="3772" y="47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1" name="Rectangle 1550"/>
                                <wps:cNvSpPr>
                                  <a:spLocks noChangeArrowheads="1"/>
                                </wps:cNvSpPr>
                                <wps:spPr bwMode="auto">
                                  <a:xfrm>
                                    <a:off x="3772" y="47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2" name="Rectangle 1551"/>
                                <wps:cNvSpPr>
                                  <a:spLocks noChangeArrowheads="1"/>
                                </wps:cNvSpPr>
                                <wps:spPr bwMode="auto">
                                  <a:xfrm>
                                    <a:off x="3772" y="601"/>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3" name="Rectangle 1552"/>
                                <wps:cNvSpPr>
                                  <a:spLocks noChangeArrowheads="1"/>
                                </wps:cNvSpPr>
                                <wps:spPr bwMode="auto">
                                  <a:xfrm>
                                    <a:off x="3772" y="606"/>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4" name="Rectangle 1553"/>
                                <wps:cNvSpPr>
                                  <a:spLocks noChangeArrowheads="1"/>
                                </wps:cNvSpPr>
                                <wps:spPr bwMode="auto">
                                  <a:xfrm>
                                    <a:off x="3772" y="611"/>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5" name="Rectangle 1554"/>
                                <wps:cNvSpPr>
                                  <a:spLocks noChangeArrowheads="1"/>
                                </wps:cNvSpPr>
                                <wps:spPr bwMode="auto">
                                  <a:xfrm>
                                    <a:off x="3772" y="61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6" name="Rectangle 1555"/>
                                <wps:cNvSpPr>
                                  <a:spLocks noChangeArrowheads="1"/>
                                </wps:cNvSpPr>
                                <wps:spPr bwMode="auto">
                                  <a:xfrm>
                                    <a:off x="3772" y="62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7" name="Rectangle 1556"/>
                                <wps:cNvSpPr>
                                  <a:spLocks noChangeArrowheads="1"/>
                                </wps:cNvSpPr>
                                <wps:spPr bwMode="auto">
                                  <a:xfrm>
                                    <a:off x="3772" y="625"/>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8" name="Rectangle 1557"/>
                                <wps:cNvSpPr>
                                  <a:spLocks noChangeArrowheads="1"/>
                                </wps:cNvSpPr>
                                <wps:spPr bwMode="auto">
                                  <a:xfrm>
                                    <a:off x="3772" y="630"/>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99" name="Rectangle 1558"/>
                                <wps:cNvSpPr>
                                  <a:spLocks noChangeArrowheads="1"/>
                                </wps:cNvSpPr>
                                <wps:spPr bwMode="auto">
                                  <a:xfrm>
                                    <a:off x="3772" y="635"/>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00" name="Rectangle 1559"/>
                                <wps:cNvSpPr>
                                  <a:spLocks noChangeArrowheads="1"/>
                                </wps:cNvSpPr>
                                <wps:spPr bwMode="auto">
                                  <a:xfrm>
                                    <a:off x="3772" y="63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01" name="Rectangle 1560"/>
                                <wps:cNvSpPr>
                                  <a:spLocks noChangeArrowheads="1"/>
                                </wps:cNvSpPr>
                                <wps:spPr bwMode="auto">
                                  <a:xfrm>
                                    <a:off x="3772" y="64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02" name="Rectangle 1561"/>
                                <wps:cNvSpPr>
                                  <a:spLocks noChangeArrowheads="1"/>
                                </wps:cNvSpPr>
                                <wps:spPr bwMode="auto">
                                  <a:xfrm>
                                    <a:off x="3772" y="649"/>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03" name="Rectangle 1562"/>
                                <wps:cNvSpPr>
                                  <a:spLocks noChangeArrowheads="1"/>
                                </wps:cNvSpPr>
                                <wps:spPr bwMode="auto">
                                  <a:xfrm>
                                    <a:off x="3772" y="654"/>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04" name="Rectangle 1563"/>
                                <wps:cNvSpPr>
                                  <a:spLocks noChangeArrowheads="1"/>
                                </wps:cNvSpPr>
                                <wps:spPr bwMode="auto">
                                  <a:xfrm>
                                    <a:off x="3772" y="659"/>
                                    <a:ext cx="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05" name="Rectangle 1564"/>
                                <wps:cNvSpPr>
                                  <a:spLocks noChangeArrowheads="1"/>
                                </wps:cNvSpPr>
                                <wps:spPr bwMode="auto">
                                  <a:xfrm>
                                    <a:off x="3772" y="663"/>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06" name="Rectangle 1565"/>
                                <wps:cNvSpPr>
                                  <a:spLocks noChangeArrowheads="1"/>
                                </wps:cNvSpPr>
                                <wps:spPr bwMode="auto">
                                  <a:xfrm>
                                    <a:off x="3772" y="668"/>
                                    <a:ext cx="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24907" name="Rectangle 1566"/>
                              <wps:cNvSpPr>
                                <a:spLocks noChangeArrowheads="1"/>
                              </wps:cNvSpPr>
                              <wps:spPr bwMode="auto">
                                <a:xfrm>
                                  <a:off x="1954795" y="34876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08" name="Rectangle 1567"/>
                              <wps:cNvSpPr>
                                <a:spLocks noChangeArrowheads="1"/>
                              </wps:cNvSpPr>
                              <wps:spPr bwMode="auto">
                                <a:xfrm>
                                  <a:off x="1954795" y="35135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09" name="Rectangle 1568"/>
                              <wps:cNvSpPr>
                                <a:spLocks noChangeArrowheads="1"/>
                              </wps:cNvSpPr>
                              <wps:spPr bwMode="auto">
                                <a:xfrm>
                                  <a:off x="1954795" y="353948"/>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0" name="Rectangle 1569"/>
                              <wps:cNvSpPr>
                                <a:spLocks noChangeArrowheads="1"/>
                              </wps:cNvSpPr>
                              <wps:spPr bwMode="auto">
                                <a:xfrm>
                                  <a:off x="1954795" y="356021"/>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1" name="Rectangle 1570"/>
                              <wps:cNvSpPr>
                                <a:spLocks noChangeArrowheads="1"/>
                              </wps:cNvSpPr>
                              <wps:spPr bwMode="auto">
                                <a:xfrm>
                                  <a:off x="1954795" y="35861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2" name="Rectangle 1571"/>
                              <wps:cNvSpPr>
                                <a:spLocks noChangeArrowheads="1"/>
                              </wps:cNvSpPr>
                              <wps:spPr bwMode="auto">
                                <a:xfrm>
                                  <a:off x="1954795" y="36120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3" name="Rectangle 1572"/>
                              <wps:cNvSpPr>
                                <a:spLocks noChangeArrowheads="1"/>
                              </wps:cNvSpPr>
                              <wps:spPr bwMode="auto">
                                <a:xfrm>
                                  <a:off x="1954795" y="36379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4" name="Rectangle 1573"/>
                              <wps:cNvSpPr>
                                <a:spLocks noChangeArrowheads="1"/>
                              </wps:cNvSpPr>
                              <wps:spPr bwMode="auto">
                                <a:xfrm>
                                  <a:off x="1954795" y="366385"/>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5" name="Rectangle 1574"/>
                              <wps:cNvSpPr>
                                <a:spLocks noChangeArrowheads="1"/>
                              </wps:cNvSpPr>
                              <wps:spPr bwMode="auto">
                                <a:xfrm>
                                  <a:off x="1954795" y="36845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6" name="Rectangle 1575"/>
                              <wps:cNvSpPr>
                                <a:spLocks noChangeArrowheads="1"/>
                              </wps:cNvSpPr>
                              <wps:spPr bwMode="auto">
                                <a:xfrm>
                                  <a:off x="1954795" y="37104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7" name="Rectangle 1576"/>
                              <wps:cNvSpPr>
                                <a:spLocks noChangeArrowheads="1"/>
                              </wps:cNvSpPr>
                              <wps:spPr bwMode="auto">
                                <a:xfrm>
                                  <a:off x="1954795" y="43582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8" name="Rectangle 1577"/>
                              <wps:cNvSpPr>
                                <a:spLocks noChangeArrowheads="1"/>
                              </wps:cNvSpPr>
                              <wps:spPr bwMode="auto">
                                <a:xfrm>
                                  <a:off x="1954795" y="43841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9" name="Rectangle 1578"/>
                              <wps:cNvSpPr>
                                <a:spLocks noChangeArrowheads="1"/>
                              </wps:cNvSpPr>
                              <wps:spPr bwMode="auto">
                                <a:xfrm>
                                  <a:off x="1954795" y="44101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0" name="Rectangle 1579"/>
                              <wps:cNvSpPr>
                                <a:spLocks noChangeArrowheads="1"/>
                              </wps:cNvSpPr>
                              <wps:spPr bwMode="auto">
                                <a:xfrm>
                                  <a:off x="1954795" y="443601"/>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1" name="Rectangle 1580"/>
                              <wps:cNvSpPr>
                                <a:spLocks noChangeArrowheads="1"/>
                              </wps:cNvSpPr>
                              <wps:spPr bwMode="auto">
                                <a:xfrm>
                                  <a:off x="1954795" y="44567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2" name="Rectangle 1581"/>
                              <wps:cNvSpPr>
                                <a:spLocks noChangeArrowheads="1"/>
                              </wps:cNvSpPr>
                              <wps:spPr bwMode="auto">
                                <a:xfrm>
                                  <a:off x="1954795" y="448265"/>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3" name="Rectangle 1582"/>
                              <wps:cNvSpPr>
                                <a:spLocks noChangeArrowheads="1"/>
                              </wps:cNvSpPr>
                              <wps:spPr bwMode="auto">
                                <a:xfrm>
                                  <a:off x="1954795" y="45085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4" name="Rectangle 1583"/>
                              <wps:cNvSpPr>
                                <a:spLocks noChangeArrowheads="1"/>
                              </wps:cNvSpPr>
                              <wps:spPr bwMode="auto">
                                <a:xfrm>
                                  <a:off x="1954795" y="45344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5" name="Rectangle 1584"/>
                              <wps:cNvSpPr>
                                <a:spLocks noChangeArrowheads="1"/>
                              </wps:cNvSpPr>
                              <wps:spPr bwMode="auto">
                                <a:xfrm>
                                  <a:off x="1954795" y="45603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6" name="Rectangle 1585"/>
                              <wps:cNvSpPr>
                                <a:spLocks noChangeArrowheads="1"/>
                              </wps:cNvSpPr>
                              <wps:spPr bwMode="auto">
                                <a:xfrm>
                                  <a:off x="1954795" y="458629"/>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7" name="Rectangle 1586"/>
                              <wps:cNvSpPr>
                                <a:spLocks noChangeArrowheads="1"/>
                              </wps:cNvSpPr>
                              <wps:spPr bwMode="auto">
                                <a:xfrm>
                                  <a:off x="1954795" y="46070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8" name="Rectangle 1587"/>
                              <wps:cNvSpPr>
                                <a:spLocks noChangeArrowheads="1"/>
                              </wps:cNvSpPr>
                              <wps:spPr bwMode="auto">
                                <a:xfrm>
                                  <a:off x="1954795" y="46329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29" name="Rectangle 1588"/>
                              <wps:cNvSpPr>
                                <a:spLocks noChangeArrowheads="1"/>
                              </wps:cNvSpPr>
                              <wps:spPr bwMode="auto">
                                <a:xfrm>
                                  <a:off x="1954795" y="465885"/>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0" name="Rectangle 1589"/>
                              <wps:cNvSpPr>
                                <a:spLocks noChangeArrowheads="1"/>
                              </wps:cNvSpPr>
                              <wps:spPr bwMode="auto">
                                <a:xfrm>
                                  <a:off x="1954795" y="46847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1" name="Rectangle 1590"/>
                              <wps:cNvSpPr>
                                <a:spLocks noChangeArrowheads="1"/>
                              </wps:cNvSpPr>
                              <wps:spPr bwMode="auto">
                                <a:xfrm>
                                  <a:off x="1954795" y="471067"/>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2" name="Rectangle 1591"/>
                              <wps:cNvSpPr>
                                <a:spLocks noChangeArrowheads="1"/>
                              </wps:cNvSpPr>
                              <wps:spPr bwMode="auto">
                                <a:xfrm>
                                  <a:off x="1954795" y="47314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3" name="Rectangle 1592"/>
                              <wps:cNvSpPr>
                                <a:spLocks noChangeArrowheads="1"/>
                              </wps:cNvSpPr>
                              <wps:spPr bwMode="auto">
                                <a:xfrm>
                                  <a:off x="1954795" y="475731"/>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4" name="Rectangle 1593"/>
                              <wps:cNvSpPr>
                                <a:spLocks noChangeArrowheads="1"/>
                              </wps:cNvSpPr>
                              <wps:spPr bwMode="auto">
                                <a:xfrm>
                                  <a:off x="1954795" y="47832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5" name="Rectangle 1594"/>
                              <wps:cNvSpPr>
                                <a:spLocks noChangeArrowheads="1"/>
                              </wps:cNvSpPr>
                              <wps:spPr bwMode="auto">
                                <a:xfrm>
                                  <a:off x="1954795" y="48091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6" name="Rectangle 1595"/>
                              <wps:cNvSpPr>
                                <a:spLocks noChangeArrowheads="1"/>
                              </wps:cNvSpPr>
                              <wps:spPr bwMode="auto">
                                <a:xfrm>
                                  <a:off x="1954795" y="483504"/>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7" name="Rectangle 1596"/>
                              <wps:cNvSpPr>
                                <a:spLocks noChangeArrowheads="1"/>
                              </wps:cNvSpPr>
                              <wps:spPr bwMode="auto">
                                <a:xfrm>
                                  <a:off x="1954795" y="48557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8" name="Rectangle 1597"/>
                              <wps:cNvSpPr>
                                <a:spLocks noChangeArrowheads="1"/>
                              </wps:cNvSpPr>
                              <wps:spPr bwMode="auto">
                                <a:xfrm>
                                  <a:off x="1954795" y="48816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39" name="Rectangle 1598"/>
                              <wps:cNvSpPr>
                                <a:spLocks noChangeArrowheads="1"/>
                              </wps:cNvSpPr>
                              <wps:spPr bwMode="auto">
                                <a:xfrm>
                                  <a:off x="1954795" y="49075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0" name="Rectangle 1599"/>
                              <wps:cNvSpPr>
                                <a:spLocks noChangeArrowheads="1"/>
                              </wps:cNvSpPr>
                              <wps:spPr bwMode="auto">
                                <a:xfrm>
                                  <a:off x="1954795" y="49335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1" name="Rectangle 1600"/>
                              <wps:cNvSpPr>
                                <a:spLocks noChangeArrowheads="1"/>
                              </wps:cNvSpPr>
                              <wps:spPr bwMode="auto">
                                <a:xfrm>
                                  <a:off x="1954795" y="495942"/>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2" name="Rectangle 1601"/>
                              <wps:cNvSpPr>
                                <a:spLocks noChangeArrowheads="1"/>
                              </wps:cNvSpPr>
                              <wps:spPr bwMode="auto">
                                <a:xfrm>
                                  <a:off x="1954795" y="49801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3" name="Rectangle 1602"/>
                              <wps:cNvSpPr>
                                <a:spLocks noChangeArrowheads="1"/>
                              </wps:cNvSpPr>
                              <wps:spPr bwMode="auto">
                                <a:xfrm>
                                  <a:off x="1954795" y="50060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4" name="Rectangle 1603"/>
                              <wps:cNvSpPr>
                                <a:spLocks noChangeArrowheads="1"/>
                              </wps:cNvSpPr>
                              <wps:spPr bwMode="auto">
                                <a:xfrm>
                                  <a:off x="1954795" y="50319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5" name="Rectangle 1604"/>
                              <wps:cNvSpPr>
                                <a:spLocks noChangeArrowheads="1"/>
                              </wps:cNvSpPr>
                              <wps:spPr bwMode="auto">
                                <a:xfrm>
                                  <a:off x="1954795" y="50578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6" name="Rectangle 1605"/>
                              <wps:cNvSpPr>
                                <a:spLocks noChangeArrowheads="1"/>
                              </wps:cNvSpPr>
                              <wps:spPr bwMode="auto">
                                <a:xfrm>
                                  <a:off x="1954795" y="508379"/>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7" name="Rectangle 1606"/>
                              <wps:cNvSpPr>
                                <a:spLocks noChangeArrowheads="1"/>
                              </wps:cNvSpPr>
                              <wps:spPr bwMode="auto">
                                <a:xfrm>
                                  <a:off x="1954795" y="51045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8" name="Rectangle 1607"/>
                              <wps:cNvSpPr>
                                <a:spLocks noChangeArrowheads="1"/>
                              </wps:cNvSpPr>
                              <wps:spPr bwMode="auto">
                                <a:xfrm>
                                  <a:off x="1954795" y="51304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9" name="Rectangle 1608"/>
                              <wps:cNvSpPr>
                                <a:spLocks noChangeArrowheads="1"/>
                              </wps:cNvSpPr>
                              <wps:spPr bwMode="auto">
                                <a:xfrm>
                                  <a:off x="1954795" y="51563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0" name="Rectangle 1609"/>
                              <wps:cNvSpPr>
                                <a:spLocks noChangeArrowheads="1"/>
                              </wps:cNvSpPr>
                              <wps:spPr bwMode="auto">
                                <a:xfrm>
                                  <a:off x="1954795" y="518225"/>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1" name="Rectangle 1610"/>
                              <wps:cNvSpPr>
                                <a:spLocks noChangeArrowheads="1"/>
                              </wps:cNvSpPr>
                              <wps:spPr bwMode="auto">
                                <a:xfrm>
                                  <a:off x="1954795" y="52081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2" name="Rectangle 1611"/>
                              <wps:cNvSpPr>
                                <a:spLocks noChangeArrowheads="1"/>
                              </wps:cNvSpPr>
                              <wps:spPr bwMode="auto">
                                <a:xfrm>
                                  <a:off x="1954795" y="523408"/>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3" name="Rectangle 1612"/>
                              <wps:cNvSpPr>
                                <a:spLocks noChangeArrowheads="1"/>
                              </wps:cNvSpPr>
                              <wps:spPr bwMode="auto">
                                <a:xfrm>
                                  <a:off x="1954795" y="52548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4" name="Rectangle 1613"/>
                              <wps:cNvSpPr>
                                <a:spLocks noChangeArrowheads="1"/>
                              </wps:cNvSpPr>
                              <wps:spPr bwMode="auto">
                                <a:xfrm>
                                  <a:off x="1954795" y="52807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5" name="Rectangle 1614"/>
                              <wps:cNvSpPr>
                                <a:spLocks noChangeArrowheads="1"/>
                              </wps:cNvSpPr>
                              <wps:spPr bwMode="auto">
                                <a:xfrm>
                                  <a:off x="1954795" y="53066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6" name="Rectangle 1615"/>
                              <wps:cNvSpPr>
                                <a:spLocks noChangeArrowheads="1"/>
                              </wps:cNvSpPr>
                              <wps:spPr bwMode="auto">
                                <a:xfrm>
                                  <a:off x="1954795" y="53325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7" name="Rectangle 1616"/>
                              <wps:cNvSpPr>
                                <a:spLocks noChangeArrowheads="1"/>
                              </wps:cNvSpPr>
                              <wps:spPr bwMode="auto">
                                <a:xfrm>
                                  <a:off x="1954795" y="535845"/>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8" name="Rectangle 1617"/>
                              <wps:cNvSpPr>
                                <a:spLocks noChangeArrowheads="1"/>
                              </wps:cNvSpPr>
                              <wps:spPr bwMode="auto">
                                <a:xfrm>
                                  <a:off x="1954795" y="53791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59" name="Rectangle 1618"/>
                              <wps:cNvSpPr>
                                <a:spLocks noChangeArrowheads="1"/>
                              </wps:cNvSpPr>
                              <wps:spPr bwMode="auto">
                                <a:xfrm>
                                  <a:off x="1954795" y="54050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0" name="Rectangle 1619"/>
                              <wps:cNvSpPr>
                                <a:spLocks noChangeArrowheads="1"/>
                              </wps:cNvSpPr>
                              <wps:spPr bwMode="auto">
                                <a:xfrm>
                                  <a:off x="1954795" y="54310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1" name="Rectangle 1620"/>
                              <wps:cNvSpPr>
                                <a:spLocks noChangeArrowheads="1"/>
                              </wps:cNvSpPr>
                              <wps:spPr bwMode="auto">
                                <a:xfrm>
                                  <a:off x="1954795" y="545691"/>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2" name="Rectangle 1621"/>
                              <wps:cNvSpPr>
                                <a:spLocks noChangeArrowheads="1"/>
                              </wps:cNvSpPr>
                              <wps:spPr bwMode="auto">
                                <a:xfrm>
                                  <a:off x="1954795" y="548282"/>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3" name="Rectangle 1622"/>
                              <wps:cNvSpPr>
                                <a:spLocks noChangeArrowheads="1"/>
                              </wps:cNvSpPr>
                              <wps:spPr bwMode="auto">
                                <a:xfrm>
                                  <a:off x="1954795" y="550355"/>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4" name="Rectangle 1623"/>
                              <wps:cNvSpPr>
                                <a:spLocks noChangeArrowheads="1"/>
                              </wps:cNvSpPr>
                              <wps:spPr bwMode="auto">
                                <a:xfrm>
                                  <a:off x="1954795" y="55294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5" name="Rectangle 1624"/>
                              <wps:cNvSpPr>
                                <a:spLocks noChangeArrowheads="1"/>
                              </wps:cNvSpPr>
                              <wps:spPr bwMode="auto">
                                <a:xfrm>
                                  <a:off x="1954795" y="55553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6" name="Rectangle 1625"/>
                              <wps:cNvSpPr>
                                <a:spLocks noChangeArrowheads="1"/>
                              </wps:cNvSpPr>
                              <wps:spPr bwMode="auto">
                                <a:xfrm>
                                  <a:off x="1954795" y="55812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7" name="Rectangle 1626"/>
                              <wps:cNvSpPr>
                                <a:spLocks noChangeArrowheads="1"/>
                              </wps:cNvSpPr>
                              <wps:spPr bwMode="auto">
                                <a:xfrm>
                                  <a:off x="1954795" y="560720"/>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8" name="Rectangle 1627"/>
                              <wps:cNvSpPr>
                                <a:spLocks noChangeArrowheads="1"/>
                              </wps:cNvSpPr>
                              <wps:spPr bwMode="auto">
                                <a:xfrm>
                                  <a:off x="1954795" y="56279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69" name="Rectangle 1628"/>
                              <wps:cNvSpPr>
                                <a:spLocks noChangeArrowheads="1"/>
                              </wps:cNvSpPr>
                              <wps:spPr bwMode="auto">
                                <a:xfrm>
                                  <a:off x="1954795" y="56538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0" name="Rectangle 1629"/>
                              <wps:cNvSpPr>
                                <a:spLocks noChangeArrowheads="1"/>
                              </wps:cNvSpPr>
                              <wps:spPr bwMode="auto">
                                <a:xfrm>
                                  <a:off x="1954795" y="567975"/>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1" name="Rectangle 1630"/>
                              <wps:cNvSpPr>
                                <a:spLocks noChangeArrowheads="1"/>
                              </wps:cNvSpPr>
                              <wps:spPr bwMode="auto">
                                <a:xfrm>
                                  <a:off x="1954795" y="57056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2" name="Rectangle 1631"/>
                              <wps:cNvSpPr>
                                <a:spLocks noChangeArrowheads="1"/>
                              </wps:cNvSpPr>
                              <wps:spPr bwMode="auto">
                                <a:xfrm>
                                  <a:off x="1954795" y="573157"/>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3" name="Rectangle 1632"/>
                              <wps:cNvSpPr>
                                <a:spLocks noChangeArrowheads="1"/>
                              </wps:cNvSpPr>
                              <wps:spPr bwMode="auto">
                                <a:xfrm>
                                  <a:off x="1954795" y="57523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4" name="Rectangle 1633"/>
                              <wps:cNvSpPr>
                                <a:spLocks noChangeArrowheads="1"/>
                              </wps:cNvSpPr>
                              <wps:spPr bwMode="auto">
                                <a:xfrm>
                                  <a:off x="1954795" y="577821"/>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5" name="Rectangle 1634"/>
                              <wps:cNvSpPr>
                                <a:spLocks noChangeArrowheads="1"/>
                              </wps:cNvSpPr>
                              <wps:spPr bwMode="auto">
                                <a:xfrm>
                                  <a:off x="1954795" y="58041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6" name="Rectangle 1635"/>
                              <wps:cNvSpPr>
                                <a:spLocks noChangeArrowheads="1"/>
                              </wps:cNvSpPr>
                              <wps:spPr bwMode="auto">
                                <a:xfrm>
                                  <a:off x="1954795" y="58300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7" name="Rectangle 1636"/>
                              <wps:cNvSpPr>
                                <a:spLocks noChangeArrowheads="1"/>
                              </wps:cNvSpPr>
                              <wps:spPr bwMode="auto">
                                <a:xfrm>
                                  <a:off x="1954795" y="585595"/>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8" name="Rectangle 1637"/>
                              <wps:cNvSpPr>
                                <a:spLocks noChangeArrowheads="1"/>
                              </wps:cNvSpPr>
                              <wps:spPr bwMode="auto">
                                <a:xfrm>
                                  <a:off x="1954795" y="588186"/>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9" name="Rectangle 1638"/>
                              <wps:cNvSpPr>
                                <a:spLocks noChangeArrowheads="1"/>
                              </wps:cNvSpPr>
                              <wps:spPr bwMode="auto">
                                <a:xfrm>
                                  <a:off x="1954795" y="59025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0" name="Rectangle 1639"/>
                              <wps:cNvSpPr>
                                <a:spLocks noChangeArrowheads="1"/>
                              </wps:cNvSpPr>
                              <wps:spPr bwMode="auto">
                                <a:xfrm>
                                  <a:off x="1954795" y="59285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1" name="Rectangle 1640"/>
                              <wps:cNvSpPr>
                                <a:spLocks noChangeArrowheads="1"/>
                              </wps:cNvSpPr>
                              <wps:spPr bwMode="auto">
                                <a:xfrm>
                                  <a:off x="1954795" y="595441"/>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2" name="Rectangle 1641"/>
                              <wps:cNvSpPr>
                                <a:spLocks noChangeArrowheads="1"/>
                              </wps:cNvSpPr>
                              <wps:spPr bwMode="auto">
                                <a:xfrm>
                                  <a:off x="1954795" y="59803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3" name="Rectangle 1642"/>
                              <wps:cNvSpPr>
                                <a:spLocks noChangeArrowheads="1"/>
                              </wps:cNvSpPr>
                              <wps:spPr bwMode="auto">
                                <a:xfrm>
                                  <a:off x="1954795" y="600623"/>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4" name="Rectangle 1643"/>
                              <wps:cNvSpPr>
                                <a:spLocks noChangeArrowheads="1"/>
                              </wps:cNvSpPr>
                              <wps:spPr bwMode="auto">
                                <a:xfrm>
                                  <a:off x="1954795" y="60269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5" name="Rectangle 1644"/>
                              <wps:cNvSpPr>
                                <a:spLocks noChangeArrowheads="1"/>
                              </wps:cNvSpPr>
                              <wps:spPr bwMode="auto">
                                <a:xfrm>
                                  <a:off x="1954795" y="60528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6" name="Rectangle 1645"/>
                              <wps:cNvSpPr>
                                <a:spLocks noChangeArrowheads="1"/>
                              </wps:cNvSpPr>
                              <wps:spPr bwMode="auto">
                                <a:xfrm>
                                  <a:off x="1954795" y="60787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7" name="Rectangle 1646"/>
                              <wps:cNvSpPr>
                                <a:spLocks noChangeArrowheads="1"/>
                              </wps:cNvSpPr>
                              <wps:spPr bwMode="auto">
                                <a:xfrm>
                                  <a:off x="1954795" y="61046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8" name="Rectangle 1647"/>
                              <wps:cNvSpPr>
                                <a:spLocks noChangeArrowheads="1"/>
                              </wps:cNvSpPr>
                              <wps:spPr bwMode="auto">
                                <a:xfrm>
                                  <a:off x="1954795" y="613060"/>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89" name="Rectangle 1648"/>
                              <wps:cNvSpPr>
                                <a:spLocks noChangeArrowheads="1"/>
                              </wps:cNvSpPr>
                              <wps:spPr bwMode="auto">
                                <a:xfrm>
                                  <a:off x="1954795" y="61513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0" name="Rectangle 1649"/>
                              <wps:cNvSpPr>
                                <a:spLocks noChangeArrowheads="1"/>
                              </wps:cNvSpPr>
                              <wps:spPr bwMode="auto">
                                <a:xfrm>
                                  <a:off x="1954795" y="61772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1" name="Rectangle 1650"/>
                              <wps:cNvSpPr>
                                <a:spLocks noChangeArrowheads="1"/>
                              </wps:cNvSpPr>
                              <wps:spPr bwMode="auto">
                                <a:xfrm>
                                  <a:off x="1954795" y="62031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2" name="Rectangle 1651"/>
                              <wps:cNvSpPr>
                                <a:spLocks noChangeArrowheads="1"/>
                              </wps:cNvSpPr>
                              <wps:spPr bwMode="auto">
                                <a:xfrm>
                                  <a:off x="1954795" y="62290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3" name="Rectangle 1652"/>
                              <wps:cNvSpPr>
                                <a:spLocks noChangeArrowheads="1"/>
                              </wps:cNvSpPr>
                              <wps:spPr bwMode="auto">
                                <a:xfrm>
                                  <a:off x="1954795" y="625498"/>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4" name="Rectangle 1653"/>
                              <wps:cNvSpPr>
                                <a:spLocks noChangeArrowheads="1"/>
                              </wps:cNvSpPr>
                              <wps:spPr bwMode="auto">
                                <a:xfrm>
                                  <a:off x="1954795" y="627571"/>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5" name="Rectangle 1654"/>
                              <wps:cNvSpPr>
                                <a:spLocks noChangeArrowheads="1"/>
                              </wps:cNvSpPr>
                              <wps:spPr bwMode="auto">
                                <a:xfrm>
                                  <a:off x="1954795" y="63016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6" name="Rectangle 1655"/>
                              <wps:cNvSpPr>
                                <a:spLocks noChangeArrowheads="1"/>
                              </wps:cNvSpPr>
                              <wps:spPr bwMode="auto">
                                <a:xfrm>
                                  <a:off x="1954795" y="63275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7" name="Rectangle 1656"/>
                              <wps:cNvSpPr>
                                <a:spLocks noChangeArrowheads="1"/>
                              </wps:cNvSpPr>
                              <wps:spPr bwMode="auto">
                                <a:xfrm>
                                  <a:off x="1954795" y="63534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8" name="Rectangle 1657"/>
                              <wps:cNvSpPr>
                                <a:spLocks noChangeArrowheads="1"/>
                              </wps:cNvSpPr>
                              <wps:spPr bwMode="auto">
                                <a:xfrm>
                                  <a:off x="1954795" y="637935"/>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99" name="Rectangle 1658"/>
                              <wps:cNvSpPr>
                                <a:spLocks noChangeArrowheads="1"/>
                              </wps:cNvSpPr>
                              <wps:spPr bwMode="auto">
                                <a:xfrm>
                                  <a:off x="1954795" y="64000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0" name="Rectangle 1659"/>
                              <wps:cNvSpPr>
                                <a:spLocks noChangeArrowheads="1"/>
                              </wps:cNvSpPr>
                              <wps:spPr bwMode="auto">
                                <a:xfrm>
                                  <a:off x="1954795" y="64259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1" name="Rectangle 1660"/>
                              <wps:cNvSpPr>
                                <a:spLocks noChangeArrowheads="1"/>
                              </wps:cNvSpPr>
                              <wps:spPr bwMode="auto">
                                <a:xfrm>
                                  <a:off x="1954795" y="64519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2" name="Rectangle 1661"/>
                              <wps:cNvSpPr>
                                <a:spLocks noChangeArrowheads="1"/>
                              </wps:cNvSpPr>
                              <wps:spPr bwMode="auto">
                                <a:xfrm>
                                  <a:off x="1954795" y="64778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3" name="Rectangle 1662"/>
                              <wps:cNvSpPr>
                                <a:spLocks noChangeArrowheads="1"/>
                              </wps:cNvSpPr>
                              <wps:spPr bwMode="auto">
                                <a:xfrm>
                                  <a:off x="1954795" y="650373"/>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4" name="Rectangle 1663"/>
                              <wps:cNvSpPr>
                                <a:spLocks noChangeArrowheads="1"/>
                              </wps:cNvSpPr>
                              <wps:spPr bwMode="auto">
                                <a:xfrm>
                                  <a:off x="1954795" y="65244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5" name="Rectangle 1664"/>
                              <wps:cNvSpPr>
                                <a:spLocks noChangeArrowheads="1"/>
                              </wps:cNvSpPr>
                              <wps:spPr bwMode="auto">
                                <a:xfrm>
                                  <a:off x="1954795" y="65503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6" name="Rectangle 1665"/>
                              <wps:cNvSpPr>
                                <a:spLocks noChangeArrowheads="1"/>
                              </wps:cNvSpPr>
                              <wps:spPr bwMode="auto">
                                <a:xfrm>
                                  <a:off x="1954795" y="65762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7" name="Rectangle 1666"/>
                              <wps:cNvSpPr>
                                <a:spLocks noChangeArrowheads="1"/>
                              </wps:cNvSpPr>
                              <wps:spPr bwMode="auto">
                                <a:xfrm>
                                  <a:off x="1954795" y="66021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8" name="Rectangle 1667"/>
                              <wps:cNvSpPr>
                                <a:spLocks noChangeArrowheads="1"/>
                              </wps:cNvSpPr>
                              <wps:spPr bwMode="auto">
                                <a:xfrm>
                                  <a:off x="1954795" y="66281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9" name="Rectangle 1668"/>
                              <wps:cNvSpPr>
                                <a:spLocks noChangeArrowheads="1"/>
                              </wps:cNvSpPr>
                              <wps:spPr bwMode="auto">
                                <a:xfrm>
                                  <a:off x="1954795" y="665401"/>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0" name="Rectangle 1669"/>
                              <wps:cNvSpPr>
                                <a:spLocks noChangeArrowheads="1"/>
                              </wps:cNvSpPr>
                              <wps:spPr bwMode="auto">
                                <a:xfrm>
                                  <a:off x="1954795" y="66747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1" name="Rectangle 1670"/>
                              <wps:cNvSpPr>
                                <a:spLocks noChangeArrowheads="1"/>
                              </wps:cNvSpPr>
                              <wps:spPr bwMode="auto">
                                <a:xfrm>
                                  <a:off x="1954795" y="670065"/>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2" name="Rectangle 1671"/>
                              <wps:cNvSpPr>
                                <a:spLocks noChangeArrowheads="1"/>
                              </wps:cNvSpPr>
                              <wps:spPr bwMode="auto">
                                <a:xfrm>
                                  <a:off x="1954795" y="67265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3" name="Rectangle 1672"/>
                              <wps:cNvSpPr>
                                <a:spLocks noChangeArrowheads="1"/>
                              </wps:cNvSpPr>
                              <wps:spPr bwMode="auto">
                                <a:xfrm>
                                  <a:off x="1954795" y="67524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4" name="Rectangle 1673"/>
                              <wps:cNvSpPr>
                                <a:spLocks noChangeArrowheads="1"/>
                              </wps:cNvSpPr>
                              <wps:spPr bwMode="auto">
                                <a:xfrm>
                                  <a:off x="1954795" y="677839"/>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5" name="Rectangle 1674"/>
                              <wps:cNvSpPr>
                                <a:spLocks noChangeArrowheads="1"/>
                              </wps:cNvSpPr>
                              <wps:spPr bwMode="auto">
                                <a:xfrm>
                                  <a:off x="1954795" y="67991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6" name="Rectangle 1675"/>
                              <wps:cNvSpPr>
                                <a:spLocks noChangeArrowheads="1"/>
                              </wps:cNvSpPr>
                              <wps:spPr bwMode="auto">
                                <a:xfrm>
                                  <a:off x="1954795" y="68250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7" name="Rectangle 1676"/>
                              <wps:cNvSpPr>
                                <a:spLocks noChangeArrowheads="1"/>
                              </wps:cNvSpPr>
                              <wps:spPr bwMode="auto">
                                <a:xfrm>
                                  <a:off x="1954795" y="747281"/>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8" name="Rectangle 1677"/>
                              <wps:cNvSpPr>
                                <a:spLocks noChangeArrowheads="1"/>
                              </wps:cNvSpPr>
                              <wps:spPr bwMode="auto">
                                <a:xfrm>
                                  <a:off x="1954795" y="74987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19" name="Rectangle 1678"/>
                              <wps:cNvSpPr>
                                <a:spLocks noChangeArrowheads="1"/>
                              </wps:cNvSpPr>
                              <wps:spPr bwMode="auto">
                                <a:xfrm>
                                  <a:off x="1954795" y="75246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0" name="Rectangle 1679"/>
                              <wps:cNvSpPr>
                                <a:spLocks noChangeArrowheads="1"/>
                              </wps:cNvSpPr>
                              <wps:spPr bwMode="auto">
                                <a:xfrm>
                                  <a:off x="1954795" y="755054"/>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1" name="Rectangle 1680"/>
                              <wps:cNvSpPr>
                                <a:spLocks noChangeArrowheads="1"/>
                              </wps:cNvSpPr>
                              <wps:spPr bwMode="auto">
                                <a:xfrm>
                                  <a:off x="1954795" y="75712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2" name="Rectangle 1681"/>
                              <wps:cNvSpPr>
                                <a:spLocks noChangeArrowheads="1"/>
                              </wps:cNvSpPr>
                              <wps:spPr bwMode="auto">
                                <a:xfrm>
                                  <a:off x="1954795" y="75971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3" name="Rectangle 1682"/>
                              <wps:cNvSpPr>
                                <a:spLocks noChangeArrowheads="1"/>
                              </wps:cNvSpPr>
                              <wps:spPr bwMode="auto">
                                <a:xfrm>
                                  <a:off x="1954795" y="762309"/>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4" name="Rectangle 1683"/>
                              <wps:cNvSpPr>
                                <a:spLocks noChangeArrowheads="1"/>
                              </wps:cNvSpPr>
                              <wps:spPr bwMode="auto">
                                <a:xfrm>
                                  <a:off x="1954795" y="76490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5" name="Rectangle 1684"/>
                              <wps:cNvSpPr>
                                <a:spLocks noChangeArrowheads="1"/>
                              </wps:cNvSpPr>
                              <wps:spPr bwMode="auto">
                                <a:xfrm>
                                  <a:off x="1954795" y="767492"/>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6" name="Rectangle 1685"/>
                              <wps:cNvSpPr>
                                <a:spLocks noChangeArrowheads="1"/>
                              </wps:cNvSpPr>
                              <wps:spPr bwMode="auto">
                                <a:xfrm>
                                  <a:off x="1954795" y="76956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7" name="Rectangle 1686"/>
                              <wps:cNvSpPr>
                                <a:spLocks noChangeArrowheads="1"/>
                              </wps:cNvSpPr>
                              <wps:spPr bwMode="auto">
                                <a:xfrm>
                                  <a:off x="1954795" y="77215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8" name="Rectangle 1687"/>
                              <wps:cNvSpPr>
                                <a:spLocks noChangeArrowheads="1"/>
                              </wps:cNvSpPr>
                              <wps:spPr bwMode="auto">
                                <a:xfrm>
                                  <a:off x="1954795" y="774747"/>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29" name="Rectangle 1688"/>
                              <wps:cNvSpPr>
                                <a:spLocks noChangeArrowheads="1"/>
                              </wps:cNvSpPr>
                              <wps:spPr bwMode="auto">
                                <a:xfrm>
                                  <a:off x="1954795" y="777338"/>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0" name="Rectangle 1689"/>
                              <wps:cNvSpPr>
                                <a:spLocks noChangeArrowheads="1"/>
                              </wps:cNvSpPr>
                              <wps:spPr bwMode="auto">
                                <a:xfrm>
                                  <a:off x="1954795" y="779929"/>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1" name="Rectangle 1690"/>
                              <wps:cNvSpPr>
                                <a:spLocks noChangeArrowheads="1"/>
                              </wps:cNvSpPr>
                              <wps:spPr bwMode="auto">
                                <a:xfrm>
                                  <a:off x="1954795" y="782002"/>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2" name="Rectangle 1691"/>
                              <wps:cNvSpPr>
                                <a:spLocks noChangeArrowheads="1"/>
                              </wps:cNvSpPr>
                              <wps:spPr bwMode="auto">
                                <a:xfrm>
                                  <a:off x="1954795" y="784593"/>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3" name="Rectangle 1692"/>
                              <wps:cNvSpPr>
                                <a:spLocks noChangeArrowheads="1"/>
                              </wps:cNvSpPr>
                              <wps:spPr bwMode="auto">
                                <a:xfrm>
                                  <a:off x="1954795" y="787184"/>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4" name="Rectangle 1693"/>
                              <wps:cNvSpPr>
                                <a:spLocks noChangeArrowheads="1"/>
                              </wps:cNvSpPr>
                              <wps:spPr bwMode="auto">
                                <a:xfrm>
                                  <a:off x="1954795" y="789775"/>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5" name="Rectangle 1694"/>
                              <wps:cNvSpPr>
                                <a:spLocks noChangeArrowheads="1"/>
                              </wps:cNvSpPr>
                              <wps:spPr bwMode="auto">
                                <a:xfrm>
                                  <a:off x="1954795" y="792366"/>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6" name="Rectangle 1695"/>
                              <wps:cNvSpPr>
                                <a:spLocks noChangeArrowheads="1"/>
                              </wps:cNvSpPr>
                              <wps:spPr bwMode="auto">
                                <a:xfrm>
                                  <a:off x="1954795" y="794958"/>
                                  <a:ext cx="2591" cy="207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7" name="Rectangle 1696"/>
                              <wps:cNvSpPr>
                                <a:spLocks noChangeArrowheads="1"/>
                              </wps:cNvSpPr>
                              <wps:spPr bwMode="auto">
                                <a:xfrm>
                                  <a:off x="1954795" y="797030"/>
                                  <a:ext cx="2591" cy="259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8" name="Freeform 1697"/>
                              <wps:cNvSpPr>
                                <a:spLocks/>
                              </wps:cNvSpPr>
                              <wps:spPr bwMode="auto">
                                <a:xfrm>
                                  <a:off x="764401" y="961826"/>
                                  <a:ext cx="685111" cy="687167"/>
                                </a:xfrm>
                                <a:custGeom>
                                  <a:avLst/>
                                  <a:gdLst>
                                    <a:gd name="T0" fmla="*/ 5 w 1322"/>
                                    <a:gd name="T1" fmla="*/ 658 h 1326"/>
                                    <a:gd name="T2" fmla="*/ 0 w 1322"/>
                                    <a:gd name="T3" fmla="*/ 658 h 1326"/>
                                    <a:gd name="T4" fmla="*/ 0 w 1322"/>
                                    <a:gd name="T5" fmla="*/ 668 h 1326"/>
                                    <a:gd name="T6" fmla="*/ 5 w 1322"/>
                                    <a:gd name="T7" fmla="*/ 668 h 1326"/>
                                    <a:gd name="T8" fmla="*/ 654 w 1322"/>
                                    <a:gd name="T9" fmla="*/ 1322 h 1326"/>
                                    <a:gd name="T10" fmla="*/ 654 w 1322"/>
                                    <a:gd name="T11" fmla="*/ 1326 h 1326"/>
                                    <a:gd name="T12" fmla="*/ 663 w 1322"/>
                                    <a:gd name="T13" fmla="*/ 1326 h 1326"/>
                                    <a:gd name="T14" fmla="*/ 663 w 1322"/>
                                    <a:gd name="T15" fmla="*/ 1322 h 1326"/>
                                    <a:gd name="T16" fmla="*/ 1317 w 1322"/>
                                    <a:gd name="T17" fmla="*/ 668 h 1326"/>
                                    <a:gd name="T18" fmla="*/ 1322 w 1322"/>
                                    <a:gd name="T19" fmla="*/ 668 h 1326"/>
                                    <a:gd name="T20" fmla="*/ 1322 w 1322"/>
                                    <a:gd name="T21" fmla="*/ 658 h 1326"/>
                                    <a:gd name="T22" fmla="*/ 1317 w 1322"/>
                                    <a:gd name="T23" fmla="*/ 658 h 1326"/>
                                    <a:gd name="T24" fmla="*/ 663 w 1322"/>
                                    <a:gd name="T25" fmla="*/ 4 h 1326"/>
                                    <a:gd name="T26" fmla="*/ 663 w 1322"/>
                                    <a:gd name="T27" fmla="*/ 0 h 1326"/>
                                    <a:gd name="T28" fmla="*/ 654 w 1322"/>
                                    <a:gd name="T29" fmla="*/ 0 h 1326"/>
                                    <a:gd name="T30" fmla="*/ 654 w 1322"/>
                                    <a:gd name="T31" fmla="*/ 4 h 1326"/>
                                    <a:gd name="T32" fmla="*/ 5 w 1322"/>
                                    <a:gd name="T33" fmla="*/ 658 h 1326"/>
                                    <a:gd name="T34" fmla="*/ 15 w 1322"/>
                                    <a:gd name="T35" fmla="*/ 668 h 1326"/>
                                    <a:gd name="T36" fmla="*/ 663 w 1322"/>
                                    <a:gd name="T37" fmla="*/ 14 h 1326"/>
                                    <a:gd name="T38" fmla="*/ 654 w 1322"/>
                                    <a:gd name="T39" fmla="*/ 14 h 1326"/>
                                    <a:gd name="T40" fmla="*/ 1307 w 1322"/>
                                    <a:gd name="T41" fmla="*/ 668 h 1326"/>
                                    <a:gd name="T42" fmla="*/ 1307 w 1322"/>
                                    <a:gd name="T43" fmla="*/ 658 h 1326"/>
                                    <a:gd name="T44" fmla="*/ 654 w 1322"/>
                                    <a:gd name="T45" fmla="*/ 1312 h 1326"/>
                                    <a:gd name="T46" fmla="*/ 663 w 1322"/>
                                    <a:gd name="T47" fmla="*/ 1312 h 1326"/>
                                    <a:gd name="T48" fmla="*/ 15 w 1322"/>
                                    <a:gd name="T49" fmla="*/ 658 h 1326"/>
                                    <a:gd name="T50" fmla="*/ 15 w 1322"/>
                                    <a:gd name="T51" fmla="*/ 668 h 1326"/>
                                    <a:gd name="T52" fmla="*/ 5 w 1322"/>
                                    <a:gd name="T53" fmla="*/ 658 h 13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22" h="1326">
                                      <a:moveTo>
                                        <a:pt x="5" y="658"/>
                                      </a:moveTo>
                                      <a:lnTo>
                                        <a:pt x="0" y="658"/>
                                      </a:lnTo>
                                      <a:lnTo>
                                        <a:pt x="0" y="668"/>
                                      </a:lnTo>
                                      <a:lnTo>
                                        <a:pt x="5" y="668"/>
                                      </a:lnTo>
                                      <a:lnTo>
                                        <a:pt x="654" y="1322"/>
                                      </a:lnTo>
                                      <a:lnTo>
                                        <a:pt x="654" y="1326"/>
                                      </a:lnTo>
                                      <a:lnTo>
                                        <a:pt x="663" y="1326"/>
                                      </a:lnTo>
                                      <a:lnTo>
                                        <a:pt x="663" y="1322"/>
                                      </a:lnTo>
                                      <a:lnTo>
                                        <a:pt x="1317" y="668"/>
                                      </a:lnTo>
                                      <a:lnTo>
                                        <a:pt x="1322" y="668"/>
                                      </a:lnTo>
                                      <a:lnTo>
                                        <a:pt x="1322" y="658"/>
                                      </a:lnTo>
                                      <a:lnTo>
                                        <a:pt x="1317" y="658"/>
                                      </a:lnTo>
                                      <a:lnTo>
                                        <a:pt x="663" y="4"/>
                                      </a:lnTo>
                                      <a:lnTo>
                                        <a:pt x="663" y="0"/>
                                      </a:lnTo>
                                      <a:lnTo>
                                        <a:pt x="654" y="0"/>
                                      </a:lnTo>
                                      <a:lnTo>
                                        <a:pt x="654" y="4"/>
                                      </a:lnTo>
                                      <a:lnTo>
                                        <a:pt x="5" y="658"/>
                                      </a:lnTo>
                                      <a:lnTo>
                                        <a:pt x="15" y="668"/>
                                      </a:lnTo>
                                      <a:lnTo>
                                        <a:pt x="663" y="14"/>
                                      </a:lnTo>
                                      <a:lnTo>
                                        <a:pt x="654" y="14"/>
                                      </a:lnTo>
                                      <a:lnTo>
                                        <a:pt x="1307" y="668"/>
                                      </a:lnTo>
                                      <a:lnTo>
                                        <a:pt x="1307" y="658"/>
                                      </a:lnTo>
                                      <a:lnTo>
                                        <a:pt x="654" y="1312"/>
                                      </a:lnTo>
                                      <a:lnTo>
                                        <a:pt x="663" y="1312"/>
                                      </a:lnTo>
                                      <a:lnTo>
                                        <a:pt x="15" y="658"/>
                                      </a:lnTo>
                                      <a:lnTo>
                                        <a:pt x="15" y="668"/>
                                      </a:lnTo>
                                      <a:lnTo>
                                        <a:pt x="5" y="6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39" name="Freeform 1698"/>
                              <wps:cNvSpPr>
                                <a:spLocks/>
                              </wps:cNvSpPr>
                              <wps:spPr bwMode="auto">
                                <a:xfrm>
                                  <a:off x="764401" y="1300227"/>
                                  <a:ext cx="685111" cy="10365"/>
                                </a:xfrm>
                                <a:custGeom>
                                  <a:avLst/>
                                  <a:gdLst>
                                    <a:gd name="T0" fmla="*/ 10 w 1322"/>
                                    <a:gd name="T1" fmla="*/ 0 h 20"/>
                                    <a:gd name="T2" fmla="*/ 5 w 1322"/>
                                    <a:gd name="T3" fmla="*/ 0 h 20"/>
                                    <a:gd name="T4" fmla="*/ 5 w 1322"/>
                                    <a:gd name="T5" fmla="*/ 5 h 20"/>
                                    <a:gd name="T6" fmla="*/ 0 w 1322"/>
                                    <a:gd name="T7" fmla="*/ 5 h 20"/>
                                    <a:gd name="T8" fmla="*/ 0 w 1322"/>
                                    <a:gd name="T9" fmla="*/ 15 h 20"/>
                                    <a:gd name="T10" fmla="*/ 5 w 1322"/>
                                    <a:gd name="T11" fmla="*/ 15 h 20"/>
                                    <a:gd name="T12" fmla="*/ 5 w 1322"/>
                                    <a:gd name="T13" fmla="*/ 20 h 20"/>
                                    <a:gd name="T14" fmla="*/ 1317 w 1322"/>
                                    <a:gd name="T15" fmla="*/ 20 h 20"/>
                                    <a:gd name="T16" fmla="*/ 1317 w 1322"/>
                                    <a:gd name="T17" fmla="*/ 15 h 20"/>
                                    <a:gd name="T18" fmla="*/ 1322 w 1322"/>
                                    <a:gd name="T19" fmla="*/ 15 h 20"/>
                                    <a:gd name="T20" fmla="*/ 1322 w 1322"/>
                                    <a:gd name="T21" fmla="*/ 5 h 20"/>
                                    <a:gd name="T22" fmla="*/ 1317 w 1322"/>
                                    <a:gd name="T23" fmla="*/ 5 h 20"/>
                                    <a:gd name="T24" fmla="*/ 1317 w 1322"/>
                                    <a:gd name="T25" fmla="*/ 0 h 20"/>
                                    <a:gd name="T26" fmla="*/ 1312 w 1322"/>
                                    <a:gd name="T27" fmla="*/ 0 h 20"/>
                                    <a:gd name="T28" fmla="*/ 10 w 1322"/>
                                    <a:gd name="T29" fmla="*/ 0 h 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322" h="20">
                                      <a:moveTo>
                                        <a:pt x="10" y="0"/>
                                      </a:moveTo>
                                      <a:lnTo>
                                        <a:pt x="5" y="0"/>
                                      </a:lnTo>
                                      <a:lnTo>
                                        <a:pt x="5" y="5"/>
                                      </a:lnTo>
                                      <a:lnTo>
                                        <a:pt x="0" y="5"/>
                                      </a:lnTo>
                                      <a:lnTo>
                                        <a:pt x="0" y="15"/>
                                      </a:lnTo>
                                      <a:lnTo>
                                        <a:pt x="5" y="15"/>
                                      </a:lnTo>
                                      <a:lnTo>
                                        <a:pt x="5" y="20"/>
                                      </a:lnTo>
                                      <a:lnTo>
                                        <a:pt x="1317" y="20"/>
                                      </a:lnTo>
                                      <a:lnTo>
                                        <a:pt x="1317" y="15"/>
                                      </a:lnTo>
                                      <a:lnTo>
                                        <a:pt x="1322" y="15"/>
                                      </a:lnTo>
                                      <a:lnTo>
                                        <a:pt x="1322" y="5"/>
                                      </a:lnTo>
                                      <a:lnTo>
                                        <a:pt x="1317" y="5"/>
                                      </a:lnTo>
                                      <a:lnTo>
                                        <a:pt x="1317" y="0"/>
                                      </a:lnTo>
                                      <a:lnTo>
                                        <a:pt x="1312" y="0"/>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40" name="Freeform 1699"/>
                              <wps:cNvSpPr>
                                <a:spLocks/>
                              </wps:cNvSpPr>
                              <wps:spPr bwMode="auto">
                                <a:xfrm>
                                  <a:off x="1100738" y="961826"/>
                                  <a:ext cx="9847" cy="687167"/>
                                </a:xfrm>
                                <a:custGeom>
                                  <a:avLst/>
                                  <a:gdLst>
                                    <a:gd name="T0" fmla="*/ 19 w 19"/>
                                    <a:gd name="T1" fmla="*/ 9 h 1326"/>
                                    <a:gd name="T2" fmla="*/ 19 w 19"/>
                                    <a:gd name="T3" fmla="*/ 4 h 1326"/>
                                    <a:gd name="T4" fmla="*/ 14 w 19"/>
                                    <a:gd name="T5" fmla="*/ 4 h 1326"/>
                                    <a:gd name="T6" fmla="*/ 14 w 19"/>
                                    <a:gd name="T7" fmla="*/ 0 h 1326"/>
                                    <a:gd name="T8" fmla="*/ 5 w 19"/>
                                    <a:gd name="T9" fmla="*/ 0 h 1326"/>
                                    <a:gd name="T10" fmla="*/ 5 w 19"/>
                                    <a:gd name="T11" fmla="*/ 4 h 1326"/>
                                    <a:gd name="T12" fmla="*/ 0 w 19"/>
                                    <a:gd name="T13" fmla="*/ 4 h 1326"/>
                                    <a:gd name="T14" fmla="*/ 0 w 19"/>
                                    <a:gd name="T15" fmla="*/ 1322 h 1326"/>
                                    <a:gd name="T16" fmla="*/ 5 w 19"/>
                                    <a:gd name="T17" fmla="*/ 1322 h 1326"/>
                                    <a:gd name="T18" fmla="*/ 5 w 19"/>
                                    <a:gd name="T19" fmla="*/ 1326 h 1326"/>
                                    <a:gd name="T20" fmla="*/ 14 w 19"/>
                                    <a:gd name="T21" fmla="*/ 1326 h 1326"/>
                                    <a:gd name="T22" fmla="*/ 14 w 19"/>
                                    <a:gd name="T23" fmla="*/ 1322 h 1326"/>
                                    <a:gd name="T24" fmla="*/ 19 w 19"/>
                                    <a:gd name="T25" fmla="*/ 1322 h 1326"/>
                                    <a:gd name="T26" fmla="*/ 19 w 19"/>
                                    <a:gd name="T27" fmla="*/ 1317 h 1326"/>
                                    <a:gd name="T28" fmla="*/ 19 w 19"/>
                                    <a:gd name="T29" fmla="*/ 9 h 13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 h="1326">
                                      <a:moveTo>
                                        <a:pt x="19" y="9"/>
                                      </a:moveTo>
                                      <a:lnTo>
                                        <a:pt x="19" y="4"/>
                                      </a:lnTo>
                                      <a:lnTo>
                                        <a:pt x="14" y="4"/>
                                      </a:lnTo>
                                      <a:lnTo>
                                        <a:pt x="14" y="0"/>
                                      </a:lnTo>
                                      <a:lnTo>
                                        <a:pt x="5" y="0"/>
                                      </a:lnTo>
                                      <a:lnTo>
                                        <a:pt x="5" y="4"/>
                                      </a:lnTo>
                                      <a:lnTo>
                                        <a:pt x="0" y="4"/>
                                      </a:lnTo>
                                      <a:lnTo>
                                        <a:pt x="0" y="1322"/>
                                      </a:lnTo>
                                      <a:lnTo>
                                        <a:pt x="5" y="1322"/>
                                      </a:lnTo>
                                      <a:lnTo>
                                        <a:pt x="5" y="1326"/>
                                      </a:lnTo>
                                      <a:lnTo>
                                        <a:pt x="14" y="1326"/>
                                      </a:lnTo>
                                      <a:lnTo>
                                        <a:pt x="14" y="1322"/>
                                      </a:lnTo>
                                      <a:lnTo>
                                        <a:pt x="19" y="1322"/>
                                      </a:lnTo>
                                      <a:lnTo>
                                        <a:pt x="19" y="1317"/>
                                      </a:lnTo>
                                      <a:lnTo>
                                        <a:pt x="19"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41" name="Rectangle 1700"/>
                              <wps:cNvSpPr>
                                <a:spLocks noChangeArrowheads="1"/>
                              </wps:cNvSpPr>
                              <wps:spPr bwMode="auto">
                                <a:xfrm rot="16200000">
                                  <a:off x="1400281" y="1189326"/>
                                  <a:ext cx="143030" cy="69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7B71B9" w:rsidRDefault="006D2BEA" w:rsidP="00D35342">
                                    <w:pPr>
                                      <w:rPr>
                                        <w:sz w:val="18"/>
                                      </w:rPr>
                                    </w:pPr>
                                    <w:proofErr w:type="gramStart"/>
                                    <w:r w:rsidRPr="007B71B9">
                                      <w:rPr>
                                        <w:rFonts w:ascii="Arial" w:hAnsi="Arial" w:cs="Arial"/>
                                        <w:color w:val="000000"/>
                                        <w:szCs w:val="24"/>
                                        <w:lang w:val="en-US"/>
                                      </w:rPr>
                                      <w:t>d</w:t>
                                    </w:r>
                                    <w:proofErr w:type="gramEnd"/>
                                  </w:p>
                                </w:txbxContent>
                              </wps:txbx>
                              <wps:bodyPr rot="0" vert="horz" wrap="square" lIns="0" tIns="0" rIns="0" bIns="0" anchor="t" anchorCtr="0" upright="1">
                                <a:noAutofit/>
                              </wps:bodyPr>
                            </wps:wsp>
                            <wps:wsp>
                              <wps:cNvPr id="25042" name="Line 1701"/>
                              <wps:cNvCnPr/>
                              <wps:spPr bwMode="auto">
                                <a:xfrm>
                                  <a:off x="1180547" y="966490"/>
                                  <a:ext cx="510465" cy="51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043" name="Line 1702"/>
                              <wps:cNvCnPr/>
                              <wps:spPr bwMode="auto">
                                <a:xfrm>
                                  <a:off x="1180547" y="1644329"/>
                                  <a:ext cx="510465" cy="51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044" name="Line 1703"/>
                              <wps:cNvCnPr/>
                              <wps:spPr bwMode="auto">
                                <a:xfrm>
                                  <a:off x="1596174" y="966490"/>
                                  <a:ext cx="518" cy="6778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045" name="Freeform 1704"/>
                              <wps:cNvSpPr>
                                <a:spLocks/>
                              </wps:cNvSpPr>
                              <wps:spPr bwMode="auto">
                                <a:xfrm>
                                  <a:off x="1573889" y="966490"/>
                                  <a:ext cx="44568" cy="47677"/>
                                </a:xfrm>
                                <a:custGeom>
                                  <a:avLst/>
                                  <a:gdLst>
                                    <a:gd name="T0" fmla="*/ 86 w 86"/>
                                    <a:gd name="T1" fmla="*/ 92 h 92"/>
                                    <a:gd name="T2" fmla="*/ 43 w 86"/>
                                    <a:gd name="T3" fmla="*/ 0 h 92"/>
                                    <a:gd name="T4" fmla="*/ 0 w 86"/>
                                    <a:gd name="T5" fmla="*/ 92 h 92"/>
                                    <a:gd name="T6" fmla="*/ 43 w 86"/>
                                    <a:gd name="T7" fmla="*/ 43 h 92"/>
                                    <a:gd name="T8" fmla="*/ 86 w 86"/>
                                    <a:gd name="T9" fmla="*/ 92 h 92"/>
                                  </a:gdLst>
                                  <a:ahLst/>
                                  <a:cxnLst>
                                    <a:cxn ang="0">
                                      <a:pos x="T0" y="T1"/>
                                    </a:cxn>
                                    <a:cxn ang="0">
                                      <a:pos x="T2" y="T3"/>
                                    </a:cxn>
                                    <a:cxn ang="0">
                                      <a:pos x="T4" y="T5"/>
                                    </a:cxn>
                                    <a:cxn ang="0">
                                      <a:pos x="T6" y="T7"/>
                                    </a:cxn>
                                    <a:cxn ang="0">
                                      <a:pos x="T8" y="T9"/>
                                    </a:cxn>
                                  </a:cxnLst>
                                  <a:rect l="0" t="0" r="r" b="b"/>
                                  <a:pathLst>
                                    <a:path w="86" h="92">
                                      <a:moveTo>
                                        <a:pt x="86" y="92"/>
                                      </a:moveTo>
                                      <a:lnTo>
                                        <a:pt x="43" y="0"/>
                                      </a:lnTo>
                                      <a:lnTo>
                                        <a:pt x="0" y="92"/>
                                      </a:lnTo>
                                      <a:lnTo>
                                        <a:pt x="43" y="43"/>
                                      </a:lnTo>
                                      <a:lnTo>
                                        <a:pt x="86" y="92"/>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5046" name="Freeform 1705"/>
                              <wps:cNvSpPr>
                                <a:spLocks/>
                              </wps:cNvSpPr>
                              <wps:spPr bwMode="auto">
                                <a:xfrm>
                                  <a:off x="1573889" y="1596652"/>
                                  <a:ext cx="44568" cy="47677"/>
                                </a:xfrm>
                                <a:custGeom>
                                  <a:avLst/>
                                  <a:gdLst>
                                    <a:gd name="T0" fmla="*/ 86 w 86"/>
                                    <a:gd name="T1" fmla="*/ 0 h 92"/>
                                    <a:gd name="T2" fmla="*/ 43 w 86"/>
                                    <a:gd name="T3" fmla="*/ 92 h 92"/>
                                    <a:gd name="T4" fmla="*/ 0 w 86"/>
                                    <a:gd name="T5" fmla="*/ 0 h 92"/>
                                    <a:gd name="T6" fmla="*/ 43 w 86"/>
                                    <a:gd name="T7" fmla="*/ 44 h 92"/>
                                    <a:gd name="T8" fmla="*/ 86 w 86"/>
                                    <a:gd name="T9" fmla="*/ 0 h 92"/>
                                  </a:gdLst>
                                  <a:ahLst/>
                                  <a:cxnLst>
                                    <a:cxn ang="0">
                                      <a:pos x="T0" y="T1"/>
                                    </a:cxn>
                                    <a:cxn ang="0">
                                      <a:pos x="T2" y="T3"/>
                                    </a:cxn>
                                    <a:cxn ang="0">
                                      <a:pos x="T4" y="T5"/>
                                    </a:cxn>
                                    <a:cxn ang="0">
                                      <a:pos x="T6" y="T7"/>
                                    </a:cxn>
                                    <a:cxn ang="0">
                                      <a:pos x="T8" y="T9"/>
                                    </a:cxn>
                                  </a:cxnLst>
                                  <a:rect l="0" t="0" r="r" b="b"/>
                                  <a:pathLst>
                                    <a:path w="86" h="92">
                                      <a:moveTo>
                                        <a:pt x="86" y="0"/>
                                      </a:moveTo>
                                      <a:lnTo>
                                        <a:pt x="43" y="92"/>
                                      </a:lnTo>
                                      <a:lnTo>
                                        <a:pt x="0" y="0"/>
                                      </a:lnTo>
                                      <a:lnTo>
                                        <a:pt x="43" y="44"/>
                                      </a:lnTo>
                                      <a:lnTo>
                                        <a:pt x="86"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c:wpc>
                        </a:graphicData>
                      </a:graphic>
                    </wp:inline>
                  </w:drawing>
                </mc:Choice>
                <mc:Fallback>
                  <w:pict>
                    <v:group id="Zone de dessin 25047" o:spid="_x0000_s2885" editas="canvas" style="width:180.2pt;height:130.25pt;mso-position-horizontal-relative:char;mso-position-vertical-relative:line" coordsize="22885,16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">
                      <v:shape id="_x0000_s2886" type="#_x0000_t75" style="position:absolute;width:22885;height:16541;visibility:visible;mso-wrap-style:square">
                        <v:fill o:detectmouseclick="t"/>
                        <v:path o:connecttype="none"/>
                      </v:shape>
                      <v:group id="Group 963" o:spid="_x0000_s2887" style="position:absolute;top:300;width:14515;height:7499" coordorigin=",58" coordsize="2801,14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UKGg8cAAADe&#10;AAAADwAAAAAAAAAAAAAAAACqAgAAZHJzL2Rvd25yZXYueG1sUEsFBgAAAAAEAAQA+gAAAJ4DAAAA&#10;AA==&#10;">
                        <v:shape id="Freeform 964" o:spid="_x0000_s2888" style="position:absolute;left:1634;top:1202;width:1163;height:303;visibility:visible;mso-wrap-style:square;v-text-anchor:top" coordsize="1163,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vPJsgA&#10;AADeAAAADwAAAGRycy9kb3ducmV2LnhtbESPQWvCQBSE70L/w/IKvUjdrbVSo6tUwaJQEG3B6yP7&#10;TEKzb9PsRpN/3xUEj8PMfMPMFq0txZlqXzjW8DJQIIhTZwrONPx8r5/fQfiAbLB0TBo68rCYP/Rm&#10;mBh34T2dDyETEcI+QQ15CFUipU9zsugHriKO3snVFkOUdSZNjZcIt6UcKjWWFguOCzlWtMop/T00&#10;VsP+U63LZnXsll+7ZSe3Df1N+n2tnx7bjymIQG24h2/tjdEwHL2qN7jeiVd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u88myAAAAN4AAAAPAAAAAAAAAAAAAAAAAJgCAABk&#10;cnMvZG93bnJldi54bWxQSwUGAAAAAAQABAD1AAAAjQMAAAAA&#10;" path="m24,r,5l19,9r,5l14,19r,10l9,33r,15l5,53r,33l,91r5,l5,130r4,l9,139r5,5l14,154r5,4l19,163r5,5l24,173r5,l29,178r9,9l38,192r5,l43,197r5,l48,202r5,5l57,207r,4l62,211r5,5l67,221r5,l81,231r5,4l91,235r,5l96,240r5,5l105,245r5,5l115,250r10,9l134,259r5,5l144,264r5,5l158,269r5,5l178,274r4,5l192,279r5,4l216,283r10,5l399,288r9,-5l927,283r5,5l956,288r5,5l980,293r10,5l1014,298r4,5l1062,303r5,-5l1081,298r10,-10l1095,288r,-5l1105,283r10,-9l1115,269r9,-10l1129,255r,-10l1134,240r,-5l1139,231r,-5l1143,221r,-10l1148,207r,-10l1153,192r,-19l1158,168r,-43l1163,120r,-82l1158,33r,-33l24,xe" fillcolor="black" stroked="f">
                          <v:fill r:id="rId25" o:title="" type="pattern"/>
                          <v:path arrowok="t" o:connecttype="custom" o:connectlocs="24,5;19,14;14,29;9,48;5,86;5,91;9,130;14,144;19,158;24,168;29,173;38,187;43,192;48,197;53,207;57,211;67,216;72,221;86,235;91,240;101,245;110,250;125,259;139,264;149,269;163,274;182,279;197,283;226,288;408,283;932,288;961,293;990,298;1018,303;1067,298;1091,288;1095,283;1115,274;1124,259;1129,245;1134,235;1139,226;1143,211;1148,197;1153,173;1158,125;1163,38;1158,0" o:connectangles="0,0,0,0,0,0,0,0,0,0,0,0,0,0,0,0,0,0,0,0,0,0,0,0,0,0,0,0,0,0,0,0,0,0,0,0,0,0,0,0,0,0,0,0,0,0,0,0"/>
                        </v:shape>
                        <v:shape id="Freeform 965" o:spid="_x0000_s2889" style="position:absolute;left:1629;top:1197;width:1168;height:308;visibility:visible;mso-wrap-style:square;v-text-anchor:top" coordsize="116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mvcgA&#10;AADeAAAADwAAAGRycy9kb3ducmV2LnhtbESPX0vDQBDE34V+h2MLvoi9WEuQ2GupoiBiwf6hz0tu&#10;TUJze+Fum0Y/vScUfBxm5jfMfDm4VvUUYuPZwN0kA0VcettwZWC/e719ABUF2WLrmQx8U4TlYnQ1&#10;x8L6M2+o30qlEoRjgQZqka7QOpY1OYwT3xEn78sHh5JkqLQNeE5w1+ppluXaYcNpocaOnmsqj9uT&#10;M7C76U8/s/fNUy75iwuHj09ZrytjrsfD6hGU0CD/4Uv7zRqYzu6zHP7upCu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JCa9yAAAAN4AAAAPAAAAAAAAAAAAAAAAAJgCAABk&#10;cnMvZG93bnJldi54bWxQSwUGAAAAAAQABAD1AAAAjQMAAAAA&#10;" path="m24,l14,14r,10l10,34r,4l5,43r,19l,67r,53l5,125r,14l10,144r,5l14,154r,9l24,178r5,l29,183r9,9l43,192r,5l72,226r5,l101,250r9,l125,264r10,l135,269r14,5l154,274r5,5l168,284r10,l183,288r9,l202,293r721,l932,298r24,l966,303r24,l995,308r86,l1086,303r5,l1100,298r5,-5l1115,293r,-9l1120,279r19,-24l1139,245r5,-5l1144,236r4,-10l1148,216r5,-4l1153,202r5,-10l1158,168r5,-9l1163,14r5,-9l1168,,29,,24,,34,10r-5,l1163,10r-5,-5l1153,14r,145l1148,168r,24l1144,202r,10l1139,216r,10l1134,236r,4l1129,245r,10l1110,269r-5,15l1105,288r,-4l1110,284r-5,l1091,288r,5l1086,293r-5,5l995,298r-5,-5l966,293r-10,-5l932,288r-9,-4l879,284r-336,l202,284r-10,-5l183,279r-5,-5l168,274r,-5l154,264r-5,l144,260r-9,-5l125,255,110,240r-9,l77,216r-5,l53,197r,-5l43,183r-5,l38,178,34,168,24,163r,-9l19,149r,-5l14,139r,-14l10,120r,-53l14,62r,-19l19,38r,-4l24,24r,-10l34,10,24,xe" fillcolor="black" stroked="f">
                          <v:path arrowok="t" o:connecttype="custom" o:connectlocs="14,24;5,43;0,120;10,144;14,163;29,183;43,197;101,250;135,264;154,274;178,284;202,293;956,298;995,308;1091,303;1115,293;1139,255;1144,236;1153,212;1158,168;1168,5;24,0;1163,10;1153,159;1144,202;1139,226;1129,245;1105,284;1110,284;1091,293;995,298;956,288;879,284;192,279;168,274;149,264;125,255;77,216;53,192;38,178;24,154;14,139;10,67;19,38;24,14" o:connectangles="0,0,0,0,0,0,0,0,0,0,0,0,0,0,0,0,0,0,0,0,0,0,0,0,0,0,0,0,0,0,0,0,0,0,0,0,0,0,0,0,0,0,0,0,0"/>
                        </v:shape>
                        <v:shape id="Freeform 966" o:spid="_x0000_s2890" style="position:absolute;left:1648;top:1192;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TRb8gA&#10;AADeAAAADwAAAGRycy9kb3ducmV2LnhtbESPQWsCMRSE70L/Q3gFb5rUllZWo1ShUNqLrq7g7bF5&#10;bhY3L8sm6ra/vikUehxm5htmvuxdI67UhdqzhoexAkFcelNzpWG/extNQYSIbLDxTBq+KMBycTeY&#10;Y2b8jbd0zWMlEoRDhhpsjG0mZSgtOQxj3xIn7+Q7hzHJrpKmw1uCu0ZOlHqWDmtOCxZbWlsqz/nF&#10;acjr9WZVFJ/Fh/1ehancHI6kDloP7/vXGYhIffwP/7XfjYbJ06N6gd876Qr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RNFvyAAAAN4AAAAPAAAAAAAAAAAAAAAAAJgCAABk&#10;cnMvZG93bnJldi54bWxQSwUGAAAAAAQABAD1AAAAjQMAAAAA&#10;" path="m10,l5,r,5l,5,,15r5,l5,19r1144,l1149,15r4,l1153,5r-4,l1149,r-5,l10,xe" fillcolor="black" stroked="f">
                          <v:path arrowok="t" o:connecttype="custom" o:connectlocs="10,0;5,0;5,5;0,5;0,15;5,15;5,19;1149,19;1149,15;1153,15;1153,5;1149,5;1149,0;1144,0;10,0" o:connectangles="0,0,0,0,0,0,0,0,0,0,0,0,0,0,0"/>
                        </v:shape>
                        <v:shape id="Freeform 967" o:spid="_x0000_s2891" style="position:absolute;left:10;top:1202;width:1153;height:303;visibility:visible;mso-wrap-style:square;v-text-anchor:top" coordsize="1153,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004cUA&#10;AADeAAAADwAAAGRycy9kb3ducmV2LnhtbERPW2vCMBR+H+w/hDPwzaZecFKN0uncdKDgBfZ6aM7a&#10;suakJJl2/355EPb48d3ny8404krO15YVDJIUBHFhdc2lgst505+C8AFZY2OZFPySh+Xi8WGOmbY3&#10;PtL1FEoRQ9hnqKAKoc2k9EVFBn1iW+LIfVlnMEToSqkd3mK4aeQwTSfSYM2xocKWVhUV36cfo8C1&#10;z/v6ZZ2/v00OOv94vXx2gx0r1Xvq8hmIQF34F9/dW61gOB6lcW+8E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jTThxQAAAN4AAAAPAAAAAAAAAAAAAAAAAJgCAABkcnMv&#10;ZG93bnJldi54bWxQSwUGAAAAAAQABAD1AAAAigMAAAAA&#10;" path="m19,r,5l14,9r,5l9,19r,14l4,38r,10l,53r,72l4,130r,9l9,144r,10l14,158r,5l19,168r,5l24,173r,5l33,187r,5l38,192r,5l43,197r,5l52,211r5,l57,216r5,5l67,221r,5l72,226r4,5l76,235r5,l86,240r5,l91,245r5,l101,250r4,l110,255r5,l120,259r5,l129,264r5,l139,269r10,l153,274r15,l173,279r9,l187,283r19,l216,288r173,l398,283r524,l927,288r24,l956,293r19,l980,298r24,l1009,303r43,l1057,298r14,l1081,288r5,l1086,283r9,l1105,274r,-5l1110,264r4,l1114,259r5,-4l1119,250r5,-5l1124,235r5,-4l1129,226r5,-5l1134,211r4,-4l1138,197r5,-5l1143,178r5,-5l1148,149r5,-10l1153,,19,xe" fillcolor="black" stroked="f">
                          <v:fill r:id="rId25" o:title="" type="pattern"/>
                          <v:path arrowok="t" o:connecttype="custom" o:connectlocs="19,5;14,14;9,33;4,48;0,125;4,139;9,154;14,163;19,173;24,178;33,192;38,197;43,202;57,211;62,221;67,226;76,231;81,235;91,240;96,245;105,250;115,255;125,259;134,264;149,269;168,274;182,279;206,283;389,288;922,283;951,288;975,293;1004,298;1052,303;1071,298;1086,288;1095,283;1105,269;1114,264;1119,255;1124,245;1129,231;1134,221;1138,207;1143,192;1148,173;1153,139;19,0" o:connectangles="0,0,0,0,0,0,0,0,0,0,0,0,0,0,0,0,0,0,0,0,0,0,0,0,0,0,0,0,0,0,0,0,0,0,0,0,0,0,0,0,0,0,0,0,0,0,0,0"/>
                        </v:shape>
                        <v:shape id="Freeform 968" o:spid="_x0000_s2892" style="position:absolute;top:1197;width:1168;height:308;visibility:visible;mso-wrap-style:square;v-text-anchor:top" coordsize="116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uyz8gA&#10;AADeAAAADwAAAGRycy9kb3ducmV2LnhtbESPX0vDQBDE34V+h2MFX8RerCXY2GtRURCxYP/g85Jb&#10;k9DcXrjbprGf3isIPg4z8xtmvhxcq3oKsfFs4HacgSIuvW24MrDbvt7cg4qCbLH1TAZ+KMJyMbqY&#10;Y2H9kdfUb6RSCcKxQAO1SFdoHcuaHMax74iT9+2DQ0kyVNoGPCa4a/Uky3LtsOG0UGNHzzWV+83B&#10;Gdhe94fT9H39lEv+4sLXx6esVpUxV5fD4wMooUH+w3/tN2tgMr3LZnC+k66AXv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u7LPyAAAAN4AAAAPAAAAAAAAAAAAAAAAAJgCAABk&#10;cnMvZG93bnJldi54bWxQSwUGAAAAAAQABAD1AAAAjQMAAAAA&#10;" path="m24,l14,14r,10l10,34r,4l5,43r,19l,67r,53l5,125r,14l10,144r,5l14,154r,9l24,178r10,5l34,192r9,l43,197r19,19l62,226r10,l96,250r5,l101,255r19,9l125,264r5,5l139,274r5,l163,284r5,l178,288r9,l197,293r726,l932,298r24,l966,303r19,l995,308r81,l1081,303r5,l1096,293r14,l1110,284r5,-5l1129,260r,-5l1134,250r10,-14l1144,226r4,-10l1148,212r5,-10l1153,192r5,-5l1158,168r5,-9l1163,130r5,-10l1168,,29,,24,,34,10r-5,l1163,10r-5,-5l1158,120r-5,10l1153,159r-5,9l1148,187r-4,5l1144,202r-5,10l1139,216r-5,10l1134,236r-10,4l1120,255r,5l1105,269r-5,15l1100,288r,-4l1105,284r-9,l1086,293r-91,5l985,293r-19,l956,288r-24,l923,284r-385,l197,284r-10,-5l178,279r-10,-5l163,274,144,264r-5,l139,260r-14,-5l120,250r-9,-5l101,240r-5,l72,216,53,197r,-5l43,183,24,163r,-9l19,149r,-5l14,139r,-14l10,120r,-53l14,62r,-19l19,38r,-4l24,24r,-10l34,10,24,xe" fillcolor="black" stroked="f">
                          <v:path arrowok="t" o:connecttype="custom" o:connectlocs="14,24;5,43;0,120;10,144;14,163;34,192;62,216;96,250;120,264;139,274;168,284;197,293;956,298;995,308;1086,303;1110,284;1129,255;1144,226;1153,202;1158,168;1168,120;24,0;1163,10;1153,130;1148,187;1139,212;1134,236;1120,260;1100,288;1096,284;985,293;932,288;197,284;168,274;139,264;120,250;96,240;53,192;24,154;14,139;10,67;19,38;24,14" o:connectangles="0,0,0,0,0,0,0,0,0,0,0,0,0,0,0,0,0,0,0,0,0,0,0,0,0,0,0,0,0,0,0,0,0,0,0,0,0,0,0,0,0,0,0"/>
                        </v:shape>
                        <v:shape id="Freeform 969" o:spid="_x0000_s2893" style="position:absolute;left:187;top:216;width:20;height:760;visibility:visible;mso-wrap-style:square;v-text-anchor:top" coordsize="20,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jJrMQA&#10;AADeAAAADwAAAGRycy9kb3ducmV2LnhtbESPXWvCMBSG7wf+h3AE72Za3aRUo4g4HOxmfvyAY3PS&#10;FpuTkmRa//1yMdjly/vFs9oMthN38qF1rCCfZiCIK6dbrhVczh+vBYgQkTV2jknBkwJs1qOXFZba&#10;PfhI91OsRRrhUKKCJsa+lDJUDVkMU9cTJ884bzEm6WupPT7SuO3kLMsW0mLL6aHBnnYNVbfTj1VQ&#10;5CYzhTz4/rpv37++ybitMUpNxsN2CSLSEP/Df+1PrWD2Ns8TQMJJKC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YyazEAAAA3gAAAA8AAAAAAAAAAAAAAAAAmAIAAGRycy9k&#10;b3ducmV2LnhtbFBLBQYAAAAABAAEAPUAAACJAwAAAAA=&#10;" path="m,750r,5l5,755r,5l15,760r,-5l20,755,20,5r-5,l15,,5,r,5l,5r,5l,750xe" fillcolor="black" stroked="f">
                          <v:path arrowok="t" o:connecttype="custom" o:connectlocs="0,750;0,755;5,755;5,760;15,760;15,755;20,755;20,5;15,5;15,0;5,0;5,5;0,5;0,10;0,750" o:connectangles="0,0,0,0,0,0,0,0,0,0,0,0,0,0,0"/>
                        </v:shape>
                        <v:shape id="Freeform 970" o:spid="_x0000_s2894" style="position:absolute;left:870;top:216;width:19;height:760;visibility:visible;mso-wrap-style:square;v-text-anchor:top" coordsize="19,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Zbr8YA&#10;AADeAAAADwAAAGRycy9kb3ducmV2LnhtbESPzW7CMBCE70i8g7VIvRU7tIqqgEFA6Q+38vMAS7wk&#10;EfE6ig0Enr6uVInjaGa+0Uxmna3FhVpfOdaQDBUI4tyZigsN+93H8xsIH5AN1o5Jw408zKb93gQz&#10;4668ocs2FCJC2GeooQyhyaT0eUkW/dA1xNE7utZiiLItpGnxGuG2liOlUmmx4rhQYkPLkvLT9mw1&#10;LM/pPcd0ofzBqW79vlj9fH2utH4adPMxiEBdeIT/299Gw+j1JUng7068AnL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Zbr8YAAADeAAAADwAAAAAAAAAAAAAAAACYAgAAZHJz&#10;L2Rvd25yZXYueG1sUEsFBgAAAAAEAAQA9QAAAIsDAAAAAA==&#10;" path="m,750r,5l5,755r,5l14,760r,-5l19,755,19,5r-5,l14,,5,r,5l,5r,5l,750xe" fillcolor="black" stroked="f">
                          <v:path arrowok="t" o:connecttype="custom" o:connectlocs="0,750;0,755;5,755;5,760;14,760;14,755;19,755;19,5;14,5;14,0;5,0;5,5;0,5;0,10;0,750" o:connectangles="0,0,0,0,0,0,0,0,0,0,0,0,0,0,0"/>
                        </v:shape>
                        <v:shape id="Freeform 971" o:spid="_x0000_s2895" style="position:absolute;left:183;top:139;width:706;height:159;visibility:visible;mso-wrap-style:square;v-text-anchor:top" coordsize="706,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vx8MYA&#10;AADeAAAADwAAAGRycy9kb3ducmV2LnhtbESP3UoDMRSE74W+QziCdzbbVaxsm5ZSKxQEoT8PcNyc&#10;bhY3J2kSd9e3N4Lg5TAz3zDL9Wg70VOIrWMFs2kBgrh2uuVGwfn0ev8MIiZkjZ1jUvBNEdaryc0S&#10;K+0GPlB/TI3IEI4VKjAp+UrKWBuyGKfOE2fv4oLFlGVopA44ZLjtZFkUT9Jiy3nBoKetofrz+GUV&#10;FHLo/bU1b2H+sXvf+f1JbrYvSt3djpsFiERj+g//tfdaQfn4MCvh90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vx8MYAAADeAAAADwAAAAAAAAAAAAAAAACYAgAAZHJz&#10;L2Rvd25yZXYueG1sUEsFBgAAAAAEAAQA9QAAAIsDAAAAAA==&#10;" path="m4,87r,5l9,97r10,l24,92r,-5l19,82r,-5l14,73r5,l24,63r4,-5l24,53r4,5l38,48r5,l48,44r9,-5l57,34r15,5l76,39,81,29r-5,l91,29r,-5l105,29r10,-5l153,24r5,-4l177,20r5,4l206,24r5,5l221,29r4,5l235,39r,-5l240,44r5,l259,58r5,-5l259,58r10,10l273,73r,4l283,87r10,10l293,101r14,15l317,125r14,15l336,140r,5l350,154r10,l365,159r81,l456,154r67,l528,149r15,l547,145r10,l562,140r14,l581,135r10,l595,130r5,l610,125r9,l624,121r10,l639,116r4,l648,111r15,l668,106r4,l677,101r5,l687,97r14,l706,92r,-10l701,77r-9,l696,77r-19,l672,82r-4,l663,87r-5,l653,92r-14,l634,97r-5,l624,101r-9,l610,106r-10,5l586,111r-5,5l571,116r-4,5l552,121r-5,4l538,125r-5,5l523,130r-4,10l523,135r-67,l446,140r-72,l370,135r-15,l360,135r-5,l355,130r-9,-9l341,121,326,106r-4,5l326,106,312,92r,-5l302,77r-4,5l302,77r-9,-9l293,63,283,53r-5,5l283,53r-5,-5l273,44r-4,-5l254,24r-5,l245,24r,-4l235,15r-5,-5l221,10,216,5r-24,l187,,149,r-5,5l115,5r-10,5l81,15r,5l67,20r-5,9l67,20r5,l48,24r,5l38,24r-5,5l28,29,19,39r-5,5l9,48,4,53,9,63r-5,l,87r9,5l4,87xe" fillcolor="black" stroked="f">
                          <v:path arrowok="t" o:connecttype="custom" o:connectlocs="9,97;24,87;14,73;28,58;38,48;57,39;76,39;91,29;115,24;177,20;211,29;235,39;245,44;259,58;273,77;293,101;331,140;350,154;446,159;528,149;557,145;581,135;600,130;624,121;643,116;668,106;682,101;706,92;692,77;672,82;658,87;634,97;615,101;586,111;567,121;538,125;519,140;446,140;355,135;355,130;326,106;312,92;298,82;293,63;283,53;269,39;245,24;230,10;192,5;144,5;81,15;62,29;48,24;33,29;14,44;9,63;9,92" o:connectangles="0,0,0,0,0,0,0,0,0,0,0,0,0,0,0,0,0,0,0,0,0,0,0,0,0,0,0,0,0,0,0,0,0,0,0,0,0,0,0,0,0,0,0,0,0,0,0,0,0,0,0,0,0,0,0,0,0"/>
                        </v:shape>
                        <v:rect id="Rectangle 972" o:spid="_x0000_s2896" style="position:absolute;left:538;top: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Qt8gA&#10;AADeAAAADwAAAGRycy9kb3ducmV2LnhtbESPT2sCMRTE7wW/Q3hCbzXrakW3RqkFoReh/jno7bl5&#10;3V3cvGyTqFs/fSMUPA4z8xtmOm9NLS7kfGVZQb+XgCDOra64ULDbLl/GIHxA1lhbJgW/5GE+6zxN&#10;MdP2ymu6bEIhIoR9hgrKEJpMSp+XZND3bEMcvW/rDIYoXSG1w2uEm1qmSTKSBiuOCyU29FFSftqc&#10;jYLFZLz4+Rry6rY+HuiwP55eU5co9dxt399ABGrDI/zf/tQK0uGgP4D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EdC3yAAAAN4AAAAPAAAAAAAAAAAAAAAAAJgCAABk&#10;cnMvZG93bnJldi54bWxQSwUGAAAAAAQABAD1AAAAjQMAAAAA&#10;" fillcolor="black" stroked="f"/>
                        <v:rect id="Rectangle 973" o:spid="_x0000_s2897" style="position:absolute;left:538;top: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w8gA&#10;AADeAAAADwAAAGRycy9kb3ducmV2LnhtbESPQWvCQBSE7wX/w/IK3urGmBabuooKgpeC2h7q7Zl9&#10;TYLZt3F31dhf7xYKPQ4z8w0zmXWmERdyvrasYDhIQBAXVtdcKvj8WD2NQfiArLGxTApu5GE27T1M&#10;MNf2ylu67EIpIoR9jgqqENpcSl9UZNAPbEscvW/rDIYoXSm1w2uEm0amSfIiDdYcFypsaVlRcdyd&#10;jYLF63hx2mT8/rM97Gn/dTg+py5Rqv/Yzd9ABOrCf/ivvdYK0mw0zO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jDyAAAAN4AAAAPAAAAAAAAAAAAAAAAAJgCAABk&#10;cnMvZG93bnJldi54bWxQSwUGAAAAAAQABAD1AAAAjQMAAAAA&#10;" fillcolor="black" stroked="f"/>
                        <v:rect id="Rectangle 974" o:spid="_x0000_s2898" style="position:absolute;left:538;top: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TtWMgA&#10;AADeAAAADwAAAGRycy9kb3ducmV2LnhtbESPT2sCMRTE7wW/Q3hCbzXrqkW3RqlCoReh/jno7bl5&#10;3V3cvGyTVFc/vREKPQ4z8xtmOm9NLc7kfGVZQb+XgCDOra64ULDbfryMQfiArLG2TAqu5GE+6zxN&#10;MdP2wms6b0IhIoR9hgrKEJpMSp+XZND3bEMcvW/rDIYoXSG1w0uEm1qmSfIqDVYcF0psaFlSftr8&#10;GgWLyXjx8zXk1W19PNBhfzyNUpco9dxt399ABGrDf/iv/akVpMNBfw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tO1YyAAAAN4AAAAPAAAAAAAAAAAAAAAAAJgCAABk&#10;cnMvZG93bnJldi54bWxQSwUGAAAAAAQABAD1AAAAjQMAAAAA&#10;" fillcolor="black" stroked="f"/>
                        <v:rect id="Rectangle 975" o:spid="_x0000_s2899" style="position:absolute;left:538;top: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ZzL8gA&#10;AADeAAAADwAAAGRycy9kb3ducmV2LnhtbESPT2sCMRTE7wW/Q3hCbzXrakW3RqlCoReh/jno7bl5&#10;3V3cvGyTVFc/vREKPQ4z8xtmOm9NLc7kfGVZQb+XgCDOra64ULDbfryMQfiArLG2TAqu5GE+6zxN&#10;MdP2wms6b0IhIoR9hgrKEJpMSp+XZND3bEMcvW/rDIYoXSG1w0uEm1qmSTKSBiuOCyU2tCwpP21+&#10;jYLFZLz4+Rry6rY+HuiwP55eU5co9dxt399ABGrDf/iv/akVpMNBfw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ZnMvyAAAAN4AAAAPAAAAAAAAAAAAAAAAAJgCAABk&#10;cnMvZG93bnJldi54bWxQSwUGAAAAAAQABAD1AAAAjQMAAAAA&#10;" fillcolor="black" stroked="f"/>
                        <v:rect id="Rectangle 976" o:spid="_x0000_s2900" style="position:absolute;left:538;top: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WtMgA&#10;AADeAAAADwAAAGRycy9kb3ducmV2LnhtbESPQWsCMRSE70L/Q3gFb5p11dauRqkFoRdBbQ/19tw8&#10;dxc3L9sk1a2/3giFHoeZ+YaZLVpTizM5X1lWMOgnIIhzqysuFHx+rHoTED4ga6wtk4Jf8rCYP3Rm&#10;mGl74S2dd6EQEcI+QwVlCE0mpc9LMuj7tiGO3tE6gyFKV0jt8BLhppZpkjxJgxXHhRIbeispP+1+&#10;jILly2T5vRnx+ro97Gn/dTiNU5co1X1sX6cgArXhP/zXftcK0tFw8Az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Kta0yAAAAN4AAAAPAAAAAAAAAAAAAAAAAJgCAABk&#10;cnMvZG93bnJldi54bWxQSwUGAAAAAAQABAD1AAAAjQMAAAAA&#10;" fillcolor="black" stroked="f"/>
                        <v:rect id="Rectangle 977" o:spid="_x0000_s2901" style="position:absolute;left:538;top: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VCxsUA&#10;AADeAAAADwAAAGRycy9kb3ducmV2LnhtbERPz2vCMBS+D/wfwhN2m6lVh3ZGUUHwMlC3g96ezVtb&#10;bF5qkmnnX28Owo4f3+/pvDW1uJLzlWUF/V4Cgji3uuJCwffX+m0MwgdkjbVlUvBHHuazzssUM21v&#10;vKPrPhQihrDPUEEZQpNJ6fOSDPqebYgj92OdwRChK6R2eIvhppZpkrxLgxXHhhIbWpWUn/e/RsFy&#10;Ml5etkP+vO9ORzoeTudR6hKlXrvt4gNEoDb8i5/ujVaQDgf9uDfeiV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LGxQAAAN4AAAAPAAAAAAAAAAAAAAAAAJgCAABkcnMv&#10;ZG93bnJldi54bWxQSwUGAAAAAAQABAD1AAAAigMAAAAA&#10;" fillcolor="black" stroked="f"/>
                        <v:rect id="Rectangle 978" o:spid="_x0000_s2902" style="position:absolute;left:538;top: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nnXcgA&#10;AADeAAAADwAAAGRycy9kb3ducmV2LnhtbESPQWvCQBSE74X+h+UVvDUboxVNXaUKQi8FtT3U2zP7&#10;mgSzb+Puqml/vSsUPA4z8w0znXemEWdyvrasoJ+kIIgLq2suFXx9rp7HIHxA1thYJgW/5GE+e3yY&#10;Yq7thTd03oZSRAj7HBVUIbS5lL6oyKBPbEscvR/rDIYoXSm1w0uEm0ZmaTqSBmuOCxW2tKyoOGxP&#10;RsFiMl4c10P++Nvsd7T73h9eMpcq1Xvq3l5BBOrCPfzfftcKsuGgP4H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eddyAAAAN4AAAAPAAAAAAAAAAAAAAAAAJgCAABk&#10;cnMvZG93bnJldi54bWxQSwUGAAAAAAQABAD1AAAAjQMAAAAA&#10;" fillcolor="black" stroked="f"/>
                        <v:rect id="Rectangle 979" o:spid="_x0000_s2903" style="position:absolute;left:538;top: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EfccA&#10;AADeAAAADwAAAGRycy9kb3ducmV2LnhtbESPzWrCQBSF94LvMFyhO52YWrFpRtFCoRuhahd1d81c&#10;k2DmTpyZxtin7ywKXR7OH1++6k0jOnK+tqxgOklAEBdW11wq+Dy8jRcgfEDW2FgmBXfysFoOBzlm&#10;2t54R90+lCKOsM9QQRVCm0npi4oM+oltiaN3ts5giNKVUju8xXHTyDRJ5tJgzfGhwpZeKyou+2+j&#10;YPO82Fw/Zrz92Z2OdPw6XZ5Slyj1MOrXLyAC9eE//Nd+1wrS2WMaASJOR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vhH3HAAAA3gAAAA8AAAAAAAAAAAAAAAAAmAIAAGRy&#10;cy9kb3ducmV2LnhtbFBLBQYAAAAABAAEAPUAAACMAwAAAAA=&#10;" fillcolor="black" stroked="f"/>
                        <v:rect id="Rectangle 980" o:spid="_x0000_s2904" style="position:absolute;left:538;top: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Mh5sgA&#10;AADeAAAADwAAAGRycy9kb3ducmV2LnhtbESPQWsCMRSE74L/ITyhN826tUVXo2hB6EWotod6e26e&#10;u4ubl20Sdeuvb4SCx2FmvmFmi9bU4kLOV5YVDAcJCOLc6ooLBV+f6/4YhA/IGmvLpOCXPCzm3c4M&#10;M22vvKXLLhQiQthnqKAMocmk9HlJBv3ANsTRO1pnMETpCqkdXiPc1DJNkldpsOK4UGJDbyXlp93Z&#10;KFhNxqufjxFvbtvDnvbfh9NL6hKlnnrtcgoiUBse4f/2u1aQjp7TI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4yHmyAAAAN4AAAAPAAAAAAAAAAAAAAAAAJgCAABk&#10;cnMvZG93bnJldi54bWxQSwUGAAAAAAQABAD1AAAAjQMAAAAA&#10;" fillcolor="black" stroked="f"/>
                        <v:rect id="Rectangle 981" o:spid="_x0000_s2905" style="position:absolute;left:538;top: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G/kcgA&#10;AADeAAAADwAAAGRycy9kb3ducmV2LnhtbESPQWsCMRSE74X+h/AKvXWzTW3RrVGqIPQiVNuD3p6b&#10;193FzcuaRN366xuh0OMwM98w42lvW3EiHxrHGh6zHARx6UzDlYavz8XDEESIyAZbx6ThhwJMJ7c3&#10;YyyMO/OKTutYiQThUKCGOsaukDKUNVkMmeuIk/ftvMWYpK+k8XhOcNtKlecv0mLDaaHGjuY1lfv1&#10;0WqYjYazw8eAl5fVbkvbzW7/rHyu9f1d//YKIlIf/8N/7XejQQ2elI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Mb+RyAAAAN4AAAAPAAAAAAAAAAAAAAAAAJgCAABk&#10;cnMvZG93bnJldi54bWxQSwUGAAAAAAQABAD1AAAAjQMAAAAA&#10;" fillcolor="black" stroked="f"/>
                        <v:rect id="Rectangle 982" o:spid="_x0000_s2906" style="position:absolute;left:538;top:1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0aCsgA&#10;AADeAAAADwAAAGRycy9kb3ducmV2LnhtbESPQWvCQBSE7wX/w/KE3pqN0RaNrlILhV4EtT3U2zP7&#10;TILZt+nuVlN/vSsUPA4z8w0zW3SmESdyvrasYJCkIIgLq2suFXx9vj+NQfiArLGxTAr+yMNi3nuY&#10;Ya7tmTd02oZSRAj7HBVUIbS5lL6oyKBPbEscvYN1BkOUrpTa4TnCTSOzNH2RBmuOCxW29FZRcdz+&#10;GgXLyXj5sx7x6rLZ72j3vT8+Zy5V6rHfvU5BBOrCPfzf/tAKstEwG8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RoKyAAAAN4AAAAPAAAAAAAAAAAAAAAAAJgCAABk&#10;cnMvZG93bnJldi54bWxQSwUGAAAAAAQABAD1AAAAjQMAAAAA&#10;" fillcolor="black" stroked="f"/>
                        <v:rect id="Rectangle 983" o:spid="_x0000_s2907" style="position:absolute;left:538;top:1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SCfs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Yva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ZSCfskAAADeAAAADwAAAAAAAAAAAAAAAACYAgAA&#10;ZHJzL2Rvd25yZXYueG1sUEsFBgAAAAAEAAQA9QAAAI4DAAAAAA==&#10;" fillcolor="black" stroked="f"/>
                        <v:rect id="Rectangle 984" o:spid="_x0000_s2908" style="position:absolute;left:538;top: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gn5cgA&#10;AADeAAAADwAAAGRycy9kb3ducmV2LnhtbESPQWsCMRSE74X+h/AKvdWsqxZdjVIFwYugtod6e26e&#10;u4ubl22S6uqvNwWhx2FmvmEms9bU4kzOV5YVdDsJCOLc6ooLBV+fy7chCB+QNdaWScGVPMymz08T&#10;zLS98JbOu1CICGGfoYIyhCaT0uclGfQd2xBH72idwRClK6R2eIlwU8s0Sd6lwYrjQokNLUrKT7tf&#10;o2A+Gs5/Nn1e37aHPe2/D6dB6hKlXl/ajzGIQG34Dz/aK60g7ffSA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2CflyAAAAN4AAAAPAAAAAAAAAAAAAAAAAJgCAABk&#10;cnMvZG93bnJldi54bWxQSwUGAAAAAAQABAD1AAAAjQMAAAAA&#10;" fillcolor="black" stroked="f"/>
                        <v:rect id="Rectangle 985" o:spid="_x0000_s2909" style="position:absolute;left:538;top: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q5ksgA&#10;AADeAAAADwAAAGRycy9kb3ducmV2LnhtbESPQWsCMRSE70L/Q3iF3jTrakVXo1RB8CJU20O9PTfP&#10;3cXNyzZJdfXXm0Khx2FmvmFmi9bU4kLOV5YV9HsJCOLc6ooLBZ8f6+4YhA/IGmvLpOBGHhbzp84M&#10;M22vvKPLPhQiQthnqKAMocmk9HlJBn3PNsTRO1lnMETpCqkdXiPc1DJNkpE0WHFcKLGhVUn5ef9j&#10;FCwn4+X3+5C3993xQIev4/k1dYlSL8/t2xREoDb8h//aG60gHQ7SE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CrmSyAAAAN4AAAAPAAAAAAAAAAAAAAAAAJgCAABk&#10;cnMvZG93bnJldi54bWxQSwUGAAAAAAQABAD1AAAAjQMAAAAA&#10;" fillcolor="black" stroked="f"/>
                        <v:rect id="Rectangle 986" o:spid="_x0000_s2910" style="position:absolute;left:538;top: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YcCcgA&#10;AADeAAAADwAAAGRycy9kb3ducmV2LnhtbESPQWsCMRSE74L/ITyhN826tdZujVKFgpdCtR709tw8&#10;dxc3L9sk6tpf3xQKHoeZ+YaZzltTiws5X1lWMBwkIIhzqysuFGy/3vsTED4ga6wtk4IbeZjPup0p&#10;ZtpeeU2XTShEhLDPUEEZQpNJ6fOSDPqBbYijd7TOYIjSFVI7vEa4qWWaJGNpsOK4UGJDy5Ly0+Zs&#10;FCxeJovvzxF//KwPe9rvDqen1CVKPfTat1cQgdpwD/+3V1pBOnpMn+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RhwJyAAAAN4AAAAPAAAAAAAAAAAAAAAAAJgCAABk&#10;cnMvZG93bnJldi54bWxQSwUGAAAAAAQABAD1AAAAjQMAAAAA&#10;" fillcolor="black" stroked="f"/>
                        <v:rect id="Rectangle 987" o:spid="_x0000_s2911" style="position:absolute;left:538;top: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Ie8UA&#10;AADeAAAADwAAAGRycy9kb3ducmV2LnhtbERPz2vCMBS+C/4P4Qm7aWrnxHWNooPBLsLUHebt2Tzb&#10;YvNSk6zW/fXLYbDjx/c7X/WmER05X1tWMJ0kIIgLq2suFXwe3sYLED4ga2wsk4I7eVgth4McM21v&#10;vKNuH0oRQ9hnqKAKoc2k9EVFBv3EtsSRO1tnMEToSqkd3mK4aWSaJHNpsObYUGFLrxUVl/23UbB5&#10;XmyuHzPe/uxORzp+nS5PqUuUehj16xcQgfrwL/5zv2sF6ewxjXvjnXg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2Yh7xQAAAN4AAAAPAAAAAAAAAAAAAAAAAJgCAABkcnMv&#10;ZG93bnJldi54bWxQSwUGAAAAAAQABAD1AAAAigMAAAAA&#10;" fillcolor="black" stroked="f"/>
                        <v:rect id="Rectangle 988" o:spid="_x0000_s2912" style="position:absolute;left:538;top:1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Ut4MkA&#10;AADeAAAADwAAAGRycy9kb3ducmV2LnhtbESPzWsCMRTE7wX/h/AEbzXr+oGuRtFCoZdC/Tjo7bl5&#10;7i5uXrZJqtv+9U1B6HGYmd8wi1VranEj5yvLCgb9BARxbnXFhYLD/vV5CsIHZI21ZVLwTR5Wy87T&#10;AjNt77yl2y4UIkLYZ6igDKHJpPR5SQZ93zbE0btYZzBE6QqpHd4j3NQyTZKJNFhxXCixoZeS8uvu&#10;yyjYzKabz48Rv/9szyc6Hc/XceoSpXrddj0HEagN/+FH+00rSEfDdAZ/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5Ut4MkAAADeAAAADwAAAAAAAAAAAAAAAACYAgAA&#10;ZHJzL2Rvd25yZXYueG1sUEsFBgAAAAAEAAQA9QAAAI4DAAAAAA==&#10;" fillcolor="black" stroked="f"/>
                        <v:rect id="Rectangle 989" o:spid="_x0000_s2913" style="position:absolute;left:538;top: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YSoMcA&#10;AADeAAAADwAAAGRycy9kb3ducmV2LnhtbESPy2rCQBSG94W+w3AEd3VitKLRUWpBcFOol4Xujplj&#10;EsycSWdGTfv0nYXg8ue/8c0WranFjZyvLCvo9xIQxLnVFRcK9rvV2xiED8gaa8uk4Jc8LOavLzPM&#10;tL3zhm7bUIg4wj5DBWUITSalz0sy6Hu2IY7e2TqDIUpXSO3wHsdNLdMkGUmDFceHEhv6LCm/bK9G&#10;wXIyXv58D/nrb3M60vFwurynLlGq22k/piACteEZfrTXWkE6HAw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2EqDHAAAA3gAAAA8AAAAAAAAAAAAAAAAAmAIAAGRy&#10;cy9kb3ducmV2LnhtbFBLBQYAAAAABAAEAPUAAACMAwAAAAA=&#10;" fillcolor="black" stroked="f"/>
                        <v:rect id="Rectangle 990" o:spid="_x0000_s2914" style="position:absolute;left:538;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q3O8gA&#10;AADeAAAADwAAAGRycy9kb3ducmV2LnhtbESPT2sCMRTE7wW/Q3hCbzXrakW3RqkFoReh/jno7bl5&#10;3V3cvGyTqFs/fSMUPA4z8xtmOm9NLS7kfGVZQb+XgCDOra64ULDbLl/GIHxA1lhbJgW/5GE+6zxN&#10;MdP2ymu6bEIhIoR9hgrKEJpMSp+XZND3bEMcvW/rDIYoXSG1w2uEm1qmSTKSBiuOCyU29FFSftqc&#10;jYLFZLz4+Rry6rY+HuiwP55eU5co9dxt399ABGrDI/zf/tQK0uFg0If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Orc7yAAAAN4AAAAPAAAAAAAAAAAAAAAAAJgCAABk&#10;cnMvZG93bnJldi54bWxQSwUGAAAAAAQABAD1AAAAjQMAAAAA&#10;" fillcolor="black" stroked="f"/>
                        <v:rect id="Rectangle 991" o:spid="_x0000_s2915" style="position:absolute;left:538;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gpTMgA&#10;AADeAAAADwAAAGRycy9kb3ducmV2LnhtbESPQWvCQBSE7wX/w/KE3pqN0RaNrlILhV4EtT3U2zP7&#10;TILZt+nuVlN/vSsUPA4z8w0zW3SmESdyvrasYJCkIIgLq2suFXx9vj+NQfiArLGxTAr+yMNi3nuY&#10;Ya7tmTd02oZSRAj7HBVUIbS5lL6oyKBPbEscvYN1BkOUrpTa4TnCTSOzNH2RBmuOCxW29FZRcdz+&#10;GgXLyXj5sx7x6rLZ72j3vT8+Zy5V6rHfvU5BBOrCPfzf/tAKstFwmM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6ClMyAAAAN4AAAAPAAAAAAAAAAAAAAAAAJgCAABk&#10;cnMvZG93bnJldi54bWxQSwUGAAAAAAQABAD1AAAAjQMAAAAA&#10;" fillcolor="black" stroked="f"/>
                        <v:rect id="Rectangle 992" o:spid="_x0000_s2916" style="position:absolute;left:538;top: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SM18gA&#10;AADeAAAADwAAAGRycy9kb3ducmV2LnhtbESPQWvCQBSE7wX/w/IEb3XTxBaNrqJCoRehWg96e2Zf&#10;k2D2bdzdauqv7xYKPQ4z8w0zW3SmEVdyvras4GmYgCAurK65VLD/eH0cg/ABWWNjmRR8k4fFvPcw&#10;w1zbG2/puguliBD2OSqoQmhzKX1RkUE/tC1x9D6tMxiidKXUDm8RbhqZJsmLNFhzXKiwpXVFxXn3&#10;ZRSsJuPV5X3Em/v2dKTj4XR+Tl2i1KDfLacgAnXhP/zXftMK0lGWZf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pIzXyAAAAN4AAAAPAAAAAAAAAAAAAAAAAJgCAABk&#10;cnMvZG93bnJldi54bWxQSwUGAAAAAAQABAD1AAAAjQMAAAAA&#10;" fillcolor="black" stroked="f"/>
                        <v:rect id="Rectangle 993" o:spid="_x0000_s2917" style="position:absolute;left:538;top:1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0Uo8kA&#10;AADeAAAADwAAAGRycy9kb3ducmV2LnhtbESPT2vCQBTE7wW/w/KE3urGmIpNXUULBS8F//RQb8/s&#10;Mwlm38bdrcZ+erdQ6HGYmd8w03lnGnEh52vLCoaDBARxYXXNpYLP3fvTBIQPyBoby6TgRh7ms97D&#10;FHNtr7yhyzaUIkLY56igCqHNpfRFRQb9wLbE0TtaZzBE6UqpHV4j3DQyTZKxNFhzXKiwpbeKitP2&#10;2yhYvkyW53XGHz+bw572X4fTc+oSpR773eIVRKAu/If/2iutIM1Gowx+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E0Uo8kAAADeAAAADwAAAAAAAAAAAAAAAACYAgAA&#10;ZHJzL2Rvd25yZXYueG1sUEsFBgAAAAAEAAQA9QAAAI4DAAAAAA==&#10;" fillcolor="black" stroked="f"/>
                        <v:rect id="Rectangle 994" o:spid="_x0000_s2918" style="position:absolute;left:538;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GxOMgA&#10;AADeAAAADwAAAGRycy9kb3ducmV2LnhtbESPQWsCMRSE70L/Q3hCb5p11WK3RqkFwYugtod6e25e&#10;dxc3L9sk1dVfbwShx2FmvmGm89bU4kTOV5YVDPoJCOLc6ooLBV+fy94EhA/IGmvLpOBCHuazp84U&#10;M23PvKXTLhQiQthnqKAMocmk9HlJBn3fNsTR+7HOYIjSFVI7PEe4qWWaJC/SYMVxocSGPkrKj7s/&#10;o2DxOln8bka8vm4Pe9p/H47j1CVKPXfb9zcQgdrwH360V1pBOhoOx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AbE4yAAAAN4AAAAPAAAAAAAAAAAAAAAAAJgCAABk&#10;cnMvZG93bnJldi54bWxQSwUGAAAAAAQABAD1AAAAjQMAAAAA&#10;" fillcolor="black" stroked="f"/>
                        <v:rect id="Rectangle 995" o:spid="_x0000_s2919" style="position:absolute;left:538;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MvT8gA&#10;AADeAAAADwAAAGRycy9kb3ducmV2LnhtbESPT2sCMRTE74V+h/CE3mrW9Q92a5QqCF4EtT3U23Pz&#10;uru4eVmTVFc/vREKPQ4z8xtmMmtNLc7kfGVZQa+bgCDOra64UPD1uXwdg/ABWWNtmRRcycNs+vw0&#10;wUzbC2/pvAuFiBD2GSooQ2gyKX1ekkHftQ1x9H6sMxiidIXUDi8RbmqZJslIGqw4LpTY0KKk/Lj7&#10;NQrmb+P5aTPg9W172NP++3Acpi5R6qXTfryDCNSG//Bfe6UVpIN+fwS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0y9PyAAAAN4AAAAPAAAAAAAAAAAAAAAAAJgCAABk&#10;cnMvZG93bnJldi54bWxQSwUGAAAAAAQABAD1AAAAjQMAAAAA&#10;" fillcolor="black" stroked="f"/>
                        <v:rect id="Rectangle 996" o:spid="_x0000_s2920" style="position:absolute;left:538;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K1MkA&#10;AADeAAAADwAAAGRycy9kb3ducmV2LnhtbESPT2sCMRTE74V+h/AKvdVs1z+1q1GqIPQiqO2h3p6b&#10;5+7i5mWbRN366Y0g9DjMzG+Y8bQ1tTiR85VlBa+dBARxbnXFhYLvr8XLEIQPyBpry6TgjzxMJ48P&#10;Y8y0PfOaTptQiAhhn6GCMoQmk9LnJRn0HdsQR29vncEQpSukdniOcFPLNEkG0mDFcaHEhuYl5YfN&#10;0SiYvQ9nv6seLy/r3Za2P7tDP3WJUs9P7ccIRKA2/Ifv7U+tIO11u29wuxOv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J+K1MkAAADeAAAADwAAAAAAAAAAAAAAAACYAgAA&#10;ZHJzL2Rvd25yZXYueG1sUEsFBgAAAAAEAAQA9QAAAI4DAAAAAA==&#10;" fillcolor="black" stroked="f"/>
                        <v:rect id="Rectangle 997" o:spid="_x0000_s2921" style="position:absolute;left:538;top: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AepsUA&#10;AADeAAAADwAAAGRycy9kb3ducmV2LnhtbERPu27CMBTdK/UfrIvEVhwCRRAwqFRCYqlUHgNsl/iS&#10;RMTXqW0g7dfXAxLj0XnPFq2pxY2crywr6PcSEMS51RUXCva71dsYhA/IGmvLpOCXPCzmry8zzLS9&#10;84Zu21CIGMI+QwVlCE0mpc9LMuh7tiGO3Nk6gyFCV0jt8B7DTS3TJBlJgxXHhhIb+iwpv2yvRsFy&#10;Ml7+fA/5629zOtLxcLq8py5RqttpP6YgArXhKX6411pBOhwM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AB6mxQAAAN4AAAAPAAAAAAAAAAAAAAAAAJgCAABkcnMv&#10;ZG93bnJldi54bWxQSwUGAAAAAAQABAD1AAAAigMAAAAA&#10;" fillcolor="black" stroked="f"/>
                        <v:rect id="Rectangle 998" o:spid="_x0000_s2922" style="position:absolute;left:538;top: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y7PcgA&#10;AADeAAAADwAAAGRycy9kb3ducmV2LnhtbESPT2sCMRTE74V+h/AKvdVsVyu6GkULQi9C/XPQ23Pz&#10;uru4eVmTqFs/fSMUPA4z8xtmPG1NLS7kfGVZwXsnAUGcW11xoWC7WbwNQPiArLG2TAp+ycN08vw0&#10;xkzbK6/osg6FiBD2GSooQ2gyKX1ekkHfsQ1x9H6sMxiidIXUDq8RbmqZJklfGqw4LpTY0GdJ+XF9&#10;Ngrmw8H89N3j5W112NN+dzh+pC5R6vWlnY1ABGrDI/zf/tIK0l63O4T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TLs9yAAAAN4AAAAPAAAAAAAAAAAAAAAAAJgCAABk&#10;cnMvZG93bnJldi54bWxQSwUGAAAAAAQABAD1AAAAjQMAAAAA&#10;" fillcolor="black" stroked="f"/>
                        <v:rect id="Rectangle 999" o:spid="_x0000_s2923" style="position:absolute;left:538;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Bh3ccA&#10;AADeAAAADwAAAGRycy9kb3ducmV2LnhtbESPzWrCQBSF94W+w3AL3dWJMRaNjlKFQjeC2i7q7pq5&#10;JsHMnXRmqtGndxaCy8P545vOO9OIEzlfW1bQ7yUgiAuray4V/Hx/vo1A+ICssbFMCi7kYT57fppi&#10;ru2ZN3TahlLEEfY5KqhCaHMpfVGRQd+zLXH0DtYZDFG6UmqH5zhuGpkmybs0WHN8qLClZUXFcftv&#10;FCzGo8XfOuPVdbPf0e53fxymLlHq9aX7mIAI1IVH+N7+0grSbJBFgIgTUU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wYd3HAAAA3gAAAA8AAAAAAAAAAAAAAAAAmAIAAGRy&#10;cy9kb3ducmV2LnhtbFBLBQYAAAAABAAEAPUAAACMAwAAAAA=&#10;" fillcolor="black" stroked="f"/>
                        <v:rect id="Rectangle 1000" o:spid="_x0000_s2924" style="position:absolute;left:538;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ERsgA&#10;AADeAAAADwAAAGRycy9kb3ducmV2LnhtbESPQWvCQBSE7wX/w/IK3urGmBabuooKgpeC2h7q7Zl9&#10;TYLZt3F31dhf7xYKPQ4z8w0zmXWmERdyvrasYDhIQBAXVtdcKvj8WD2NQfiArLGxTApu5GE27T1M&#10;MNf2ylu67EIpIoR9jgqqENpcSl9UZNAPbEscvW/rDIYoXSm1w2uEm0amSfIiDdYcFypsaVlRcdyd&#10;jYLF63hx2mT8/rM97Gn/dTg+py5Rqv/Yzd9ABOrCf/ivvdYK0myU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PMRGyAAAAN4AAAAPAAAAAAAAAAAAAAAAAJgCAABk&#10;cnMvZG93bnJldi54bWxQSwUGAAAAAAQABAD1AAAAjQMAAAAA&#10;" fillcolor="black" stroked="f"/>
                        <v:rect id="Rectangle 1001" o:spid="_x0000_s2925" style="position:absolute;left:538;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5aMc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YvWQ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O5aMckAAADeAAAADwAAAAAAAAAAAAAAAACYAgAA&#10;ZHJzL2Rvd25yZXYueG1sUEsFBgAAAAAEAAQA9QAAAI4DAAAAAA==&#10;" fillcolor="black" stroked="f"/>
                        <v:rect id="Rectangle 1002" o:spid="_x0000_s2926" style="position:absolute;left:538;top: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L/qskA&#10;AADeAAAADwAAAGRycy9kb3ducmV2LnhtbESPT2vCQBTE7wW/w/KE3urGmIpNXUULBS8F//RQb8/s&#10;Mwlm38bdrcZ+erdQ6HGYmd8w03lnGnEh52vLCoaDBARxYXXNpYLP3fvTBIQPyBoby6TgRh7ms97D&#10;FHNtr7yhyzaUIkLY56igCqHNpfRFRQb9wLbE0TtaZzBE6UqpHV4j3DQyTZKxNFhzXKiwpbeKitP2&#10;2yhYvkyW53XGHz+bw572X4fTc+oSpR773eIVRKAu/If/2iutIM1G2Q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6L/qskAAADeAAAADwAAAAAAAAAAAAAAAACYAgAA&#10;ZHJzL2Rvd25yZXYueG1sUEsFBgAAAAAEAAQA9QAAAI4DAAAAAA==&#10;" fillcolor="black" stroked="f"/>
                        <v:rect id="Rectangle 1003" o:spid="_x0000_s2927" style="position:absolute;left:538;top:2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tn3s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YvW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Etn3skAAADeAAAADwAAAAAAAAAAAAAAAACYAgAA&#10;ZHJzL2Rvd25yZXYueG1sUEsFBgAAAAAEAAQA9QAAAI4DAAAAAA==&#10;" fillcolor="black" stroked="f"/>
                        <v:rect id="Rectangle 1004" o:spid="_x0000_s2928" style="position:absolute;left:538;top:2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fCRc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GYv2R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wfCRckAAADeAAAADwAAAAAAAAAAAAAAAACYAgAA&#10;ZHJzL2Rvd25yZXYueG1sUEsFBgAAAAAEAAQA9QAAAI4DAAAAAA==&#10;" fillcolor="black" stroked="f"/>
                        <v:rect id="Rectangle 1005" o:spid="_x0000_s2929" style="position:absolute;left:538;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VcMsgA&#10;AADeAAAADwAAAGRycy9kb3ducmV2LnhtbESPQWvCQBSE70L/w/IK3nRjmopNXaUWBC+Fqj3U2zP7&#10;TILZt+nuqml/fVcQPA4z8w0znXemEWdyvrasYDRMQBAXVtdcKvjaLgcTED4ga2wsk4Jf8jCfPfSm&#10;mGt74TWdN6EUEcI+RwVVCG0upS8qMuiHtiWO3sE6gyFKV0rt8BLhppFpkoylwZrjQoUtvVdUHDcn&#10;o2DxMln8fGb88bfe72j3vT8+py5Rqv/Yvb2CCNSFe/jWXmkFafaUjeF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1VwyyAAAAN4AAAAPAAAAAAAAAAAAAAAAAJgCAABk&#10;cnMvZG93bnJldi54bWxQSwUGAAAAAAQABAD1AAAAjQMAAAAA&#10;" fillcolor="black" stroked="f"/>
                        <v:rect id="Rectangle 1006" o:spid="_x0000_s2930" style="position:absolute;left:538;top: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n5qc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Msf8kf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Jn5qckAAADeAAAADwAAAAAAAAAAAAAAAACYAgAA&#10;ZHJzL2Rvd25yZXYueG1sUEsFBgAAAAAEAAQA9QAAAI4DAAAAAA==&#10;" fillcolor="black" stroked="f"/>
                        <v:rect id="Rectangle 1007" o:spid="_x0000_s2931" style="position:absolute;left:538;top: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Zt28UA&#10;AADeAAAADwAAAGRycy9kb3ducmV2LnhtbERPz2vCMBS+D/Y/hDfYbabWOrQaZQqDXQR1O8zbs3m2&#10;xealSzKt/vXmIHj8+H5P551pxImcry0r6PcSEMSF1TWXCn6+P99GIHxA1thYJgUX8jCfPT9NMdf2&#10;zBs6bUMpYgj7HBVUIbS5lL6oyKDv2ZY4cgfrDIYIXSm1w3MMN41Mk+RdGqw5NlTY0rKi4rj9NwoW&#10;49Hib53x6rrZ72j3uz8OU5co9frSfUxABOrCQ3x3f2kFaTbI4t54J14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Bm3bxQAAAN4AAAAPAAAAAAAAAAAAAAAAAJgCAABkcnMv&#10;ZG93bnJldi54bWxQSwUGAAAAAAQABAD1AAAAigMAAAAA&#10;" fillcolor="black" stroked="f"/>
                        <v:rect id="Rectangle 1008" o:spid="_x0000_s2932" style="position:absolute;left:538;top:2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rIQMgA&#10;AADeAAAADwAAAGRycy9kb3ducmV2LnhtbESPQWvCQBSE74X+h+UJ3urGmBZNXaUKgpeC2h7q7Zl9&#10;TYLZt3F31dhf7xYKPQ4z8w0znXemERdyvrasYDhIQBAXVtdcKvj8WD2NQfiArLGxTApu5GE+e3yY&#10;Yq7tlbd02YVSRAj7HBVUIbS5lL6oyKAf2JY4et/WGQxRulJqh9cIN41Mk+RFGqw5LlTY0rKi4rg7&#10;GwWLyXhx2mT8/rM97Gn/dTg+py5Rqt/r3l5BBOrCf/ivvdYK0myU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SshAyAAAAN4AAAAPAAAAAAAAAAAAAAAAAJgCAABk&#10;cnMvZG93bnJldi54bWxQSwUGAAAAAAQABAD1AAAAjQMAAAAA&#10;" fillcolor="black" stroked="f"/>
                        <v:rect id="Rectangle 1009" o:spid="_x0000_s2933" style="position:absolute;left:538;top:2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n3AMcA&#10;AADeAAAADwAAAGRycy9kb3ducmV2LnhtbESPzWrCQBSF9wXfYbhCd3ViqqKpE9FCoZuC2i50d83c&#10;JiGZO+nMVNM+vbMQXB7OH99y1ZtWnMn52rKC8SgBQVxYXXOp4Ovz7WkOwgdkja1lUvBHHlb54GGJ&#10;mbYX3tF5H0oRR9hnqKAKocuk9EVFBv3IdsTR+7bOYIjSlVI7vMRx08o0SWbSYM3xocKOXisqmv2v&#10;UbBZzDc/2wl//O9ORzoeTs00dYlSj8N+/QIiUB/u4Vv7XStIJ8/T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9wDHAAAA3gAAAA8AAAAAAAAAAAAAAAAAmAIAAGRy&#10;cy9kb3ducmV2LnhtbFBLBQYAAAAABAAEAPUAAACMAwAAAAA=&#10;" fillcolor="black" stroked="f"/>
                        <v:rect id="Rectangle 1010" o:spid="_x0000_s2934" style="position:absolute;left:538;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Sm8gA&#10;AADeAAAADwAAAGRycy9kb3ducmV2LnhtbESPT2sCMRTE7wW/Q3hCbzXrqkW3RqlCoReh/jno7bl5&#10;3V3cvGyTVFc/vREKPQ4z8xtmOm9NLc7kfGVZQb+XgCDOra64ULDbfryMQfiArLG2TAqu5GE+6zxN&#10;MdP2wms6b0IhIoR9hgrKEJpMSp+XZND3bEMcvW/rDIYoXSG1w0uEm1qmSfIqDVYcF0psaFlSftr8&#10;GgWLyXjx8zXk1W19PNBhfzyNUpco9dxt399ABGrDf/iv/akVpMPBq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5VKbyAAAAN4AAAAPAAAAAAAAAAAAAAAAAJgCAABk&#10;cnMvZG93bnJldi54bWxQSwUGAAAAAAQABAD1AAAAjQMAAAAA&#10;" fillcolor="black" stroked="f"/>
                        <v:rect id="Rectangle 1011" o:spid="_x0000_s2935" style="position:absolute;left:538;top: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fM7MgA&#10;AADeAAAADwAAAGRycy9kb3ducmV2LnhtbESPQWsCMRSE74X+h/AKvdWsqxZdjVIFwYugtod6e26e&#10;u4ubl22S6uqvNwWhx2FmvmEms9bU4kzOV5YVdDsJCOLc6ooLBV+fy7chCB+QNdaWScGVPMymz08T&#10;zLS98JbOu1CICGGfoYIyhCaT0uclGfQd2xBH72idwRClK6R2eIlwU8s0Sd6lwYrjQokNLUrKT7tf&#10;o2A+Gs5/Nn1e37aHPe2/D6dB6hKlXl/ajzGIQG34Dz/aK60g7fcG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N8zsyAAAAN4AAAAPAAAAAAAAAAAAAAAAAJgCAABk&#10;cnMvZG93bnJldi54bWxQSwUGAAAAAAQABAD1AAAAjQMAAAAA&#10;" fillcolor="black" stroked="f"/>
                        <v:rect id="Rectangle 1012" o:spid="_x0000_s2936" style="position:absolute;left:538;top: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tpd8gA&#10;AADeAAAADwAAAGRycy9kb3ducmV2LnhtbESPQWsCMRSE70L/Q3hCb5p11WK3RqkFwYugtod6e25e&#10;dxc3L9sk1dVfbwShx2FmvmGm89bU4kTOV5YVDPoJCOLc6ooLBV+fy94EhA/IGmvLpOBCHuazp84U&#10;M23PvKXTLhQiQthnqKAMocmk9HlJBn3fNsTR+7HOYIjSFVI7PEe4qWWaJC/SYMVxocSGPkrKj7s/&#10;o2DxOln8bka8vm4Pe9p/H47j1CVKPXfb9zcQgdrwH360V1pBOhqOh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e2l3yAAAAN4AAAAPAAAAAAAAAAAAAAAAAJgCAABk&#10;cnMvZG93bnJldi54bWxQSwUGAAAAAAQABAD1AAAAjQMAAAAA&#10;" fillcolor="black" stroked="f"/>
                        <v:rect id="Rectangle 1013" o:spid="_x0000_s2937" style="position:absolute;left:538;top:2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LxA8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GYvw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ZLxA8kAAADeAAAADwAAAAAAAAAAAAAAAACYAgAA&#10;ZHJzL2Rvd25yZXYueG1sUEsFBgAAAAAEAAQA9QAAAI4DAAAAAA==&#10;" fillcolor="black" stroked="f"/>
                        <v:rect id="Rectangle 1014" o:spid="_x0000_s2938" style="position:absolute;left:538;top:2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5UmMgA&#10;AADeAAAADwAAAGRycy9kb3ducmV2LnhtbESPQWvCQBSE7wX/w/KE3uqm0RSbukoVCr0Ianuot2f2&#10;NQlm36a7W43+elcQPA4z8w0zmXWmEQdyvras4HmQgCAurK65VPD99fE0BuEDssbGMik4kYfZtPcw&#10;wVzbI6/psAmliBD2OSqoQmhzKX1RkUE/sC1x9H6tMxiidKXUDo8RbhqZJsmLNFhzXKiwpUVFxX7z&#10;bxTMX8fzv9WIl+f1bkvbn90+S12i1GO/e38DEagL9/Ct/akVpKNhl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3lSYyAAAAN4AAAAPAAAAAAAAAAAAAAAAAJgCAABk&#10;cnMvZG93bnJldi54bWxQSwUGAAAAAAQABAD1AAAAjQMAAAAA&#10;" fillcolor="black" stroked="f"/>
                        <v:rect id="Rectangle 1015" o:spid="_x0000_s2939" style="position:absolute;left:538;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zK7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p7HE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DMrvyAAAAN4AAAAPAAAAAAAAAAAAAAAAAJgCAABk&#10;cnMvZG93bnJldi54bWxQSwUGAAAAAAQABAD1AAAAjQMAAAAA&#10;" fillcolor="black" stroked="f"/>
                        <v:rect id="Rectangle 1016" o:spid="_x0000_s2940" style="position:absolute;left:538;top: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BvdM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PA8HM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QG90yAAAAN4AAAAPAAAAAAAAAAAAAAAAAJgCAABk&#10;cnMvZG93bnJldi54bWxQSwUGAAAAAAQABAD1AAAAjQMAAAAA&#10;" fillcolor="black" stroked="f"/>
                        <v:rect id="Rectangle 1017" o:spid="_x0000_s2941" style="position:absolute;left:538;top: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7BsYA&#10;AADeAAAADwAAAGRycy9kb3ducmV2LnhtbERPz2vCMBS+D/wfwhN2m6mdinamooPBLgN1O+jt2by1&#10;pc1Ll2Ta7a83B8Hjx/d7uepNK87kfG1ZwXiUgCAurK65VPD1+fY0B+EDssbWMin4Iw+rfPCwxEzb&#10;C+/ovA+liCHsM1RQhdBlUvqiIoN+ZDviyH1bZzBE6EqpHV5iuGllmiQzabDm2FBhR68VFc3+1yjY&#10;LOabn+2EP/53pyMdD6dmmrpEqcdhv34BEagPd/HN/a4VpJPnadwb78Qr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7BsYAAADeAAAADwAAAAAAAAAAAAAAAACYAgAAZHJz&#10;L2Rvd25yZXYueG1sUEsFBgAAAAAEAAQA9QAAAIsDAAAAAA==&#10;" fillcolor="black" stroked="f"/>
                        <v:rect id="Rectangle 1018" o:spid="_x0000_s2942" style="position:absolute;left:538;top: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NencgA&#10;AADeAAAADwAAAGRycy9kb3ducmV2LnhtbESPT2sCMRTE7wW/Q3hCbzXbVYuuRlGh0Euh/jno7bl5&#10;3V3cvKxJqls/vREKPQ4z8xtmOm9NLS7kfGVZwWsvAUGcW11xoWC3fX8ZgfABWWNtmRT8kof5rPM0&#10;xUzbK6/psgmFiBD2GSooQ2gyKX1ekkHfsw1x9L6tMxiidIXUDq8RbmqZJsmbNFhxXCixoVVJ+Wnz&#10;YxQsx6Pl+WvAn7f18UCH/fE0TF2i1HO3XUxABGrDf/iv/aEVpIP+c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k16dyAAAAN4AAAAPAAAAAAAAAAAAAAAAAJgCAABk&#10;cnMvZG93bnJldi54bWxQSwUGAAAAAAQABAD1AAAAjQMAAAAA&#10;" fillcolor="black" stroked="f"/>
                        <v:rect id="Rectangle 1019" o:spid="_x0000_s2943" style="position:absolute;left:538;top: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U9vccA&#10;AADeAAAADwAAAGRycy9kb3ducmV2LnhtbESPy2rCQBSG9wXfYThCd3XSeEGjo6gguCmo7aLujpnT&#10;JJg5E2emmvr0zkLo8ue/8c0WranFlZyvLCt47yUgiHOrKy4UfH1u3sYgfEDWWFsmBX/kYTHvvMww&#10;0/bGe7oeQiHiCPsMFZQhNJmUPi/JoO/Zhjh6P9YZDFG6QmqHtzhuapkmyUgarDg+lNjQuqT8fPg1&#10;ClaT8eqyG/DHfX860vH7dB6mLlHqtdsupyACteE//GxvtYJ00B9FgIgTUU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FPb3HAAAA3gAAAA8AAAAAAAAAAAAAAAAAmAIAAGRy&#10;cy9kb3ducmV2LnhtbFBLBQYAAAAABAAEAPUAAACMAwAAAAA=&#10;" fillcolor="black" stroked="f"/>
                        <v:rect id="Rectangle 1020" o:spid="_x0000_s2944" style="position:absolute;left:538;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mYJsgA&#10;AADeAAAADwAAAGRycy9kb3ducmV2LnhtbESPT2sCMRTE7wW/Q3hCbzXrakW3RqlCoReh/jno7bl5&#10;3V3cvGyTVFc/vREKPQ4z8xtmOm9NLc7kfGVZQb+XgCDOra64ULDbfryMQfiArLG2TAqu5GE+6zxN&#10;MdP2wms6b0IhIoR9hgrKEJpMSp+XZND3bEMcvW/rDIYoXSG1w0uEm1qmSTKSBiuOCyU2tCwpP21+&#10;jYLFZLz4+Rry6rY+HuiwP55eU5co9dxt399ABGrDf/iv/akVpMPBq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iZgmyAAAAN4AAAAPAAAAAAAAAAAAAAAAAJgCAABk&#10;cnMvZG93bnJldi54bWxQSwUGAAAAAAQABAD1AAAAjQMAAAAA&#10;" fillcolor="black" stroked="f"/>
                        <v:rect id="Rectangle 1021" o:spid="_x0000_s2945" style="position:absolute;left:538;top: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sGUcgA&#10;AADeAAAADwAAAGRycy9kb3ducmV2LnhtbESPQWsCMRSE70L/Q3iF3jTrakVXo1RB8CJU20O9PTfP&#10;3cXNyzZJdfXXm0Khx2FmvmFmi9bU4kLOV5YV9HsJCOLc6ooLBZ8f6+4YhA/IGmvLpOBGHhbzp84M&#10;M22vvKPLPhQiQthnqKAMocmk9HlJBn3PNsTRO1lnMETpCqkdXiPc1DJNkpE0WHFcKLGhVUn5ef9j&#10;FCwn4+X3+5C3993xQIev4/k1dYlSL8/t2xREoDb8h//aG60gHQ5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WwZRyAAAAN4AAAAPAAAAAAAAAAAAAAAAAJgCAABk&#10;cnMvZG93bnJldi54bWxQSwUGAAAAAAQABAD1AAAAjQMAAAAA&#10;" fillcolor="black" stroked="f"/>
                        <v:rect id="Rectangle 1022" o:spid="_x0000_s2946" style="position:absolute;left:538;top: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ejysgA&#10;AADeAAAADwAAAGRycy9kb3ducmV2LnhtbESPT2sCMRTE74V+h/CE3mrW9Q92a5QqCF4EtT3U23Pz&#10;uru4eVmTVFc/vREKPQ4z8xtmMmtNLc7kfGVZQa+bgCDOra64UPD1uXwdg/ABWWNtmRRcycNs+vw0&#10;wUzbC2/pvAuFiBD2GSooQ2gyKX1ekkHftQ1x9H6sMxiidIXUDi8RbmqZJslIGqw4LpTY0KKk/Lj7&#10;NQrmb+P5aTPg9W172NP++3Acpi5R6qXTfryDCNSG//Bfe6UVpIP+qA+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F6PKyAAAAN4AAAAPAAAAAAAAAAAAAAAAAJgCAABk&#10;cnMvZG93bnJldi54bWxQSwUGAAAAAAQABAD1AAAAjQMAAAAA&#10;" fillcolor="black" stroked="f"/>
                        <v:rect id="Rectangle 1023" o:spid="_x0000_s2947" style="position:absolute;left:538;top: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7vsgA&#10;AADeAAAADwAAAGRycy9kb3ducmV2LnhtbESPQWvCQBSE70L/w/IK3nRjmopNXaUWBC+Fqj3U2zP7&#10;TILZt+nuqml/fVcQPA4z8w0znXemEWdyvrasYDRMQBAXVtdcKvjaLgcTED4ga2wsk4Jf8jCfPfSm&#10;mGt74TWdN6EUEcI+RwVVCG0upS8qMuiHtiWO3sE6gyFKV0rt8BLhppFpkoylwZrjQoUtvVdUHDcn&#10;o2DxMln8fGb88bfe72j3vT8+py5Rqv/Yvb2CCNSFe/jWXmkFafY0z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ju+yAAAAN4AAAAPAAAAAAAAAAAAAAAAAJgCAABk&#10;cnMvZG93bnJldi54bWxQSwUGAAAAAAQABAD1AAAAjQMAAAAA&#10;" fillcolor="black" stroked="f"/>
                        <v:rect id="Rectangle 1024" o:spid="_x0000_s2948" style="position:absolute;left:538;top: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eJc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p4nY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sp4lyAAAAN4AAAAPAAAAAAAAAAAAAAAAAJgCAABk&#10;cnMvZG93bnJldi54bWxQSwUGAAAAAAQABAD1AAAAjQMAAAAA&#10;" fillcolor="black" stroked="f"/>
                        <v:rect id="Rectangle 1025" o:spid="_x0000_s2949" style="position:absolute;left:538;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AAUsgA&#10;AADeAAAADwAAAGRycy9kb3ducmV2LnhtbESPQWvCQBSE7wX/w/KE3uqmqQ0aXaUWCr0I1XrQ2zP7&#10;mgSzb9PdrUZ/vSsIPQ4z8w0znXemEUdyvras4HmQgCAurK65VLD5/ngagfABWWNjmRScycN81nuY&#10;Yq7tiVd0XIdSRAj7HBVUIbS5lL6oyKAf2JY4ej/WGQxRulJqh6cIN41MkySTBmuOCxW29F5RcVj/&#10;GQWL8Wjx+zXk5WW139Fuuz+8pi5R6rHfvU1ABOrCf/je/tQK0uFL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YABSyAAAAN4AAAAPAAAAAAAAAAAAAAAAAJgCAABk&#10;cnMvZG93bnJldi54bWxQSwUGAAAAAAQABAD1AAAAjQMAAAAA&#10;" fillcolor="black" stroked="f"/>
                        <v:rect id="Rectangle 1026" o:spid="_x0000_s2950" style="position:absolute;left:538;top: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ylyckA&#10;AADeAAAADwAAAGRycy9kb3ducmV2LnhtbESPT2sCMRTE7wW/Q3hCbzXr1qrdGkULgpeC/w719ty8&#10;7i5uXrZJqtt++kYQPA4z8xtmMmtNLc7kfGVZQb+XgCDOra64ULDfLZ/GIHxA1lhbJgW/5GE27TxM&#10;MNP2whs6b0MhIoR9hgrKEJpMSp+XZND3bEMcvS/rDIYoXSG1w0uEm1qmSTKUBiuOCyU29F5Sftr+&#10;GAWL1/Hiez3gj7/N8UCHz+PpJXWJUo/ddv4GIlAb7uFbe6UVpIPn4Qi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yylyckAAADeAAAADwAAAAAAAAAAAAAAAACYAgAA&#10;ZHJzL2Rvd25yZXYueG1sUEsFBgAAAAAEAAQA9QAAAI4DAAAAAA==&#10;" fillcolor="black" stroked="f"/>
                        <v:rect id="Rectangle 1027" o:spid="_x0000_s2951" style="position:absolute;left:538;top: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xu8UA&#10;AADeAAAADwAAAGRycy9kb3ducmV2LnhtbERPu27CMBTdK/EP1kXqVpyGhyBgECAhsVQC2qFsl/g2&#10;iYivg+1CytfjAanj0XnPFq2pxZWcrywreO8lIIhzqysuFHx9bt7GIHxA1lhbJgV/5GEx77zMMNP2&#10;xnu6HkIhYgj7DBWUITSZlD4vyaDv2YY4cj/WGQwRukJqh7cYbmqZJslIGqw4NpTY0Lqk/Hz4NQpW&#10;k/Hqshvwx31/OtLx+3Qepi5R6rXbLqcgArXhX/x0b7WCdNAfxb3xTr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szG7xQAAAN4AAAAPAAAAAAAAAAAAAAAAAJgCAABkcnMv&#10;ZG93bnJldi54bWxQSwUGAAAAAAQABAD1AAAAigMAAAAA&#10;" fillcolor="black" stroked="f"/>
                        <v:rect id="Rectangle 1028" o:spid="_x0000_s2952" style="position:absolute;left:538;top: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UIMgA&#10;AADeAAAADwAAAGRycy9kb3ducmV2LnhtbESPT2sCMRTE7wW/Q3hCbzXb1YquRlGh0Euh/jno7bl5&#10;3V3cvKxJqls/vREKPQ4z8xtmOm9NLS7kfGVZwWsvAUGcW11xoWC3fX8ZgfABWWNtmRT8kof5rPM0&#10;xUzbK6/psgmFiBD2GSooQ2gyKX1ekkHfsw1x9L6tMxiidIXUDq8RbmqZJslQGqw4LpTY0Kqk/LT5&#10;MQqW49Hy/DXgz9v6eKDD/nh6S12i1HO3XUxABGrDf/iv/aEVpIP+cA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5QgyAAAAN4AAAAPAAAAAAAAAAAAAAAAAJgCAABk&#10;cnMvZG93bnJldi54bWxQSwUGAAAAAAQABAD1AAAAjQMAAAAA&#10;" fillcolor="black" stroked="f"/>
                        <v:rect id="Rectangle 1029" o:spid="_x0000_s2953" style="position:absolute;left:538;top:3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yrYMcA&#10;AADeAAAADwAAAGRycy9kb3ducmV2LnhtbESPvW7CMBSFdyTewbpI3cAhhZamGFQqIbFUgpQBtkt8&#10;SSLi69R2Ie3T1wNSx6Pzp2++7EwjruR8bVnBeJSAIC6srrlUsP9cD2cgfEDW2FgmBT/kYbno9+aY&#10;aXvjHV3zUIo4wj5DBVUIbSalLyoy6Ee2JY7e2TqDIUpXSu3wFsdNI9MkeZIGa44PFbb0XlFxyb+N&#10;gtXLbPW1nfDH7+50pOPhdJmmLlHqYdC9vYII1IX/8L290QrSyeNzBIg4EQ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cq2DHAAAA3gAAAA8AAAAAAAAAAAAAAAAAmAIAAGRy&#10;cy9kb3ducmV2LnhtbFBLBQYAAAAABAAEAPUAAACMAwAAAAA=&#10;" fillcolor="black" stroked="f"/>
                        <v:rect id="Rectangle 1030" o:spid="_x0000_s2954" style="position:absolute;left:538;top:3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O+8gA&#10;AADeAAAADwAAAGRycy9kb3ducmV2LnhtbESPQWsCMRSE70L/Q3gFb5p11dauRqkFoRdBbQ/19tw8&#10;dxc3L9sk1a2/3giFHoeZ+YaZLVpTizM5X1lWMOgnIIhzqysuFHx+rHoTED4ga6wtk4Jf8rCYP3Rm&#10;mGl74S2dd6EQEcI+QwVlCE0mpc9LMuj7tiGO3tE6gyFKV0jt8BLhppZpkjxJgxXHhRIbeispP+1+&#10;jILly2T5vRnx+ro97Gn/dTiNU5co1X1sX6cgArXhP/zXftcK0tHweQD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UA77yAAAAN4AAAAPAAAAAAAAAAAAAAAAAJgCAABk&#10;cnMvZG93bnJldi54bWxQSwUGAAAAAAQABAD1AAAAjQMAAAAA&#10;" fillcolor="black" stroked="f"/>
                        <v:rect id="Rectangle 1031" o:spid="_x0000_s2955" style="position:absolute;left:538;top: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KQjMgA&#10;AADeAAAADwAAAGRycy9kb3ducmV2LnhtbESPQWsCMRSE74L/ITyhN826tdZujVKFgpdCtR709tw8&#10;dxc3L9sk6tpf3xQKHoeZ+YaZzltTiws5X1lWMBwkIIhzqysuFGy/3vsTED4ga6wtk4IbeZjPup0p&#10;ZtpeeU2XTShEhLDPUEEZQpNJ6fOSDPqBbYijd7TOYIjSFVI7vEa4qWWaJGNpsOK4UGJDy5Ly0+Zs&#10;FCxeJovvzxF//KwPe9rvDqen1CVKPfTat1cQgdpwD/+3V1pBOnp8Tu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gpCMyAAAAN4AAAAPAAAAAAAAAAAAAAAAAJgCAABk&#10;cnMvZG93bnJldi54bWxQSwUGAAAAAAQABAD1AAAAjQMAAAAA&#10;" fillcolor="black" stroked="f"/>
                        <v:rect id="Rectangle 1032" o:spid="_x0000_s2956" style="position:absolute;left:538;top: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41F8kA&#10;AADeAAAADwAAAGRycy9kb3ducmV2LnhtbESPT2sCMRTE74V+h/AKvdVs1z+1q1GqIPQiqO2h3p6b&#10;5+7i5mWbRN366Y0g9DjMzG+Y8bQ1tTiR85VlBa+dBARxbnXFhYLvr8XLEIQPyBpry6TgjzxMJ48P&#10;Y8y0PfOaTptQiAhhn6GCMoQmk9LnJRn0HdsQR29vncEQpSukdniOcFPLNEkG0mDFcaHEhuYl5YfN&#10;0SiYvQ9nv6seLy/r3Za2P7tDP3WJUs9P7ccIRKA2/Ifv7U+tIO1137pwuxOv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c41F8kAAADeAAAADwAAAAAAAAAAAAAAAACYAgAA&#10;ZHJzL2Rvd25yZXYueG1sUEsFBgAAAAAEAAQA9QAAAI4DAAAAAA==&#10;" fillcolor="black" stroked="f"/>
                        <v:rect id="Rectangle 1033" o:spid="_x0000_s2957" style="position:absolute;left:538;top: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etY8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MsfHnP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ietY8kAAADeAAAADwAAAAAAAAAAAAAAAACYAgAA&#10;ZHJzL2Rvd25yZXYueG1sUEsFBgAAAAAEAAQA9QAAAI4DAAAAAA==&#10;" fillcolor="black" stroked="f"/>
                        <v:rect id="Rectangle 1034" o:spid="_x0000_s2958" style="position:absolute;left:538;top:3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sI+M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PA8Hs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awj4yAAAAN4AAAAPAAAAAAAAAAAAAAAAAJgCAABk&#10;cnMvZG93bnJldi54bWxQSwUGAAAAAAQABAD1AAAAjQMAAAAA&#10;" fillcolor="black" stroked="f"/>
                        <v:rect id="Rectangle 1035" o:spid="_x0000_s2959" style="position:absolute;left:538;top:3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mWj8kA&#10;AADeAAAADwAAAGRycy9kb3ducmV2LnhtbESPT2sCMRTE7wW/Q3hCbzXr1qrdGkULgpeC/w719ty8&#10;7i5uXrZJqtt++kYQPA4z8xtmMmtNLc7kfGVZQb+XgCDOra64ULDfLZ/GIHxA1lhbJgW/5GE27TxM&#10;MNP2whs6b0MhIoR9hgrKEJpMSp+XZND3bEMcvS/rDIYoXSG1w0uEm1qmSTKUBiuOCyU29F5Sftr+&#10;GAWL1/Hiez3gj7/N8UCHz+PpJXWJUo/ddv4GIlAb7uFbe6UVpIPn0R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bmWj8kAAADeAAAADwAAAAAAAAAAAAAAAACYAgAA&#10;ZHJzL2Rvd25yZXYueG1sUEsFBgAAAAAEAAQA9QAAAI4DAAAAAA==&#10;" fillcolor="black" stroked="f"/>
                        <v:rect id="Rectangle 1036" o:spid="_x0000_s2960" style="position:absolute;left:538;top: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UzFM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vFoOoX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9TMUyAAAAN4AAAAPAAAAAAAAAAAAAAAAAJgCAABk&#10;cnMvZG93bnJldi54bWxQSwUGAAAAAAQABAD1AAAAjQMAAAAA&#10;" fillcolor="black" stroked="f"/>
                        <v:rect id="Rectangle 1037" o:spid="_x0000_s2961" style="position:absolute;left:538;top: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qnZsYA&#10;AADeAAAADwAAAGRycy9kb3ducmV2LnhtbERPPW/CMBDdkfgP1iF1A4cUWppiUKmExFIJUgbYjvhI&#10;IuJzaruQ9tfXA1LHp/c9X3amEVdyvrasYDxKQBAXVtdcKth/roczED4ga2wsk4If8rBc9HtzzLS9&#10;8Y6ueShFDGGfoYIqhDaT0hcVGfQj2xJH7mydwRChK6V2eIvhppFpkjxJgzXHhgpbeq+ouOTfRsHq&#10;Zbb62k7443d3OtLxcLpMU5co9TDo3l5BBOrCv/ju3mgF6eTxOe6Nd+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qnZsYAAADeAAAADwAAAAAAAAAAAAAAAACYAgAAZHJz&#10;L2Rvd25yZXYueG1sUEsFBgAAAAAEAAQA9QAAAIsDAAAAAA==&#10;" fillcolor="black" stroked="f"/>
                        <v:rect id="Rectangle 1038" o:spid="_x0000_s2962" style="position:absolute;left:538;top: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C/ckA&#10;AADeAAAADwAAAGRycy9kb3ducmV2LnhtbESPT2sCMRTE7wW/Q3hCbzXr1lZdjVILBS8F/x309tw8&#10;dxc3L9sk1bWfvikUPA4z8xtmOm9NLS7kfGVZQb+XgCDOra64ULDbfjyNQPiArLG2TApu5GE+6zxM&#10;MdP2ymu6bEIhIoR9hgrKEJpMSp+XZND3bEMcvZN1BkOUrpDa4TXCTS3TJHmVBiuOCyU29F5Sft58&#10;GwWL8WjxtRrw58/6eKDD/nh+SV2i1GO3fZuACNSGe/i/vdQK0sHzc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CYC/ckAAADeAAAADwAAAAAAAAAAAAAAAACYAgAA&#10;ZHJzL2Rvd25yZXYueG1sUEsFBgAAAAAEAAQA9QAAAI4DAAAAAA==&#10;" fillcolor="black" stroked="f"/>
                        <v:rect id="Rectangle 1039" o:spid="_x0000_s2963" style="position:absolute;left:538;top:3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nbR8cA&#10;AADeAAAADwAAAGRycy9kb3ducmV2LnhtbESPy2rCQBSG9wXfYTiCuzoxtRKjo2ih0E2hXha6O2aO&#10;STBzJs6MmvbpO4tClz//jW++7Ewj7uR8bVnBaJiAIC6srrlUsN+9P2cgfEDW2FgmBd/kYbnoPc0x&#10;1/bBG7pvQyniCPscFVQhtLmUvqjIoB/aljh6Z+sMhihdKbXDRxw3jUyTZCIN1hwfKmzpraLisr0Z&#10;Betptr5+jfnzZ3M60vFwurymLlFq0O9WMxCBuvAf/mt/aAXp+CW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J20fHAAAA3gAAAA8AAAAAAAAAAAAAAAAAmAIAAGRy&#10;cy9kb3ducmV2LnhtbFBLBQYAAAAABAAEAPUAAACMAwAAAAA=&#10;" fillcolor="black" stroked="f"/>
                        <v:rect id="Rectangle 1040" o:spid="_x0000_s2964" style="position:absolute;left:538;top:3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V+3MkA&#10;AADeAAAADwAAAGRycy9kb3ducmV2LnhtbESPT2vCQBTE74LfYXmCN90Y/5CmrqKFQi+Fqj3U2zP7&#10;TILZt+nuVtN++m5B6HGYmd8wy3VnGnEl52vLCibjBARxYXXNpYL3w/MoA+EDssbGMin4Jg/rVb+3&#10;xFzbG+/oug+liBD2OSqoQmhzKX1RkUE/ti1x9M7WGQxRulJqh7cIN41Mk2QhDdYcFyps6ami4rL/&#10;Mgq2D9n2823Grz+705GOH6fLPHWJUsNBt3kEEagL/+F7+0UrSGfTbA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4V+3MkAAADeAAAADwAAAAAAAAAAAAAAAACYAgAA&#10;ZHJzL2Rvd25yZXYueG1sUEsFBgAAAAAEAAQA9QAAAI4DAAAAAA==&#10;" fillcolor="black" stroked="f"/>
                        <v:rect id="Rectangle 1041" o:spid="_x0000_s2965" style="position:absolute;left:538;top:3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fgq8gA&#10;AADeAAAADwAAAGRycy9kb3ducmV2LnhtbESPQWvCQBSE74X+h+UJvdWNqZUYXaUWBC+FanvQ2zP7&#10;TILZt+nuqrG/visUPA4z8w0znXemEWdyvrasYNBPQBAXVtdcKvj+Wj5nIHxA1thYJgVX8jCfPT5M&#10;Mdf2wms6b0IpIoR9jgqqENpcSl9UZND3bUscvYN1BkOUrpTa4SXCTSPTJBlJgzXHhQpbeq+oOG5O&#10;RsFinC1+Pof88bve72i33R9fU5co9dTr3iYgAnXhHv5vr7SCdPiSpX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V+CryAAAAN4AAAAPAAAAAAAAAAAAAAAAAJgCAABk&#10;cnMvZG93bnJldi54bWxQSwUGAAAAAAQABAD1AAAAjQMAAAAA&#10;" fillcolor="black" stroked="f"/>
                        <v:rect id="Rectangle 1042" o:spid="_x0000_s2966" style="position:absolute;left:538;top:3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tFMMgA&#10;AADeAAAADwAAAGRycy9kb3ducmV2LnhtbESPQWvCQBSE74L/YXlCb7pptCVGV9FCoZdCtR709sy+&#10;JsHs27i71bS/visUPA4z8w0zX3amERdyvras4HGUgCAurK65VLD7fB1mIHxA1thYJgU/5GG56Pfm&#10;mGt75Q1dtqEUEcI+RwVVCG0upS8qMuhHtiWO3pd1BkOUrpTa4TXCTSPTJHmWBmuOCxW29FJRcdp+&#10;GwXrabY+f0z4/XdzPNBhfzw9pS5R6mHQrWYgAnXhHv5vv2kF6WSc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G0UwyAAAAN4AAAAPAAAAAAAAAAAAAAAAAJgCAABk&#10;cnMvZG93bnJldi54bWxQSwUGAAAAAAQABAD1AAAAjQMAAAAA&#10;" fillcolor="black" stroked="f"/>
                        <v:rect id="Rectangle 1043" o:spid="_x0000_s2967" style="position:absolute;left:538;top: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dRMgA&#10;AADeAAAADwAAAGRycy9kb3ducmV2LnhtbESPQWvCQBSE74X+h+UVvNVNYyoxdZVaEHoRqu1Bb8/s&#10;axLMvk13V0399V2h4HGYmW+Y6bw3rTiR841lBU/DBARxaXXDlYKvz+VjDsIHZI2tZVLwSx7ms/u7&#10;KRbannlNp02oRISwL1BBHUJXSOnLmgz6oe2Io/dtncEQpaukdniOcNPKNEnG0mDDcaHGjt5qKg+b&#10;o1GwmOSLn4+MV5f1fke77f7wnLpEqcFD//oCIlAfbuH/9rtWkGajP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8t1EyAAAAN4AAAAPAAAAAAAAAAAAAAAAAJgCAABk&#10;cnMvZG93bnJldi54bWxQSwUGAAAAAAQABAD1AAAAjQMAAAAA&#10;" fillcolor="black" stroked="f"/>
                        <v:rect id="Rectangle 1044" o:spid="_x0000_s2968" style="position:absolute;left:538;top: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5438gA&#10;AADeAAAADwAAAGRycy9kb3ducmV2LnhtbESPQWvCQBSE7wX/w/KE3uqmUUuaukoVCr0Ianuot2f2&#10;NQlm36a7W43+elcQPA4z8w0zmXWmEQdyvras4HmQgCAurK65VPD99fGUgfABWWNjmRScyMNs2nuY&#10;YK7tkdd02IRSRAj7HBVUIbS5lL6oyKAf2JY4er/WGQxRulJqh8cIN41Mk+RFGqw5LlTY0qKiYr/5&#10;Nwrmr9n8bzXi5Xm929L2Z7cfpy5R6rHfvb+BCNSFe/jW/tQK0tEwG8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vnjfyAAAAN4AAAAPAAAAAAAAAAAAAAAAAJgCAABk&#10;cnMvZG93bnJldi54bWxQSwUGAAAAAAQABAD1AAAAjQMAAAAA&#10;" fillcolor="black" stroked="f"/>
                        <v:rect id="Rectangle 1045" o:spid="_x0000_s2969" style="position:absolute;left:538;top:4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zmqMgA&#10;AADeAAAADwAAAGRycy9kb3ducmV2LnhtbESPQWvCQBSE74L/YXlCb7pptJKmrlKFQi9CtT3U2zP7&#10;mgSzb9PdrUZ/vSsIPQ4z8w0zW3SmEUdyvras4HGUgCAurK65VPD1+TbMQPiArLGxTArO5GEx7/dm&#10;mGt74g0dt6EUEcI+RwVVCG0upS8qMuhHtiWO3o91BkOUrpTa4SnCTSPTJJlKgzXHhQpbWlVUHLZ/&#10;RsHyOVv+fkx4fdnsd7T73h+eUpco9TDoXl9ABOrCf/jeftcK0sk4m8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bOaoyAAAAN4AAAAPAAAAAAAAAAAAAAAAAJgCAABk&#10;cnMvZG93bnJldi54bWxQSwUGAAAAAAQABAD1AAAAjQMAAAAA&#10;" fillcolor="black" stroked="f"/>
                        <v:rect id="Rectangle 1046" o:spid="_x0000_s2970" style="position:absolute;left:538;top:4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BDM8kA&#10;AADeAAAADwAAAGRycy9kb3ducmV2LnhtbESPQWvCQBSE7wX/w/KE3urG1NoYXUULBS+Fanuot2f2&#10;mQSzb+PuVmN/fbdQ8DjMzDfMbNGZRpzJ+dqyguEgAUFcWF1zqeDz4/UhA+EDssbGMim4kofFvHc3&#10;w1zbC2/ovA2liBD2OSqoQmhzKX1RkUE/sC1x9A7WGQxRulJqh5cIN41Mk2QsDdYcFyps6aWi4rj9&#10;NgpWk2x1eh/x289mv6Pd1/74lLpEqft+t5yCCNSFW/i/vdYK0tFj9g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yBDM8kAAADeAAAADwAAAAAAAAAAAAAAAACYAgAA&#10;ZHJzL2Rvd25yZXYueG1sUEsFBgAAAAAEAAQA9QAAAI4DAAAAAA==&#10;" fillcolor="black" stroked="f"/>
                        <v:rect id="Rectangle 1047" o:spid="_x0000_s2971" style="position:absolute;left:538;top:4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QcUA&#10;AADeAAAADwAAAGRycy9kb3ducmV2LnhtbERPu27CMBTdK/EP1kViKw4pRSFgEFSq1KVSeQywXeJL&#10;EhFfB9tA2q+vh0odj857vuxMI+7kfG1ZwWiYgCAurK65VLDfvT9nIHxA1thYJgXf5GG56D3NMdf2&#10;wRu6b0MpYgj7HBVUIbS5lL6oyKAf2pY4cmfrDIYIXSm1w0cMN41Mk2QiDdYcGyps6a2i4rK9GQXr&#10;aba+fo3582dzOtLxcLq8pi5RatDvVjMQgbrwL/5zf2gF6fgl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9dBxQAAAN4AAAAPAAAAAAAAAAAAAAAAAJgCAABkcnMv&#10;ZG93bnJldi54bWxQSwUGAAAAAAQABAD1AAAAigMAAAAA&#10;" fillcolor="black" stroked="f"/>
                        <v:rect id="Rectangle 1048" o:spid="_x0000_s2972" style="position:absolute;left:538;top: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2s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XiU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83LayAAAAN4AAAAPAAAAAAAAAAAAAAAAAJgCAABk&#10;cnMvZG93bnJldi54bWxQSwUGAAAAAAQABAD1AAAAjQMAAAAA&#10;" fillcolor="black" stroked="f"/>
                        <v:rect id="Rectangle 1049" o:spid="_x0000_s2973" style="position:absolute;left:538;top:4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BNmscA&#10;AADeAAAADwAAAGRycy9kb3ducmV2LnhtbESPzWoCMRSF9wXfIVzBXc10tKKjUVQQ3BSq7UJ318nt&#10;zODkZkyiTvv0zUJweTh/fLNFa2pxI+crywre+gkI4tzqigsF31+b1zEIH5A11pZJwS95WMw7LzPM&#10;tL3zjm77UIg4wj5DBWUITSalz0sy6Pu2IY7ej3UGQ5SukNrhPY6bWqZJMpIGK44PJTa0Lik/769G&#10;wWoyXl0+h/zxtzsd6Xg4nd9TlyjV67bLKYhAbXiGH+2tVpAOB5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QTZrHAAAA3gAAAA8AAAAAAAAAAAAAAAAAmAIAAGRy&#10;cy9kb3ducmV2LnhtbFBLBQYAAAAABAAEAPUAAACMAwAAAAA=&#10;" fillcolor="black" stroked="f"/>
                        <v:rect id="Rectangle 1050" o:spid="_x0000_s2974" style="position:absolute;left:538;top:4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zoAcgA&#10;AADeAAAADwAAAGRycy9kb3ducmV2LnhtbESPQWvCQBSE74X+h+UVvDUboxVNXaUKQi8FtT3U2zP7&#10;mgSzb+Puqml/vSsUPA4z8w0znXemEWdyvrasoJ+kIIgLq2suFXx9rp7HIHxA1thYJgW/5GE+e3yY&#10;Yq7thTd03oZSRAj7HBVUIbS5lL6oyKBPbEscvR/rDIYoXSm1w0uEm0ZmaTqSBmuOCxW2tKyoOGxP&#10;RsFiMl4c10P++Nvsd7T73h9eMpcq1Xvq3l5BBOrCPfzfftcKsuFg0o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XOgByAAAAN4AAAAPAAAAAAAAAAAAAAAAAJgCAABk&#10;cnMvZG93bnJldi54bWxQSwUGAAAAAAQABAD1AAAAjQMAAAAA&#10;" fillcolor="black" stroked="f"/>
                        <v:rect id="Rectangle 1051" o:spid="_x0000_s2975" style="position:absolute;left:538;top:4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52dskA&#10;AADeAAAADwAAAGRycy9kb3ducmV2LnhtbESPzWsCMRTE7wX/h/AEbzXr+oGuRtFCoZdC/Tjo7bl5&#10;7i5uXrZJqtv+9U1B6HGYmd8wi1VranEj5yvLCgb9BARxbnXFhYLD/vV5CsIHZI21ZVLwTR5Wy87T&#10;AjNt77yl2y4UIkLYZ6igDKHJpPR5SQZ93zbE0btYZzBE6QqpHd4j3NQyTZKJNFhxXCixoZeS8uvu&#10;yyjYzKabz48Rv/9szyc6Hc/XceoSpXrddj0HEagN/+FH+00rSEfDWQp/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o52dskAAADeAAAADwAAAAAAAAAAAAAAAACYAgAA&#10;ZHJzL2Rvd25yZXYueG1sUEsFBgAAAAAEAAQA9QAAAI4DAAAAAA==&#10;" fillcolor="black" stroked="f"/>
                        <v:rect id="Rectangle 1052" o:spid="_x0000_s2976" style="position:absolute;left:538;top:4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T7cgA&#10;AADeAAAADwAAAGRycy9kb3ducmV2LnhtbESPT2sCMRTE74V+h/AKvdVsVyu6GkULQi9C/XPQ23Pz&#10;uru4eVmTqFs/fSMUPA4z8xtmPG1NLS7kfGVZwXsnAUGcW11xoWC7WbwNQPiArLG2TAp+ycN08vw0&#10;xkzbK6/osg6FiBD2GSooQ2gyKX1ekkHfsQ1x9H6sMxiidIXUDq8RbmqZJklfGqw4LpTY0GdJ+XF9&#10;Ngrmw8H89N3j5W112NN+dzh+pC5R6vWlnY1ABGrDI/zf/tIK0l532I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wtPtyAAAAN4AAAAPAAAAAAAAAAAAAAAAAJgCAABk&#10;cnMvZG93bnJldi54bWxQSwUGAAAAAAQABAD1AAAAjQMAAAAA&#10;" fillcolor="black" stroked="f"/>
                        <v:rect id="Rectangle 1053" o:spid="_x0000_s2977" style="position:absolute;left:538;top:4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tLmcgA&#10;AADeAAAADwAAAGRycy9kb3ducmV2LnhtbESPQWvCQBSE74X+h+UJ3urGmBZNXaUKgpeC2h7q7Zl9&#10;TYLZt3F31dhf7xYKPQ4z8w0znXemERdyvrasYDhIQBAXVtdcKvj8WD2NQfiArLGxTApu5GE+e3yY&#10;Yq7tlbd02YVSRAj7HBVUIbS5lL6oyKAf2JY4et/WGQxRulJqh9cIN41Mk+RFGqw5LlTY0rKi4rg7&#10;GwWLyXhx2mT8/rM97Gn/dTg+py5Rqt/r3l5BBOrCf/ivvdYK0mw0y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K0uZyAAAAN4AAAAPAAAAAAAAAAAAAAAAAJgCAABk&#10;cnMvZG93bnJldi54bWxQSwUGAAAAAAQABAD1AAAAjQMAAAAA&#10;" fillcolor="black" stroked="f"/>
                        <v:rect id="Rectangle 1054" o:spid="_x0000_s2978" style="position:absolute;left:538;top:4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uAsgA&#10;AADeAAAADwAAAGRycy9kb3ducmV2LnhtbESPT2sCMRTE7wW/Q3hCbzXbVYuuRlGh0Euh/jno7bl5&#10;3V3cvKxJqls/vREKPQ4z8xtmOm9NLS7kfGVZwWsvAUGcW11xoWC3fX8ZgfABWWNtmRT8kof5rPM0&#10;xUzbK6/psgmFiBD2GSooQ2gyKX1ekkHfsw1x9L6tMxiidIXUDq8RbmqZJsmbNFhxXCixoVVJ+Wnz&#10;YxQsx6Pl+WvAn7f18UCH/fE0TF2i1HO3XUxABGrDf/iv/aEVpIP+e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Z+4CyAAAAN4AAAAPAAAAAAAAAAAAAAAAAJgCAABk&#10;cnMvZG93bnJldi54bWxQSwUGAAAAAAQABAD1AAAAjQMAAAAA&#10;" fillcolor="black" stroked="f"/>
                        <v:rect id="Rectangle 1055" o:spid="_x0000_s2979" style="position:absolute;left:538;top:4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VwdcgA&#10;AADeAAAADwAAAGRycy9kb3ducmV2LnhtbESPT2sCMRTE7wW/Q3hCbzXb1YquRlGh0Euh/jno7bl5&#10;3V3cvKxJqls/vREKPQ4z8xtmOm9NLS7kfGVZwWsvAUGcW11xoWC3fX8ZgfABWWNtmRT8kof5rPM0&#10;xUzbK6/psgmFiBD2GSooQ2gyKX1ekkHfsw1x9L6tMxiidIXUDq8RbmqZJslQGqw4LpTY0Kqk/LT5&#10;MQqW49Hy/DXgz9v6eKDD/nh6S12i1HO3XUxABGrDf/iv/aEVpIP+e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tXB1yAAAAN4AAAAPAAAAAAAAAAAAAAAAAJgCAABk&#10;cnMvZG93bnJldi54bWxQSwUGAAAAAAQABAD1AAAAjQMAAAAA&#10;" fillcolor="black" stroked="f"/>
                        <v:rect id="Rectangle 1056" o:spid="_x0000_s2980" style="position:absolute;left:538;top:4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nV7skA&#10;AADeAAAADwAAAGRycy9kb3ducmV2LnhtbESPT2sCMRTE7wW/Q3hCbzXr1lZdjVILBS8F/x309tw8&#10;dxc3L9sk1bWfvikUPA4z8xtmOm9NLS7kfGVZQb+XgCDOra64ULDbfjyNQPiArLG2TApu5GE+6zxM&#10;MdP2ymu6bEIhIoR9hgrKEJpMSp+XZND3bEMcvZN1BkOUrpDa4TXCTS3TJHmVBiuOCyU29F5Sft58&#10;GwWL8WjxtRrw58/6eKDD/nh+SV2i1GO3fZuACNSGe/i/vdQK0sHzeAh/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vnV7skAAADeAAAADwAAAAAAAAAAAAAAAACYAgAA&#10;ZHJzL2Rvd25yZXYueG1sUEsFBgAAAAAEAAQA9QAAAI4DAAAAAA==&#10;" fillcolor="black" stroked="f"/>
                        <v:rect id="Rectangle 1057" o:spid="_x0000_s2981" style="position:absolute;left:538;top:4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ZBnMUA&#10;AADeAAAADwAAAGRycy9kb3ducmV2LnhtbERPz2vCMBS+D/wfwhO8zXTViVajqCB4GUy3g96ezVtb&#10;bF5qErXbX78cBI8f3+/ZojW1uJHzlWUFb/0EBHFudcWFgu+vzesYhA/IGmvLpOCXPCzmnZcZZtre&#10;eUe3fShEDGGfoYIyhCaT0uclGfR92xBH7sc6gyFCV0jt8B7DTS3TJBlJgxXHhhIbWpeUn/dXo2A1&#10;Ga8un0P++NudjnQ8nM7vqUuU6nXb5RREoDY8xQ/3VitIh4NJ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ZkGcxQAAAN4AAAAPAAAAAAAAAAAAAAAAAJgCAABkcnMv&#10;ZG93bnJldi54bWxQSwUGAAAAAAQABAD1AAAAigMAAAAA&#10;" fillcolor="black" stroked="f"/>
                        <v:rect id="Rectangle 1058" o:spid="_x0000_s2982" style="position:absolute;left:538;top:4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rkB8kA&#10;AADeAAAADwAAAGRycy9kb3ducmV2LnhtbESPT2vCQBTE74LfYXmCN90Y/2BSV9FCoZdC1R7q7Zl9&#10;TYLZt+nuVtN++m5B6HGYmd8wq01nGnEl52vLCibjBARxYXXNpYK349NoCcIHZI2NZVLwTR42635v&#10;hbm2N97T9RBKESHsc1RQhdDmUvqiIoN+bFvi6H1YZzBE6UqpHd4i3DQyTZKFNFhzXKiwpceKisvh&#10;yyjYZcvd5+uMX3725xOd3s+XeeoSpYaDbvsAIlAX/sP39rNWkM6mWQZ/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CrkB8kAAADeAAAADwAAAAAAAAAAAAAAAACYAgAA&#10;ZHJzL2Rvd25yZXYueG1sUEsFBgAAAAAEAAQA9QAAAI4DAAAAAA==&#10;" fillcolor="black" stroked="f"/>
                        <v:rect id="Rectangle 1059" o:spid="_x0000_s2983" style="position:absolute;left:538;top:4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AVeMcA&#10;AADeAAAADwAAAGRycy9kb3ducmV2LnhtbESPy2oCMRSG9wXfIZyCu5p0mBY7GkULQjeFelnU3XFy&#10;nBmcnEyTVEefvlkUXP78N77pvLetOJMPjWMNzyMFgrh0puFKw267ehqDCBHZYOuYNFwpwHw2eJhi&#10;YdyF13TexEqkEQ4Faqhj7AopQ1mTxTByHXHyjs5bjEn6ShqPlzRuW5kp9SotNpweauzovabytPm1&#10;GpZv4+XPV86ft/VhT/vvw+kl80rr4WO/mICI1Md7+L/9YTRkea4SQMJJKC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wFXjHAAAA3gAAAA8AAAAAAAAAAAAAAAAAmAIAAGRy&#10;cy9kb3ducmV2LnhtbFBLBQYAAAAABAAEAPUAAACMAwAAAAA=&#10;" fillcolor="black" stroked="f"/>
                        <v:rect id="Rectangle 1060" o:spid="_x0000_s2984" style="position:absolute;left:538;top:4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w48gA&#10;AADeAAAADwAAAGRycy9kb3ducmV2LnhtbESPQWsCMRSE74X+h/AK3mrisi26GqUWBC+Fanuot+fm&#10;dXdx87JNoq7++qYg9DjMzDfMbNHbVpzIh8axhtFQgSAunWm40vD5sXocgwgR2WDrmDRcKMBifn83&#10;w8K4M2/otI2VSBAOBWqoY+wKKUNZk8UwdB1x8r6dtxiT9JU0Hs8JbluZKfUsLTacFmrs6LWm8rA9&#10;Wg3LyXj5857z23Wz39Hua394yrzSevDQv0xBROrjf/jWXhsNWZ6rE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jyAAAAN4AAAAPAAAAAAAAAAAAAAAAAJgCAABk&#10;cnMvZG93bnJldi54bWxQSwUGAAAAAAQABAD1AAAAjQMAAAAA&#10;" fillcolor="black" stroked="f"/>
                        <v:rect id="Rectangle 1061" o:spid="_x0000_s2985" style="position:absolute;left:538;top:48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4ulMgA&#10;AADeAAAADwAAAGRycy9kb3ducmV2LnhtbESPQUsDMRSE7wX/Q3iCt27iskrdNi1WEHoRbPVgb6+b&#10;192lm5c1SdvVX2+EQo/DzHzDzBaD7cSJfGgda7jPFAjiypmWaw2fH6/jCYgQkQ12jknDDwVYzG9G&#10;MyyNO/OaTptYiwThUKKGJsa+lDJUDVkMmeuJk7d33mJM0tfSeDwnuO1krtSjtNhyWmiwp5eGqsPm&#10;aDUsnybL7/eC337Xuy1tv3aHh9wrre9uh+cpiEhDvIYv7ZXRkBeFyuH/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Li6UyAAAAN4AAAAPAAAAAAAAAAAAAAAAAJgCAABk&#10;cnMvZG93bnJldi54bWxQSwUGAAAAAAQABAD1AAAAjQMAAAAA&#10;" fillcolor="black" stroked="f"/>
                        <v:rect id="Rectangle 1062" o:spid="_x0000_s2986" style="position:absolute;left:538;top:4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KLD8gA&#10;AADeAAAADwAAAGRycy9kb3ducmV2LnhtbESPQWsCMRSE70L/Q3iF3jTpdlvs1ii1IHgRqu2h3p6b&#10;193Fzcs2ibr66xuh0OMwM98wk1lvW3EkHxrHGu5HCgRx6UzDlYbPj8VwDCJEZIOtY9JwpgCz6c1g&#10;goVxJ17TcRMrkSAcCtRQx9gVUoayJoth5Dri5H07bzEm6StpPJ4S3LYyU+pJWmw4LdTY0VtN5X5z&#10;sBrmz+P5z3vOq8t6t6Xt127/mHml9d1t//oCIlIf/8N/7aXRkOW5eoDr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YosPyAAAAN4AAAAPAAAAAAAAAAAAAAAAAJgCAABk&#10;cnMvZG93bnJldi54bWxQSwUGAAAAAAQABAD1AAAAjQMAAAAA&#10;" fillcolor="black" stroked="f"/>
                        <v:rect id="Rectangle 1063" o:spid="_x0000_s2987" style="position:absolute;left:538;top:4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Te8gA&#10;AADeAAAADwAAAGRycy9kb3ducmV2LnhtbESPQUsDMRSE7wX/Q3iCt27iskrdNi1WEHoRbPVgb6+b&#10;192lm5c1SdvVX2+EQo/DzHzDzBaD7cSJfGgda7jPFAjiypmWaw2fH6/jCYgQkQ12jknDDwVYzG9G&#10;MyyNO/OaTptYiwThUKKGJsa+lDJUDVkMmeuJk7d33mJM0tfSeDwnuO1krtSjtNhyWmiwp5eGqsPm&#10;aDUsnybL7/eC337Xuy1tv3aHh9wrre9uh+cpiEhDvIYv7ZXRkBeFKuD/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ixN7yAAAAN4AAAAPAAAAAAAAAAAAAAAAAJgCAABk&#10;cnMvZG93bnJldi54bWxQSwUGAAAAAAQABAD1AAAAjQMAAAAA&#10;" fillcolor="black" stroked="f"/>
                        <v:rect id="Rectangle 1064" o:spid="_x0000_s2988" style="position:absolute;left:538;top:5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e24MgA&#10;AADeAAAADwAAAGRycy9kb3ducmV2LnhtbESPQWsCMRSE74L/ITyhN026rMVujaKC0Euh2h7q7bl5&#10;3V3cvKxJqtv++qYg9DjMzDfMfNnbVlzIh8axhvuJAkFcOtNwpeH9bTuegQgR2WDrmDR8U4DlYjiY&#10;Y2HclXd02cdKJAiHAjXUMXaFlKGsyWKYuI44eZ/OW4xJ+koaj9cEt63MlHqQFhtOCzV2tKmpPO2/&#10;rIb142x9fs355Wd3PNDh43iaZl5pfTfqV08gIvXxP3xrPxsNWZ6r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x7bgyAAAAN4AAAAPAAAAAAAAAAAAAAAAAJgCAABk&#10;cnMvZG93bnJldi54bWxQSwUGAAAAAAQABAD1AAAAjQMAAAAA&#10;" fillcolor="black" stroked="f"/>
                        <v:rect id="Rectangle 1065" o:spid="_x0000_s2989" style="position:absolute;left:538;top:5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Uol8gA&#10;AADeAAAADwAAAGRycy9kb3ducmV2LnhtbESPQWsCMRSE74L/ITyhN026bMVujaKC0Euh2h7q7bl5&#10;3V3cvKxJqtv++qYg9DjMzDfMfNnbVlzIh8axhvuJAkFcOtNwpeH9bTuegQgR2WDrmDR8U4DlYjiY&#10;Y2HclXd02cdKJAiHAjXUMXaFlKGsyWKYuI44eZ/OW4xJ+koaj9cEt63MlJpKiw2nhRo72tRUnvZf&#10;VsP6cbY+v+b88rM7HujwcTw9ZF5pfTfqV08gIvXxP3xrPxsNWZ6r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SiXyAAAAN4AAAAPAAAAAAAAAAAAAAAAAJgCAABk&#10;cnMvZG93bnJldi54bWxQSwUGAAAAAAQABAD1AAAAjQMAAAAA&#10;" fillcolor="black" stroked="f"/>
                        <v:rect id="Rectangle 1066" o:spid="_x0000_s2990" style="position:absolute;left:538;top:5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mNDMgA&#10;AADeAAAADwAAAGRycy9kb3ducmV2LnhtbESPQWsCMRSE70L/Q3gFb5p02Va7NUotFHoRqu2h3p6b&#10;193Fzcs2ibr11zdCweMwM98ws0VvW3EkHxrHGu7GCgRx6UzDlYbPj9fRFESIyAZbx6ThlwIs5jeD&#10;GRbGnXhNx02sRIJwKFBDHWNXSBnKmiyGseuIk/ftvMWYpK+k8XhKcNvKTKkHabHhtFBjRy81lfvN&#10;wWpYPk6XP+85r87r3Za2X7v9feaV1sPb/vkJRKQ+XsP/7TejIctzNYH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WY0MyAAAAN4AAAAPAAAAAAAAAAAAAAAAAJgCAABk&#10;cnMvZG93bnJldi54bWxQSwUGAAAAAAQABAD1AAAAjQMAAAAA&#10;" fillcolor="black" stroked="f"/>
                        <v:rect id="Rectangle 1067" o:spid="_x0000_s2991" style="position:absolute;left:538;top:5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YZfsUA&#10;AADeAAAADwAAAGRycy9kb3ducmV2LnhtbERPy2oCMRTdF/yHcAvuatJhWuxoFC0I3RTqY1F318l1&#10;ZnByM01SHf36ZlFweTjv6by3rTiTD41jDc8jBYK4dKbhSsNuu3oagwgR2WDrmDRcKcB8NniYYmHc&#10;hdd03sRKpBAOBWqoY+wKKUNZk8Uwch1x4o7OW4wJ+koaj5cUbluZKfUqLTacGmrs6L2m8rT5tRqW&#10;b+Plz1fOn7f1YU/778PpJfNK6+Fjv5iAiNTHu/jf/WE0ZHmu0t50J10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hl+xQAAAN4AAAAPAAAAAAAAAAAAAAAAAJgCAABkcnMv&#10;ZG93bnJldi54bWxQSwUGAAAAAAQABAD1AAAAigMAAAAA&#10;" fillcolor="black" stroked="f"/>
                        <v:rect id="Rectangle 1068" o:spid="_x0000_s2992" style="position:absolute;left:538;top:5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q85cgA&#10;AADeAAAADwAAAGRycy9kb3ducmV2LnhtbESPQWsCMRSE70L/Q3iF3jTpshbdGqUKhV4EtT3U23Pz&#10;uru4eVmTVLf99Y0g9DjMzDfMbNHbVpzJh8axhseRAkFcOtNwpeHj/XU4AREissHWMWn4oQCL+d1g&#10;hoVxF97SeRcrkSAcCtRQx9gVUoayJoth5Dri5H05bzEm6StpPF4S3LYyU+pJWmw4LdTY0aqm8rj7&#10;thqW08nytMl5/bs97Gn/eTiOM6+0frjvX55BROrjf/jWfjMasjxXU7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irzlyAAAAN4AAAAPAAAAAAAAAAAAAAAAAJgCAABk&#10;cnMvZG93bnJldi54bWxQSwUGAAAAAAQABAD1AAAAjQMAAAAA&#10;" fillcolor="black" stroked="f"/>
                        <v:rect id="Rectangle 1069" o:spid="_x0000_s2993" style="position:absolute;left:538;top:5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mDpcYA&#10;AADeAAAADwAAAGRycy9kb3ducmV2LnhtbESPzWrCQBSF9wXfYbiCuzoxpEWjo2hB6Kag1oXurplr&#10;EszcSWemGn16Z1Ho8nD++GaLzjTiSs7XlhWMhgkI4sLqmksF++/16xiED8gaG8uk4E4eFvPeywxz&#10;bW+8pesulCKOsM9RQRVCm0vpi4oM+qFtiaN3ts5giNKVUju8xXHTyDRJ3qXBmuNDhS19VFRcdr9G&#10;wWoyXv1sMv56bE9HOh5Ol7fUJUoN+t1yCiJQF/7Df+1PrSDNslE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mDpcYAAADeAAAADwAAAAAAAAAAAAAAAACYAgAAZHJz&#10;L2Rvd25yZXYueG1sUEsFBgAAAAAEAAQA9QAAAIsDAAAAAA==&#10;" fillcolor="black" stroked="f"/>
                        <v:rect id="Rectangle 1070" o:spid="_x0000_s2994" style="position:absolute;left:538;top:5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UmPsgA&#10;AADeAAAADwAAAGRycy9kb3ducmV2LnhtbESPQWvCQBSE7wX/w/IK3uomIRaNrqIFoRdBbQ/19sy+&#10;JsHs23R3q2l/fVcQehxm5htmvuxNKy7kfGNZQTpKQBCXVjdcKXh/2zxNQPiArLG1TAp+yMNyMXiY&#10;Y6Htlfd0OYRKRAj7AhXUIXSFlL6syaAf2Y44ep/WGQxRukpqh9cIN63MkuRZGmw4LtTY0UtN5fnw&#10;bRSsp5P11y7n7e/+dKTjx+k8zlyi1PCxX81ABOrDf/jeftUKsjxP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JSY+yAAAAN4AAAAPAAAAAAAAAAAAAAAAAJgCAABk&#10;cnMvZG93bnJldi54bWxQSwUGAAAAAAQABAD1AAAAjQMAAAAA&#10;" fillcolor="black" stroked="f"/>
                        <v:rect id="Rectangle 1071" o:spid="_x0000_s2995" style="position:absolute;left:538;top:5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4ScgA&#10;AADeAAAADwAAAGRycy9kb3ducmV2LnhtbESPT2vCQBTE74LfYXmF3nRjSItGV9FCoZeCf3qot2f2&#10;NQlm36a7W41++q4geBxm5jfMbNGZRpzI+dqygtEwAUFcWF1zqeBr9z4Yg/ABWWNjmRRcyMNi3u/N&#10;MNf2zBs6bUMpIoR9jgqqENpcSl9UZNAPbUscvR/rDIYoXSm1w3OEm0amSfIqDdYcFyps6a2i4rj9&#10;MwpWk/Hqd53x53Vz2NP++3B8SV2i1PNTt5yCCNSFR/je/tAK0iwb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97hJyAAAAN4AAAAPAAAAAAAAAAAAAAAAAJgCAABk&#10;cnMvZG93bnJldi54bWxQSwUGAAAAAAQABAD1AAAAjQMAAAAA&#10;" fillcolor="black" stroked="f"/>
                        <v:rect id="Rectangle 1072" o:spid="_x0000_s2996" style="position:absolute;left:538;top:6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sd0sgA&#10;AADeAAAADwAAAGRycy9kb3ducmV2LnhtbESPQWvCQBSE7wX/w/IK3urGmBabuooKgpeC2h7q7Zl9&#10;TYLZt3F31dhf7xYKPQ4z8w0zmXWmERdyvrasYDhIQBAXVtdcKvj8WD2NQfiArLGxTApu5GE27T1M&#10;MNf2ylu67EIpIoR9jgqqENpcSl9UZNAPbEscvW/rDIYoXSm1w2uEm0amSfIiDdYcFypsaVlRcdyd&#10;jYLF63hx2mT8/rM97Gn/dTg+py5Rqv/Yzd9ABOrCf/ivvdYK0iwbj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ux3SyAAAAN4AAAAPAAAAAAAAAAAAAAAAAJgCAABk&#10;cnMvZG93bnJldi54bWxQSwUGAAAAAAQABAD1AAAAjQMAAAAA&#10;" fillcolor="black" stroked="f"/>
                        <v:rect id="Rectangle 1073" o:spid="_x0000_s2997" style="position:absolute;left:538;top:6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FpsgA&#10;AADeAAAADwAAAGRycy9kb3ducmV2LnhtbESPQWvCQBSE7wX/w/IKvdWNIRaNrqJCoRehag/19sy+&#10;JsHs27i71eiv7xYEj8PMfMNM551pxJmcry0rGPQTEMSF1TWXCr52768jED4ga2wsk4IreZjPek9T&#10;zLW98IbO21CKCGGfo4IqhDaX0hcVGfR92xJH78c6gyFKV0rt8BLhppFpkrxJgzXHhQpbWlVUHLe/&#10;RsFyPFqePjNe3zaHPe2/D8dh6hKlXp67xQREoC48wvf2h1aQZtkgg/878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oWmyAAAAN4AAAAPAAAAAAAAAAAAAAAAAJgCAABk&#10;cnMvZG93bnJldi54bWxQSwUGAAAAAAQABAD1AAAAjQMAAAAA&#10;" fillcolor="black" stroked="f"/>
                        <v:rect id="Rectangle 1074" o:spid="_x0000_s2998" style="position:absolute;left:538;top:6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gPcgA&#10;AADeAAAADwAAAGRycy9kb3ducmV2LnhtbESPT2vCQBTE74V+h+UVems2hlhsdBUtFHop+O9Qb8/s&#10;Mwlm38bdrab99F1B8DjMzG+Yyaw3rTiT841lBYMkBUFcWt1wpWC7+XgZgfABWWNrmRT8kofZ9PFh&#10;goW2F17ReR0qESHsC1RQh9AVUvqyJoM+sR1x9A7WGQxRukpqh5cIN63M0vRVGmw4LtTY0XtN5XH9&#10;YxQs3kaL0zLnr7/Vfke77/1xmLlUqeenfj4GEagP9/Ct/akVZHk+GML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HiA9yAAAAN4AAAAPAAAAAAAAAAAAAAAAAJgCAABk&#10;cnMvZG93bnJldi54bWxQSwUGAAAAAAQABAD1AAAAjQMAAAAA&#10;" fillcolor="black" stroked="f"/>
                        <v:rect id="Rectangle 1075" o:spid="_x0000_s2999" style="position:absolute;left:538;top:6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y+SsgA&#10;AADeAAAADwAAAGRycy9kb3ducmV2LnhtbESPT2vCQBTE7wW/w/IEb3VjiKKpq2ih0Euh/jno7Zl9&#10;TYLZt3F31dhP3y0Uehxm5jfMfNmZRtzI+dqygtEwAUFcWF1zqWC/e3uegvABWWNjmRQ8yMNy0Xua&#10;Y67tnTd024ZSRAj7HBVUIbS5lL6oyKAf2pY4el/WGQxRulJqh/cIN41Mk2QiDdYcFyps6bWi4ry9&#10;GgXr2XR9+cz443tzOtLxcDqPU5coNeh3qxcQgbrwH/5rv2sFaZaNJv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zL5KyAAAAN4AAAAPAAAAAAAAAAAAAAAAAJgCAABk&#10;cnMvZG93bnJldi54bWxQSwUGAAAAAAQABAD1AAAAjQMAAAAA&#10;" fillcolor="black" stroked="f"/>
                        <v:rect id="Rectangle 1076" o:spid="_x0000_s3000" style="position:absolute;left:538;top:6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Ab0cgA&#10;AADeAAAADwAAAGRycy9kb3ducmV2LnhtbESPQWvCQBSE7wX/w/IKvdWNIVqNrqKFQi9CtR709sy+&#10;JsHs23R3q9Ff3y0IPQ4z8w0zW3SmEWdyvrasYNBPQBAXVtdcKth9vj2PQfiArLGxTAqu5GEx7z3M&#10;MNf2whs6b0MpIoR9jgqqENpcSl9UZND3bUscvS/rDIYoXSm1w0uEm0amSTKSBmuOCxW29FpRcdr+&#10;GAWryXj1/ZHx+rY5HuiwP56GqUuUenrsllMQgbrwH76337WCNMsGL/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gBvRyAAAAN4AAAAPAAAAAAAAAAAAAAAAAJgCAABk&#10;cnMvZG93bnJldi54bWxQSwUGAAAAAAQABAD1AAAAjQMAAAAA&#10;" fillcolor="black" stroked="f"/>
                        <v:rect id="Rectangle 1077" o:spid="_x0000_s3001" style="position:absolute;left:538;top:6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Po8UA&#10;AADeAAAADwAAAGRycy9kb3ducmV2LnhtbERPz2vCMBS+D/wfwhO8zdTSDa1G0YGwy0CdB709m2db&#10;bF66JNPqX28Ogx0/vt+zRWcacSXna8sKRsMEBHFhdc2lgv33+nUMwgdkjY1lUnAnD4t572WGubY3&#10;3tJ1F0oRQ9jnqKAKoc2l9EVFBv3QtsSRO1tnMEToSqkd3mK4aWSaJO/SYM2xocKWPioqLrtfo2A1&#10;Ga9+Nhl/PbanIx0Pp8tb6hKlBv1uOQURqAv/4j/3p1aQZtko7o1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4+jxQAAAN4AAAAPAAAAAAAAAAAAAAAAAJgCAABkcnMv&#10;ZG93bnJldi54bWxQSwUGAAAAAAQABAD1AAAAigMAAAAA&#10;" fillcolor="black" stroked="f"/>
                        <v:rect id="Rectangle 1078" o:spid="_x0000_s3002" style="position:absolute;left:538;top:6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qOMgA&#10;AADeAAAADwAAAGRycy9kb3ducmV2LnhtbESPQWvCQBSE7wX/w/IK3pqNIYqmrqIFoReh2h7q7Zl9&#10;TYLZt+nuVtP+ercgeBxm5htmvuxNK87kfGNZwShJQRCXVjdcKfh43zxNQfiArLG1TAp+ycNyMXiY&#10;Y6HthXd03odKRAj7AhXUIXSFlL6syaBPbEccvS/rDIYoXSW1w0uEm1ZmaTqRBhuOCzV29FJTedr/&#10;GAXr2XT9/Zbz9m93PNDh83gaZy5VavjYr55BBOrDPXxrv2oFWZ6PZv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Uyo4yAAAAN4AAAAPAAAAAAAAAAAAAAAAAJgCAABk&#10;cnMvZG93bnJldi54bWxQSwUGAAAAAAQABAD1AAAAjQMAAAAA&#10;" fillcolor="black" stroked="f"/>
                        <v:rect id="Rectangle 1079" o:spid="_x0000_s3003" style="position:absolute;left:538;top:6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VJGMcA&#10;AADeAAAADwAAAGRycy9kb3ducmV2LnhtbESPy2rCQBSG94LvMJxCdzppSIuNmYgWCt0UvC3q7pg5&#10;JsHMmXRmqmmf3lkUXP78N75iMZhOXMj51rKCp2kCgriyuuVawX73PpmB8AFZY2eZFPySh0U5HhWY&#10;a3vlDV22oRZxhH2OCpoQ+lxKXzVk0E9tTxy9k3UGQ5SultrhNY6bTqZJ8iINthwfGuzpraHqvP0x&#10;Clavs9X3OuPPv83xQIev4/k5dYlSjw/Dcg4i0BDu4f/2h1aQZlkaASJORAF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FSRjHAAAA3gAAAA8AAAAAAAAAAAAAAAAAmAIAAGRy&#10;cy9kb3ducmV2LnhtbFBLBQYAAAAABAAEAPUAAACMAwAAAAA=&#10;" fillcolor="black" stroked="f"/>
                        <v:rect id="Rectangle 1080" o:spid="_x0000_s3004" style="position:absolute;left:538;top:6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nsg8gA&#10;AADeAAAADwAAAGRycy9kb3ducmV2LnhtbESPT2vCQBTE74LfYXmF3nRjSItGV9FCoZeCf3qot2f2&#10;NQlm36a7W41++q4geBxm5jfMbNGZRpzI+dqygtEwAUFcWF1zqeBr9z4Yg/ABWWNjmRRcyMNi3u/N&#10;MNf2zBs6bUMpIoR9jgqqENpcSl9UZNAPbUscvR/rDIYoXSm1w3OEm0amSfIqDdYcFyps6a2i4rj9&#10;MwpWk/Hqd53x53Vz2NP++3B8SV2i1PNTt5yCCNSFR/je/tAK0ixLR3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SeyDyAAAAN4AAAAPAAAAAAAAAAAAAAAAAJgCAABk&#10;cnMvZG93bnJldi54bWxQSwUGAAAAAAQABAD1AAAAjQMAAAAA&#10;" fillcolor="black" stroked="f"/>
                        <v:rect id="Rectangle 1081" o:spid="_x0000_s3005" style="position:absolute;left:538;top:7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ty9MgA&#10;AADeAAAADwAAAGRycy9kb3ducmV2LnhtbESPQUsDMRSE7wX/Q3iCt27WsErdNi1WEHoRbPVgb6+b&#10;192lm5c1SdvVX2+EQo/DzHzDzBaD7cSJfGgda7jPchDElTMt1xo+P17HExAhIhvsHJOGHwqwmN+M&#10;Zlgad+Y1nTaxFgnCoUQNTYx9KWWoGrIYMtcTJ2/vvMWYpK+l8XhOcNtJleeP0mLLaaHBnl4aqg6b&#10;o9WwfJosv98Lfvtd77a0/dodHpTPtb67HZ6nICIN8Rq+tFdGgyoKpeD/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m3L0yAAAAN4AAAAPAAAAAAAAAAAAAAAAAJgCAABk&#10;cnMvZG93bnJldi54bWxQSwUGAAAAAAQABAD1AAAAjQMAAAAA&#10;" fillcolor="black" stroked="f"/>
                        <v:rect id="Rectangle 1082" o:spid="_x0000_s3006" style="position:absolute;left:538;top:7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Xb8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ZZ+gK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tfXb8kAAADeAAAADwAAAAAAAAAAAAAAAACYAgAA&#10;ZHJzL2Rvd25yZXYueG1sUEsFBgAAAAAEAAQA9QAAAI4DAAAAAA==&#10;" fillcolor="black" stroked="f"/>
                        <v:rect id="Rectangle 1083" o:spid="_x0000_s3007" style="position:absolute;left:538;top:7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5PG8gA&#10;AADeAAAADwAAAGRycy9kb3ducmV2LnhtbESPQWvCQBSE74X+h+UVvDWbhlhsdJVaEHoR1PZQb8/s&#10;Mwlm36a7W43++q4geBxm5htmMutNK47kfGNZwUuSgiAurW64UvD9tXgegfABWWNrmRScycNs+vgw&#10;wULbE6/puAmViBD2BSqoQ+gKKX1Zk0Gf2I44envrDIYoXSW1w1OEm1ZmafoqDTYcF2rs6KOm8rD5&#10;Mwrmb6P57yrn5WW929L2Z3cYZi5VavDUv49BBOrDPXxrf2oFWZ5nOVzv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Pk8byAAAAN4AAAAPAAAAAAAAAAAAAAAAAJgCAABk&#10;cnMvZG93bnJldi54bWxQSwUGAAAAAAQABAD1AAAAjQMAAAAA&#10;" fillcolor="black" stroked="f"/>
                        <v:rect id="Rectangle 1084" o:spid="_x0000_s3008" style="position:absolute;left:538;top:7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qgM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WZ5nI/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cuqAyAAAAN4AAAAPAAAAAAAAAAAAAAAAAJgCAABk&#10;cnMvZG93bnJldi54bWxQSwUGAAAAAAQABAD1AAAAjQMAAAAA&#10;" fillcolor="black" stroked="f"/>
                        <v:rect id="Rectangle 1085" o:spid="_x0000_s3009" style="position:absolute;left:538;top:7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B098gA&#10;AADeAAAADwAAAGRycy9kb3ducmV2LnhtbESPT2vCQBTE70K/w/IKvZlNQxSbukoVhF4K/umh3p7Z&#10;1ySYfZvubjX207sFweMwM79hpvPetOJEzjeWFTwnKQji0uqGKwWfu9VwAsIHZI2tZVJwIQ/z2cNg&#10;ioW2Z97QaRsqESHsC1RQh9AVUvqyJoM+sR1x9L6tMxiidJXUDs8RblqZpelYGmw4LtTY0bKm8rj9&#10;NQoWL5PFzzrnj7/NYU/7r8NxlLlUqafH/u0VRKA+3MO39rtWkOV5Nob/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oHT3yAAAAN4AAAAPAAAAAAAAAAAAAAAAAJgCAABk&#10;cnMvZG93bnJldi54bWxQSwUGAAAAAAQABAD1AAAAjQMAAAAA&#10;" fillcolor="black" stroked="f"/>
                        <v:rect id="Rectangle 1086" o:spid="_x0000_s3010" style="position:absolute;left:538;top:7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zRbMgA&#10;AADeAAAADwAAAGRycy9kb3ducmV2LnhtbESPQWvCQBSE70L/w/KE3nRjiNamrlILgheh2h7q7Zl9&#10;TYLZt+nuVqO/visIPQ4z8w0zW3SmESdyvrasYDRMQBAXVtdcKvj8WA2mIHxA1thYJgUX8rCYP/Rm&#10;mGt75i2ddqEUEcI+RwVVCG0upS8qMuiHtiWO3rd1BkOUrpTa4TnCTSPTJJlIgzXHhQpbequoOO5+&#10;jYLl83T5857x5ro97Gn/dTiOU5co9djvXl9ABOrCf/jeXmsFaZalT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7NFsyAAAAN4AAAAPAAAAAAAAAAAAAAAAAJgCAABk&#10;cnMvZG93bnJldi54bWxQSwUGAAAAAAQABAD1AAAAjQMAAAAA&#10;" fillcolor="black" stroked="f"/>
                        <v:rect id="Rectangle 1087" o:spid="_x0000_s3011" style="position:absolute;left:538;top:7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FHsUA&#10;AADeAAAADwAAAGRycy9kb3ducmV2LnhtbERPy2rCQBTdC/7DcAvd6aQhLTZmIloodFPwtai7a+aa&#10;BDN30pmppv16Z1FweTjvYjGYTlzI+daygqdpAoK4srrlWsF+9z6ZgfABWWNnmRT8kodFOR4VmGt7&#10;5Q1dtqEWMYR9jgqaEPpcSl81ZNBPbU8cuZN1BkOErpba4TWGm06mSfIiDbYcGxrs6a2h6rz9MQpW&#10;r7PV9zrjz7/N8UCHr+P5OXWJUo8Pw3IOItAQ7uJ/94dWkGZZGvfGO/EKy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0UexQAAAN4AAAAPAAAAAAAAAAAAAAAAAJgCAABkcnMv&#10;ZG93bnJldi54bWxQSwUGAAAAAAQABAD1AAAAigMAAAAA&#10;" fillcolor="black" stroked="f"/>
                        <v:rect id="Rectangle 1088" o:spid="_x0000_s3012" style="position:absolute;left:538;top:7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hcgA&#10;AADeAAAADwAAAGRycy9kb3ducmV2LnhtbESPT2vCQBTE70K/w/IKvemmIS0aXaUWCr0U/HfQ2zP7&#10;TILZt+nuVqOfvisIHoeZ+Q0zmXWmESdyvras4HWQgCAurK65VLBZf/WHIHxA1thYJgUX8jCbPvUm&#10;mGt75iWdVqEUEcI+RwVVCG0upS8qMugHtiWO3sE6gyFKV0rt8BzhppFpkrxLgzXHhQpb+qyoOK7+&#10;jIL5aDj/XWT8c13ud7Tb7o9vqUuUennuPsYgAnXhEb63v7WCNMvS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P+CFyAAAAN4AAAAPAAAAAAAAAAAAAAAAAJgCAABk&#10;cnMvZG93bnJldi54bWxQSwUGAAAAAAQABAD1AAAAjQMAAAAA&#10;" fillcolor="black" stroked="f"/>
                        <v:rect id="Rectangle 1089" o:spid="_x0000_s3013" style="position:absolute;left:538;top:7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zfxccA&#10;AADeAAAADwAAAGRycy9kb3ducmV2LnhtbESPzWrCQBSF94W+w3AL3dWJMRaNjlKFQjeC2i7q7pq5&#10;JsHMnXRmqtGndxaCy8P545vOO9OIEzlfW1bQ7yUgiAuray4V/Hx/vo1A+ICssbFMCi7kYT57fppi&#10;ru2ZN3TahlLEEfY5KqhCaHMpfVGRQd+zLXH0DtYZDFG6UmqH5zhuGpkmybs0WHN8qLClZUXFcftv&#10;FCzGo8XfOuPVdbPf0e53fxymLlHq9aX7mIAI1IVH+N7+0grSLBtEgIgTUU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c38XHAAAA3gAAAA8AAAAAAAAAAAAAAAAAmAIAAGRy&#10;cy9kb3ducmV2LnhtbFBLBQYAAAAABAAEAPUAAACMAwAAAAA=&#10;" fillcolor="black" stroked="f"/>
                        <v:rect id="Rectangle 1090" o:spid="_x0000_s3014" style="position:absolute;left:538;top:7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B6XsgA&#10;AADeAAAADwAAAGRycy9kb3ducmV2LnhtbESPQWvCQBSE7wX/w/IK3urGmBabuooKgpeC2h7q7Zl9&#10;TYLZt3F31dhf7xYKPQ4z8w0zmXWmERdyvrasYDhIQBAXVtdcKvj8WD2NQfiArLGxTApu5GE27T1M&#10;MNf2ylu67EIpIoR9jgqqENpcSl9UZNAPbEscvW/rDIYoXSm1w2uEm0amSfIiDdYcFypsaVlRcdyd&#10;jYLF63hx2mT8/rM97Gn/dTg+py5Rqv/Yzd9ABOrCf/ivvdYK0iwb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kHpeyAAAAN4AAAAPAAAAAAAAAAAAAAAAAJgCAABk&#10;cnMvZG93bnJldi54bWxQSwUGAAAAAAQABAD1AAAAjQMAAAAA&#10;" fillcolor="black" stroked="f"/>
                        <v:rect id="Rectangle 1091" o:spid="_x0000_s3015" style="position:absolute;left:538;top:7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LkKc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bZSw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ELkKckAAADeAAAADwAAAAAAAAAAAAAAAACYAgAA&#10;ZHJzL2Rvd25yZXYueG1sUEsFBgAAAAAEAAQA9QAAAI4DAAAAAA==&#10;" fillcolor="black" stroked="f"/>
                        <v:rect id="Rectangle 1092" o:spid="_x0000_s3016" style="position:absolute;left:538;top:7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BsskA&#10;AADeAAAADwAAAGRycy9kb3ducmV2LnhtbESPT2vCQBTE7wW/w/KE3urGmIpNXUULBS8F//RQb8/s&#10;Mwlm38bdrcZ+erdQ6HGYmd8w03lnGnEh52vLCoaDBARxYXXNpYLP3fvTBIQPyBoby6TgRh7ms97D&#10;FHNtr7yhyzaUIkLY56igCqHNpfRFRQb9wLbE0TtaZzBE6UqpHV4j3DQyTZKxNFhzXKiwpbeKitP2&#10;2yhYvkyW53XGHz+bw572X4fTc+oSpR773eIVRKAu/If/2iutIM2y0Q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5BsskAAADeAAAADwAAAAAAAAAAAAAAAACYAgAA&#10;ZHJzL2Rvd25yZXYueG1sUEsFBgAAAAAEAAQA9QAAAI4DAAAAAA==&#10;" fillcolor="black" stroked="f"/>
                        <v:rect id="Rectangle 1093" o:spid="_x0000_s3017" style="position:absolute;left:538;top:7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Zxs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bZSw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OfZxskAAADeAAAADwAAAAAAAAAAAAAAAACYAgAA&#10;ZHJzL2Rvd25yZXYueG1sUEsFBgAAAAAEAAQA9QAAAI4DAAAAAA==&#10;" fillcolor="black" stroked="f"/>
                        <v:rect id="Rectangle 1094" o:spid="_x0000_s3018" style="position:absolute;left:538;top:7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t8Xc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GbZyx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6t8XckAAADeAAAADwAAAAAAAAAAAAAAAACYAgAA&#10;ZHJzL2Rvd25yZXYueG1sUEsFBgAAAAAEAAQA9QAAAI4DAAAAAA==&#10;" fillcolor="black" stroked="f"/>
                        <v:rect id="Rectangle 1095" o:spid="_x0000_s3019" style="position:absolute;left:538;top:7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niKsgA&#10;AADeAAAADwAAAGRycy9kb3ducmV2LnhtbESPQWvCQBSE70L/w/IK3nRjmopNXaUWBC+Fqj3U2zP7&#10;TILZt+nuqml/fVcQPA4z8w0znXemEWdyvrasYDRMQBAXVtdcKvjaLgcTED4ga2wsk4Jf8jCfPfSm&#10;mGt74TWdN6EUEcI+RwVVCG0upS8qMuiHtiWO3sE6gyFKV0rt8BLhppFpkoylwZrjQoUtvVdUHDcn&#10;o2DxMln8fGb88bfe72j3vT8+py5Rqv/Yvb2CCNSFe/jWXmkFaZY9jeF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eeIqyAAAAN4AAAAPAAAAAAAAAAAAAAAAAJgCAABk&#10;cnMvZG93bnJldi54bWxQSwUGAAAAAAQABAD1AAAAjQMAAAAA&#10;" fillcolor="black" stroked="f"/>
                        <v:rect id="Rectangle 1096" o:spid="_x0000_s3020" style="position:absolute;left:538;top:7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VHsc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Mvzh0f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DVHsckAAADeAAAADwAAAAAAAAAAAAAAAACYAgAA&#10;ZHJzL2Rvd25yZXYueG1sUEsFBgAAAAAEAAQA9QAAAI4DAAAAAA==&#10;" fillcolor="black" stroked="f"/>
                        <v:rect id="Rectangle 1097" o:spid="_x0000_s3021" style="position:absolute;left:538;top:8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Tw8UA&#10;AADeAAAADwAAAGRycy9kb3ducmV2LnhtbERPz2vCMBS+D/Y/hDfYbabWOrQaZQqDXQR1O8zbs3m2&#10;xealSzKt/vXmIHj8+H5P551pxImcry0r6PcSEMSF1TWXCn6+P99GIHxA1thYJgUX8jCfPT9NMdf2&#10;zBs6bUMpYgj7HBVUIbS5lL6oyKDv2ZY4cgfrDIYIXSm1w3MMN41Mk+RdGqw5NlTY0rKi4rj9NwoW&#10;49Hib53x6rrZ72j3uz8OU5co9frSfUxABOrCQ3x3f2kFaZYN4t54J14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tPDxQAAAN4AAAAPAAAAAAAAAAAAAAAAAJgCAABkcnMv&#10;ZG93bnJldi54bWxQSwUGAAAAAAQABAD1AAAAigMAAAAA&#10;" fillcolor="black" stroked="f"/>
                        <v:rect id="Rectangle 1098" o:spid="_x0000_s3022" style="position:absolute;left:538;top:9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2WMgA&#10;AADeAAAADwAAAGRycy9kb3ducmV2LnhtbESPQWvCQBSE74X+h+UJ3urGmBZNXaUKgpeC2h7q7Zl9&#10;TYLZt3F31dhf7xYKPQ4z8w0znXemERdyvrasYDhIQBAXVtdcKvj8WD2NQfiArLGxTApu5GE+e3yY&#10;Yq7tlbd02YVSRAj7HBVUIbS5lL6oyKAf2JY4et/WGQxRulJqh9cIN41Mk+RFGqw5LlTY0rKi4rg7&#10;GwWLyXhx2mT8/rM97Gn/dTg+py5Rqt/r3l5BBOrCf/ivvdYK0iwb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5nZYyAAAAN4AAAAPAAAAAAAAAAAAAAAAAJgCAABk&#10;cnMvZG93bnJldi54bWxQSwUGAAAAAAQABAD1AAAAjQMAAAAA&#10;" fillcolor="black" stroked="f"/>
                        <v:rect id="Rectangle 1099" o:spid="_x0000_s3023" style="position:absolute;left:538;top:9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qsuMcA&#10;AADeAAAADwAAAGRycy9kb3ducmV2LnhtbESPy2rCQBSG94LvMJxCdzppSIuNmYgWCt0UvC3q7pg5&#10;JsHMmXRmqmmf3lkUXP78N75iMZhOXMj51rKCp2kCgriyuuVawX73PpmB8AFZY2eZFPySh0U5HhWY&#10;a3vlDV22oRZxhH2OCpoQ+lxKXzVk0E9tTxy9k3UGQ5SultrhNY6bTqZJ8iINthwfGuzpraHqvP0x&#10;Clavs9X3OuPPv83xQIev4/k5dYlSjw/Dcg4i0BDu4f/2h1aQZlkWASJORAF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arLjHAAAA3gAAAA8AAAAAAAAAAAAAAAAAmAIAAGRy&#10;cy9kb3ducmV2LnhtbFBLBQYAAAAABAAEAPUAAACMAwAAAAA=&#10;" fillcolor="black" stroked="f"/>
                        <v:rect id="Rectangle 1100" o:spid="_x0000_s3024" style="position:absolute;left:538;top:9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YJI8gA&#10;AADeAAAADwAAAGRycy9kb3ducmV2LnhtbESPQWvCQBSE7wX/w/IKvdWNIRaNrqJCoRehag/19sy+&#10;JsHs27i71eiv7xYEj8PMfMNM551pxJmcry0rGPQTEMSF1TWXCr52768jED4ga2wsk4IreZjPek9T&#10;zLW98IbO21CKCGGfo4IqhDaX0hcVGfR92xJH78c6gyFKV0rt8BLhppFpkrxJgzXHhQpbWlVUHLe/&#10;RsFyPFqePjNe3zaHPe2/D8dh6hKlXp67xQREoC48wvf2h1aQZlk2gP878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lgkjyAAAAN4AAAAPAAAAAAAAAAAAAAAAAJgCAABk&#10;cnMvZG93bnJldi54bWxQSwUGAAAAAAQABAD1AAAAjQMAAAAA&#10;" fillcolor="black" stroked="f"/>
                        <v:rect id="Rectangle 1101" o:spid="_x0000_s3025" style="position:absolute;left:538;top:9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SXVMgA&#10;AADeAAAADwAAAGRycy9kb3ducmV2LnhtbESPQWvCQBSE74X+h+UVvDWbhlhsdJVaEHoR1PZQb8/s&#10;Mwlm36a7W43++q4geBxm5htmMutNK47kfGNZwUuSgiAurW64UvD9tXgegfABWWNrmRScycNs+vgw&#10;wULbE6/puAmViBD2BSqoQ+gKKX1Zk0Gf2I44envrDIYoXSW1w1OEm1ZmafoqDTYcF2rs6KOm8rD5&#10;Mwrmb6P57yrn5WW929L2Z3cYZi5VavDUv49BBOrDPXxrf2oFWZ7nGVzv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RJdUyAAAAN4AAAAPAAAAAAAAAAAAAAAAAJgCAABk&#10;cnMvZG93bnJldi54bWxQSwUGAAAAAAQABAD1AAAAjQMAAAAA&#10;" fillcolor="black" stroked="f"/>
                        <v:rect id="Rectangle 1102" o:spid="_x0000_s3026" style="position:absolute;left:538;top:9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gyz8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ZZ9gK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wgyz8kAAADeAAAADwAAAAAAAAAAAAAAAACYAgAA&#10;ZHJzL2Rvd25yZXYueG1sUEsFBgAAAAAEAAQA9QAAAI4DAAAAAA==&#10;" fillcolor="black" stroked="f"/>
                        <v:rect id="Rectangle 1103" o:spid="_x0000_s3027" style="position:absolute;left:538;top:9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qu8UA&#10;AADeAAAADwAAAGRycy9kb3ducmV2LnhtbERPTWvCQBS8F/ofllfwVjcNVjS6kVoQvBSq7UFvz+wz&#10;Ccm+TXdXTfvr3YLg3Ib5YuaL3rTiTM7XlhW8DBMQxIXVNZcKvr9WzxMQPiBrbC2Tgl/ysMgfH+aY&#10;aXvhDZ23oRSxhH2GCqoQukxKX1Rk0A9tRxy1o3UGQ6SulNrhJZabVqZJMpYGa44LFXb0XlHRbE9G&#10;wXI6Wf58jvjjb3PY0353aF5Tlyg1eOrfZiAC9eFuvqXXWkE6ioD/O/EK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4aq7xQAAAN4AAAAPAAAAAAAAAAAAAAAAAJgCAABkcnMv&#10;ZG93bnJldi54bWxQSwUGAAAAAAQABAD1AAAAigMAAAAA&#10;" fillcolor="black" stroked="f"/>
                        <v:rect id="Rectangle 1104" o:spid="_x0000_s3028" style="position:absolute;left:538;top:9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PIMgA&#10;AADeAAAADwAAAGRycy9kb3ducmV2LnhtbESPQWvCQBSE70L/w/IK3nTTEItNXaUKghehag/19sy+&#10;JsHs23R31eiv7xYEj8PMfMNMZp1pxJmcry0reBkmIIgLq2suFXztloMxCB+QNTaWScGVPMymT70J&#10;5tpeeEPnbShFhLDPUUEVQptL6YuKDPqhbYmj92OdwRClK6V2eIlw08g0SV6lwZrjQoUtLSoqjtuT&#10;UTB/G89/PzNe3zaHPe2/D8dR6hKl+s/dxzuIQF14hO/tlVaQZlk2g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rQ8gyAAAAN4AAAAPAAAAAAAAAAAAAAAAAJgCAABk&#10;cnMvZG93bnJldi54bWxQSwUGAAAAAAQABAD1AAAAjQMAAAAA&#10;" fillcolor="black" stroked="f"/>
                        <v:rect id="Rectangle 1105" o:spid="_x0000_s3029" style="position:absolute;left:538;top:9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V8gA&#10;AADeAAAADwAAAGRycy9kb3ducmV2LnhtbESPT2vCQBTE70K/w/IK3nTTkIpNXaUKghfBPz3U2zP7&#10;mgSzb9PdVdN+ercgeBxm5jfMZNaZRlzI+dqygpdhAoK4sLrmUsHnfjkYg/ABWWNjmRT8kofZ9Kk3&#10;wVzbK2/psguliBD2OSqoQmhzKX1RkUE/tC1x9L6tMxiidKXUDq8RbhqZJslIGqw5LlTY0qKi4rQ7&#10;GwXzt/H8Z5Px+m97PNDh63h6TV2iVP+5+3gHEagLj/C9vdIK0izLRv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f5FXyAAAAN4AAAAPAAAAAAAAAAAAAAAAAJgCAABk&#10;cnMvZG93bnJldi54bWxQSwUGAAAAAAQABAD1AAAAjQMAAAAA&#10;" fillcolor="black" stroked="f"/>
                        <v:rect id="Rectangle 1106" o:spid="_x0000_s3030" style="position:absolute;left:538;top:9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M0zMgA&#10;AADeAAAADwAAAGRycy9kb3ducmV2LnhtbESPQWvCQBSE70L/w/KE3nRjiNamrlILgheh2h7q7Zl9&#10;TYLZt+nuVqO/visIPQ4z8w0zW3SmESdyvrasYDRMQBAXVtdcKvj8WA2mIHxA1thYJgUX8rCYP/Rm&#10;mGt75i2ddqEUEcI+RwVVCG0upS8qMuiHtiWO3rd1BkOUrpTa4TnCTSPTJJlIgzXHhQpbequoOO5+&#10;jYLl83T5857x5ro97Gn/dTiOU5co9djvXl9ABOrCf/jeXmsFaZZlT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MzTMyAAAAN4AAAAPAAAAAAAAAAAAAAAAAJgCAABk&#10;cnMvZG93bnJldi54bWxQSwUGAAAAAAQABAD1AAAAjQMAAAAA&#10;" fillcolor="black" stroked="f"/>
                        <v:rect id="Rectangle 1107" o:spid="_x0000_s3031" style="position:absolute;left:538;top:9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gvsUA&#10;AADeAAAADwAAAGRycy9kb3ducmV2LnhtbERPy2rCQBTdC/7DcAvd6aQhLTZmIloodFPwtai7a+aa&#10;BDN30pmppv16Z1FweTjvYjGYTlzI+daygqdpAoK4srrlWsF+9z6ZgfABWWNnmRT8kodFOR4VmGt7&#10;5Q1dtqEWMYR9jgqaEPpcSl81ZNBPbU8cuZN1BkOErpba4TWGm06mSfIiDbYcGxrs6a2h6rz9MQpW&#10;r7PV9zrjz7/N8UCHr+P5OXWJUo8Pw3IOItAQ7uJ/94dWkGZZFvfGO/EKy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KC+xQAAAN4AAAAPAAAAAAAAAAAAAAAAAJgCAABkcnMv&#10;ZG93bnJldi54bWxQSwUGAAAAAAQABAD1AAAAigMAAAAA&#10;" fillcolor="black" stroked="f"/>
                        <v:rect id="Rectangle 1108" o:spid="_x0000_s3032" style="position:absolute;left:538;top:9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FJcgA&#10;AADeAAAADwAAAGRycy9kb3ducmV2LnhtbESPT2vCQBTE74V+h+UVequbhlg0ukoVCr0I9c9Bb8/s&#10;Mwlm38bdrUY/fbcgeBxm5jfMeNqZRpzJ+dqygvdeAoK4sLrmUsFm/fU2AOEDssbGMim4kofp5Plp&#10;jLm2F17SeRVKESHsc1RQhdDmUvqiIoO+Z1vi6B2sMxiidKXUDi8RbhqZJsmHNFhzXKiwpXlFxXH1&#10;axTMhoPZ6SfjxW2539Fuuz/2U5co9frSfY5ABOrCI3xvf2sFaZZlQ/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4AUlyAAAAN4AAAAPAAAAAAAAAAAAAAAAAJgCAABk&#10;cnMvZG93bnJldi54bWxQSwUGAAAAAAQABAD1AAAAjQMAAAAA&#10;" fillcolor="black" stroked="f"/>
                        <v:rect id="Rectangle 1109" o:spid="_x0000_s3033" style="position:absolute;left:538;top:9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M6ZcYA&#10;AADeAAAADwAAAGRycy9kb3ducmV2LnhtbESPzWrCQBSF9wXfYbhCd3ViiEWjo6ggdFNQ60J318w1&#10;CWbuxJmppn16Z1Ho8nD++GaLzjTiTs7XlhUMBwkI4sLqmksFh6/N2xiED8gaG8uk4Ic8LOa9lxnm&#10;2j54R/d9KEUcYZ+jgiqENpfSFxUZ9APbEkfvYp3BEKUrpXb4iOOmkWmSvEuDNceHCltaV1Rc999G&#10;wWoyXt22GX/+7s4nOh3P11HqEqVe+91yCiJQF/7Df+0PrSDNslE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M6ZcYAAADeAAAADwAAAAAAAAAAAAAAAACYAgAAZHJz&#10;L2Rvd25yZXYueG1sUEsFBgAAAAAEAAQA9QAAAIsDAAAAAA==&#10;" fillcolor="black" stroked="f"/>
                        <v:rect id="Rectangle 1110" o:spid="_x0000_s3034" style="position:absolute;left:538;top:9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f/sgA&#10;AADeAAAADwAAAGRycy9kb3ducmV2LnhtbESPT2vCQBTE74V+h+UVems2hlhsdBUtFHop+O9Qb8/s&#10;Mwlm38bdrab99F1B8DjMzG+Yyaw3rTiT841lBYMkBUFcWt1wpWC7+XgZgfABWWNrmRT8kofZ9PFh&#10;goW2F17ReR0qESHsC1RQh9AVUvqyJoM+sR1x9A7WGQxRukpqh5cIN63M0vRVGmw4LtTY0XtN5XH9&#10;YxQs3kaL0zLnr7/Vfke77/1xmLlUqeenfj4GEagP9/Ct/akVZHk+HMD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T5/+yAAAAN4AAAAPAAAAAAAAAAAAAAAAAJgCAABk&#10;cnMvZG93bnJldi54bWxQSwUGAAAAAAQABAD1AAAAjQMAAAAA&#10;" fillcolor="black" stroked="f"/>
                        <v:rect id="Rectangle 1111" o:spid="_x0000_s3035" style="position:absolute;left:538;top:9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0Bic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WZ6PMv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nQGJyAAAAN4AAAAPAAAAAAAAAAAAAAAAAJgCAABk&#10;cnMvZG93bnJldi54bWxQSwUGAAAAAAQABAD1AAAAjQMAAAAA&#10;" fillcolor="black" stroked="f"/>
                        <v:rect id="Rectangle 1112" o:spid="_x0000_s3036" style="position:absolute;left:538;top:9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GkEs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GbZ8AW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tGkEskAAADeAAAADwAAAAAAAAAAAAAAAACYAgAA&#10;ZHJzL2Rvd25yZXYueG1sUEsFBgAAAAAEAAQA9QAAAI4DAAAAAA==&#10;" fillcolor="black" stroked="f"/>
                        <v:rect id="Rectangle 1113" o:spid="_x0000_s3037" style="position:absolute;left:538;top:9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8ZsgA&#10;AADeAAAADwAAAGRycy9kb3ducmV2LnhtbESPQWvCQBSE70L/w/IK3nTTEItNXaUKghehag/19sy+&#10;JsHs23R31eiv7xYEj8PMfMNMZp1pxJmcry0reBkmIIgLq2suFXztloMxCB+QNTaWScGVPMymT70J&#10;5tpeeEPnbShFhLDPUUEVQptL6YuKDPqhbYmj92OdwRClK6V2eIlw08g0SV6lwZrjQoUtLSoqjtuT&#10;UTB/G89/PzNe3zaHPe2/D8dR6hKl+s/dxzuIQF14hO/tlVaQZtkog/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ODxmyAAAAN4AAAAPAAAAAAAAAAAAAAAAAJgCAABk&#10;cnMvZG93bnJldi54bWxQSwUGAAAAAAQABAD1AAAAjQMAAAAA&#10;" fillcolor="black" stroked="f"/>
                        <v:rect id="Rectangle 1114" o:spid="_x0000_s3038" style="position:absolute;left:538;top:9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Z/cgA&#10;AADeAAAADwAAAGRycy9kb3ducmV2LnhtbESPQWvCQBSE70L/w/IKvenGkBSNrlIFoZeC2h7q7Zl9&#10;JsHs23R3q2l/fVcQehxm5htmvuxNKy7kfGNZwXiUgCAurW64UvDxvhlOQPiArLG1TAp+yMNy8TCY&#10;Y6HtlXd02YdKRAj7AhXUIXSFlL6syaAf2Y44eifrDIYoXSW1w2uEm1amSfIsDTYcF2rsaF1Ted5/&#10;GwWr6WT1tc347Xd3PNDh83jOU5co9fTYv8xABOrDf/jeftUK0izLc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dJn9yAAAAN4AAAAPAAAAAAAAAAAAAAAAAJgCAABk&#10;cnMvZG93bnJldi54bWxQSwUGAAAAAAQABAD1AAAAjQMAAAAA&#10;" fillcolor="black" stroked="f"/>
                        <v:rect id="Rectangle 1115" o:spid="_x0000_s3039" style="position:absolute;left:538;top:9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YHisgA&#10;AADeAAAADwAAAGRycy9kb3ducmV2LnhtbESPT2vCQBTE74LfYXkFb7ppiGJTV9GC0ItQ/xzq7Zl9&#10;TYLZt+nuVqOfvisUehxm5jfMbNGZRlzI+dqygudRAoK4sLrmUsFhvx5OQfiArLGxTApu5GEx7/dm&#10;mGt75S1ddqEUEcI+RwVVCG0upS8qMuhHtiWO3pd1BkOUrpTa4TXCTSPTJJlIgzXHhQpbequoOO9+&#10;jILVy3T1/ZHx5r49Hen4eTqPU5coNXjqlq8gAnXhP/zXftcK0iwbT+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pgeKyAAAAN4AAAAPAAAAAAAAAAAAAAAAAJgCAABk&#10;cnMvZG93bnJldi54bWxQSwUGAAAAAAQABAD1AAAAjQMAAAAA&#10;" fillcolor="black" stroked="f"/>
                        <v:rect id="Rectangle 1116" o:spid="_x0000_s3040" style="position:absolute;left:538;top:9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qiEcgA&#10;AADeAAAADwAAAGRycy9kb3ducmV2LnhtbESPQWvCQBSE7wX/w/IEb3XTEFuNrqJCoRehWg96e2Zf&#10;k2D2bdzdauqv7xYKPQ4z8w0zW3SmEVdyvras4GmYgCAurK65VLD/eH0cg/ABWWNjmRR8k4fFvPcw&#10;w1zbG2/puguliBD2OSqoQmhzKX1RkUE/tC1x9D6tMxiidKXUDm8RbhqZJsmzNFhzXKiwpXVFxXn3&#10;ZRSsJuPV5T3jzX17OtLxcDqPUpcoNeh3yymIQF34D/+137SCNMtGL/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6qIRyAAAAN4AAAAPAAAAAAAAAAAAAAAAAJgCAABk&#10;cnMvZG93bnJldi54bWxQSwUGAAAAAAQABAD1AAAAjQMAAAAA&#10;" fillcolor="black" stroked="f"/>
                        <v:rect id="Rectangle 1117" o:spid="_x0000_s3041" style="position:absolute;left:538;top:9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2Y8UA&#10;AADeAAAADwAAAGRycy9kb3ducmV2LnhtbERPz2vCMBS+D/wfwhN2m6mlDq1GUUHYZaDOg96ezbMt&#10;Ni81ybTbX28Ogx0/vt+zRWcacSfna8sKhoMEBHFhdc2lgsPX5m0MwgdkjY1lUvBDHhbz3ssMc20f&#10;vKP7PpQihrDPUUEVQptL6YuKDPqBbYkjd7HOYIjQlVI7fMRw08g0Sd6lwZpjQ4UtrSsqrvtvo2A1&#10;Ga9u24w/f3fnE52O5+sodYlSr/1uOQURqAv/4j/3h1aQZtko7o1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TZjxQAAAN4AAAAPAAAAAAAAAAAAAAAAAJgCAABkcnMv&#10;ZG93bnJldi54bWxQSwUGAAAAAAQABAD1AAAAigMAAAAA&#10;" fillcolor="black" stroked="f"/>
                        <v:rect id="Rectangle 1118" o:spid="_x0000_s3042" style="position:absolute;left:538;top:10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T+MgA&#10;AADeAAAADwAAAGRycy9kb3ducmV2LnhtbESPQWvCQBSE74X+h+UVvNWNIYqmrqKFQi8FtT3U2zP7&#10;TILZt3F31eivd4VCj8PMfMNM551pxJmcry0rGPQTEMSF1TWXCn6+P17HIHxA1thYJgVX8jCfPT9N&#10;Mdf2wms6b0IpIoR9jgqqENpcSl9UZND3bUscvb11BkOUrpTa4SXCTSPTJBlJgzXHhQpbeq+oOGxO&#10;RsFyMl4eVxl/3da7LW1/d4dh6hKlei/d4g1EoC78h//an1pBmmXD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OZP4yAAAAN4AAAAPAAAAAAAAAAAAAAAAAJgCAABk&#10;cnMvZG93bnJldi54bWxQSwUGAAAAAAQABAD1AAAAjQMAAAAA&#10;" fillcolor="black" stroked="f"/>
                        <v:rect id="Rectangle 1119" o:spid="_x0000_s3043" style="position:absolute;left:538;top:10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w2McA&#10;AADeAAAADwAAAGRycy9kb3ducmV2LnhtbESPy2rCQBSG94W+w3AK7uqkIYpGR6mFghuhXha6O2ZO&#10;k2DmTDozauzTOwvB5c9/45vOO9OICzlfW1bw0U9AEBdW11wq2G2/30cgfEDW2FgmBTfyMJ+9vkwx&#10;1/bKa7psQiniCPscFVQhtLmUvqjIoO/bljh6v9YZDFG6UmqH1zhuGpkmyVAarDk+VNjSV0XFaXM2&#10;Chbj0eLvJ+PV//p4oMP+eBqkLlGq99Z9TkAE6sIz/GgvtYI0y4YRIOJEFJ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v8NjHAAAA3gAAAA8AAAAAAAAAAAAAAAAAmAIAAGRy&#10;cy9kb3ducmV2LnhtbFBLBQYAAAAABAAEAPUAAACMAwAAAAA=&#10;" fillcolor="black" stroked="f"/>
                        <v:rect id="Rectangle 1120" o:spid="_x0000_s3044" style="position:absolute;left:538;top:10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NVQ8gA&#10;AADeAAAADwAAAGRycy9kb3ducmV2LnhtbESPT2vCQBTE7wW/w/IEb3VjiKKpq2ih0Euh/jno7Zl9&#10;TYLZt3F31dhP3y0Uehxm5jfMfNmZRtzI+dqygtEwAUFcWF1zqWC/e3uegvABWWNjmRQ8yMNy0Xua&#10;Y67tnTd024ZSRAj7HBVUIbS5lL6oyKAf2pY4el/WGQxRulJqh/cIN41Mk2QiDdYcFyps6bWi4ry9&#10;GgXr2XR9+cz443tzOtLxcDqPU5coNeh3qxcQgbrwH/5rv2sFaZZNRv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I1VDyAAAAN4AAAAPAAAAAAAAAAAAAAAAAJgCAABk&#10;cnMvZG93bnJldi54bWxQSwUGAAAAAAQABAD1AAAAjQMAAAAA&#10;" fillcolor="black" stroked="f"/>
                        <v:rect id="Rectangle 1121" o:spid="_x0000_s3045" style="position:absolute;left:538;top:10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LNMgA&#10;AADeAAAADwAAAGRycy9kb3ducmV2LnhtbESPT2vCQBTE70K/w/IKvZlNQxSbukoVhF4K/umh3p7Z&#10;1ySYfZvubjX207sFweMwM79hpvPetOJEzjeWFTwnKQji0uqGKwWfu9VwAsIHZI2tZVJwIQ/z2cNg&#10;ioW2Z97QaRsqESHsC1RQh9AVUvqyJoM+sR1x9L6tMxiidJXUDs8RblqZpelYGmw4LtTY0bKm8rj9&#10;NQoWL5PFzzrnj7/NYU/7r8NxlLlUqafH/u0VRKA+3MO39rtWkOX5OIP/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8cs0yAAAAN4AAAAPAAAAAAAAAAAAAAAAAJgCAABk&#10;cnMvZG93bnJldi54bWxQSwUGAAAAAAQABAD1AAAAjQMAAAAA&#10;" fillcolor="black" stroked="f"/>
                        <v:rect id="Rectangle 1122" o:spid="_x0000_s3046" style="position:absolute;left:538;top:10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1ur8gA&#10;AADeAAAADwAAAGRycy9kb3ducmV2LnhtbESPQWvCQBSE70L/w/IK3nRjmopNXaUWBC+Fqj3U2zP7&#10;TILZt+nuqml/fVcQPA4z8w0znXemEWdyvrasYDRMQBAXVtdcKvjaLgcTED4ga2wsk4Jf8jCfPfSm&#10;mGt74TWdN6EUEcI+RwVVCG0upS8qMuiHtiWO3sE6gyFKV0rt8BLhppFpkoylwZrjQoUtvVdUHDcn&#10;o2DxMln8fGb88bfe72j3vT8+py5Rqv/Yvb2CCNSFe/jWXmkFaZaNn+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vW6vyAAAAN4AAAAPAAAAAAAAAAAAAAAAAJgCAABk&#10;cnMvZG93bnJldi54bWxQSwUGAAAAAAQABAD1AAAAjQMAAAAA&#10;" fillcolor="black" stroked="f"/>
                        <v:rect id="Rectangle 1123" o:spid="_x0000_s3047" style="position:absolute;left:538;top:10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228gA&#10;AADeAAAADwAAAGRycy9kb3ducmV2LnhtbESPT2vCQBTE70K/w/IK3nTTkIpNXaUKghfBPz3U2zP7&#10;mgSzb9PdVdN+ercgeBxm5jfMZNaZRlzI+dqygpdhAoK4sLrmUsHnfjkYg/ABWWNjmRT8kofZ9Kk3&#10;wVzbK2/psguliBD2OSqoQmhzKX1RkUE/tC1x9L6tMxiidKXUDq8RbhqZJslIGqw5LlTY0qKi4rQ7&#10;GwXzt/H8Z5Px+m97PNDh63h6TV2iVP+5+3gHEagLj/C9vdIK0iwb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VPbbyAAAAN4AAAAPAAAAAAAAAAAAAAAAAJgCAABk&#10;cnMvZG93bnJldi54bWxQSwUGAAAAAAQABAD1AAAAjQMAAAAA&#10;" fillcolor="black" stroked="f"/>
                        <v:rect id="Rectangle 1124" o:spid="_x0000_s3048" style="position:absolute;left:538;top:10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TQMgA&#10;AADeAAAADwAAAGRycy9kb3ducmV2LnhtbESPT2vCQBTE74LfYXkFb7ppiGJTV9GC0ItQ/xzq7Zl9&#10;TYLZt+nuVqOfvisUehxm5jfMbNGZRlzI+dqygudRAoK4sLrmUsFhvx5OQfiArLGxTApu5GEx7/dm&#10;mGt75S1ddqEUEcI+RwVVCG0upS8qMuhHtiWO3pd1BkOUrpTa4TXCTSPTJJlIgzXHhQpbequoOO9+&#10;jILVy3T1/ZHx5r49Hen4eTqPU5coNXjqlq8gAnXhP/zXftcK0iybjO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GFNAyAAAAN4AAAAPAAAAAAAAAAAAAAAAAJgCAABk&#10;cnMvZG93bnJldi54bWxQSwUGAAAAAAQABAD1AAAAjQMAAAAA&#10;" fillcolor="black" stroked="f"/>
                        <v:rect id="Rectangle 1125" o:spid="_x0000_s3049" style="position:absolute;left:538;top:10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NN8gA&#10;AADeAAAADwAAAGRycy9kb3ducmV2LnhtbESPQWvCQBSE74X+h+UVvNVNQwwaXaUKgheh2h7q7Zl9&#10;TYLZt+nuqrG/vlsQehxm5htmtuhNKy7kfGNZwcswAUFcWt1wpeDjff08BuEDssbWMim4kYfF/PFh&#10;hoW2V97RZR8qESHsC1RQh9AVUvqyJoN+aDvi6H1ZZzBE6SqpHV4j3LQyTZJcGmw4LtTY0aqm8rQ/&#10;GwXLyXj5/Zbx9md3PNDh83gapS5RavDUv05BBOrDf/je3mgFaZblO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ys03yAAAAN4AAAAPAAAAAAAAAAAAAAAAAJgCAABk&#10;cnMvZG93bnJldi54bWxQSwUGAAAAAAQABAD1AAAAjQMAAAAA&#10;" fillcolor="black" stroked="f"/>
                        <v:rect id="Rectangle 1126" o:spid="_x0000_s3050" style="position:absolute;left:538;top:10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ZorMgA&#10;AADeAAAADwAAAGRycy9kb3ducmV2LnhtbESPQWvCQBSE7wX/w/KE3uqmIbUaXaUWCr0I1XrQ2zP7&#10;mgSzb9PdrUZ/vSsUPA4z8w0znXemEUdyvras4HmQgCAurK65VLD5/ngagfABWWNjmRScycN81nuY&#10;Yq7tiVd0XIdSRAj7HBVUIbS5lL6oyKAf2JY4ej/WGQxRulJqh6cIN41Mk2QoDdYcFyps6b2i4rD+&#10;MwoW49Hi9yvj5WW139Fuuz+8pC5R6rHfvU1ABOrCPfzf/tQK0iwbvs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hmisyAAAAN4AAAAPAAAAAAAAAAAAAAAAAJgCAABk&#10;cnMvZG93bnJldi54bWxQSwUGAAAAAAQABAD1AAAAjQMAAAAA&#10;" fillcolor="black" stroked="f"/>
                        <v:rect id="Rectangle 1127" o:spid="_x0000_s3051" style="position:absolute;left:538;top:10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83sUA&#10;AADeAAAADwAAAGRycy9kb3ducmV2LnhtbERPy2rCQBTdF/oPwy24q5OGKBodpRYKboT6WOjumrlN&#10;gpk76cyosV/vLASXh/OezjvTiAs5X1tW8NFPQBAXVtdcKthtv99HIHxA1thYJgU38jCfvb5MMdf2&#10;ymu6bEIpYgj7HBVUIbS5lL6oyKDv25Y4cr/WGQwRulJqh9cYbhqZJslQGqw5NlTY0ldFxWlzNgoW&#10;49Hi7yfj1f/6eKDD/ngapC5RqvfWfU5ABOrCU/xwL7WCNMuGcW+8E6+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fzexQAAAN4AAAAPAAAAAAAAAAAAAAAAAJgCAABkcnMv&#10;ZG93bnJldi54bWxQSwUGAAAAAAQABAD1AAAAigMAAAAA&#10;" fillcolor="black" stroked="f"/>
                        <v:rect id="Rectangle 1128" o:spid="_x0000_s3052" style="position:absolute;left:538;top:10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ZRcgA&#10;AADeAAAADwAAAGRycy9kb3ducmV2LnhtbESPQWvCQBSE74X+h+UVvNWNIYqmrqKFQi8FtT3U2zP7&#10;TILZt3F31eivd4VCj8PMfMNM551pxJmcry0rGPQTEMSF1TWXCn6+P17HIHxA1thYJgVX8jCfPT9N&#10;Mdf2wms6b0IpIoR9jgqqENpcSl9UZND3bUscvb11BkOUrpTa4SXCTSPTJBlJgzXHhQpbeq+oOGxO&#10;RsFyMl4eVxl/3da7LW1/d4dh6hKlei/d4g1EoC78h//an1pBmmWj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VVlFyAAAAN4AAAAPAAAAAAAAAAAAAAAAAJgCAABk&#10;cnMvZG93bnJldi54bWxQSwUGAAAAAAQABAD1AAAAjQMAAAAA&#10;" fillcolor="black" stroked="f"/>
                        <v:rect id="Rectangle 1129" o:spid="_x0000_s3053" style="position:absolute;left:538;top:10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ZmBccA&#10;AADeAAAADwAAAGRycy9kb3ducmV2LnhtbESPy2rCQBSG9wXfYThCd3ViSKtGR6mFQjdCvSx0d8wc&#10;k2DmTDoz1din7ywElz//jW+26EwjLuR8bVnBcJCAIC6srrlUsNt+voxB+ICssbFMCm7kYTHvPc0w&#10;1/bKa7psQiniCPscFVQhtLmUvqjIoB/Yljh6J+sMhihdKbXDaxw3jUyT5E0arDk+VNjSR0XFefNr&#10;FCwn4+XPd8arv/XxQIf98fyaukSp5373PgURqAuP8L39pRWkWTaKABEnooC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2ZgXHAAAA3gAAAA8AAAAAAAAAAAAAAAAAmAIAAGRy&#10;cy9kb3ducmV2LnhtbFBLBQYAAAAABAAEAPUAAACMAwAAAAA=&#10;" fillcolor="black" stroked="f"/>
                        <v:rect id="Rectangle 1130" o:spid="_x0000_s3054" style="position:absolute;left:538;top:10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rDnsgA&#10;AADeAAAADwAAAGRycy9kb3ducmV2LnhtbESPQWvCQBSE7wX/w/IKvdWNIVqNrqKFQi9CtR709sy+&#10;JsHs23R3q9Ff3y0IPQ4z8w0zW3SmEWdyvrasYNBPQBAXVtdcKth9vj2PQfiArLGxTAqu5GEx7z3M&#10;MNf2whs6b0MpIoR9jgqqENpcSl9UZND3bUscvS/rDIYoXSm1w0uEm0amSTKSBmuOCxW29FpRcdr+&#10;GAWryXj1/ZHx+rY5HuiwP56GqUuUenrsllMQgbrwH76337WCNMteBv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sOeyAAAAN4AAAAPAAAAAAAAAAAAAAAAAJgCAABk&#10;cnMvZG93bnJldi54bWxQSwUGAAAAAAQABAD1AAAAjQMAAAAA&#10;" fillcolor="black" stroked="f"/>
                        <v:rect id="Rectangle 1131" o:spid="_x0000_s3055" style="position:absolute;left:538;top:10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hd6cgA&#10;AADeAAAADwAAAGRycy9kb3ducmV2LnhtbESPQWvCQBSE70L/w/KE3nRjiNamrlILgheh2h7q7Zl9&#10;TYLZt+nuVqO/visIPQ4z8w0zW3SmESdyvrasYDRMQBAXVtdcKvj8WA2mIHxA1thYJgUX8rCYP/Rm&#10;mGt75i2ddqEUEcI+RwVVCG0upS8qMuiHtiWO3rd1BkOUrpTa4TnCTSPTJJlIgzXHhQpbequoOO5+&#10;jYLl83T5857x5ro97Gn/dTiOU5co9djvXl9ABOrCf/jeXmsFaZY9pX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KF3pyAAAAN4AAAAPAAAAAAAAAAAAAAAAAJgCAABk&#10;cnMvZG93bnJldi54bWxQSwUGAAAAAAQABAD1AAAAjQMAAAAA&#10;" fillcolor="black" stroked="f"/>
                        <v:rect id="Rectangle 1132" o:spid="_x0000_s3056" style="position:absolute;left:538;top:10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T4cs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Mvzxwf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WT4cskAAADeAAAADwAAAAAAAAAAAAAAAACYAgAA&#10;ZHJzL2Rvd25yZXYueG1sUEsFBgAAAAAEAAQA9QAAAI4DAAAAAA==&#10;" fillcolor="black" stroked="f"/>
                        <v:rect id="Rectangle 1133" o:spid="_x0000_s3057" style="position:absolute;left:538;top:10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1gBsgA&#10;AADeAAAADwAAAGRycy9kb3ducmV2LnhtbESPQWvCQBSE70L/w/KE3nRjiNamrlILgheh2h7q7Zl9&#10;TYLZt+nuVqO/visIPQ4z8w0zW3SmESdyvrasYDRMQBAXVtdcKvj8WA2mIHxA1thYJgUX8rCYP/Rm&#10;mGt75i2ddqEUEcI+RwVVCG0upS8qMuiHtiWO3rd1BkOUrpTa4TnCTSPTJJlIgzXHhQpbequoOO5+&#10;jYLl83T5857x5ro97Gn/dTiOU5co9djvXl9ABOrCf/jeXmsFaZY9ZX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jWAGyAAAAN4AAAAPAAAAAAAAAAAAAAAAAJgCAABk&#10;cnMvZG93bnJldi54bWxQSwUGAAAAAAQABAD1AAAAjQMAAAAA&#10;" fillcolor="black" stroked="f"/>
                        <v:rect id="Rectangle 1134" o:spid="_x0000_s3058" style="position:absolute;left:538;top:10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HFncgA&#10;AADeAAAADwAAAGRycy9kb3ducmV2LnhtbESPQWvCQBSE7wX/w/IEb3XTEFuNrqJCoRehWg96e2Zf&#10;k2D2bdzdauqv7xYKPQ4z8w0zW3SmEVdyvras4GmYgCAurK65VLD/eH0cg/ABWWNjmRR8k4fFvPcw&#10;w1zbG2/puguliBD2OSqoQmhzKX1RkUE/tC1x9D6tMxiidKXUDm8RbhqZJsmzNFhzXKiwpXVFxXn3&#10;ZRSsJuPV5T3jzX17OtLxcDqPUpcoNeh3yymIQF34D/+137SCNMteR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wcWdyAAAAN4AAAAPAAAAAAAAAAAAAAAAAJgCAABk&#10;cnMvZG93bnJldi54bWxQSwUGAAAAAAQABAD1AAAAjQMAAAAA&#10;" fillcolor="black" stroked="f"/>
                        <v:rect id="Rectangle 1135" o:spid="_x0000_s3059" style="position:absolute;left:538;top:10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Nb6sgA&#10;AADeAAAADwAAAGRycy9kb3ducmV2LnhtbESPQWvCQBSE7wX/w/KE3uqmIbUaXaUWCr0I1XrQ2zP7&#10;mgSzb9PdrUZ/vSsUPA4z8w0znXemEUdyvras4HmQgCAurK65VLD5/ngagfABWWNjmRScycN81nuY&#10;Yq7tiVd0XIdSRAj7HBVUIbS5lL6oyKAf2JY4ej/WGQxRulJqh6cIN41Mk2QoDdYcFyps6b2i4rD+&#10;MwoW49Hi9yvj5WW139Fuuz+8pC5R6rHfvU1ABOrCPfzf/tQK0ix7H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E1vqyAAAAN4AAAAPAAAAAAAAAAAAAAAAAJgCAABk&#10;cnMvZG93bnJldi54bWxQSwUGAAAAAAQABAD1AAAAjQMAAAAA&#10;" fillcolor="black" stroked="f"/>
                        <v:rect id="Rectangle 1136" o:spid="_x0000_s3060" style="position:absolute;left:538;top:10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cckA&#10;AADeAAAADwAAAGRycy9kb3ducmV2LnhtbESPT2vCQBTE70K/w/IKvenGkKpNXUULhV4E//RQb8/s&#10;Mwlm38bdrcZ++m6h4HGYmd8w03lnGnEh52vLCoaDBARxYXXNpYLP3Xt/AsIHZI2NZVJwIw/z2UNv&#10;irm2V97QZRtKESHsc1RQhdDmUvqiIoN+YFvi6B2tMxiidKXUDq8RbhqZJslIGqw5LlTY0ltFxWn7&#10;bRQsXybL8zrj1c/msKf91+H0nLpEqafHbvEKIlAX7uH/9odWkGbZe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l/+cckAAADeAAAADwAAAAAAAAAAAAAAAACYAgAA&#10;ZHJzL2Rvd25yZXYueG1sUEsFBgAAAAAEAAQA9QAAAI4DAAAAAA==&#10;" fillcolor="black" stroked="f"/>
                        <v:rect id="Rectangle 1137" o:spid="_x0000_s3061" style="position:absolute;left:538;top:10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BqA8UA&#10;AADeAAAADwAAAGRycy9kb3ducmV2LnhtbERPu27CMBTdK/EP1kXqVhyitEDAoFKpUhek8hhgu8SX&#10;JCK+Tm0XQr++HpAYj857tuhMIy7kfG1ZwXCQgCAurK65VLDbfr6MQfiArLGxTApu5GEx7z3NMNf2&#10;ymu6bEIpYgj7HBVUIbS5lL6oyKAf2JY4cifrDIYIXSm1w2sMN41Mk+RNGqw5NlTY0kdFxXnzaxQs&#10;J+Plz3fGq7/18UCH/fH8mrpEqed+9z4FEagLD/Hd/aUVpFk2invjnXgF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wGoDxQAAAN4AAAAPAAAAAAAAAAAAAAAAAJgCAABkcnMv&#10;ZG93bnJldi54bWxQSwUGAAAAAAQABAD1AAAAigMAAAAA&#10;" fillcolor="black" stroked="f"/>
                        <v:rect id="Rectangle 1138" o:spid="_x0000_s3062" style="position:absolute;left:538;top:10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PmMgA&#10;AADeAAAADwAAAGRycy9kb3ducmV2LnhtbESPQWvCQBSE74X+h+UJvdWNIVqNrlILhV6Eaj3o7Zl9&#10;JsHs23R3q9Ff3y0IPQ4z8w0zW3SmEWdyvrasYNBPQBAXVtdcKth+vT+PQfiArLGxTAqu5GExf3yY&#10;Ya7thdd03oRSRAj7HBVUIbS5lL6oyKDv25Y4ekfrDIYoXSm1w0uEm0amSTKSBmuOCxW29FZRcdr8&#10;GAXLyXj5/Znx6rY+7Gm/O5yGqUuUeup1r1MQgbrwH763P7SCNMteJv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jM+YyAAAAN4AAAAPAAAAAAAAAAAAAAAAAJgCAABk&#10;cnMvZG93bnJldi54bWxQSwUGAAAAAAQABAD1AAAAjQMAAAAA&#10;" fillcolor="black" stroked="f"/>
                        <v:rect id="Rectangle 1139" o:spid="_x0000_s3063" style="position:absolute;left:538;top:1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MWIscA&#10;AADeAAAADwAAAGRycy9kb3ducmV2LnhtbESPy2rCQBSG90LfYTiF7nTSECVNHaUWCm6EelnU3TFz&#10;mgQzZ9KZUaNP31kILn/+G9903ptWnMn5xrKC11ECgri0uuFKwW77NcxB+ICssbVMCq7kYT57Gkyx&#10;0PbCazpvQiXiCPsCFdQhdIWUvqzJoB/Zjjh6v9YZDFG6SmqHlzhuWpkmyUQabDg+1NjRZ03lcXMy&#10;ChZv+eLvO+PVbX3Y0/7ncBynLlHq5bn/eAcRqA+P8L291ArSLMsjQMSJKC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jFiLHAAAA3gAAAA8AAAAAAAAAAAAAAAAAmAIAAGRy&#10;cy9kb3ducmV2LnhtbFBLBQYAAAAABAAEAPUAAACMAwAAAAA=&#10;" fillcolor="black" stroked="f"/>
                        <v:rect id="Rectangle 1140" o:spid="_x0000_s3064" style="position:absolute;left:538;top:11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zucgA&#10;AADeAAAADwAAAGRycy9kb3ducmV2LnhtbESPT2vCQBTE74V+h+UVvNWNIZYYXaUWhF4E//RQb8/s&#10;axLMvk13t5r203cFweMwM79hZovetOJMzjeWFYyGCQji0uqGKwUf+9VzDsIHZI2tZVLwSx4W88eH&#10;GRbaXnhL512oRISwL1BBHUJXSOnLmgz6oe2Io/dlncEQpaukdniJcNPKNElepMGG40KNHb3VVJ52&#10;P0bBcpIvvzcZr/+2xwMdPo+nceoSpQZP/esURKA+3MO39rtWkGZZPoLrnXg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L7O5yAAAAN4AAAAPAAAAAAAAAAAAAAAAAJgCAABk&#10;cnMvZG93bnJldi54bWxQSwUGAAAAAAQABAD1AAAAjQMAAAAA&#10;" fillcolor="black" stroked="f"/>
                        <v:rect id="Rectangle 1141" o:spid="_x0000_s3065" style="position:absolute;left:538;top:11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tzsgA&#10;AADeAAAADwAAAGRycy9kb3ducmV2LnhtbESPQWvCQBSE74L/YXmF3nTTEEuauooWCr0Ianuot2f2&#10;NQlm36a7W43++q4geBxm5htmOu9NK47kfGNZwdM4AUFcWt1wpeDr832Ug/ABWWNrmRScycN8NhxM&#10;sdD2xBs6bkMlIoR9gQrqELpCSl/WZNCPbUccvR/rDIYoXSW1w1OEm1amSfIsDTYcF2rs6K2m8rD9&#10;MwqWL/nyd53x6rLZ72j3vT9MUpco9fjQL15BBOrDPXxrf2gFaZblKVzvxCsg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S3OyAAAAN4AAAAPAAAAAAAAAAAAAAAAAJgCAABk&#10;cnMvZG93bnJldi54bWxQSwUGAAAAAAQABAD1AAAAjQMAAAAA&#10;" fillcolor="black" stroked="f"/>
                        <v:rect id="Rectangle 1142" o:spid="_x0000_s3066" style="position:absolute;left:538;top:1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GIVcgA&#10;AADeAAAADwAAAGRycy9kb3ducmV2LnhtbESPQWvCQBSE74X+h+UVvNVNYyoxdZVaEHoRqu1Bb8/s&#10;axLMvk13V0399V2h4HGYmW+Y6bw3rTiR841lBU/DBARxaXXDlYKvz+VjDsIHZI2tZVLwSx7ms/u7&#10;KRbannlNp02oRISwL1BBHUJXSOnLmgz6oe2Io/dtncEQpaukdniOcNPKNEnG0mDDcaHGjt5qKg+b&#10;o1GwmOSLn4+MV5f1fke77f7wnLpEqcFD//oCIlAfbuH/9rtWkGZZPoL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sYhVyAAAAN4AAAAPAAAAAAAAAAAAAAAAAJgCAABk&#10;cnMvZG93bnJldi54bWxQSwUGAAAAAAQABAD1AAAAjQMAAAAA&#10;" fillcolor="black" stroked="f"/>
                        <v:rect id="Rectangle 1143" o:spid="_x0000_s3067" style="position:absolute;left:538;top:1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gQIcgA&#10;AADeAAAADwAAAGRycy9kb3ducmV2LnhtbESPQWvCQBSE7wX/w/IKvdVNQywxuooWCr0IanvQ2zP7&#10;TILZt+nuVqO/visUehxm5htmOu9NK87kfGNZwcswAUFcWt1wpeDr8/05B+EDssbWMim4kof5bPAw&#10;xULbC2/ovA2ViBD2BSqoQ+gKKX1Zk0E/tB1x9I7WGQxRukpqh5cIN61Mk+RVGmw4LtTY0VtN5Wn7&#10;YxQsx/nye53x6rY57Gm/O5xGqUuUenrsFxMQgfrwH/5rf2gFaZblGdzvx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WBAhyAAAAN4AAAAPAAAAAAAAAAAAAAAAAJgCAABk&#10;cnMvZG93bnJldi54bWxQSwUGAAAAAAQABAD1AAAAjQMAAAAA&#10;" fillcolor="black" stroked="f"/>
                        <v:rect id="Rectangle 1144" o:spid="_x0000_s3068" style="position:absolute;left:538;top:1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S1usgA&#10;AADeAAAADwAAAGRycy9kb3ducmV2LnhtbESPQWvCQBSE70L/w/IK3nTTECVGV6mFgheh2h7q7Zl9&#10;TYLZt+nuqml/vVsQehxm5htmsepNKy7kfGNZwdM4AUFcWt1wpeDj/XWUg/ABWWNrmRT8kIfV8mGw&#10;wELbK+/osg+ViBD2BSqoQ+gKKX1Zk0E/th1x9L6sMxiidJXUDq8RblqZJslUGmw4LtTY0UtN5Wl/&#10;NgrWs3z9/Zbx9nd3PNDh83iapC5RavjYP89BBOrDf/je3mgFaZblE/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FLW6yAAAAN4AAAAPAAAAAAAAAAAAAAAAAJgCAABk&#10;cnMvZG93bnJldi54bWxQSwUGAAAAAAQABAD1AAAAjQMAAAAA&#10;" fillcolor="black" stroked="f"/>
                        <v:rect id="Rectangle 1145" o:spid="_x0000_s3069" style="position:absolute;left:538;top:1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YrzcgA&#10;AADeAAAADwAAAGRycy9kb3ducmV2LnhtbESPQWvCQBSE70L/w/IK3nTTECVGV6mFgheh2h7q7Zl9&#10;TYLZt+nuqrG/vlsQehxm5htmsepNKy7kfGNZwdM4AUFcWt1wpeDj/XWUg/ABWWNrmRTcyMNq+TBY&#10;YKHtlXd02YdKRAj7AhXUIXSFlL6syaAf2444el/WGQxRukpqh9cIN61Mk2QqDTYcF2rs6KWm8rQ/&#10;GwXrWb7+fst4+7M7HujweTxNUpcoNXzsn+cgAvXhP3xvb7SCNMvyK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xivNyAAAAN4AAAAPAAAAAAAAAAAAAAAAAJgCAABk&#10;cnMvZG93bnJldi54bWxQSwUGAAAAAAQABAD1AAAAjQMAAAAA&#10;" fillcolor="black" stroked="f"/>
                        <v:rect id="Rectangle 1146" o:spid="_x0000_s3070" style="position:absolute;left:538;top:11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qOVsgA&#10;AADeAAAADwAAAGRycy9kb3ducmV2LnhtbESPQWvCQBSE7wX/w/IK3uqmIbYxdRUtCF4K1fagt2f2&#10;NQlm36a7q8b++q5Q6HGYmW+Y6bw3rTiT841lBY+jBARxaXXDlYLPj9VDDsIHZI2tZVJwJQ/z2eBu&#10;ioW2F97QeRsqESHsC1RQh9AVUvqyJoN+ZDvi6H1ZZzBE6SqpHV4i3LQyTZInabDhuFBjR681lcft&#10;yShYTvLl93vGbz+bw572u8NxnLpEqeF9v3gBEagP/+G/9lorSLMsf4b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io5WyAAAAN4AAAAPAAAAAAAAAAAAAAAAAJgCAABk&#10;cnMvZG93bnJldi54bWxQSwUGAAAAAAQABAD1AAAAjQMAAAAA&#10;" fillcolor="black" stroked="f"/>
                        <v:rect id="Rectangle 1147" o:spid="_x0000_s3071" style="position:absolute;left:538;top:1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aJMUA&#10;AADeAAAADwAAAGRycy9kb3ducmV2LnhtbERPy2rCQBTdC/2H4Ra600lDlDR1lFoouBHqY1F318xt&#10;EszcSWdGjX59ZyG4PJz3dN6bVpzJ+caygtdRAoK4tLrhSsFu+zXMQfiArLG1TAqu5GE+expMsdD2&#10;wms6b0IlYgj7AhXUIXSFlL6syaAf2Y44cr/WGQwRukpqh5cYblqZJslEGmw4NtTY0WdN5XFzMgoW&#10;b/ni7zvj1W192NP+53Acpy5R6uW5/3gHEagPD/HdvdQK0izL4954J14B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FRokxQAAAN4AAAAPAAAAAAAAAAAAAAAAAJgCAABkcnMv&#10;ZG93bnJldi54bWxQSwUGAAAAAAQABAD1AAAAigMAAAAA&#10;" fillcolor="black" stroked="f"/>
                        <v:rect id="Rectangle 1148" o:spid="_x0000_s3072" style="position:absolute;left:538;top:1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m/v8gA&#10;AADeAAAADwAAAGRycy9kb3ducmV2LnhtbESPQWvCQBSE74X+h+UJvdWNIZYYXaUWCr0Iaj3o7Zl9&#10;JsHs23R3q2l/fVcQehxm5htmtuhNKy7kfGNZwWiYgCAurW64UrD7fH/OQfiArLG1TAp+yMNi/vgw&#10;w0LbK2/osg2ViBD2BSqoQ+gKKX1Zk0E/tB1x9E7WGQxRukpqh9cIN61Mk+RFGmw4LtTY0VtN5Xn7&#10;bRQsJ/nya53x6ndzPNBhfzyPU5co9TToX6cgAvXhP3xvf2gFaZblE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Wb+/yAAAAN4AAAAPAAAAAAAAAAAAAAAAAJgCAABk&#10;cnMvZG93bnJldi54bWxQSwUGAAAAAAQABAD1AAAAjQMAAAAA&#10;" fillcolor="black" stroked="f"/>
                        <v:rect id="Rectangle 1149" o:spid="_x0000_s3073" style="position:absolute;left:538;top:1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qA/8YA&#10;AADeAAAADwAAAGRycy9kb3ducmV2LnhtbESPzWrCQBSF9wXfYbiCuzoxpEWjo2hB6Kag1oXurplr&#10;EszcSWemGn16Z1Ho8nD++GaLzjTiSs7XlhWMhgkI4sLqmksF++/16xiED8gaG8uk4E4eFvPeywxz&#10;bW+8pesulCKOsM9RQRVCm0vpi4oM+qFtiaN3ts5giNKVUju8xXHTyDRJ3qXBmuNDhS19VFRcdr9G&#10;wWoyXv1sMv56bE9HOh5Ol7fUJUoN+t1yCiJQF/7Df+1PrSDNskk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qA/8YAAADeAAAADwAAAAAAAAAAAAAAAACYAgAAZHJz&#10;L2Rvd25yZXYueG1sUEsFBgAAAAAEAAQA9QAAAIsDAAAAAA==&#10;" fillcolor="black" stroked="f"/>
                        <v:rect id="Rectangle 1150" o:spid="_x0000_s3074" style="position:absolute;left:538;top:1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YlZMgA&#10;AADeAAAADwAAAGRycy9kb3ducmV2LnhtbESPQWvCQBSE7wX/w/IK3pqNIYqmrqIFoReh2h7q7Zl9&#10;TYLZt+nuVtP+ercgeBxm5htmvuxNK87kfGNZwShJQRCXVjdcKfh43zxNQfiArLG1TAp+ycNyMXiY&#10;Y6HthXd03odKRAj7AhXUIXSFlL6syaBPbEccvS/rDIYoXSW1w0uEm1ZmaTqRBhuOCzV29FJTedr/&#10;GAXr2XT9/Zbz9m93PNDh83gaZy5VavjYr55BBOrDPXxrv2oFWZ7PRv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9iVkyAAAAN4AAAAPAAAAAAAAAAAAAAAAAJgCAABk&#10;cnMvZG93bnJldi54bWxQSwUGAAAAAAQABAD1AAAAjQMAAAAA&#10;" fillcolor="black" stroked="f"/>
                        <v:rect id="Rectangle 1151" o:spid="_x0000_s3075" style="position:absolute;left:538;top:11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7E8gA&#10;AADeAAAADwAAAGRycy9kb3ducmV2LnhtbESPT2vCQBTE70K/w/IKvemmIS0aXaUWCr0U/HfQ2zP7&#10;TILZt+nuVqOfvisIHoeZ+Q0zmXWmESdyvras4HWQgCAurK65VLBZf/WHIHxA1thYJgUX8jCbPvUm&#10;mGt75iWdVqEUEcI+RwVVCG0upS8qMugHtiWO3sE6gyFKV0rt8BzhppFpkrxLgzXHhQpb+qyoOK7+&#10;jIL5aDj/XWT8c13ud7Tb7o9vqUuUennuPsYgAnXhEb63v7WCNMtG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JLsTyAAAAN4AAAAPAAAAAAAAAAAAAAAAAJgCAABk&#10;cnMvZG93bnJldi54bWxQSwUGAAAAAAQABAD1AAAAjQMAAAAA&#10;" fillcolor="black" stroked="f"/>
                        <v:rect id="Rectangle 1152" o:spid="_x0000_s3076" style="position:absolute;left:538;top:1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geiMgA&#10;AADeAAAADwAAAGRycy9kb3ducmV2LnhtbESPQWvCQBSE74X+h+UJ3urGmBZNXaUKgpeC2h7q7Zl9&#10;TYLZt3F31dhf7xYKPQ4z8w0znXemERdyvrasYDhIQBAXVtdcKvj8WD2NQfiArLGxTApu5GE+e3yY&#10;Yq7tlbd02YVSRAj7HBVUIbS5lL6oyKAf2JY4et/WGQxRulJqh9cIN41Mk+RFGqw5LlTY0rKi4rg7&#10;GwWLyXhx2mT8/rM97Gn/dTg+py5Rqt/r3l5BBOrCf/ivvdYK0iybjO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aB6IyAAAAN4AAAAPAAAAAAAAAAAAAAAAAJgCAABk&#10;cnMvZG93bnJldi54bWxQSwUGAAAAAAQABAD1AAAAjQMAAAAA&#10;" fillcolor="black" stroked="f"/>
                        <v:rect id="Rectangle 1153" o:spid="_x0000_s3077" style="position:absolute;left:538;top:1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GG/MgA&#10;AADeAAAADwAAAGRycy9kb3ducmV2LnhtbESPT2vCQBTE74V+h+UVequbhlg0ukoVCr0I9c9Bb8/s&#10;Mwlm38bdrUY/fbcgeBxm5jfMeNqZRpzJ+dqygvdeAoK4sLrmUsFm/fU2AOEDssbGMim4kofp5Plp&#10;jLm2F17SeRVKESHsc1RQhdDmUvqiIoO+Z1vi6B2sMxiidKXUDi8RbhqZJsmHNFhzXKiwpXlFxXH1&#10;axTMhoPZ6SfjxW2539Fuuz/2U5co9frSfY5ABOrCI3xvf2sFaZYNM/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gYb8yAAAAN4AAAAPAAAAAAAAAAAAAAAAAJgCAABk&#10;cnMvZG93bnJldi54bWxQSwUGAAAAAAQABAD1AAAAjQMAAAAA&#10;" fillcolor="black" stroked="f"/>
                        <v:rect id="Rectangle 1154" o:spid="_x0000_s3078" style="position:absolute;left:538;top:1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0jZ8gA&#10;AADeAAAADwAAAGRycy9kb3ducmV2LnhtbESPQWvCQBSE74X+h+UVvNWNIYqmrqKFQi8FtT3U2zP7&#10;TILZt3F31eivd4VCj8PMfMNM551pxJmcry0rGPQTEMSF1TWXCn6+P17HIHxA1thYJgVX8jCfPT9N&#10;Mdf2wms6b0IpIoR9jgqqENpcSl9UZND3bUscvb11BkOUrpTa4SXCTSPTJBlJgzXHhQpbeq+oOGxO&#10;RsFyMl4eVxl/3da7LW1/d4dh6hKlei/d4g1EoC78h//an1pBmmWT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zSNnyAAAAN4AAAAPAAAAAAAAAAAAAAAAAJgCAABk&#10;cnMvZG93bnJldi54bWxQSwUGAAAAAAQABAD1AAAAjQMAAAAA&#10;" fillcolor="black" stroked="f"/>
                        <v:rect id="Rectangle 1155" o:spid="_x0000_s3079" style="position:absolute;left:538;top:1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9EMgA&#10;AADeAAAADwAAAGRycy9kb3ducmV2LnhtbESPQWvCQBSE74X+h+UVvNWNIYqmrqKFQi8FtT3U2zP7&#10;TILZt3F31eivd4VCj8PMfMNM551pxJmcry0rGPQTEMSF1TWXCn6+P17HIHxA1thYJgVX8jCfPT9N&#10;Mdf2wms6b0IpIoR9jgqqENpcSl9UZND3bUscvb11BkOUrpTa4SXCTSPTJBlJgzXHhQpbeq+oOGxO&#10;RsFyMl4eVxl/3da7LW1/d4dh6hKlei/d4g1EoC78h//an1pBmmWTE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H70QyAAAAN4AAAAPAAAAAAAAAAAAAAAAAJgCAABk&#10;cnMvZG93bnJldi54bWxQSwUGAAAAAAQABAD1AAAAjQMAAAAA&#10;" fillcolor="black" stroked="f"/>
                        <v:rect id="Rectangle 1156" o:spid="_x0000_s3080" style="position:absolute;left:538;top:1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Yi8gA&#10;AADeAAAADwAAAGRycy9kb3ducmV2LnhtbESPQWvCQBSE74X+h+UJvdWNIVqNrlILhV6Eaj3o7Zl9&#10;JsHs23R3q9Ff3y0IPQ4z8w0zW3SmEWdyvrasYNBPQBAXVtdcKth+vT+PQfiArLGxTAqu5GExf3yY&#10;Ya7thdd03oRSRAj7HBVUIbS5lL6oyKDv25Y4ekfrDIYoXSm1w0uEm0amSTKSBmuOCxW29FZRcdr8&#10;GAXLyXj5/Znx6rY+7Gm/O5yGqUuUeup1r1MQgbrwH763P7SCNMsmL/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UxiLyAAAAN4AAAAPAAAAAAAAAAAAAAAAAJgCAABk&#10;cnMvZG93bnJldi54bWxQSwUGAAAAAAQABAD1AAAAjQMAAAAA&#10;" fillcolor="black" stroked="f"/>
                        <v:rect id="Rectangle 1157" o:spid="_x0000_s3081" style="position:absolute;left:538;top:1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yM+cUA&#10;AADeAAAADwAAAGRycy9kb3ducmV2LnhtbERPz2vCMBS+D/wfwhO8zdTSDa1G0YGwy0CdB709m2db&#10;bF66JNPqX28Ogx0/vt+zRWcacSXna8sKRsMEBHFhdc2lgv33+nUMwgdkjY1lUnAnD4t572WGubY3&#10;3tJ1F0oRQ9jnqKAKoc2l9EVFBv3QtsSRO1tnMEToSqkd3mK4aWSaJO/SYM2xocKWPioqLrtfo2A1&#10;Ga9+Nhl/PbanIx0Pp8tb6hKlBv1uOQURqAv/4j/3p1aQZtkk7o1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zIz5xQAAAN4AAAAPAAAAAAAAAAAAAAAAAJgCAABkcnMv&#10;ZG93bnJldi54bWxQSwUGAAAAAAQABAD1AAAAigMAAAAA&#10;" fillcolor="black" stroked="f"/>
                        <v:rect id="Rectangle 1158" o:spid="_x0000_s3082" style="position:absolute;left:538;top:1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ApYsgA&#10;AADeAAAADwAAAGRycy9kb3ducmV2LnhtbESPQWvCQBSE74X+h+UJvdWNIRYTXaUWCr0Iaj3o7Zl9&#10;JsHs23R3q2l/fVcQehxm5htmtuhNKy7kfGNZwWiYgCAurW64UrD7fH+egPABWWNrmRT8kIfF/PFh&#10;hoW2V97QZRsqESHsC1RQh9AVUvqyJoN+aDvi6J2sMxiidJXUDq8RblqZJsmLNNhwXKixo7eayvP2&#10;2yhY5pPl1zrj1e/meKDD/ngepy5R6mnQv05BBOrDf/je/tAK0izLc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gCliyAAAAN4AAAAPAAAAAAAAAAAAAAAAAJgCAABk&#10;cnMvZG93bnJldi54bWxQSwUGAAAAAAQABAD1AAAAjQMAAAAA&#10;" fillcolor="black" stroked="f"/>
                        <v:rect id="Rectangle 1159" o:spid="_x0000_s3083" style="position:absolute;left:538;top:1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Ea5cYA&#10;AADeAAAADwAAAGRycy9kb3ducmV2LnhtbESPzWoCMRSF9wXfIVyhu5p00KKjUVQQ3Ahqu6i76+R2&#10;ZnByMyapTvv0ZlHo8nD++GaLzjbiRj7UjjW8DhQI4sKZmksNH++blzGIEJENNo5Jww8FWMx7TzPM&#10;jbvzgW7HWIo0wiFHDVWMbS5lKCqyGAauJU7el/MWY5K+lMbjPY3bRmZKvUmLNaeHCltaV1Rcjt9W&#10;w2oyXl33Q979Hs4nOn2eL6PMK62f+91yCiJSF//Df+2t0ZANRyoBJJyE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Ea5cYAAADeAAAADwAAAAAAAAAAAAAAAACYAgAAZHJz&#10;L2Rvd25yZXYueG1sUEsFBgAAAAAEAAQA9QAAAIsDAAAAAA==&#10;" fillcolor="black" stroked="f"/>
                        <v:rect id="Rectangle 1160" o:spid="_x0000_s3084" style="position:absolute;left:538;top:1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2/fsgA&#10;AADeAAAADwAAAGRycy9kb3ducmV2LnhtbESPQWsCMRSE70L/Q3iF3jRx0aKrUWqh4EVQ24Penpvn&#10;7uLmZZukuu2vb4RCj8PMfMPMl51txJV8qB1rGA4UCOLCmZpLDR/vb/0JiBCRDTaOScM3BVguHnpz&#10;zI278Y6u+1iKBOGQo4YqxjaXMhQVWQwD1xIn7+y8xZikL6XxeEtw28hMqWdpsea0UGFLrxUVl/2X&#10;1bCaTlaf2xFvfnanIx0Pp8s480rrp8fuZQYiUhf/w3/ttdGQjcZq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Hb9+yAAAAN4AAAAPAAAAAAAAAAAAAAAAAJgCAABk&#10;cnMvZG93bnJldi54bWxQSwUGAAAAAAQABAD1AAAAjQMAAAAA&#10;" fillcolor="black" stroked="f"/>
                        <v:rect id="Rectangle 1161" o:spid="_x0000_s3085" style="position:absolute;left:538;top:12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8hCccA&#10;AADeAAAADwAAAGRycy9kb3ducmV2LnhtbESPQWsCMRSE74L/ITyhN01ctOhqlFoo9FJQ20O9PTfP&#10;3cXNyzZJddtf3whCj8PMfMMs151txIV8qB1rGI8UCOLCmZpLDR/vL8MZiBCRDTaOScMPBViv+r0l&#10;5sZdeUeXfSxFgnDIUUMVY5tLGYqKLIaRa4mTd3LeYkzSl9J4vCa4bWSm1KO0WHNaqLCl54qK8/7b&#10;atjMZ5uv7YTffnfHAx0+j+dp5pXWD4PuaQEiUhf/w/f2q9GQTaYq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PIQnHAAAA3gAAAA8AAAAAAAAAAAAAAAAAmAIAAGRy&#10;cy9kb3ducmV2LnhtbFBLBQYAAAAABAAEAPUAAACMAwAAAAA=&#10;" fillcolor="black" stroked="f"/>
                        <v:rect id="Rectangle 1162" o:spid="_x0000_s3086" style="position:absolute;left:538;top:1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EkskA&#10;AADeAAAADwAAAGRycy9kb3ducmV2LnhtbESPQWsCMRSE74X+h/AKvXWTbrXoapRaKPRSUNtDvT03&#10;r7uLm5dtkurWX28EweMwM98w03lvW7EnHxrHGh4zBYK4dKbhSsPX59vDCESIyAZbx6ThnwLMZ7c3&#10;UyyMO/CK9utYiQThUKCGOsaukDKUNVkMmeuIk/fjvMWYpK+k8XhIcNvKXKlnabHhtFBjR681lbv1&#10;n9WwGI8Wv8sBfxxX2w1tvre7Ye6V1vd3/csERKQ+XsOX9rvRkA+G6g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4OEkskAAADeAAAADwAAAAAAAAAAAAAAAACYAgAA&#10;ZHJzL2Rvd25yZXYueG1sUEsFBgAAAAAEAAQA9QAAAI4DAAAAAA==&#10;" fillcolor="black" stroked="f"/>
                        <v:rect id="Rectangle 1163" o:spid="_x0000_s3087" style="position:absolute;left:538;top:1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oc5sgA&#10;AADeAAAADwAAAGRycy9kb3ducmV2LnhtbESPQWsCMRSE74L/ITyhN026rMVujaKC0Euh2h7q7bl5&#10;3V3cvKxJqtv++qYg9DjMzDfMfNnbVlzIh8axhvuJAkFcOtNwpeH9bTuegQgR2WDrmDR8U4DlYjiY&#10;Y2HclXd02cdKJAiHAjXUMXaFlKGsyWKYuI44eZ/OW4xJ+koaj9cEt63MlHqQFhtOCzV2tKmpPO2/&#10;rIb142x9fs355Wd3PNDh43iaZl5pfTfqV08gIvXxP3xrPxsNWT5V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ahzmyAAAAN4AAAAPAAAAAAAAAAAAAAAAAJgCAABk&#10;cnMvZG93bnJldi54bWxQSwUGAAAAAAQABAD1AAAAjQMAAAAA&#10;" fillcolor="black" stroked="f"/>
                      </v:group>
                      <v:group id="Group 1164" o:spid="_x0000_s3088" style="position:absolute;left:98;top:222;width:22735;height:7623" coordorigin="19,43" coordsize="4387,14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EXh4McAAADe&#10;AAAADwAAAAAAAAAAAAAAAACqAgAAZHJzL2Rvd25yZXYueG1sUEsFBgAAAAAEAAQA+gAAAJ4DAAAA&#10;AA==&#10;">
                        <v:rect id="Rectangle 1165" o:spid="_x0000_s3089" style="position:absolute;left:538;top:1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CsgA&#10;AADeAAAADwAAAGRycy9kb3ducmV2LnhtbESPQWsCMRSE70L/Q3iF3jTpomK3RqlCoRdBbQ/19ty8&#10;7i5uXtYk1bW/3hQEj8PMfMNM551txIl8qB1reB4oEMSFMzWXGr4+3/sTECEiG2wck4YLBZjPHnpT&#10;zI0784ZO21iKBOGQo4YqxjaXMhQVWQwD1xIn78d5izFJX0rj8ZzgtpGZUmNpsea0UGFLy4qKw/bX&#10;ali8TBbH9ZBXf5v9jnbf+8Mo80rrp8fu7RVEpC7ew7f2h9GQDUdqD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9CcKyAAAAN4AAAAPAAAAAAAAAAAAAAAAAJgCAABk&#10;cnMvZG93bnJldi54bWxQSwUGAAAAAAQABAD1AAAAjQMAAAAA&#10;" fillcolor="black" stroked="f"/>
                        <v:rect id="Rectangle 1166" o:spid="_x0000_s3090" style="position:absolute;left:538;top:1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iCkckA&#10;AADeAAAADwAAAGRycy9kb3ducmV2LnhtbESPT2sCMRTE74V+h/AKvdWki1ZdjVILhV6E+uegt+fm&#10;dXdx87JNUt366Ruh4HGYmd8w03lnG3EiH2rHGp57CgRx4UzNpYbt5v1pBCJEZIONY9LwSwHms/u7&#10;KebGnXlFp3UsRYJwyFFDFWObSxmKiiyGnmuJk/flvMWYpC+l8XhOcNvITKkXabHmtFBhS28VFcf1&#10;j9WwGI8W3599Xl5Whz3td4fjIPNK68eH7nUCIlIXb+H/9ofRkPUHagj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LiCkckAAADeAAAADwAAAAAAAAAAAAAAAACYAgAA&#10;ZHJzL2Rvd25yZXYueG1sUEsFBgAAAAAEAAQA9QAAAI4DAAAAAA==&#10;" fillcolor="black" stroked="f"/>
                        <v:rect id="Rectangle 1167" o:spid="_x0000_s3091" style="position:absolute;left:538;top:123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cW48UA&#10;AADeAAAADwAAAGRycy9kb3ducmV2LnhtbERPTWsCMRC9F/wPYYTeatJFi65GUUHwIqjtod7GzXR3&#10;cTNZk1S3/fXmUOjx8b5ni8424kY+1I41vA4UCOLCmZpLDR/vm5cxiBCRDTaOScMPBVjMe08zzI27&#10;84Fux1iKFMIhRw1VjG0uZSgqshgGriVO3JfzFmOCvpTG4z2F20ZmSr1JizWnhgpbWldUXI7fVsNq&#10;Ml5d90Pe/R7OJzp9ni+jzCutn/vdcgoiUhf/xX/urdGQDUcq7U130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xbjxQAAAN4AAAAPAAAAAAAAAAAAAAAAAJgCAABkcnMv&#10;ZG93bnJldi54bWxQSwUGAAAAAAQABAD1AAAAigMAAAAA&#10;" fillcolor="black" stroked="f"/>
                        <v:rect id="Rectangle 1168" o:spid="_x0000_s3092" style="position:absolute;left:538;top:1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uzeMgA&#10;AADeAAAADwAAAGRycy9kb3ducmV2LnhtbESPQWsCMRSE70L/Q3iF3jRx0aKrUWqh4EVQ24Penpvn&#10;7uLmZZukuu2vb4RCj8PMfMPMl51txJV8qB1rGA4UCOLCmZpLDR/vb/0JiBCRDTaOScM3BVguHnpz&#10;zI278Y6u+1iKBOGQo4YqxjaXMhQVWQwD1xIn7+y8xZikL6XxeEtw28hMqWdpsea0UGFLrxUVl/2X&#10;1bCaTlaf2xFvfnanIx0Pp8s480rrp8fuZQYiUhf/w3/ttdGQjcZq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a7N4yAAAAN4AAAAPAAAAAAAAAAAAAAAAAJgCAABk&#10;cnMvZG93bnJldi54bWxQSwUGAAAAAAQABAD1AAAAjQMAAAAA&#10;" fillcolor="black" stroked="f"/>
                        <v:rect id="Rectangle 1169" o:spid="_x0000_s3093" style="position:absolute;left:538;top:1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iMOMYA&#10;AADeAAAADwAAAGRycy9kb3ducmV2LnhtbESPy2rCQBSG90LfYTiF7nRiUNHoKFoouBHqZaG7Y+aY&#10;BDNn4sxU0z59ZyG4/PlvfLNFa2pxJ+crywr6vQQEcW51xYWCw/6rOwbhA7LG2jIp+CUPi/lbZ4aZ&#10;tg/e0n0XChFH2GeooAyhyaT0eUkGfc82xNG7WGcwROkKqR0+4ripZZokI2mw4vhQYkOfJeXX3Y9R&#10;sJqMV7fvAW/+tucTnY7n6zB1iVIf7+1yCiJQG17hZ3utFaSDYT8CRJyI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iMOMYAAADeAAAADwAAAAAAAAAAAAAAAACYAgAAZHJz&#10;L2Rvd25yZXYueG1sUEsFBgAAAAAEAAQA9QAAAIsDAAAAAA==&#10;" fillcolor="black" stroked="f"/>
                        <v:rect id="Rectangle 1170" o:spid="_x0000_s3094" style="position:absolute;left:538;top:1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po8kA&#10;AADeAAAADwAAAGRycy9kb3ducmV2LnhtbESPT2vCQBTE74V+h+UVems2CSo2dRUVhF4K9c+h3p7Z&#10;1ySYfRt3t5r207sFweMwM79hJrPetOJMzjeWFWRJCoK4tLrhSsFuu3oZg/ABWWNrmRT8kofZ9PFh&#10;goW2F17TeRMqESHsC1RQh9AVUvqyJoM+sR1x9L6tMxiidJXUDi8RblqZp+lIGmw4LtTY0bKm8rj5&#10;MQoWr+PF6XPAH3/rw572X4fjMHepUs9P/fwNRKA+3MO39rtWkA+GWQb/d+IV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cQpo8kAAADeAAAADwAAAAAAAAAAAAAAAACYAgAA&#10;ZHJzL2Rvd25yZXYueG1sUEsFBgAAAAAEAAQA9QAAAI4DAAAAAA==&#10;" fillcolor="black" stroked="f"/>
                        <v:rect id="Rectangle 1171" o:spid="_x0000_s3095" style="position:absolute;left:538;top:1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a31McA&#10;AADeAAAADwAAAGRycy9kb3ducmV2LnhtbESPQWsCMRSE74X+h/AK3mrWRYuuRlFB6KWgtge9PTfP&#10;3cXNy5pEXf31jVDocZiZb5jJrDW1uJLzlWUFvW4Cgji3uuJCwc/36n0IwgdkjbVlUnAnD7Pp68sE&#10;M21vvKHrNhQiQthnqKAMocmk9HlJBn3XNsTRO1pnMETpCqkd3iLc1DJNkg9psOK4UGJDy5Ly0/Zi&#10;FCxGw8V53eevx+awp/3ucBqkLlGq89bOxyACteE//Nf+1ArS/qCX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Wt9THAAAA3gAAAA8AAAAAAAAAAAAAAAAAmAIAAGRy&#10;cy9kb3ducmV2LnhtbFBLBQYAAAAABAAEAPUAAACMAwAAAAA=&#10;" fillcolor="black" stroked="f"/>
                        <v:rect id="Rectangle 1172" o:spid="_x0000_s3096" style="position:absolute;left:538;top:125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oST8gA&#10;AADeAAAADwAAAGRycy9kb3ducmV2LnhtbESPT2sCMRTE7wW/Q3hCbzXrqkW3RqlCoReh/jno7bl5&#10;3V3cvGyTVFc/vREKPQ4z8xtmOm9NLc7kfGVZQb+XgCDOra64ULDbfryMQfiArLG2TAqu5GE+6zxN&#10;MdP2wms6b0IhIoR9hgrKEJpMSp+XZND3bEMcvW/rDIYoXSG1w0uEm1qmSfIqDVYcF0psaFlSftr8&#10;GgWLyXjx8zXk1W19PNBhfzyNUpco9dxt399ABGrDf/iv/akVpMNRfw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WhJPyAAAAN4AAAAPAAAAAAAAAAAAAAAAAJgCAABk&#10;cnMvZG93bnJldi54bWxQSwUGAAAAAAQABAD1AAAAjQMAAAAA&#10;" fillcolor="black" stroked="f"/>
                        <v:rect id="Rectangle 1173" o:spid="_x0000_s3097" style="position:absolute;left:538;top:1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OKO8gA&#10;AADeAAAADwAAAGRycy9kb3ducmV2LnhtbESPT2vCQBTE74V+h+UVems2hlhsdBUtFHop+O9Qb8/s&#10;Mwlm38bdrab99F1B8DjMzG+Yyaw3rTiT841lBYMkBUFcWt1wpWC7+XgZgfABWWNrmRT8kofZ9PFh&#10;goW2F17ReR0qESHsC1RQh9AVUvqyJoM+sR1x9A7WGQxRukpqh5cIN63M0vRVGmw4LtTY0XtN5XH9&#10;YxQs3kaL0zLnr7/Vfke77/1xmLlUqeenfj4GEagP9/Ct/akVZPlwkMP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s4o7yAAAAN4AAAAPAAAAAAAAAAAAAAAAAJgCAABk&#10;cnMvZG93bnJldi54bWxQSwUGAAAAAAQABAD1AAAAjQMAAAAA&#10;" fillcolor="black" stroked="f"/>
                        <v:rect id="Rectangle 1174" o:spid="_x0000_s3098" style="position:absolute;left:538;top:1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8voMgA&#10;AADeAAAADwAAAGRycy9kb3ducmV2LnhtbESPQWvCQBSE70L/w/IK3nRjMMVGV6mC4EVQ20O9PbPP&#10;JJh9m+6umvbXd4VCj8PMfMPMFp1pxI2cry0rGA0TEMSF1TWXCj7e14MJCB+QNTaWScE3eVjMn3oz&#10;zLW9855uh1CKCGGfo4IqhDaX0hcVGfRD2xJH72ydwRClK6V2eI9w08g0SV6kwZrjQoUtrSoqLoer&#10;UbB8nSy/dmPe/uxPRzp+ni5Z6hKl+s/d2xREoC78h//aG60gHWej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y+gyAAAAN4AAAAPAAAAAAAAAAAAAAAAAJgCAABk&#10;cnMvZG93bnJldi54bWxQSwUGAAAAAAQABAD1AAAAjQMAAAAA&#10;" fillcolor="black" stroked="f"/>
                        <v:rect id="Rectangle 1175" o:spid="_x0000_s3099" style="position:absolute;left:538;top:1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2x18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0Xg4gb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tsdfHAAAA3gAAAA8AAAAAAAAAAAAAAAAAmAIAAGRy&#10;cy9kb3ducmV2LnhtbFBLBQYAAAAABAAEAPUAAACMAwAAAAA=&#10;" fillcolor="black" stroked="f"/>
                        <v:rect id="Rectangle 1176" o:spid="_x0000_s3100" style="position:absolute;left:538;top:1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EUTMgA&#10;AADeAAAADwAAAGRycy9kb3ducmV2LnhtbESPT2sCMRTE7wW/Q3hCbzXrolW3RqkFoReh/jno7bl5&#10;3V3cvGyTqFs/fSMUPA4z8xtmOm9NLS7kfGVZQb+XgCDOra64ULDbLl/GIHxA1lhbJgW/5GE+6zxN&#10;MdP2ymu6bEIhIoR9hgrKEJpMSp+XZND3bEMcvW/rDIYoXSG1w2uEm1qmSfIqDVYcF0ps6KOk/LQ5&#10;GwWLyXjx8zXg1W19PNBhfzwNU5co9dxt399ABGrDI/zf/tQK0sGwP4L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YRRMyAAAAN4AAAAPAAAAAAAAAAAAAAAAAJgCAABk&#10;cnMvZG93bnJldi54bWxQSwUGAAAAAAQABAD1AAAAjQMAAAAA&#10;" fillcolor="black" stroked="f"/>
                        <v:rect id="Rectangle 1177" o:spid="_x0000_s3101" style="position:absolute;left:538;top:1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6APsUA&#10;AADeAAAADwAAAGRycy9kb3ducmV2LnhtbERPy4rCMBTdC/MP4Q7MTlOLilaj6MCAG2F8LHR3ba5t&#10;sbmpSUY78/WTheDycN6zRWtqcSfnK8sK+r0EBHFudcWFgsP+qzsG4QOyxtoyKfglD4v5W2eGmbYP&#10;3tJ9FwoRQ9hnqKAMocmk9HlJBn3PNsSRu1hnMEToCqkdPmK4qWWaJCNpsOLYUGJDnyXl192PUbCa&#10;jFe37wFv/rbnE52O5+swdYlSH+/tcgoiUBte4qd7rRWkg2E/7o134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oA+xQAAAN4AAAAPAAAAAAAAAAAAAAAAAJgCAABkcnMv&#10;ZG93bnJldi54bWxQSwUGAAAAAAQABAD1AAAAigMAAAAA&#10;" fillcolor="black" stroked="f"/>
                        <v:rect id="Rectangle 1178" o:spid="_x0000_s3102" style="position:absolute;left:538;top:1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Ilp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X53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yJaXHAAAA3gAAAA8AAAAAAAAAAAAAAAAAmAIAAGRy&#10;cy9kb3ducmV2LnhtbFBLBQYAAAAABAAEAPUAAACMAwAAAAA=&#10;" fillcolor="black" stroked="f"/>
                        <v:rect id="Rectangle 1179" o:spid="_x0000_s3103" style="position:absolute;left:538;top:1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GhcYA&#10;AADeAAAADwAAAGRycy9kb3ducmV2LnhtbESPy2rCQBSG90LfYTgFdzppUNHoKFUQ3Aheuqi7Y+Y0&#10;CWbOpDOjpn16ZyG4/PlvfLNFa2pxI+crywo++gkI4tzqigsFX8d1bwzCB2SNtWVS8EceFvO3zgwz&#10;be+8p9shFCKOsM9QQRlCk0np85IM+r5tiKP3Y53BEKUrpHZ4j+OmlmmSjKTBiuNDiQ2tSsovh6tR&#10;sJyMl7+7AW//9+cTnb7Pl2HqEqW67+3nFESgNrzCz/ZGK0gHwzQ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GhcYAAADeAAAADwAAAAAAAAAAAAAAAACYAgAAZHJz&#10;L2Rvd25yZXYueG1sUEsFBgAAAAAEAAQA9QAAAIsDAAAAAA==&#10;" fillcolor="black" stroked="f"/>
                        <v:rect id="Rectangle 1180" o:spid="_x0000_s3104" style="position:absolute;left:538;top:1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jjHscA&#10;AADeAAAADwAAAGRycy9kb3ducmV2LnhtbESPQWsCMRSE74X+h/AK3mrWRYuuRlFB6KWgtge9PTfP&#10;3cXNy5pEXf31jVDocZiZb5jJrDW1uJLzlWUFvW4Cgji3uuJCwc/36n0IwgdkjbVlUnAnD7Pp68sE&#10;M21vvKHrNhQiQthnqKAMocmk9HlJBn3XNsTRO1pnMETpCqkd3iLc1DJNkg9psOK4UGJDy5Ly0/Zi&#10;FCxGw8V53eevx+awp/3ucBqkLlGq89bOxyACteE//Nf+1ArS/iDt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o4x7HAAAA3gAAAA8AAAAAAAAAAAAAAAAAmAIAAGRy&#10;cy9kb3ducmV2LnhtbFBLBQYAAAAABAAEAPUAAACMAwAAAAA=&#10;" fillcolor="black" stroked="f"/>
                        <v:rect id="Rectangle 1181" o:spid="_x0000_s3105" style="position:absolute;left:538;top:1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p9accA&#10;AADeAAAADwAAAGRycy9kb3ducmV2LnhtbESPQWsCMRSE74L/ITyhN80atOhqlFoo9FJQ20O9PTfP&#10;3cXNyzZJddtf3whCj8PMfMMs151txIV8qB1rGI8yEMSFMzWXGj7eX4YzECEiG2wck4YfCrBe9XtL&#10;zI278o4u+1iKBOGQo4YqxjaXMhQVWQwj1xIn7+S8xZikL6XxeE1w20iVZY/SYs1pocKWnisqzvtv&#10;q2Ezn22+thN++90dD3T4PJ6nymdaPwy6pwWISF38D9/br0aDmkyV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6fWnHAAAA3gAAAA8AAAAAAAAAAAAAAAAAmAIAAGRy&#10;cy9kb3ducmV2LnhtbFBLBQYAAAAABAAEAPUAAACMAwAAAAA=&#10;" fillcolor="black" stroked="f"/>
                        <v:rect id="Rectangle 1182" o:spid="_x0000_s3106" style="position:absolute;left:538;top:1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bY8sgA&#10;AADeAAAADwAAAGRycy9kb3ducmV2LnhtbESPQWsCMRSE74X+h/AKvdWsqxZdjVIFwYugtod6e26e&#10;u4ubl22S6uqvNwWhx2FmvmEms9bU4kzOV5YVdDsJCOLc6ooLBV+fy7chCB+QNdaWScGVPMymz08T&#10;zLS98JbOu1CICGGfoYIyhCaT0uclGfQd2xBH72idwRClK6R2eIlwU8s0Sd6lwYrjQokNLUrKT7tf&#10;o2A+Gs5/Nn1e37aHPe2/D6dB6hKlXl/ajzGIQG34Dz/aK60g7Q/SH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NtjyyAAAAN4AAAAPAAAAAAAAAAAAAAAAAJgCAABk&#10;cnMvZG93bnJldi54bWxQSwUGAAAAAAQABAD1AAAAjQMAAAAA&#10;" fillcolor="black" stroked="f"/>
                        <v:rect id="Rectangle 1183" o:spid="_x0000_s3107" style="position:absolute;left:538;top:1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9Ahs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WT7Kcv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30CGyAAAAN4AAAAPAAAAAAAAAAAAAAAAAJgCAABk&#10;cnMvZG93bnJldi54bWxQSwUGAAAAAAQABAD1AAAAjQMAAAAA&#10;" fillcolor="black" stroked="f"/>
                        <v:rect id="Rectangle 1184" o:spid="_x0000_s3108" style="position:absolute;left:538;top:1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PlHcgA&#10;AADeAAAADwAAAGRycy9kb3ducmV2LnhtbESPT2vCQBTE74V+h+UVequbBlM0uooKQi8F//RQb8/s&#10;axLMvo27W41++q4geBxm5jfMeNqZRpzI+dqygvdeAoK4sLrmUsH3dvk2AOEDssbGMim4kIfp5Plp&#10;jLm2Z17TaRNKESHsc1RQhdDmUvqiIoO+Z1vi6P1aZzBE6UqpHZ4j3DQyTZIPabDmuFBhS4uKisPm&#10;zyiYDwfz46rPX9f1fke7n/0hS12i1OtLNxuBCNSFR/je/tQK0n6WZn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k+UdyAAAAN4AAAAPAAAAAAAAAAAAAAAAAJgCAABk&#10;cnMvZG93bnJldi54bWxQSwUGAAAAAAQABAD1AAAAjQMAAAAA&#10;" fillcolor="black" stroked="f"/>
                        <v:rect id="Rectangle 1185" o:spid="_x0000_s3109" style="position:absolute;left:538;top:1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7a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B8N0B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QXtqyAAAAN4AAAAPAAAAAAAAAAAAAAAAAJgCAABk&#10;cnMvZG93bnJldi54bWxQSwUGAAAAAAQABAD1AAAAjQMAAAAA&#10;" fillcolor="black" stroked="f"/>
                        <v:rect id="Rectangle 1186" o:spid="_x0000_s3110" style="position:absolute;left:538;top:1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3e8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XCUvc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Dd7xyAAAAN4AAAAPAAAAAAAAAAAAAAAAAJgCAABk&#10;cnMvZG93bnJldi54bWxQSwUGAAAAAAQABAD1AAAAjQMAAAAA&#10;" fillcolor="black" stroked="f"/>
                        <v:rect id="Rectangle 1187" o:spid="_x0000_s3111" style="position:absolute;left:538;top:1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JKg8UA&#10;AADeAAAADwAAAGRycy9kb3ducmV2LnhtbERPy4rCMBTdC/MP4Q6403SKilajjILgRvAxi3F3be60&#10;xeamk0TtzNebheDycN6zRWtqcSPnK8sKPvoJCOLc6ooLBV/HdW8MwgdkjbVlUvBHHhbzt84MM23v&#10;vKfbIRQihrDPUEEZQpNJ6fOSDPq+bYgj92OdwRChK6R2eI/hppZpkoykwYpjQ4kNrUrKL4erUbCc&#10;jJe/uwFv//fnE52+z5dh6hKluu/t5xREoDa8xE/3RitIB8M0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kqDxQAAAN4AAAAPAAAAAAAAAAAAAAAAAJgCAABkcnMv&#10;ZG93bnJldi54bWxQSwUGAAAAAAQABAD1AAAAigMAAAAA&#10;" fillcolor="black" stroked="f"/>
                        <v:rect id="Rectangle 1188" o:spid="_x0000_s3112" style="position:absolute;left:538;top:133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7vGMcA&#10;AADeAAAADwAAAGRycy9kb3ducmV2LnhtbESPQWsCMRSE7wX/Q3iCt5p10aKrUVQQeimo7UFvz81z&#10;d3HzsiZRt/31jVDocZiZb5jZojW1uJPzlWUFg34Cgji3uuJCwdfn5nUMwgdkjbVlUvBNHhbzzssM&#10;M20fvKP7PhQiQthnqKAMocmk9HlJBn3fNsTRO1tnMETpCqkdPiLc1DJNkjdpsOK4UGJD65Lyy/5m&#10;FKwm49V1O+SPn93pSMfD6TJKXaJUr9supyACteE//Nd+1wrS4Sid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e7xjHAAAA3gAAAA8AAAAAAAAAAAAAAAAAmAIAAGRy&#10;cy9kb3ducmV2LnhtbFBLBQYAAAAABAAEAPUAAACMAwAAAAA=&#10;" fillcolor="black" stroked="f"/>
                        <v:rect id="Rectangle 1189" o:spid="_x0000_s3113" style="position:absolute;left:538;top:1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3QWMcA&#10;AADeAAAADwAAAGRycy9kb3ducmV2LnhtbESPzWrCQBSF9wXfYbhCd3ViqqKpE9FCoZuC2i50d83c&#10;JiGZO+nMVNM+vbMQXB7OH99y1ZtWnMn52rKC8SgBQVxYXXOp4Ovz7WkOwgdkja1lUvBHHlb54GGJ&#10;mbYX3tF5H0oRR9hnqKAKocuk9EVFBv3IdsTR+7bOYIjSlVI7vMRx08o0SWbSYM3xocKOXisqmv2v&#10;UbBZzDc/2wl//O9ORzoeTs00dYlSj8N+/QIiUB/u4Vv7XStIJ9PnCBBxIgr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90FjHAAAA3gAAAA8AAAAAAAAAAAAAAAAAmAIAAGRy&#10;cy9kb3ducmV2LnhtbFBLBQYAAAAABAAEAPUAAACMAwAAAAA=&#10;" fillcolor="black" stroked="f"/>
                        <v:rect id="Rectangle 1190" o:spid="_x0000_s3114" style="position:absolute;left:538;top:1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F1w8gA&#10;AADeAAAADwAAAGRycy9kb3ducmV2LnhtbESPT2sCMRTE7wW/Q3hCbzXrqkW3RqlCoReh/jno7bl5&#10;3V3cvGyTVFc/vREKPQ4z8xtmOm9NLc7kfGVZQb+XgCDOra64ULDbfryMQfiArLG2TAqu5GE+6zxN&#10;MdP2wms6b0IhIoR9hgrKEJpMSp+XZND3bEMcvW/rDIYoXSG1w0uEm1qmSfIqDVYcF0psaFlSftr8&#10;GgWLyXjx8zXk1W19PNBhfzyNUpco9dxt399ABGrDf/iv/akVpMPRo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cXXDyAAAAN4AAAAPAAAAAAAAAAAAAAAAAJgCAABk&#10;cnMvZG93bnJldi54bWxQSwUGAAAAAAQABAD1AAAAjQMAAAAA&#10;" fillcolor="black" stroked="f"/>
                        <v:rect id="Rectangle 1191" o:spid="_x0000_s3115" style="position:absolute;left:538;top:1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PrtMgA&#10;AADeAAAADwAAAGRycy9kb3ducmV2LnhtbESPQWsCMRSE74X+h/AKvdWsqxZdjVIFwYugtod6e26e&#10;u4ubl22S6uqvNwWhx2FmvmEms9bU4kzOV5YVdDsJCOLc6ooLBV+fy7chCB+QNdaWScGVPMymz08T&#10;zLS98JbOu1CICGGfoYIyhCaT0uclGfQd2xBH72idwRClK6R2eIlwU8s0Sd6lwYrjQokNLUrKT7tf&#10;o2A+Gs5/Nn1e37aHPe2/D6dB6hKlXl/ajzGIQG34Dz/aK60g7Q96K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o+u0yAAAAN4AAAAPAAAAAAAAAAAAAAAAAJgCAABk&#10;cnMvZG93bnJldi54bWxQSwUGAAAAAAQABAD1AAAAjQMAAAAA&#10;" fillcolor="black" stroked="f"/>
                        <v:rect id="Rectangle 1192" o:spid="_x0000_s3116" style="position:absolute;left:538;top:1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9OL8gA&#10;AADeAAAADwAAAGRycy9kb3ducmV2LnhtbESPQWsCMRSE70L/Q3hCb5p11WK3RqkFwYugtod6e25e&#10;dxc3L9sk1dVfbwShx2FmvmGm89bU4kTOV5YVDPoJCOLc6ooLBV+fy94EhA/IGmvLpOBCHuazp84U&#10;M23PvKXTLhQiQthnqKAMocmk9HlJBn3fNsTR+7HOYIjSFVI7PEe4qWWaJC/SYMVxocSGPkrKj7s/&#10;o2DxOln8bka8vm4Pe9p/H47j1CVKPXfb9zcQgdrwH360V1pBOhoPh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704vyAAAAN4AAAAPAAAAAAAAAAAAAAAAAJgCAABk&#10;cnMvZG93bnJldi54bWxQSwUGAAAAAAQABAD1AAAAjQMAAAAA&#10;" fillcolor="black" stroked="f"/>
                        <v:rect id="Rectangle 1193" o:spid="_x0000_s3117" style="position:absolute;left:538;top:135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bWW8kA&#10;AADeAAAADwAAAGRycy9kb3ducmV2LnhtbESPT2vCQBTE74V+h+UVvNWNaRSbukotCF4K/umh3p7Z&#10;ZxLMvk13V0376buC4HGYmd8wk1lnGnEm52vLCgb9BARxYXXNpYKv7eJ5DMIHZI2NZVLwSx5m08eH&#10;CebaXnhN500oRYSwz1FBFUKbS+mLigz6vm2Jo3ewzmCI0pVSO7xEuGlkmiQjabDmuFBhSx8VFcfN&#10;ySiYv47nP6uMP//W+x3tvvfHYeoSpXpP3fsbiEBduIdv7aVWkGbDlwy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gbWW8kAAADeAAAADwAAAAAAAAAAAAAAAACYAgAA&#10;ZHJzL2Rvd25yZXYueG1sUEsFBgAAAAAEAAQA9QAAAI4DAAAAAA==&#10;" fillcolor="black" stroked="f"/>
                        <v:rect id="Rectangle 1194" o:spid="_x0000_s3118" style="position:absolute;left:538;top:1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pzwMgA&#10;AADeAAAADwAAAGRycy9kb3ducmV2LnhtbESPQWvCQBSE7wX/w/KE3uqm0RSbukoVCr0Ianuot2f2&#10;NQlm36a7W43+elcQPA4z8w0zmXWmEQdyvras4HmQgCAurK65VPD99fE0BuEDssbGMik4kYfZtPcw&#10;wVzbI6/psAmliBD2OSqoQmhzKX1RkUE/sC1x9H6tMxiidKXUDo8RbhqZJsmLNFhzXKiwpUVFxX7z&#10;bxTMX8fzv9WIl+f1bkvbn90+S12i1GO/e38DEagL9/Ct/akVpKNsmM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SnPAyAAAAN4AAAAPAAAAAAAAAAAAAAAAAJgCAABk&#10;cnMvZG93bnJldi54bWxQSwUGAAAAAAQABAD1AAAAjQMAAAAA&#10;" fillcolor="black" stroked="f"/>
                        <v:rect id="Rectangle 1195" o:spid="_x0000_s3119" style="position:absolute;left:538;top:1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jtt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sbPE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mO23yAAAAN4AAAAPAAAAAAAAAAAAAAAAAJgCAABk&#10;cnMvZG93bnJldi54bWxQSwUGAAAAAAQABAD1AAAAjQMAAAAA&#10;" fillcolor="black" stroked="f"/>
                        <v:rect id="Rectangle 1196" o:spid="_x0000_s3120" style="position:absolute;left:538;top:1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RILM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B8Hs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1EgsyAAAAN4AAAAPAAAAAAAAAAAAAAAAAJgCAABk&#10;cnMvZG93bnJldi54bWxQSwUGAAAAAAQABAD1AAAAjQMAAAAA&#10;" fillcolor="black" stroked="f"/>
                        <v:rect id="Rectangle 1197" o:spid="_x0000_s3121" style="position:absolute;left:538;top:1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vcXsYA&#10;AADeAAAADwAAAGRycy9kb3ducmV2LnhtbERPz2vCMBS+D/wfwhN2m6mdinamooPBLgN1O+jt2by1&#10;pc1Ll2Ta7a83B8Hjx/d7uepNK87kfG1ZwXiUgCAurK65VPD1+fY0B+EDssbWMin4Iw+rfPCwxEzb&#10;C+/ovA+liCHsM1RQhdBlUvqiIoN+ZDviyH1bZzBE6EqpHV5iuGllmiQzabDm2FBhR68VFc3+1yjY&#10;LOabn+2EP/53pyMdD6dmmrpEqcdhv34BEagPd/HN/a4VpJPpc9wb78Qr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0vcXsYAAADeAAAADwAAAAAAAAAAAAAAAACYAgAAZHJz&#10;L2Rvd25yZXYueG1sUEsFBgAAAAAEAAQA9QAAAIsDAAAAAA==&#10;" fillcolor="black" stroked="f"/>
                        <v:rect id="Rectangle 1198" o:spid="_x0000_s3122" style="position:absolute;left:538;top:15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d5xcgA&#10;AADeAAAADwAAAGRycy9kb3ducmV2LnhtbESPT2sCMRTE7wW/Q3hCbzXbVYuuRlGh0Euh/jno7bl5&#10;3V3cvKxJqls/vREKPQ4z8xtmOm9NLS7kfGVZwWsvAUGcW11xoWC3fX8ZgfABWWNtmRT8kof5rPM0&#10;xUzbK6/psgmFiBD2GSooQ2gyKX1ekkHfsw1x9L6tMxiidIXUDq8RbmqZJsmbNFhxXCixoVVJ+Wnz&#10;YxQsx6Pl+WvAn7f18UCH/fE0TF2i1HO3XUxABGrDf/iv/aEVpINhfw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B3nFyAAAAN4AAAAPAAAAAAAAAAAAAAAAAJgCAABk&#10;cnMvZG93bnJldi54bWxQSwUGAAAAAAQABAD1AAAAjQMAAAAA&#10;" fillcolor="black" stroked="f"/>
                        <v:rect id="Rectangle 1199" o:spid="_x0000_s3123" style="position:absolute;left:538;top:150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jJcYA&#10;AADeAAAADwAAAGRycy9kb3ducmV2LnhtbESPzWrCQBSF9wXfYbhCd3ViiEWjo6ggdFNQ60J318w1&#10;CWbuxJmppn16Z1Ho8nD++GaLzjTiTs7XlhUMBwkI4sLqmksFh6/N2xiED8gaG8uk4Ic8LOa9lxnm&#10;2j54R/d9KEUcYZ+jgiqENpfSFxUZ9APbEkfvYp3BEKUrpXb4iOOmkWmSvEuDNceHCltaV1Rc999G&#10;wWoyXt22GX/+7s4nOh3P11HqEqVe+91yCiJQF/7Df+0PrSDNRlk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ujJcYAAADeAAAADwAAAAAAAAAAAAAAAACYAgAAZHJz&#10;L2Rvd25yZXYueG1sUEsFBgAAAAAEAAQA9QAAAIsDAAAAAA==&#10;" fillcolor="black" stroked="f"/>
                        <v:rect id="Rectangle 1200" o:spid="_x0000_s3124" style="position:absolute;left:538;top:150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cGvsgA&#10;AADeAAAADwAAAGRycy9kb3ducmV2LnhtbESPT2vCQBTE74V+h+UVems2hlhsdBUtFHop+O9Qb8/s&#10;Mwlm38bdrab99F1B8DjMzG+Yyaw3rTiT841lBYMkBUFcWt1wpWC7+XgZgfABWWNrmRT8kofZ9PFh&#10;goW2F17ReR0qESHsC1RQh9AVUvqyJoM+sR1x9A7WGQxRukpqh5cIN63M0vRVGmw4LtTY0XtN5XH9&#10;YxQs3kaL0zLnr7/Vfke77/1xmLlUqeenfj4GEagP9/Ct/akVZPkwH8D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dwa+yAAAAN4AAAAPAAAAAAAAAAAAAAAAAJgCAABk&#10;cnMvZG93bnJldi54bWxQSwUGAAAAAAQABAD1AAAAjQMAAAAA&#10;" fillcolor="black" stroked="f"/>
                        <v:shape id="Freeform 1201" o:spid="_x0000_s3125" style="position:absolute;left:19;top:1192;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IJz8cA&#10;AADeAAAADwAAAGRycy9kb3ducmV2LnhtbESPQWvCQBSE7wX/w/KE3uqmQUuIrlKFQqkXG43g7ZF9&#10;ZoPZtyG71bS/vlsoeBxm5htmsRpsK67U+8axgudJAoK4crrhWsFh//aUgfABWWPrmBR8k4fVcvSw&#10;wFy7G3/StQi1iBD2OSowIXS5lL4yZNFPXEccvbPrLYYo+1rqHm8RbluZJsmLtNhwXDDY0cZQdSm+&#10;rIKi2ezWZbktP8zP2mdydzxRclTqcTy8zkEEGsI9/N9+1wrS6Wyawt+de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SCc/HAAAA3gAAAA8AAAAAAAAAAAAAAAAAmAIAAGRy&#10;cy9kb3ducmV2LnhtbFBLBQYAAAAABAAEAPUAAACMAwAAAAA=&#10;" path="m10,l5,r,5l,5,,15r5,l5,19r1144,l1149,15r4,l1153,5r-4,l1149,r-5,l10,xe" fillcolor="black" stroked="f">
                          <v:path arrowok="t" o:connecttype="custom" o:connectlocs="10,0;5,0;5,5;0,5;0,15;5,15;5,19;1149,19;1149,15;1153,15;1153,5;1149,5;1149,0;1144,0;10,0" o:connectangles="0,0,0,0,0,0,0,0,0,0,0,0,0,0,0"/>
                        </v:shape>
                        <v:shape id="Freeform 1202" o:spid="_x0000_s3126" style="position:absolute;left:3244;top:1211;width:1153;height:303;visibility:visible;mso-wrap-style:square;v-text-anchor:top" coordsize="1153,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jdqMgA&#10;AADeAAAADwAAAGRycy9kb3ducmV2LnhtbESPW2sCMRSE3wX/QziFvtWs1qqsRtlerYKCF/D1sDnd&#10;XdycLEmq23/fFAo+DjPzDTNbtKYWF3K+sqyg30tAEOdWV1woOB7eHyYgfEDWWFsmBT/kYTHvdmaY&#10;anvlHV32oRARwj5FBWUITSqlz0sy6Hu2IY7el3UGQ5SukNrhNcJNLQdJMpIGK44LJTb0UlJ+3n8b&#10;Ba4Zb6rn12z5MdrqbP12PLX9FSt1f9dmUxCB2nAL/7c/tYLB8Gn4CH9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CN2oyAAAAN4AAAAPAAAAAAAAAAAAAAAAAJgCAABk&#10;cnMvZG93bnJldi54bWxQSwUGAAAAAAQABAD1AAAAjQMAAAAA&#10;" path="m19,r,5l14,10r,10l9,20r,14l4,39r,14l,53r,77l4,135r,10l9,149r,10l14,164r,5l19,173r,5l24,178r,5l33,193r,5l38,198r,4l43,202r,5l52,217r5,l57,222r5,l67,226r,5l72,231r9,10l86,241r10,9l100,250r5,5l115,255r5,5l124,260r,5l134,265r5,5l144,270r4,4l163,274r5,5l182,279r5,5l216,284r5,5l389,289r9,-5l922,284r5,5l951,289r5,5l975,294r5,4l1004,298r5,5l1052,303r5,-5l1071,298r10,-9l1086,289r,-5l1095,284r10,-10l1105,270r5,-5l1114,265r,-5l1119,255r,-5l1124,246r,-10l1129,231r,-5l1134,222r,-10l1138,207r,-9l1143,193r,-15l1148,173r,-24l1153,140,1153,,19,xe" fillcolor="black" stroked="f">
                          <v:fill r:id="rId25" o:title="" type="pattern"/>
                          <v:path arrowok="t" o:connecttype="custom" o:connectlocs="19,5;14,20;9,34;4,53;0,130;4,145;9,159;14,169;19,178;24,183;33,198;38,202;43,207;57,217;62,222;67,231;81,241;96,250;105,255;120,260;124,265;139,270;148,274;168,279;187,284;221,289;398,284;927,289;956,294;980,298;1009,303;1057,298;1081,289;1086,284;1105,274;1110,265;1114,260;1119,250;1124,236;1129,226;1134,212;1138,198;1143,178;1148,149;1153,0" o:connectangles="0,0,0,0,0,0,0,0,0,0,0,0,0,0,0,0,0,0,0,0,0,0,0,0,0,0,0,0,0,0,0,0,0,0,0,0,0,0,0,0,0,0,0,0,0"/>
                        </v:shape>
                        <v:shape id="Freeform 1203" o:spid="_x0000_s3127" style="position:absolute;left:3234;top:1207;width:1168;height:307;visibility:visible;mso-wrap-style:square;v-text-anchor:top" coordsize="1168,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80askA&#10;AADeAAAADwAAAGRycy9kb3ducmV2LnhtbESPQWvCQBSE74X+h+UVeim6iU2KRFcpglQpCFpz8PbI&#10;PrOh2bchu2r6791CocdhZr5h5svBtuJKvW8cK0jHCQjiyumGawXHr/VoCsIHZI2tY1LwQx6Wi8eH&#10;ORba3XhP10OoRYSwL1CBCaErpPSVIYt+7Dri6J1dbzFE2ddS93iLcNvKSZK8SYsNxwWDHa0MVd+H&#10;i1XwUg7p6+fltJ2mu+RjY/Iyr06lUs9Pw/sMRKAh/If/2hutYJLlWQa/d+IVkIs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Q80askAAADeAAAADwAAAAAAAAAAAAAAAACYAgAA&#10;ZHJzL2Rvd25yZXYueG1sUEsFBgAAAAAEAAQA9QAAAI4DAAAAAA==&#10;" path="m24,l14,14r,10l10,33r,5l5,43r,14l,67r,53l5,125r,14l10,144r,5l14,153r,10l19,173r5,4l24,182r10,5l34,192r52,53l91,245r10,9l106,254r4,5l120,264r5,l130,269r9,5l144,274r10,4l163,278r,5l178,288r9,l197,293r726,l932,298r24,l966,302r19,l995,307r81,l1081,302r5,l1096,293r14,l1110,283r5,-5l1129,259r,-5l1134,250r10,-15l1144,226r4,-10l1148,211r5,-9l1153,192r5,-5l1158,168r5,-10l1163,129r5,-9l1168,,29,,24,,34,9r-5,l1163,9r-5,-5l1158,120r-5,9l1153,158r-5,10l1148,187r-4,5l1144,202r-5,9l1139,216r-5,10l1134,235r-10,5l1120,254r,5l1105,269r-5,14l1100,288r,-5l1105,283r-9,l1086,293r-5,l1076,298r-81,l985,293r-19,l956,288r-24,l923,283r-44,l538,283r-341,l187,278r-9,l173,274r-10,-5l154,269r-10,-5l139,264r,-5l125,254r-5,l120,250r-14,-5l101,245,91,235r-5,l43,192r,-5l34,173r,4l29,163r-5,l24,153r-5,-4l19,144r-5,-5l14,125r-4,-5l10,67,14,57r,-14l19,38r,-5l24,24r,-10l34,9,24,xe" fillcolor="black" stroked="f">
                          <v:path arrowok="t" o:connecttype="custom" o:connectlocs="14,24;5,43;0,120;10,144;14,163;24,182;86,245;106,254;125,264;144,274;163,283;197,293;956,298;995,307;1086,302;1110,283;1129,254;1144,226;1153,202;1158,168;1168,120;24,0;1163,9;1153,129;1148,187;1139,211;1134,235;1120,259;1100,288;1096,283;1076,298;966,293;923,283;197,283;173,274;144,264;125,254;106,245;86,235;34,173;24,163;19,144;10,120;14,43;24,24;24,0" o:connectangles="0,0,0,0,0,0,0,0,0,0,0,0,0,0,0,0,0,0,0,0,0,0,0,0,0,0,0,0,0,0,0,0,0,0,0,0,0,0,0,0,0,0,0,0,0,0"/>
                        </v:shape>
                        <v:shape id="Freeform 1204" o:spid="_x0000_s3128" style="position:absolute;left:3421;top:159;width:20;height:759;visibility:visible;mso-wrap-style:square;v-text-anchor:top" coordsize="20,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zFC8gA&#10;AADeAAAADwAAAGRycy9kb3ducmV2LnhtbESPT2vCQBTE74V+h+UVvNVNg7EldZVQKCjFg38oPT6y&#10;r9nY7NuQXWPqp3cFweMwM79hZovBNqKnzteOFbyMExDEpdM1Vwr2u8/nNxA+IGtsHJOCf/KwmD8+&#10;zDDX7sQb6rehEhHCPkcFJoQ2l9KXhiz6sWuJo/frOoshyq6SusNThNtGpkkylRZrjgsGW/owVP5t&#10;j1bBYV8Wlc9a+WMOr+vv80r7/mut1OhpKN5BBBrCPXxrL7WCdJJNMrjeiVdAz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3MULyAAAAN4AAAAPAAAAAAAAAAAAAAAAAJgCAABk&#10;cnMvZG93bnJldi54bWxQSwUGAAAAAAQABAD1AAAAjQMAAAAA&#10;" path="m,750r,4l5,754r,5l15,759r,-5l20,754,20,4r-5,l15,,5,r,4l,4,,9,,750xe" fillcolor="black" stroked="f">
                          <v:path arrowok="t" o:connecttype="custom" o:connectlocs="0,750;0,754;5,754;5,759;15,759;15,754;20,754;20,4;15,4;15,0;5,0;5,4;0,4;0,9;0,750" o:connectangles="0,0,0,0,0,0,0,0,0,0,0,0,0,0,0"/>
                        </v:shape>
                        <v:shape id="Freeform 1205" o:spid="_x0000_s3129" style="position:absolute;left:4104;top:159;width:19;height:759;visibility:visible;mso-wrap-style:square;v-text-anchor:top" coordsize="19,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T+ssUA&#10;AADeAAAADwAAAGRycy9kb3ducmV2LnhtbESP0YrCMBRE3xf8h3AFXxZNdVWkGqUsLLiPaj/g2lzb&#10;YnNTm7RWv36zIPg4zMwZZrPrTSU6alxpWcF0EoEgzqwuOVeQnn7GKxDOI2usLJOCBznYbQcfG4y1&#10;vfOBuqPPRYCwi1FB4X0dS+myggy6ia2Jg3exjUEfZJNL3eA9wE0lZ1G0lAZLDgsF1vRdUHY9tkbB&#10;Wbe/X+nzlnaHlWkviflMrj0pNRr2yRqEp96/w6/2XiuYzRfzJfzfCVdAb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5P6yxQAAAN4AAAAPAAAAAAAAAAAAAAAAAJgCAABkcnMv&#10;ZG93bnJldi54bWxQSwUGAAAAAAQABAD1AAAAigMAAAAA&#10;" path="m,750r,4l4,754r,5l14,759r,-5l19,754,19,4r-5,l14,,4,r,4l,4,,9,,750xe" fillcolor="black" stroked="f">
                          <v:path arrowok="t" o:connecttype="custom" o:connectlocs="0,750;0,754;4,754;4,759;14,759;14,754;19,754;19,4;14,4;14,0;4,0;4,4;0,4;0,9;0,750" o:connectangles="0,0,0,0,0,0,0,0,0,0,0,0,0,0,0"/>
                        </v:shape>
                        <v:shape id="Freeform 1206" o:spid="_x0000_s3130" style="position:absolute;left:3417;top:87;width:706;height:153;visibility:visible;mso-wrap-style:square;v-text-anchor:top" coordsize="706,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KPMUA&#10;AADeAAAADwAAAGRycy9kb3ducmV2LnhtbESP0YrCMBRE34X9h3AXfNN0pbq1GkVkF1YQUdcPuDbX&#10;ttjclCZq/XsjCD4OM3OGmc5bU4krNa60rOCrH4EgzqwuOVdw+P/tJSCcR9ZYWSYFd3Iwn310pphq&#10;e+MdXfc+FwHCLkUFhfd1KqXLCjLo+rYmDt7JNgZ9kE0udYO3ADeVHETRSBosOSwUWNOyoOy8vxgF&#10;aPymWh6TVbw9HczPeLPeRYtEqe5nu5iA8NT6d/jV/tMKBvEw/obnnXA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Jgo8xQAAAN4AAAAPAAAAAAAAAAAAAAAAAJgCAABkcnMv&#10;ZG93bnJldi54bWxQSwUGAAAAAAQABAD1AAAAigMAAAAA&#10;" path="m4,81r,5l9,91r10,l24,86r,-5l19,76r,-4l14,67r5,l19,52r5,l24,48r4,l28,43r5,l33,38r10,5l48,38r28,l81,28r-5,l91,28r,-4l105,28r10,-4l153,24r5,-5l182,19r10,5l211,24r5,4l225,28r5,5l240,38r5,l249,43r5,-5l254,43r10,9l269,57r,5l283,76r,5l297,96r,4l312,115r5,-5l312,115r29,29l350,144r,5l360,149r5,4l461,153r5,-4l528,149r5,-5l547,144r5,-5l562,139r5,-5l581,134r5,-5l595,129r5,-4l610,125r5,-5l619,120r5,-5l634,115r5,-5l643,110r5,-5l658,105r5,-5l672,96r10,l687,91r14,l706,86r,-10l701,72r-10,l696,72r-19,l672,76r-9,5l653,81r-5,5l639,86r-5,5l629,91r-5,5l615,96r-5,4l605,100r-5,5l591,105r-5,5l576,110r-5,5l557,115r-5,5l543,120r-5,5l528,125r-5,9l528,129r-72,l451,134r-77,l370,129r-15,l360,129r,5l355,125r-5,l331,105r-5,-5l321,96r-4,-5l317,86,302,72r,-5l288,52r,-4l278,38r-5,5l278,38,269,28r-5,5l264,28r-5,-4l254,19r-9,l249,19r-9,-5l235,9r-10,l221,4r-29,l182,,148,r-4,4l115,4,105,9,81,14r,5l67,19r-5,9l67,19r5,l38,19r-5,5l24,28r,5l19,33r,5l14,38r,5l9,43r,14l4,57,,81r9,5l4,81xe" fillcolor="black" stroked="f">
                          <v:path arrowok="t" o:connecttype="custom" o:connectlocs="9,91;24,81;14,67;24,52;28,43;43,43;81,28;91,24;153,24;192,24;225,28;245,38;254,43;269,62;297,96;317,110;350,144;365,153;528,149;552,139;581,134;600,125;619,120;639,110;658,105;682,96;706,86;691,72;672,76;648,86;629,91;610,100;591,105;571,115;543,120;523,134;451,134;355,129;355,125;326,100;317,86;288,52;273,43;264,33;254,19;240,14;221,4;148,0;105,9;67,19;72,19;24,28;19,38;9,43;0,81" o:connectangles="0,0,0,0,0,0,0,0,0,0,0,0,0,0,0,0,0,0,0,0,0,0,0,0,0,0,0,0,0,0,0,0,0,0,0,0,0,0,0,0,0,0,0,0,0,0,0,0,0,0,0,0,0,0,0"/>
                        </v:shape>
                        <v:shape id="Freeform 1207" o:spid="_x0000_s3131" style="position:absolute;left:3253;top:1202;width:1153;height:19;visibility:visible;mso-wrap-style:square;v-text-anchor:top" coordsize="115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o+JcQA&#10;AADeAAAADwAAAGRycy9kb3ducmV2LnhtbERPz2vCMBS+C/4P4Q1203SiUjqjTEGQ7aJ1FXZ7NG9N&#10;WfNSmqidf705CB4/vt+LVW8bcaHO144VvI0TEMSl0zVXCr6P21EKwgdkjY1jUvBPHlbL4WCBmXZX&#10;PtAlD5WIIewzVGBCaDMpfWnIoh+7ljhyv66zGCLsKqk7vMZw28hJksylxZpjg8GWNobKv/xsFeT1&#10;Zr8uiq/i09zWPpX70w8lJ6VeX/qPdxCB+vAUP9w7rWAynU3j3ngnX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6PiXEAAAA3gAAAA8AAAAAAAAAAAAAAAAAmAIAAGRycy9k&#10;b3ducmV2LnhtbFBLBQYAAAAABAAEAPUAAACJAwAAAAA=&#10;" path="m10,l5,r,5l,5r,9l5,14r,5l1149,19r,-5l1153,14r,-9l1149,5r,-5l1144,,10,xe" fillcolor="black" stroked="f">
                          <v:path arrowok="t" o:connecttype="custom" o:connectlocs="10,0;5,0;5,5;0,5;0,14;5,14;5,19;1149,19;1149,14;1153,14;1153,5;1149,5;1149,0;1144,0;10,0" o:connectangles="0,0,0,0,0,0,0,0,0,0,0,0,0,0,0"/>
                        </v:shape>
                        <v:rect id="Rectangle 1208" o:spid="_x0000_s3132" style="position:absolute;left:2273;top:43;width:184;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a/V8cA&#10;AADeAAAADwAAAGRycy9kb3ducmV2LnhtbESPQWvCQBSE7wX/w/KE3upGsWJSVxGtJMeqBdvbI/ua&#10;BLNvQ3Y1qb/eLQg9DjPzDbNY9aYWV2pdZVnBeBSBIM6trrhQ8HncvcxBOI+ssbZMCn7JwWo5eFpg&#10;om3He7oefCEChF2CCkrvm0RKl5dk0I1sQxy8H9sa9EG2hdQtdgFuajmJopk0WHFYKLGhTUn5+XAx&#10;CtJ5s/7K7K0r6vfv9PRxirfH2Cv1POzXbyA89f4//GhnWsFk+jqN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v1fHAAAA3gAAAA8AAAAAAAAAAAAAAAAAmAIAAGRy&#10;cy9kb3ducmV2LnhtbFBLBQYAAAAABAAEAPUAAACMAwAAAAA=&#10;" filled="f" stroked="f">
                          <v:textbox inset="0,0,0,0">
                            <w:txbxContent>
                              <w:p w:rsidR="006D2BEA" w:rsidRPr="007B71B9" w:rsidRDefault="006D2BEA" w:rsidP="00D35342">
                                <w:pPr>
                                  <w:rPr>
                                    <w:sz w:val="18"/>
                                  </w:rPr>
                                </w:pPr>
                                <w:r w:rsidRPr="007B71B9">
                                  <w:rPr>
                                    <w:rFonts w:ascii="Arial" w:hAnsi="Arial" w:cs="Arial"/>
                                    <w:color w:val="000000"/>
                                    <w:sz w:val="25"/>
                                    <w:szCs w:val="30"/>
                                    <w:lang w:val="en-US"/>
                                  </w:rPr>
                                  <w:t>F</w:t>
                                </w:r>
                              </w:p>
                            </w:txbxContent>
                          </v:textbox>
                        </v:rect>
                        <v:shape id="Freeform 1209" o:spid="_x0000_s3133" style="position:absolute;left:187;top:957;width:361;height:245;visibility:visible;mso-wrap-style:square;v-text-anchor:top" coordsize="361,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OscA&#10;AADeAAAADwAAAGRycy9kb3ducmV2LnhtbESPy27CMBBF95X6D9ZU6q44IAIlxSDUh8QCiEjZsJvG&#10;QxIRjyPbhfD3eFGpy6v70pkve9OKCznfWFYwHCQgiEurG64UHL6/Xl5B+ICssbVMCm7kYbl4fJhj&#10;pu2V93QpQiXiCPsMFdQhdJmUvqzJoB/Yjjh6J+sMhihdJbXDaxw3rRwlyUQabDg+1NjRe03lufg1&#10;Crpk6NLJePdz3Mymx8/tx6mQea7U81O/egMRqA//4b/2WisYjdM0AkSci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v0jrHAAAA3gAAAA8AAAAAAAAAAAAAAAAAmAIAAGRy&#10;cy9kb3ducmV2LnhtbFBLBQYAAAAABAAEAPUAAACMAwAAAAA=&#10;" path="m15,l5,r,4l,4,,14r5,l5,19,346,245r10,l356,240r5,l361,230r-5,l356,226,15,xe" fillcolor="black" stroked="f">
                          <v:path arrowok="t" o:connecttype="custom" o:connectlocs="15,0;5,0;5,4;0,4;0,14;5,14;5,19;346,245;356,245;356,240;361,240;361,230;356,230;356,226;15,0" o:connectangles="0,0,0,0,0,0,0,0,0,0,0,0,0,0,0"/>
                        </v:shape>
                        <v:shape id="Freeform 1210" o:spid="_x0000_s3134" style="position:absolute;left:529;top:957;width:360;height:245;visibility:visible;mso-wrap-style:square;v-text-anchor:top" coordsize="36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FvKcUA&#10;AADeAAAADwAAAGRycy9kb3ducmV2LnhtbESPQYvCMBSE78L+h/AW9mZTZXWlGkUUYQ8Lou7B47N5&#10;trXNS2mitv/eCILHYWa+YWaL1lTiRo0rLCsYRDEI4tTqgjMF/4dNfwLCeWSNlWVS0JGDxfyjN8NE&#10;2zvv6Lb3mQgQdgkqyL2vEyldmpNBF9maOHhn2xj0QTaZ1A3eA9xUchjHY2mw4LCQY02rnNJyfzUK&#10;6HTcbuxfsTZZeTmzr7ufSdkp9fXZLqcgPLX+HX61f7WC4fdoNIDnnXAF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MW8pxQAAAN4AAAAPAAAAAAAAAAAAAAAAAJgCAABkcnMv&#10;ZG93bnJldi54bWxQSwUGAAAAAAQABAD1AAAAigMAAAAA&#10;" path="m4,226r,4l,230r,10l4,240r,5l14,245,355,19r,-5l360,14r,-10l355,4r,-4l346,,4,226xe" fillcolor="black" stroked="f">
                          <v:path arrowok="t" o:connecttype="custom" o:connectlocs="4,226;4,230;0,230;0,240;4,240;4,245;14,245;355,19;355,14;360,14;360,4;355,4;355,0;346,0;4,226" o:connectangles="0,0,0,0,0,0,0,0,0,0,0,0,0,0,0"/>
                        </v:shape>
                        <v:shape id="Freeform 1211" o:spid="_x0000_s3135" style="position:absolute;left:1831;top:284;width:677;height:1033;visibility:visible;mso-wrap-style:square;v-text-anchor:top" coordsize="677,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iWMgA&#10;AADeAAAADwAAAGRycy9kb3ducmV2LnhtbESPQUsDMRSE70L/Q3gFbzbbxXbL2rS0BUE9FKyCensk&#10;z93FzcuSpN3VX98UCh6HmfmGWa4H24oT+dA4VjCdZCCItTMNVwre3x7vFiBCRDbYOiYFvxRgvRrd&#10;LLE0rudXOh1iJRKEQ4kK6hi7Usqga7IYJq4jTt638xZjkr6SxmOf4LaVeZbNpcWG00KNHe1q0j+H&#10;o1Xw96GfzUtffO4NH7/23bZY6MErdTseNg8gIg3xP3xtPxkF+f1slsPlTroCcnU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D+JYyAAAAN4AAAAPAAAAAAAAAAAAAAAAAJgCAABk&#10;cnMvZG93bnJldi54bWxQSwUGAAAAAAQABAD1AAAAjQMAAAAA&#10;" path="m677,807l341,1033,,807,,53,5,48r,-5l14,33r5,-5l24,28r,-4l29,24r4,-5l43,19r,-5l53,14r,-5l72,9r,-5l110,4,115,r63,l182,4r24,l211,9r10,l226,14r4,l235,19r5,l240,24r5,l245,28r5,l250,33r4,l254,38r5,l259,43r5,l264,48r10,9l278,62r,5l283,72r,5l288,77r,4l298,91r5,5l303,101r4,l307,105r5,l312,110r5,l317,115r5,l322,120r5,l331,125r5,l341,129r10,l355,134r20,l379,139r58,l442,134r34,l480,129r39,l524,125r19,l548,120r14,l562,115r14,l581,110r10,l596,105r9,l605,101r15,l620,96r9,l634,91r5,l644,86r4,l653,81r10,l663,77r10,l677,72r,735xe" stroked="f">
                          <v:path arrowok="t" o:connecttype="custom" o:connectlocs="341,1033;0,53;5,43;19,28;24,24;33,19;43,14;53,9;72,4;115,0;182,4;211,9;226,14;235,19;240,24;245,28;250,33;254,38;259,43;264,48;278,62;283,72;288,77;298,91;303,101;307,105;312,110;317,115;322,120;331,125;341,129;355,134;379,139;442,134;480,129;524,125;548,120;562,115;581,110;596,105;605,101;620,96;634,91;644,86;653,81;663,77;677,72" o:connectangles="0,0,0,0,0,0,0,0,0,0,0,0,0,0,0,0,0,0,0,0,0,0,0,0,0,0,0,0,0,0,0,0,0,0,0,0,0,0,0,0,0,0,0,0,0,0,0"/>
                        </v:shape>
                        <v:shape id="Freeform 1212" o:spid="_x0000_s3136" style="position:absolute;left:1821;top:274;width:697;height:1053;visibility:visible;mso-wrap-style:square;v-text-anchor:top" coordsize="697,1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XoScYA&#10;AADeAAAADwAAAGRycy9kb3ducmV2LnhtbESPQWvCQBSE7wX/w/IEb7pRq5boKqVgkUopxh709sg+&#10;k2D2bcxuTfz3riD0OMzMN8xi1ZpSXKl2hWUFw0EEgji1uuBMwe9+3X8D4TyyxtIyKbiRg9Wy87LA&#10;WNuGd3RNfCYChF2MCnLvq1hKl+Zk0A1sRRy8k60N+iDrTOoamwA3pRxF0VQaLDgs5FjRR07pOfkz&#10;CprPaLbl9OaOyc/2gN/lF9HmolSv277PQXhq/X/42d5oBaPXyWQMjzvhCs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6XoScYAAADeAAAADwAAAAAAAAAAAAAAAACYAgAAZHJz&#10;L2Rvd25yZXYueG1sUEsFBgAAAAAEAAQA9QAAAIsDAAAAAA==&#10;" path="m678,817r5,-9l346,1034r10,l15,808r4,9l19,63r-4,4l19,63r5,l24,53r-5,5l34,43r-5,5l39,48r,-5l43,43r,-9l34,43r9,l43,38r5,-4l43,38r15,l58,34r5,l63,24,53,34r14,l67,29r5,l72,19,63,29r24,l87,24r4,l91,14,82,24r43,l125,19r5,-5l125,19r63,l183,14r5,5l188,24r28,l212,19r4,5l216,29r15,l226,24r5,5l231,34r9,l236,29r4,5l240,38r10,l240,29r,9l245,38r,5l255,43,245,34r,9l250,43r,5l260,48,250,38r,10l255,48r,5l264,53,255,43r,10l260,53r,5l269,58,260,48r,10l264,58r,5l274,63,264,53r,10l269,63r15,14l279,72r,10l284,82r4,5l284,82r,9l288,91r,5l298,96,288,87r,9l293,96r15,15l303,106r,9l308,115r,5l317,120r-9,-9l308,120r5,l313,125r9,l313,115r,10l317,125r,5l327,130,317,120r,10l322,130r,5l332,135,322,125r,10l327,135r,4l337,139r-5,-4l337,139r,5l346,144r-5,-5l346,144r,5l361,149r-5,-5l361,149r,5l385,154r-5,-5l385,154r,5l452,159r,-5l457,149r-5,5l490,154r,-5l495,144r-5,5l534,149r,-5l538,139r-4,5l558,144r,-5l562,135r-4,4l577,139r,-4l582,135r,-10l572,135r19,l591,130r5,-5l591,130r15,l606,125r4,-5l606,125r14,l620,120r5,l625,111r-10,9l634,120r,-5l639,115r,-9l630,115r14,l644,111r5,-5l644,111r10,l654,106r4,-5l654,106r9,l663,101r5,-5l663,101r15,l678,96r5,l683,87r-10,9l687,96r,-5l692,87,678,82r,735l697,817r,-735l697,77r-5,l692,72r-5,l683,72r,5l678,82r5,-5l673,77r-5,l668,82r-5,l663,87r,4l673,82r-10,l658,82r,5l654,91r4,-4l654,87r-5,l649,91r-5,5l649,91r-5,l639,91r,5l634,101r5,-5l630,96r-5,l625,101r-5,l620,106r,5l630,101r-15,l610,101r,5l606,106r,5l606,115r9,-9l606,106r-5,l601,111r-5,4l601,111r-10,l586,111r,4l582,120r4,-5l572,115r-5,l567,120r-5,l562,125r,5l572,120r-14,l553,120r,5l548,130r5,-5l534,125r-5,l529,130r-5,5l529,130r-39,l486,130r,5l481,139r5,-4l452,135r-5,l447,139r-5,5l447,139r-58,l394,144r-5,-5l389,135r-4,l365,135r5,4l365,135r,-5l361,130r-10,l356,135r-5,-5l351,125r-5,l341,125r5,5l341,125r,-5l337,120r-5,l341,130r,-5l341,120r-4,l337,115r-5,l327,115r10,10l337,120r,-5l332,115r,-4l327,111r-5,l332,120r,-5l332,111r-5,l327,106r-5,l317,106r10,9l327,111r,-5l322,106r,-5l317,101r-4,l322,111r,-5l322,101r-5,l303,87r5,4l308,87r,-5l303,82r,-5l298,77r-5,l303,87r,-5l303,77r-5,l293,72r5,5l298,72r,-5l293,67,279,53r5,5l284,53r,-5l279,48r,-5l274,43r-5,l279,53r,-5l279,43r-5,l274,38r-5,l264,38r10,10l274,43r,-5l269,38r,-4l264,34r-4,l269,43r,-5l269,34r-5,l264,29r-4,l255,29r9,9l264,34r,-5l260,29r,-5l255,24r-5,l260,34r,-5l260,24r-5,l255,19r-5,l245,19r5,5l245,19r,-5l240,14r-4,l240,19r-4,-5l236,10r-5,l221,10r5,4l221,10r,-5l216,5r-24,l197,10,192,5r,-5l188,,125,r-5,l120,5r-4,5l120,5,82,5r-5,l77,10r-5,l72,14r,5l82,10r-19,l58,10r,4l53,14r,5l53,24,63,14r-10,l48,14r,5l43,19r,5l43,29,53,19r-10,l39,19r,5l34,29r5,-5l34,24r-5,l29,29r-5,l24,34r,4l34,29r-5,l24,29r,5l10,48r-5,l5,53r,5l10,53,5,58,,58r,5l,817r,5l5,822r,5l346,1053r5,l356,1053,692,827r,-5l697,822r,-5l678,817xe" fillcolor="black" stroked="f">
                          <v:path arrowok="t" o:connecttype="custom" o:connectlocs="15,67;39,43;58,38;72,19;125,19;212,19;236,29;255,43;255,48;260,48;284,77;288,96;308,115;313,115;322,135;337,139;361,149;457,149;538,139;582,135;606,125;634,120;644,111;663,101;692,87;687,72;663,82;658,87;639,96;620,111;615,106;586,115;562,130;529,125;486,135;389,139;351,130;341,120;332,115;322,111;327,115;322,106;303,77;298,77;279,48;274,38;264,34;255,29;260,34;245,19;221,10;192,0;77,5;58,14;43,19;39,24;29,29;5,58;351,1053" o:connectangles="0,0,0,0,0,0,0,0,0,0,0,0,0,0,0,0,0,0,0,0,0,0,0,0,0,0,0,0,0,0,0,0,0,0,0,0,0,0,0,0,0,0,0,0,0,0,0,0,0,0,0,0,0,0,0,0,0,0,0"/>
                        </v:shape>
                        <v:shape id="Freeform 1213" o:spid="_x0000_s3137" style="position:absolute;left:2018;top:77;width:289;height:577;visibility:visible;mso-wrap-style:square;v-text-anchor:top" coordsize="289,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L8isQA&#10;AADeAAAADwAAAGRycy9kb3ducmV2LnhtbESP0YrCMBRE3wX/IVzBN00tdXG7TUUEwQdBrH7Atbnb&#10;lm1uahO1/r1ZWNjHYc7MMNl6MK14UO8aywoW8wgEcWl1w5WCy3k3W4FwHllja5kUvMjBOh+PMky1&#10;ffKJHoWvRChhl6KC2vsuldKVNRl0c9sRB+/b9gZ9kH0ldY/PUG5aGUfRhzTYcFiosaNtTeVPcTcK&#10;+ECfcbJIilNgbny05XW4r5SaTobNFwhPg/+H/9J7rSBOlssEfu+EKy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C/IrEAAAA3gAAAA8AAAAAAAAAAAAAAAAAmAIAAGRycy9k&#10;b3ducmV2LnhtbFBLBQYAAAAABAAEAPUAAACJAwAAAAA=&#10;" path="m192,r,288l289,288,144,577,,288r96,l96,r96,xe" fillcolor="red" stroked="f">
                          <v:path arrowok="t" o:connecttype="custom" o:connectlocs="192,0;192,288;289,288;144,577;0,288;96,288;96,0;192,0" o:connectangles="0,0,0,0,0,0,0,0"/>
                        </v:shape>
                        <v:shape id="Freeform 1214" o:spid="_x0000_s3138" style="position:absolute;left:2013;top:72;width:298;height:587;visibility:visible;mso-wrap-style:square;v-text-anchor:top" coordsize="298,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Vw/sYA&#10;AADeAAAADwAAAGRycy9kb3ducmV2LnhtbESPQWvCQBSE74X+h+UJvdWNYqqkrlIKgrcSK9TeHtnX&#10;bDD7Ns0+Nfn33UKhx2FmvmHW28G36kp9bAIbmE0zUMRVsA3XBo7vu8cVqCjIFtvAZGCkCNvN/d0a&#10;CxtuXNL1ILVKEI4FGnAiXaF1rBx5jNPQESfvK/QeJcm+1rbHW4L7Vs+z7El7bDgtOOzo1VF1Ply8&#10;gdX40czK8eRO5fL4XfKb/VyKGPMwGV6eQQkN8h/+a++tgfkiz3P4vZOugN7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Vw/sYAAADeAAAADwAAAAAAAAAAAAAAAACYAgAAZHJz&#10;L2Rvd25yZXYueG1sUEsFBgAAAAAEAAQA9QAAAIsDAAAAAA==&#10;" path="m197,10l193,5r,293l294,298r-5,-5l145,582r9,l10,293r-5,5l106,298,106,5r-5,5l197,10,197,,101,,96,r,5l96,293r5,-4l5,289r-5,l,293,145,582r,5l149,587r5,l154,582,298,293r,-4l294,289r-97,l202,293,202,5r,-5l197,r,10xe" fillcolor="black" stroked="f">
                          <v:path arrowok="t" o:connecttype="custom" o:connectlocs="197,10;193,5;193,298;294,298;289,293;145,582;154,582;10,293;5,298;106,298;106,5;101,10;197,10;197,0;101,0;96,0;96,5;96,293;101,289;5,289;0,289;0,293;145,582;145,587;149,587;154,587;154,582;298,293;298,289;294,289;197,289;202,293;202,5;202,0;197,0;197,10" o:connectangles="0,0,0,0,0,0,0,0,0,0,0,0,0,0,0,0,0,0,0,0,0,0,0,0,0,0,0,0,0,0,0,0,0,0,0,0"/>
                        </v:shape>
                        <v:rect id="Rectangle 1215" o:spid="_x0000_s3139" style="position:absolute;left:2172;top: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cIF8gA&#10;AADeAAAADwAAAGRycy9kb3ducmV2LnhtbESPT2vCQBTE74LfYXkFb7ppMGJTV9GC4KVQ/xzq7Zl9&#10;TYLZt+nuqqmfvisUehxm5jfMbNGZRlzJ+dqygudRAoK4sLrmUsFhvx5OQfiArLGxTAp+yMNi3u/N&#10;MNf2xlu67kIpIoR9jgqqENpcSl9UZNCPbEscvS/rDIYoXSm1w1uEm0amSTKRBmuOCxW29FZRcd5d&#10;jILVy3T1/THm9/v2dKTj5+mcpS5RavDULV9BBOrCf/ivvdEK0nGWT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RwgXyAAAAN4AAAAPAAAAAAAAAAAAAAAAAJgCAABk&#10;cnMvZG93bnJldi54bWxQSwUGAAAAAAQABAD1AAAAjQMAAAAA&#10;" fillcolor="black" stroked="f"/>
                        <v:rect id="Rectangle 1216" o:spid="_x0000_s3140" style="position:absolute;left:2172;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utjMkA&#10;AADeAAAADwAAAGRycy9kb3ducmV2LnhtbESPT2vCQBTE7wW/w/KE3urGYKpNXUULBS8F//RQb8/s&#10;Mwlm38bdrcZ+erdQ6HGYmd8w03lnGnEh52vLCoaDBARxYXXNpYLP3fvTBIQPyBoby6TgRh7ms97D&#10;FHNtr7yhyzaUIkLY56igCqHNpfRFRQb9wLbE0TtaZzBE6UqpHV4j3DQyTZJnabDmuFBhS28VFaft&#10;t1GwfJksz+sRf/xsDnvafx1OWeoSpR773eIVRKAu/If/2iutIB1l2Rh+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wutjMkAAADeAAAADwAAAAAAAAAAAAAAAACYAgAA&#10;ZHJzL2Rvd25yZXYueG1sUEsFBgAAAAAEAAQA9QAAAI4DAAAAAA==&#10;" fillcolor="black" stroked="f"/>
                        <v:rect id="Rectangle 1217" o:spid="_x0000_s3141" style="position:absolute;left:2172;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Q5/sUA&#10;AADeAAAADwAAAGRycy9kb3ducmV2LnhtbERPz2vCMBS+C/4P4Qm7aWqxQ6tRdDDYZaDOg96ezbMt&#10;Ni81ybTbX28Ogx0/vt+LVWcacSfna8sKxqMEBHFhdc2lgsPX+3AKwgdkjY1lUvBDHlbLfm+BubYP&#10;3tF9H0oRQ9jnqKAKoc2l9EVFBv3ItsSRu1hnMEToSqkdPmK4aWSaJK/SYM2xocKW3ioqrvtvo2Az&#10;m25u2wl//u7OJzodz9csdYlSL4NuPQcRqAv/4j/3h1aQTrIs7o1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lDn+xQAAAN4AAAAPAAAAAAAAAAAAAAAAAJgCAABkcnMv&#10;ZG93bnJldi54bWxQSwUGAAAAAAQABAD1AAAAigMAAAAA&#10;" fillcolor="black" stroked="f"/>
                        <v:rect id="Rectangle 1218" o:spid="_x0000_s3142" style="position:absolute;left:2172;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icZcgA&#10;AADeAAAADwAAAGRycy9kb3ducmV2LnhtbESPQWvCQBSE7wX/w/IEb3VjMEVTV1FB6KWgtod6e2af&#10;STD7Nu6umvbXd4VCj8PMfMPMFp1pxI2cry0rGA0TEMSF1TWXCj4/Ns8TED4ga2wsk4Jv8rCY955m&#10;mGt75x3d9qEUEcI+RwVVCG0upS8qMuiHtiWO3sk6gyFKV0rt8B7hppFpkrxIgzXHhQpbWldUnPdX&#10;o2A1nawu2zG//+yOBzp8Hc9Z6hKlBv1u+QoiUBf+w3/tN60gHWfZF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2JxlyAAAAN4AAAAPAAAAAAAAAAAAAAAAAJgCAABk&#10;cnMvZG93bnJldi54bWxQSwUGAAAAAAQABAD1AAAAjQMAAAAA&#10;" fillcolor="black" stroked="f"/>
                        <v:rect id="Rectangle 1219" o:spid="_x0000_s3143" style="position:absolute;left:2172;top: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7/RcYA&#10;AADeAAAADwAAAGRycy9kb3ducmV2LnhtbESPy2rCQBSG9wXfYTgFd3XSoGKjo2hBcFPwtqi7Y+aY&#10;BDNn0plRU5/eWQguf/4b32TWmlpcyfnKsoLPXgKCOLe64kLBfrf8GIHwAVljbZkU/JOH2bTzNsFM&#10;2xtv6LoNhYgj7DNUUIbQZFL6vCSDvmcb4uidrDMYonSF1A5vcdzUMk2SoTRYcXwosaHvkvLz9mIU&#10;LL5Gi791n3/um+OBDr/H8yB1iVLd93Y+BhGoDa/ws73SCtL+YBg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7/RcYAAADeAAAADwAAAAAAAAAAAAAAAACYAgAAZHJz&#10;L2Rvd25yZXYueG1sUEsFBgAAAAAEAAQA9QAAAIsDAAAAAA==&#10;" fillcolor="black" stroked="f"/>
                        <v:rect id="Rectangle 1220" o:spid="_x0000_s3144" style="position:absolute;left:2172;top:2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Ja3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0XgyhL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CWt7HAAAA3gAAAA8AAAAAAAAAAAAAAAAAmAIAAGRy&#10;cy9kb3ducmV2LnhtbFBLBQYAAAAABAAEAPUAAACMAwAAAAA=&#10;" fillcolor="black" stroked="f"/>
                        <v:rect id="Rectangle 1221" o:spid="_x0000_s3145" style="position:absolute;left:2172;top:2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DEqcgA&#10;AADeAAAADwAAAGRycy9kb3ducmV2LnhtbESPT2sCMRTE74LfIbxCb5rtoqKrUbRQ6EXw30Fvz81z&#10;d3Hzsk1SXfvpTaHQ4zAzv2Fmi9bU4kbOV5YVvPUTEMS51RUXCg77j94YhA/IGmvLpOBBHhbzbmeG&#10;mbZ33tJtFwoRIewzVFCG0GRS+rwkg75vG+LoXawzGKJ0hdQO7xFuapkmyUgarDgulNjQe0n5dfdt&#10;FKwm49XXZsDrn+35RKfj+TpMXaLU60u7nIII1Ib/8F/7UytIB8NRCr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EMSpyAAAAN4AAAAPAAAAAAAAAAAAAAAAAJgCAABk&#10;cnMvZG93bnJldi54bWxQSwUGAAAAAAQABAD1AAAAjQMAAAAA&#10;" fillcolor="black" stroked="f"/>
                        <v:rect id="Rectangle 1222" o:spid="_x0000_s3146" style="position:absolute;left:2172;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xhMs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saTZ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XGEyyAAAAN4AAAAPAAAAAAAAAAAAAAAAAJgCAABk&#10;cnMvZG93bnJldi54bWxQSwUGAAAAAAQABAD1AAAAjQMAAAAA&#10;" fillcolor="black" stroked="f"/>
                        <v:rect id="Rectangle 1223" o:spid="_x0000_s3147" style="position:absolute;left:2172;top: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X5RsgA&#10;AADeAAAADwAAAGRycy9kb3ducmV2LnhtbESPT2vCQBTE74LfYXkFb7ppiGJTV9GC0ItQ/xzq7Zl9&#10;TYLZt+nuVqOfvisUehxm5jfMbNGZRlzI+dqygudRAoK4sLrmUsFhvx5OQfiArLGxTApu5GEx7/dm&#10;mGt75S1ddqEUEcI+RwVVCG0upS8qMuhHtiWO3pd1BkOUrpTa4TXCTSPTJJlIgzXHhQpbequoOO9+&#10;jILVy3T1/ZHx5r49Hen4eTqPU5coNXjqlq8gAnXhP/zXftcK0mw8y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tflGyAAAAN4AAAAPAAAAAAAAAAAAAAAAAJgCAABk&#10;cnMvZG93bnJldi54bWxQSwUGAAAAAAQABAD1AAAAjQMAAAAA&#10;" fillcolor="black" stroked="f"/>
                        <v:rect id="Rectangle 1224" o:spid="_x0000_s3148" style="position:absolute;left:2172;top: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lc3cgA&#10;AADeAAAADwAAAGRycy9kb3ducmV2LnhtbESPT2vCQBTE74LfYXkFb7ppMGJTV9GC4KVQ/xzq7Zl9&#10;TYLZt+nuqqmfvisUehxm5jfMbNGZRlzJ+dqygudRAoK4sLrmUsFhvx5OQfiArLGxTAp+yMNi3u/N&#10;MNf2xlu67kIpIoR9jgqqENpcSl9UZNCPbEscvS/rDIYoXSm1w1uEm0amSTKRBmuOCxW29FZRcd5d&#10;jILVy3T1/THm9/v2dKTj5+mcpS5RavDULV9BBOrCf/ivvdEK0nE2ye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zdyAAAAN4AAAAPAAAAAAAAAAAAAAAAAJgCAABk&#10;cnMvZG93bnJldi54bWxQSwUGAAAAAAQABAD1AAAAjQMAAAAA&#10;" fillcolor="black" stroked="f"/>
                        <v:rect id="Rectangle 1225" o:spid="_x0000_s3149" style="position:absolute;left:2172;top:2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vCqskA&#10;AADeAAAADwAAAGRycy9kb3ducmV2LnhtbESPT2vCQBTE70K/w/IKvZlNgwabukotFLwU6p9DvT2z&#10;r0kw+zbdXTX103cFweMwM79hpvPetOJEzjeWFTwnKQji0uqGKwXbzcdwAsIHZI2tZVLwRx7ms4fB&#10;FAttz7yi0zpUIkLYF6igDqErpPRlTQZ9Yjvi6P1YZzBE6SqpHZ4j3LQyS9NcGmw4LtTY0XtN5WF9&#10;NAoWL5PF79eIPy+r/Y523/vDOHOpUk+P/dsriEB9uIdv7aVWkI3GeQ7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ivCqskAAADeAAAADwAAAAAAAAAAAAAAAACYAgAA&#10;ZHJzL2Rvd25yZXYueG1sUEsFBgAAAAAEAAQA9QAAAI4DAAAAAA==&#10;" fillcolor="black" stroked="f"/>
                        <v:rect id="Rectangle 1226" o:spid="_x0000_s3150" style="position:absolute;left:2172;top:2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dnMc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7GL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Z2cxyAAAAN4AAAAPAAAAAAAAAAAAAAAAAJgCAABk&#10;cnMvZG93bnJldi54bWxQSwUGAAAAAAQABAD1AAAAjQMAAAAA&#10;" fillcolor="black" stroked="f"/>
                        <v:rect id="Rectangle 1227" o:spid="_x0000_s3151" style="position:absolute;left:2172;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jzQ8QA&#10;AADeAAAADwAAAGRycy9kb3ducmV2LnhtbERPy4rCMBTdD/gP4Q64G9MpKk41ig4IbgZ8Lcbdtbm2&#10;xeamk0Tt+PVmIbg8nPdk1ppaXMn5yrKCz14Cgji3uuJCwX63/BiB8AFZY22ZFPyTh9m08zbBTNsb&#10;b+i6DYWIIewzVFCG0GRS+rwkg75nG+LInawzGCJ0hdQObzHc1DJNkqE0WHFsKLGh75Ly8/ZiFCy+&#10;Rou/dZ9/7pvjgQ6/x/MgdYlS3fd2PgYRqA0v8dO90grS/mAY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480PEAAAA3gAAAA8AAAAAAAAAAAAAAAAAmAIAAGRycy9k&#10;b3ducmV2LnhtbFBLBQYAAAAABAAEAPUAAACJAwAAAAA=&#10;" fillcolor="black" stroked="f"/>
                        <v:rect id="Rectangle 1228" o:spid="_x0000_s3152" style="position:absolute;left:2172;top: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W2McA&#10;AADeAAAADwAAAGRycy9kb3ducmV2LnhtbESPQWsCMRSE74L/ITyhN826qOjWKFooeCmo9aC35+Z1&#10;d3Hzsk2ibvvrTUHocZiZb5j5sjW1uJHzlWUFw0ECgji3uuJCweHzvT8F4QOyxtoyKfghD8tFtzPH&#10;TNs77+i2D4WIEPYZKihDaDIpfV6SQT+wDXH0vqwzGKJ0hdQO7xFuapkmyUQarDgulNjQW0n5ZX81&#10;Ctaz6fp7O+KP3935RKfj+TJOXaLUS69dvYII1Ib/8LO90QrS0Xgyg7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VtjHAAAA3gAAAA8AAAAAAAAAAAAAAAAAmAIAAGRy&#10;cy9kb3ducmV2LnhtbFBLBQYAAAAABAAEAPUAAACMAwAAAAA=&#10;" fillcolor="black" stroked="f"/>
                        <v:rect id="Rectangle 1229" o:spid="_x0000_s3153" style="position:absolute;left:2172;top: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dpmMcA&#10;AADeAAAADwAAAGRycy9kb3ducmV2LnhtbESPy2rCQBSG94W+w3AEd3Vi0KrRUWpBcFOol4Xujplj&#10;EsycSWdGTfv0nYXg8ue/8c0WranFjZyvLCvo9xIQxLnVFRcK9rvV2xiED8gaa8uk4Jc8LOavLzPM&#10;tL3zhm7bUIg4wj5DBWUITSalz0sy6Hu2IY7e2TqDIUpXSO3wHsdNLdMkeZcGK44PJTb0WVJ+2V6N&#10;guVkvPz5HvDX3+Z0pOPhdBmmLlGq22k/piACteEZfrTXWkE6GI4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XaZjHAAAA3gAAAA8AAAAAAAAAAAAAAAAAmAIAAGRy&#10;cy9kb3ducmV2LnhtbFBLBQYAAAAABAAEAPUAAACMAwAAAAA=&#10;" fillcolor="black" stroked="f"/>
                        <v:rect id="Rectangle 1230" o:spid="_x0000_s3154" style="position:absolute;left:2172;top:2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vMA8gA&#10;AADeAAAADwAAAGRycy9kb3ducmV2LnhtbESPT2sCMRTE7wW/Q3hCbzXrolW3RqkFoReh/jno7bl5&#10;3V3cvGyTqFs/fSMUPA4z8xtmOm9NLS7kfGVZQb+XgCDOra64ULDbLl/GIHxA1lhbJgW/5GE+6zxN&#10;MdP2ymu6bEIhIoR9hgrKEJpMSp+XZND3bEMcvW/rDIYoXSG1w2uEm1qmSfIqDVYcF0ps6KOk/LQ5&#10;GwWLyXjx8zXg1W19PNBhfzwNU5co9dxt399ABGrDI/zf/tQK0sFw1If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G8wDyAAAAN4AAAAPAAAAAAAAAAAAAAAAAJgCAABk&#10;cnMvZG93bnJldi54bWxQSwUGAAAAAAQABAD1AAAAjQMAAAAA&#10;" fillcolor="black" stroked="f"/>
                        <v:rect id="Rectangle 1231" o:spid="_x0000_s3155" style="position:absolute;left:2172;top:2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lSdMgA&#10;AADeAAAADwAAAGRycy9kb3ducmV2LnhtbESPQWvCQBSE7wX/w/KE3pqNQVuNrlILhV4EtT3U2zP7&#10;TILZt+nuVlN/vSsUPA4z8w0zW3SmESdyvrasYJCkIIgLq2suFXx9vj+NQfiArLGxTAr+yMNi3nuY&#10;Ya7tmTd02oZSRAj7HBVUIbS5lL6oyKBPbEscvYN1BkOUrpTa4TnCTSOzNH2WBmuOCxW29FZRcdz+&#10;GgXLyXj5sx7y6rLZ72j3vT+OMpcq9djvXqcgAnXhHv5vf2gF2XD0ks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yVJ0yAAAAN4AAAAPAAAAAAAAAAAAAAAAAJgCAABk&#10;cnMvZG93bnJldi54bWxQSwUGAAAAAAQABAD1AAAAjQMAAAAA&#10;" fillcolor="black" stroked="f"/>
                        <v:rect id="Rectangle 1232" o:spid="_x0000_s3156" style="position:absolute;left:2172;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X378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AcP8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hffvyAAAAN4AAAAPAAAAAAAAAAAAAAAAAJgCAABk&#10;cnMvZG93bnJldi54bWxQSwUGAAAAAAQABAD1AAAAjQMAAAAA&#10;" fillcolor="black" stroked="f"/>
                        <v:rect id="Rectangle 1233" o:spid="_x0000_s3157" style="position:absolute;left:2172;top: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xvm8gA&#10;AADeAAAADwAAAGRycy9kb3ducmV2LnhtbESPQWvCQBSE7wX/w/IEb3XTEFuNrqJCoRehWg96e2Zf&#10;k2D2bdzdauqv7xYKPQ4z8w0zW3SmEVdyvras4GmYgCAurK65VLD/eH0cg/ABWWNjmRR8k4fFvPcw&#10;w1zbG2/puguliBD2OSqoQmhzKX1RkUE/tC1x9D6tMxiidKXUDm8RbhqZJsmzNFhzXKiwpXVFxXn3&#10;ZRSsJuPV5T3jzX17OtLxcDqPUpcoNeh3yymIQF34D/+137SCNBu9ZP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bG+byAAAAN4AAAAPAAAAAAAAAAAAAAAAAJgCAABk&#10;cnMvZG93bnJldi54bWxQSwUGAAAAAAQABAD1AAAAjQMAAAAA&#10;" fillcolor="black" stroked="f"/>
                        <v:rect id="Rectangle 1234" o:spid="_x0000_s3158" style="position:absolute;left:2172;top: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KAMkA&#10;AADeAAAADwAAAGRycy9kb3ducmV2LnhtbESPT2vCQBTE7wW/w/KE3urGYKpNXUULBS8F//RQb8/s&#10;Mwlm38bdrcZ+erdQ6HGYmd8w03lnGnEh52vLCoaDBARxYXXNpYLP3fvTBIQPyBoby6TgRh7ms97D&#10;FHNtr7yhyzaUIkLY56igCqHNpfRFRQb9wLbE0TtaZzBE6UqpHV4j3DQyTZJnabDmuFBhS28VFaft&#10;t1GwfJksz+sRf/xsDnvafx1OWeoSpR773eIVRKAu/If/2iutIB1l4wx+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DKAMkAAADeAAAADwAAAAAAAAAAAAAAAACYAgAA&#10;ZHJzL2Rvd25yZXYueG1sUEsFBgAAAAAEAAQA9QAAAI4DAAAAAA==&#10;" fillcolor="black" stroked="f"/>
                        <v:rect id="Rectangle 1235" o:spid="_x0000_s3159" style="position:absolute;left:2172;top: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d8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5ex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8lR3yAAAAN4AAAAPAAAAAAAAAAAAAAAAAJgCAABk&#10;cnMvZG93bnJldi54bWxQSwUGAAAAAAQABAD1AAAAjQMAAAAA&#10;" fillcolor="black" stroked="f"/>
                        <v:rect id="Rectangle 1236" o:spid="_x0000_s3160" style="position:absolute;left:2172;top: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7x7MgA&#10;AADeAAAADwAAAGRycy9kb3ducmV2LnhtbESPT2sCMRTE74V+h/CE3mrWxX/dGqUKghdBbQ/19ty8&#10;7i5uXtYk1dVPb4RCj8PM/IaZzFpTizM5X1lW0OsmIIhzqysuFHx9Ll/HIHxA1lhbJgVX8jCbPj9N&#10;MNP2wls670IhIoR9hgrKEJpMSp+XZNB3bUMcvR/rDIYoXSG1w0uEm1qmSTKUBiuOCyU2tCgpP+5+&#10;jYL523h+2vR5fdse9rT/PhwHqUuUeum0H+8gArXhP/zXXmkFaX8wGsH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vvHsyAAAAN4AAAAPAAAAAAAAAAAAAAAAAJgCAABk&#10;cnMvZG93bnJldi54bWxQSwUGAAAAAAQABAD1AAAAjQMAAAAA&#10;" fillcolor="black" stroked="f"/>
                        <v:rect id="Rectangle 1237" o:spid="_x0000_s3161" style="position:absolute;left:2172;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FlnsUA&#10;AADeAAAADwAAAGRycy9kb3ducmV2LnhtbERPu27CMBTdK/UfrIvEVhwiKBAwqFRCYqlUHgNsl/iS&#10;RMTXqW0g7dfXAxLj0XnPFq2pxY2crywr6PcSEMS51RUXCva71dsYhA/IGmvLpOCXPCzmry8zzLS9&#10;84Zu21CIGMI+QwVlCE0mpc9LMuh7tiGO3Nk6gyFCV0jt8B7DTS3TJHmXBiuODSU29FlSftlejYLl&#10;ZLz8+R7w19/mdKTj4XQZpi5RqttpP6YgArXhKX6411pBOhiO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WWexQAAAN4AAAAPAAAAAAAAAAAAAAAAAJgCAABkcnMv&#10;ZG93bnJldi54bWxQSwUGAAAAAAQABAD1AAAAigMAAAAA&#10;" fillcolor="black" stroked="f"/>
                        <v:rect id="Rectangle 1238" o:spid="_x0000_s3162" style="position:absolute;left:2172;top: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3ABcgA&#10;AADeAAAADwAAAGRycy9kb3ducmV2LnhtbESPT2sCMRTE74V+h/AKvdVsF626GkULQi9C/XPQ23Pz&#10;uru4eVmTqFs/fSMUPA4z8xtmPG1NLS7kfGVZwXsnAUGcW11xoWC7WbwNQPiArLG2TAp+ycN08vw0&#10;xkzbK6/osg6FiBD2GSooQ2gyKX1ekkHfsQ1x9H6sMxiidIXUDq8RbmqZJsmHNFhxXCixoc+S8uP6&#10;bBTMh4P56bvLy9vqsKf97nDspS5R6vWlnY1ABGrDI/zf/tIK0m6vP4T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bcAFyAAAAN4AAAAPAAAAAAAAAAAAAAAAAJgCAABk&#10;cnMvZG93bnJldi54bWxQSwUGAAAAAAQABAD1AAAAjQMAAAAA&#10;" fillcolor="black" stroked="f"/>
                        <v:rect id="Rectangle 1239" o:spid="_x0000_s3163" style="position:absolute;left:2172;top: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IZv8cA&#10;AADeAAAADwAAAGRycy9kb3ducmV2LnhtbESPy2rCQBSG94W+w3AK3dVJg0qMjqKFghuhXha6O2ZO&#10;k2DmTJyZavTpOwvB5c9/45vMOtOICzlfW1bw2UtAEBdW11wq2G2/PzIQPiBrbCyTght5mE1fXyaY&#10;a3vlNV02oRRxhH2OCqoQ2lxKX1Rk0PdsSxy9X+sMhihdKbXDaxw3jUyTZCgN1hwfKmzpq6LitPkz&#10;ChajbHH+6fPqvj4e6LA/ngapS5R6f+vmYxCBuvAMP9pLrSDtD7IIEHEiCs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CGb/HAAAA3gAAAA8AAAAAAAAAAAAAAAAAmAIAAGRy&#10;cy9kb3ducmV2LnhtbFBLBQYAAAAABAAEAPUAAACMAwAAAAA=&#10;" fillcolor="black" stroked="f"/>
                        <v:rect id="Rectangle 1240" o:spid="_x0000_s3164" style="position:absolute;left:2172;top: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68JMgA&#10;AADeAAAADwAAAGRycy9kb3ducmV2LnhtbESPT2vCQBTE74V+h+UVeqsbg5Y0uooWCl4E/x3q7Zl9&#10;JsHs27i71ein7wqFHoeZ+Q0znnamERdyvrasoN9LQBAXVtdcKthtv94yED4ga2wsk4IbeZhOnp/G&#10;mGt75TVdNqEUEcI+RwVVCG0upS8qMuh7tiWO3tE6gyFKV0rt8BrhppFpkrxLgzXHhQpb+qyoOG1+&#10;jIL5RzY/rwa8vK8Pe9p/H07D1CVKvb50sxGIQF34D/+1F1pBOhhmfX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zrwkyAAAAN4AAAAPAAAAAAAAAAAAAAAAAJgCAABk&#10;cnMvZG93bnJldi54bWxQSwUGAAAAAAQABAD1AAAAjQMAAAAA&#10;" fillcolor="black" stroked="f"/>
                        <v:rect id="Rectangle 1241" o:spid="_x0000_s3165" style="position:absolute;left:2172;top: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iU8gA&#10;AADeAAAADwAAAGRycy9kb3ducmV2LnhtbESPQWvCQBSE70L/w/IK3nTToCVNXaUKghehag/19sy+&#10;JsHs23R31eiv7xYEj8PMfMNMZp1pxJmcry0reBkmIIgLq2suFXztloMMhA/IGhvLpOBKHmbTp94E&#10;c20vvKHzNpQiQtjnqKAKoc2l9EVFBv3QtsTR+7HOYIjSlVI7vES4aWSaJK/SYM1xocKWFhUVx+3J&#10;KJi/ZfPfzxGvb5vDnvbfh+M4dYlS/efu4x1EoC48wvf2SitIR+Mshf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HCJTyAAAAN4AAAAPAAAAAAAAAAAAAAAAAJgCAABk&#10;cnMvZG93bnJldi54bWxQSwUGAAAAAAQABAD1AAAAjQMAAAAA&#10;" fillcolor="black" stroked="f"/>
                        <v:rect id="Rectangle 1242" o:spid="_x0000_s3166" style="position:absolute;left:2172;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CHyMgA&#10;AADeAAAADwAAAGRycy9kb3ducmV2LnhtbESPQWvCQBSE7wX/w/KE3uqmUUuaukoVCr0Ianuot2f2&#10;NQlm36a7W43+elcQPA4z8w0zmXWmEQdyvras4HmQgCAurK65VPD99fGUgfABWWNjmRScyMNs2nuY&#10;YK7tkdd02IRSRAj7HBVUIbS5lL6oyKAf2JY4er/WGQxRulJqh8cIN41Mk+RFGqw5LlTY0qKiYr/5&#10;Nwrmr9n8bzXi5Xm929L2Z7cfpy5R6rHfvb+BCNSFe/jW/tQK0tE4G8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UIfIyAAAAN4AAAAPAAAAAAAAAAAAAAAAAJgCAABk&#10;cnMvZG93bnJldi54bWxQSwUGAAAAAAQABAD1AAAAjQMAAAAA&#10;" fillcolor="black" stroked="f"/>
                        <v:rect id="Rectangle 1243" o:spid="_x0000_s3167" style="position:absolute;left:2172;top: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kfvMgA&#10;AADeAAAADwAAAGRycy9kb3ducmV2LnhtbESPQWvCQBSE70L/w/IK3nTTECVGV6mFgheh2h7q7Zl9&#10;TYLZt+nuqml/vVsQehxm5htmsepNKy7kfGNZwdM4AUFcWt1wpeDj/XWUg/ABWWNrmRT8kIfV8mGw&#10;wELbK+/osg+ViBD2BSqoQ+gKKX1Zk0E/th1x9L6sMxiidJXUDq8RblqZJslUGmw4LtTY0UtN5Wl/&#10;NgrWs3z9/Zbx9nd3PNDh83iapC5RavjYP89BBOrDf/je3mgFaTbJM/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uR+8yAAAAN4AAAAPAAAAAAAAAAAAAAAAAJgCAABk&#10;cnMvZG93bnJldi54bWxQSwUGAAAAAAQABAD1AAAAjQMAAAAA&#10;" fillcolor="black" stroked="f"/>
                        <v:rect id="Rectangle 1244" o:spid="_x0000_s3168" style="position:absolute;left:2172;top: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W6J8gA&#10;AADeAAAADwAAAGRycy9kb3ducmV2LnhtbESPQWvCQBSE74X+h+UVvNWNwZQYXaUWCl4EtT3U2zP7&#10;TILZt+nuqml/fVcQehxm5htmtuhNKy7kfGNZwWiYgCAurW64UvD58f6cg/ABWWNrmRT8kIfF/PFh&#10;hoW2V97SZRcqESHsC1RQh9AVUvqyJoN+aDvi6B2tMxiidJXUDq8RblqZJsmLNNhwXKixo7eaytPu&#10;bBQsJ/nyezPm9e/2sKf91+GUpS5RavDUv05BBOrDf/jeXmkF6TjLM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9bonyAAAAN4AAAAPAAAAAAAAAAAAAAAAAJgCAABk&#10;cnMvZG93bnJldi54bWxQSwUGAAAAAAQABAD1AAAAjQMAAAAA&#10;" fillcolor="black" stroked="f"/>
                        <v:rect id="Rectangle 1245" o:spid="_x0000_s3169" style="position:absolute;left:2172;top: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ckUMkA&#10;AADeAAAADwAAAGRycy9kb3ducmV2LnhtbESPT2vCQBTE74V+h+UVems2DSpp6iq1UPAi1D+Hentm&#10;X5Ng9m26u2r003cFweMwM79hxtPetOJIzjeWFbwmKQji0uqGKwWb9ddLDsIHZI2tZVJwJg/TyePD&#10;GAttT7yk4ypUIkLYF6igDqErpPRlTQZ9Yjvi6P1aZzBE6SqpHZ4i3LQyS9ORNNhwXKixo8+ayv3q&#10;YBTM3vLZ3/eAF5flbkvbn91+mLlUqeen/uMdRKA+3MO39lwryAbDfAT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ickUMkAAADeAAAADwAAAAAAAAAAAAAAAACYAgAA&#10;ZHJzL2Rvd25yZXYueG1sUEsFBgAAAAAEAAQA9QAAAI4DAAAAAA==&#10;" fillcolor="black" stroked="f"/>
                        <v:rect id="Rectangle 1246" o:spid="_x0000_s3170" style="position:absolute;left:2172;top:3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uBy8gA&#10;AADeAAAADwAAAGRycy9kb3ducmV2LnhtbESPQWvCQBSE74L/YXlCb7pp0DZGV9FCoZdCtR709sy+&#10;JsHs27i71bS/visUPA4z8w0zX3amERdyvras4HGUgCAurK65VLD7fB1mIHxA1thYJgU/5GG56Pfm&#10;mGt75Q1dtqEUEcI+RwVVCG0upS8qMuhHtiWO3pd1BkOUrpTa4TXCTSPTJHmSBmuOCxW29FJRcdp+&#10;GwXrabY+f4z5/XdzPNBhfzxNUpco9TDoVjMQgbpwD/+337SCdDzJ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a4HLyAAAAN4AAAAPAAAAAAAAAAAAAAAAAJgCAABk&#10;cnMvZG93bnJldi54bWxQSwUGAAAAAAQABAD1AAAAjQMAAAAA&#10;" fillcolor="black" stroked="f"/>
                        <v:rect id="Rectangle 1247" o:spid="_x0000_s3171" style="position:absolute;left:2172;top:3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VucUA&#10;AADeAAAADwAAAGRycy9kb3ducmV2LnhtbERPy2rCQBTdF/oPwy10VycNKjE6ihYKboT6WOjumrlN&#10;gpk7cWaq0a/vLASXh/OezDrTiAs5X1tW8NlLQBAXVtdcKthtvz8yED4ga2wsk4IbeZhNX18mmGt7&#10;5TVdNqEUMYR9jgqqENpcSl9UZND3bEscuV/rDIYIXSm1w2sMN41Mk2QoDdYcGyps6aui4rT5MwoW&#10;o2xx/unz6r4+HuiwP54GqUuUen/r5mMQgbrwFD/cS60g7Q+yuDfeiVdAT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BW5xQAAAN4AAAAPAAAAAAAAAAAAAAAAAJgCAABkcnMv&#10;ZG93bnJldi54bWxQSwUGAAAAAAQABAD1AAAAigMAAAAA&#10;" fillcolor="black" stroked="f"/>
                        <v:rect id="Rectangle 1248" o:spid="_x0000_s3172" style="position:absolute;left:2172;top: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iwIsgA&#10;AADeAAAADwAAAGRycy9kb3ducmV2LnhtbESPQWvCQBSE74X+h+UVvNWNQUtMXUUFoZeC2h7q7Zl9&#10;JsHs27i7avTXd4VCj8PMfMNMZp1pxIWcry0rGPQTEMSF1TWXCr6/Vq8ZCB+QNTaWScGNPMymz08T&#10;zLW98oYu21CKCGGfo4IqhDaX0hcVGfR92xJH72CdwRClK6V2eI1w08g0Sd6kwZrjQoUtLSsqjtuz&#10;UbAYZ4vTesif981+R7uf/XGUukSp3ks3fwcRqAv/4b/2h1aQDkfZG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uLAiyAAAAN4AAAAPAAAAAAAAAAAAAAAAAJgCAABk&#10;cnMvZG93bnJldi54bWxQSwUGAAAAAAQABAD1AAAAjQMAAAAA&#10;" fillcolor="black" stroked="f"/>
                        <v:rect id="Rectangle 1249" o:spid="_x0000_s3173" style="position:absolute;left:2172;top: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uPYsYA&#10;AADeAAAADwAAAGRycy9kb3ducmV2LnhtbESPy2rCQBSG94LvMByhO50YVDR1FC0U3Aj1sqi7Y+aY&#10;BDNn4sxU0z59ZyG4/PlvfPNla2pxJ+crywqGgwQEcW51xYWC4+GzPwXhA7LG2jIp+CUPy0W3M8dM&#10;2wfv6L4PhYgj7DNUUIbQZFL6vCSDfmAb4uhdrDMYonSF1A4fcdzUMk2SiTRYcXwosaGPkvLr/sco&#10;WM+m69vXiLd/u/OJTt/n6zh1iVJvvXb1DiJQG17hZ3ujFaSj8SwCRJyI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uPYsYAAADeAAAADwAAAAAAAAAAAAAAAACYAgAAZHJz&#10;L2Rvd25yZXYueG1sUEsFBgAAAAAEAAQA9QAAAIsDAAAAAA==&#10;" fillcolor="black" stroked="f"/>
                        <v:rect id="Rectangle 1250" o:spid="_x0000_s3174" style="position:absolute;left:2172;top: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cq+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f6o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XKvnHAAAA3gAAAA8AAAAAAAAAAAAAAAAAmAIAAGRy&#10;cy9kb3ducmV2LnhtbFBLBQYAAAAABAAEAPUAAACMAwAAAAA=&#10;" fillcolor="black" stroked="f"/>
                        <v:rect id="Rectangle 1251" o:spid="_x0000_s3175" style="position:absolute;left:2172;top:3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W0jscA&#10;AADeAAAADwAAAGRycy9kb3ducmV2LnhtbESPQWsCMRSE7wX/Q3iCt5p10aKrUVQQeimo7UFvz81z&#10;d3HzsiZRt/31jVDocZiZb5jZojW1uJPzlWUFg34Cgji3uuJCwdfn5nUMwgdkjbVlUvBNHhbzzssM&#10;M20fvKP7PhQiQthnqKAMocmk9HlJBn3fNsTRO1tnMETpCqkdPiLc1DJNkjdpsOK4UGJD65Lyy/5m&#10;FKwm49V1O+SPn93pSMfD6TJKXaJUr9supyACteE//Nd+1wrS4WiS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FtI7HAAAA3gAAAA8AAAAAAAAAAAAAAAAAmAIAAGRy&#10;cy9kb3ducmV2LnhtbFBLBQYAAAAABAAEAPUAAACMAwAAAAA=&#10;" fillcolor="black" stroked="f"/>
                        <v:rect id="Rectangle 1252" o:spid="_x0000_s3176" style="position:absolute;left:2172;top:3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kRFcgA&#10;AADeAAAADwAAAGRycy9kb3ducmV2LnhtbESPT2sCMRTE7wW/Q3hCbzXbVYuuRlGh0Euh/jno7bl5&#10;3V3cvKxJqls/vREKPQ4z8xtmOm9NLS7kfGVZwWsvAUGcW11xoWC3fX8ZgfABWWNtmRT8kof5rPM0&#10;xUzbK6/psgmFiBD2GSooQ2gyKX1ekkHfsw1x9L6tMxiidIXUDq8RbmqZJsmbNFhxXCixoVVJ+Wnz&#10;YxQsx6Pl+WvAn7f18UCH/fE0TF2i1HO3XUxABGrDf/iv/aEVpIPhu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iREVyAAAAN4AAAAPAAAAAAAAAAAAAAAAAJgCAABk&#10;cnMvZG93bnJldi54bWxQSwUGAAAAAAQABAD1AAAAjQMAAAAA&#10;" fillcolor="black" stroked="f"/>
                        <v:rect id="Rectangle 1253" o:spid="_x0000_s3177" style="position:absolute;left:2172;top: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CJYcgA&#10;AADeAAAADwAAAGRycy9kb3ducmV2LnhtbESPQWvCQBSE74X+h+UVvNWNIYqmrqKFQi8FtT3U2zP7&#10;TILZt3F31eivd4VCj8PMfMNM551pxJmcry0rGPQTEMSF1TWXCn6+P17HIHxA1thYJgVX8jCfPT9N&#10;Mdf2wms6b0IpIoR9jgqqENpcSl9UZND3bUscvb11BkOUrpTa4SXCTSPTJBlJgzXHhQpbeq+oOGxO&#10;RsFyMl4eVxl/3da7LW1/d4dh6hKlei/d4g1EoC78h//an1pBmg0n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YIlhyAAAAN4AAAAPAAAAAAAAAAAAAAAAAJgCAABk&#10;cnMvZG93bnJldi54bWxQSwUGAAAAAAQABAD1AAAAjQMAAAAA&#10;" fillcolor="black" stroked="f"/>
                        <v:rect id="Rectangle 1254" o:spid="_x0000_s3178" style="position:absolute;left:2172;top: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ws+sgA&#10;AADeAAAADwAAAGRycy9kb3ducmV2LnhtbESPQWvCQBSE7wX/w/IEb3VjMEVTV1FB6KWgtod6e2af&#10;STD7Nu6umvbXd4VCj8PMfMPMFp1pxI2cry0rGA0TEMSF1TWXCj4/Ns8TED4ga2wsk4Jv8rCY955m&#10;mGt75x3d9qEUEcI+RwVVCG0upS8qMuiHtiWO3sk6gyFKV0rt8B7hppFpkrxIgzXHhQpbWldUnPdX&#10;o2A1nawu2zG//+yOBzp8Hc9Z6hKlBv1u+QoiUBf+w3/tN60gHWfT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LCz6yAAAAN4AAAAPAAAAAAAAAAAAAAAAAJgCAABk&#10;cnMvZG93bnJldi54bWxQSwUGAAAAAAQABAD1AAAAjQMAAAAA&#10;" fillcolor="black" stroked="f"/>
                        <v:rect id="Rectangle 1255" o:spid="_x0000_s3179" style="position:absolute;left:2172;top: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yj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0Xg2gb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so3HAAAA3gAAAA8AAAAAAAAAAAAAAAAAmAIAAGRy&#10;cy9kb3ducmV2LnhtbFBLBQYAAAAABAAEAPUAAACMAwAAAAA=&#10;" fillcolor="black" stroked="f"/>
                        <v:rect id="Rectangle 1256" o:spid="_x0000_s3180" style="position:absolute;left:2172;top:3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IXFsgA&#10;AADeAAAADwAAAGRycy9kb3ducmV2LnhtbESPT2sCMRTE74V+h/AKvdVsF626GkULQi9C/XPQ23Pz&#10;uru4eVmTqFs/fSMUPA4z8xtmPG1NLS7kfGVZwXsnAUGcW11xoWC7WbwNQPiArLG2TAp+ycN08vw0&#10;xkzbK6/osg6FiBD2GSooQ2gyKX1ekkHfsQ1x9H6sMxiidIXUDq8RbmqZJsmHNFhxXCixoc+S8uP6&#10;bBTMh4P56bvLy9vqsKf97nDspS5R6vWlnY1ABGrDI/zf/tIK0m5v2If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shcWyAAAAN4AAAAPAAAAAAAAAAAAAAAAAJgCAABk&#10;cnMvZG93bnJldi54bWxQSwUGAAAAAAQABAD1AAAAjQMAAAAA&#10;" fillcolor="black" stroked="f"/>
                        <v:rect id="Rectangle 1257" o:spid="_x0000_s3181" style="position:absolute;left:2172;top:3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2DZMUA&#10;AADeAAAADwAAAGRycy9kb3ducmV2LnhtbERPy4rCMBTdC/5DuMLsNLWoaMcoOjDgRhgfi3F3ba5t&#10;sbmpSUY78/WTheDycN7zZWtqcSfnK8sKhoMEBHFudcWFguPhsz8F4QOyxtoyKfglD8tFtzPHTNsH&#10;7+i+D4WIIewzVFCG0GRS+rwkg35gG+LIXawzGCJ0hdQOHzHc1DJNkok0WHFsKLGhj5Ly6/7HKFjP&#10;puvb14i3f7vziU7f5+s4dYlSb7129Q4iUBte4qd7oxWko/Es7o134hW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LYNkxQAAAN4AAAAPAAAAAAAAAAAAAAAAAJgCAABkcnMv&#10;ZG93bnJldi54bWxQSwUGAAAAAAQABAD1AAAAigMAAAAA&#10;" fillcolor="black" stroked="f"/>
                        <v:rect id="Rectangle 1258" o:spid="_x0000_s3182" style="position:absolute;left:2172;top:3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m/8gA&#10;AADeAAAADwAAAGRycy9kb3ducmV2LnhtbESPQWvCQBSE74X+h+UVeqsbg4pJXUUFoZeC2h7q7Zl9&#10;JsHs27i71eivd4VCj8PMfMNMZp1pxJmcry0r6PcSEMSF1TWXCr6/Vm9jED4ga2wsk4IreZhNn58m&#10;mGt74Q2dt6EUEcI+RwVVCG0upS8qMuh7tiWO3sE6gyFKV0rt8BLhppFpkoykwZrjQoUtLSsqjttf&#10;o2CRjRen9YA/b5v9jnY/++MwdYlSry/d/B1EoC78h//aH1pBOhhm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YSb/yAAAAN4AAAAPAAAAAAAAAAAAAAAAAJgCAABk&#10;cnMvZG93bnJldi54bWxQSwUGAAAAAAQABAD1AAAAjQMAAAAA&#10;" fillcolor="black" stroked="f"/>
                        <v:rect id="Rectangle 1259" o:spid="_x0000_s3183" style="position:absolute;left:2172;top:3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R7mcYA&#10;AADeAAAADwAAAGRycy9kb3ducmV2LnhtbESPzWoCMRSF94W+Q7iF7mrSQUVHo2ih4EZQ20XdXSe3&#10;M4OTmzFJdfTpzULo8nD++KbzzjbiTD7UjjW89xQI4sKZmksN31+fbyMQISIbbByThisFmM+en6aY&#10;G3fhLZ13sRRphEOOGqoY21zKUFRkMfRcS5y8X+ctxiR9KY3HSxq3jcyUGkqLNaeHClv6qKg47v6s&#10;huV4tDxt+ry+bQ972v8cjoPMK61fX7rFBESkLv6HH+2V0ZD1hyoBJJyE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R7mcYAAADeAAAADwAAAAAAAAAAAAAAAACYAgAAZHJz&#10;L2Rvd25yZXYueG1sUEsFBgAAAAAEAAQA9QAAAIsDAAAAAA==&#10;" fillcolor="black" stroked="f"/>
                        <v:rect id="Rectangle 1260" o:spid="_x0000_s3184" style="position:absolute;left:2172;top: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eAs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cZq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ON4CyAAAAN4AAAAPAAAAAAAAAAAAAAAAAJgCAABk&#10;cnMvZG93bnJldi54bWxQSwUGAAAAAAQABAD1AAAAjQMAAAAA&#10;" fillcolor="black" stroked="f"/>
                        <v:rect id="Rectangle 1261" o:spid="_x0000_s3185" style="position:absolute;left:2172;top: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Adc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aYq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qQHXHAAAA3gAAAA8AAAAAAAAAAAAAAAAAmAIAAGRy&#10;cy9kb3ducmV2LnhtbFBLBQYAAAAABAAEAPUAAACMAwAAAAA=&#10;" fillcolor="black" stroked="f"/>
                        <v:rect id="Rectangle 1262" o:spid="_x0000_s3186" style="position:absolute;left:2172;top:4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l7s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G6gE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Kbl7skAAADeAAAADwAAAAAAAAAAAAAAAACYAgAA&#10;ZHJzL2Rvd25yZXYueG1sUEsFBgAAAAAEAAQA9QAAAI4DAAAAAA==&#10;" fillcolor="black" stroked="f"/>
                        <v:rect id="Rectangle 1263" o:spid="_x0000_s3187" style="position:absolute;left:2172;top:4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99msgA&#10;AADeAAAADwAAAGRycy9kb3ducmV2LnhtbESPQWsCMRSE74L/ITyhN026bMVujaKC0Euh2h7q7bl5&#10;3V3cvKxJqtv++qYg9DjMzDfMfNnbVlzIh8axhvuJAkFcOtNwpeH9bTuegQgR2WDrmDR8U4DlYjiY&#10;Y2HclXd02cdKJAiHAjXUMXaFlKGsyWKYuI44eZ/OW4xJ+koaj9cEt63MlJpKiw2nhRo72tRUnvZf&#10;VsP6cbY+v+b88rM7HujwcTw9ZF5pfTfqV08gIvXxP3xrPxsNWT5V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T32ayAAAAN4AAAAPAAAAAAAAAAAAAAAAAJgCAABk&#10;cnMvZG93bnJldi54bWxQSwUGAAAAAAQABAD1AAAAjQMAAAAA&#10;" fillcolor="black" stroked="f"/>
                        <v:rect id="Rectangle 1264" o:spid="_x0000_s3188" style="position:absolute;left:2172;top:4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PYAcgA&#10;AADeAAAADwAAAGRycy9kb3ducmV2LnhtbESPQWsCMRSE70L/Q3iF3jTpomK3RqlCoRdBbQ/19ty8&#10;7i5uXtYk1bW/3hQEj8PMfMNM551txIl8qB1reB4oEMSFMzWXGr4+3/sTECEiG2wck4YLBZjPHnpT&#10;zI0784ZO21iKBOGQo4YqxjaXMhQVWQwD1xIn78d5izFJX0rj8ZzgtpGZUmNpsea0UGFLy4qKw/bX&#10;ali8TBbH9ZBXf5v9jnbf+8Mo80rrp8fu7RVEpC7ew7f2h9GQDcdqB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A9gByAAAAN4AAAAPAAAAAAAAAAAAAAAAAJgCAABk&#10;cnMvZG93bnJldi54bWxQSwUGAAAAAAQABAD1AAAAjQMAAAAA&#10;" fillcolor="black" stroked="f"/>
                        <v:rect id="Rectangle 1265" o:spid="_x0000_s3189" style="position:absolute;left:2172;top: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FGdsgA&#10;AADeAAAADwAAAGRycy9kb3ducmV2LnhtbESPQWsCMRSE74L/ITyhN0262MVujaKFgheh2h7q7bl5&#10;3V3cvKxJqtv++qYg9DjMzDfMfNnbVlzIh8axhvuJAkFcOtNwpeH97WU8AxEissHWMWn4pgDLxXAw&#10;x8K4K+/oso+VSBAOBWqoY+wKKUNZk8UwcR1x8j6dtxiT9JU0Hq8JbluZKZVLiw2nhRo7eq6pPO2/&#10;rIb142x9fp3y9md3PNDh43h6yLzS+m7Ur55AROrjf/jW3hgN2TRX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0UZ2yAAAAN4AAAAPAAAAAAAAAAAAAAAAAJgCAABk&#10;cnMvZG93bnJldi54bWxQSwUGAAAAAAQABAD1AAAAjQMAAAAA&#10;" fillcolor="black" stroked="f"/>
                        <v:rect id="Rectangle 1266" o:spid="_x0000_s3190" style="position:absolute;left:2172;top:4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3j7cgA&#10;AADeAAAADwAAAGRycy9kb3ducmV2LnhtbESPQWsCMRSE74X+h/AKvdWki7W6GqUWhF4EtT3U23Pz&#10;uru4edkmUdf++kYQPA4z8w0zmXW2EUfyoXas4bmnQBAXztRcavj6XDwNQYSIbLBxTBrOFGA2vb+b&#10;YG7cidd03MRSJAiHHDVUMba5lKGoyGLouZY4eT/OW4xJ+lIaj6cEt43MlBpIizWnhQpbeq+o2G8O&#10;VsN8NJz/rvq8/FvvtrT93u1fMq+0fnzo3sYgInXxFr62P4yGrD9Qr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nePtyAAAAN4AAAAPAAAAAAAAAAAAAAAAAJgCAABk&#10;cnMvZG93bnJldi54bWxQSwUGAAAAAAQABAD1AAAAjQMAAAAA&#10;" fillcolor="black" stroked="f"/>
                        <v:rect id="Rectangle 1267" o:spid="_x0000_s3191" style="position:absolute;left:2172;top:4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3n8UA&#10;AADeAAAADwAAAGRycy9kb3ducmV2LnhtbERPTWsCMRC9F/ofwhR6q0kXFV2NooWCF0FtD/U2bqa7&#10;i5vJmqS6+uvNQejx8b6n88424kw+1I41vPcUCOLCmZpLDd9fn28jECEiG2wck4YrBZjPnp+mmBt3&#10;4S2dd7EUKYRDjhqqGNtcylBUZDH0XEucuF/nLcYEfSmNx0sKt43MlBpKizWnhgpb+qioOO7+rIbl&#10;eLQ8bfq8vm0Pe9r/HI6DzCutX1+6xQREpC7+ix/uldGQ9Ycq7U130hW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AnefxQAAAN4AAAAPAAAAAAAAAAAAAAAAAJgCAABkcnMv&#10;ZG93bnJldi54bWxQSwUGAAAAAAQABAD1AAAAigMAAAAA&#10;" fillcolor="black" stroked="f"/>
                        <v:rect id="Rectangle 1268" o:spid="_x0000_s3192" style="position:absolute;left:2172;top:4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SBM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cZq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TtIEyAAAAN4AAAAPAAAAAAAAAAAAAAAAAJgCAABk&#10;cnMvZG93bnJldi54bWxQSwUGAAAAAAQABAD1AAAAjQMAAAAA&#10;" fillcolor="black" stroked="f"/>
                        <v:rect id="Rectangle 1269" o:spid="_x0000_s3193" style="position:absolute;left:2172;top:4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3tRMYA&#10;AADeAAAADwAAAGRycy9kb3ducmV2LnhtbESPzYrCMBSF94LvEK7gTlOLI1qNogMDsxlQZxa6uzbX&#10;ttjc1CRqx6efLAZcHs4f32LVmlrcyfnKsoLRMAFBnFtdcaHg5/tjMAXhA7LG2jIp+CUPq2W3s8BM&#10;2wfv6L4PhYgj7DNUUIbQZFL6vCSDfmgb4uidrTMYonSF1A4fcdzUMk2SiTRYcXwosaH3kvLL/mYU&#10;bGbTzXU75q/n7nSk4+F0eUtdolS/167nIAK14RX+b39qBel4MooAESei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3tRMYAAADeAAAADwAAAAAAAAAAAAAAAACYAgAAZHJz&#10;L2Rvd25yZXYueG1sUEsFBgAAAAAEAAQA9QAAAIsDAAAAAA==&#10;" fillcolor="black" stroked="f"/>
                        <v:rect id="Rectangle 1270" o:spid="_x0000_s3194" style="position:absolute;left:2172;top:4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FI38kA&#10;AADeAAAADwAAAGRycy9kb3ducmV2LnhtbESPT2vCQBTE74V+h+UVems2CSo2dRUVhF4K9c+h3p7Z&#10;1ySYfRt3txr76bsFweMwM79hJrPetOJMzjeWFWRJCoK4tLrhSsFuu3oZg/ABWWNrmRRcycNs+vgw&#10;wULbC6/pvAmViBD2BSqoQ+gKKX1Zk0Gf2I44et/WGQxRukpqh5cIN63M03QkDTYcF2rsaFlTedz8&#10;GAWL1/Hi9Dngj9/1YU/7r8NxmLtUqeenfv4GIlAf7uFb+10ryAejLIP/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uFI38kAAADeAAAADwAAAAAAAAAAAAAAAACYAgAA&#10;ZHJzL2Rvd25yZXYueG1sUEsFBgAAAAAEAAQA9QAAAI4DAAAAAA==&#10;" fillcolor="black" stroked="f"/>
                        <v:rect id="Rectangle 1271" o:spid="_x0000_s3195" style="position:absolute;left:2172;top:4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WqMgA&#10;AADeAAAADwAAAGRycy9kb3ducmV2LnhtbESPT2sCMRTE74LfITyhN826WLFbo2ih4EXw36HenpvX&#10;3cXNy5qkuvXTG6HQ4zAzv2Gm89bU4krOV5YVDAcJCOLc6ooLBYf9Z38CwgdkjbVlUvBLHuazbmeK&#10;mbY33tJ1FwoRIewzVFCG0GRS+rwkg35gG+LofVtnMETpCqkd3iLc1DJNkrE0WHFcKLGhj5Ly8+7H&#10;KFi+TZaXzYjX9+3pSMev0/k1dYlSL7128Q4iUBv+w3/tlVaQjsbDF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M9aoyAAAAN4AAAAPAAAAAAAAAAAAAAAAAJgCAABk&#10;cnMvZG93bnJldi54bWxQSwUGAAAAAAQABAD1AAAAjQMAAAAA&#10;" fillcolor="black" stroked="f"/>
                        <v:rect id="Rectangle 1272" o:spid="_x0000_s3196" style="position:absolute;left:2172;top:4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9zM8gA&#10;AADeAAAADwAAAGRycy9kb3ducmV2LnhtbESPT2sCMRTE7wW/Q3hCbzXrakW3RqlCoReh/jno7bl5&#10;3V3cvGyTVFc/vREKPQ4z8xtmOm9NLc7kfGVZQb+XgCDOra64ULDbfryMQfiArLG2TAqu5GE+6zxN&#10;MdP2wms6b0IhIoR9hgrKEJpMSp+XZND3bEMcvW/rDIYoXSG1w0uEm1qmSTKSBiuOCyU2tCwpP21+&#10;jYLFZLz4+Rry6rY+HuiwP55eU5co9dxt399ABGrDf/iv/akVpMNRfw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f3MzyAAAAN4AAAAPAAAAAAAAAAAAAAAAAJgCAABk&#10;cnMvZG93bnJldi54bWxQSwUGAAAAAAQABAD1AAAAjQMAAAAA&#10;" fillcolor="black" stroked="f"/>
                        <v:rect id="Rectangle 1273" o:spid="_x0000_s3197" style="position:absolute;left:2172;top:4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brR8gA&#10;AADeAAAADwAAAGRycy9kb3ducmV2LnhtbESPT2vCQBTE7wW/w/IEb3VjiKKpq2ih0Euh/jno7Zl9&#10;TYLZt3F31dhP3y0Uehxm5jfMfNmZRtzI+dqygtEwAUFcWF1zqWC/e3uegvABWWNjmRQ8yMNy0Xua&#10;Y67tnTd024ZSRAj7HBVUIbS5lL6oyKAf2pY4el/WGQxRulJqh/cIN41Mk2QiDdYcFyps6bWi4ry9&#10;GgXr2XR9+cz443tzOtLxcDqPU5coNeh3qxcQgbrwH/5rv2sFaTYZZf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lutHyAAAAN4AAAAPAAAAAAAAAAAAAAAAAJgCAABk&#10;cnMvZG93bnJldi54bWxQSwUGAAAAAAQABAD1AAAAjQMAAAAA&#10;" fillcolor="black" stroked="f"/>
                        <v:rect id="Rectangle 1274" o:spid="_x0000_s3198" style="position:absolute;left:2172;top:4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O3M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0WQ4h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aTtzHAAAA3gAAAA8AAAAAAAAAAAAAAAAAmAIAAGRy&#10;cy9kb3ducmV2LnhtbFBLBQYAAAAABAAEAPUAAACMAwAAAAA=&#10;" fillcolor="black" stroked="f"/>
                        <v:rect id="Rectangle 1275" o:spid="_x0000_s3199" style="position:absolute;left:2172;top:4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jQq8kA&#10;AADeAAAADwAAAGRycy9kb3ducmV2LnhtbESPT2vCQBTE74V+h+UVems2BhtsdBUtFHop1D+Hentm&#10;n0kw+zbubjX103cFweMwM79hJrPetOJEzjeWFQySFARxaXXDlYLN+uNlBMIHZI2tZVLwRx5m08eH&#10;CRbannlJp1WoRISwL1BBHUJXSOnLmgz6xHbE0dtbZzBE6SqpHZ4j3LQyS9NcGmw4LtTY0XtN5WH1&#10;axQs3kaL4/eQvy7L3Za2P7vDa+ZSpZ6f+vkYRKA+3MO39qdWkA3zQQ7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QjQq8kAAADeAAAADwAAAAAAAAAAAAAAAACYAgAA&#10;ZHJzL2Rvd25yZXYueG1sUEsFBgAAAAAEAAQA9QAAAI4DAAAAAA==&#10;" fillcolor="black" stroked="f"/>
                        <v:rect id="Rectangle 1276" o:spid="_x0000_s3200" style="position:absolute;left:2172;top:4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R1MM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DDsv8H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RHUwyAAAAN4AAAAPAAAAAAAAAAAAAAAAAJgCAABk&#10;cnMvZG93bnJldi54bWxQSwUGAAAAAAQABAD1AAAAjQMAAAAA&#10;" fillcolor="black" stroked="f"/>
                        <v:rect id="Rectangle 1277" o:spid="_x0000_s3201" style="position:absolute;left:2172;top:48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vhQsQA&#10;AADeAAAADwAAAGRycy9kb3ducmV2LnhtbERPz2vCMBS+C/4P4QneNLU40WoUHQx2GajbQW/P5tkW&#10;m5eaRO3865fDwOPH93uxak0t7uR8ZVnBaJiAIM6trrhQ8PP9MZiC8AFZY22ZFPySh9Wy21lgpu2D&#10;d3Tfh0LEEPYZKihDaDIpfV6SQT+0DXHkztYZDBG6QmqHjxhuapkmyUQarDg2lNjQe0n5ZX8zCjaz&#10;6ea6HfPXc3c60vFwurylLlGq32vXcxCB2vAS/7s/tYJ0PBnFvfFOv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b4ULEAAAA3gAAAA8AAAAAAAAAAAAAAAAAmAIAAGRycy9k&#10;b3ducmV2LnhtbFBLBQYAAAAABAAEAPUAAACJAwAAAAA=&#10;" fillcolor="black" stroked="f"/>
                        <v:rect id="Rectangle 1278" o:spid="_x0000_s3202" style="position:absolute;left:2172;top:48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dE2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UF3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XRNnHAAAA3gAAAA8AAAAAAAAAAAAAAAAAmAIAAGRy&#10;cy9kb3ducmV2LnhtbFBLBQYAAAAABAAEAPUAAACMAwAAAAA=&#10;" fillcolor="black" stroked="f"/>
                        <v:rect id="Rectangle 1279" o:spid="_x0000_s3203" style="position:absolute;left:2172;top:4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En+ccA&#10;AADeAAAADwAAAGRycy9kb3ducmV2LnhtbESPzWrCQBSF94LvMFyhO500qKRpRqmFghuhahd1d5O5&#10;TYKZO+nMVGOfvrMouDycP75iPZhOXMj51rKCx1kCgriyuuVawcfxbZqB8AFZY2eZFNzIw3o1HhWY&#10;a3vlPV0OoRZxhH2OCpoQ+lxKXzVk0M9sTxy9L+sMhihdLbXDaxw3nUyTZCkNthwfGuzptaHqfPgx&#10;CjZP2eb7fc673315otNneV6kLlHqYTK8PIMINIR7+L+91QrS+TKNABEno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BJ/nHAAAA3gAAAA8AAAAAAAAAAAAAAAAAmAIAAGRy&#10;cy9kb3ducmV2LnhtbFBLBQYAAAAABAAEAPUAAACMAwAAAAA=&#10;" fillcolor="black" stroked="f"/>
                        <v:rect id="Rectangle 1280" o:spid="_x0000_s3204" style="position:absolute;left:2172;top:4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2CYsgA&#10;AADeAAAADwAAAGRycy9kb3ducmV2LnhtbESPT2sCMRTE74LfITyhN826WLFbo2ih4EXw36HenpvX&#10;3cXNy5qkuvXTG6HQ4zAzv2Gm89bU4krOV5YVDAcJCOLc6ooLBYf9Z38CwgdkjbVlUvBLHuazbmeK&#10;mbY33tJ1FwoRIewzVFCG0GRS+rwkg35gG+LofVtnMETpCqkd3iLc1DJNkrE0WHFcKLGhj5Ly8+7H&#10;KFi+TZaXzYjX9+3pSMev0/k1dYlSL7128Q4iUBv+w3/tlVaQjsbpE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jYJiyAAAAN4AAAAPAAAAAAAAAAAAAAAAAJgCAABk&#10;cnMvZG93bnJldi54bWxQSwUGAAAAAAQABAD1AAAAjQMAAAAA&#10;" fillcolor="black" stroked="f"/>
                        <v:rect id="Rectangle 1281" o:spid="_x0000_s3205" style="position:absolute;left:2172;top:5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8cFccA&#10;AADeAAAADwAAAGRycy9kb3ducmV2LnhtbESPQWsCMRSE74L/ITyhN80arOhqlFoo9FKotod6e26e&#10;u4ubl22S6tZf3whCj8PMfMMs151txJl8qB1rGI8yEMSFMzWXGj4/XoYzECEiG2wck4ZfCrBe9XtL&#10;zI278JbOu1iKBOGQo4YqxjaXMhQVWQwj1xIn7+i8xZikL6XxeElw20iVZVNpsea0UGFLzxUVp92P&#10;1bCZzzbf7xN+u24Pe9p/HU6PymdaPwy6pwWISF38D9/br0aDmkyV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fHBXHAAAA3gAAAA8AAAAAAAAAAAAAAAAAmAIAAGRy&#10;cy9kb3ducmV2LnhtbFBLBQYAAAAABAAEAPUAAACMAwAAAAA=&#10;" fillcolor="black" stroked="f"/>
                        <v:rect id="Rectangle 1282" o:spid="_x0000_s3206" style="position:absolute;left:2172;top:50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O5jsgA&#10;AADeAAAADwAAAGRycy9kb3ducmV2LnhtbESPQWsCMRSE70L/Q3iF3jTrakVXo1RB8CJU20O9PTfP&#10;3cXNyzZJdfXXm0Khx2FmvmFmi9bU4kLOV5YV9HsJCOLc6ooLBZ8f6+4YhA/IGmvLpOBGHhbzp84M&#10;M22vvKPLPhQiQthnqKAMocmk9HlJBn3PNsTRO1lnMETpCqkdXiPc1DJNkpE0WHFcKLGhVUn5ef9j&#10;FCwn4+X3+5C3993xQIev4/k1dYlSL8/t2xREoDb8h//aG60gHY7S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E7mOyAAAAN4AAAAPAAAAAAAAAAAAAAAAAJgCAABk&#10;cnMvZG93bnJldi54bWxQSwUGAAAAAAQABAD1AAAAjQMAAAAA&#10;" fillcolor="black" stroked="f"/>
                        <v:rect id="Rectangle 1283" o:spid="_x0000_s3207" style="position:absolute;left:2172;top:5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oh+sgA&#10;AADeAAAADwAAAGRycy9kb3ducmV2LnhtbESPT2vCQBTE70K/w/IKvZlNQxSbukoVhF4K/umh3p7Z&#10;1ySYfZvubjX207sFweMwM79hpvPetOJEzjeWFTwnKQji0uqGKwWfu9VwAsIHZI2tZVJwIQ/z2cNg&#10;ioW2Z97QaRsqESHsC1RQh9AVUvqyJoM+sR1x9L6tMxiidJXUDs8RblqZpelYGmw4LtTY0bKm8rj9&#10;NQoWL5PFzzrnj7/NYU/7r8NxlLlUqafH/u0VRKA+3MO39rtWkOXjLIf/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iH6yAAAAN4AAAAPAAAAAAAAAAAAAAAAAJgCAABk&#10;cnMvZG93bnJldi54bWxQSwUGAAAAAAQABAD1AAAAjQMAAAAA&#10;" fillcolor="black" stroked="f"/>
                        <v:rect id="Rectangle 1284" o:spid="_x0000_s3208" style="position:absolute;left:2172;top:5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aEYcgA&#10;AADeAAAADwAAAGRycy9kb3ducmV2LnhtbESPT2sCMRTE74LfIbxCb5rtoqKrUbRQ6EXw30Fvz81z&#10;d3Hzsk1SXfvpTaHQ4zAzv2Fmi9bU4kbOV5YVvPUTEMS51RUXCg77j94YhA/IGmvLpOBBHhbzbmeG&#10;mbZ33tJtFwoRIewzVFCG0GRS+rwkg75vG+LoXawzGKJ0hdQO7xFuapkmyUgarDgulNjQe0n5dfdt&#10;FKwm49XXZsDrn+35RKfj+TpMXaLU60u7nIII1Ib/8F/7UytIB6N0C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toRhyAAAAN4AAAAPAAAAAAAAAAAAAAAAAJgCAABk&#10;cnMvZG93bnJldi54bWxQSwUGAAAAAAQABAD1AAAAjQMAAAAA&#10;" fillcolor="black" stroked="f"/>
                        <v:rect id="Rectangle 1285" o:spid="_x0000_s3209" style="position:absolute;left:2172;top:5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QaFsgA&#10;AADeAAAADwAAAGRycy9kb3ducmV2LnhtbESPT2vCQBTE70K/w/IK3nTTYINNXaUKghfBPz3U2zP7&#10;mgSzb9PdVdN+ercgeBxm5jfMZNaZRlzI+dqygpdhAoK4sLrmUsHnfjkYg/ABWWNjmRT8kofZ9Kk3&#10;wVzbK2/psguliBD2OSqoQmhzKX1RkUE/tC1x9L6tMxiidKXUDq8RbhqZJkkmDdYcFypsaVFRcdqd&#10;jYL523j+sxnx+m97PNDh63h6TV2iVP+5+3gHEagLj/C9vdIK0lGWZv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ZBoWyAAAAN4AAAAPAAAAAAAAAAAAAAAAAJgCAABk&#10;cnMvZG93bnJldi54bWxQSwUGAAAAAAQABAD1AAAAjQMAAAAA&#10;" fillcolor="black" stroked="f"/>
                        <v:rect id="Rectangle 1286" o:spid="_x0000_s3210" style="position:absolute;left:2172;top:5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i/jcgA&#10;AADeAAAADwAAAGRycy9kb3ducmV2LnhtbESPQWsCMRSE7wX/Q3hCbzXrYq2uRtFCoZeC2h7q7bl5&#10;7i5uXtYk1a2/3giCx2FmvmGm89bU4kTOV5YV9HsJCOLc6ooLBT/fHy8jED4ga6wtk4J/8jCfdZ6m&#10;mGl75jWdNqEQEcI+QwVlCE0mpc9LMuh7tiGO3t46gyFKV0jt8BzhppZpkgylwYrjQokNvZeUHzZ/&#10;RsFyPFoeVwP+uqx3W9r+7g6vqUuUeu62iwmIQG14hO/tT60gHQzTN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KL+NyAAAAN4AAAAPAAAAAAAAAAAAAAAAAJgCAABk&#10;cnMvZG93bnJldi54bWxQSwUGAAAAAAQABAD1AAAAjQMAAAAA&#10;" fillcolor="black" stroked="f"/>
                        <v:rect id="Rectangle 1287" o:spid="_x0000_s3211" style="position:absolute;left:2172;top:5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cr/8UA&#10;AADeAAAADwAAAGRycy9kb3ducmV2LnhtbERPz2vCMBS+C/4P4Qm7abqi0nWNMgcDL8LUHebttXlr&#10;i81Ll2Ra99cvh4HHj+93sR5MJy7kfGtZweMsAUFcWd1yreDj+DbNQPiArLGzTApu5GG9Go8KzLW9&#10;8p4uh1CLGMI+RwVNCH0upa8aMuhntieO3Jd1BkOErpba4TWGm06mSbKUBluODQ329NpQdT78GAWb&#10;p2zz/T7n3e++PNHpszwvUpco9TAZXp5BBBrCXfzv3moF6XyZxr3xTr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tyv/xQAAAN4AAAAPAAAAAAAAAAAAAAAAAJgCAABkcnMv&#10;ZG93bnJldi54bWxQSwUGAAAAAAQABAD1AAAAigMAAAAA&#10;" fillcolor="black" stroked="f"/>
                        <v:rect id="Rectangle 1288" o:spid="_x0000_s3212" style="position:absolute;left:2172;top:5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OZM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4Sid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7jmTHAAAA3gAAAA8AAAAAAAAAAAAAAAAAmAIAAGRy&#10;cy9kb3ducmV2LnhtbFBLBQYAAAAABAAEAPUAAACMAwAAAAA=&#10;" fillcolor="black" stroked="f"/>
                        <v:rect id="Rectangle 1289" o:spid="_x0000_s3213" style="position:absolute;left:2172;top:5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ixJMcA&#10;AADeAAAADwAAAGRycy9kb3ducmV2LnhtbESPy2rCQBSG9wXfYThCd3XSeEGjo6gguCmo7aLujpnT&#10;JJg5E2emmvr0zkLo8ue/8c0WranFlZyvLCt47yUgiHOrKy4UfH1u3sYgfEDWWFsmBX/kYTHvvMww&#10;0/bGe7oeQiHiCPsMFZQhNJmUPi/JoO/Zhjh6P9YZDFG6QmqHtzhuapkmyUgarDg+lNjQuqT8fPg1&#10;ClaT8eqyG/DHfX860vH7dB6mLlHqtdsupyACteE//GxvtYJ0MOpHgIgTUU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YsSTHAAAA3gAAAA8AAAAAAAAAAAAAAAAAmAIAAGRy&#10;cy9kb3ducmV2LnhtbFBLBQYAAAAABAAEAPUAAACMAwAAAAA=&#10;" fillcolor="black" stroked="f"/>
                        <v:rect id="Rectangle 1290" o:spid="_x0000_s3214" style="position:absolute;left:2172;top:5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QUv8gA&#10;AADeAAAADwAAAGRycy9kb3ducmV2LnhtbESPT2sCMRTE7wW/Q3hCbzXrakW3RqlCoReh/jno7bl5&#10;3V3cvGyTVFc/vREKPQ4z8xtmOm9NLc7kfGVZQb+XgCDOra64ULDbfryMQfiArLG2TAqu5GE+6zxN&#10;MdP2wms6b0IhIoR9hgrKEJpMSp+XZND3bEMcvW/rDIYoXSG1w0uEm1qmSTKSBiuOCyU2tCwpP21+&#10;jYLFZLz4+Rry6rY+HuiwP55eU5co9dxt399ABGrDf/iv/akVpMPRo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VBS/yAAAAN4AAAAPAAAAAAAAAAAAAAAAAJgCAABk&#10;cnMvZG93bnJldi54bWxQSwUGAAAAAAQABAD1AAAAjQMAAAAA&#10;" fillcolor="black" stroked="f"/>
                        <v:rect id="Rectangle 1291" o:spid="_x0000_s3215" style="position:absolute;left:2172;top:5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aKyMgA&#10;AADeAAAADwAAAGRycy9kb3ducmV2LnhtbESPQWsCMRSE70L/Q3iF3jTrakVXo1RB8CJU20O9PTfP&#10;3cXNyzZJdfXXm0Khx2FmvmFmi9bU4kLOV5YV9HsJCOLc6ooLBZ8f6+4YhA/IGmvLpOBGHhbzp84M&#10;M22vvKPLPhQiQthnqKAMocmk9HlJBn3PNsTRO1lnMETpCqkdXiPc1DJNkpE0WHFcKLGhVUn5ef9j&#10;FCwn4+X3+5C3993xQIev4/k1dYlSL8/t2xREoDb8h//aG60gHY4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horIyAAAAN4AAAAPAAAAAAAAAAAAAAAAAJgCAABk&#10;cnMvZG93bnJldi54bWxQSwUGAAAAAAQABAD1AAAAjQMAAAAA&#10;" fillcolor="black" stroked="f"/>
                        <v:rect id="Rectangle 1292" o:spid="_x0000_s3216" style="position:absolute;left:2172;top:5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vU8gA&#10;AADeAAAADwAAAGRycy9kb3ducmV2LnhtbESPT2sCMRTE74V+h/CE3mrW9Q92a5QqCF4EtT3U23Pz&#10;uru4eVmTVFc/vREKPQ4z8xtmMmtNLc7kfGVZQa+bgCDOra64UPD1uXwdg/ABWWNtmRRcycNs+vw0&#10;wUzbC2/pvAuFiBD2GSooQ2gyKX1ekkHftQ1x9H6sMxiidIXUDi8RbmqZJslIGqw4LpTY0KKk/Lj7&#10;NQrmb+P5aTPg9W172NP++3Acpi5R6qXTfryDCNSG//Bfe6UVpINRvw+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yi9TyAAAAN4AAAAPAAAAAAAAAAAAAAAAAJgCAABk&#10;cnMvZG93bnJldi54bWxQSwUGAAAAAAQABAD1AAAAjQMAAAAA&#10;" fillcolor="black" stroked="f"/>
                        <v:rect id="Rectangle 1293" o:spid="_x0000_s3217" style="position:absolute;left:2172;top:5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O3J8gA&#10;AADeAAAADwAAAGRycy9kb3ducmV2LnhtbESPQWvCQBSE70L/w/IK3nRjmopNXaUWBC+Fqj3U2zP7&#10;TILZt+nuqml/fVcQPA4z8w0znXemEWdyvrasYDRMQBAXVtdcKvjaLgcTED4ga2wsk4Jf8jCfPfSm&#10;mGt74TWdN6EUEcI+RwVVCG0upS8qMuiHtiWO3sE6gyFKV0rt8BLhppFpkoylwZrjQoUtvVdUHDcn&#10;o2DxMln8fGb88bfe72j3vT8+py5Rqv/Yvb2CCNSFe/jWXmkFaTZ+y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I7cnyAAAAN4AAAAPAAAAAAAAAAAAAAAAAJgCAABk&#10;cnMvZG93bnJldi54bWxQSwUGAAAAAAQABAD1AAAAjQMAAAAA&#10;" fillcolor="black" stroked="f"/>
                        <v:rect id="Rectangle 1294" o:spid="_x0000_s3218" style="position:absolute;left:2172;top:5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8SvM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ibPY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bxK8yAAAAN4AAAAPAAAAAAAAAAAAAAAAAJgCAABk&#10;cnMvZG93bnJldi54bWxQSwUGAAAAAAQABAD1AAAAjQMAAAAA&#10;" fillcolor="black" stroked="f"/>
                        <v:rect id="Rectangle 1295" o:spid="_x0000_s3219" style="position:absolute;left:2172;top:5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2My8gA&#10;AADeAAAADwAAAGRycy9kb3ducmV2LnhtbESPQWvCQBSE7wX/w/KE3uqmqQ0aXaUWCr0I1XrQ2zP7&#10;mgSzb9PdrUZ/vSsIPQ4z8w0znXemEUdyvras4HmQgCAurK65VLD5/ngagfABWWNjmRScycN81nuY&#10;Yq7tiVd0XIdSRAj7HBVUIbS5lL6oyKAf2JY4ej/WGQxRulJqh6cIN41MkySTBmuOCxW29F5RcVj/&#10;GQWL8Wjx+zXk5WW139Fuuz+8pi5R6rHfvU1ABOrCf/je/tQK0mH2k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vYzLyAAAAN4AAAAPAAAAAAAAAAAAAAAAAJgCAABk&#10;cnMvZG93bnJldi54bWxQSwUGAAAAAAQABAD1AAAAjQMAAAAA&#10;" fillcolor="black" stroked="f"/>
                        <v:rect id="Rectangle 1296" o:spid="_x0000_s3220" style="position:absolute;left:2172;top:5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pUMkA&#10;AADeAAAADwAAAGRycy9kb3ducmV2LnhtbESPT2sCMRTE7wW/Q3hCbzXr1qrdGkULgpeC/w719ty8&#10;7i5uXrZJqtt++kYQPA4z8xtmMmtNLc7kfGVZQb+XgCDOra64ULDfLZ/GIHxA1lhbJgW/5GE27TxM&#10;MNP2whs6b0MhIoR9hgrKEJpMSp+XZND3bEMcvS/rDIYoXSG1w0uEm1qmSTKUBiuOCyU29F5Sftr+&#10;GAWL1/Hiez3gj7/N8UCHz+PpJXWJUo/ddv4GIlAb7uFbe6UVpIPh8wi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fEpUMkAAADeAAAADwAAAAAAAAAAAAAAAACYAgAA&#10;ZHJzL2Rvd25yZXYueG1sUEsFBgAAAAAEAAQA9QAAAI4DAAAAAA==&#10;" fillcolor="black" stroked="f"/>
                        <v:rect id="Rectangle 1297" o:spid="_x0000_s3221" style="position:absolute;left:2172;top:5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69IsUA&#10;AADeAAAADwAAAGRycy9kb3ducmV2LnhtbERPu27CMBTdK/EP1kXqVpyGhyBgECAhsVQC2qFsl/g2&#10;iYivg+1CytfjAanj0XnPFq2pxZWcrywreO8lIIhzqysuFHx9bt7GIHxA1lhbJgV/5GEx77zMMNP2&#10;xnu6HkIhYgj7DBWUITSZlD4vyaDv2YY4cj/WGQwRukJqh7cYbmqZJslIGqw4NpTY0Lqk/Hz4NQpW&#10;k/Hqshvwx31/OtLx+3Qepi5R6rXbLqcgArXhX/x0b7WCdDDqx73xTr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br0ixQAAAN4AAAAPAAAAAAAAAAAAAAAAAJgCAABkcnMv&#10;ZG93bnJldi54bWxQSwUGAAAAAAQABAD1AAAAigMAAAAA&#10;" fillcolor="black" stroked="f"/>
                        <v:rect id="Rectangle 1298" o:spid="_x0000_s3222" style="position:absolute;left:2172;top:5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YucgA&#10;AADeAAAADwAAAGRycy9kb3ducmV2LnhtbESPT2sCMRTE7wW/Q3hCbzXb1YquRlGh0Euh/jno7bl5&#10;3V3cvKxJqls/vREKPQ4z8xtmOm9NLS7kfGVZwWsvAUGcW11xoWC3fX8ZgfABWWNtmRT8kof5rPM0&#10;xUzbK6/psgmFiBD2GSooQ2gyKX1ekkHfsw1x9L6tMxiidIXUDq8RbmqZJslQGqw4LpTY0Kqk/LT5&#10;MQqW49Hy/DXgz9v6eKDD/nh6S12i1HO3XUxABGrDf/iv/aEVpINhfwy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Ihi5yAAAAN4AAAAPAAAAAAAAAAAAAAAAAJgCAABk&#10;cnMvZG93bnJldi54bWxQSwUGAAAAAAQABAD1AAAAjQMAAAAA&#10;" fillcolor="black" stroked="f"/>
                        <v:rect id="Rectangle 1299" o:spid="_x0000_s3223" style="position:absolute;left:2172;top:5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CWccA&#10;AADeAAAADwAAAGRycy9kb3ducmV2LnhtbESPy2rCQBSG94W+w3AK7uqkIYpGR6mFghuhXha6O2ZO&#10;k2DmTDozauzTOwvB5c9/45vOO9OICzlfW1bw0U9AEBdW11wq2G2/30cgfEDW2FgmBTfyMJ+9vkwx&#10;1/bKa7psQiniCPscFVQhtLmUvqjIoO/bljh6v9YZDFG6UmqH1zhuGpkmyVAarDk+VNjSV0XFaXM2&#10;Chbj0eLvJ+PV//p4oMP+eBqkLlGq99Z9TkAE6sIz/GgvtYI0G2YRIOJEFJ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ewlnHAAAA3gAAAA8AAAAAAAAAAAAAAAAAmAIAAGRy&#10;cy9kb3ducmV2LnhtbFBLBQYAAAAABAAEAPUAAACMAwAAAAA=&#10;" fillcolor="black" stroked="f"/>
                        <v:rect id="Rectangle 1300" o:spid="_x0000_s3224" style="position:absolute;left:2172;top:5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JnwsgA&#10;AADeAAAADwAAAGRycy9kb3ducmV2LnhtbESPT2vCQBTE7wW/w/IEb3VjiKKpq2ih0Euh/jno7Zl9&#10;TYLZt3F31dhP3y0Uehxm5jfMfNmZRtzI+dqygtEwAUFcWF1zqWC/e3uegvABWWNjmRQ8yMNy0Xua&#10;Y67tnTd024ZSRAj7HBVUIbS5lL6oyKAf2pY4el/WGQxRulJqh/cIN41Mk2QiDdYcFyps6bWi4ry9&#10;GgXr2XR9+cz443tzOtLxcDqPU5coNeh3qxcQgbrwH/5rv2sFaTbJRv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UmfCyAAAAN4AAAAPAAAAAAAAAAAAAAAAAJgCAABk&#10;cnMvZG93bnJldi54bWxQSwUGAAAAAAQABAD1AAAAjQMAAAAA&#10;" fillcolor="black" stroked="f"/>
                        <v:rect id="Rectangle 1301" o:spid="_x0000_s3225" style="position:absolute;left:2172;top:5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D5tcgA&#10;AADeAAAADwAAAGRycy9kb3ducmV2LnhtbESPT2vCQBTE70K/w/IKvZlNQxSbukoVhF4K/umh3p7Z&#10;1ySYfZvubjX207sFweMwM79hpvPetOJEzjeWFTwnKQji0uqGKwWfu9VwAsIHZI2tZVJwIQ/z2cNg&#10;ioW2Z97QaRsqESHsC1RQh9AVUvqyJoM+sR1x9L6tMxiidJXUDs8RblqZpelYGmw4LtTY0bKm8rj9&#10;NQoWL5PFzzrnj7/NYU/7r8NxlLlUqafH/u0VRKA+3MO39rtWkOXjPIP/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gPm1yAAAAN4AAAAPAAAAAAAAAAAAAAAAAJgCAABk&#10;cnMvZG93bnJldi54bWxQSwUGAAAAAAQABAD1AAAAjQMAAAAA&#10;" fillcolor="black" stroked="f"/>
                        <v:rect id="Rectangle 1302" o:spid="_x0000_s3226" style="position:absolute;left:2172;top:6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cLsgA&#10;AADeAAAADwAAAGRycy9kb3ducmV2LnhtbESPQWvCQBSE70L/w/IK3nRjmopNXaUWBC+Fqj3U2zP7&#10;TILZt+nuqml/fVcQPA4z8w0znXemEWdyvrasYDRMQBAXVtdcKvjaLgcTED4ga2wsk4Jf8jCfPfSm&#10;mGt74TWdN6EUEcI+RwVVCG0upS8qMuiHtiWO3sE6gyFKV0rt8BLhppFpkoylwZrjQoUtvVdUHDcn&#10;o2DxMln8fGb88bfe72j3vT8+py5Rqv/Yvb2CCNSFe/jWXmkFaTbOn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zFwuyAAAAN4AAAAPAAAAAAAAAAAAAAAAAJgCAABk&#10;cnMvZG93bnJldi54bWxQSwUGAAAAAAQABAD1AAAAjQMAAAAA&#10;" fillcolor="black" stroked="f"/>
                        <v:rect id="Rectangle 1303" o:spid="_x0000_s3227" style="position:absolute;left:2172;top:6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XEWsgA&#10;AADeAAAADwAAAGRycy9kb3ducmV2LnhtbESPT2vCQBTE70K/w/IK3nTTkIpNXaUKghfBPz3U2zP7&#10;mgSzb9PdVdN+ercgeBxm5jfMZNaZRlzI+dqygpdhAoK4sLrmUsHnfjkYg/ABWWNjmRT8kofZ9Kk3&#10;wVzbK2/psguliBD2OSqoQmhzKX1RkUE/tC1x9L6tMxiidKXUDq8RbhqZJslIGqw5LlTY0qKi4rQ7&#10;GwXzt/H8Z5Px+m97PNDh63h6TV2iVP+5+3gHEagLj/C9vdIK0myU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JcRayAAAAN4AAAAPAAAAAAAAAAAAAAAAAJgCAABk&#10;cnMvZG93bnJldi54bWxQSwUGAAAAAAQABAD1AAAAjQMAAAAA&#10;" fillcolor="black" stroked="f"/>
                        <v:rect id="Rectangle 1304" o:spid="_x0000_s3228" style="position:absolute;left:2172;top:6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lhwcgA&#10;AADeAAAADwAAAGRycy9kb3ducmV2LnhtbESPT2vCQBTE74LfYXkFb7ppiGJTV9GC0ItQ/xzq7Zl9&#10;TYLZt+nuVqOfvisUehxm5jfMbNGZRlzI+dqygudRAoK4sLrmUsFhvx5OQfiArLGxTApu5GEx7/dm&#10;mGt75S1ddqEUEcI+RwVVCG0upS8qMuhHtiWO3pd1BkOUrpTa4TXCTSPTJJlIgzXHhQpbequoOO9+&#10;jILVy3T1/ZHx5r49Hen4eTqPU5coNXjqlq8gAnXhP/zXftcK0mySj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aWHByAAAAN4AAAAPAAAAAAAAAAAAAAAAAJgCAABk&#10;cnMvZG93bnJldi54bWxQSwUGAAAAAAQABAD1AAAAjQMAAAAA&#10;" fillcolor="black" stroked="f"/>
                        <v:rect id="Rectangle 1305" o:spid="_x0000_s3229" style="position:absolute;left:2172;top:6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v/tsgA&#10;AADeAAAADwAAAGRycy9kb3ducmV2LnhtbESPQWvCQBSE74X+h+UVvNVNQwwaXaUKgheh2h7q7Zl9&#10;TYLZt+nuqrG/vlsQehxm5htmtuhNKy7kfGNZwcswAUFcWt1wpeDjff08BuEDssbWMim4kYfF/PFh&#10;hoW2V97RZR8qESHsC1RQh9AVUvqyJoN+aDvi6H1ZZzBE6SqpHV4j3LQyTZJcGmw4LtTY0aqm8rQ/&#10;GwXLyXj5/Zbx9md3PNDh83gapS5RavDUv05BBOrDf/je3mgFaZZnO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u/+2yAAAAN4AAAAPAAAAAAAAAAAAAAAAAJgCAABk&#10;cnMvZG93bnJldi54bWxQSwUGAAAAAAQABAD1AAAAjQMAAAAA&#10;" fillcolor="black" stroked="f"/>
                        <v:rect id="Rectangle 1306" o:spid="_x0000_s3230" style="position:absolute;left:2172;top:6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daLcgA&#10;AADeAAAADwAAAGRycy9kb3ducmV2LnhtbESPQWvCQBSE7wX/w/KE3uqmIbUaXaUWCr0I1XrQ2zP7&#10;mgSzb9PdrUZ/vSsUPA4z8w0znXemEUdyvras4HmQgCAurK65VLD5/ngagfABWWNjmRScycN81nuY&#10;Yq7tiVd0XIdSRAj7HBVUIbS5lL6oyKAf2JY4ej/WGQxRulJqh6cIN41Mk2QoDdYcFyps6b2i4rD+&#10;MwoW49Hi9yvj5WW139Fuuz+8pC5R6rHfvU1ABOrCPfzf/tQK0myY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91otyAAAAN4AAAAPAAAAAAAAAAAAAAAAAJgCAABk&#10;cnMvZG93bnJldi54bWxQSwUGAAAAAAQABAD1AAAAjQMAAAAA&#10;" fillcolor="black" stroked="f"/>
                        <v:rect id="Rectangle 1307" o:spid="_x0000_s3231" style="position:absolute;left:2172;top:6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jOX8UA&#10;AADeAAAADwAAAGRycy9kb3ducmV2LnhtbERPy2rCQBTdF/oPwy24q5OGKBodpRYKboT6WOjumrlN&#10;gpk76cyosV/vLASXh/OezjvTiAs5X1tW8NFPQBAXVtdcKthtv99HIHxA1thYJgU38jCfvb5MMdf2&#10;ymu6bEIpYgj7HBVUIbS5lL6oyKDv25Y4cr/WGQwRulJqh9cYbhqZJslQGqw5NlTY0ldFxWlzNgoW&#10;49Hi7yfj1f/6eKDD/ngapC5RqvfWfU5ABOrCU/xwL7WCNBtmcW+8E6+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M5fxQAAAN4AAAAPAAAAAAAAAAAAAAAAAJgCAABkcnMv&#10;ZG93bnJldi54bWxQSwUGAAAAAAQABAD1AAAAigMAAAAA&#10;" fillcolor="black" stroked="f"/>
                        <v:rect id="Rectangle 1308" o:spid="_x0000_s3232" style="position:absolute;left:2172;top:6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RrxMgA&#10;AADeAAAADwAAAGRycy9kb3ducmV2LnhtbESPQWvCQBSE74X+h+UVvNWNIYqmrqKFQi8FtT3U2zP7&#10;TILZt3F31eivd4VCj8PMfMNM551pxJmcry0rGPQTEMSF1TWXCn6+P17HIHxA1thYJgVX8jCfPT9N&#10;Mdf2wms6b0IpIoR9jgqqENpcSl9UZND3bUscvb11BkOUrpTa4SXCTSPTJBlJgzXHhQpbeq+oOGxO&#10;RsFyMl4eVxl/3da7LW1/d4dh6hKlei/d4g1EoC78h//an1pBmo2yC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JGvEyAAAAN4AAAAPAAAAAAAAAAAAAAAAAJgCAABk&#10;cnMvZG93bnJldi54bWxQSwUGAAAAAAQABAD1AAAAjQMAAAAA&#10;" fillcolor="black" stroked="f"/>
                        <v:rect id="Rectangle 1309" o:spid="_x0000_s3233" style="position:absolute;left:2172;top:6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dUhMYA&#10;AADeAAAADwAAAGRycy9kb3ducmV2LnhtbESPy2rCQBSG9wXfYTgFd3XSoGKjo2hBcFPwtqi7Y+aY&#10;BDNn0plRU5/eWQguf/4b32TWmlpcyfnKsoLPXgKCOLe64kLBfrf8GIHwAVljbZkU/JOH2bTzNsFM&#10;2xtv6LoNhYgj7DNUUIbQZFL6vCSDvmcb4uidrDMYonSF1A5vcdzUMk2SoTRYcXwosaHvkvLz9mIU&#10;LL5Gi791n3/um+OBDr/H8yB1iVLd93Y+BhGoDa/ws73SCtL+cBA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dUhMYAAADeAAAADwAAAAAAAAAAAAAAAACYAgAAZHJz&#10;L2Rvd25yZXYueG1sUEsFBgAAAAAEAAQA9QAAAIsDAAAAAA==&#10;" fillcolor="black" stroked="f"/>
                        <v:rect id="Rectangle 1310" o:spid="_x0000_s3234" style="position:absolute;left:2172;top:6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xH8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0WQ8hL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L8R/HAAAA3gAAAA8AAAAAAAAAAAAAAAAAmAIAAGRy&#10;cy9kb3ducmV2LnhtbFBLBQYAAAAABAAEAPUAAACMAwAAAAA=&#10;" fillcolor="black" stroked="f"/>
                        <v:rect id="Rectangle 1311" o:spid="_x0000_s3235" style="position:absolute;left:2172;top:6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lvaMgA&#10;AADeAAAADwAAAGRycy9kb3ducmV2LnhtbESPT2sCMRTE74LfIbxCb5rtoqKrUbRQ6EXw30Fvz81z&#10;d3Hzsk1SXfvpTaHQ4zAzv2Fmi9bU4kbOV5YVvPUTEMS51RUXCg77j94YhA/IGmvLpOBBHhbzbmeG&#10;mbZ33tJtFwoRIewzVFCG0GRS+rwkg75vG+LoXawzGKJ0hdQO7xFuapkmyUgarDgulNjQe0n5dfdt&#10;FKwm49XXZsDrn+35RKfj+TpMXaLU60u7nIII1Ib/8F/7UytIB6NhCr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WW9oyAAAAN4AAAAPAAAAAAAAAAAAAAAAAJgCAABk&#10;cnMvZG93bnJldi54bWxQSwUGAAAAAAQABAD1AAAAjQMAAAAA&#10;" fillcolor="black" stroked="f"/>
                        <v:rect id="Rectangle 1312" o:spid="_x0000_s3236" style="position:absolute;left:2172;top:6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XK8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jibjZ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FcrzyAAAAN4AAAAPAAAAAAAAAAAAAAAAAJgCAABk&#10;cnMvZG93bnJldi54bWxQSwUGAAAAAAQABAD1AAAAjQMAAAAA&#10;" fillcolor="black" stroked="f"/>
                        <v:rect id="Rectangle 1313" o:spid="_x0000_s3237" style="position:absolute;left:2172;top:6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xSh8gA&#10;AADeAAAADwAAAGRycy9kb3ducmV2LnhtbESPT2vCQBTE74LfYXkFb7ppiGJTV9GC0ItQ/xzq7Zl9&#10;TYLZt+nuVqOfvisUehxm5jfMbNGZRlzI+dqygudRAoK4sLrmUsFhvx5OQfiArLGxTApu5GEx7/dm&#10;mGt75S1ddqEUEcI+RwVVCG0upS8qMuhHtiWO3pd1BkOUrpTa4TXCTSPTJJlIgzXHhQpbequoOO9+&#10;jILVy3T1/ZHx5r49Hen4eTqPU5coNXjqlq8gAnXhP/zXftcK0mwyzu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FKHyAAAAN4AAAAPAAAAAAAAAAAAAAAAAJgCAABk&#10;cnMvZG93bnJldi54bWxQSwUGAAAAAAQABAD1AAAAjQMAAAAA&#10;" fillcolor="black" stroked="f"/>
                        <v:rect id="Rectangle 1314" o:spid="_x0000_s3238" style="position:absolute;left:2172;top:6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D3HMgA&#10;AADeAAAADwAAAGRycy9kb3ducmV2LnhtbESPT2vCQBTE74LfYXkFb7ppMGJTV9GC4KVQ/xzq7Zl9&#10;TYLZt+nuqqmfvisUehxm5jfMbNGZRlzJ+dqygudRAoK4sLrmUsFhvx5OQfiArLGxTAp+yMNi3u/N&#10;MNf2xlu67kIpIoR9jgqqENpcSl9UZNCPbEscvS/rDIYoXSm1w1uEm0amSTKRBmuOCxW29FZRcd5d&#10;jILVy3T1/THm9/v2dKTj5+mcpS5RavDULV9BBOrCf/ivvdEK0vEky+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sPccyAAAAN4AAAAPAAAAAAAAAAAAAAAAAJgCAABk&#10;cnMvZG93bnJldi54bWxQSwUGAAAAAAQABAD1AAAAjQMAAAAA&#10;" fillcolor="black" stroked="f"/>
                        <v:rect id="Rectangle 1315" o:spid="_x0000_s3239" style="position:absolute;left:2172;top:7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Jpa8kA&#10;AADeAAAADwAAAGRycy9kb3ducmV2LnhtbESPT2vCQBTE70K/w/IKvZlNgwabukotFLwU6p9DvT2z&#10;r0kw+zbdXTX103cFweMwM79hpvPetOJEzjeWFTwnKQji0uqGKwXbzcdwAsIHZI2tZVLwRx7ms4fB&#10;FAttz7yi0zpUIkLYF6igDqErpPRlTQZ9Yjvi6P1YZzBE6SqpHZ4j3LQyS9NcGmw4LtTY0XtN5WF9&#10;NAoWL5PF79eIPy+r/Y523/vDOHOpUk+P/dsriEB9uIdv7aVWkI3ycQ7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2Jpa8kAAADeAAAADwAAAAAAAAAAAAAAAACYAgAA&#10;ZHJzL2Rvd25yZXYueG1sUEsFBgAAAAAEAAQA9QAAAI4DAAAAAA==&#10;" fillcolor="black" stroked="f"/>
                        <v:rect id="Rectangle 1316" o:spid="_x0000_s3240" style="position:absolute;left:2172;top:7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7M8M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5HL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LszwyAAAAN4AAAAPAAAAAAAAAAAAAAAAAJgCAABk&#10;cnMvZG93bnJldi54bWxQSwUGAAAAAAQABAD1AAAAjQMAAAAA&#10;" fillcolor="black" stroked="f"/>
                        <v:rect id="Rectangle 1317" o:spid="_x0000_s3241" style="position:absolute;left:2172;top:7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FYgsQA&#10;AADeAAAADwAAAGRycy9kb3ducmV2LnhtbERPy4rCMBTdD/gP4Q64G9MpKk41ig4IbgZ8Lcbdtbm2&#10;xeamk0Tt+PVmIbg8nPdk1ppaXMn5yrKCz14Cgji3uuJCwX63/BiB8AFZY22ZFPyTh9m08zbBTNsb&#10;b+i6DYWIIewzVFCG0GRS+rwkg75nG+LInawzGCJ0hdQObzHc1DJNkqE0WHFsKLGh75Ly8/ZiFCy+&#10;Rou/dZ9/7pvjgQ6/x/MgdYlS3fd2PgYRqA0v8dO90grS/nAQ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xWILEAAAA3gAAAA8AAAAAAAAAAAAAAAAAmAIAAGRycy9k&#10;b3ducmV2LnhtbFBLBQYAAAAABAAEAPUAAACJAwAAAAA=&#10;" fillcolor="black" stroked="f"/>
                        <v:rect id="Rectangle 1318" o:spid="_x0000_s3242" style="position:absolute;left:2172;top:7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39G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0WQ8g7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9/RnHAAAA3gAAAA8AAAAAAAAAAAAAAAAAmAIAAGRy&#10;cy9kb3ducmV2LnhtbFBLBQYAAAAABAAEAPUAAACMAwAAAAA=&#10;" fillcolor="black" stroked="f"/>
                        <v:rect id="Rectangle 1319" o:spid="_x0000_s3243" style="position:absolute;left:2172;top:8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ueOcYA&#10;AADeAAAADwAAAGRycy9kb3ducmV2LnhtbESPzWrCQBSF9wXfYbhCd3VisEGjo2ih4EZQ60J318w1&#10;CWbuxJmppj59Z1Ho8nD++GaLzjTiTs7XlhUMBwkI4sLqmksFh6/PtzEIH5A1NpZJwQ95WMx7LzPM&#10;tX3wju77UIo4wj5HBVUIbS6lLyoy6Ae2JY7exTqDIUpXSu3wEcdNI9MkyaTBmuNDhS19VFRc999G&#10;wWoyXt22I948d+cTnY7n63vqEqVe+91yCiJQF/7Df+21VpCOsiwCRJyI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aueOcYAAADeAAAADwAAAAAAAAAAAAAAAACYAgAAZHJz&#10;L2Rvd25yZXYueG1sUEsFBgAAAAAEAAQA9QAAAIsDAAAAAA==&#10;" fillcolor="black" stroked="f"/>
                        <v:rect id="Rectangle 1320" o:spid="_x0000_s3244" style="position:absolute;left:2172;top:8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c7oskA&#10;AADeAAAADwAAAGRycy9kb3ducmV2LnhtbESPT2vCQBTE74V+h+UVems2BhtsdBUtFHop1D+Hentm&#10;n0kw+zbubjX103cFweMwM79hJrPetOJEzjeWFQySFARxaXXDlYLN+uNlBMIHZI2tZVLwRx5m08eH&#10;CRbannlJp1WoRISwL1BBHUJXSOnLmgz6xHbE0dtbZzBE6SqpHZ4j3LQyS9NcGmw4LtTY0XtN5WH1&#10;axQs3kaL4/eQvy7L3Za2P7vDa+ZSpZ6f+vkYRKA+3MO39qdWkA3zfAD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uc7oskAAADeAAAADwAAAAAAAAAAAAAAAACYAgAA&#10;ZHJzL2Rvd25yZXYueG1sUEsFBgAAAAAEAAQA9QAAAI4DAAAAAA==&#10;" fillcolor="black" stroked="f"/>
                        <v:rect id="Rectangle 1321" o:spid="_x0000_s3245" style="position:absolute;left:2172;top:8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Wl1cgA&#10;AADeAAAADwAAAGRycy9kb3ducmV2LnhtbESPT2vCQBTE70K/w/IK3nTTYINNXaUKghfBPz3U2zP7&#10;mgSzb9PdVdN+ercgeBxm5jfMZNaZRlzI+dqygpdhAoK4sLrmUsHnfjkYg/ABWWNjmRT8kofZ9Kk3&#10;wVzbK2/psguliBD2OSqoQmhzKX1RkUE/tC1x9L6tMxiidKXUDq8RbhqZJkkmDdYcFypsaVFRcdqd&#10;jYL523j+sxnx+m97PNDh63h6TV2iVP+5+3gHEagLj/C9vdIK0lGWp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NaXVyAAAAN4AAAAPAAAAAAAAAAAAAAAAAJgCAABk&#10;cnMvZG93bnJldi54bWxQSwUGAAAAAAQABAD1AAAAjQMAAAAA&#10;" fillcolor="black" stroked="f"/>
                        <v:rect id="Rectangle 1322" o:spid="_x0000_s3246" style="position:absolute;left:2172;top:8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kATsgA&#10;AADeAAAADwAAAGRycy9kb3ducmV2LnhtbESPQWvCQBSE7wX/w/KE3uqmqQ0aXaUWCr0I1XrQ2zP7&#10;mgSzb9PdrUZ/vSsIPQ4z8w0znXemEUdyvras4HmQgCAurK65VLD5/ngagfABWWNjmRScycN81nuY&#10;Yq7tiVd0XIdSRAj7HBVUIbS5lL6oyKAf2JY4ej/WGQxRulJqh6cIN41MkySTBmuOCxW29F5RcVj/&#10;GQWL8Wjx+zXk5WW139Fuuz+8pi5R6rHfvU1ABOrCf/je/tQK0mGWvcD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eQBOyAAAAN4AAAAPAAAAAAAAAAAAAAAAAJgCAABk&#10;cnMvZG93bnJldi54bWxQSwUGAAAAAAQABAD1AAAAjQMAAAAA&#10;" fillcolor="black" stroked="f"/>
                        <v:rect id="Rectangle 1323" o:spid="_x0000_s3247" style="position:absolute;left:2172;top:8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CYOsgA&#10;AADeAAAADwAAAGRycy9kb3ducmV2LnhtbESPQWvCQBSE74X+h+UVvNVNQwwaXaUKgheh2h7q7Zl9&#10;TYLZt+nuqrG/vlsQehxm5htmtuhNKy7kfGNZwcswAUFcWt1wpeDjff08BuEDssbWMim4kYfF/PFh&#10;hoW2V97RZR8qESHsC1RQh9AVUvqyJoN+aDvi6H1ZZzBE6SqpHV4j3LQyTZJcGmw4LtTY0aqm8rQ/&#10;GwXLyXj5/Zbx9md3PNDh83gapS5RavDUv05BBOrDf/je3mgFaZbnG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kJg6yAAAAN4AAAAPAAAAAAAAAAAAAAAAAJgCAABk&#10;cnMvZG93bnJldi54bWxQSwUGAAAAAAQABAD1AAAAjQMAAAAA&#10;" fillcolor="black" stroked="f"/>
                        <v:rect id="Rectangle 1324" o:spid="_x0000_s3248" style="position:absolute;left:2172;top:8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w9ockA&#10;AADeAAAADwAAAGRycy9kb3ducmV2LnhtbESPT2vCQBTE70K/w/IKvZlNgwabukotFLwU6p9DvT2z&#10;r0kw+zbdXTX103cFweMwM79hpvPetOJEzjeWFTwnKQji0uqGKwXbzcdwAsIHZI2tZVLwRx7ms4fB&#10;FAttz7yi0zpUIkLYF6igDqErpPRlTQZ9Yjvi6P1YZzBE6SqpHZ4j3LQyS9NcGmw4LtTY0XtN5WF9&#10;NAoWL5PF79eIPy+r/Y523/vDOHOpUk+P/dsriEB9uIdv7aVWkI3yfAzXO/EKyN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dw9ockAAADeAAAADwAAAAAAAAAAAAAAAACYAgAA&#10;ZHJzL2Rvd25yZXYueG1sUEsFBgAAAAAEAAQA9QAAAI4DAAAAAA==&#10;" fillcolor="black" stroked="f"/>
                        <v:rect id="Rectangle 1325" o:spid="_x0000_s3249" style="position:absolute;left:2172;top:83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6j1sgA&#10;AADeAAAADwAAAGRycy9kb3ducmV2LnhtbESPT2vCQBTE70K/w/IK3nTTYINNXaUKghfBPz3U2zP7&#10;mgSzb9PdVdN+ercgeBxm5jfMZNaZRlzI+dqygpdhAoK4sLrmUsHnfjkYg/ABWWNjmRT8kofZ9Kk3&#10;wVzbK2/psguliBD2OSqoQmhzKX1RkUE/tC1x9L6tMxiidKXUDq8RbhqZJkkmDdYcFypsaVFRcdqd&#10;jYL523j+sxnx+m97PNDh63h6TV2iVP+5+3gHEagLj/C9vdIK0lGWZfB/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DqPWyAAAAN4AAAAPAAAAAAAAAAAAAAAAAJgCAABk&#10;cnMvZG93bnJldi54bWxQSwUGAAAAAAQABAD1AAAAjQMAAAAA&#10;" fillcolor="black" stroked="f"/>
                        <v:rect id="Rectangle 1326" o:spid="_x0000_s3250" style="position:absolute;left:2172;top:8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IGTcgA&#10;AADeAAAADwAAAGRycy9kb3ducmV2LnhtbESPQWvCQBSE7wX/w/KE3uqmwaYaXaUWCr0I1XrQ2zP7&#10;mgSzb9PdrUZ/vSsUPA4z8w0znXemEUdyvras4HmQgCAurK65VLD5/ngagfABWWNjmRScycN81nuY&#10;Yq7tiVd0XIdSRAj7HBVUIbS5lL6oyKAf2JY4ej/WGQxRulJqh6cIN41MkySTBmuOCxW29F5RcVj/&#10;GQWL8Wjx+zXk5WW139Fuuz+8pC5R6rHfvU1ABOrCPfzf/tQK0mGW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QgZNyAAAAN4AAAAPAAAAAAAAAAAAAAAAAJgCAABk&#10;cnMvZG93bnJldi54bWxQSwUGAAAAAAQABAD1AAAAjQMAAAAA&#10;" fillcolor="black" stroked="f"/>
                        <v:rect id="Rectangle 1327" o:spid="_x0000_s3251" style="position:absolute;left:2172;top:8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2SP8UA&#10;AADeAAAADwAAAGRycy9kb3ducmV2LnhtbERPz2vCMBS+D/wfwhN2m6nFFa1G0cHAi6DOg96ezbMt&#10;Ni81ybTzr18Ogx0/vt+zRWcacSfna8sKhoMEBHFhdc2lgsPX59sYhA/IGhvLpOCHPCzmvZcZ5to+&#10;eEf3fShFDGGfo4IqhDaX0hcVGfQD2xJH7mKdwRChK6V2+IjhppFpkmTSYM2xocKWPioqrvtvo2A1&#10;Ga9u2xFvnrvziU7H8/U9dYlSr/1uOQURqAv/4j/3WitIR1kW98Y78Qr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3ZI/xQAAAN4AAAAPAAAAAAAAAAAAAAAAAJgCAABkcnMv&#10;ZG93bnJldi54bWxQSwUGAAAAAAQABAD1AAAAigMAAAAA&#10;" fillcolor="black" stroked="f"/>
                        <v:rect id="Rectangle 1328" o:spid="_x0000_s3252" style="position:absolute;left:2172;top:8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E3pMgA&#10;AADeAAAADwAAAGRycy9kb3ducmV2LnhtbESPQWvCQBSE74X+h+UVems2DRo0dRUVhF4Kanuot2f2&#10;NQlm38bdrcb+ercgeBxm5htmMutNK07kfGNZwWuSgiAurW64UvD1uXoZgfABWWNrmRRcyMNs+vgw&#10;wULbM2/otA2ViBD2BSqoQ+gKKX1Zk0Gf2I44ej/WGQxRukpqh+cIN63M0jSXBhuOCzV2tKypPGx/&#10;jYLFeLQ4rgf88bfZ72j3vT8MM5cq9fzUz99ABOrDPXxrv2sF2SDPx/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kTekyAAAAN4AAAAPAAAAAAAAAAAAAAAAAJgCAABk&#10;cnMvZG93bnJldi54bWxQSwUGAAAAAAQABAD1AAAAjQMAAAAA&#10;" fillcolor="black" stroked="f"/>
                        <v:rect id="Rectangle 1329" o:spid="_x0000_s3253" style="position:absolute;left:2172;top:8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II5McA&#10;AADeAAAADwAAAGRycy9kb3ducmV2LnhtbESPy2rCQBSG9wXfYTgFd3XSYL1ER9FCoRuhXha6O2aO&#10;STBzJp0ZNfXpOwvB5c9/45vOW1OLKzlfWVbw3ktAEOdWV1wo2G2/3kYgfEDWWFsmBX/kYT7rvEwx&#10;0/bGa7puQiHiCPsMFZQhNJmUPi/JoO/Zhjh6J+sMhihdIbXDWxw3tUyTZCANVhwfSmzos6T8vLkY&#10;BcvxaPn70+fVfX080GF/PH+kLlGq+9ouJiACteEZfrS/tYK0PxhGgIgTUU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yCOTHAAAA3gAAAA8AAAAAAAAAAAAAAAAAmAIAAGRy&#10;cy9kb3ducmV2LnhtbFBLBQYAAAAABAAEAPUAAACMAwAAAAA=&#10;" fillcolor="black" stroked="f"/>
                        <v:rect id="Rectangle 1330" o:spid="_x0000_s3254" style="position:absolute;left:2172;top:85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6tf8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DB868P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Pq1/yAAAAN4AAAAPAAAAAAAAAAAAAAAAAJgCAABk&#10;cnMvZG93bnJldi54bWxQSwUGAAAAAAQABAD1AAAAjQMAAAAA&#10;" fillcolor="black" stroked="f"/>
                        <v:rect id="Rectangle 1331" o:spid="_x0000_s3255" style="position:absolute;left:2172;top:8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zCMgA&#10;AADeAAAADwAAAGRycy9kb3ducmV2LnhtbESPQWsCMRSE7wX/Q3hCbzXrYq2uRtFCoZeC2h7q7bl5&#10;7i5uXtYk1a2/3giCx2FmvmGm89bU4kTOV5YV9HsJCOLc6ooLBT/fHy8jED4ga6wtk4J/8jCfdZ6m&#10;mGl75jWdNqEQEcI+QwVlCE0mpc9LMuh7tiGO3t46gyFKV0jt8BzhppZpkgylwYrjQokNvZeUHzZ/&#10;RsFyPFoeVwP+uqx3W9r+7g6vqUuUeu62iwmIQG14hO/tT60gHQzfUr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7DMIyAAAAN4AAAAPAAAAAAAAAAAAAAAAAJgCAABk&#10;cnMvZG93bnJldi54bWxQSwUGAAAAAAQABAD1AAAAjQMAAAAA&#10;" fillcolor="black" stroked="f"/>
                        <v:rect id="Rectangle 1332" o:spid="_x0000_s3256" style="position:absolute;left:2172;top:8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CWk8kA&#10;AADeAAAADwAAAGRycy9kb3ducmV2LnhtbESPT2sCMRTE7wW/Q3hCbzXr1qrdGkULgpeC/w719ty8&#10;7i5uXrZJqtt++kYQPA4z8xtmMmtNLc7kfGVZQb+XgCDOra64ULDfLZ/GIHxA1lhbJgW/5GE27TxM&#10;MNP2whs6b0MhIoR9hgrKEJpMSp+XZND3bEMcvS/rDIYoXSG1w0uEm1qmSTKUBiuOCyU29F5Sftr+&#10;GAWL1/Hiez3gj7/N8UCHz+PpJXWJUo/ddv4GIlAb7uFbe6UVpIPh6Bm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KCWk8kAAADeAAAADwAAAAAAAAAAAAAAAACYAgAA&#10;ZHJzL2Rvd25yZXYueG1sUEsFBgAAAAAEAAQA9QAAAI4DAAAAAA==&#10;" fillcolor="black" stroked="f"/>
                        <v:rect id="Rectangle 1333" o:spid="_x0000_s3257" style="position:absolute;left:2172;top:8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kO58gA&#10;AADeAAAADwAAAGRycy9kb3ducmV2LnhtbESPQWvCQBSE7wX/w/KE3uqmIbUaXaUWCr0I1XrQ2zP7&#10;mgSzb9PdrUZ/vSsUPA4z8w0znXemEUdyvras4HmQgCAurK65VLD5/ngagfABWWNjmRScycN81nuY&#10;Yq7tiVd0XIdSRAj7HBVUIbS5lL6oyKAf2JY4ej/WGQxRulJqh6cIN41Mk2QoDdYcFyps6b2i4rD+&#10;MwoW49Hi9yvj5WW139Fuuz+8pC5R6rHfvU1ABOrCPfzf/tQK0mz4m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SQ7nyAAAAN4AAAAPAAAAAAAAAAAAAAAAAJgCAABk&#10;cnMvZG93bnJldi54bWxQSwUGAAAAAAQABAD1AAAAjQMAAAAA&#10;" fillcolor="black" stroked="f"/>
                        <v:rect id="Rectangle 1334" o:spid="_x0000_s3258" style="position:absolute;left:2172;top:8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WrfMgA&#10;AADeAAAADwAAAGRycy9kb3ducmV2LnhtbESPQWsCMRSE70L/Q3hCb5p1UWu3RqkFwYugtod6e25e&#10;dxc3L9sk1dVfbwShx2FmvmGm89bU4kTOV5YVDPoJCOLc6ooLBV+fy94EhA/IGmvLpOBCHuazp84U&#10;M23PvKXTLhQiQthnqKAMocmk9HlJBn3fNsTR+7HOYIjSFVI7PEe4qWWaJGNpsOK4UGJDHyXlx92f&#10;UbB4nSx+N0NeX7eHPe2/D8dR6hKlnrvt+xuIQG34Dz/aK60gHY5fR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Bat8yAAAAN4AAAAPAAAAAAAAAAAAAAAAAJgCAABk&#10;cnMvZG93bnJldi54bWxQSwUGAAAAAAQABAD1AAAAjQMAAAAA&#10;" fillcolor="black" stroked="f"/>
                        <v:rect id="Rectangle 1335" o:spid="_x0000_s3259" style="position:absolute;left:2172;top:8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c1C8gA&#10;AADeAAAADwAAAGRycy9kb3ducmV2LnhtbESPQWvCQBSE7wX/w/KE3uqmwaYaXaUWCr0I1XrQ2zP7&#10;mgSzb9PdrUZ/vSsUPA4z8w0znXemEUdyvras4HmQgCAurK65VLD5/ngagfABWWNjmRScycN81nuY&#10;Yq7tiVd0XIdSRAj7HBVUIbS5lL6oyKAf2JY4ej/WGQxRulJqh6cIN41MkySTBmuOCxW29F5RcVj/&#10;GQWL8Wjx+zXk5WW139Fuuz+8pC5R6rHfvU1ABOrCPfzf/tQK0mH2m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1zULyAAAAN4AAAAPAAAAAAAAAAAAAAAAAJgCAABk&#10;cnMvZG93bnJldi54bWxQSwUGAAAAAAQABAD1AAAAjQMAAAAA&#10;" fillcolor="black" stroked="f"/>
                        <v:rect id="Rectangle 1336" o:spid="_x0000_s3260" style="position:absolute;left:2172;top:8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uQkMgA&#10;AADeAAAADwAAAGRycy9kb3ducmV2LnhtbESPT2sCMRTE70K/Q3hCb5p18V+3RqmC4EWotod6e25e&#10;dxc3L2uS6uqnb4RCj8PM/IaZLVpTiws5X1lWMOgnIIhzqysuFHx+rHtTED4ga6wtk4IbeVjMnzoz&#10;zLS98o4u+1CICGGfoYIyhCaT0uclGfR92xBH79s6gyFKV0jt8BrhppZpkoylwYrjQokNrUrKT/sf&#10;o2D5Ml2e34e8ve+OBzp8HU+j1CVKPXfbt1cQgdrwH/5rb7SCdDieTO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5CQyAAAAN4AAAAPAAAAAAAAAAAAAAAAAJgCAABk&#10;cnMvZG93bnJldi54bWxQSwUGAAAAAAQABAD1AAAAjQMAAAAA&#10;" fillcolor="black" stroked="f"/>
                        <v:rect id="Rectangle 1337" o:spid="_x0000_s3261" style="position:absolute;left:2172;top:8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QE4sUA&#10;AADeAAAADwAAAGRycy9kb3ducmV2LnhtbERPyW7CMBC9V+IfrKnErTiNKEvAIKhUqRekshzgNsRD&#10;EhGPU9tAytfXBySOT2+fzltTiys5X1lW8N5LQBDnVldcKNhtv95GIHxA1lhbJgV/5GE+67xMMdP2&#10;xmu6bkIhYgj7DBWUITSZlD4vyaDv2YY4cifrDIYIXSG1w1sMN7VMk2QgDVYcG0ps6LOk/Ly5GAXL&#10;8Wj5+9Pn1X19PNBhfzx/pC5RqvvaLiYgArXhKX64v7WCtD8Yxr3xTr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BATixQAAAN4AAAAPAAAAAAAAAAAAAAAAAJgCAABkcnMv&#10;ZG93bnJldi54bWxQSwUGAAAAAAQABAD1AAAAigMAAAAA&#10;" fillcolor="black" stroked="f"/>
                        <v:rect id="Rectangle 1338" o:spid="_x0000_s3262" style="position:absolute;left:2172;top:8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ihecgA&#10;AADeAAAADwAAAGRycy9kb3ducmV2LnhtbESPT2sCMRTE7wW/Q3hCbzXbxVpdjaKFQi+C/w56e25e&#10;dxc3L2uS6tpP3whCj8PM/IaZzFpTiws5X1lW8NpLQBDnVldcKNhtP1+GIHxA1lhbJgU38jCbdp4m&#10;mGl75TVdNqEQEcI+QwVlCE0mpc9LMuh7tiGO3rd1BkOUrpDa4TXCTS3TJBlIgxXHhRIb+igpP21+&#10;jILFaLg4r/q8/F0fD3TYH09vqUuUeu628zGIQG34Dz/aX1pB2h+8j+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SKF5yAAAAN4AAAAPAAAAAAAAAAAAAAAAAJgCAABk&#10;cnMvZG93bnJldi54bWxQSwUGAAAAAAQABAD1AAAAjQMAAAAA&#10;" fillcolor="black" stroked="f"/>
                        <v:rect id="Rectangle 1339" o:spid="_x0000_s3263" style="position:absolute;left:2172;top:8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d4w8YA&#10;AADeAAAADwAAAGRycy9kb3ducmV2LnhtbESPzWrCQBSF94W+w3AL3dWJwUqMjlIFwY2g1oXurplr&#10;EszcSWemmvr0zkLo8nD++CazzjTiSs7XlhX0ewkI4sLqmksF++/lRwbCB2SNjWVS8EceZtPXlwnm&#10;2t54S9ddKEUcYZ+jgiqENpfSFxUZ9D3bEkfvbJ3BEKUrpXZ4i+OmkWmSDKXBmuNDhS0tKiouu1+j&#10;YD7K5j+bAa/v29ORjofT5TN1iVLvb93XGESgLvyHn+2VVpAOhlkEiDgR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d4w8YAAADeAAAADwAAAAAAAAAAAAAAAACYAgAAZHJz&#10;L2Rvd25yZXYueG1sUEsFBgAAAAAEAAQA9QAAAIsDAAAAAA==&#10;" fillcolor="black" stroked="f"/>
                        <v:rect id="Rectangle 1340" o:spid="_x0000_s3264" style="position:absolute;left:2172;top:10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vdWMgA&#10;AADeAAAADwAAAGRycy9kb3ducmV2LnhtbESPT2vCQBTE7wW/w/KE3urGYCVGV9FCoZdC/XPQ2zP7&#10;TILZt3F3q6mfvisUehxm5jfMbNGZRlzJ+dqyguEgAUFcWF1zqWC3fX/JQPiArLGxTAp+yMNi3nua&#10;Ya7tjdd03YRSRAj7HBVUIbS5lL6oyKAf2JY4eifrDIYoXSm1w1uEm0amSTKWBmuOCxW29FZRcd58&#10;GwWrSba6fI34874+HuiwP55fU5co9dzvllMQgbrwH/5rf2gF6WicD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691YyAAAAN4AAAAPAAAAAAAAAAAAAAAAAJgCAABk&#10;cnMvZG93bnJldi54bWxQSwUGAAAAAAQABAD1AAAAjQMAAAAA&#10;" fillcolor="black" stroked="f"/>
                        <v:rect id="Rectangle 1341" o:spid="_x0000_s3265" style="position:absolute;left:2172;top:10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lDL8gA&#10;AADeAAAADwAAAGRycy9kb3ducmV2LnhtbESPT2vCQBTE74V+h+UVvNVNg5UYXaUWCl4E//RQb8/s&#10;axLMvk13V0399K4geBxm5jfMZNaZRpzI+dqygrd+AoK4sLrmUsH39us1A+EDssbGMin4Jw+z6fPT&#10;BHNtz7ym0yaUIkLY56igCqHNpfRFRQZ937bE0fu1zmCI0pVSOzxHuGlkmiRDabDmuFBhS58VFYfN&#10;0SiYj7L532rAy8t6v6Pdz/7wnrpEqd5L9zEGEagLj/C9vdAK0sEwS+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OUMvyAAAAN4AAAAPAAAAAAAAAAAAAAAAAJgCAABk&#10;cnMvZG93bnJldi54bWxQSwUGAAAAAAQABAD1AAAAjQMAAAAA&#10;" fillcolor="black" stroked="f"/>
                        <v:rect id="Rectangle 1342" o:spid="_x0000_s3266" style="position:absolute;left:2172;top:10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XmtMgA&#10;AADeAAAADwAAAGRycy9kb3ducmV2LnhtbESPQWvCQBSE74L/YXlCb7pptJKmrlKFQi9CtT3U2zP7&#10;mgSzb9PdrUZ/vSsIPQ4z8w0zW3SmEUdyvras4HGUgCAurK65VPD1+TbMQPiArLGxTArO5GEx7/dm&#10;mGt74g0dt6EUEcI+RwVVCG0upS8qMuhHtiWO3o91BkOUrpTa4SnCTSPTJJlKgzXHhQpbWlVUHLZ/&#10;RsHyOVv+fkx4fdnsd7T73h+eUpco9TDoXl9ABOrCf/jeftcK0sk0G8P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dea0yAAAAN4AAAAPAAAAAAAAAAAAAAAAAJgCAABk&#10;cnMvZG93bnJldi54bWxQSwUGAAAAAAQABAD1AAAAjQMAAAAA&#10;" fillcolor="black" stroked="f"/>
                        <v:rect id="Rectangle 1343" o:spid="_x0000_s3267" style="position:absolute;left:2172;top:10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x+wMgA&#10;AADeAAAADwAAAGRycy9kb3ducmV2LnhtbESPQWvCQBSE70L/w/IK3nTTECVGV6mFgheh2h7q7Zl9&#10;TYLZt+nuqrG/vlsQehxm5htmsepNKy7kfGNZwdM4AUFcWt1wpeDj/XWUg/ABWWNrmRTcyMNq+TBY&#10;YKHtlXd02YdKRAj7AhXUIXSFlL6syaAf2444el/WGQxRukpqh9cIN61Mk2QqDTYcF2rs6KWm8rQ/&#10;GwXrWb7+fst4+7M7HujweTxNUpcoNXzsn+cgAvXhP3xvb7SCNJvm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nH7AyAAAAN4AAAAPAAAAAAAAAAAAAAAAAJgCAABk&#10;cnMvZG93bnJldi54bWxQSwUGAAAAAAQABAD1AAAAjQMAAAAA&#10;" fillcolor="black" stroked="f"/>
                        <v:rect id="Rectangle 1344" o:spid="_x0000_s3268" style="position:absolute;left:2172;top:10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DbW8kA&#10;AADeAAAADwAAAGRycy9kb3ducmV2LnhtbESPT2vCQBTE74V+h+UVems2DSpp6iq1UPAi1D+Hentm&#10;X5Ng9m26u2r003cFweMwM79hxtPetOJIzjeWFbwmKQji0uqGKwWb9ddLDsIHZI2tZVJwJg/TyePD&#10;GAttT7yk4ypUIkLYF6igDqErpPRlTQZ9Yjvi6P1aZzBE6SqpHZ4i3LQyS9ORNNhwXKixo8+ayv3q&#10;YBTM3vLZ3/eAF5flbkvbn91+mLlUqeen/uMdRKA+3MO39lwryAajfAj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dDbW8kAAADeAAAADwAAAAAAAAAAAAAAAACYAgAA&#10;ZHJzL2Rvd25yZXYueG1sUEsFBgAAAAAEAAQA9QAAAI4DAAAAAA==&#10;" fillcolor="black" stroked="f"/>
                        <v:rect id="Rectangle 1345" o:spid="_x0000_s3269" style="position:absolute;left:2172;top:10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JFLMgA&#10;AADeAAAADwAAAGRycy9kb3ducmV2LnhtbESPQWvCQBSE70L/w/IK3nTToCFGV6mC0Euh2h7q7Zl9&#10;TYLZt+nuqrG/vlsQehxm5htmsepNKy7kfGNZwdM4AUFcWt1wpeDjfTvKQfiArLG1TApu5GG1fBgs&#10;sND2yju67EMlIoR9gQrqELpCSl/WZNCPbUccvS/rDIYoXSW1w2uEm1amSZJJgw3HhRo72tRUnvZn&#10;o2A9y9ffbxN+/dkdD3T4PJ6mqUuUGj72z3MQgfrwH763X7SCdJLl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AkUsyAAAAN4AAAAPAAAAAAAAAAAAAAAAAJgCAABk&#10;cnMvZG93bnJldi54bWxQSwUGAAAAAAQABAD1AAAAjQMAAAAA&#10;" fillcolor="black" stroked="f"/>
                        <v:rect id="Rectangle 1346" o:spid="_x0000_s3270" style="position:absolute;left:2172;top:10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7gt8gA&#10;AADeAAAADwAAAGRycy9kb3ducmV2LnhtbESPQWvCQBSE7wX/w/KE3uqmwdoYXaUWCr0I1XrQ2zP7&#10;mgSzb9PdrUZ/vSsUPA4z8w0znXemEUdyvras4HmQgCAurK65VLD5/njKQPiArLGxTArO5GE+6z1M&#10;Mdf2xCs6rkMpIoR9jgqqENpcSl9UZNAPbEscvR/rDIYoXSm1w1OEm0amSTKSBmuOCxW29F5RcVj/&#10;GQWLcbb4/Rry8rLa72i33R9eUpco9djv3iYgAnXhHv5vf2oF6XCU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TuC3yAAAAN4AAAAPAAAAAAAAAAAAAAAAAJgCAABk&#10;cnMvZG93bnJldi54bWxQSwUGAAAAAAQABAD1AAAAjQMAAAAA&#10;" fillcolor="black" stroked="f"/>
                        <v:rect id="Rectangle 1347" o:spid="_x0000_s3271" style="position:absolute;left:2172;top:10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0xcUA&#10;AADeAAAADwAAAGRycy9kb3ducmV2LnhtbERPz2vCMBS+D/Y/hDfYbaYWJ7UaZQqCF0GdB709m2db&#10;bF66JNPOv94chB0/vt+TWWcacSXna8sK+r0EBHFhdc2lgv338iMD4QOyxsYyKfgjD7Pp68sEc21v&#10;vKXrLpQihrDPUUEVQptL6YuKDPqebYkjd7bOYIjQlVI7vMVw08g0SYbSYM2xocKWFhUVl92vUTAf&#10;ZfOfzYDX9+3pSMfD6fKZukSp97fuawwiUBf+xU/3SitIB8Ms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0XTFxQAAAN4AAAAPAAAAAAAAAAAAAAAAAJgCAABkcnMv&#10;ZG93bnJldi54bWxQSwUGAAAAAAQABAD1AAAAigMAAAAA&#10;" fillcolor="black" stroked="f"/>
                        <v:rect id="Rectangle 1348" o:spid="_x0000_s3272" style="position:absolute;left:2172;top:10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3RXsgA&#10;AADeAAAADwAAAGRycy9kb3ducmV2LnhtbESPQWvCQBSE70L/w/IKvenGoBJTV9FCoZeC2h7q7Zl9&#10;JsHs27i71eivd4VCj8PMfMPMFp1pxJmcry0rGA4SEMSF1TWXCr6/3vsZCB+QNTaWScGVPCzmT70Z&#10;5tpeeEPnbShFhLDPUUEVQptL6YuKDPqBbYmjd7DOYIjSlVI7vES4aWSaJBNpsOa4UGFLbxUVx+2v&#10;UbCaZqvTesSft81+R7uf/XGcukSpl+du+QoiUBf+w3/tD60gHU2yK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ndFeyAAAAN4AAAAPAAAAAAAAAAAAAAAAAJgCAABk&#10;cnMvZG93bnJldi54bWxQSwUGAAAAAAQABAD1AAAAjQMAAAAA&#10;" fillcolor="black" stroked="f"/>
                        <v:rect id="Rectangle 1349" o:spid="_x0000_s3273" style="position:absolute;left:2172;top:10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7uHsYA&#10;AADeAAAADwAAAGRycy9kb3ducmV2LnhtbESPy2rCQBSG94W+w3AK3dWJQUWjo1RB6KbgbaG7Y+aY&#10;BDNn0pmpRp/eWQguf/4b32TWmlpcyPnKsoJuJwFBnFtdcaFgt11+DUH4gKyxtkwKbuRhNn1/m2Cm&#10;7ZXXdNmEQsQR9hkqKENoMil9XpJB37ENcfRO1hkMUbpCaofXOG5qmSbJQBqsOD6U2NCipPy8+TcK&#10;5qPh/G/V49/7+nigw/547qcuUerzo/0egwjUhlf42f7RCtLeYBQ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7uHsYAAADeAAAADwAAAAAAAAAAAAAAAACYAgAAZHJz&#10;L2Rvd25yZXYueG1sUEsFBgAAAAAEAAQA9QAAAIsDAAAAAA==&#10;" fillcolor="black" stroked="f"/>
                        <v:rect id="Rectangle 1350" o:spid="_x0000_s3274" style="position:absolute;left:2172;top:10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JLh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cGo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yS4XHAAAA3gAAAA8AAAAAAAAAAAAAAAAAmAIAAGRy&#10;cy9kb3ducmV2LnhtbFBLBQYAAAAABAAEAPUAAACMAwAAAAA=&#10;" fillcolor="black" stroked="f"/>
                        <v:rect id="Rectangle 1351" o:spid="_x0000_s3275" style="position:absolute;left:2172;top:10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V8s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4WiS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1fLHAAAA3gAAAA8AAAAAAAAAAAAAAAAAmAIAAGRy&#10;cy9kb3ducmV2LnhtbFBLBQYAAAAABAAEAPUAAACMAwAAAAA=&#10;" fillcolor="black" stroked="f"/>
                        <v:rect id="Rectangle 1352" o:spid="_x0000_s3276" style="position:absolute;left:2172;top:108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xwacgA&#10;AADeAAAADwAAAGRycy9kb3ducmV2LnhtbESPT2sCMRTE7wW/Q3hCbzXb1YquRlGh0Euh/jno7bl5&#10;3V3cvKxJqls/vREKPQ4z8xtmOm9NLS7kfGVZwWsvAUGcW11xoWC3fX8ZgfABWWNtmRT8kof5rPM0&#10;xUzbK6/psgmFiBD2GSooQ2gyKX1ekkHfsw1x9L6tMxiidIXUDq8RbmqZJslQGqw4LpTY0Kqk/LT5&#10;MQqW49Hy/DXgz9v6eKDD/nh6S12i1HO3XUxABGrDf/iv/aEVpIPhu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rHBpyAAAAN4AAAAPAAAAAAAAAAAAAAAAAJgCAABk&#10;cnMvZG93bnJldi54bWxQSwUGAAAAAAQABAD1AAAAjQMAAAAA&#10;" fillcolor="black" stroked="f"/>
                        <v:rect id="Rectangle 1353" o:spid="_x0000_s3277" style="position:absolute;left:2172;top:108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oHcgA&#10;AADeAAAADwAAAGRycy9kb3ducmV2LnhtbESPQWvCQBSE74X+h+UVvNWNIYqmrqKFQi8FtT3U2zP7&#10;TILZt3F31eivd4VCj8PMfMNM551pxJmcry0rGPQTEMSF1TWXCn6+P17HIHxA1thYJgVX8jCfPT9N&#10;Mdf2wms6b0IpIoR9jgqqENpcSl9UZND3bUscvb11BkOUrpTa4SXCTSPTJBlJgzXHhQpbeq+oOGxO&#10;RsFyMl4eVxl/3da7LW1/d4dh6hKlei/d4g1EoC78h//an1pBmo0m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egdyAAAAN4AAAAPAAAAAAAAAAAAAAAAAJgCAABk&#10;cnMvZG93bnJldi54bWxQSwUGAAAAAAQABAD1AAAAjQMAAAAA&#10;" fillcolor="black" stroked="f"/>
                        <v:rect id="Rectangle 1354" o:spid="_x0000_s3278" style="position:absolute;left:2172;top:10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NhscA&#10;AADeAAAADwAAAGRycy9kb3ducmV2LnhtbESPQWsCMRSE74L/ITyhN826qOjWKFooeCmo9aC35+Z1&#10;d3Hzsk2ibvvrTUHocZiZb5j5sjW1uJHzlWUFw0ECgji3uuJCweHzvT8F4QOyxtoyKfghD8tFtzPH&#10;TNs77+i2D4WIEPYZKihDaDIpfV6SQT+wDXH0vqwzGKJ0hdQO7xFuapkmyUQarDgulNjQW0n5ZX81&#10;Ctaz6fp7O+KP3935RKfj+TJOXaLUS69dvYII1Ib/8LO90QrS0WQ2h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JTYbHAAAA3gAAAA8AAAAAAAAAAAAAAAAAmAIAAGRy&#10;cy9kb3ducmV2LnhtbFBLBQYAAAAABAAEAPUAAACMAwAAAAA=&#10;" fillcolor="black" stroked="f"/>
                        <v:rect id="Rectangle 1355" o:spid="_x0000_s3279" style="position:absolute;left:2172;top:10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vT8cgA&#10;AADeAAAADwAAAGRycy9kb3ducmV2LnhtbESPQWvCQBSE74X+h+UVems2DRo0dRUVhF4Kanuot2f2&#10;NQlm38bdrcb+ercgeBxm5htmMutNK07kfGNZwWuSgiAurW64UvD1uXoZgfABWWNrmRRcyMNs+vgw&#10;wULbM2/otA2ViBD2BSqoQ+gKKX1Zk0Gf2I44ej/WGQxRukpqh+cIN63M0jSXBhuOCzV2tKypPGx/&#10;jYLFeLQ4rgf88bfZ72j3vT8MM5cq9fzUz99ABOrDPXxrv2sF2SAf5/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29PxyAAAAN4AAAAPAAAAAAAAAAAAAAAAAJgCAABk&#10;cnMvZG93bnJldi54bWxQSwUGAAAAAAQABAD1AAAAjQMAAAAA&#10;" fillcolor="black" stroked="f"/>
                        <v:rect id="Rectangle 1356" o:spid="_x0000_s3280" style="position:absolute;left:2172;top:1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d2asgA&#10;AADeAAAADwAAAGRycy9kb3ducmV2LnhtbESPT2sCMRTE7wW/Q3hCbzXbxVpdjaKFQi+C/w56e25e&#10;dxc3L2uS6tpP3whCj8PM/IaZzFpTiws5X1lW8NpLQBDnVldcKNhtP1+GIHxA1lhbJgU38jCbdp4m&#10;mGl75TVdNqEQEcI+QwVlCE0mpc9LMuh7tiGO3rd1BkOUrpDa4TXCTS3TJBlIgxXHhRIb+igpP21+&#10;jILFaLg4r/q8/F0fD3TYH09vqUuUeu628zGIQG34Dz/aX1pB2h+M3u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l3ZqyAAAAN4AAAAPAAAAAAAAAAAAAAAAAJgCAABk&#10;cnMvZG93bnJldi54bWxQSwUGAAAAAAQABAD1AAAAjQMAAAAA&#10;" fillcolor="black" stroked="f"/>
                        <v:rect id="Rectangle 1357" o:spid="_x0000_s3281" style="position:absolute;left:2172;top:110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iGMQA&#10;AADeAAAADwAAAGRycy9kb3ducmV2LnhtbERPy4rCMBTdD8w/hDswuzG1qGg1yigIsxnwtdDdtbm2&#10;xeamk2S0+vVmIbg8nPdk1ppaXMj5yrKCbicBQZxbXXGhYLddfg1B+ICssbZMCm7kYTZ9f5tgpu2V&#10;13TZhELEEPYZKihDaDIpfV6SQd+xDXHkTtYZDBG6QmqH1xhuapkmyUAarDg2lNjQoqT8vPk3Cuaj&#10;4fxv1ePf+/p4oMP+eO6nLlHq86P9HoMI1IaX+On+0QrS3mAU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I4hjEAAAA3gAAAA8AAAAAAAAAAAAAAAAAmAIAAGRycy9k&#10;b3ducmV2LnhtbFBLBQYAAAAABAAEAPUAAACJAwAAAAA=&#10;" fillcolor="black" stroked="f"/>
                        <v:rect id="Rectangle 1358" o:spid="_x0000_s3282" style="position:absolute;left:2172;top:111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RHg8gA&#10;AADeAAAADwAAAGRycy9kb3ducmV2LnhtbESPQWvCQBSE74X+h+UVeqsbg4pJXUUFoZeC2h7q7Zl9&#10;JsHs27i71eivd4VCj8PMfMNMZp1pxJmcry0r6PcSEMSF1TWXCr6/Vm9jED4ga2wsk4IreZhNn58m&#10;mGt74Q2dt6EUEcI+RwVVCG0upS8qMuh7tiWO3sE6gyFKV0rt8BLhppFpkoykwZrjQoUtLSsqjttf&#10;o2CRjRen9YA/b5v9jnY/++MwdYlSry/d/B1EoC78h//aH1pBOhhl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REeDyAAAAN4AAAAPAAAAAAAAAAAAAAAAAJgCAABk&#10;cnMvZG93bnJldi54bWxQSwUGAAAAAAQABAD1AAAAjQMAAAAA&#10;" fillcolor="black" stroked="f"/>
                        <v:rect id="Rectangle 1359" o:spid="_x0000_s3283" style="position:absolute;left:2172;top:1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V0BMcA&#10;AADeAAAADwAAAGRycy9kb3ducmV2LnhtbESPzWoCMRSF9wXfIVyhu5p00FZHo2ih4KZQrQvdXSe3&#10;M4OTmzFJddqnbxaCy8P545stOtuIC/lQO9bwPFAgiAtnai417L7en8YgQkQ22DgmDb8UYDHvPcww&#10;N+7KG7psYynSCIccNVQxtrmUoajIYhi4ljh5385bjEn6UhqP1zRuG5kp9SIt1pweKmzpraLitP2x&#10;GlaT8er8OeSPv83xQIf98TTKvNL6sd8tpyAidfEevrXXRkM2fFUJIOEkFJ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VdATHAAAA3gAAAA8AAAAAAAAAAAAAAAAAmAIAAGRy&#10;cy9kb3ducmV2LnhtbFBLBQYAAAAABAAEAPUAAACMAwAAAAA=&#10;" fillcolor="black" stroked="f"/>
                        <v:rect id="Rectangle 1360" o:spid="_x0000_s3284" style="position:absolute;left:2172;top:1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nRn8kA&#10;AADeAAAADwAAAGRycy9kb3ducmV2LnhtbESPQWsCMRSE70L/Q3iF3tzExba6GqUKhV4Kanuot+fm&#10;dXdx87ImqW77602h0OMwM98w82VvW3EmHxrHGkaZAkFcOtNwpeH97Xk4AREissHWMWn4pgDLxc1g&#10;joVxF97SeRcrkSAcCtRQx9gVUoayJoshcx1x8j6dtxiT9JU0Hi8JbluZK/UgLTacFmrsaF1Tedx9&#10;WQ2r6WR12oz59Wd72NP+43C8z73S+u62f5qBiNTH//Bf+8VoyMePagS/d9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dnRn8kAAADeAAAADwAAAAAAAAAAAAAAAACYAgAA&#10;ZHJzL2Rvd25yZXYueG1sUEsFBgAAAAAEAAQA9QAAAI4DAAAAAA==&#10;" fillcolor="black" stroked="f"/>
                        <v:rect id="Rectangle 1361" o:spid="_x0000_s3285" style="position:absolute;left:2172;top:1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tP6MgA&#10;AADeAAAADwAAAGRycy9kb3ducmV2LnhtbESPT2sCMRTE74V+h/CE3mriYquuRqmFQi+F+uegt+fm&#10;ubu4edkmqW776Ruh4HGYmd8ws0VnG3EmH2rHGgZ9BYK4cKbmUsN28/Y4BhEissHGMWn4oQCL+f3d&#10;DHPjLryi8zqWIkE45KihirHNpQxFRRZD37XEyTs6bzEm6UtpPF4S3DYyU+pZWqw5LVTY0mtFxWn9&#10;bTUsJ+Pl1+eQP35Xhz3td4fTU+aV1g+97mUKIlIXb+H/9rvRkA1HKoP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C0/oyAAAAN4AAAAPAAAAAAAAAAAAAAAAAJgCAABk&#10;cnMvZG93bnJldi54bWxQSwUGAAAAAAQABAD1AAAAjQMAAAAA&#10;" fillcolor="black" stroked="f"/>
                        <v:rect id="Rectangle 1362" o:spid="_x0000_s3286" style="position:absolute;left:2172;top:1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fqc8kA&#10;AADeAAAADwAAAGRycy9kb3ducmV2LnhtbESPT08CMRTE7yZ+h+aZcJPWBQUWChETEi8m8ucAt8f2&#10;ubth+7q2FVY/PTUx8TiZmd9kZovONuJMPtSONTz0FQjiwpmaSw277ep+DCJEZIONY9LwTQEW89ub&#10;GebGXXhN500sRYJwyFFDFWObSxmKiiyGvmuJk/fhvMWYpC+l8XhJcNvITKknabHmtFBhSy8VFafN&#10;l9WwnIyXn+9DfvtZHw902B9Pj5lXWvfuuucpiEhd/A//tV+Nhmw4UgP4vZOugJx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kfqc8kAAADeAAAADwAAAAAAAAAAAAAAAACYAgAA&#10;ZHJzL2Rvd25yZXYueG1sUEsFBgAAAAAEAAQA9QAAAI4DAAAAAA==&#10;" fillcolor="black" stroked="f"/>
                        <v:rect id="Rectangle 1363" o:spid="_x0000_s3287" style="position:absolute;left:2172;top:11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5yB8gA&#10;AADeAAAADwAAAGRycy9kb3ducmV2LnhtbESPQWsCMRSE70L/Q3gFb5p02Va7NUotFHoRqu2h3p6b&#10;193Fzcs2ibr11zdCweMwM98ws0VvW3EkHxrHGu7GCgRx6UzDlYbPj9fRFESIyAZbx6ThlwIs5jeD&#10;GRbGnXhNx02sRIJwKFBDHWNXSBnKmiyGseuIk/ftvMWYpK+k8XhKcNvKTKkHabHhtFBjRy81lfvN&#10;wWpYPk6XP+85r87r3Za2X7v9feaV1sPb/vkJRKQ+XsP/7TejIcsnKof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rnIHyAAAAN4AAAAPAAAAAAAAAAAAAAAAAJgCAABk&#10;cnMvZG93bnJldi54bWxQSwUGAAAAAAQABAD1AAAAjQMAAAAA&#10;" fillcolor="black" stroked="f"/>
                        <v:rect id="Rectangle 1364" o:spid="_x0000_s3288" style="position:absolute;left:2172;top:1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LXnMkA&#10;AADeAAAADwAAAGRycy9kb3ducmV2LnhtbESPT2sCMRTE74V+h/AKvdWki1ZdjVILhV6E+uegt+fm&#10;dXdx87JNUt366Ruh4HGYmd8w03lnG3EiH2rHGp57CgRx4UzNpYbt5v1pBCJEZIONY9LwSwHms/u7&#10;KebGnXlFp3UsRYJwyFFDFWObSxmKiiyGnmuJk/flvMWYpC+l8XhOcNvITKkXabHmtFBhS28VFcf1&#10;j9WwGI8W3599Xl5Whz3td4fjIPNK68eH7nUCIlIXb+H/9ofRkPWHagD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uLXnMkAAADeAAAADwAAAAAAAAAAAAAAAACYAgAA&#10;ZHJzL2Rvd25yZXYueG1sUEsFBgAAAAAEAAQA9QAAAI4DAAAAAA==&#10;" fillcolor="black" stroked="f"/>
                      </v:group>
                      <v:group id="Group 1365" o:spid="_x0000_s3289" style="position:absolute;left:995;width:20397;height:7799" coordorigin="192" coordsize="3936,1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VMRdscAAADe&#10;AAAADwAAAAAAAAAAAAAAAACqAgAAZHJzL2Rvd25yZXYueG1sUEsFBgAAAAAEAAQA+gAAAJ4DAAAA&#10;AA==&#10;">
                        <v:rect id="Rectangle 1366" o:spid="_x0000_s3290" style="position:absolute;left:2172;top:1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zscMkA&#10;AADeAAAADwAAAGRycy9kb3ducmV2LnhtbESPQUsDMRSE70L/Q3gFbzZxqbbdblpaQfAi2OrB3t5u&#10;nrtLNy/bJLarv94IgsdhZr5hivVgO3EmH1rHGm4nCgRx5UzLtYa318ebOYgQkQ12jknDFwVYr0ZX&#10;BebGXXhH532sRYJwyFFDE2OfSxmqhiyGieuJk/fhvMWYpK+l8XhJcNvJTKl7abHltNBgTw8NVcf9&#10;p9WwXcy3p5cpP3/vygMd3svjXeaV1tfjYbMEEWmI/+G/9pPRkE1naga/d9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XzscMkAAADeAAAADwAAAAAAAAAAAAAAAACYAgAA&#10;ZHJzL2Rvd25yZXYueG1sUEsFBgAAAAAEAAQA9QAAAI4DAAAAAA==&#10;" fillcolor="black" stroked="f"/>
                        <v:rect id="Rectangle 1367" o:spid="_x0000_s3291" style="position:absolute;left:2172;top:1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N4AsUA&#10;AADeAAAADwAAAGRycy9kb3ducmV2LnhtbERPTWsCMRC9F/wPYYTeatJFW12NooWCl0K1HvQ2bqa7&#10;i5vJmqS67a9vDoLHx/ueLTrbiAv5UDvW8DxQIIgLZ2ouNey+3p/GIEJENtg4Jg2/FGAx7z3MMDfu&#10;yhu6bGMpUgiHHDVUMba5lKGoyGIYuJY4cd/OW4wJ+lIaj9cUbhuZKfUiLdacGips6a2i4rT9sRpW&#10;k/Hq/Dnkj7/N8UCH/fE0yrzS+rHfLacgInXxLr6510ZDNnxVaW+6k6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43gCxQAAAN4AAAAPAAAAAAAAAAAAAAAAAJgCAABkcnMv&#10;ZG93bnJldi54bWxQSwUGAAAAAAQABAD1AAAAigMAAAAA&#10;" fillcolor="black" stroked="f"/>
                        <v:rect id="Rectangle 1368" o:spid="_x0000_s3292" style="position:absolute;left:2172;top:1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dmckA&#10;AADeAAAADwAAAGRycy9kb3ducmV2LnhtbESPT2sCMRTE74V+h/AKvdWki626GqUWCr0I9c9Bb8/N&#10;c3dx87JNUt366Ruh4HGYmd8wk1lnG3EiH2rHGp57CgRx4UzNpYbN+uNpCCJEZIONY9LwSwFm0/u7&#10;CebGnXlJp1UsRYJwyFFDFWObSxmKiiyGnmuJk3dw3mJM0pfSeDwnuG1kptSrtFhzWqiwpfeKiuPq&#10;x2qYj4bz768+Ly7L/Y522/3xJfNK68eH7m0MIlIXb+H/9qfRkPUHagT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6/dmckAAADeAAAADwAAAAAAAAAAAAAAAACYAgAA&#10;ZHJzL2Rvd25yZXYueG1sUEsFBgAAAAAEAAQA9QAAAI4DAAAAAA==&#10;" fillcolor="black" stroked="f"/>
                        <v:rect id="Rectangle 1369" o:spid="_x0000_s3293" style="position:absolute;left:2172;top:11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zi2cYA&#10;AADeAAAADwAAAGRycy9kb3ducmV2LnhtbESPy2rCQBSG94W+w3AK7urE4DU6ShUKbgreFro7Zo5J&#10;MHMmnZlq2qfvLASXP/+Nb7ZoTS1u5HxlWUGvm4Agzq2uuFBw2H++j0H4gKyxtkwKfsnDYv76MsNM&#10;2ztv6bYLhYgj7DNUUIbQZFL6vCSDvmsb4uhdrDMYonSF1A7vcdzUMk2SoTRYcXwosaFVSfl192MU&#10;LCfj5femz19/2/OJTsfzdZC6RKnOW/sxBRGoDc/wo73WCtL+qBcBIk5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zi2cYAAADeAAAADwAAAAAAAAAAAAAAAACYAgAAZHJz&#10;L2Rvd25yZXYueG1sUEsFBgAAAAAEAAQA9QAAAIsDAAAAAA==&#10;" fillcolor="black" stroked="f"/>
                        <v:rect id="Rectangle 1370" o:spid="_x0000_s3294" style="position:absolute;left:2172;top:1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BHQsgA&#10;AADeAAAADwAAAGRycy9kb3ducmV2LnhtbESPQWvCQBSE74L/YXmF3nSToK1GV9FCoZdCtR709sy+&#10;JsHs23R3q7G/visUPA4z8w0zX3amEWdyvrasIB0mIIgLq2suFew+XwcTED4ga2wsk4IreVgu+r05&#10;5tpeeEPnbShFhLDPUUEVQptL6YuKDPqhbYmj92WdwRClK6V2eIlw08gsSZ6kwZrjQoUtvVRUnLY/&#10;RsF6Oll/f4z4/XdzPNBhfzyNM5co9fjQrWYgAnXhHv5vv2kF2eg5T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AEdCyAAAAN4AAAAPAAAAAAAAAAAAAAAAAJgCAABk&#10;cnMvZG93bnJldi54bWxQSwUGAAAAAAQABAD1AAAAjQMAAAAA&#10;" fillcolor="black" stroked="f"/>
                        <v:rect id="Rectangle 1371" o:spid="_x0000_s3295" style="position:absolute;left:2172;top:1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LZNcgA&#10;AADeAAAADwAAAGRycy9kb3ducmV2LnhtbESPQWvCQBSE7wX/w/KE3pqNwbYaXUWFQi9CtT3U2zP7&#10;TILZt3F3q6m/visUPA4z8w0znXemEWdyvrasYJCkIIgLq2suFXx9vj2NQPiArLGxTAp+ycN81nuY&#10;Yq7thTd03oZSRAj7HBVUIbS5lL6oyKBPbEscvYN1BkOUrpTa4SXCTSOzNH2RBmuOCxW2tKqoOG5/&#10;jILleLQ8fQx5fd3sd7T73h+fM5cq9djvFhMQgbpwD/+337WCbPg6yOB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0tk1yAAAAN4AAAAPAAAAAAAAAAAAAAAAAJgCAABk&#10;cnMvZG93bnJldi54bWxQSwUGAAAAAAQABAD1AAAAjQMAAAAA&#10;" fillcolor="black" stroked="f"/>
                        <v:rect id="Rectangle 1372" o:spid="_x0000_s3296" style="position:absolute;left:2172;top:1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58rsgA&#10;AADeAAAADwAAAGRycy9kb3ducmV2LnhtbESPQWsCMRSE70L/Q3gFb5p11dauRqkFoRdBbQ/19tw8&#10;dxc3L9sk1a2/3giFHoeZ+YaZLVpTizM5X1lWMOgnIIhzqysuFHx+rHoTED4ga6wtk4Jf8rCYP3Rm&#10;mGl74S2dd6EQEcI+QwVlCE0mpc9LMuj7tiGO3tE6gyFKV0jt8BLhppZpkjxJgxXHhRIbeispP+1+&#10;jILly2T5vRnx+ro97Gn/dTiNU5co1X1sX6cgArXhP/zXftcK0tHzYAj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nnyuyAAAAN4AAAAPAAAAAAAAAAAAAAAAAJgCAABk&#10;cnMvZG93bnJldi54bWxQSwUGAAAAAAQABAD1AAAAjQMAAAAA&#10;" fillcolor="black" stroked="f"/>
                        <v:rect id="Rectangle 1373" o:spid="_x0000_s3297" style="position:absolute;left:2172;top:1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fk2sgA&#10;AADeAAAADwAAAGRycy9kb3ducmV2LnhtbESPQWvCQBSE7wX/w/IKvdWNIVqNrqKFQi9CtR709sy+&#10;JsHs23R3q9Ff3y0IPQ4z8w0zW3SmEWdyvrasYNBPQBAXVtdcKth9vj2PQfiArLGxTAqu5GEx7z3M&#10;MNf2whs6b0MpIoR9jgqqENpcSl9UZND3bUscvS/rDIYoXSm1w0uEm0amSTKSBmuOCxW29FpRcdr+&#10;GAWryXj1/ZHx+rY5HuiwP56GqUuUenrsllMQgbrwH76337WCNHsZZP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d+TayAAAAN4AAAAPAAAAAAAAAAAAAAAAAJgCAABk&#10;cnMvZG93bnJldi54bWxQSwUGAAAAAAQABAD1AAAAjQMAAAAA&#10;" fillcolor="black" stroked="f"/>
                        <v:rect id="Rectangle 1374" o:spid="_x0000_s3298" style="position:absolute;left:2172;top:1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tBQcgA&#10;AADeAAAADwAAAGRycy9kb3ducmV2LnhtbESPT2sCMRTE7wW/Q3hCbzXrolW3RqkFoReh/jno7bl5&#10;3V3cvGyTqFs/fSMUPA4z8xtmOm9NLS7kfGVZQb+XgCDOra64ULDbLl/GIHxA1lhbJgW/5GE+6zxN&#10;MdP2ymu6bEIhIoR9hgrKEJpMSp+XZND3bEMcvW/rDIYoXSG1w2uEm1qmSfIqDVYcF0ps6KOk/LQ5&#10;GwWLyXjx8zXg1W19PNBhfzwNU5co9dxt399ABGrDI/zf/tQK0sGoP4T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O0FByAAAAN4AAAAPAAAAAAAAAAAAAAAAAJgCAABk&#10;cnMvZG93bnJldi54bWxQSwUGAAAAAAQABAD1AAAAjQMAAAAA&#10;" fillcolor="black" stroked="f"/>
                        <v:rect id="Rectangle 1375" o:spid="_x0000_s3299" style="position:absolute;left:2172;top:1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fN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PDWH8L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6d82yAAAAN4AAAAPAAAAAAAAAAAAAAAAAJgCAABk&#10;cnMvZG93bnJldi54bWxQSwUGAAAAAAQABAD1AAAAjQMAAAAA&#10;" fillcolor="black" stroked="f"/>
                        <v:rect id="Rectangle 1376" o:spid="_x0000_s3300" style="position:absolute;left:2172;top:1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V6rcgA&#10;AADeAAAADwAAAGRycy9kb3ducmV2LnhtbESPT2sCMRTE74LfITyhN8262Kpbo9RCoReh/jno7bl5&#10;3V3cvGyTVFc/vREKPQ4z8xtmtmhNLc7kfGVZwXCQgCDOra64ULDbfvQnIHxA1lhbJgVX8rCYdzsz&#10;zLS98JrOm1CICGGfoYIyhCaT0uclGfQD2xBH79s6gyFKV0jt8BLhppZpkrxIgxXHhRIbei8pP21+&#10;jYLldLL8+Rrx6rY+HuiwP56eU5co9dRr315BBGrDf/iv/akVpKPxcAy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pXqtyAAAAN4AAAAPAAAAAAAAAAAAAAAAAJgCAABk&#10;cnMvZG93bnJldi54bWxQSwUGAAAAAAQABAD1AAAAjQMAAAAA&#10;" fillcolor="black" stroked="f"/>
                        <v:rect id="Rectangle 1377" o:spid="_x0000_s3301" style="position:absolute;left:2172;top:1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ru38UA&#10;AADeAAAADwAAAGRycy9kb3ducmV2LnhtbERPyW7CMBC9V+o/WFOJW3GIWAMGFaRKXCqxHeA2xEMS&#10;EY9T24W0X18fkDg+vX22aE0tbuR8ZVlBr5uAIM6trrhQcNh/vo9B+ICssbZMCn7Jw2L++jLDTNs7&#10;b+m2C4WIIewzVFCG0GRS+rwkg75rG+LIXawzGCJ0hdQO7zHc1DJNkqE0WHFsKLGhVUn5dfdjFCwn&#10;4+X3ps9ff9vziU7H83WQukSpzlv7MQURqA1P8cO91grS/qgX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u7fxQAAAN4AAAAPAAAAAAAAAAAAAAAAAJgCAABkcnMv&#10;ZG93bnJldi54bWxQSwUGAAAAAAQABAD1AAAAigMAAAAA&#10;" fillcolor="black" stroked="f"/>
                        <v:rect id="Rectangle 1378" o:spid="_x0000_s3302" style="position:absolute;left:2172;top:1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ZLRMgA&#10;AADeAAAADwAAAGRycy9kb3ducmV2LnhtbESPzWsCMRTE74X+D+EVeqtZFz9Xo9RCoRehfhz09ty8&#10;7i5uXrZJqqt/fSMIHoeZ+Q0znbemFidyvrKsoNtJQBDnVldcKNhuPt9GIHxA1lhbJgUX8jCfPT9N&#10;MdP2zCs6rUMhIoR9hgrKEJpMSp+XZNB3bEMcvR/rDIYoXSG1w3OEm1qmSTKQBiuOCyU29FFSflz/&#10;GQWL8Wjx+93j5XV12NN+dzj2U5co9frSvk9ABGrDI3xvf2kFaW/YHcP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dktEyAAAAN4AAAAPAAAAAAAAAAAAAAAAAJgCAABk&#10;cnMvZG93bnJldi54bWxQSwUGAAAAAAQABAD1AAAAjQMAAAAA&#10;" fillcolor="black" stroked="f"/>
                        <v:rect id="Rectangle 1379" o:spid="_x0000_s3303" style="position:absolute;left:2172;top:120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AoZMYA&#10;AADeAAAADwAAAGRycy9kb3ducmV2LnhtbESPzWoCMRSF94LvEK7QnWYctNqpUbRQcFOo2kXdXSfX&#10;mcHJzZikOvXpzUJweTh/fLNFa2pxIecrywqGgwQEcW51xYWCn91nfwrCB2SNtWVS8E8eFvNuZ4aZ&#10;tlfe0GUbChFH2GeooAyhyaT0eUkG/cA2xNE7WmcwROkKqR1e47ipZZokr9JgxfGhxIY+SspP2z+j&#10;YPU2XZ2/R/x12xz2tP89nMapS5R66bXLdxCB2vAMP9prrSAdTdIIEHEiCs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AoZMYAAADeAAAADwAAAAAAAAAAAAAAAACYAgAAZHJz&#10;L2Rvd25yZXYueG1sUEsFBgAAAAAEAAQA9QAAAIsDAAAAAA==&#10;" fillcolor="black" stroked="f"/>
                        <v:rect id="Rectangle 1380" o:spid="_x0000_s3304" style="position:absolute;left:2172;top:121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yN/8gA&#10;AADeAAAADwAAAGRycy9kb3ducmV2LnhtbESPQWvCQBSE7wX/w/KE3pqNwbYaXUWFQi9CtT3U2zP7&#10;TILZt3F3q6m/visUPA4z8w0znXemEWdyvrasYJCkIIgLq2suFXx9vj2NQPiArLGxTAp+ycN81nuY&#10;Yq7thTd03oZSRAj7HBVUIbS5lL6oyKBPbEscvYN1BkOUrpTa4SXCTSOzNH2RBmuOCxW2tKqoOG5/&#10;jILleLQ8fQx5fd3sd7T73h+fM5cq9djvFhMQgbpwD/+337WCbPiaDeB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bI3/yAAAAN4AAAAPAAAAAAAAAAAAAAAAAJgCAABk&#10;cnMvZG93bnJldi54bWxQSwUGAAAAAAQABAD1AAAAjQMAAAAA&#10;" fillcolor="black" stroked="f"/>
                        <v:rect id="Rectangle 1381" o:spid="_x0000_s3305" style="position:absolute;left:2172;top:1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4TiMgA&#10;AADeAAAADwAAAGRycy9kb3ducmV2LnhtbESPT2sCMRTE74V+h/CE3mrWYKuuRqmFQi+F+uegt+fm&#10;ubu4edkmqW776Ruh4HGYmd8ws0VnG3EmH2rHGgb9DARx4UzNpYbt5u1xDCJEZIONY9LwQwEW8/u7&#10;GebGXXhF53UsRYJwyFFDFWObSxmKiiyGvmuJk3d03mJM0pfSeLwkuG2kyrJnabHmtFBhS68VFaf1&#10;t9WwnIyXX59D/vhdHfa03x1OT8pnWj/0upcpiEhdvIX/2+9GgxqOlI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vhOIyAAAAN4AAAAPAAAAAAAAAAAAAAAAAJgCAABk&#10;cnMvZG93bnJldi54bWxQSwUGAAAAAAQABAD1AAAAjQMAAAAA&#10;" fillcolor="black" stroked="f"/>
                        <v:rect id="Rectangle 1382" o:spid="_x0000_s3306" style="position:absolute;left:2172;top:1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K2E8gA&#10;AADeAAAADwAAAGRycy9kb3ducmV2LnhtbESPQWsCMRSE74L/ITyhN826tdZujVKFgpdCtR709tw8&#10;dxc3L9sk6tpf3xQKHoeZ+YaZzltTiws5X1lWMBwkIIhzqysuFGy/3vsTED4ga6wtk4IbeZjPup0p&#10;ZtpeeU2XTShEhLDPUEEZQpNJ6fOSDPqBbYijd7TOYIjSFVI7vEa4qWWaJGNpsOK4UGJDy5Ly0+Zs&#10;FCxeJovvzxF//KwPe9rvDqen1CVKPfTat1cQgdpwD/+3V1pBOnpOH+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8rYTyAAAAN4AAAAPAAAAAAAAAAAAAAAAAJgCAABk&#10;cnMvZG93bnJldi54bWxQSwUGAAAAAAQABAD1AAAAjQMAAAAA&#10;" fillcolor="black" stroked="f"/>
                        <v:rect id="Rectangle 1383" o:spid="_x0000_s3307" style="position:absolute;left:2172;top:1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suZ8gA&#10;AADeAAAADwAAAGRycy9kb3ducmV2LnhtbESPQWvCQBSE70L/w/KE3nRjiNamrlILgheh2h7q7Zl9&#10;TYLZt+nuVqO/visIPQ4z8w0zW3SmESdyvrasYDRMQBAXVtdcKvj8WA2mIHxA1thYJgUX8rCYP/Rm&#10;mGt75i2ddqEUEcI+RwVVCG0upS8qMuiHtiWO3rd1BkOUrpTa4TnCTSPTJJlIgzXHhQpbequoOO5+&#10;jYLl83T5857x5ro97Gn/dTiOU5co9djvXl9ABOrCf/jeXmsFafaUZn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Gy5nyAAAAN4AAAAPAAAAAAAAAAAAAAAAAJgCAABk&#10;cnMvZG93bnJldi54bWxQSwUGAAAAAAQABAD1AAAAjQMAAAAA&#10;" fillcolor="black" stroked="f"/>
                        <v:rect id="Rectangle 1384" o:spid="_x0000_s3308" style="position:absolute;left:2172;top:123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eL/MgA&#10;AADeAAAADwAAAGRycy9kb3ducmV2LnhtbESPQWvCQBSE7wX/w/KE3pqNQVuNrlILhV4EtT3U2zP7&#10;TILZt+nuVlN/vSsUPA4z8w0zW3SmESdyvrasYJCkIIgLq2suFXx9vj+NQfiArLGxTAr+yMNi3nuY&#10;Ya7tmTd02oZSRAj7HBVUIbS5lL6oyKBPbEscvYN1BkOUrpTa4TnCTSOzNH2WBmuOCxW29FZRcdz+&#10;GgXLyXj5sx7y6rLZ72j3vT+OMpcq9djvXqcgAnXhHv5vf2gF2fAlG8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V4v8yAAAAN4AAAAPAAAAAAAAAAAAAAAAAJgCAABk&#10;cnMvZG93bnJldi54bWxQSwUGAAAAAAQABAD1AAAAjQMAAAAA&#10;" fillcolor="black" stroked="f"/>
                        <v:rect id="Rectangle 1385" o:spid="_x0000_s3309" style="position:absolute;left:2172;top:123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UVi8gA&#10;AADeAAAADwAAAGRycy9kb3ducmV2LnhtbESPQWsCMRSE7wX/Q3hCbzXrYq2uRtFCoZeC2h7q7bl5&#10;7i5uXtYk1a2/3giCx2FmvmGm89bU4kTOV5YV9HsJCOLc6ooLBT/fHy8jED4ga6wtk4J/8jCfdZ6m&#10;mGl75jWdNqEQEcI+QwVlCE0mpc9LMuh7tiGO3t46gyFKV0jt8BzhppZpkgylwYrjQokNvZeUHzZ/&#10;RsFyPFoeVwP+uqx3W9r+7g6vqUuUeu62iwmIQG14hO/tT60gHbylQ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hRWLyAAAAN4AAAAPAAAAAAAAAAAAAAAAAJgCAABk&#10;cnMvZG93bnJldi54bWxQSwUGAAAAAAQABAD1AAAAjQMAAAAA&#10;" fillcolor="black" stroked="f"/>
                        <v:rect id="Rectangle 1386" o:spid="_x0000_s3310" style="position:absolute;left:2172;top:1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mwEMgA&#10;AADeAAAADwAAAGRycy9kb3ducmV2LnhtbESPQWsCMRSE70L/Q3iF3jTrolVXo9SC4EWotod6e26e&#10;u4ubl20SdfXXm0Khx2FmvmFmi9bU4kLOV5YV9HsJCOLc6ooLBV+fq+4YhA/IGmvLpOBGHhbzp84M&#10;M22vvKXLLhQiQthnqKAMocmk9HlJBn3PNsTRO1pnMETpCqkdXiPc1DJNkldpsOK4UGJD7yXlp93Z&#10;KFhOxsufjwFv7tvDnvbfh9MwdYlSL8/t2xREoDb8h//aa60gHYzSE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ybAQyAAAAN4AAAAPAAAAAAAAAAAAAAAAAJgCAABk&#10;cnMvZG93bnJldi54bWxQSwUGAAAAAAQABAD1AAAAjQMAAAAA&#10;" fillcolor="black" stroked="f"/>
                        <v:rect id="Rectangle 1387" o:spid="_x0000_s3311" style="position:absolute;left:2172;top:1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YkYsUA&#10;AADeAAAADwAAAGRycy9kb3ducmV2LnhtbERPz2vCMBS+C/4P4Qm7aWrR6Tqj6GDgZTB1h3l7Ns+2&#10;2LzUJNPOv94cBI8f3+/ZojW1uJDzlWUFw0ECgji3uuJCwc/usz8F4QOyxtoyKfgnD4t5tzPDTNsr&#10;b+iyDYWIIewzVFCG0GRS+rwkg35gG+LIHa0zGCJ0hdQOrzHc1DJNkldpsOLYUGJDHyXlp+2fUbB6&#10;m67O3yP+um0Oe9r/Hk7j1CVKvfTa5TuIQG14ih/utVaQjiZp3BvvxCs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ViRixQAAAN4AAAAPAAAAAAAAAAAAAAAAAJgCAABkcnMv&#10;ZG93bnJldi54bWxQSwUGAAAAAAQABAD1AAAAigMAAAAA&#10;" fillcolor="black" stroked="f"/>
                        <v:rect id="Rectangle 1388" o:spid="_x0000_s3312" style="position:absolute;left:2172;top:1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qB+cgA&#10;AADeAAAADwAAAGRycy9kb3ducmV2LnhtbESPQWvCQBSE7wX/w/IKvTWbBm01uooKhV6Eanuot2f2&#10;mQSzb+PuVqO/visUPA4z8w0zmXWmESdyvras4CVJQRAXVtdcKvj+en8egvABWWNjmRRcyMNs2nuY&#10;YK7tmdd02oRSRAj7HBVUIbS5lL6oyKBPbEscvb11BkOUrpTa4TnCTSOzNH2VBmuOCxW2tKyoOGx+&#10;jYLFaLg4fvZ5dV3vtrT92R0GmUuVenrs5mMQgbpwD/+3P7SCrP+Wje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GoH5yAAAAN4AAAAPAAAAAAAAAAAAAAAAAJgCAABk&#10;cnMvZG93bnJldi54bWxQSwUGAAAAAAQABAD1AAAAjQMAAAAA&#10;" fillcolor="black" stroked="f"/>
                        <v:rect id="Rectangle 1389" o:spid="_x0000_s3313" style="position:absolute;left:2172;top:125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m+uccA&#10;AADeAAAADwAAAGRycy9kb3ducmV2LnhtbESPvW7CMBSFdyTewbpI3cAhhZamGFQqIbFUgpQBtkt8&#10;SSLi69R2Ie3T1wNSx6Pzp2++7EwjruR8bVnBeJSAIC6srrlUsP9cD2cgfEDW2FgmBT/kYbno9+aY&#10;aXvjHV3zUIo4wj5DBVUIbSalLyoy6Ee2JY7e2TqDIUpXSu3wFsdNI9MkeZIGa44PFbb0XlFxyb+N&#10;gtXLbPW1nfDH7+50pOPhdJmmLlHqYdC9vYII1IX/8L290QrSyfNjBIg4EQ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5vrnHAAAA3gAAAA8AAAAAAAAAAAAAAAAAmAIAAGRy&#10;cy9kb3ducmV2LnhtbFBLBQYAAAAABAAEAPUAAACMAwAAAAA=&#10;" fillcolor="black" stroked="f"/>
                        <v:rect id="Rectangle 1390" o:spid="_x0000_s3314" style="position:absolute;left:2172;top:125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UbIsgA&#10;AADeAAAADwAAAGRycy9kb3ducmV2LnhtbESPQWsCMRSE70L/Q3gFb5p11dauRqkFoRdBbQ/19tw8&#10;dxc3L9sk1a2/3giFHoeZ+YaZLVpTizM5X1lWMOgnIIhzqysuFHx+rHoTED4ga6wtk4Jf8rCYP3Rm&#10;mGl74S2dd6EQEcI+QwVlCE0mpc9LMuj7tiGO3tE6gyFKV0jt8BLhppZpkjxJgxXHhRIbeispP+1+&#10;jILly2T5vRnx+ro97Gn/dTiNU5co1X1sX6cgArXhP/zXftcK0tHzcAD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RsiyAAAAN4AAAAPAAAAAAAAAAAAAAAAAJgCAABk&#10;cnMvZG93bnJldi54bWxQSwUGAAAAAAQABAD1AAAAjQMAAAAA&#10;" fillcolor="black" stroked="f"/>
                        <v:rect id="Rectangle 1391" o:spid="_x0000_s3315" style="position:absolute;left:2172;top:1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eFVcgA&#10;AADeAAAADwAAAGRycy9kb3ducmV2LnhtbESPQWsCMRSE74L/ITyhN826tdZujVKFgpdCtR709tw8&#10;dxc3L9sk6tpf3xQKHoeZ+YaZzltTiws5X1lWMBwkIIhzqysuFGy/3vsTED4ga6wtk4IbeZjPup0p&#10;ZtpeeU2XTShEhLDPUEEZQpNJ6fOSDPqBbYijd7TOYIjSFVI7vEa4qWWaJGNpsOK4UGJDy5Ly0+Zs&#10;FCxeJovvzxF//KwPe9rvDqen1CVKPfTat1cQgdpwD/+3V1pBOnp+TO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Z4VVyAAAAN4AAAAPAAAAAAAAAAAAAAAAAJgCAABk&#10;cnMvZG93bnJldi54bWxQSwUGAAAAAAQABAD1AAAAjQMAAAAA&#10;" fillcolor="black" stroked="f"/>
                        <v:rect id="Rectangle 1392" o:spid="_x0000_s3316" style="position:absolute;left:2172;top:1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sgzskA&#10;AADeAAAADwAAAGRycy9kb3ducmV2LnhtbESPT2sCMRTE74V+h/AKvdVs1z+1q1GqIPQiqO2h3p6b&#10;5+7i5mWbRN366Y0g9DjMzG+Y8bQ1tTiR85VlBa+dBARxbnXFhYLvr8XLEIQPyBpry6TgjzxMJ48P&#10;Y8y0PfOaTptQiAhhn6GCMoQmk9LnJRn0HdsQR29vncEQpSukdniOcFPLNEkG0mDFcaHEhuYl5YfN&#10;0SiYvQ9nv6seLy/r3Za2P7tDP3WJUs9P7ccIRKA2/Ifv7U+tIO29dbtwuxOv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CsgzskAAADeAAAADwAAAAAAAAAAAAAAAACYAgAA&#10;ZHJzL2Rvd25yZXYueG1sUEsFBgAAAAAEAAQA9QAAAI4DAAAAAA==&#10;" fillcolor="black" stroked="f"/>
                        <v:rect id="Rectangle 1393" o:spid="_x0000_s3317" style="position:absolute;left:2172;top:1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K4us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MsfH3L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8K4uskAAADeAAAADwAAAAAAAAAAAAAAAACYAgAA&#10;ZHJzL2Rvd25yZXYueG1sUEsFBgAAAAAEAAQA9QAAAI4DAAAAAA==&#10;" fillcolor="black" stroked="f"/>
                        <v:rect id="Rectangle 1394" o:spid="_x0000_s3318" style="position:absolute;left:2172;top:1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4dIc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B+Hs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jh0hyAAAAN4AAAAPAAAAAAAAAAAAAAAAAJgCAABk&#10;cnMvZG93bnJldi54bWxQSwUGAAAAAAQABAD1AAAAjQMAAAAA&#10;" fillcolor="black" stroked="f"/>
                        <v:rect id="Rectangle 1395" o:spid="_x0000_s3319" style="position:absolute;left:2172;top:1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DVskA&#10;AADeAAAADwAAAGRycy9kb3ducmV2LnhtbESPT2sCMRTE7wW/Q3hCbzXr1qrdGkULgpeC/w719ty8&#10;7i5uXrZJqtt++kYQPA4z8xtmMmtNLc7kfGVZQb+XgCDOra64ULDfLZ/GIHxA1lhbJgW/5GE27TxM&#10;MNP2whs6b0MhIoR9hgrKEJpMSp+XZND3bEMcvS/rDIYoXSG1w0uEm1qmSTKUBiuOCyU29F5Sftr+&#10;GAWL1/Hiez3gj7/N8UCHz+PpJXWJUo/ddv4GIlAb7uFbe6UVpIPR8x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FyDVskAAADeAAAADwAAAAAAAAAAAAAAAACYAgAA&#10;ZHJzL2Rvd25yZXYueG1sUEsFBgAAAAAEAAQA9QAAAI4DAAAAAA==&#10;" fillcolor="black" stroked="f"/>
                        <v:rect id="Rectangle 1396" o:spid="_x0000_s3320" style="position:absolute;left:2172;top:1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Amzc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vF0NIX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ECbNyAAAAN4AAAAPAAAAAAAAAAAAAAAAAJgCAABk&#10;cnMvZG93bnJldi54bWxQSwUGAAAAAAQABAD1AAAAjQMAAAAA&#10;" fillcolor="black" stroked="f"/>
                        <v:rect id="Rectangle 1397" o:spid="_x0000_s3321" style="position:absolute;left:2172;top:1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v8YA&#10;AADeAAAADwAAAGRycy9kb3ducmV2LnhtbERPPW/CMBDdkfgP1iF1A4cUWppiUKmExFIJUgbYjvhI&#10;IuJzaruQ9tfXA1LHp/c9X3amEVdyvrasYDxKQBAXVtdcKth/roczED4ga2wsk4If8rBc9HtzzLS9&#10;8Y6ueShFDGGfoYIqhDaT0hcVGfQj2xJH7mydwRChK6V2eIvhppFpkjxJgzXHhgpbeq+ouOTfRsHq&#10;Zbb62k7443d3OtLxcLpMU5co9TDo3l5BBOrCv/ju3mgF6eT5Me6Nd+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yv8YAAADeAAAADwAAAAAAAAAAAAAAAACYAgAAZHJz&#10;L2Rvd25yZXYueG1sUEsFBgAAAAAEAAQA9QAAAIsDAAAAAA==&#10;" fillcolor="black" stroked="f"/>
                        <v:rect id="Rectangle 1398" o:spid="_x0000_s3322" style="position:absolute;left:2172;top:1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MXJMkA&#10;AADeAAAADwAAAGRycy9kb3ducmV2LnhtbESPT2sCMRTE7wW/Q3hCbzXr1lZdjVILBS8F/x309tw8&#10;dxc3L9sk1bWfvikUPA4z8xtmOm9NLS7kfGVZQb+XgCDOra64ULDbfjyNQPiArLG2TApu5GE+6zxM&#10;MdP2ymu6bEIhIoR9hgrKEJpMSp+XZND3bEMcvZN1BkOUrpDa4TXCTS3TJHmVBiuOCyU29F5Sft58&#10;GwWL8WjxtRrw58/6eKDD/nh+SV2i1GO3fZuACNSGe/i/vdQK0sHweQ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cMXJMkAAADeAAAADwAAAAAAAAAAAAAAAACYAgAA&#10;ZHJzL2Rvd25yZXYueG1sUEsFBgAAAAAEAAQA9QAAAI4DAAAAAA==&#10;" fillcolor="black" stroked="f"/>
                        <v:rect id="Rectangle 1399" o:spid="_x0000_s3323" style="position:absolute;left:2172;top:1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NxMcA&#10;AADeAAAADwAAAGRycy9kb3ducmV2LnhtbESPy2rCQBSG9wXfYThCd3ViSKtGR6mFQjdCvSx0d8wc&#10;k2DmTDoz1din7ywElz//jW+26EwjLuR8bVnBcJCAIC6srrlUsNt+voxB+ICssbFMCm7kYTHvPc0w&#10;1/bKa7psQiniCPscFVQhtLmUvqjIoB/Yljh6J+sMhihdKbXDaxw3jUyT5E0arDk+VNjSR0XFefNr&#10;FCwn4+XPd8arv/XxQIf98fyaukSp5373PgURqAuP8L39pRWk2SiLABEnooC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zcTHAAAA3gAAAA8AAAAAAAAAAAAAAAAAmAIAAGRy&#10;cy9kb3ducmV2LnhtbFBLBQYAAAAABAAEAPUAAACMAwAAAAA=&#10;" fillcolor="black" stroked="f"/>
                        <v:rect id="Rectangle 1400" o:spid="_x0000_s3324" style="position:absolute;left:2172;top:1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NoX8gA&#10;AADeAAAADwAAAGRycy9kb3ducmV2LnhtbESPQWvCQBSE7wX/w/IKvdWNIVqNrqKFQi9CtR709sy+&#10;JsHs23R3q9Ff3y0IPQ4z8w0zW3SmEWdyvrasYNBPQBAXVtdcKth9vj2PQfiArLGxTAqu5GEx7z3M&#10;MNf2whs6b0MpIoR9jgqqENpcSl9UZND3bUscvS/rDIYoXSm1w0uEm0amSTKSBmuOCxW29FpRcdr+&#10;GAWryXj1/ZHx+rY5HuiwP56GqUuUenrsllMQgbrwH76337WCNHvJBv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s2hfyAAAAN4AAAAPAAAAAAAAAAAAAAAAAJgCAABk&#10;cnMvZG93bnJldi54bWxQSwUGAAAAAAQABAD1AAAAjQMAAAAA&#10;" fillcolor="black" stroked="f"/>
                        <v:rect id="Rectangle 1401" o:spid="_x0000_s3325" style="position:absolute;left:2172;top:1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H2KMgA&#10;AADeAAAADwAAAGRycy9kb3ducmV2LnhtbESPQWvCQBSE70L/w/KE3nRjiNamrlILgheh2h7q7Zl9&#10;TYLZt+nuVqO/visIPQ4z8w0zW3SmESdyvrasYDRMQBAXVtdcKvj8WA2mIHxA1thYJgUX8rCYP/Rm&#10;mGt75i2ddqEUEcI+RwVVCG0upS8qMuiHtiWO3rd1BkOUrpTa4TnCTSPTJJlIgzXHhQpbequoOO5+&#10;jYLl83T5857x5ro97Gn/dTiOU5co9djvXl9ABOrCf/jeXmsFafaUpX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YfYoyAAAAN4AAAAPAAAAAAAAAAAAAAAAAJgCAABk&#10;cnMvZG93bnJldi54bWxQSwUGAAAAAAQABAD1AAAAjQMAAAAA&#10;" fillcolor="black" stroked="f"/>
                        <v:rect id="Rectangle 1402" o:spid="_x0000_s3326" style="position:absolute;left:2172;top:1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1Ts8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Msf8wf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C1Ts8kAAADeAAAADwAAAAAAAAAAAAAAAACYAgAA&#10;ZHJzL2Rvd25yZXYueG1sUEsFBgAAAAAEAAQA9QAAAI4DAAAAAA==&#10;" fillcolor="black" stroked="f"/>
                        <v:rect id="Rectangle 1403" o:spid="_x0000_s3327" style="position:absolute;left:2172;top:1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TLx8gA&#10;AADeAAAADwAAAGRycy9kb3ducmV2LnhtbESPQWvCQBSE70L/w/KE3nRjiNamrlILgheh2h7q7Zl9&#10;TYLZt+nuVqO/visIPQ4z8w0zW3SmESdyvrasYDRMQBAXVtdcKvj8WA2mIHxA1thYJgUX8rCYP/Rm&#10;mGt75i2ddqEUEcI+RwVVCG0upS8qMuiHtiWO3rd1BkOUrpTa4TnCTSPTJJlIgzXHhQpbequoOO5+&#10;jYLl83T5857x5ro97Gn/dTiOU5co9djvXl9ABOrCf/jeXmsFafaUZX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xMvHyAAAAN4AAAAPAAAAAAAAAAAAAAAAAJgCAABk&#10;cnMvZG93bnJldi54bWxQSwUGAAAAAAQABAD1AAAAjQMAAAAA&#10;" fillcolor="black" stroked="f"/>
                        <v:rect id="Rectangle 1404" o:spid="_x0000_s3328" style="position:absolute;left:2172;top:1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huXMgA&#10;AADeAAAADwAAAGRycy9kb3ducmV2LnhtbESPQWvCQBSE7wX/w/IEb3XTEFuNrqJCoRehWg96e2Zf&#10;k2D2bdzdauqv7xYKPQ4z8w0zW3SmEVdyvras4GmYgCAurK65VLD/eH0cg/ABWWNjmRR8k4fFvPcw&#10;w1zbG2/puguliBD2OSqoQmhzKX1RkUE/tC1x9D6tMxiidKXUDm8RbhqZJsmzNFhzXKiwpXVFxXn3&#10;ZRSsJuPV5T3jzX17OtLxcDqPUpcoNeh3yymIQF34D/+137SCNHvJR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iG5cyAAAAN4AAAAPAAAAAAAAAAAAAAAAAJgCAABk&#10;cnMvZG93bnJldi54bWxQSwUGAAAAAAQABAD1AAAAjQMAAAAA&#10;" fillcolor="black" stroked="f"/>
                        <v:rect id="Rectangle 1405" o:spid="_x0000_s3329" style="position:absolute;left:2172;top:133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rwK8gA&#10;AADeAAAADwAAAGRycy9kb3ducmV2LnhtbESPQWvCQBSE7wX/w/KE3uqmIbUaXaUWCr0I1XrQ2zP7&#10;mgSzb9PdrUZ/vSsUPA4z8w0znXemEUdyvras4HmQgCAurK65VLD5/ngagfABWWNjmRScycN81nuY&#10;Yq7tiVd0XIdSRAj7HBVUIbS5lL6oyKAf2JY4ej/WGQxRulJqh6cIN41Mk2QoDdYcFyps6b2i4rD+&#10;MwoW49Hi9yvj5WW139Fuuz+8pC5R6rHfvU1ABOrCPfzf/tQK0uw1G8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WvAryAAAAN4AAAAPAAAAAAAAAAAAAAAAAJgCAABk&#10;cnMvZG93bnJldi54bWxQSwUGAAAAAAQABAD1AAAAjQMAAAAA&#10;" fillcolor="black" stroked="f"/>
                        <v:rect id="Rectangle 1406" o:spid="_x0000_s3330" style="position:absolute;left:2172;top:133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VsMkA&#10;AADeAAAADwAAAGRycy9kb3ducmV2LnhtbESPT2vCQBTE70K/w/IKvenGkKpNXUULhV4E//RQb8/s&#10;Mwlm38bdrcZ++m6h4HGYmd8w03lnGnEh52vLCoaDBARxYXXNpYLP3Xt/AsIHZI2NZVJwIw/z2UNv&#10;irm2V97QZRtKESHsc1RQhdDmUvqiIoN+YFvi6B2tMxiidKXUDq8RbhqZJslIGqw5LlTY0ltFxWn7&#10;bRQsXybL8zrj1c/msKf91+H0nLpEqafHbvEKIlAX7uH/9odWkGbjb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xZVsMkAAADeAAAADwAAAAAAAAAAAAAAAACYAgAA&#10;ZHJzL2Rvd25yZXYueG1sUEsFBgAAAAAEAAQA9QAAAI4DAAAAAA==&#10;" fillcolor="black" stroked="f"/>
                        <v:rect id="Rectangle 1407" o:spid="_x0000_s3331" style="position:absolute;left:2172;top:1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nBwsUA&#10;AADeAAAADwAAAGRycy9kb3ducmV2LnhtbERPu27CMBTdK/EP1kXqVhyitEDAoFKpUhek8hhgu8SX&#10;JCK+Tm0XQr++HpAYj857tuhMIy7kfG1ZwXCQgCAurK65VLDbfr6MQfiArLGxTApu5GEx7z3NMNf2&#10;ymu6bEIpYgj7HBVUIbS5lL6oyKAf2JY4cifrDIYIXSm1w2sMN41Mk+RNGqw5NlTY0kdFxXnzaxQs&#10;J+Plz3fGq7/18UCH/fH8mrpEqed+9z4FEagLD/Hd/aUVpNkoi3vjnXgF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icHCxQAAAN4AAAAPAAAAAAAAAAAAAAAAAJgCAABkcnMv&#10;ZG93bnJldi54bWxQSwUGAAAAAAQABAD1AAAAigMAAAAA&#10;" fillcolor="black" stroked="f"/>
                        <v:rect id="Rectangle 1408" o:spid="_x0000_s3332" style="position:absolute;left:2172;top:1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VkWcgA&#10;AADeAAAADwAAAGRycy9kb3ducmV2LnhtbESPQWvCQBSE74X+h+UJvdWNIVqNrlILhV6Eaj3o7Zl9&#10;JsHs23R3q9Ff3y0IPQ4z8w0zW3SmEWdyvrasYNBPQBAXVtdcKth+vT+PQfiArLGxTAqu5GExf3yY&#10;Ya7thdd03oRSRAj7HBVUIbS5lL6oyKDv25Y4ekfrDIYoXSm1w0uEm0amSTKSBmuOCxW29FZRcdr8&#10;GAXLyXj5/Znx6rY+7Gm/O5yGqUuUeup1r1MQgbrwH763P7SCNHvJJv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xWRZyAAAAN4AAAAPAAAAAAAAAAAAAAAAAJgCAABk&#10;cnMvZG93bnJldi54bWxQSwUGAAAAAAQABAD1AAAAjQMAAAAA&#10;" fillcolor="black" stroked="f"/>
                        <v:rect id="Rectangle 1409" o:spid="_x0000_s3333" style="position:absolute;left:2172;top:1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ZbGccA&#10;AADeAAAADwAAAGRycy9kb3ducmV2LnhtbESPy2rCQBSG94W+w3AEd3Vi0KrRUWpBcFOol4Xujplj&#10;EsycSWdGTfv0nYXg8ue/8c0WranFjZyvLCvo9xIQxLnVFRcK9rvV2xiED8gaa8uk4Jc8LOavLzPM&#10;tL3zhm7bUIg4wj5DBWUITSalz0sy6Hu2IY7e2TqDIUpXSO3wHsdNLdMkeZcGK44PJTb0WVJ+2V6N&#10;guVkvPz5HvDX3+Z0pOPhdBmmLlGq22k/piACteEZfrTXWkE6GA0j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mWxnHAAAA3gAAAA8AAAAAAAAAAAAAAAAAmAIAAGRy&#10;cy9kb3ducmV2LnhtbFBLBQYAAAAABAAEAPUAAACMAwAAAAA=&#10;" fillcolor="black" stroked="f"/>
                        <v:rect id="Rectangle 1410" o:spid="_x0000_s3334" style="position:absolute;left:2172;top:135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r+gsgA&#10;AADeAAAADwAAAGRycy9kb3ducmV2LnhtbESPT2sCMRTE7wW/Q3hCbzXrolW3RqkFoReh/jno7bl5&#10;3V3cvGyTqFs/fSMUPA4z8xtmOm9NLS7kfGVZQb+XgCDOra64ULDbLl/GIHxA1lhbJgW/5GE+6zxN&#10;MdP2ymu6bEIhIoR9hgrKEJpMSp+XZND3bEMcvW/rDIYoXSG1w2uEm1qmSfIqDVYcF0ps6KOk/LQ5&#10;GwWLyXjx8zXg1W19PNBhfzwNU5co9dxt399ABGrDI/zf/tQK0sFo2If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av6CyAAAAN4AAAAPAAAAAAAAAAAAAAAAAJgCAABk&#10;cnMvZG93bnJldi54bWxQSwUGAAAAAAQABAD1AAAAjQMAAAAA&#10;" fillcolor="black" stroked="f"/>
                        <v:rect id="Rectangle 1411" o:spid="_x0000_s3335" style="position:absolute;left:2172;top:136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hg9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fBllMH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uGD1yAAAAN4AAAAPAAAAAAAAAAAAAAAAAJgCAABk&#10;cnMvZG93bnJldi54bWxQSwUGAAAAAAQABAD1AAAAjQMAAAAA&#10;" fillcolor="black" stroked="f"/>
                        <v:rect id="Rectangle 1412" o:spid="_x0000_s3336" style="position:absolute;left:2172;top:1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bs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dDAePsP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9MVuyAAAAN4AAAAPAAAAAAAAAAAAAAAAAJgCAABk&#10;cnMvZG93bnJldi54bWxQSwUGAAAAAAQABAD1AAAAjQMAAAAA&#10;" fillcolor="black" stroked="f"/>
                        <v:rect id="Rectangle 1413" o:spid="_x0000_s3337" style="position:absolute;left:2172;top:1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1dGsgA&#10;AADeAAAADwAAAGRycy9kb3ducmV2LnhtbESPQWvCQBSE7wX/w/IEb3XTEFuNrqJCoRehWg96e2Zf&#10;k2D2bdzdauqv7xYKPQ4z8w0zW3SmEVdyvras4GmYgCAurK65VLD/eH0cg/ABWWNjmRR8k4fFvPcw&#10;w1zbG2/puguliBD2OSqoQmhzKX1RkUE/tC1x9D6tMxiidKXUDm8RbhqZJsmzNFhzXKiwpXVFxXn3&#10;ZRSsJuPV5T3jzX17OtLxcDqPUpcoNeh3yymIQF34D/+137SCNHsZZf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HV0ayAAAAN4AAAAPAAAAAAAAAAAAAAAAAJgCAABk&#10;cnMvZG93bnJldi54bWxQSwUGAAAAAAQABAD1AAAAjQMAAAAA&#10;" fillcolor="black" stroked="f"/>
                        <v:rect id="Rectangle 1414" o:spid="_x0000_s3338" style="position:absolute;left:2172;top:1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H4gckA&#10;AADeAAAADwAAAGRycy9kb3ducmV2LnhtbESPT2vCQBTE7wW/w/KE3urGYKpNXUULBS8F//RQb8/s&#10;Mwlm38bdrcZ+erdQ6HGYmd8w03lnGnEh52vLCoaDBARxYXXNpYLP3fvTBIQPyBoby6TgRh7ms97D&#10;FHNtr7yhyzaUIkLY56igCqHNpfRFRQb9wLbE0TtaZzBE6UqpHV4j3DQyTZJnabDmuFBhS28VFaft&#10;t1GwfJksz+sRf/xsDnvafx1OWeoSpR773eIVRKAu/If/2iutIB2Nswx+78Qr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VH4gckAAADeAAAADwAAAAAAAAAAAAAAAACYAgAA&#10;ZHJzL2Rvd25yZXYueG1sUEsFBgAAAAAEAAQA9QAAAI4DAAAAAA==&#10;" fillcolor="black" stroked="f"/>
                        <v:rect id="Rectangle 1415" o:spid="_x0000_s3339" style="position:absolute;left:2172;top:138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Nm9sgA&#10;AADeAAAADwAAAGRycy9kb3ducmV2LnhtbESPQWsCMRSE70L/Q3hCb5p1UWu3RqkFwYugtod6e25e&#10;dxc3L9sk1dVfbwShx2FmvmGm89bU4kTOV5YVDPoJCOLc6ooLBV+fy94EhA/IGmvLpOBCHuazp84U&#10;M23PvKXTLhQiQthnqKAMocmk9HlJBn3fNsTR+7HOYIjSFVI7PEe4qWWaJGNpsOK4UGJDHyXlx92f&#10;UbB4nSx+N0NeX7eHPe2/D8dR6hKlnrvt+xuIQG34Dz/aK60gHb6Mxn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g2b2yAAAAN4AAAAPAAAAAAAAAAAAAAAAAJgCAABk&#10;cnMvZG93bnJldi54bWxQSwUGAAAAAAQABAD1AAAAjQMAAAAA&#10;" fillcolor="black" stroked="f"/>
                        <v:rect id="Rectangle 1416" o:spid="_x0000_s3340" style="position:absolute;left:2172;top:138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DbcgA&#10;AADeAAAADwAAAGRycy9kb3ducmV2LnhtbESPT2sCMRTE74V+h/CE3mrWxX/dGqUKghdBbQ/19ty8&#10;7i5uXtYk1dVPb4RCj8PM/IaZzFpTizM5X1lW0OsmIIhzqysuFHx9Ll/HIHxA1lhbJgVX8jCbPj9N&#10;MNP2wls670IhIoR9hgrKEJpMSp+XZNB3bUMcvR/rDIYoXSG1w0uEm1qmSTKUBiuOCyU2tCgpP+5+&#10;jYL523h+2vR5fdse9rT/PhwHqUuUeum0H+8gArXhP/zXXmkFaX80GMH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z8NtyAAAAN4AAAAPAAAAAAAAAAAAAAAAAJgCAABk&#10;cnMvZG93bnJldi54bWxQSwUGAAAAAAQABAD1AAAAjQMAAAAA&#10;" fillcolor="black" stroked="f"/>
                        <v:rect id="Rectangle 1417" o:spid="_x0000_s3341" style="position:absolute;left:2172;top:13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BXH8UA&#10;AADeAAAADwAAAGRycy9kb3ducmV2LnhtbERPu27CMBTdK/UfrIvEVhwiKBAwqFRCYqlUHgNsl/iS&#10;RMTXqW0g7dfXAxLj0XnPFq2pxY2crywr6PcSEMS51RUXCva71dsYhA/IGmvLpOCXPCzmry8zzLS9&#10;84Zu21CIGMI+QwVlCE0mpc9LMuh7tiGO3Nk6gyFCV0jt8B7DTS3TJHmXBiuODSU29FlSftlejYLl&#10;ZLz8+R7w19/mdKTj4XQZpi5RqttpP6YgArXhKX6411pBOhgN49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UFcfxQAAAN4AAAAPAAAAAAAAAAAAAAAAAJgCAABkcnMv&#10;ZG93bnJldi54bWxQSwUGAAAAAAQABAD1AAAAigMAAAAA&#10;" fillcolor="black" stroked="f"/>
                        <v:rect id="Rectangle 1418" o:spid="_x0000_s3342" style="position:absolute;left:2172;top:13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zyhMgA&#10;AADeAAAADwAAAGRycy9kb3ducmV2LnhtbESPT2sCMRTE74V+h/AKvdVsF626GkULQi9C/XPQ23Pz&#10;uru4eVmTqFs/fSMUPA4z8xtmPG1NLS7kfGVZwXsnAUGcW11xoWC7WbwNQPiArLG2TAp+ycN08vw0&#10;xkzbK6/osg6FiBD2GSooQ2gyKX1ekkHfsQ1x9H6sMxiidIXUDq8RbmqZJsmHNFhxXCixoc+S8uP6&#10;bBTMh4P56bvLy9vqsKf97nDspS5R6vWlnY1ABGrDI/zf/tIK0m6/N4T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HPKEyAAAAN4AAAAPAAAAAAAAAAAAAAAAAJgCAABk&#10;cnMvZG93bnJldi54bWxQSwUGAAAAAAQABAD1AAAAjQMAAAAA&#10;" fillcolor="black" stroked="f"/>
                        <v:rect id="Rectangle 1419" o:spid="_x0000_s3343" style="position:absolute;left:2172;top:1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qRpMcA&#10;AADeAAAADwAAAGRycy9kb3ducmV2LnhtbESPy2rCQBSG9wXfYTgFd3XSYL1ER9FCoRuhXha6O2aO&#10;STBzJp0ZNfXpOwvB5c9/45vOW1OLKzlfWVbw3ktAEOdWV1wo2G2/3kYgfEDWWFsmBX/kYT7rvEwx&#10;0/bGa7puQiHiCPsMFZQhNJmUPi/JoO/Zhjh6J+sMhihdIbXDWxw3tUyTZCANVhwfSmzos6T8vLkY&#10;BcvxaPn70+fVfX080GF/PH+kLlGq+9ouJiACteEZfrS/tYK0PxxEgIgTUUD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KkaTHAAAA3gAAAA8AAAAAAAAAAAAAAAAAmAIAAGRy&#10;cy9kb3ducmV2LnhtbFBLBQYAAAAABAAEAPUAAACMAwAAAAA=&#10;" fillcolor="black" stroked="f"/>
                        <v:rect id="Rectangle 1420" o:spid="_x0000_s3344" style="position:absolute;left:2172;top:1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0P8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PA27MP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BjQ/yAAAAN4AAAAPAAAAAAAAAAAAAAAAAJgCAABk&#10;cnMvZG93bnJldi54bWxQSwUGAAAAAAQABAD1AAAAjQMAAAAA&#10;" fillcolor="black" stroked="f"/>
                        <v:rect id="Rectangle 1421" o:spid="_x0000_s3345" style="position:absolute;left:2172;top:14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qSMgA&#10;AADeAAAADwAAAGRycy9kb3ducmV2LnhtbESPQWsCMRSE7wX/Q3hCbzXrYq2uRtFCoZeC2h7q7bl5&#10;7i5uXtYk1a2/3giCx2FmvmGm89bU4kTOV5YV9HsJCOLc6ooLBT/fHy8jED4ga6wtk4J/8jCfdZ6m&#10;mGl75jWdNqEQEcI+QwVlCE0mpc9LMuh7tiGO3t46gyFKV0jt8BzhppZpkgylwYrjQokNvZeUHzZ/&#10;RsFyPFoeVwP+uqx3W9r+7g6vqUuUeu62iwmIQG14hO/tT60gHbwNU7jdi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1KpIyAAAAN4AAAAPAAAAAAAAAAAAAAAAAJgCAABk&#10;cnMvZG93bnJldi54bWxQSwUGAAAAAAQABAD1AAAAjQMAAAAA&#10;" fillcolor="black" stroked="f"/>
                        <v:rect id="Rectangle 1422" o:spid="_x0000_s3346" style="position:absolute;left:2172;top:14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gP08kA&#10;AADeAAAADwAAAGRycy9kb3ducmV2LnhtbESPT2sCMRTE7wW/Q3hCbzXr1qrdGkULgpeC/w719ty8&#10;7i5uXrZJqtt++kYQPA4z8xtmMmtNLc7kfGVZQb+XgCDOra64ULDfLZ/GIHxA1lhbJgW/5GE27TxM&#10;MNP2whs6b0MhIoR9hgrKEJpMSp+XZND3bEMcvS/rDIYoXSG1w0uEm1qmSTKUBiuOCyU29F5Sftr+&#10;GAWL1/Hiez3gj7/N8UCHz+PpJXWJUo/ddv4GIlAb7uFbe6UVpIPR8Bm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5gP08kAAADeAAAADwAAAAAAAAAAAAAAAACYAgAA&#10;ZHJzL2Rvd25yZXYueG1sUEsFBgAAAAAEAAQA9QAAAI4DAAAAAA==&#10;" fillcolor="black" stroked="f"/>
                        <v:rect id="Rectangle 1423" o:spid="_x0000_s3347" style="position:absolute;left:2172;top:14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GXp8gA&#10;AADeAAAADwAAAGRycy9kb3ducmV2LnhtbESPQWvCQBSE7wX/w/KE3uqmIbUaXaUWCr0I1XrQ2zP7&#10;mgSzb9PdrUZ/vSsUPA4z8w0znXemEUdyvras4HmQgCAurK65VLD5/ngagfABWWNjmRScycN81nuY&#10;Yq7tiVd0XIdSRAj7HBVUIbS5lL6oyKAf2JY4ej/WGQxRulJqh6cIN41Mk2QoDdYcFyps6b2i4rD+&#10;MwoW49Hi9yvj5WW139Fuuz+8pC5R6rHfvU1ABOrCPfzf/tQK0ux1m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cZenyAAAAN4AAAAPAAAAAAAAAAAAAAAAAJgCAABk&#10;cnMvZG93bnJldi54bWxQSwUGAAAAAAQABAD1AAAAjQMAAAAA&#10;" fillcolor="black" stroked="f"/>
                        <v:rect id="Rectangle 1424" o:spid="_x0000_s3348" style="position:absolute;left:2172;top:1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0yPMgA&#10;AADeAAAADwAAAGRycy9kb3ducmV2LnhtbESPQWsCMRSE70L/Q3hCb5p1UWu3RqkFwYugtod6e25e&#10;dxc3L9sk1dVfbwShx2FmvmGm89bU4kTOV5YVDPoJCOLc6ooLBV+fy94EhA/IGmvLpOBCHuazp84U&#10;M23PvKXTLhQiQthnqKAMocmk9HlJBn3fNsTR+7HOYIjSFVI7PEe4qWWaJGNpsOK4UGJDHyXlx92f&#10;UbB4nSx+N0NeX7eHPe2/D8dR6hKlnrvt+xuIQG34Dz/aK60gHb6MR3C/E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PTI8yAAAAN4AAAAPAAAAAAAAAAAAAAAAAJgCAABk&#10;cnMvZG93bnJldi54bWxQSwUGAAAAAAQABAD1AAAAjQMAAAAA&#10;" fillcolor="black" stroked="f"/>
                        <v:rect id="Rectangle 1425" o:spid="_x0000_s3349" style="position:absolute;left:2172;top:14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S8gA&#10;AADeAAAADwAAAGRycy9kb3ducmV2LnhtbESPQWvCQBSE7wX/w/KE3uqmwaYaXaUWCr0I1XrQ2zP7&#10;mgSzb9PdrUZ/vSsUPA4z8w0znXemEUdyvras4HmQgCAurK65VLD5/ngagfABWWNjmRScycN81nuY&#10;Yq7tiVd0XIdSRAj7HBVUIbS5lL6oyKAf2JY4ej/WGQxRulJqh6cIN41MkySTBmuOCxW29F5RcVj/&#10;GQWL8Wjx+zXk5WW139Fuuz+8pC5R6rHfvU1ABOrCPfzf/tQK0uFr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76xLyAAAAN4AAAAPAAAAAAAAAAAAAAAAAJgCAABk&#10;cnMvZG93bnJldi54bWxQSwUGAAAAAAQABAD1AAAAjQMAAAAA&#10;" fillcolor="black" stroked="f"/>
                        <v:rect id="Rectangle 1426" o:spid="_x0000_s3350" style="position:absolute;left:2172;top:14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MJ0MgA&#10;AADeAAAADwAAAGRycy9kb3ducmV2LnhtbESPT2sCMRTE70K/Q3hCb5p18V+3RqmC4EWotod6e25e&#10;dxc3L2uS6uqnb4RCj8PM/IaZLVpTiws5X1lWMOgnIIhzqysuFHx+rHtTED4ga6wtk4IbeVjMnzoz&#10;zLS98o4u+1CICGGfoYIyhCaT0uclGfR92xBH79s6gyFKV0jt8BrhppZpkoylwYrjQokNrUrKT/sf&#10;o2D5Ml2e34e8ve+OBzp8HU+j1CVKPXfbt1cQgdrwH/5rb7SCdDgZT+B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ownQyAAAAN4AAAAPAAAAAAAAAAAAAAAAAJgCAABk&#10;cnMvZG93bnJldi54bWxQSwUGAAAAAAQABAD1AAAAjQMAAAAA&#10;" fillcolor="black" stroked="f"/>
                        <v:rect id="Rectangle 1427" o:spid="_x0000_s3351" style="position:absolute;left:2172;top:14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dosUA&#10;AADeAAAADwAAAGRycy9kb3ducmV2LnhtbERPyW7CMBC9V+IfrKnErTiNKEvAIKhUqRekshzgNsRD&#10;EhGPU9tAytfXBySOT2+fzltTiys5X1lW8N5LQBDnVldcKNhtv95GIHxA1lhbJgV/5GE+67xMMdP2&#10;xmu6bkIhYgj7DBWUITSZlD4vyaDv2YY4cifrDIYIXSG1w1sMN7VMk2QgDVYcG0ps6LOk/Ly5GAXL&#10;8Wj5+9Pn1X19PNBhfzx/pC5RqvvaLiYgArXhKX64v7WCtD8cxL3xTr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PJ2ixQAAAN4AAAAPAAAAAAAAAAAAAAAAAJgCAABkcnMv&#10;ZG93bnJldi54bWxQSwUGAAAAAAQABAD1AAAAigMAAAAA&#10;" fillcolor="black" stroked="f"/>
                        <v:rect id="Rectangle 1428" o:spid="_x0000_s3352" style="position:absolute;left:2172;top:14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A4OcgA&#10;AADeAAAADwAAAGRycy9kb3ducmV2LnhtbESPT2sCMRTE7wW/Q3hCbzXbxVpdjaKFQi+C/w56e25e&#10;dxc3L2uS6tpP3whCj8PM/IaZzFpTiws5X1lW8NpLQBDnVldcKNhtP1+GIHxA1lhbJgU38jCbdp4m&#10;mGl75TVdNqEQEcI+QwVlCE0mpc9LMuh7tiGO3rd1BkOUrpDa4TXCTS3TJBlIgxXHhRIb+igpP21+&#10;jILFaLg4r/q8/F0fD3TYH09vqUuUeu628zGIQG34Dz/aX1pB2n8fjO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cDg5yAAAAN4AAAAPAAAAAAAAAAAAAAAAAJgCAABk&#10;cnMvZG93bnJldi54bWxQSwUGAAAAAAQABAD1AAAAjQMAAAAA&#10;" fillcolor="black" stroked="f"/>
                        <v:rect id="Rectangle 1429" o:spid="_x0000_s3353" style="position:absolute;left:2172;top:14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MHeccA&#10;AADeAAAADwAAAGRycy9kb3ducmV2LnhtbESPzWrCQBSF94LvMFyhO5002Koxo2ih0E2h2i7q7iZz&#10;mwQzd+LMVFOf3lkIXR7OH1++7k0rzuR8Y1nB4yQBQVxa3XCl4OvzdTwH4QOyxtYyKfgjD+vVcJBj&#10;pu2Fd3Teh0rEEfYZKqhD6DIpfVmTQT+xHXH0fqwzGKJ0ldQOL3HctDJNkmdpsOH4UGNHLzWVx/2v&#10;UbBdzLenjym/X3fFgQ7fxfEpdYlSD6N+swQRqA//4Xv7TStIp7NZBIg4EQXk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TB3nHAAAA3gAAAA8AAAAAAAAAAAAAAAAAmAIAAGRy&#10;cy9kb3ducmV2LnhtbFBLBQYAAAAABAAEAPUAAACMAwAAAAA=&#10;" fillcolor="black" stroked="f"/>
                        <v:rect id="Rectangle 1430" o:spid="_x0000_s3354" style="position:absolute;left:2172;top:14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i4sgA&#10;AADeAAAADwAAAGRycy9kb3ducmV2LnhtbESPT2sCMRTE74LfITyhN8262Kpbo9RCoReh/jno7bl5&#10;3V3cvGyTVFc/vREKPQ4z8xtmtmhNLc7kfGVZwXCQgCDOra64ULDbfvQnIHxA1lhbJgVX8rCYdzsz&#10;zLS98JrOm1CICGGfoYIyhCaT0uclGfQD2xBH79s6gyFKV0jt8BLhppZpkrxIgxXHhRIbei8pP21+&#10;jYLldLL8+Rrx6rY+HuiwP56eU5co9dRr315BBGrDf/iv/akVpKPxeAi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36LiyAAAAN4AAAAPAAAAAAAAAAAAAAAAAJgCAABk&#10;cnMvZG93bnJldi54bWxQSwUGAAAAAAQABAD1AAAAjQMAAAAA&#10;" fillcolor="black" stroked="f"/>
                        <v:rect id="Rectangle 1431" o:spid="_x0000_s3355" style="position:absolute;left:2172;top:14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08lcgA&#10;AADeAAAADwAAAGRycy9kb3ducmV2LnhtbESPQWsCMRSE70L/Q3iF3jTrolVXo9SC4EWotod6e26e&#10;u4ubl20SdfXXm0Khx2FmvmFmi9bU4kLOV5YV9HsJCOLc6ooLBV+fq+4YhA/IGmvLpOBGHhbzp84M&#10;M22vvKXLLhQiQthnqKAMocmk9HlJBn3PNsTRO1pnMETpCqkdXiPc1DJNkldpsOK4UGJD7yXlp93Z&#10;KFhOxsufjwFv7tvDnvbfh9MwdYlSL8/t2xREoDb8h//aa60gHYxGK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DTyVyAAAAN4AAAAPAAAAAAAAAAAAAAAAAJgCAABk&#10;cnMvZG93bnJldi54bWxQSwUGAAAAAAQABAD1AAAAjQMAAAAA&#10;" fillcolor="black" stroked="f"/>
                        <v:rect id="Rectangle 1432" o:spid="_x0000_s3356" style="position:absolute;left:2172;top:14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GZDs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vF0OoL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QZkOyAAAAN4AAAAPAAAAAAAAAAAAAAAAAJgCAABk&#10;cnMvZG93bnJldi54bWxQSwUGAAAAAAQABAD1AAAAjQMAAAAA&#10;" fillcolor="black" stroked="f"/>
                        <v:rect id="Rectangle 1433" o:spid="_x0000_s3357" style="position:absolute;left:2172;top:14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gBeskA&#10;AADeAAAADwAAAGRycy9kb3ducmV2LnhtbESPT2vCQBTE70K/w/IKvenGkKpNXUULhV4E//RQb8/s&#10;Mwlm38bdrcZ++m6h4HGYmd8w03lnGnEh52vLCoaDBARxYXXNpYLP3Xt/AsIHZI2NZVJwIw/z2UNv&#10;irm2V97QZRtKESHsc1RQhdDmUvqiIoN+YFvi6B2tMxiidKXUDq8RbhqZJslIGqw5LlTY0ltFxWn7&#10;bRQsXybL8zrj1c/msKf91+H0nLpEqafHbvEKIlAX7uH/9odWkGbjcQZ/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agBeskAAADeAAAADwAAAAAAAAAAAAAAAACYAgAA&#10;ZHJzL2Rvd25yZXYueG1sUEsFBgAAAAAEAAQA9QAAAI4DAAAAAA==&#10;" fillcolor="black" stroked="f"/>
                        <v:rect id="Rectangle 1434" o:spid="_x0000_s3358" style="position:absolute;left:2172;top:14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Sk4cgA&#10;AADeAAAADwAAAGRycy9kb3ducmV2LnhtbESPT2sCMRTE74V+h/CE3mrWxX/dGqUKghdBbQ/19ty8&#10;7i5uXtYk1dVPb4RCj8PM/IaZzFpTizM5X1lW0OsmIIhzqysuFHx9Ll/HIHxA1lhbJgVX8jCbPj9N&#10;MNP2wls670IhIoR9hgrKEJpMSp+XZNB3bUMcvR/rDIYoXSG1w0uEm1qmSTKUBiuOCyU2tCgpP+5+&#10;jYL523h+2vR5fdse9rT/PhwHqUuUeum0H+8gArXhP/zXXmkFaX80GsDj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5KThyAAAAN4AAAAPAAAAAAAAAAAAAAAAAJgCAABk&#10;cnMvZG93bnJldi54bWxQSwUGAAAAAAQABAD1AAAAjQMAAAAA&#10;" fillcolor="black" stroked="f"/>
                        <v:rect id="Rectangle 1435" o:spid="_x0000_s3359" style="position:absolute;left:2172;top:14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Y6lsgA&#10;AADeAAAADwAAAGRycy9kb3ducmV2LnhtbESPT2sCMRTE70K/Q3hCb5p18V+3RqmC4EWotod6e25e&#10;dxc3L2uS6uqnb4RCj8PM/IaZLVpTiws5X1lWMOgnIIhzqysuFHx+rHtTED4ga6wtk4IbeVjMnzoz&#10;zLS98o4u+1CICGGfoYIyhCaT0uclGfR92xBH79s6gyFKV0jt8BrhppZpkoylwYrjQokNrUrKT/sf&#10;o2D5Ml2e34e8ve+OBzp8HU+j1CVKPXfbt1cQgdrwH/5rb7SCdDiZjO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NjqWyAAAAN4AAAAPAAAAAAAAAAAAAAAAAJgCAABk&#10;cnMvZG93bnJldi54bWxQSwUGAAAAAAQABAD1AAAAjQMAAAAA&#10;" fillcolor="black" stroked="f"/>
                        <v:rect id="Rectangle 1436" o:spid="_x0000_s3360" style="position:absolute;left:2172;top:148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qfDcgA&#10;AADeAAAADwAAAGRycy9kb3ducmV2LnhtbESPQWvCQBSE74L/YXlCb7ppsI1GV6mFQi+Faj3o7Zl9&#10;TYLZt+nuVlN/vSsIPQ4z8w0zX3amESdyvras4HGUgCAurK65VLD9ehtOQPiArLGxTAr+yMNy0e/N&#10;Mdf2zGs6bUIpIoR9jgqqENpcSl9UZNCPbEscvW/rDIYoXSm1w3OEm0amSfIsDdYcFyps6bWi4rj5&#10;NQpW08nq53PMH5f1YU/73eH4lLpEqYdB9zIDEagL/+F7+10rSMdZlsHtTr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ep8NyAAAAN4AAAAPAAAAAAAAAAAAAAAAAJgCAABk&#10;cnMvZG93bnJldi54bWxQSwUGAAAAAAQABAD1AAAAjQMAAAAA&#10;" fillcolor="black" stroked="f"/>
                        <v:rect id="Rectangle 1437" o:spid="_x0000_s3361" style="position:absolute;left:2172;top:148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Lf8YA&#10;AADeAAAADwAAAGRycy9kb3ducmV2LnhtbERPz2vCMBS+C/4P4Qm7abriptZG0cFgl8F0O8zba/PW&#10;FpuXmmTa+debg7Djx/c7X/emFWdyvrGs4HGSgCAurW64UvD1+Tqeg/ABWWNrmRT8kYf1ajjIMdP2&#10;wjs670MlYgj7DBXUIXSZlL6syaCf2I44cj/WGQwRukpqh5cYblqZJsmzNNhwbKixo5eayuP+1yjY&#10;Lubb08eU36+74kCH7+L4lLpEqYdRv1mCCNSHf/Hd/aYVpNPZLO6Nd+IV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ULf8YAAADeAAAADwAAAAAAAAAAAAAAAACYAgAAZHJz&#10;L2Rvd25yZXYueG1sUEsFBgAAAAAEAAQA9QAAAIsDAAAAAA==&#10;" fillcolor="black" stroked="f"/>
                        <v:rect id="Rectangle 1438" o:spid="_x0000_s3362" style="position:absolute;left:2172;top:149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mu5MgA&#10;AADeAAAADwAAAGRycy9kb3ducmV2LnhtbESPT2sCMRTE74LfITyhN812sVVXo2ih0ItQ/xz09ty8&#10;7i5uXtYk1bWfvhEKPQ4z8xtmtmhNLa7kfGVZwfMgAUGcW11xoWC/e++PQfiArLG2TAru5GEx73Zm&#10;mGl74w1dt6EQEcI+QwVlCE0mpc9LMugHtiGO3pd1BkOUrpDa4S3CTS3TJHmVBiuOCyU29FZSft5+&#10;GwWryXh1+Rzy+mdzOtLxcDq/pC5R6qnXLqcgArXhP/zX/tAK0uFoNIH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qa7kyAAAAN4AAAAPAAAAAAAAAAAAAAAAAJgCAABk&#10;cnMvZG93bnJldi54bWxQSwUGAAAAAAQABAD1AAAAjQMAAAAA&#10;" fillcolor="black" stroked="f"/>
                        <v:rect id="Rectangle 1439" o:spid="_x0000_s3363" style="position:absolute;left:2172;top:149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Z3XscA&#10;AADeAAAADwAAAGRycy9kb3ducmV2LnhtbESPzWrCQBSF9wXfYbiCuzoxWBujo6ggdFNQ20XdXTPX&#10;JJi5E2dGTfv0nUWhy8P545svO9OIOzlfW1YwGiYgiAuray4VfH5snzMQPiBrbCyTgm/ysFz0nuaY&#10;a/vgPd0PoRRxhH2OCqoQ2lxKX1Rk0A9tSxy9s3UGQ5SulNrhI46bRqZJMpEGa44PFba0qai4HG5G&#10;wXqara+7Mb//7E9HOn6dLi+pS5Qa9LvVDESgLvyH/9pvWkE6fs0i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Gd17HAAAA3gAAAA8AAAAAAAAAAAAAAAAAmAIAAGRy&#10;cy9kb3ducmV2LnhtbFBLBQYAAAAABAAEAPUAAACMAwAAAAA=&#10;" fillcolor="black" stroked="f"/>
                        <v:rect id="Rectangle 1440" o:spid="_x0000_s3364" style="position:absolute;left:2172;top:150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rSxcgA&#10;AADeAAAADwAAAGRycy9kb3ducmV2LnhtbESPQWvCQBSE74L/YXmF3nRj0DZGV9FCoZdCtR709sy+&#10;JsHs23R3q7G/visUPA4z8w0zX3amEWdyvrasYDRMQBAXVtdcKth9vg4yED4ga2wsk4IreVgu+r05&#10;5tpeeEPnbShFhLDPUUEVQptL6YuKDPqhbYmj92WdwRClK6V2eIlw08g0SZ6kwZrjQoUtvVRUnLY/&#10;RsF6mq2/P8b8/rs5HuiwP54mqUuUenzoVjMQgbpwD/+337SCdPycje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CtLFyAAAAN4AAAAPAAAAAAAAAAAAAAAAAJgCAABk&#10;cnMvZG93bnJldi54bWxQSwUGAAAAAAQABAD1AAAAjQMAAAAA&#10;" fillcolor="black" stroked="f"/>
                        <v:rect id="Rectangle 1441" o:spid="_x0000_s3365" style="position:absolute;left:231;top:630;width:621;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5XccA&#10;AADeAAAADwAAAGRycy9kb3ducmV2LnhtbESPT2vCQBTE74LfYXlCb7oxFI2pq4ha9Oifgu3tkX1N&#10;QrNvQ3ZrYj99VxA8DjPzG2a+7EwlrtS40rKC8SgCQZxZXXKu4OP8PkxAOI+ssbJMCm7kYLno9+aY&#10;atvyka4nn4sAYZeigsL7OpXSZQUZdCNbEwfv2zYGfZBNLnWDbYCbSsZRNJEGSw4LBda0Lij7Of0a&#10;BbukXn3u7V+bV9uv3eVwmW3OM6/Uy6BbvYHw1Pln+NHeawXx6zSJ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f+V3HAAAA3gAAAA8AAAAAAAAAAAAAAAAAmAIAAGRy&#10;cy9kb3ducmV2LnhtbFBLBQYAAAAABAAEAPUAAACMAwAAAAA=&#10;" filled="f" stroked="f">
                          <v:textbox inset="0,0,0,0">
                            <w:txbxContent>
                              <w:p w:rsidR="006D2BEA" w:rsidRPr="007B71B9" w:rsidRDefault="006D2BEA" w:rsidP="00D35342">
                                <w:pPr>
                                  <w:rPr>
                                    <w:sz w:val="18"/>
                                  </w:rPr>
                                </w:pPr>
                                <w:r w:rsidRPr="007B71B9">
                                  <w:rPr>
                                    <w:rFonts w:ascii="Arial" w:hAnsi="Arial" w:cs="Arial"/>
                                    <w:color w:val="000000"/>
                                    <w:sz w:val="25"/>
                                    <w:szCs w:val="30"/>
                                    <w:lang w:val="en-US"/>
                                  </w:rPr>
                                  <w:t>136°</w:t>
                                </w:r>
                              </w:p>
                            </w:txbxContent>
                          </v:textbox>
                        </v:rect>
                        <v:shape id="Freeform 1442" o:spid="_x0000_s3366" style="position:absolute;left:192;top:952;width:683;height:19;visibility:visible;mso-wrap-style:square;v-text-anchor:top" coordsize="68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nrx8kA&#10;AADeAAAADwAAAGRycy9kb3ducmV2LnhtbESPQU/CQBSE7yb+h80z4WJkK4KWwkIIRsOVgoneHt1H&#10;t6H7tnYXqPx618SE42RmvslM552txYlaXzlW8NhPQBAXTldcKthu3h5SED4ga6wdk4If8jCf3d5M&#10;MdPuzGs65aEUEcI+QwUmhCaT0heGLPq+a4ijt3etxRBlW0rd4jnCbS0HSfIsLVYcFww2tDRUHPKj&#10;VTB8/9ym5ihH+cd4952ar9f7Q3NRqnfXLSYgAnXhGv5vr7SCwfAlfYK/O/EKyN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Unrx8kAAADeAAAADwAAAAAAAAAAAAAAAACYAgAA&#10;ZHJzL2Rvd25yZXYueG1sUEsFBgAAAAAEAAQA9QAAAI4DAAAAAA==&#10;" path="m10,l5,r,5l,5r,9l5,14r,5l678,19r,-5l683,14r,-9l678,5r,-5l673,,10,xe" fillcolor="black" stroked="f">
                          <v:path arrowok="t" o:connecttype="custom" o:connectlocs="10,0;5,0;5,5;0,5;0,14;5,14;5,19;678,19;678,14;683,14;683,5;678,5;678,0;673,0;10,0" o:connectangles="0,0,0,0,0,0,0,0,0,0,0,0,0,0,0"/>
                        </v:shape>
                        <v:shape id="Freeform 1443" o:spid="_x0000_s3367" style="position:absolute;left:1826;top:1082;width:678;height:19;visibility:visible;mso-wrap-style:square;v-text-anchor:top" coordsize="67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e5MYA&#10;AADeAAAADwAAAGRycy9kb3ducmV2LnhtbESPT4vCMBTE78J+h/AWvGlqKSrVKP5B7MGD6y57fjZv&#10;27LNS2mi1m9vBMHjMDO/YebLztTiSq2rLCsYDSMQxLnVFRcKfr53gykI55E11pZJwZ0cLBcfvTmm&#10;2t74i64nX4gAYZeigtL7JpXS5SUZdEPbEAfvz7YGfZBtIXWLtwA3tYyjaCwNVhwWSmxoU1L+f7oY&#10;BZyMj/k2Prsmmeyr7PCbrdddplT/s1vNQHjq/Dv8amdaQZxMpgk874Qr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5e5MYAAADeAAAADwAAAAAAAAAAAAAAAACYAgAAZHJz&#10;L2Rvd25yZXYueG1sUEsFBgAAAAAEAAQA9QAAAIsDAAAAAA==&#10;" path="m10,l5,r,4l,4,,14r5,l5,19r668,l673,14r5,l678,4r-5,l673,r-5,l10,xe" fillcolor="black" stroked="f">
                          <v:path arrowok="t" o:connecttype="custom" o:connectlocs="10,0;5,0;5,4;0,4;0,14;5,14;5,19;673,19;673,14;678,14;678,4;673,4;673,0;668,0;10,0" o:connectangles="0,0,0,0,0,0,0,0,0,0,0,0,0,0,0"/>
                        </v:shape>
                        <v:shape id="Freeform 1444" o:spid="_x0000_s3368" style="position:absolute;left:3426;top:894;width:692;height:19;visibility:visible;mso-wrap-style:square;v-text-anchor:top" coordsize="69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XJp8UA&#10;AADeAAAADwAAAGRycy9kb3ducmV2LnhtbESPS4sCMRCE74L/IbSwF9HMio4yGkWWFWTdw/q6N5Oe&#10;B046wyTq+O/NguCxqKqvqMWqNZW4UeNKywo+hxEI4tTqknMFp+NmMAPhPLLGyjIpeJCD1bLbWWCi&#10;7Z33dDv4XAQIuwQVFN7XiZQuLcigG9qaOHiZbQz6IJtc6gbvAW4qOYqiWBosOSwUWNNXQenlcDUK&#10;sl8T7/74Z91+j1OZ2b4+X3Ov1EevXc9BeGr9O/xqb7WC0Xg6m8D/nXAF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tcmnxQAAAN4AAAAPAAAAAAAAAAAAAAAAAJgCAABkcnMv&#10;ZG93bnJldi54bWxQSwUGAAAAAAQABAD1AAAAigMAAAAA&#10;" path="m10,l5,r,5l,5,,15r5,l5,19r682,l687,15r5,l692,5r-5,l687,r-5,l10,xe" fillcolor="black" stroked="f">
                          <v:path arrowok="t" o:connecttype="custom" o:connectlocs="10,0;5,0;5,5;0,5;0,15;5,15;5,19;687,19;687,15;692,15;692,5;687,5;687,0;682,0;10,0" o:connectangles="0,0,0,0,0,0,0,0,0,0,0,0,0,0,0"/>
                        </v:shape>
                        <v:shape id="Freeform 1445" o:spid="_x0000_s3369" style="position:absolute;left:3445;top:1101;width:683;height:226;visibility:visible;mso-wrap-style:square;v-text-anchor:top" coordsize="683,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JEZccA&#10;AADeAAAADwAAAGRycy9kb3ducmV2LnhtbESPT2vCQBTE7wW/w/KEXopuGorV6CpSEEovwT8IuT2z&#10;z2ww+zZkV43fvlsQehxm5jfMYtXbRtyo87VjBe/jBARx6XTNlYLDfjOagvABWWPjmBQ8yMNqOXhZ&#10;YKbdnbd024VKRAj7DBWYENpMSl8asujHriWO3tl1FkOUXSV1h/cIt41Mk2QiLdYcFwy29GWovOyu&#10;VkH+s7+YoqhyzI/pSffFzL49tFKvw349BxGoD//hZ/tbK0g/PqcT+LsTr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CRGXHAAAA3gAAAA8AAAAAAAAAAAAAAAAAmAIAAGRy&#10;cy9kb3ducmV2LnhtbFBLBQYAAAAABAAEAPUAAACMAwAAAAA=&#10;" path="m,l342,226,683,,,xe" stroked="f">
                          <v:path arrowok="t" o:connecttype="custom" o:connectlocs="0,0;342,226;683,0;0,0" o:connectangles="0,0,0,0"/>
                        </v:shape>
                        <v:shape id="Freeform 1446" o:spid="_x0000_s3370" style="position:absolute;left:3772;top:1207;width:188;height:129;visibility:visible;mso-wrap-style:square;v-text-anchor:top" coordsize="188,1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adP8gA&#10;AADeAAAADwAAAGRycy9kb3ducmV2LnhtbESPQWvCQBSE70L/w/IKXqRuaqWR1FWkqC3iRSu0x2f2&#10;mQ1m34bsatJ/3y0IHoeZ+YaZzjtbiSs1vnSs4HmYgCDOnS65UHD4Wj1NQPiArLFyTAp+ycN89tCb&#10;YqZdyzu67kMhIoR9hgpMCHUmpc8NWfRDVxNH7+QaiyHKppC6wTbCbSVHSfIqLZYcFwzW9G4oP+8v&#10;VsHusGx/jmabr9JBuv1ev2yOHydUqv/YLd5ABOrCPXxrf2oFo3E6Se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Bp0/yAAAAN4AAAAPAAAAAAAAAAAAAAAAAJgCAABk&#10;cnMvZG93bnJldi54bWxQSwUGAAAAAAQABAD1AAAAjQMAAAAA&#10;" path="m5,110r,5l,115r,10l5,125r,4l15,129,183,19r,-5l188,14r,-10l183,4r,-4l173,,5,110xe" fillcolor="black" stroked="f">
                          <v:path arrowok="t" o:connecttype="custom" o:connectlocs="5,110;5,115;0,115;0,125;5,125;5,129;15,129;183,19;183,14;188,14;188,4;183,4;183,0;173,0;5,110" o:connectangles="0,0,0,0,0,0,0,0,0,0,0,0,0,0,0"/>
                        </v:shape>
                        <v:shape id="Freeform 1447" o:spid="_x0000_s3371" style="position:absolute;left:3604;top:1202;width:183;height:130;visibility:visible;mso-wrap-style:square;v-text-anchor:top" coordsize="183,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Ov2cQA&#10;AADeAAAADwAAAGRycy9kb3ducmV2LnhtbERPS27CMBDdV+odrKnUXXECiKKAg6pCJVpWBQ4wxJMP&#10;jcepbSDl9HhRieXT+88XvWnFmZxvLCtIBwkI4sLqhisF+93HyxSED8gaW8uk4I88LPLHhzlm2l74&#10;m87bUIkYwj5DBXUIXSalL2oy6Ae2I45caZ3BEKGrpHZ4ieGmlcMkmUiDDceGGjt6r6n42Z6MAv2b&#10;ll/H3fWQTtymO32OklW6XCn1/NS/zUAE6sNd/O9eawXD8es07o134hW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Tr9nEAAAA3gAAAA8AAAAAAAAAAAAAAAAAmAIAAGRycy9k&#10;b3ducmV2LnhtbFBLBQYAAAAABAAEAPUAAACJAwAAAAA=&#10;" path="m168,130r10,l183,125r,-10l178,110,14,,5,,,5r,9l5,19,168,130xe" fillcolor="black" stroked="f">
                          <v:path arrowok="t" o:connecttype="custom" o:connectlocs="168,130;178,130;183,125;183,115;178,110;14,0;5,0;0,5;0,14;5,19;168,130" o:connectangles="0,0,0,0,0,0,0,0,0,0,0"/>
                        </v:shape>
                        <v:shape id="Freeform 1448" o:spid="_x0000_s3372" style="position:absolute;left:3604;top:1202;width:365;height:19;visibility:visible;mso-wrap-style:square;v-text-anchor:top" coordsize="36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n5MgA&#10;AADeAAAADwAAAGRycy9kb3ducmV2LnhtbESPQWvCQBSE74X+h+UJvdWN0moSXSUIllIoEvXi7ZF9&#10;JsHs25DdxtRf3y0IHoeZ+YZZrgfTiJ46V1tWMBlHIIgLq2suFRwP29cYhPPIGhvLpOCXHKxXz09L&#10;TLW9ck793pciQNilqKDyvk2ldEVFBt3YtsTBO9vOoA+yK6Xu8BrgppHTKJpJgzWHhQpb2lRUXPY/&#10;RsHHezvf5t+35Gtyuu3ypM828ZAp9TIasgUIT4N/hO/tT61g+jaPE/i/E66AX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C+fkyAAAAN4AAAAPAAAAAAAAAAAAAAAAAJgCAABk&#10;cnMvZG93bnJldi54bWxQSwUGAAAAAAQABAD1AAAAjQMAAAAA&#10;" path="m10,l5,r,5l,5r,9l5,14r,5l360,19r,-5l365,14r,-9l360,5r,-5l356,,10,xe" fillcolor="black" stroked="f">
                          <v:path arrowok="t" o:connecttype="custom" o:connectlocs="10,0;5,0;5,5;0,5;0,14;5,14;5,19;360,19;360,14;365,14;365,5;360,5;360,0;356,0;10,0" o:connectangles="0,0,0,0,0,0,0,0,0,0,0,0,0,0,0"/>
                        </v:shape>
                        <v:shape id="Freeform 1449" o:spid="_x0000_s3373" style="position:absolute;left:3762;top:899;width:361;height:245;visibility:visible;mso-wrap-style:square;v-text-anchor:top" coordsize="361,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IGQccA&#10;AADeAAAADwAAAGRycy9kb3ducmV2LnhtbESPy27CMBBF95X4B2uQ2BUHRHkEDEItlbooIAIbdkM8&#10;JBHxOLJdSP++XlRieXVfOotVa2pxJ+crywoG/QQEcW51xYWC0/HzdQrCB2SNtWVS8EseVsvOywJT&#10;bR98oHsWChFH2KeooAyhSaX0eUkGfd82xNG7WmcwROkKqR0+4rip5TBJxtJgxfGhxIbeS8pv2Y9R&#10;0CQD9zYe7S7n79nkvNl+XDO53yvV67brOYhAbXiG/9tfWsFwNJlFgIgTUU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SBkHHAAAA3gAAAA8AAAAAAAAAAAAAAAAAmAIAAGRy&#10;cy9kb3ducmV2LnhtbFBLBQYAAAAABAAEAPUAAACMAwAAAAA=&#10;" path="m5,226r,5l,231r,9l5,240r,5l15,245,356,19r,-5l361,14r,-9l356,5r,-5l346,,5,226xe" fillcolor="black" stroked="f">
                          <v:path arrowok="t" o:connecttype="custom" o:connectlocs="5,226;5,231;0,231;0,240;5,240;5,245;15,245;356,19;356,14;361,14;361,5;356,5;356,0;346,0;5,226" o:connectangles="0,0,0,0,0,0,0,0,0,0,0,0,0,0,0"/>
                        </v:shape>
                        <v:shape id="Freeform 1450" o:spid="_x0000_s3374" style="position:absolute;left:3421;top:899;width:361;height:245;visibility:visible;mso-wrap-style:square;v-text-anchor:top" coordsize="361,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6j2sgA&#10;AADeAAAADwAAAGRycy9kb3ducmV2LnhtbESPQWvCQBSE7wX/w/IEb3UTsVqjq5RqoYdWMe3F22v2&#10;mQSzb8Puqum/d4VCj8PMfMMsVp1pxIWcry0rSIcJCOLC6ppLBd9fb4/PIHxA1thYJgW/5GG17D0s&#10;MNP2ynu65KEUEcI+QwVVCG0mpS8qMuiHtiWO3tE6gyFKV0rt8BrhppGjJJlIgzXHhQpbeq2oOOVn&#10;o6BNUvc0GW9/Dh+z6WHzuT7mcrdTatDvXuYgAnXhP/zXftcKRuPpLIX7nXgF5PI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HqPayAAAAN4AAAAPAAAAAAAAAAAAAAAAAJgCAABk&#10;cnMvZG93bnJldi54bWxQSwUGAAAAAAQABAD1AAAAjQMAAAAA&#10;" path="m15,l5,r,5l,5r,9l5,14r,5l346,245r10,l356,240r5,l361,231r-5,l356,226,15,xe" fillcolor="black" stroked="f">
                          <v:path arrowok="t" o:connecttype="custom" o:connectlocs="15,0;5,0;5,5;0,5;0,14;5,14;5,19;346,245;356,245;356,240;361,240;361,231;356,231;356,226;15,0" o:connectangles="0,0,0,0,0,0,0,0,0,0,0,0,0,0,0"/>
                        </v:shape>
                        <v:rect id="Rectangle 1451" o:spid="_x0000_s3375" style="position:absolute;left:37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Hab8gA&#10;AADeAAAADwAAAGRycy9kb3ducmV2LnhtbESPQWvCQBSE7wX/w/IKvTWbBm01uooKhV6Eanuot2f2&#10;mQSzb+PuVqO/visUPA4z8w0zmXWmESdyvras4CVJQRAXVtdcKvj+en8egvABWWNjmRRcyMNs2nuY&#10;YK7tmdd02oRSRAj7HBVUIbS5lL6oyKBPbEscvb11BkOUrpTa4TnCTSOzNH2VBmuOCxW2tKyoOGx+&#10;jYLFaLg4fvZ5dV3vtrT92R0GmUuVenrs5mMQgbpwD/+3P7SCrP82yu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AdpvyAAAAN4AAAAPAAAAAAAAAAAAAAAAAJgCAABk&#10;cnMvZG93bnJldi54bWxQSwUGAAAAAAQABAD1AAAAjQMAAAAA&#10;" fillcolor="black" stroked="f"/>
                        <v:rect id="Rectangle 1452" o:spid="_x0000_s3376" style="position:absolute;left:3772;top: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1/9MkA&#10;AADeAAAADwAAAGRycy9kb3ducmV2LnhtbESPT2sCMRTE7wW/Q3hCbzXr1lZdjVILBS8F/x309tw8&#10;dxc3L9sk1bWfvikUPA4z8xtmOm9NLS7kfGVZQb+XgCDOra64ULDbfjyNQPiArLG2TApu5GE+6zxM&#10;MdP2ymu6bEIhIoR9hgrKEJpMSp+XZND3bEMcvZN1BkOUrpDa4TXCTS3TJHmVBiuOCyU29F5Sft58&#10;GwWL8WjxtRrw58/6eKDD/nh+SV2i1GO3fZuACNSGe/i/vdQK0sFw/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k1/9MkAAADeAAAADwAAAAAAAAAAAAAAAACYAgAA&#10;ZHJzL2Rvd25yZXYueG1sUEsFBgAAAAAEAAQA9QAAAI4DAAAAAA==&#10;" fillcolor="black" stroked="f"/>
                        <v:rect id="Rectangle 1453" o:spid="_x0000_s3377" style="position:absolute;left:3772;top:1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ngMgA&#10;AADeAAAADwAAAGRycy9kb3ducmV2LnhtbESPQWvCQBSE74X+h+UJvdWNIVqNrlILhV6Eaj3o7Zl9&#10;JsHs23R3q9Ff3y0IPQ4z8w0zW3SmEWdyvrasYNBPQBAXVtdcKth+vT+PQfiArLGxTAqu5GExf3yY&#10;Ya7thdd03oRSRAj7HBVUIbS5lL6oyKDv25Y4ekfrDIYoXSm1w0uEm0amSTKSBmuOCxW29FZRcdr8&#10;GAXLyXj5/Znx6rY+7Gm/O5yGqUuUeup1r1MQgbrwH763P7SCNHuZZP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pOeAyAAAAN4AAAAPAAAAAAAAAAAAAAAAAJgCAABk&#10;cnMvZG93bnJldi54bWxQSwUGAAAAAAQABAD1AAAAjQMAAAAA&#10;" fillcolor="black" stroked="f"/>
                        <v:rect id="Rectangle 1454" o:spid="_x0000_s3378" style="position:absolute;left:3772;top:1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hCG8gA&#10;AADeAAAADwAAAGRycy9kb3ducmV2LnhtbESPT2sCMRTE74V+h/AKvdVsF626GkULQi9C/XPQ23Pz&#10;uru4eVmTqFs/fSMUPA4z8xtmPG1NLS7kfGVZwXsnAUGcW11xoWC7WbwNQPiArLG2TAp+ycN08vw0&#10;xkzbK6/osg6FiBD2GSooQ2gyKX1ekkHfsQ1x9H6sMxiidIXUDq8RbmqZJsmHNFhxXCixoc+S8uP6&#10;bBTMh4P56bvLy9vqsKf97nDspS5R6vWlnY1ABGrDI/zf/tIK0m5/2IP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6EIbyAAAAN4AAAAPAAAAAAAAAAAAAAAAAJgCAABk&#10;cnMvZG93bnJldi54bWxQSwUGAAAAAAQABAD1AAAAjQMAAAAA&#10;" fillcolor="black" stroked="f"/>
                        <v:rect id="Rectangle 1455" o:spid="_x0000_s3379" style="position:absolute;left:3772;top:1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rcbMgA&#10;AADeAAAADwAAAGRycy9kb3ducmV2LnhtbESPT2sCMRTE7wW/Q3hCbzXbxVpdjaKFQi+C/w56e25e&#10;dxc3L2uS6tpP3whCj8PM/IaZzFpTiws5X1lW8NpLQBDnVldcKNhtP1+GIHxA1lhbJgU38jCbdp4m&#10;mGl75TVdNqEQEcI+QwVlCE0mpc9LMuh7tiGO3rd1BkOUrpDa4TXCTS3TJBlIgxXHhRIb+igpP21+&#10;jILFaLg4r/q8/F0fD3TYH09vqUuUeu628zGIQG34Dz/aX1pB2n8fDe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OtxsyAAAAN4AAAAPAAAAAAAAAAAAAAAAAJgCAABk&#10;cnMvZG93bnJldi54bWxQSwUGAAAAAAQABAD1AAAAjQMAAAAA&#10;" fillcolor="black" stroked="f"/>
                        <v:rect id="Rectangle 1456" o:spid="_x0000_s3380" style="position:absolute;left:3772;top:2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Z598gA&#10;AADeAAAADwAAAGRycy9kb3ducmV2LnhtbESPT2sCMRTE74LfITyhN812sVVXo2ih0ItQ/xz09ty8&#10;7i5uXtYk1bWfvhEKPQ4z8xtmtmhNLa7kfGVZwfMgAUGcW11xoWC/e++PQfiArLG2TAru5GEx73Zm&#10;mGl74w1dt6EQEcI+QwVlCE0mpc9LMugHtiGO3pd1BkOUrpDa4S3CTS3TJHmVBiuOCyU29FZSft5+&#10;GwWryXh1+Rzy+mdzOtLxcDq/pC5R6qnXLqcgArXhP/zX/tAK0uFoMoL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dnn3yAAAAN4AAAAPAAAAAAAAAAAAAAAAAJgCAABk&#10;cnMvZG93bnJldi54bWxQSwUGAAAAAAQABAD1AAAAjQMAAAAA&#10;" fillcolor="black" stroked="f"/>
                        <v:rect id="Rectangle 1457" o:spid="_x0000_s3381" style="position:absolute;left:3772;top:2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nthcUA&#10;AADeAAAADwAAAGRycy9kb3ducmV2LnhtbERPyW7CMBC9V+o/WFOJW3GIWAMGFaRKXCqxHeA2xEMS&#10;EY9T24W0X18fkDg+vX22aE0tbuR8ZVlBr5uAIM6trrhQcNh/vo9B+ICssbZMCn7Jw2L++jLDTNs7&#10;b+m2C4WIIewzVFCG0GRS+rwkg75rG+LIXawzGCJ0hdQO7zHc1DJNkqE0WHFsKLGhVUn5dfdjFCwn&#10;4+X3ps9ff9vziU7H83WQukSpzlv7MQURqA1P8cO91grS/mgS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6e2FxQAAAN4AAAAPAAAAAAAAAAAAAAAAAJgCAABkcnMv&#10;ZG93bnJldi54bWxQSwUGAAAAAAQABAD1AAAAigMAAAAA&#10;" fillcolor="black" stroked="f"/>
                        <v:rect id="Rectangle 1458" o:spid="_x0000_s3382" style="position:absolute;left:3772;top:3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VIHsgA&#10;AADeAAAADwAAAGRycy9kb3ducmV2LnhtbESPQWvCQBSE74L/YXmF3nTTYNWkrqKFQi9C1R7q7Zl9&#10;TYLZt+nuVlN/fVcQPA4z8w0zW3SmESdyvras4GmYgCAurK65VPC5extMQfiArLGxTAr+yMNi3u/N&#10;MNf2zBs6bUMpIoR9jgqqENpcSl9UZNAPbUscvW/rDIYoXSm1w3OEm0amSTKWBmuOCxW29FpRcdz+&#10;GgWrbLr6+Rjx+rI57Gn/dTg+py5R6vGhW76ACNSFe/jWftcK0tEky+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pUgeyAAAAN4AAAAPAAAAAAAAAAAAAAAAAJgCAABk&#10;cnMvZG93bnJldi54bWxQSwUGAAAAAAQABAD1AAAAjQMAAAAA&#10;" fillcolor="black" stroked="f"/>
                        <v:rect id="Rectangle 1459" o:spid="_x0000_s3383" style="position:absolute;left:3772;top:3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HgUscA&#10;AADeAAAADwAAAGRycy9kb3ducmV2LnhtbESPy2oCMRSG9wXfIZyCu5p0sGU6GkULQjeFelnU3XFy&#10;nBmcnEyTVEefvlkUXP78N77pvLetOJMPjWMNzyMFgrh0puFKw267espBhIhssHVMGq4UYD4bPEyx&#10;MO7CazpvYiXSCIcCNdQxdoWUoazJYhi5jjh5R+ctxiR9JY3HSxq3rcyUepUWG04PNXb0XlN52vxa&#10;Dcu3fPnzNebP2/qwp/334fSSeaX18LFfTEBE6uM9/N/+MBqyca4SQMJJKC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h4FLHAAAA3gAAAA8AAAAAAAAAAAAAAAAAmAIAAGRy&#10;cy9kb3ducmV2LnhtbFBLBQYAAAAABAAEAPUAAACMAwAAAAA=&#10;" fillcolor="black" stroked="f"/>
                        <v:rect id="Rectangle 1460" o:spid="_x0000_s3384" style="position:absolute;left:3772;top:4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1FycgA&#10;AADeAAAADwAAAGRycy9kb3ducmV2LnhtbESPQWsCMRSE74X+h/AK3mriYsu6GqUWBC+Fanuot+fm&#10;dXdx87JNoq7++qYg9DjMzDfMbNHbVpzIh8axhtFQgSAunWm40vD5sXrMQYSIbLB1TBouFGAxv7+b&#10;YWHcmTd02sZKJAiHAjXUMXaFlKGsyWIYuo44ed/OW4xJ+koaj+cEt63MlHqWFhtOCzV29FpTedge&#10;rYblJF/+vI/57brZ72j3tT88ZV5pPXjoX6YgIvXxP3xrr42GbJyrE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bUXJyAAAAN4AAAAPAAAAAAAAAAAAAAAAAJgCAABk&#10;cnMvZG93bnJldi54bWxQSwUGAAAAAAQABAD1AAAAjQMAAAAA&#10;" fillcolor="black" stroked="f"/>
                        <v:rect id="Rectangle 1461" o:spid="_x0000_s3385" style="position:absolute;left:3772;top:4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bvsgA&#10;AADeAAAADwAAAGRycy9kb3ducmV2LnhtbESPQUsDMRSE74L/ITzBm5u4tGXdNi22IHgp2OrB3l43&#10;r7tLNy/bJLarv74RBI/DzHzDzBaD7cSZfGgda3jMFAjiypmWaw0f7y8PBYgQkQ12jknDNwVYzG9v&#10;Zlgad+ENnbexFgnCoUQNTYx9KWWoGrIYMtcTJ+/gvMWYpK+l8XhJcNvJXKmJtNhyWmiwp1VD1XH7&#10;ZTUsn4rl6W3E65/Nfke7z/1xnHul9f3d8DwFEWmI/+G/9qvRkI8KlcPvnXQ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v9u+yAAAAN4AAAAPAAAAAAAAAAAAAAAAAJgCAABk&#10;cnMvZG93bnJldi54bWxQSwUGAAAAAAQABAD1AAAAjQMAAAAA&#10;" fillcolor="black" stroked="f"/>
                        <v:rect id="Rectangle 1462" o:spid="_x0000_s3386" style="position:absolute;left:3772;top:5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N+JcgA&#10;AADeAAAADwAAAGRycy9kb3ducmV2LnhtbESPQUvDQBSE74L/YXmCN7trjBJjt8UWBC9CUz3Y22v2&#10;mYRm36a7axv99d2C4HGYmW+Y6Xy0vTiQD51jDbcTBYK4dqbjRsPH+8tNASJEZIO9Y9LwQwHms8uL&#10;KZbGHbmiwzo2IkE4lKihjXEopQx1SxbDxA3Eyfty3mJM0jfSeDwmuO1lptSDtNhxWmhxoGVL9W79&#10;bTUsHovFfpXz22+13dDmc7u7z7zS+vpqfH4CEWmM/+G/9qvRkOWFuoP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834lyAAAAN4AAAAPAAAAAAAAAAAAAAAAAJgCAABk&#10;cnMvZG93bnJldi54bWxQSwUGAAAAAAQABAD1AAAAjQMAAAAA&#10;" fillcolor="black" stroked="f"/>
                        <v:rect id="Rectangle 1463" o:spid="_x0000_s3387" style="position:absolute;left:3772;top:5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rmUcgA&#10;AADeAAAADwAAAGRycy9kb3ducmV2LnhtbESPQUsDMRSE7wX/Q3hCb23issq6Ni1WKPQi2OrB3l43&#10;z92lm5c1SdvVX2+EQo/DzHzDzBaD7cSJfGgda7ibKhDElTMt1xo+3leTAkSIyAY7x6ThhwIs5jej&#10;GZbGnXlDp22sRYJwKFFDE2NfShmqhiyGqeuJk/flvMWYpK+l8XhOcNvJTKkHabHltNBgTy8NVYft&#10;0WpYPhbL77ecX383+x3tPveH+8wrrce3w/MTiEhDvIYv7bXRkOWFyuH/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GuZRyAAAAN4AAAAPAAAAAAAAAAAAAAAAAJgCAABk&#10;cnMvZG93bnJldi54bWxQSwUGAAAAAAQABAD1AAAAjQMAAAAA&#10;" fillcolor="black" stroked="f"/>
                        <v:rect id="Rectangle 1464" o:spid="_x0000_s3388" style="position:absolute;left:3772;top:6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DysgA&#10;AADeAAAADwAAAGRycy9kb3ducmV2LnhtbESPQWsCMRSE7wX/Q3iCt5p00bLdGkULBS9CtT3U23Pz&#10;uru4eVmTqNv++qYg9DjMzDfMbNHbVlzIh8axhoexAkFcOtNwpeHj/fU+BxEissHWMWn4pgCL+eBu&#10;hoVxV97SZRcrkSAcCtRQx9gVUoayJoth7Dri5H05bzEm6StpPF4T3LYyU+pRWmw4LdTY0UtN5XF3&#10;thpWT/nq9Dbhzc/2sKf95+E4zbzSejTsl88gIvXxP3xrr42GbJKrK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VkPKyAAAAN4AAAAPAAAAAAAAAAAAAAAAAJgCAABk&#10;cnMvZG93bnJldi54bWxQSwUGAAAAAAQABAD1AAAAjQMAAAAA&#10;" fillcolor="black" stroked="f"/>
                        <v:rect id="Rectangle 1465" o:spid="_x0000_s3389" style="position:absolute;left:3772;top:6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TdvcgA&#10;AADeAAAADwAAAGRycy9kb3ducmV2LnhtbESPQWsCMRSE7wX/Q3iCt5p0sbLdGkULBS9CtT3U23Pz&#10;uru4eVmTqNv++qYg9DjMzDfMbNHbVlzIh8axhoexAkFcOtNwpeHj/fU+BxEissHWMWn4pgCL+eBu&#10;hoVxV97SZRcrkSAcCtRQx9gVUoayJoth7Dri5H05bzEm6StpPF4T3LYyU2oqLTacFmrs6KWm8rg7&#10;Ww2rp3x1epvw5md72NP+83B8zLzSejTsl88gIvXxP3xrr42GbJKrK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hN29yAAAAN4AAAAPAAAAAAAAAAAAAAAAAJgCAABk&#10;cnMvZG93bnJldi54bWxQSwUGAAAAAAQABAD1AAAAjQMAAAAA&#10;" fillcolor="black" stroked="f"/>
                        <v:rect id="Rectangle 1466" o:spid="_x0000_s3390" style="position:absolute;left:3772;top:7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h4JsgA&#10;AADeAAAADwAAAGRycy9kb3ducmV2LnhtbESPQWsCMRSE74X+h/AKvdWki7XrapRaELwUqu1Bb8/N&#10;c3dx87JNUt321zeC0OMwM98w03lvW3EiHxrHGh4HCgRx6UzDlYbPj+VDDiJEZIOtY9LwQwHms9ub&#10;KRbGnXlNp02sRIJwKFBDHWNXSBnKmiyGgeuIk3dw3mJM0lfSeDwnuG1lptRIWmw4LdTY0WtN5XHz&#10;bTUsxvni633Ib7/r/Y522/3xKfNK6/u7/mUCIlIf/8PX9spoyIa5eobLnXQ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yHgmyAAAAN4AAAAPAAAAAAAAAAAAAAAAAJgCAABk&#10;cnMvZG93bnJldi54bWxQSwUGAAAAAAQABAD1AAAAjQMAAAAA&#10;" fillcolor="black" stroked="f"/>
                        <v:rect id="Rectangle 1467" o:spid="_x0000_s3391" style="position:absolute;left:3772;top:7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fsVMUA&#10;AADeAAAADwAAAGRycy9kb3ducmV2LnhtbERPy2oCMRTdF/yHcAvuatLBluloFC0I3RTqY1F318l1&#10;ZnByM01SHf36ZlFweTjv6by3rTiTD41jDc8jBYK4dKbhSsNuu3rKQYSIbLB1TBquFGA+GzxMsTDu&#10;wms6b2IlUgiHAjXUMXaFlKGsyWIYuY44cUfnLcYEfSWNx0sKt63MlHqVFhtODTV29F5Tedr8Wg3L&#10;t3z58zXmz9v6sKf99+H0knml9fCxX0xAROrjXfzv/jAasnGu0t50J10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V+xUxQAAAN4AAAAPAAAAAAAAAAAAAAAAAJgCAABkcnMv&#10;ZG93bnJldi54bWxQSwUGAAAAAAQABAD1AAAAigMAAAAA&#10;" fillcolor="black" stroked="f"/>
                        <v:rect id="Rectangle 1468" o:spid="_x0000_s3392" style="position:absolute;left:3772;top:8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tJz8gA&#10;AADeAAAADwAAAGRycy9kb3ducmV2LnhtbESPQWsCMRSE74X+h/AK3mrSxZZ1NUotCF4K1XrQ23Pz&#10;3F3cvGyTqNv++qYg9DjMzDfMdN7bVlzIh8axhqehAkFcOtNwpWH7uXzMQYSIbLB1TBq+KcB8dn83&#10;xcK4K6/psomVSBAOBWqoY+wKKUNZk8UwdB1x8o7OW4xJ+koaj9cEt63MlHqRFhtOCzV29FZTedqc&#10;rYbFOF98fYz4/Wd92NN+dzg9Z15pPXjoXycgIvXxP3xrr4yGbJSrMfzdSVd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G0nPyAAAAN4AAAAPAAAAAAAAAAAAAAAAAJgCAABk&#10;cnMvZG93bnJldi54bWxQSwUGAAAAAAQABAD1AAAAjQMAAAAA&#10;" fillcolor="black" stroked="f"/>
                        <v:rect id="Rectangle 1469" o:spid="_x0000_s3393" style="position:absolute;left:3772;top:8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h2j8cA&#10;AADeAAAADwAAAGRycy9kb3ducmV2LnhtbESPy2rCQBSG94LvMJxCdzoxWInRUbRQ6KbgpYu6O2ZO&#10;k2DmTDoz1ejTOwvB5c9/45svO9OIMzlfW1YwGiYgiAuray4VfO8/BhkIH5A1NpZJwZU8LBf93hxz&#10;bS+8pfMulCKOsM9RQRVCm0vpi4oM+qFtiaP3a53BEKUrpXZ4ieOmkWmSTKTBmuNDhS29V1Scdv9G&#10;wXqarf82Y/66bY8HOvwcT2+pS5R6felWMxCBuvAMP9qfWkE6zkYRIOJEFJ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4do/HAAAA3gAAAA8AAAAAAAAAAAAAAAAAmAIAAGRy&#10;cy9kb3ducmV2LnhtbFBLBQYAAAAABAAEAPUAAACMAwAAAAA=&#10;" fillcolor="black" stroked="f"/>
                        <v:rect id="Rectangle 1470" o:spid="_x0000_s3394" style="position:absolute;left:3772;top:9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TTFMgA&#10;AADeAAAADwAAAGRycy9kb3ducmV2LnhtbESPT2vCQBTE74V+h+UJvdVNgi0xukotFHop1D8HvT2z&#10;zySYfZvubjX66bsFweMwM79hpvPetOJEzjeWFaTDBARxaXXDlYLN+uM5B+EDssbWMim4kIf57PFh&#10;ioW2Z17SaRUqESHsC1RQh9AVUvqyJoN+aDvi6B2sMxiidJXUDs8RblqZJcmrNNhwXKixo/eayuPq&#10;1yhYjPPFz/eIv67L/Y522/3xJXOJUk+D/m0CIlAf7uFb+1MryEZ5msL/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tNMUyAAAAN4AAAAPAAAAAAAAAAAAAAAAAJgCAABk&#10;cnMvZG93bnJldi54bWxQSwUGAAAAAAQABAD1AAAAjQMAAAAA&#10;" fillcolor="black" stroked="f"/>
                        <v:rect id="Rectangle 1471" o:spid="_x0000_s3395" style="position:absolute;left:3772;top:9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ZNY8gA&#10;AADeAAAADwAAAGRycy9kb3ducmV2LnhtbESPT2vCQBTE74LfYXmF3nRjsCVGV9FCoZeCf3qot2f2&#10;NQlm36a7W41++q4geBxm5jfMbNGZRpzI+dqygtEwAUFcWF1zqeBr9z7IQPiArLGxTAou5GEx7/dm&#10;mGt75g2dtqEUEcI+RwVVCG0upS8qMuiHtiWO3o91BkOUrpTa4TnCTSPTJHmVBmuOCxW29FZRcdz+&#10;GQWrSbb6XY/587o57Gn/fTi+pC5R6vmpW05BBOrCI3xvf2gF6Tgb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Zk1jyAAAAN4AAAAPAAAAAAAAAAAAAAAAAJgCAABk&#10;cnMvZG93bnJldi54bWxQSwUGAAAAAAQABAD1AAAAjQMAAAAA&#10;" fillcolor="black" stroked="f"/>
                        <v:rect id="Rectangle 1472" o:spid="_x0000_s3396" style="position:absolute;left:3772;top:1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ro+MkA&#10;AADeAAAADwAAAGRycy9kb3ducmV2LnhtbESPT2vCQBTE74LfYXmCN90Y/5CmrqKFQi+Fqj3U2zP7&#10;TILZt+nuVtN++m5B6HGYmd8wy3VnGnEl52vLCibjBARxYXXNpYL3w/MoA+EDssbGMin4Jg/rVb+3&#10;xFzbG+/oug+liBD2OSqoQmhzKX1RkUE/ti1x9M7WGQxRulJqh7cIN41Mk2QhDdYcFyps6ami4rL/&#10;Mgq2D9n2823Grz+705GOH6fLPHWJUsNBt3kEEagL/+F7+0UrSGfZZAp/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Sro+MkAAADeAAAADwAAAAAAAAAAAAAAAACYAgAA&#10;ZHJzL2Rvd25yZXYueG1sUEsFBgAAAAAEAAQA9QAAAI4DAAAAAA==&#10;" fillcolor="black" stroked="f"/>
                        <v:rect id="Rectangle 1473" o:spid="_x0000_s3397" style="position:absolute;left:3772;top:1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wjMgA&#10;AADeAAAADwAAAGRycy9kb3ducmV2LnhtbESPT2vCQBTE74V+h+UVvNWNIZYYXaUWhF4E//RQb8/s&#10;axLMvk13t5r203cFweMwM79hZovetOJMzjeWFYyGCQji0uqGKwUf+9VzDsIHZI2tZVLwSx4W88eH&#10;GRbaXnhL512oRISwL1BBHUJXSOnLmgz6oe2Io/dlncEQpaukdniJcNPKNElepMGG40KNHb3VVJ52&#10;P0bBcpIvvzcZr/+2xwMdPo+nceoSpQZP/esURKA+3MO39rtWkGb5KIPrnXg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w3CMyAAAAN4AAAAPAAAAAAAAAAAAAAAAAJgCAABk&#10;cnMvZG93bnJldi54bWxQSwUGAAAAAAQABAD1AAAAjQMAAAAA&#10;" fillcolor="black" stroked="f"/>
                        <v:rect id="Rectangle 1474" o:spid="_x0000_s3398" style="position:absolute;left:3772;top:1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F8gA&#10;AADeAAAADwAAAGRycy9kb3ducmV2LnhtbESPT2vCQBTE74V+h+UVeqsbg5Y0uooWCl4E/x3q7Zl9&#10;JsHs27i71ein7wqFHoeZ+Q0znnamERdyvrasoN9LQBAXVtdcKthtv94yED4ga2wsk4IbeZhOnp/G&#10;mGt75TVdNqEUEcI+RwVVCG0upS8qMuh7tiWO3tE6gyFKV0rt8BrhppFpkrxLgzXHhQpb+qyoOG1+&#10;jIL5RzY/rwa8vK8Pe9p/H07D1CVKvb50sxGIQF34D/+1F1pBOsj6Q3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j9UXyAAAAN4AAAAPAAAAAAAAAAAAAAAAAJgCAABk&#10;cnMvZG93bnJldi54bWxQSwUGAAAAAAQABAD1AAAAjQMAAAAA&#10;" fillcolor="black" stroked="f"/>
                        <v:rect id="Rectangle 1475" o:spid="_x0000_s3399" style="position:absolute;left:3772;top:1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1LYMgA&#10;AADeAAAADwAAAGRycy9kb3ducmV2LnhtbESPT2vCQBTE7wW/w/KE3urGYCVGV9FCoZdC/XPQ2zP7&#10;TILZt3F3q6mfvisUehxm5jfMbNGZRlzJ+dqyguEgAUFcWF1zqWC3fX/JQPiArLGxTAp+yMNi3nua&#10;Ya7tjdd03YRSRAj7HBVUIbS5lL6oyKAf2JY4eifrDIYoXSm1w1uEm0amSTKWBmuOCxW29FZRcd58&#10;GwWrSba6fI34874+HuiwP55fU5co9dzvllMQgbrwH/5rf2gF6Sgbju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XUtgyAAAAN4AAAAPAAAAAAAAAAAAAAAAAJgCAABk&#10;cnMvZG93bnJldi54bWxQSwUGAAAAAAQABAD1AAAAjQMAAAAA&#10;" fillcolor="black" stroked="f"/>
                        <v:rect id="Rectangle 1476" o:spid="_x0000_s3400" style="position:absolute;left:3772;top:1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Hu+8gA&#10;AADeAAAADwAAAGRycy9kb3ducmV2LnhtbESPQWvCQBSE74L/YXmF3nRj0DZGV9FCoZdCtR709sy+&#10;JsHs23R3q7G/visUPA4z8w0zX3amEWdyvrasYDRMQBAXVtdcKth9vg4yED4ga2wsk4IreVgu+r05&#10;5tpeeEPnbShFhLDPUUEVQptL6YuKDPqhbYmj92WdwRClK6V2eIlw08g0SZ6kwZrjQoUtvVRUnLY/&#10;RsF6mq2/P8b8/rs5HuiwP54mqUuUenzoVjMQgbpwD/+337SCdJyN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Ee77yAAAAN4AAAAPAAAAAAAAAAAAAAAAAJgCAABk&#10;cnMvZG93bnJldi54bWxQSwUGAAAAAAQABAD1AAAAjQMAAAAA&#10;" fillcolor="black" stroked="f"/>
                        <v:rect id="Rectangle 1477" o:spid="_x0000_s3401" style="position:absolute;left:3772;top:1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56icUA&#10;AADeAAAADwAAAGRycy9kb3ducmV2LnhtbERPy2rCQBTdC/7DcAvd6cRgJUZH0UKhm4KPLurumrlN&#10;gpk76cxUo1/vLASXh/OeLzvTiDM5X1tWMBomIIgLq2suFXzvPwYZCB+QNTaWScGVPCwX/d4cc20v&#10;vKXzLpQihrDPUUEVQptL6YuKDPqhbYkj92udwRChK6V2eInhppFpkkykwZpjQ4UtvVdUnHb/RsF6&#10;mq3/NmP+um2PBzr8HE9vqUuUen3pVjMQgbrwFD/cn1pBOs5GcW+8E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nqJxQAAAN4AAAAPAAAAAAAAAAAAAAAAAJgCAABkcnMv&#10;ZG93bnJldi54bWxQSwUGAAAAAAQABAD1AAAAigMAAAAA&#10;" fillcolor="black" stroked="f"/>
                        <v:rect id="Rectangle 1478" o:spid="_x0000_s3402" style="position:absolute;left:3772;top:1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fEsgA&#10;AADeAAAADwAAAGRycy9kb3ducmV2LnhtbESPQWvCQBSE74L/YXkFb7oxqMTUVbQgeBGq7aHentnX&#10;JJh9m+6umvbXu4VCj8PMfMMsVp1pxI2cry0rGI8SEMSF1TWXCt7ftsMMhA/IGhvLpOCbPKyW/d4C&#10;c23vfKDbMZQiQtjnqKAKoc2l9EVFBv3ItsTR+7TOYIjSlVI7vEe4aWSaJDNpsOa4UGFLLxUVl+PV&#10;KNjMs83X64T3P4fziU4f58s0dYlSg6du/QwiUBf+w3/tnVaQTrLxH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wt8SyAAAAN4AAAAPAAAAAAAAAAAAAAAAAJgCAABk&#10;cnMvZG93bnJldi54bWxQSwUGAAAAAAQABAD1AAAAjQMAAAAA&#10;" fillcolor="black" stroked="f"/>
                        <v:rect id="Rectangle 1479" o:spid="_x0000_s3403" style="position:absolute;left:3772;top:1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S8MsYA&#10;AADeAAAADwAAAGRycy9kb3ducmV2LnhtbESPy2rCQBSG94LvMJxCdzppsJJGR9FCwU3B26Lujplj&#10;EsycSWdGTfv0zkJw+fPf+KbzzjTiSs7XlhW8DRMQxIXVNZcK9ruvQQbCB2SNjWVS8Ece5rN+b4q5&#10;tjfe0HUbShFH2OeooAqhzaX0RUUG/dC2xNE7WWcwROlKqR3e4rhpZJokY2mw5vhQYUufFRXn7cUo&#10;WH5ky9/1iL//N8cDHX6O5/fUJUq9vnSLCYhAXXiGH+2VVpCOsjQCRJyI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S8MsYAAADeAAAADwAAAAAAAAAAAAAAAACYAgAAZHJz&#10;L2Rvd25yZXYueG1sUEsFBgAAAAAEAAQA9QAAAIsDAAAAAA==&#10;" fillcolor="black" stroked="f"/>
                        <v:rect id="Rectangle 1480" o:spid="_x0000_s3404" style="position:absolute;left:3772;top:1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gZqcgA&#10;AADeAAAADwAAAGRycy9kb3ducmV2LnhtbESPT2vCQBTE74LfYXmF3nRjsCVGV9FCoZeCf3qot2f2&#10;NQlm36a7W41++q4geBxm5jfMbNGZRpzI+dqygtEwAUFcWF1zqeBr9z7IQPiArLGxTAou5GEx7/dm&#10;mGt75g2dtqEUEcI+RwVVCG0upS8qMuiHtiWO3o91BkOUrpTa4TnCTSPTJHmVBmuOCxW29FZRcdz+&#10;GQWrSbb6XY/587o57Gn/fTi+pC5R6vmpW05BBOrCI3xvf2gF6ThLR3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2BmpyAAAAN4AAAAPAAAAAAAAAAAAAAAAAJgCAABk&#10;cnMvZG93bnJldi54bWxQSwUGAAAAAAQABAD1AAAAjQMAAAAA&#10;" fillcolor="black" stroked="f"/>
                        <v:rect id="Rectangle 1481" o:spid="_x0000_s3405" style="position:absolute;left:3772;top:1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qH3sgA&#10;AADeAAAADwAAAGRycy9kb3ducmV2LnhtbESPQUsDMRSE74L/ITzBm5s1tGXdNi22IHgp2OrB3l43&#10;r7tLNy/bJLarv74RBI/DzHzDzBaD7cSZfGgda3jMchDElTMt1xo+3l8eChAhIhvsHJOGbwqwmN/e&#10;zLA07sIbOm9jLRKEQ4kamhj7UspQNWQxZK4nTt7BeYsxSV9L4/GS4LaTKs8n0mLLaaHBnlYNVcft&#10;l9WwfCqWp7cRr382+x3tPvfHsfK51vd3w/MURKQh/of/2q9GgxoVSsHvnXQ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CofeyAAAAN4AAAAPAAAAAAAAAAAAAAAAAJgCAABk&#10;cnMvZG93bnJldi54bWxQSwUGAAAAAAQABAD1AAAAjQMAAAAA&#10;" fillcolor="black" stroked="f"/>
                        <v:rect id="Rectangle 1482" o:spid="_x0000_s3406" style="position:absolute;left:3772;top:1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iRcgA&#10;AADeAAAADwAAAGRycy9kb3ducmV2LnhtbESPQWvCQBSE74X+h+UJvdWNqZUYXaUWBC+FanvQ2zP7&#10;TILZt+nuqrG/visUPA4z8w0znXemEWdyvrasYNBPQBAXVtdcKvj+Wj5nIHxA1thYJgVX8jCfPT5M&#10;Mdf2wms6b0IpIoR9jgqqENpcSl9UZND3bUscvYN1BkOUrpTa4SXCTSPTJBlJgzXHhQpbeq+oOG5O&#10;RsFinC1+Pof88bve72i33R9fU5co9dTr3iYgAnXhHv5vr7SCdJilL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RiJFyAAAAN4AAAAPAAAAAAAAAAAAAAAAAJgCAABk&#10;cnMvZG93bnJldi54bWxQSwUGAAAAAAQABAD1AAAAjQMAAAAA&#10;" fillcolor="black" stroked="f"/>
                        <v:rect id="Rectangle 1483" o:spid="_x0000_s3407" style="position:absolute;left:3772;top:1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6McgA&#10;AADeAAAADwAAAGRycy9kb3ducmV2LnhtbESPQWvCQBSE74L/YXmF3nTTEEuauooWCr0Ianuot2f2&#10;NQlm36a7W43++q4geBxm5htmOu9NK47kfGNZwdM4AUFcWt1wpeDr832Ug/ABWWNrmRScycN8NhxM&#10;sdD2xBs6bkMlIoR9gQrqELpCSl/WZNCPbUccvR/rDIYoXSW1w1OEm1amSfIsDTYcF2rs6K2m8rD9&#10;MwqWL/nyd53x6rLZ72j3vT9MUpco9fjQL15BBOrDPXxrf2gFaZanGVzvxCsg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r7oxyAAAAN4AAAAPAAAAAAAAAAAAAAAAAJgCAABk&#10;cnMvZG93bnJldi54bWxQSwUGAAAAAAQABAD1AAAAjQMAAAAA&#10;" fillcolor="black" stroked="f"/>
                        <v:rect id="Rectangle 1484" o:spid="_x0000_s3408" style="position:absolute;left:3772;top:1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fqsgA&#10;AADeAAAADwAAAGRycy9kb3ducmV2LnhtbESPQWvCQBSE70L/w/IK3nTToCVNXaUKghehag/19sy+&#10;JsHs23R31eiv7xYEj8PMfMNMZp1pxJmcry0reBkmIIgLq2suFXztloMMhA/IGhvLpOBKHmbTp94E&#10;c20vvKHzNpQiQtjnqKAKoc2l9EVFBv3QtsTR+7HOYIjSlVI7vES4aWSaJK/SYM1xocKWFhUVx+3J&#10;KJi/ZfPfzxGvb5vDnvbfh+M4dYlS/efu4x1EoC48wvf2SitIR1k6h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4x+qyAAAAN4AAAAPAAAAAAAAAAAAAAAAAJgCAABk&#10;cnMvZG93bnJldi54bWxQSwUGAAAAAAQABAD1AAAAjQMAAAAA&#10;" fillcolor="black" stroked="f"/>
                        <v:rect id="Rectangle 1485" o:spid="_x0000_s3409" style="position:absolute;left:3772;top:1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B3cgA&#10;AADeAAAADwAAAGRycy9kb3ducmV2LnhtbESPT2vCQBTE74V+h+UVvNVNg5UYXaUWCl4E//RQb8/s&#10;axLMvk13V0399K4geBxm5jfMZNaZRpzI+dqygrd+AoK4sLrmUsH39us1A+EDssbGMin4Jw+z6fPT&#10;BHNtz7ym0yaUIkLY56igCqHNpfRFRQZ937bE0fu1zmCI0pVSOzxHuGlkmiRDabDmuFBhS58VFYfN&#10;0SiYj7L532rAy8t6v6Pdz/7wnrpEqd5L9zEGEagLj/C9vdAK0kGWD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MYHdyAAAAN4AAAAPAAAAAAAAAAAAAAAAAJgCAABk&#10;cnMvZG93bnJldi54bWxQSwUGAAAAAAQABAD1AAAAjQMAAAAA&#10;" fillcolor="black" stroked="f"/>
                        <v:rect id="Rectangle 1486" o:spid="_x0000_s3410" style="position:absolute;left:3772;top:1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0kRskA&#10;AADeAAAADwAAAGRycy9kb3ducmV2LnhtbESPT2vCQBTE7wW/w/IEb3Vj0JqmrqKFQi+F+udQb8/s&#10;axLMvk13V4399F2h4HGYmd8ws0VnGnEm52vLCkbDBARxYXXNpYLd9u0xA+EDssbGMim4kofFvPcw&#10;w1zbC6/pvAmliBD2OSqoQmhzKX1RkUE/tC1x9L6tMxiidKXUDi8RbhqZJsmTNFhzXKiwpdeKiuPm&#10;ZBSsnrPVz+eYP37Xhz3tvw7HSeoSpQb9bvkCIlAX7uH/9rtWkI6zdA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H0kRskAAADeAAAADwAAAAAAAAAAAAAAAACYAgAA&#10;ZHJzL2Rvd25yZXYueG1sUEsFBgAAAAAEAAQA9QAAAI4DAAAAAA==&#10;" fillcolor="black" stroked="f"/>
                        <v:rect id="Rectangle 1487" o:spid="_x0000_s3411" style="position:absolute;left:3772;top:17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KwNMUA&#10;AADeAAAADwAAAGRycy9kb3ducmV2LnhtbERPy2rCQBTdC/7DcAvd6aTBShodRQsFNwVfi7q7Zq5J&#10;MHMnnRk17dc7C8Hl4byn88404krO15YVvA0TEMSF1TWXCva7r0EGwgdkjY1lUvBHHuazfm+KubY3&#10;3tB1G0oRQ9jnqKAKoc2l9EVFBv3QtsSRO1lnMEToSqkd3mK4aWSaJGNpsObYUGFLnxUV5+3FKFh+&#10;ZMvf9Yi//zfHAx1+juf31CVKvb50iwmIQF14ih/ulVaQjrI07o134hW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4rA0xQAAAN4AAAAPAAAAAAAAAAAAAAAAAJgCAABkcnMv&#10;ZG93bnJldi54bWxQSwUGAAAAAAQABAD1AAAAigMAAAAA&#10;" fillcolor="black" stroked="f"/>
                        <v:rect id="Rectangle 1488" o:spid="_x0000_s3412" style="position:absolute;left:3772;top:17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4Vr8gA&#10;AADeAAAADwAAAGRycy9kb3ducmV2LnhtbESPT2vCQBTE70K/w/IKvemmwZYYXaUWCr0U/HfQ2zP7&#10;TILZt+nuVqOfvisIHoeZ+Q0zmXWmESdyvras4HWQgCAurK65VLBZf/UzED4ga2wsk4ILeZhNn3oT&#10;zLU985JOq1CKCGGfo4IqhDaX0hcVGfQD2xJH72CdwRClK6V2eI5w08g0Sd6lwZrjQoUtfVZUHFd/&#10;RsF8lM1/F0P+uS73O9pt98e31CVKvTx3H2MQgbrwCN/b31pBOszS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rhWvyAAAAN4AAAAPAAAAAAAAAAAAAAAAAJgCAABk&#10;cnMvZG93bnJldi54bWxQSwUGAAAAAAQABAD1AAAAjQMAAAAA&#10;" fillcolor="black" stroked="f"/>
                        <v:rect id="Rectangle 1489" o:spid="_x0000_s3413" style="position:absolute;left:3772;top:18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0q78cA&#10;AADeAAAADwAAAGRycy9kb3ducmV2LnhtbESPy2rCQBSG9wXfYTiCuzoxtRKjo2ih0E2hXha6O2aO&#10;STBzJs6MmvbpO4tClz//jW++7Ewj7uR8bVnBaJiAIC6srrlUsN+9P2cgfEDW2FgmBd/kYbnoPc0x&#10;1/bBG7pvQyniCPscFVQhtLmUvqjIoB/aljh6Z+sMhihdKbXDRxw3jUyTZCIN1hwfKmzpraLisr0Z&#10;Betptr5+jfnzZ3M60vFwurymLlFq0O9WMxCBuvAf/mt/aAXpOHu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NKu/HAAAA3gAAAA8AAAAAAAAAAAAAAAAAmAIAAGRy&#10;cy9kb3ducmV2LnhtbFBLBQYAAAAABAAEAPUAAACMAwAAAAA=&#10;" fillcolor="black" stroked="f"/>
                        <v:rect id="Rectangle 1490" o:spid="_x0000_s3414" style="position:absolute;left:3772;top:18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PdMkA&#10;AADeAAAADwAAAGRycy9kb3ducmV2LnhtbESPT2vCQBTE74LfYXmCN90Y/5CmrqKFQi+Fqj3U2zP7&#10;TILZt+nuVtN++m5B6HGYmd8wy3VnGnEl52vLCibjBARxYXXNpYL3w/MoA+EDssbGMin4Jg/rVb+3&#10;xFzbG+/oug+liBD2OSqoQmhzKX1RkUE/ti1x9M7WGQxRulJqh7cIN41Mk2QhDdYcFyps6ami4rL/&#10;Mgq2D9n2823Grz+705GOH6fLPHWJUsNBt3kEEagL/+F7+0UrSGfZdA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QGPdMkAAADeAAAADwAAAAAAAAAAAAAAAACYAgAA&#10;ZHJzL2Rvd25yZXYueG1sUEsFBgAAAAAEAAQA9QAAAI4DAAAAAA==&#10;" fillcolor="black" stroked="f"/>
                        <v:rect id="Rectangle 1491" o:spid="_x0000_s3415" style="position:absolute;left:3772;top:19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MRA8gA&#10;AADeAAAADwAAAGRycy9kb3ducmV2LnhtbESPQWvCQBSE74X+h+UJvdWNqZUYXaUWBC+FanvQ2zP7&#10;TILZt+nuqrG/visUPA4z8w0znXemEWdyvrasYNBPQBAXVtdcKvj+Wj5nIHxA1thYJgVX8jCfPT5M&#10;Mdf2wms6b0IpIoR9jgqqENpcSl9UZND3bUscvYN1BkOUrpTa4SXCTSPTJBlJgzXHhQpbeq+oOG5O&#10;RsFinC1+Pof88bve72i33R9fU5co9dTr3iYgAnXhHv5vr7SCdJi9pH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0xEDyAAAAN4AAAAPAAAAAAAAAAAAAAAAAJgCAABk&#10;cnMvZG93bnJldi54bWxQSwUGAAAAAAQABAD1AAAAjQMAAAAA&#10;" fillcolor="black" stroked="f"/>
                        <v:rect id="Rectangle 1492" o:spid="_x0000_s3416" style="position:absolute;left:3772;top:19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0mMgA&#10;AADeAAAADwAAAGRycy9kb3ducmV2LnhtbESPQWvCQBSE74L/YXlCb7pptCVGV9FCoZdCtR709sy+&#10;JsHs27i71bS/visUPA4z8w0zX3amERdyvras4HGUgCAurK65VLD7fB1mIHxA1thYJgU/5GG56Pfm&#10;mGt75Q1dtqEUEcI+RwVVCG0upS8qMuhHtiWO3pd1BkOUrpTa4TXCTSPTJHmWBmuOCxW29FJRcdp+&#10;GwXrabY+f0z4/XdzPNBhfzw9pS5R6mHQrWYgAnXhHv5vv2kF6SQbj+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n7SYyAAAAN4AAAAPAAAAAAAAAAAAAAAAAJgCAABk&#10;cnMvZG93bnJldi54bWxQSwUGAAAAAAQABAD1AAAAjQMAAAAA&#10;" fillcolor="black" stroked="f"/>
                        <v:rect id="Rectangle 1493" o:spid="_x0000_s3417" style="position:absolute;left:3772;top:20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Ys7MgA&#10;AADeAAAADwAAAGRycy9kb3ducmV2LnhtbESPQWvCQBSE74X+h+UVvNVNYyoxdZVaEHoRqu1Bb8/s&#10;axLMvk13V0399V2h4HGYmW+Y6bw3rTiR841lBU/DBARxaXXDlYKvz+VjDsIHZI2tZVLwSx7ms/u7&#10;KRbannlNp02oRISwL1BBHUJXSOnLmgz6oe2Io/dtncEQpaukdniOcNPKNEnG0mDDcaHGjt5qKg+b&#10;o1GwmOSLn4+MV5f1fke77f7wnLpEqcFD//oCIlAfbuH/9rtWkGb5K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dizsyAAAAN4AAAAPAAAAAAAAAAAAAAAAAJgCAABk&#10;cnMvZG93bnJldi54bWxQSwUGAAAAAAQABAD1AAAAjQMAAAAA&#10;" fillcolor="black" stroked="f"/>
                        <v:rect id="Rectangle 1494" o:spid="_x0000_s3418" style="position:absolute;left:3772;top:20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qJd8gA&#10;AADeAAAADwAAAGRycy9kb3ducmV2LnhtbESPQWvCQBSE7wX/w/KE3uqmUUuaukoVCr0Ianuot2f2&#10;NQlm36a7W43+elcQPA4z8w0zmXWmEQdyvras4HmQgCAurK65VPD99fGUgfABWWNjmRScyMNs2nuY&#10;YK7tkdd02IRSRAj7HBVUIbS5lL6oyKAf2JY4er/WGQxRulJqh8cIN41Mk+RFGqw5LlTY0qKiYr/5&#10;Nwrmr9n8bzXi5Xm929L2Z7cfpy5R6rHfvb+BCNSFe/jW/tQK0lE2HM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Ool3yAAAAN4AAAAPAAAAAAAAAAAAAAAAAJgCAABk&#10;cnMvZG93bnJldi54bWxQSwUGAAAAAAQABAD1AAAAjQMAAAAA&#10;" fillcolor="black" stroked="f"/>
                        <v:rect id="Rectangle 1495" o:spid="_x0000_s3419" style="position:absolute;left:3772;top:212;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gXAMgA&#10;AADeAAAADwAAAGRycy9kb3ducmV2LnhtbESPQWvCQBSE74L/YXlCb7pptJKmrlKFQi9CtT3U2zP7&#10;mgSzb9PdrUZ/vSsIPQ4z8w0zW3SmEUdyvras4HGUgCAurK65VPD1+TbMQPiArLGxTArO5GEx7/dm&#10;mGt74g0dt6EUEcI+RwVVCG0upS8qMuhHtiWO3o91BkOUrpTa4SnCTSPTJJlKgzXHhQpbWlVUHLZ/&#10;RsHyOVv+fkx4fdnsd7T73h+eUpco9TDoXl9ABOrCf/jeftcK0kk2ns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6BcAyAAAAN4AAAAPAAAAAAAAAAAAAAAAAJgCAABk&#10;cnMvZG93bnJldi54bWxQSwUGAAAAAAQABAD1AAAAjQMAAAAA&#10;" fillcolor="black" stroked="f"/>
                        <v:rect id="Rectangle 1496" o:spid="_x0000_s3420" style="position:absolute;left:3772;top:21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ym8kA&#10;AADeAAAADwAAAGRycy9kb3ducmV2LnhtbESPQWvCQBSE7wX/w/KE3urG1NoYXUULBS+Fanuot2f2&#10;mQSzb+PuVmN/fbdQ8DjMzDfMbNGZRpzJ+dqyguEgAUFcWF1zqeDz4/UhA+EDssbGMim4kofFvHc3&#10;w1zbC2/ovA2liBD2OSqoQmhzKX1RkUE/sC1x9A7WGQxRulJqh5cIN41Mk2QsDdYcFyps6aWi4rj9&#10;NgpWk2x1eh/x289mv6Pd1/74lLpEqft+t5yCCNSFW/i/vdYK0lH2+A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aSym8kAAADeAAAADwAAAAAAAAAAAAAAAACYAgAA&#10;ZHJzL2Rvd25yZXYueG1sUEsFBgAAAAAEAAQA9QAAAI4DAAAAAA==&#10;" fillcolor="black" stroked="f"/>
                        <v:rect id="Rectangle 1497" o:spid="_x0000_s3421" style="position:absolute;left:3772;top:22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sm6cUA&#10;AADeAAAADwAAAGRycy9kb3ducmV2LnhtbERPu27CMBTdK/EP1kViKw4pRSFgEFSq1KVSeQywXeJL&#10;EhFfB9tA2q+vh0odj857vuxMI+7kfG1ZwWiYgCAurK65VLDfvT9nIHxA1thYJgXf5GG56D3NMdf2&#10;wRu6b0MpYgj7HBVUIbS5lL6oyKAf2pY4cmfrDIYIXSm1w0cMN41Mk2QiDdYcGyps6a2i4rK9GQXr&#10;aba+fo3582dzOtLxcLq8pi5RatDvVjMQgbrwL/5zf2gF6Th7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OybpxQAAAN4AAAAPAAAAAAAAAAAAAAAAAJgCAABkcnMv&#10;ZG93bnJldi54bWxQSwUGAAAAAAQABAD1AAAAigMAAAAA&#10;" fillcolor="black" stroked="f"/>
                        <v:rect id="Rectangle 1498" o:spid="_x0000_s3422" style="position:absolute;left:3772;top:22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eDcs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TgbT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d4NyyAAAAN4AAAAPAAAAAAAAAAAAAAAAAJgCAABk&#10;cnMvZG93bnJldi54bWxQSwUGAAAAAAQABAD1AAAAjQMAAAAA&#10;" fillcolor="black" stroked="f"/>
                        <v:rect id="Rectangle 1499" o:spid="_x0000_s3423" style="position:absolute;left:3772;top:23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tZkscA&#10;AADeAAAADwAAAGRycy9kb3ducmV2LnhtbESPy2rCQBSG90LfYTiF7nTSECVNHaUWCm6EelnU3TFz&#10;mgQzZ9KZUaNP31kILn/+G9903ptWnMn5xrKC11ECgri0uuFKwW77NcxB+ICssbVMCq7kYT57Gkyx&#10;0PbCazpvQiXiCPsCFdQhdIWUvqzJoB/Zjjh6v9YZDFG6SmqHlzhuWpkmyUQabDg+1NjRZ03lcXMy&#10;ChZv+eLvO+PVbX3Y0/7ncBynLlHq5bn/eAcRqA+P8L291ArSLM8iQMSJKC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LWZLHAAAA3gAAAA8AAAAAAAAAAAAAAAAAmAIAAGRy&#10;cy9kb3ducmV2LnhtbFBLBQYAAAAABAAEAPUAAACMAwAAAAA=&#10;" fillcolor="black" stroked="f"/>
                        <v:rect id="Rectangle 1500" o:spid="_x0000_s3424" style="position:absolute;left:3772;top:236;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f8CcgA&#10;AADeAAAADwAAAGRycy9kb3ducmV2LnhtbESPT2vCQBTE74V+h+UVvNWNIZYYXaUWhF4E//RQb8/s&#10;axLMvk13t5r203cFweMwM79hZovetOJMzjeWFYyGCQji0uqGKwUf+9VzDsIHZI2tZVLwSx4W88eH&#10;GRbaXnhL512oRISwL1BBHUJXSOnLmgz6oe2Io/dlncEQpaukdniJcNPKNElepMGG40KNHb3VVJ52&#10;P0bBcpIvvzcZr/+2xwMdPo+nceoSpQZP/esURKA+3MO39rtWkGZ5NoLrnXg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B/wJyAAAAN4AAAAPAAAAAAAAAAAAAAAAAJgCAABk&#10;cnMvZG93bnJldi54bWxQSwUGAAAAAAQABAD1AAAAjQMAAAAA&#10;" fillcolor="black" stroked="f"/>
                        <v:rect id="Rectangle 1501" o:spid="_x0000_s3425" style="position:absolute;left:3772;top:24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VifsgA&#10;AADeAAAADwAAAGRycy9kb3ducmV2LnhtbESPQWvCQBSE74L/YXmF3nTTEEuauooWCr0Ianuot2f2&#10;NQlm36a7W43++q4geBxm5htmOu9NK47kfGNZwdM4AUFcWt1wpeDr832Ug/ABWWNrmRScycN8NhxM&#10;sdD2xBs6bkMlIoR9gQrqELpCSl/WZNCPbUccvR/rDIYoXSW1w1OEm1amSfIsDTYcF2rs6K2m8rD9&#10;MwqWL/nyd53x6rLZ72j3vT9MUpco9fjQL15BBOrDPXxrf2gFaZZnKVzvxCsg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1WJ+yAAAAN4AAAAPAAAAAAAAAAAAAAAAAJgCAABk&#10;cnMvZG93bnJldi54bWxQSwUGAAAAAAQABAD1AAAAjQMAAAAA&#10;" fillcolor="black" stroked="f"/>
                        <v:rect id="Rectangle 1502" o:spid="_x0000_s3426" style="position:absolute;left:3772;top:24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nH5cgA&#10;AADeAAAADwAAAGRycy9kb3ducmV2LnhtbESPQWvCQBSE74X+h+UVvNVNYyoxdZVaEHoRqu1Bb8/s&#10;axLMvk13V0399V2h4HGYmW+Y6bw3rTiR841lBU/DBARxaXXDlYKvz+VjDsIHZI2tZVLwSx7ms/u7&#10;KRbannlNp02oRISwL1BBHUJXSOnLmgz6oe2Io/dtncEQpaukdniOcNPKNEnG0mDDcaHGjt5qKg+b&#10;o1GwmOSLn4+MV5f1fke77f7wnLpEqcFD//oCIlAfbuH/9rtWkGZ5NoL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mcflyAAAAN4AAAAPAAAAAAAAAAAAAAAAAJgCAABk&#10;cnMvZG93bnJldi54bWxQSwUGAAAAAAQABAD1AAAAjQMAAAAA&#10;" fillcolor="black" stroked="f"/>
                        <v:rect id="Rectangle 1503" o:spid="_x0000_s3427" style="position:absolute;left:3772;top:25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BfkcgA&#10;AADeAAAADwAAAGRycy9kb3ducmV2LnhtbESPQWvCQBSE7wX/w/IKvdVNQywxuooWCr0IanvQ2zP7&#10;TILZt+nuVqO/visUehxm5htmOu9NK87kfGNZwcswAUFcWt1wpeDr8/05B+EDssbWMim4kof5bPAw&#10;xULbC2/ovA2ViBD2BSqoQ+gKKX1Zk0E/tB1x9I7WGQxRukpqh5cIN61Mk+RVGmw4LtTY0VtN5Wn7&#10;YxQsx/nye53x6rY57Gm/O5xGqUuUenrsFxMQgfrwH/5rf2gFaZZnGdzvx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cF+RyAAAAN4AAAAPAAAAAAAAAAAAAAAAAJgCAABk&#10;cnMvZG93bnJldi54bWxQSwUGAAAAAAQABAD1AAAAjQMAAAAA&#10;" fillcolor="black" stroked="f"/>
                        <v:rect id="Rectangle 1504" o:spid="_x0000_s3428" style="position:absolute;left:3772;top:25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z6CsgA&#10;AADeAAAADwAAAGRycy9kb3ducmV2LnhtbESPQWvCQBSE70L/w/IK3nTTECVGV6mFgheh2h7q7Zl9&#10;TYLZt+nuqml/vVsQehxm5htmsepNKy7kfGNZwdM4AUFcWt1wpeDj/XWUg/ABWWNrmRT8kIfV8mGw&#10;wELbK+/osg+ViBD2BSqoQ+gKKX1Zk0E/th1x9L6sMxiidJXUDq8RblqZJslUGmw4LtTY0UtN5Wl/&#10;NgrWs3z9/Zbx9nd3PNDh83iapC5RavjYP89BBOrDf/je3mgFaZZnE/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PPoKyAAAAN4AAAAPAAAAAAAAAAAAAAAAAJgCAABk&#10;cnMvZG93bnJldi54bWxQSwUGAAAAAAQABAD1AAAAjQMAAAAA&#10;" fillcolor="black" stroked="f"/>
                        <v:rect id="Rectangle 1505" o:spid="_x0000_s3429" style="position:absolute;left:3772;top:260;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5kfcgA&#10;AADeAAAADwAAAGRycy9kb3ducmV2LnhtbESPQWvCQBSE70L/w/IK3nTTECVGV6mFgheh2h7q7Zl9&#10;TYLZt+nuqrG/vlsQehxm5htmsepNKy7kfGNZwdM4AUFcWt1wpeDj/XWUg/ABWWNrmRTcyMNq+TBY&#10;YKHtlXd02YdKRAj7AhXUIXSFlL6syaAf2444el/WGQxRukpqh9cIN61Mk2QqDTYcF2rs6KWm8rQ/&#10;GwXrWb7+fst4+7M7HujweTxNUpcoNXzsn+cgAvXhP3xvb7SCNMuzK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7mR9yAAAAN4AAAAPAAAAAAAAAAAAAAAAAJgCAABk&#10;cnMvZG93bnJldi54bWxQSwUGAAAAAAQABAD1AAAAjQMAAAAA&#10;" fillcolor="black" stroked="f"/>
                        <v:rect id="Rectangle 1506" o:spid="_x0000_s3430" style="position:absolute;left:3772;top:26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LB5sgA&#10;AADeAAAADwAAAGRycy9kb3ducmV2LnhtbESPQWvCQBSE7wX/w/IK3uqmIbYxdRUtCF4K1fagt2f2&#10;NQlm36a7q8b++q5Q6HGYmW+Y6bw3rTiT841lBY+jBARxaXXDlYLPj9VDDsIHZI2tZVJwJQ/z2eBu&#10;ioW2F97QeRsqESHsC1RQh9AVUvqyJoN+ZDvi6H1ZZzBE6SqpHV4i3LQyTZInabDhuFBjR681lcft&#10;yShYTvLl93vGbz+bw572u8NxnLpEqeF9v3gBEagP/+G/9lorSLM8e4b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osHmyAAAAN4AAAAPAAAAAAAAAAAAAAAAAJgCAABk&#10;cnMvZG93bnJldi54bWxQSwUGAAAAAAQABAD1AAAAjQMAAAAA&#10;" fillcolor="black" stroked="f"/>
                        <v:rect id="Rectangle 1507" o:spid="_x0000_s3431" style="position:absolute;left:3772;top:26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1VlMUA&#10;AADeAAAADwAAAGRycy9kb3ducmV2LnhtbERPy2rCQBTdC/2H4Ra600lDlDR1lFoouBHqY1F318xt&#10;EszcSWdGjX59ZyG4PJz3dN6bVpzJ+caygtdRAoK4tLrhSsFu+zXMQfiArLG1TAqu5GE+expMsdD2&#10;wms6b0IlYgj7AhXUIXSFlL6syaAf2Y44cr/WGQwRukpqh5cYblqZJslEGmw4NtTY0WdN5XFzMgoW&#10;b/ni7zvj1W192NP+53Acpy5R6uW5/3gHEagPD/HdvdQK0izP4t54J14BO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PVWUxQAAAN4AAAAPAAAAAAAAAAAAAAAAAJgCAABkcnMv&#10;ZG93bnJldi54bWxQSwUGAAAAAAQABAD1AAAAigMAAAAA&#10;" fillcolor="black" stroked="f"/>
                        <v:rect id="Rectangle 1508" o:spid="_x0000_s3432" style="position:absolute;left:3772;top:27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HwD8gA&#10;AADeAAAADwAAAGRycy9kb3ducmV2LnhtbESPQWvCQBSE74X+h+UJvdWNIZYYXaUWCr0Iaj3o7Zl9&#10;JsHs23R3q2l/fVcQehxm5htmtuhNKy7kfGNZwWiYgCAurW64UrD7fH/OQfiArLG1TAp+yMNi/vgw&#10;w0LbK2/osg2ViBD2BSqoQ+gKKX1Zk0E/tB1x9E7WGQxRukpqh9cIN61Mk+RFGmw4LtTY0VtN5Xn7&#10;bRQsJ/nya53x6ndzPNBhfzyPU5co9TToX6cgAvXhP3xvf2gFaZZnE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cfAPyAAAAN4AAAAPAAAAAAAAAAAAAAAAAJgCAABk&#10;cnMvZG93bnJldi54bWxQSwUGAAAAAAQABAD1AAAAjQMAAAAA&#10;" fillcolor="black" stroked="f"/>
                        <v:rect id="Rectangle 1509" o:spid="_x0000_s3433" style="position:absolute;left:3772;top:27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PT8cA&#10;AADeAAAADwAAAGRycy9kb3ducmV2LnhtbESPy2rCQBSG94W+w3AK3dVJg0qMjqKFghuhXha6O2ZO&#10;k2DmTJyZavTpOwvB5c9/45vMOtOICzlfW1bw2UtAEBdW11wq2G2/PzIQPiBrbCyTght5mE1fXyaY&#10;a3vlNV02oRRxhH2OCqoQ2lxKX1Rk0PdsSxy9X+sMhihdKbXDaxw3jUyTZCgN1hwfKmzpq6LitPkz&#10;ChajbHH+6fPqvj4e6LA/ngapS5R6f+vmYxCBuvAMP9pLrSDtZ4MIEHEiCs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Sz0/HAAAA3gAAAA8AAAAAAAAAAAAAAAAAmAIAAGRy&#10;cy9kb3ducmV2LnhtbFBLBQYAAAAABAAEAPUAAACMAwAAAAA=&#10;" fillcolor="black" stroked="f"/>
                        <v:rect id="Rectangle 1510" o:spid="_x0000_s3434" style="position:absolute;left:3772;top:284;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5q1MgA&#10;AADeAAAADwAAAGRycy9kb3ducmV2LnhtbESPT2vCQBTE74V+h+UVeqsbg5Y0uooWCl4E/x3q7Zl9&#10;JsHs27i71ein7wqFHoeZ+Q0znnamERdyvrasoN9LQBAXVtdcKthtv94yED4ga2wsk4IbeZhOnp/G&#10;mGt75TVdNqEUEcI+RwVVCG0upS8qMuh7tiWO3tE6gyFKV0rt8BrhppFpkrxLgzXHhQpb+qyoOG1+&#10;jIL5RzY/rwa8vK8Pe9p/H07D1CVKvb50sxGIQF34D/+1F1pBOsiGfX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3mrUyAAAAN4AAAAPAAAAAAAAAAAAAAAAAJgCAABk&#10;cnMvZG93bnJldi54bWxQSwUGAAAAAAQABAD1AAAAjQMAAAAA&#10;" fillcolor="black" stroked="f"/>
                        <v:rect id="Rectangle 1511" o:spid="_x0000_s3435" style="position:absolute;left:3772;top:28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0o8gA&#10;AADeAAAADwAAAGRycy9kb3ducmV2LnhtbESPQWvCQBSE70L/w/IK3nTToCVNXaUKghehag/19sy+&#10;JsHs23R31eiv7xYEj8PMfMNMZp1pxJmcry0reBkmIIgLq2suFXztloMMhA/IGhvLpOBKHmbTp94E&#10;c20vvKHzNpQiQtjnqKAKoc2l9EVFBv3QtsTR+7HOYIjSlVI7vES4aWSaJK/SYM1xocKWFhUVx+3J&#10;KJi/ZfPfzxGvb5vDnvbfh+M4dYlS/efu4x1EoC48wvf2SitIR9k4hf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DPSjyAAAAN4AAAAPAAAAAAAAAAAAAAAAAJgCAABk&#10;cnMvZG93bnJldi54bWxQSwUGAAAAAAQABAD1AAAAjQMAAAAA&#10;" fillcolor="black" stroked="f"/>
                        <v:rect id="Rectangle 1512" o:spid="_x0000_s3436" style="position:absolute;left:3772;top:29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BROMgA&#10;AADeAAAADwAAAGRycy9kb3ducmV2LnhtbESPQWvCQBSE7wX/w/KE3uqmUUuaukoVCr0Ianuot2f2&#10;NQlm36a7W43+elcQPA4z8w0zmXWmEQdyvras4HmQgCAurK65VPD99fGUgfABWWNjmRScyMNs2nuY&#10;YK7tkdd02IRSRAj7HBVUIbS5lL6oyKAf2JY4er/WGQxRulJqh8cIN41Mk+RFGqw5LlTY0qKiYr/5&#10;Nwrmr9n8bzXi5Xm929L2Z7cfpy5R6rHfvb+BCNSFe/jW/tQK0lE2HsL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QFE4yAAAAN4AAAAPAAAAAAAAAAAAAAAAAJgCAABk&#10;cnMvZG93bnJldi54bWxQSwUGAAAAAAQABAD1AAAAjQMAAAAA&#10;" fillcolor="black" stroked="f"/>
                        <v:rect id="Rectangle 1513" o:spid="_x0000_s3437" style="position:absolute;left:3772;top:29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JTMgA&#10;AADeAAAADwAAAGRycy9kb3ducmV2LnhtbESPQWvCQBSE70L/w/IK3nTTECVGV6mFgheh2h7q7Zl9&#10;TYLZt+nuqml/vVsQehxm5htmsepNKy7kfGNZwdM4AUFcWt1wpeDj/XWUg/ABWWNrmRT8kIfV8mGw&#10;wELbK+/osg+ViBD2BSqoQ+gKKX1Zk0E/th1x9L6sMxiidJXUDq8RblqZJslUGmw4LtTY0UtN5Wl/&#10;NgrWs3z9/Zbx9nd3PNDh83iapC5RavjYP89BBOrDf/je3mgFaZZPMvi7E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qclMyAAAAN4AAAAPAAAAAAAAAAAAAAAAAJgCAABk&#10;cnMvZG93bnJldi54bWxQSwUGAAAAAAQABAD1AAAAjQMAAAAA&#10;" fillcolor="black" stroked="f"/>
                        <v:rect id="Rectangle 1514" o:spid="_x0000_s3438" style="position:absolute;left:3772;top:30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s18gA&#10;AADeAAAADwAAAGRycy9kb3ducmV2LnhtbESPQWvCQBSE74X+h+UVvNWNwZQYXaUWCl4EtT3U2zP7&#10;TILZt+nuqml/fVcQehxm5htmtuhNKy7kfGNZwWiYgCAurW64UvD58f6cg/ABWWNrmRT8kIfF/PFh&#10;hoW2V97SZRcqESHsC1RQh9AVUvqyJoN+aDvi6B2tMxiidJXUDq8RblqZJsmLNNhwXKixo7eaytPu&#10;bBQsJ/nyezPm9e/2sKf91+GUpS5RavDUv05BBOrDf/jeXmkF6TjPMr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5WzXyAAAAN4AAAAPAAAAAAAAAAAAAAAAAJgCAABk&#10;cnMvZG93bnJldi54bWxQSwUGAAAAAAQABAD1AAAAjQMAAAAA&#10;" fillcolor="black" stroked="f"/>
                        <v:rect id="Rectangle 1515" o:spid="_x0000_s3439" style="position:absolute;left:3772;top:308;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fyoMkA&#10;AADeAAAADwAAAGRycy9kb3ducmV2LnhtbESPT2vCQBTE74V+h+UVems2DSpp6iq1UPAi1D+Hentm&#10;X5Ng9m26u2r003cFweMwM79hxtPetOJIzjeWFbwmKQji0uqGKwWb9ddLDsIHZI2tZVJwJg/TyePD&#10;GAttT7yk4ypUIkLYF6igDqErpPRlTQZ9Yjvi6P1aZzBE6SqpHZ4i3LQyS9ORNNhwXKixo8+ayv3q&#10;YBTM3vLZ3/eAF5flbkvbn91+mLlUqeen/uMdRKA+3MO39lwryAb5cAT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zfyoMkAAADeAAAADwAAAAAAAAAAAAAAAACYAgAA&#10;ZHJzL2Rvd25yZXYueG1sUEsFBgAAAAAEAAQA9QAAAI4DAAAAAA==&#10;" fillcolor="black" stroked="f"/>
                        <v:rect id="Rectangle 1516" o:spid="_x0000_s3440" style="position:absolute;left:3772;top:31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XO8gA&#10;AADeAAAADwAAAGRycy9kb3ducmV2LnhtbESPQWvCQBSE74L/YXlCb7pp0DZGV9FCoZdCtR709sy+&#10;JsHs27i71bS/visUPA4z8w0zX3amERdyvras4HGUgCAurK65VLD7fB1mIHxA1thYJgU/5GG56Pfm&#10;mGt75Q1dtqEUEcI+RwVVCG0upS8qMuhHtiWO3pd1BkOUrpTa4TXCTSPTJHmSBmuOCxW29FJRcdp+&#10;GwXrabY+f4z5/XdzPNBhfzxNUpco9TDoVjMQgbpwD/+337SCdJxN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e1c7yAAAAN4AAAAPAAAAAAAAAAAAAAAAAJgCAABk&#10;cnMvZG93bnJldi54bWxQSwUGAAAAAAQABAD1AAAAjQMAAAAA&#10;" fillcolor="black" stroked="f"/>
                        <v:rect id="Rectangle 1517" o:spid="_x0000_s3441" style="position:absolute;left:3772;top:31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TDScUA&#10;AADeAAAADwAAAGRycy9kb3ducmV2LnhtbERPy2rCQBTdF/oPwy10VycNKjE6ihYKboT6WOjumrlN&#10;gpk7cWaq0a/vLASXh/OezDrTiAs5X1tW8NlLQBAXVtdcKthtvz8yED4ga2wsk4IbeZhNX18mmGt7&#10;5TVdNqEUMYR9jgqqENpcSl9UZND3bEscuV/rDIYIXSm1w2sMN41Mk2QoDdYcGyps6aui4rT5MwoW&#10;o2xx/unz6r4+HuiwP54GqUuUen/r5mMQgbrwFD/cS60g7WeDuDfeiVdAT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5MNJxQAAAN4AAAAPAAAAAAAAAAAAAAAAAJgCAABkcnMv&#10;ZG93bnJldi54bWxQSwUGAAAAAAQABAD1AAAAigMAAAAA&#10;" fillcolor="black" stroked="f"/>
                        <v:rect id="Rectangle 1518" o:spid="_x0000_s3442" style="position:absolute;left:3772;top:32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hm0sgA&#10;AADeAAAADwAAAGRycy9kb3ducmV2LnhtbESPQWvCQBSE74X+h+UVvNWNQUtMXUUFoZeC2h7q7Zl9&#10;JsHs27i7avTXd4VCj8PMfMNMZp1pxIWcry0rGPQTEMSF1TWXCr6/Vq8ZCB+QNTaWScGNPMymz08T&#10;zLW98oYu21CKCGGfo4IqhDaX0hcVGfR92xJH72CdwRClK6V2eI1w08g0Sd6kwZrjQoUtLSsqjtuz&#10;UbAYZ4vTesif981+R7uf/XGUukSp3ks3fwcRqAv/4b/2h1aQDrPRG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qGbSyAAAAN4AAAAPAAAAAAAAAAAAAAAAAJgCAABk&#10;cnMvZG93bnJldi54bWxQSwUGAAAAAAQABAD1AAAAjQMAAAAA&#10;" fillcolor="black" stroked="f"/>
                        <v:rect id="Rectangle 1519" o:spid="_x0000_s3443" style="position:absolute;left:3772;top:32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4F8sYA&#10;AADeAAAADwAAAGRycy9kb3ducmV2LnhtbESPzWrCQBSF94W+w3AL3dWJwUqMjlIFwY2g1oXurplr&#10;EszcSWemmvr0zkLo8nD++CazzjTiSs7XlhX0ewkI4sLqmksF++/lRwbCB2SNjWVS8EceZtPXlwnm&#10;2t54S9ddKEUcYZ+jgiqENpfSFxUZ9D3bEkfvbJ3BEKUrpXZ4i+OmkWmSDKXBmuNDhS0tKiouu1+j&#10;YD7K5j+bAa/v29ORjofT5TN1iVLvb93XGESgLvyHn+2VVpAOsmEEiDgR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4F8sYAAADeAAAADwAAAAAAAAAAAAAAAACYAgAAZHJz&#10;L2Rvd25yZXYueG1sUEsFBgAAAAAEAAQA9QAAAIsDAAAAAA==&#10;" fillcolor="black" stroked="f"/>
                        <v:rect id="Rectangle 1520" o:spid="_x0000_s3444" style="position:absolute;left:3772;top:33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gacgA&#10;AADeAAAADwAAAGRycy9kb3ducmV2LnhtbESPT2vCQBTE7wW/w/KE3urGYCVGV9FCoZdC/XPQ2zP7&#10;TILZt3F3q6mfvisUehxm5jfMbNGZRlzJ+dqyguEgAUFcWF1zqWC3fX/JQPiArLGxTAp+yMNi3nua&#10;Ya7tjdd03YRSRAj7HBVUIbS5lL6oyKAf2JY4eifrDIYoXSm1w1uEm0amSTKWBmuOCxW29FZRcd58&#10;GwWrSba6fI34874+HuiwP55fU5co9dzvllMQgbrwH/5rf2gF6SgbD+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sqBpyAAAAN4AAAAPAAAAAAAAAAAAAAAAAJgCAABk&#10;cnMvZG93bnJldi54bWxQSwUGAAAAAAQABAD1AAAAjQMAAAAA&#10;" fillcolor="black" stroked="f"/>
                        <v:rect id="Rectangle 1521" o:spid="_x0000_s3445" style="position:absolute;left:3772;top:33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A+HsgA&#10;AADeAAAADwAAAGRycy9kb3ducmV2LnhtbESPT2vCQBTE74V+h+UVvNVNg5UYXaUWCl4E//RQb8/s&#10;axLMvk13V0399K4geBxm5jfMZNaZRpzI+dqygrd+AoK4sLrmUsH39us1A+EDssbGMin4Jw+z6fPT&#10;BHNtz7ym0yaUIkLY56igCqHNpfRFRQZ937bE0fu1zmCI0pVSOzxHuGlkmiRDabDmuFBhS58VFYfN&#10;0SiYj7L532rAy8t6v6Pdz/7wnrpEqd5L9zEGEagLj/C9vdAK0kE2TO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YD4eyAAAAN4AAAAPAAAAAAAAAAAAAAAAAJgCAABk&#10;cnMvZG93bnJldi54bWxQSwUGAAAAAAQABAD1AAAAjQMAAAAA&#10;" fillcolor="black" stroked="f"/>
                        <v:rect id="Rectangle 1522" o:spid="_x0000_s3446" style="position:absolute;left:3772;top:34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bhcgA&#10;AADeAAAADwAAAGRycy9kb3ducmV2LnhtbESPQWvCQBSE74L/YXlCb7pptJKmrlKFQi9CtT3U2zP7&#10;mgSzb9PdrUZ/vSsIPQ4z8w0zW3SmEUdyvras4HGUgCAurK65VPD1+TbMQPiArLGxTArO5GEx7/dm&#10;mGt74g0dt6EUEcI+RwVVCG0upS8qMuhHtiWO3o91BkOUrpTa4SnCTSPTJJlKgzXHhQpbWlVUHLZ/&#10;RsHyOVv+fkx4fdnsd7T73h+eUpco9TDoXl9ABOrCf/jeftcK0kk2HcP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LJuFyAAAAN4AAAAPAAAAAAAAAAAAAAAAAJgCAABk&#10;cnMvZG93bnJldi54bWxQSwUGAAAAAAQABAD1AAAAjQMAAAAA&#10;" fillcolor="black" stroked="f"/>
                        <v:rect id="Rectangle 1523" o:spid="_x0000_s3447" style="position:absolute;left:3772;top:34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UD8cgA&#10;AADeAAAADwAAAGRycy9kb3ducmV2LnhtbESPQWvCQBSE70L/w/IK3nTTECVGV6mFgheh2h7q7Zl9&#10;TYLZt+nuqrG/vlsQehxm5htmsepNKy7kfGNZwdM4AUFcWt1wpeDj/XWUg/ABWWNrmRTcyMNq+TBY&#10;YKHtlXd02YdKRAj7AhXUIXSFlL6syaAf2444el/WGQxRukpqh9cIN61Mk2QqDTYcF2rs6KWm8rQ/&#10;GwXrWb7+fst4+7M7HujweTxNUpcoNXzsn+cgAvXhP3xvb7SCNMun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xQPxyAAAAN4AAAAPAAAAAAAAAAAAAAAAAJgCAABk&#10;cnMvZG93bnJldi54bWxQSwUGAAAAAAQABAD1AAAAjQMAAAAA&#10;" fillcolor="black" stroked="f"/>
                        <v:rect id="Rectangle 1524" o:spid="_x0000_s3448" style="position:absolute;left:3772;top:35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mmaskA&#10;AADeAAAADwAAAGRycy9kb3ducmV2LnhtbESPT2vCQBTE74V+h+UVems2DSpp6iq1UPAi1D+Hentm&#10;X5Ng9m26u2r003cFweMwM79hxtPetOJIzjeWFbwmKQji0uqGKwWb9ddLDsIHZI2tZVJwJg/TyePD&#10;GAttT7yk4ypUIkLYF6igDqErpPRlTQZ9Yjvi6P1aZzBE6SqpHZ4i3LQyS9ORNNhwXKixo8+ayv3q&#10;YBTM3vLZ3/eAF5flbkvbn91+mLlUqeen/uMdRKA+3MO39lwryAb5aAjXO/EKyM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YmmaskAAADeAAAADwAAAAAAAAAAAAAAAACYAgAA&#10;ZHJzL2Rvd25yZXYueG1sUEsFBgAAAAAEAAQA9QAAAI4DAAAAAA==&#10;" fillcolor="black" stroked="f"/>
                        <v:rect id="Rectangle 1525" o:spid="_x0000_s3449" style="position:absolute;left:3772;top:35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s4HcgA&#10;AADeAAAADwAAAGRycy9kb3ducmV2LnhtbESPQWvCQBSE70L/w/IK3nTToCFGV6mC0Euh2h7q7Zl9&#10;TYLZt+nuqrG/vlsQehxm5htmsepNKy7kfGNZwdM4AUFcWt1wpeDjfTvKQfiArLG1TApu5GG1fBgs&#10;sND2yju67EMlIoR9gQrqELpCSl/WZNCPbUccvS/rDIYoXSW1w2uEm1amSZJJgw3HhRo72tRUnvZn&#10;o2A9y9ffbxN+/dkdD3T4PJ6mqUuUGj72z3MQgfrwH763X7SCdJJnGfzdiVd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WzgdyAAAAN4AAAAPAAAAAAAAAAAAAAAAAJgCAABk&#10;cnMvZG93bnJldi54bWxQSwUGAAAAAAQABAD1AAAAjQMAAAAA&#10;" fillcolor="black" stroked="f"/>
                        <v:rect id="Rectangle 1526" o:spid="_x0000_s3450" style="position:absolute;left:3772;top:36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edhsgA&#10;AADeAAAADwAAAGRycy9kb3ducmV2LnhtbESPQWvCQBSE7wX/w/KE3uqmwdoYXaUWCr0I1XrQ2zP7&#10;mgSzb9PdrUZ/vSsUPA4z8w0znXemEUdyvras4HmQgCAurK65VLD5/njKQPiArLGxTArO5GE+6z1M&#10;Mdf2xCs6rkMpIoR9jgqqENpcSl9UZNAPbEscvR/rDIYoXSm1w1OEm0amSTKSBmuOCxW29F5RcVj/&#10;GQWLcbb4/Rry8rLa72i33R9eUpco9djv3iYgAnXhHv5vf2oF6TAbvc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F52GyAAAAN4AAAAPAAAAAAAAAAAAAAAAAJgCAABk&#10;cnMvZG93bnJldi54bWxQSwUGAAAAAAQABAD1AAAAjQMAAAAA&#10;" fillcolor="black" stroked="f"/>
                        <v:rect id="Rectangle 1527" o:spid="_x0000_s3451" style="position:absolute;left:3772;top:36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gJ9MUA&#10;AADeAAAADwAAAGRycy9kb3ducmV2LnhtbERPz2vCMBS+D/Y/hDfYbaYWJ7UaZQqCF0GdB709m2db&#10;bF66JNPOv94chB0/vt+TWWcacSXna8sK+r0EBHFhdc2lgv338iMD4QOyxsYyKfgjD7Pp68sEc21v&#10;vKXrLpQihrDPUUEVQptL6YuKDPqebYkjd7bOYIjQlVI7vMVw08g0SYbSYM2xocKWFhUVl92vUTAf&#10;ZfOfzYDX9+3pSMfD6fKZukSp97fuawwiUBf+xU/3SitIB9kw7o1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iAn0xQAAAN4AAAAPAAAAAAAAAAAAAAAAAJgCAABkcnMv&#10;ZG93bnJldi54bWxQSwUGAAAAAAQABAD1AAAAigMAAAAA&#10;" fillcolor="black" stroked="f"/>
                        <v:rect id="Rectangle 1528" o:spid="_x0000_s3452" style="position:absolute;left:3772;top:37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Ssb8gA&#10;AADeAAAADwAAAGRycy9kb3ducmV2LnhtbESPQWvCQBSE70L/w/IKvenGoBJTV9FCoZeC2h7q7Zl9&#10;JsHs27i71eivd4VCj8PMfMPMFp1pxJmcry0rGA4SEMSF1TWXCr6/3vsZCB+QNTaWScGVPCzmT70Z&#10;5tpeeEPnbShFhLDPUUEVQptL6YuKDPqBbYmjd7DOYIjSlVI7vES4aWSaJBNpsOa4UGFLbxUVx+2v&#10;UbCaZqvTesSft81+R7uf/XGcukSpl+du+QoiUBf+w3/tD60gHWWTK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xKxvyAAAAN4AAAAPAAAAAAAAAAAAAAAAAJgCAABk&#10;cnMvZG93bnJldi54bWxQSwUGAAAAAAQABAD1AAAAjQMAAAAA&#10;" fillcolor="black" stroked="f"/>
                        <v:rect id="Rectangle 1529" o:spid="_x0000_s3453" style="position:absolute;left:3772;top:37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eTL8cA&#10;AADeAAAADwAAAGRycy9kb3ducmV2LnhtbESPzWrCQBSF9wXfYbiCuzoxWBujo6ggdFNQ20XdXTPX&#10;JJi5E2dGTfv0nUWhy8P545svO9OIOzlfW1YwGiYgiAuray4VfH5snzMQPiBrbCyTgm/ysFz0nuaY&#10;a/vgPd0PoRRxhH2OCqoQ2lxKX1Rk0A9tSxy9s3UGQ5SulNrhI46bRqZJMpEGa44PFba0qai4HG5G&#10;wXqara+7Mb//7E9HOn6dLi+pS5Qa9LvVDESgLvyH/9pvWkE6zl4j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nky/HAAAA3gAAAA8AAAAAAAAAAAAAAAAAmAIAAGRy&#10;cy9kb3ducmV2LnhtbFBLBQYAAAAABAAEAPUAAACMAwAAAAA=&#10;" fillcolor="black" stroked="f"/>
                        <v:rect id="Rectangle 1530" o:spid="_x0000_s3454" style="position:absolute;left:3772;top:38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s2tMgA&#10;AADeAAAADwAAAGRycy9kb3ducmV2LnhtbESPQWvCQBSE74L/YXmF3nRj0DZGV9FCoZdCtR709sy+&#10;JsHs23R3q7G/visUPA4z8w0zX3amEWdyvrasYDRMQBAXVtdcKth9vg4yED4ga2wsk4IreVgu+r05&#10;5tpeeEPnbShFhLDPUUEVQptL6YuKDPqhbYmj92WdwRClK6V2eIlw08g0SZ6kwZrjQoUtvVRUnLY/&#10;RsF6mq2/P8b8/rs5HuiwP54mqUuUenzoVjMQgbpwD/+337SCdJw9j+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aza0yAAAAN4AAAAPAAAAAAAAAAAAAAAAAJgCAABk&#10;cnMvZG93bnJldi54bWxQSwUGAAAAAAQABAD1AAAAjQMAAAAA&#10;" fillcolor="black" stroked="f"/>
                        <v:rect id="Rectangle 1531" o:spid="_x0000_s3455" style="position:absolute;left:3772;top:38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mow8kA&#10;AADeAAAADwAAAGRycy9kb3ducmV2LnhtbESPT2vCQBTE7wW/w/IEb3Vj0JqmrqKFQi+F+udQb8/s&#10;axLMvk13V4399F2h4HGYmd8ws0VnGnEm52vLCkbDBARxYXXNpYLd9u0xA+EDssbGMim4kofFvPcw&#10;w1zbC6/pvAmliBD2OSqoQmhzKX1RkUE/tC1x9L6tMxiidKXUDi8RbhqZJsmTNFhzXKiwpdeKiuPm&#10;ZBSsnrPVz+eYP37Xhz3tvw7HSeoSpQb9bvkCIlAX7uH/9rtWkI6zaQ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7mow8kAAADeAAAADwAAAAAAAAAAAAAAAACYAgAA&#10;ZHJzL2Rvd25yZXYueG1sUEsFBgAAAAAEAAQA9QAAAI4DAAAAAA==&#10;" fillcolor="black" stroked="f"/>
                        <v:rect id="Rectangle 1532" o:spid="_x0000_s3456" style="position:absolute;left:3772;top:38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UNWMkA&#10;AADeAAAADwAAAGRycy9kb3ducmV2LnhtbESPQWvCQBSE7wX/w/KE3urG1NoYXUULBS+Fanuot2f2&#10;mQSzb+PuVmN/fbdQ8DjMzDfMbNGZRpzJ+dqyguEgAUFcWF1zqeDz4/UhA+EDssbGMim4kofFvHc3&#10;w1zbC2/ovA2liBD2OSqoQmhzKX1RkUE/sC1x9A7WGQxRulJqh5cIN41Mk2QsDdYcFyps6aWi4rj9&#10;NgpWk2x1eh/x289mv6Pd1/74lLpEqft+t5yCCNSFW/i/vdYK0lH2/A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PUNWMkAAADeAAAADwAAAAAAAAAAAAAAAACYAgAA&#10;ZHJzL2Rvd25yZXYueG1sUEsFBgAAAAAEAAQA9QAAAI4DAAAAAA==&#10;" fillcolor="black" stroked="f"/>
                        <v:rect id="Rectangle 1533" o:spid="_x0000_s3457" style="position:absolute;left:3772;top:39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yVLMgA&#10;AADeAAAADwAAAGRycy9kb3ducmV2LnhtbESPQWvCQBSE7wX/w/IK3uqmIbYxdRUtCF4K1fagt2f2&#10;NQlm36a7q8b++q5Q6HGYmW+Y6bw3rTiT841lBY+jBARxaXXDlYLPj9VDDsIHZI2tZVJwJQ/z2eBu&#10;ioW2F97QeRsqESHsC1RQh9AVUvqyJoN+ZDvi6H1ZZzBE6SqpHV4i3LQyTZInabDhuFBjR681lcft&#10;yShYTvLl93vGbz+bw572u8NxnLpEqeF9v3gBEagP/+G/9lorSLP8OYP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HJUsyAAAAN4AAAAPAAAAAAAAAAAAAAAAAJgCAABk&#10;cnMvZG93bnJldi54bWxQSwUGAAAAAAQABAD1AAAAjQMAAAAA&#10;" fillcolor="black" stroked="f"/>
                        <v:rect id="Rectangle 1534" o:spid="_x0000_s3458" style="position:absolute;left:3772;top:39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Awt8gA&#10;AADeAAAADwAAAGRycy9kb3ducmV2LnhtbESPQWvCQBSE74L/YXlCb7pp0DZGV9FCoZdCtR709sy+&#10;JsHs27i71bS/visUPA4z8w0zX3amERdyvras4HGUgCAurK65VLD7fB1mIHxA1thYJgU/5GG56Pfm&#10;mGt75Q1dtqEUEcI+RwVVCG0upS8qMuhHtiWO3pd1BkOUrpTa4TXCTSPTJHmSBmuOCxW29FJRcdp+&#10;GwXrabY+f4z5/XdzPNBhfzxNUpco9TDoVjMQgbpwD/+337SCdJw9T+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UDC3yAAAAN4AAAAPAAAAAAAAAAAAAAAAAJgCAABk&#10;cnMvZG93bnJldi54bWxQSwUGAAAAAAQABAD1AAAAjQMAAAAA&#10;" fillcolor="black" stroked="f"/>
                        <v:rect id="Rectangle 1535" o:spid="_x0000_s3459" style="position:absolute;left:3772;top:40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KuwMgA&#10;AADeAAAADwAAAGRycy9kb3ducmV2LnhtbESPQWvCQBSE7wX/w/KE3uqmwdoYXaUWCr0I1XrQ2zP7&#10;mgSzb9PdrUZ/vSsUPA4z8w0znXemEUdyvras4HmQgCAurK65VLD5/njKQPiArLGxTArO5GE+6z1M&#10;Mdf2xCs6rkMpIoR9jgqqENpcSl9UZNAPbEscvR/rDIYoXSm1w1OEm0amSTKSBmuOCxW29F5RcVj/&#10;GQWLcbb4/Rry8rLa72i33R9eUpco9djv3iYgAnXhHv5vf2oF6TB7Hc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gq7AyAAAAN4AAAAPAAAAAAAAAAAAAAAAAJgCAABk&#10;cnMvZG93bnJldi54bWxQSwUGAAAAAAQABAD1AAAAjQMAAAAA&#10;" fillcolor="black" stroked="f"/>
                        <v:rect id="Rectangle 1536" o:spid="_x0000_s3460" style="position:absolute;left:3772;top:40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4LW8gA&#10;AADeAAAADwAAAGRycy9kb3ducmV2LnhtbESPQWvCQBSE74L/YXlCb7ppsDVGV6mFQi9CtR709sy+&#10;JsHs23R3q9Ff7xYKPQ4z8w0zX3amEWdyvras4HGUgCAurK65VLD7fBtmIHxA1thYJgVX8rBc9Htz&#10;zLW98IbO21CKCGGfo4IqhDaX0hcVGfQj2xJH78s6gyFKV0rt8BLhppFpkjxLgzXHhQpbeq2oOG1/&#10;jILVNFt9f4x5fdscD3TYH09PqUuUehh0LzMQgbrwH/5rv2sF6TibTOD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gtbyAAAAN4AAAAPAAAAAAAAAAAAAAAAAJgCAABk&#10;cnMvZG93bnJldi54bWxQSwUGAAAAAAQABAD1AAAAjQMAAAAA&#10;" fillcolor="black" stroked="f"/>
                        <v:rect id="Rectangle 1537" o:spid="_x0000_s3461" style="position:absolute;left:3772;top:41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GfKcUA&#10;AADeAAAADwAAAGRycy9kb3ducmV2LnhtbERPz2vCMBS+D/wfwhO8zdTiXK1GUUHYZaBuh3l7Ns+2&#10;2LzUJGq3v345DHb8+H7Pl51pxJ2cry0rGA0TEMSF1TWXCj4/ts8ZCB+QNTaWScE3eVguek9zzLV9&#10;8J7uh1CKGMI+RwVVCG0upS8qMuiHtiWO3Nk6gyFCV0rt8BHDTSPTJJlIgzXHhgpb2lRUXA43o2A9&#10;zdbX3Zjff/anIx2/TpeX1CVKDfrdagYiUBf+xX/uN60gHWev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UZ8pxQAAAN4AAAAPAAAAAAAAAAAAAAAAAJgCAABkcnMv&#10;ZG93bnJldi54bWxQSwUGAAAAAAQABAD1AAAAigMAAAAA&#10;" fillcolor="black" stroked="f"/>
                        <v:rect id="Rectangle 1538" o:spid="_x0000_s3462" style="position:absolute;left:3772;top:41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06ssgA&#10;AADeAAAADwAAAGRycy9kb3ducmV2LnhtbESPQWvCQBSE70L/w/KE3nRj0DZGV6mFQi+Faj3o7Zl9&#10;JsHs23R3q7G/visUPA4z8w0zX3amEWdyvrasYDRMQBAXVtdcKth+vQ0yED4ga2wsk4IreVguHnpz&#10;zLW98JrOm1CKCGGfo4IqhDaX0hcVGfRD2xJH72idwRClK6V2eIlw08g0SZ6kwZrjQoUtvVZUnDY/&#10;RsFqmq2+P8f88bs+7Gm/O5wmqUuUeux3LzMQgbpwD/+337WCdJw9T+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HTqyyAAAAN4AAAAPAAAAAAAAAAAAAAAAAJgCAABk&#10;cnMvZG93bnJldi54bWxQSwUGAAAAAAQABAD1AAAAjQMAAAAA&#10;" fillcolor="black" stroked="f"/>
                        <v:rect id="Rectangle 1539" o:spid="_x0000_s3463" style="position:absolute;left:3772;top:42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LjCMYA&#10;AADeAAAADwAAAGRycy9kb3ducmV2LnhtbESPy2rCQBSG9wXfYTiCuzox2BKjo2hB6KZQLwvdHTPH&#10;JJg5k85MNfr0nUXB5c9/45stOtOIKzlfW1YwGiYgiAuray4V7Hfr1wyED8gaG8uk4E4eFvPeywxz&#10;bW+8oes2lCKOsM9RQRVCm0vpi4oM+qFtiaN3ts5giNKVUju8xXHTyDRJ3qXBmuNDhS19VFRctr9G&#10;wWqSrX6+x/z12JyOdDycLm+pS5Qa9LvlFESgLjzD/+1PrSAdZ1kEiDgR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LjCMYAAADeAAAADwAAAAAAAAAAAAAAAACYAgAAZHJz&#10;L2Rvd25yZXYueG1sUEsFBgAAAAAEAAQA9QAAAIsDAAAAAA==&#10;" fillcolor="black" stroked="f"/>
                        <v:rect id="Rectangle 1540" o:spid="_x0000_s3464" style="position:absolute;left:3772;top:42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5Gk8gA&#10;AADeAAAADwAAAGRycy9kb3ducmV2LnhtbESPT2vCQBTE74LfYXmF3nRjsCVGV9FCoZeCf3qot2f2&#10;NQlm36a7W41++q4geBxm5jfMbNGZRpzI+dqygtEwAUFcWF1zqeBr9z7IQPiArLGxTAou5GEx7/dm&#10;mGt75g2dtqEUEcI+RwVVCG0upS8qMuiHtiWO3o91BkOUrpTa4TnCTSPTJHmVBmuOCxW29FZRcdz+&#10;GQWrSbb6XY/587o57Gn/fTi+pC5R6vmpW05BBOrCI3xvf2gF6TjLR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vkaTyAAAAN4AAAAPAAAAAAAAAAAAAAAAAJgCAABk&#10;cnMvZG93bnJldi54bWxQSwUGAAAAAAQABAD1AAAAjQMAAAAA&#10;" fillcolor="black" stroked="f"/>
                        <v:rect id="Rectangle 1541" o:spid="_x0000_s3465" style="position:absolute;left:3772;top:433;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zY5McA&#10;AADeAAAADwAAAGRycy9kb3ducmV2LnhtbESPQWvCQBSE70L/w/IK3nTTYEsaXaUWBC8FtT3U2zP7&#10;TILZt+nuqtFf3xUEj8PMfMNMZp1pxImcry0reBkmIIgLq2suFfx8LwYZCB+QNTaWScGFPMymT70J&#10;5tqeeU2nTShFhLDPUUEVQptL6YuKDPqhbYmjt7fOYIjSlVI7PEe4aWSaJG/SYM1xocKWPisqDpuj&#10;UTB/z+Z/qxF/Xde7LW1/d4fX1CVK9Z+7jzGIQF14hO/tpVaQjrIshdudeAXk9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s2OTHAAAA3gAAAA8AAAAAAAAAAAAAAAAAmAIAAGRy&#10;cy9kb3ducmV2LnhtbFBLBQYAAAAABAAEAPUAAACMAwAAAAA=&#10;" fillcolor="black" stroked="f"/>
                        <v:rect id="Rectangle 1542" o:spid="_x0000_s3466" style="position:absolute;left:3772;top:43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B9f8gA&#10;AADeAAAADwAAAGRycy9kb3ducmV2LnhtbESPQWvCQBSE74X+h+UJvdWNqZUYXaUWBC+FanvQ2zP7&#10;TILZt+nuqrG/visUPA4z8w0znXemEWdyvrasYNBPQBAXVtdcKvj+Wj5nIHxA1thYJgVX8jCfPT5M&#10;Mdf2wms6b0IpIoR9jgqqENpcSl9UZND3bUscvYN1BkOUrpTa4SXCTSPTJBlJgzXHhQpbeq+oOG5O&#10;RsFinC1+Pof88bve72i33R9fU5co9dTr3iYgAnXhHv5vr7SCdJhlL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IH1/yAAAAN4AAAAPAAAAAAAAAAAAAAAAAJgCAABk&#10;cnMvZG93bnJldi54bWxQSwUGAAAAAAQABAD1AAAAjQMAAAAA&#10;" fillcolor="black" stroked="f"/>
                        <v:rect id="Rectangle 1543" o:spid="_x0000_s3467" style="position:absolute;left:3772;top:44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C8gA&#10;AADeAAAADwAAAGRycy9kb3ducmV2LnhtbESPQWvCQBSE74L/YXmF3nTTkJYYXUULhV4K1fagt2f2&#10;mQSzb9PdrUZ/fbcgeBxm5htmtuhNK07kfGNZwdM4AUFcWt1wpeD7622Ug/ABWWNrmRRcyMNiPhzM&#10;sND2zGs6bUIlIoR9gQrqELpCSl/WZNCPbUccvYN1BkOUrpLa4TnCTSvTJHmRBhuOCzV29FpTedz8&#10;GgWrSb76+cz447re72i33R+fU5co9fjQL6cgAvXhHr6137WCNMvzDP7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yeULyAAAAN4AAAAPAAAAAAAAAAAAAAAAAJgCAABk&#10;cnMvZG93bnJldi54bWxQSwUGAAAAAAQABAD1AAAAjQMAAAAA&#10;" fillcolor="black" stroked="f"/>
                        <v:rect id="Rectangle 1544" o:spid="_x0000_s3468" style="position:absolute;left:3772;top:447;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VAkMgA&#10;AADeAAAADwAAAGRycy9kb3ducmV2LnhtbESPQWvCQBSE70L/w/IK3nTToCVNXaUKghehag/19sy+&#10;JsHs23R31eiv7xYEj8PMfMNMZp1pxJmcry0reBkmIIgLq2suFXztloMMhA/IGhvLpOBKHmbTp94E&#10;c20vvKHzNpQiQtjnqKAKoc2l9EVFBv3QtsTR+7HOYIjSlVI7vES4aWSaJK/SYM1xocKWFhUVx+3J&#10;KJi/ZfPfzxGvb5vDnvbfh+M4dYlS/efu4x1EoC48wvf2SitIR1k2hv878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hUCQyAAAAN4AAAAPAAAAAAAAAAAAAAAAAJgCAABk&#10;cnMvZG93bnJldi54bWxQSwUGAAAAAAQABAD1AAAAjQMAAAAA&#10;" fillcolor="black" stroked="f"/>
                        <v:rect id="Rectangle 1545" o:spid="_x0000_s3469" style="position:absolute;left:3772;top:452;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fe58gA&#10;AADeAAAADwAAAGRycy9kb3ducmV2LnhtbESPT2vCQBTE74V+h+UVvNVNg0qaukoVBC+Cf3qot2f2&#10;NQlm36a7q8Z+ercgeBxm5jfMeNqZRpzJ+dqygrd+AoK4sLrmUsHXbvGagfABWWNjmRRcycN08vw0&#10;xlzbC2/ovA2liBD2OSqoQmhzKX1RkUHfty1x9H6sMxiidKXUDi8RbhqZJslIGqw5LlTY0ryi4rg9&#10;GQWz92z2ux7w6m9z2NP++3Acpi5RqvfSfX6ACNSFR/jeXmoF6SDLRvB/J14BOb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V97nyAAAAN4AAAAPAAAAAAAAAAAAAAAAAJgCAABk&#10;cnMvZG93bnJldi54bWxQSwUGAAAAAAQABAD1AAAAjQMAAAAA&#10;" fillcolor="black" stroked="f"/>
                        <v:rect id="Rectangle 1546" o:spid="_x0000_s3470" style="position:absolute;left:3772;top:457;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t7fMkA&#10;AADeAAAADwAAAGRycy9kb3ducmV2LnhtbESPT2vCQBTE7wW/w/IEb3Vj0JqmrqKFQi+F+udQb8/s&#10;axLMvk13V4399F2h4HGYmd8ws0VnGnEm52vLCkbDBARxYXXNpYLd9u0xA+EDssbGMim4kofFvPcw&#10;w1zbC6/pvAmliBD2OSqoQmhzKX1RkUE/tC1x9L6tMxiidKXUDi8RbhqZJsmTNFhzXKiwpdeKiuPm&#10;ZBSsnrPVz+eYP37Xhz3tvw7HSeoSpQb9bvkCIlAX7uH/9rtWkI6zbA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ht7fMkAAADeAAAADwAAAAAAAAAAAAAAAACYAgAA&#10;ZHJzL2Rvd25yZXYueG1sUEsFBgAAAAAEAAQA9QAAAI4DAAAAAA==&#10;" fillcolor="black" stroked="f"/>
                        <v:rect id="Rectangle 1547" o:spid="_x0000_s3471" style="position:absolute;left:3772;top:46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TvDsUA&#10;AADeAAAADwAAAGRycy9kb3ducmV2LnhtbERPy2rCQBTdF/yH4Qru6sRgS4yOogWhm0J9LHR3zVyT&#10;YOZOOjPV6Nd3FgWXh/OeLTrTiCs5X1tWMBomIIgLq2suFex369cMhA/IGhvLpOBOHhbz3ssMc21v&#10;vKHrNpQihrDPUUEVQptL6YuKDPqhbYkjd7bOYIjQlVI7vMVw08g0Sd6lwZpjQ4UtfVRUXLa/RsFq&#10;kq1+vsf89dicjnQ8nC5vqUuUGvS75RREoC48xf/uT60gHWdZ3BvvxCs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hO8OxQAAAN4AAAAPAAAAAAAAAAAAAAAAAJgCAABkcnMv&#10;ZG93bnJldi54bWxQSwUGAAAAAAQABAD1AAAAigMAAAAA&#10;" fillcolor="black" stroked="f"/>
                        <v:rect id="Rectangle 1548" o:spid="_x0000_s3472" style="position:absolute;left:3772;top:46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hKlcgA&#10;AADeAAAADwAAAGRycy9kb3ducmV2LnhtbESPT2vCQBTE70K/w/IKvemmwZYYXaUWCr0U/HfQ2zP7&#10;TILZt+nuVqOfvisIHoeZ+Q0zmXWmESdyvras4HWQgCAurK65VLBZf/UzED4ga2wsk4ILeZhNn3oT&#10;zLU985JOq1CKCGGfo4IqhDaX0hcVGfQD2xJH72CdwRClK6V2eI5w08g0Sd6lwZrjQoUtfVZUHFd/&#10;RsF8lM1/F0P+uS73O9pt98e31CVKvTx3H2MQgbrwCN/b31pBOsyy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yEqVyAAAAN4AAAAPAAAAAAAAAAAAAAAAAJgCAABk&#10;cnMvZG93bnJldi54bWxQSwUGAAAAAAQABAD1AAAAjQMAAAAA&#10;" fillcolor="black" stroked="f"/>
                        <v:rect id="Rectangle 1549" o:spid="_x0000_s3473" style="position:absolute;left:3772;top:47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t11ccA&#10;AADeAAAADwAAAGRycy9kb3ducmV2LnhtbESPy2rCQBSG94LvMJxCdzppsBKjo2ih0E3BSxd1d8wc&#10;k2DmTDoz1ejTOwvB5c9/45stOtOIMzlfW1bwNkxAEBdW11wq+Nl9DjIQPiBrbCyTgit5WMz7vRnm&#10;2l54Q+dtKEUcYZ+jgiqENpfSFxUZ9EPbEkfvaJ3BEKUrpXZ4ieOmkWmSjKXBmuNDhS19VFSctv9G&#10;wWqSrf7WI/6+bQ572v8eTu+pS5R6femWUxCBuvAMP9pfWkE6yiY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rddXHAAAA3gAAAA8AAAAAAAAAAAAAAAAAmAIAAGRy&#10;cy9kb3ducmV2LnhtbFBLBQYAAAAABAAEAPUAAACMAwAAAAA=&#10;" fillcolor="black" stroked="f"/>
                        <v:rect id="Rectangle 1550" o:spid="_x0000_s3474" style="position:absolute;left:3772;top:47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fQTsgA&#10;AADeAAAADwAAAGRycy9kb3ducmV2LnhtbESPQWvCQBSE74L/YXkFb7oxqMTUVbQgeBGq7aHentnX&#10;JJh9m+6umvbXu4VCj8PMfMMsVp1pxI2cry0rGI8SEMSF1TWXCt7ftsMMhA/IGhvLpOCbPKyW/d4C&#10;c23vfKDbMZQiQtjnqKAKoc2l9EVFBv3ItsTR+7TOYIjSlVI7vEe4aWSaJDNpsOa4UGFLLxUVl+PV&#10;KNjMs83X64T3P4fziU4f58s0dYlSg6du/QwiUBf+w3/tnVaQTrL5G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Z9BOyAAAAN4AAAAPAAAAAAAAAAAAAAAAAJgCAABk&#10;cnMvZG93bnJldi54bWxQSwUGAAAAAAQABAD1AAAAjQMAAAAA&#10;" fillcolor="black" stroked="f"/>
                        <v:rect id="Rectangle 1551" o:spid="_x0000_s3475" style="position:absolute;left:3772;top:601;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VOOcgA&#10;AADeAAAADwAAAGRycy9kb3ducmV2LnhtbESPT2vCQBTE70K/w/IKvemmwZYYXaUWCr0U/HfQ2zP7&#10;TILZt+nuVqOfvisIHoeZ+Q0zmXWmESdyvras4HWQgCAurK65VLBZf/UzED4ga2wsk4ILeZhNn3oT&#10;zLU985JOq1CKCGGfo4IqhDaX0hcVGfQD2xJH72CdwRClK6V2eI5w08g0Sd6lwZrjQoUtfVZUHFd/&#10;RsF8lM1/F0P+uS73O9pt98e31CVKvTx3H2MQgbrwCN/b31pBOsxG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tU45yAAAAN4AAAAPAAAAAAAAAAAAAAAAAJgCAABk&#10;cnMvZG93bnJldi54bWxQSwUGAAAAAAQABAD1AAAAjQMAAAAA&#10;" fillcolor="black" stroked="f"/>
                        <v:rect id="Rectangle 1552" o:spid="_x0000_s3476" style="position:absolute;left:3772;top:606;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nros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TibjO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euiyAAAAN4AAAAPAAAAAAAAAAAAAAAAAJgCAABk&#10;cnMvZG93bnJldi54bWxQSwUGAAAAAAQABAD1AAAAjQMAAAAA&#10;" fillcolor="black" stroked="f"/>
                        <v:rect id="Rectangle 1553" o:spid="_x0000_s3477" style="position:absolute;left:3772;top:611;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Bz1sgA&#10;AADeAAAADwAAAGRycy9kb3ducmV2LnhtbESPQWvCQBSE74X+h+UJvdWNIZYYXaUWCr0Iaj3o7Zl9&#10;JsHs23R3q2l/fVcQehxm5htmtuhNKy7kfGNZwWiYgCAurW64UrD7fH/OQfiArLG1TAp+yMNi/vgw&#10;w0LbK2/osg2ViBD2BSqoQ+gKKX1Zk0E/tB1x9E7WGQxRukpqh9cIN61Mk+RFGmw4LtTY0VtN5Xn7&#10;bRQsJ/nya53x6ndzPNBhfzyPU5co9TToX6cgAvXhP3xvf2gFaZZPMr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HPWyAAAAN4AAAAPAAAAAAAAAAAAAAAAAJgCAABk&#10;cnMvZG93bnJldi54bWxQSwUGAAAAAAQABAD1AAAAjQMAAAAA&#10;" fillcolor="black" stroked="f"/>
                        <v:rect id="Rectangle 1554" o:spid="_x0000_s3478" style="position:absolute;left:3772;top:61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zWTcgA&#10;AADeAAAADwAAAGRycy9kb3ducmV2LnhtbESPQWvCQBSE74X+h+UVvNWNQUtMXUUFoZeC2h7q7Zl9&#10;JsHs27i7avTXd4VCj8PMfMNMZp1pxIWcry0rGPQTEMSF1TWXCr6/Vq8ZCB+QNTaWScGNPMymz08T&#10;zLW98oYu21CKCGGfo4IqhDaX0hcVGfR92xJH72CdwRClK6V2eI1w08g0Sd6kwZrjQoUtLSsqjtuz&#10;UbAYZ4vTesif981+R7uf/XGUukSp3ks3fwcRqAv/4b/2h1aQDrPxC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XNZNyAAAAN4AAAAPAAAAAAAAAAAAAAAAAJgCAABk&#10;cnMvZG93bnJldi54bWxQSwUGAAAAAAQABAD1AAAAjQMAAAAA&#10;" fillcolor="black" stroked="f"/>
                        <v:rect id="Rectangle 1555" o:spid="_x0000_s3479" style="position:absolute;left:3772;top:62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5IOsgA&#10;AADeAAAADwAAAGRycy9kb3ducmV2LnhtbESPQWvCQBSE70L/w/IKvenGoBJTV9FCoZeC2h7q7Zl9&#10;JsHs27i71eivd4VCj8PMfMPMFp1pxJmcry0rGA4SEMSF1TWXCr6/3vsZCB+QNTaWScGVPCzmT70Z&#10;5tpeeEPnbShFhLDPUUEVQptL6YuKDPqBbYmjd7DOYIjSlVI7vES4aWSaJBNpsOa4UGFLbxUVx+2v&#10;UbCaZqvTesSft81+R7uf/XGcukSpl+du+QoiUBf+w3/tD60gHWXTC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jkg6yAAAAN4AAAAPAAAAAAAAAAAAAAAAAJgCAABk&#10;cnMvZG93bnJldi54bWxQSwUGAAAAAAQABAD1AAAAjQMAAAAA&#10;" fillcolor="black" stroked="f"/>
                        <v:rect id="Rectangle 1556" o:spid="_x0000_s3480" style="position:absolute;left:3772;top:625;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LtocgA&#10;AADeAAAADwAAAGRycy9kb3ducmV2LnhtbESPQWvCQBSE70L/w/KE3nRj0DZGV6mFQi+Faj3o7Zl9&#10;JsHs23R3q7G/visUPA4z8w0zX3amEWdyvrasYDRMQBAXVtdcKth+vQ0yED4ga2wsk4IreVguHnpz&#10;zLW98JrOm1CKCGGfo4IqhDaX0hcVGfRD2xJH72idwRClK6V2eIlw08g0SZ6kwZrjQoUtvVZUnDY/&#10;RsFqmq2+P8f88bs+7Gm/O5wmqUuUeux3LzMQgbpwD/+337WCdJxNn+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u2hyAAAAN4AAAAPAAAAAAAAAAAAAAAAAJgCAABk&#10;cnMvZG93bnJldi54bWxQSwUGAAAAAAQABAD1AAAAjQMAAAAA&#10;" fillcolor="black" stroked="f"/>
                        <v:rect id="Rectangle 1557" o:spid="_x0000_s3481" style="position:absolute;left:3772;top:630;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508UA&#10;AADeAAAADwAAAGRycy9kb3ducmV2LnhtbERPy2rCQBTdC/7DcAvd6aTBSoyOooVCNwUfXdTdNXNN&#10;gpk76cxUo1/vLASXh/OeLTrTiDM5X1tW8DZMQBAXVtdcKvjZfQ4yED4ga2wsk4IreVjM+70Z5tpe&#10;eEPnbShFDGGfo4IqhDaX0hcVGfRD2xJH7midwRChK6V2eInhppFpkoylwZpjQ4UtfVRUnLb/RsFq&#10;kq3+1iP+vm0Oe9r/Hk7vqUuUen3pllMQgbrwFD/cX1pBOsom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XnTxQAAAN4AAAAPAAAAAAAAAAAAAAAAAJgCAABkcnMv&#10;ZG93bnJldi54bWxQSwUGAAAAAAQABAD1AAAAigMAAAAA&#10;" fillcolor="black" stroked="f"/>
                        <v:rect id="Rectangle 1558" o:spid="_x0000_s3482" style="position:absolute;left:3772;top:635;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HcSMgA&#10;AADeAAAADwAAAGRycy9kb3ducmV2LnhtbESPQWvCQBSE7wX/w/IK3uqmwZYkuooWhF4KVXuot2f2&#10;mQSzb9PdrUZ/fbcgeBxm5htmOu9NK07kfGNZwfMoAUFcWt1wpeBru3rKQPiArLG1TAou5GE+GzxM&#10;sdD2zGs6bUIlIoR9gQrqELpCSl/WZNCPbEccvYN1BkOUrpLa4TnCTSvTJHmVBhuOCzV29FZTedz8&#10;GgXLPFv+fI7547re72j3vT++pC5RavjYLyYgAvXhHr6137WCdJzlOfzf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EdxIyAAAAN4AAAAPAAAAAAAAAAAAAAAAAJgCAABk&#10;cnMvZG93bnJldi54bWxQSwUGAAAAAAQABAD1AAAAjQMAAAAA&#10;" fillcolor="black" stroked="f"/>
                        <v:rect id="Rectangle 1559" o:spid="_x0000_s3483" style="position:absolute;left:3772;top:63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Dvz8YA&#10;AADeAAAADwAAAGRycy9kb3ducmV2LnhtbESPy2oCMRSG9wXfIRyhu5o4WNHRKFoodFOol4XujpPj&#10;zODkZJqkOu3TNwvB5c9/45svO9uIK/lQO9YwHCgQxIUzNZca9rv3lwmIEJENNo5Jwy8FWC56T3PM&#10;jbvxhq7bWIo0wiFHDVWMbS5lKCqyGAauJU7e2XmLMUlfSuPxlsZtIzOlxtJizemhwpbeKiou2x+r&#10;YT2drL+/Rvz5tzkd6Xg4XV4zr7R+7nerGYhIXXyE7+0PoyEbTVUCSDgJBe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Dvz8YAAADeAAAADwAAAAAAAAAAAAAAAACYAgAAZHJz&#10;L2Rvd25yZXYueG1sUEsFBgAAAAAEAAQA9QAAAIsDAAAAAA==&#10;" fillcolor="black" stroked="f"/>
                        <v:rect id="Rectangle 1560" o:spid="_x0000_s3484" style="position:absolute;left:3772;top:64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xKVMgA&#10;AADeAAAADwAAAGRycy9kb3ducmV2LnhtbESPQWsCMRSE74X+h/AEbzVxsUVXo9SC4KVQbQ96e26e&#10;u4ubl20SdfXXN4VCj8PMfMPMFp1txIV8qB1rGA4UCOLCmZpLDV+fq6cxiBCRDTaOScONAizmjw8z&#10;zI278oYu21iKBOGQo4YqxjaXMhQVWQwD1xIn7+i8xZikL6XxeE1w28hMqRdpsea0UGFLbxUVp+3Z&#10;alhOxsvvjxG/3zeHPe13h9Nz5pXW/V73OgURqYv/4b/22mjIRhM1hN876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jEpUyAAAAN4AAAAPAAAAAAAAAAAAAAAAAJgCAABk&#10;cnMvZG93bnJldi54bWxQSwUGAAAAAAQABAD1AAAAjQMAAAAA&#10;" fillcolor="black" stroked="f"/>
                        <v:rect id="Rectangle 1561" o:spid="_x0000_s3485" style="position:absolute;left:3772;top:649;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7UI8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xlOVwd+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e1CPHAAAA3gAAAA8AAAAAAAAAAAAAAAAAmAIAAGRy&#10;cy9kb3ducmV2LnhtbFBLBQYAAAAABAAEAPUAAACMAwAAAAA=&#10;" fillcolor="black" stroked="f"/>
                        <v:rect id="Rectangle 1562" o:spid="_x0000_s3486" style="position:absolute;left:3772;top:654;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JxuMgA&#10;AADeAAAADwAAAGRycy9kb3ducmV2LnhtbESPQWsCMRSE7wX/Q3iCt5q4atHVKFoo9FKotod6e26e&#10;u4ubl22S6ra/vikIPQ4z8w2zXHe2ERfyoXasYTRUIIgLZ2ouNby/Pd3PQISIbLBxTBq+KcB61btb&#10;Ym7clXd02cdSJAiHHDVUMba5lKGoyGIYupY4eSfnLcYkfSmNx2uC20ZmSj1IizWnhQpbeqyoOO+/&#10;rIbtfLb9fJ3wy8/ueKDDx/E8zbzSetDvNgsQkbr4H761n42GbDJXY/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EnG4yAAAAN4AAAAPAAAAAAAAAAAAAAAAAJgCAABk&#10;cnMvZG93bnJldi54bWxQSwUGAAAAAAQABAD1AAAAjQMAAAAA&#10;" fillcolor="black" stroked="f"/>
                        <v:rect id="Rectangle 1563" o:spid="_x0000_s3487" style="position:absolute;left:3772;top:659;width:5;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vpzMgA&#10;AADeAAAADwAAAGRycy9kb3ducmV2LnhtbESPQWsCMRSE70L/Q3iF3jTpshbdGqUKhV4EtT3U23Pz&#10;uru4eVmTVLf99Y0g9DjMzDfMbNHbVpzJh8axhseRAkFcOtNwpeHj/XU4AREissHWMWn4oQCL+d1g&#10;hoVxF97SeRcrkSAcCtRQx9gVUoayJoth5Dri5H05bzEm6StpPF4S3LYyU+pJWmw4LdTY0aqm8rj7&#10;thqW08nytMl5/bs97Gn/eTiOM6+0frjvX55BROrjf/jWfjMasnyqcr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nMyAAAAN4AAAAPAAAAAAAAAAAAAAAAAJgCAABk&#10;cnMvZG93bnJldi54bWxQSwUGAAAAAAQABAD1AAAAjQMAAAAA&#10;" fillcolor="black" stroked="f"/>
                        <v:rect id="Rectangle 1564" o:spid="_x0000_s3488" style="position:absolute;left:3772;top:663;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dMV8gA&#10;AADeAAAADwAAAGRycy9kb3ducmV2LnhtbESPQWsCMRSE70L/Q3iF3jRx0aKrUWqh4EVQ24Penpvn&#10;7uLmZZukuu2vb4RCj8PMfMPMl51txJV8qB1rGA4UCOLCmZpLDR/vb/0JiBCRDTaOScM3BVguHnpz&#10;zI278Y6u+1iKBOGQo4YqxjaXMhQVWQwD1xIn7+y8xZikL6XxeEtw28hMqWdpsea0UGFLrxUVl/2X&#10;1bCaTlaf2xFvfnanIx0Pp8s480rrp8fuZQYiUhf/w3/ttdGQjaZq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t0xXyAAAAN4AAAAPAAAAAAAAAAAAAAAAAJgCAABk&#10;cnMvZG93bnJldi54bWxQSwUGAAAAAAQABAD1AAAAjQMAAAAA&#10;" fillcolor="black" stroked="f"/>
                        <v:rect id="Rectangle 1565" o:spid="_x0000_s3489" style="position:absolute;left:3772;top:668;width: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XSIM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aZq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dIgyAAAAN4AAAAPAAAAAAAAAAAAAAAAAJgCAABk&#10;cnMvZG93bnJldi54bWxQSwUGAAAAAAQABAD1AAAAjQMAAAAA&#10;" fillcolor="black" stroked="f"/>
                      </v:group>
                      <v:rect id="Rectangle 1566" o:spid="_x0000_s3490" style="position:absolute;left:19547;top:348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l3u8kA&#10;AADeAAAADwAAAGRycy9kb3ducmV2LnhtbESPT2sCMRTE74V+h/AKvdWki626GqUWCr0I9c9Bb8/N&#10;c3dx87JNUt366Ruh4HGYmd8wk1lnG3EiH2rHGp57CgRx4UzNpYbN+uNpCCJEZIONY9LwSwFm0/u7&#10;CebGnXlJp1UsRYJwyFFDFWObSxmKiiyGnmuJk3dw3mJM0pfSeDwnuG1kptSrtFhzWqiwpfeKiuPq&#10;x2qYj4bz768+Ly7L/Y522/3xJfNK68eH7m0MIlIXb+H/9qfRkPVHagD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Sl3u8kAAADeAAAADwAAAAAAAAAAAAAAAACYAgAA&#10;ZHJzL2Rvd25yZXYueG1sUEsFBgAAAAAEAAQA9QAAAI4DAAAAAA==&#10;" fillcolor="black" stroked="f"/>
                      <v:rect id="Rectangle 1567" o:spid="_x0000_s3491" style="position:absolute;left:19547;top:351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bjycUA&#10;AADeAAAADwAAAGRycy9kb3ducmV2LnhtbERPy2oCMRTdF/yHcIXuauJgRUejaKHQTaE+Frq7Tq4z&#10;g5ObaZLqtF/fLASXh/OeLzvbiCv5UDvWMBwoEMSFMzWXGva795cJiBCRDTaOScMvBVguek9zzI27&#10;8Yau21iKFMIhRw1VjG0uZSgqshgGriVO3Nl5izFBX0rj8ZbCbSMzpcbSYs2pocKW3ioqLtsfq2E9&#10;nay/v0b8+bc5Hel4OF1eM6+0fu53qxmISF18iO/uD6MhG01V2pvupCs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tuPJxQAAAN4AAAAPAAAAAAAAAAAAAAAAAJgCAABkcnMv&#10;ZG93bnJldi54bWxQSwUGAAAAAAQABAD1AAAAigMAAAAA&#10;" fillcolor="black" stroked="f"/>
                      <v:rect id="Rectangle 1568" o:spid="_x0000_s3492" style="position:absolute;left:19547;top:353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GUsgA&#10;AADeAAAADwAAAGRycy9kb3ducmV2LnhtbESPQWsCMRSE74X+h/AEbzVxscVdjVILgpdCtT3U23Pz&#10;3F3cvGyTqNv++qYg9DjMzDfMfNnbVlzIh8axhvFIgSAunWm40vDxvn6YgggR2WDrmDR8U4Dl4v5u&#10;joVxV97SZRcrkSAcCtRQx9gVUoayJoth5Dri5B2dtxiT9JU0Hq8JbluZKfUkLTacFmrs6KWm8rQ7&#10;Ww2rfLr6epvw68/2sKf95+H0mHml9XDQP89AROrjf/jW3hgN2SRX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kZSyAAAAN4AAAAPAAAAAAAAAAAAAAAAAJgCAABk&#10;cnMvZG93bnJldi54bWxQSwUGAAAAAAQABAD1AAAAjQMAAAAA&#10;" fillcolor="black" stroked="f"/>
                      <v:rect id="Rectangle 1569" o:spid="_x0000_s3493" style="position:absolute;left:19547;top:356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l5EsYA&#10;AADeAAAADwAAAGRycy9kb3ducmV2LnhtbESPy2rCQBSG9wXfYThCd3ViUNHUUVQodCN4W9TdMXNM&#10;gpkzcWaqaZ/eWQguf/4b33TemlrcyPnKsoJ+LwFBnFtdcaHgsP/6GIPwAVljbZkU/JGH+azzNsVM&#10;2ztv6bYLhYgj7DNUUIbQZFL6vCSDvmcb4uidrTMYonSF1A7vcdzUMk2SkTRYcXwosaFVSfll92sU&#10;LCfj5XUz4PX/9nSk48/pMkxdotR7t118ggjUhlf42f7WCtLBpB8BIk5E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l5EsYAAADeAAAADwAAAAAAAAAAAAAAAACYAgAAZHJz&#10;L2Rvd25yZXYueG1sUEsFBgAAAAAEAAQA9QAAAIsDAAAAAA==&#10;" fillcolor="black" stroked="f"/>
                      <v:rect id="Rectangle 1570" o:spid="_x0000_s3494" style="position:absolute;left:19547;top:358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XcicgA&#10;AADeAAAADwAAAGRycy9kb3ducmV2LnhtbESPT2vCQBTE74LfYXkFb7pJsEVTV9GC4KVQ/xzq7Zl9&#10;TYLZt+nuqtFP3y0Uehxm5jfMbNGZRlzJ+dqygnSUgCAurK65VHDYr4cTED4ga2wsk4I7eVjM+70Z&#10;5treeEvXXShFhLDPUUEVQptL6YuKDPqRbYmj92WdwRClK6V2eItw08gsSV6kwZrjQoUtvVVUnHcX&#10;o2A1nay+P8b8/tiejnT8PJ2fM5coNXjqlq8gAnXhP/zX3mgF2Xiap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VdyJyAAAAN4AAAAPAAAAAAAAAAAAAAAAAJgCAABk&#10;cnMvZG93bnJldi54bWxQSwUGAAAAAAQABAD1AAAAjQMAAAAA&#10;" fillcolor="black" stroked="f"/>
                      <v:rect id="Rectangle 1571" o:spid="_x0000_s3495" style="position:absolute;left:19547;top:3612;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dC/s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o+kwhe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HQv7HAAAA3gAAAA8AAAAAAAAAAAAAAAAAmAIAAGRy&#10;cy9kb3ducmV2LnhtbFBLBQYAAAAABAAEAPUAAACMAwAAAAA=&#10;" fillcolor="black" stroked="f"/>
                      <v:rect id="Rectangle 1572" o:spid="_x0000_s3496" style="position:absolute;left:19547;top:363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vnZcgA&#10;AADeAAAADwAAAGRycy9kb3ducmV2LnhtbESPQWvCQBSE74X+h+UVvDUboxVNXaUKQi8FtT3U2zP7&#10;mgSzb+Puqml/vSsUPA4z8w0znXemEWdyvrasoJ+kIIgLq2suFXx9rp7HIHxA1thYJgW/5GE+e3yY&#10;Yq7thTd03oZSRAj7HBVUIbS5lL6oyKBPbEscvR/rDIYoXSm1w0uEm0ZmaTqSBmuOCxW2tKyoOGxP&#10;RsFiMl4c10P++Nvsd7T73h9eMpcq1Xvq3l5BBOrCPfzfftcKsuGkP4D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y+dlyAAAAN4AAAAPAAAAAAAAAAAAAAAAAJgCAABk&#10;cnMvZG93bnJldi54bWxQSwUGAAAAAAQABAD1AAAAjQMAAAAA&#10;" fillcolor="black" stroked="f"/>
                      <v:rect id="Rectangle 1573" o:spid="_x0000_s3497" style="position:absolute;left:19547;top:3663;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EcgA&#10;AADeAAAADwAAAGRycy9kb3ducmV2LnhtbESPQWvCQBSE7wX/w/IK3pqNIYqmrqIFoReh2h7q7Zl9&#10;TYLZt+nuVtP+ercgeBxm5htmvuxNK87kfGNZwShJQRCXVjdcKfh43zxNQfiArLG1TAp+ycNyMXiY&#10;Y6HthXd03odKRAj7AhXUIXSFlL6syaBPbEccvS/rDIYoXSW1w0uEm1ZmaTqRBhuOCzV29FJTedr/&#10;GAXr2XT9/Zbz9m93PNDh83gaZy5VavjYr55BBOrDPXxrv2oFWT4b5f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In8RyAAAAN4AAAAPAAAAAAAAAAAAAAAAAJgCAABk&#10;cnMvZG93bnJldi54bWxQSwUGAAAAAAQABAD1AAAAjQMAAAAA&#10;" fillcolor="black" stroked="f"/>
                      <v:rect id="Rectangle 1574" o:spid="_x0000_s3498" style="position:absolute;left:19547;top:368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7ais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VG3D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2orHAAAA3gAAAA8AAAAAAAAAAAAAAAAAmAIAAGRy&#10;cy9kb3ducmV2LnhtbFBLBQYAAAAABAAEAPUAAACMAwAAAAA=&#10;" fillcolor="black" stroked="f"/>
                      <v:rect id="Rectangle 1575" o:spid="_x0000_s3499" style="position:absolute;left:19547;top:371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E/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VF3A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8RP3HAAAA3gAAAA8AAAAAAAAAAAAAAAAAmAIAAGRy&#10;cy9kb3ducmV2LnhtbFBLBQYAAAAABAAEAPUAAACMAwAAAAA=&#10;" fillcolor="black" stroked="f"/>
                      <v:rect id="Rectangle 1576" o:spid="_x0000_s3500" style="position:absolute;left:19547;top:435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DhZsgA&#10;AADeAAAADwAAAGRycy9kb3ducmV2LnhtbESPzWsCMRTE74X+D+EVeqtZFz9Xo9RCoRehfhz09ty8&#10;7i5uXrZJqqt/fSMIHoeZ+Q0znbemFidyvrKsoNtJQBDnVldcKNhuPt9GIHxA1lhbJgUX8jCfPT9N&#10;MdP2zCs6rUMhIoR9hgrKEJpMSp+XZNB3bEMcvR/rDIYoXSG1w3OEm1qmSTKQBiuOCyU29FFSflz/&#10;GQWL8Wjx+93j5XV12NN+dzj2U5co9frSvk9ABGrDI3xvf2kFaW/cHc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8OFmyAAAAN4AAAAPAAAAAAAAAAAAAAAAAJgCAABk&#10;cnMvZG93bnJldi54bWxQSwUGAAAAAAQABAD1AAAAjQMAAAAA&#10;" fillcolor="black" stroked="f"/>
                      <v:rect id="Rectangle 1577" o:spid="_x0000_s3501" style="position:absolute;left:19547;top:438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91FMQA&#10;AADeAAAADwAAAGRycy9kb3ducmV2LnhtbERPy4rCMBTdD/gP4QqzG1OLinaMosLAbARfi3F3ba5t&#10;sbmpSUY78/VmIbg8nPd03ppa3Mj5yrKCfi8BQZxbXXGh4LD/+hiD8AFZY22ZFPyRh/ms8zbFTNs7&#10;b+m2C4WIIewzVFCG0GRS+rwkg75nG+LIna0zGCJ0hdQO7zHc1DJNkpE0WHFsKLGhVUn5ZfdrFCwn&#10;4+V1M+D1//Z0pOPP6TJMXaLUe7ddfIII1IaX+On+1grSwaQf98Y78Qr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vdRTEAAAA3gAAAA8AAAAAAAAAAAAAAAAAmAIAAGRycy9k&#10;b3ducmV2LnhtbFBLBQYAAAAABAAEAPUAAACJAwAAAAA=&#10;" fillcolor="black" stroked="f"/>
                      <v:rect id="Rectangle 1578" o:spid="_x0000_s3502" style="position:absolute;left:19547;top:441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PQj8gA&#10;AADeAAAADwAAAGRycy9kb3ducmV2LnhtbESPT2vCQBTE74LfYXkFb7ox2GJSV9GC4KVQ/xzq7Zl9&#10;TYLZt+nuqtFP3y0Uehxm5jfMbNGZRlzJ+dqygvEoAUFcWF1zqeCwXw+nIHxA1thYJgV38rCY93sz&#10;zLW98Zauu1CKCGGfo4IqhDaX0hcVGfQj2xJH78s6gyFKV0rt8BbhppFpkrxIgzXHhQpbequoOO8u&#10;RsEqm66+Pyb8/tiejnT8PJ2fU5coNXjqlq8gAnXhP/zX3mgF6SQbZ/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I9CPyAAAAN4AAAAPAAAAAAAAAAAAAAAAAJgCAABk&#10;cnMvZG93bnJldi54bWxQSwUGAAAAAAQABAD1AAAAjQMAAAAA&#10;" fillcolor="black" stroked="f"/>
                      <v:rect id="Rectangle 1579" o:spid="_x0000_s3503" style="position:absolute;left:19547;top:4436;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Wzr8cA&#10;AADeAAAADwAAAGRycy9kb3ducmV2LnhtbESPzWrCQBSF90LfYbgFdzppiCWmjtIIQjdCtV3U3TVz&#10;mwQzd+LMVKNP31kUujycP77FajCduJDzrWUFT9MEBHFldcu1gs+PzSQH4QOyxs4yKbiRh9XyYbTA&#10;Qtsr7+iyD7WII+wLVNCE0BdS+qohg35qe+LofVtnMETpaqkdXuO46WSaJM/SYMvxocGe1g1Vp/2P&#10;UVDO8/L8nvH2vjse6PB1PM1Slyg1fhxeX0AEGsJ/+K/9phWk2TyNABEno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1s6/HAAAA3gAAAA8AAAAAAAAAAAAAAAAAmAIAAGRy&#10;cy9kb3ducmV2LnhtbFBLBQYAAAAABAAEAPUAAACMAwAAAAA=&#10;" fillcolor="black" stroked="f"/>
                      <v:rect id="Rectangle 1580" o:spid="_x0000_s3504" style="position:absolute;left:19547;top:445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kWNM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o2k6hO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5FjTHAAAA3gAAAA8AAAAAAAAAAAAAAAAAmAIAAGRy&#10;cy9kb3ducmV2LnhtbFBLBQYAAAAABAAEAPUAAACMAwAAAAA=&#10;" fillcolor="black" stroked="f"/>
                      <v:rect id="Rectangle 1581" o:spid="_x0000_s3505" style="position:absolute;left:19547;top:448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uIQ8cA&#10;AADeAAAADwAAAGRycy9kb3ducmV2LnhtbESPQWsCMRSE7wX/Q3gFbzXbYIuuRtGC0Euhag/19tw8&#10;dxc3L9sk1dVf3xQEj8PMfMNM551txIl8qB1reB5kIIgLZ2ouNXxtV08jECEiG2wck4YLBZjPeg9T&#10;zI0785pOm1iKBOGQo4YqxjaXMhQVWQwD1xIn7+C8xZikL6XxeE5w20iVZa/SYs1pocKW3ioqjptf&#10;q2E5Hi1/Pof8cV3vd7T73h9flM+07j92iwmISF28h2/td6NBDcdKwf+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riEPHAAAA3gAAAA8AAAAAAAAAAAAAAAAAmAIAAGRy&#10;cy9kb3ducmV2LnhtbFBLBQYAAAAABAAEAPUAAACMAwAAAAA=&#10;" fillcolor="black" stroked="f"/>
                      <v:rect id="Rectangle 1582" o:spid="_x0000_s3506" style="position:absolute;left:19547;top:450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ct2MkA&#10;AADeAAAADwAAAGRycy9kb3ducmV2LnhtbESPzWsCMRTE7wX/h/AEbzXr+oGuRtFCoZdC/Tjo7bl5&#10;7i5uXrZJqtv+9U1B6HGYmd8wi1VranEj5yvLCgb9BARxbnXFhYLD/vV5CsIHZI21ZVLwTR5Wy87T&#10;AjNt77yl2y4UIkLYZ6igDKHJpPR5SQZ93zbE0btYZzBE6QqpHd4j3NQyTZKJNFhxXCixoZeS8uvu&#10;yyjYzKabz48Rv/9szyc6Hc/XceoSpXrddj0HEagN/+FH+00rSEezdAh/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act2MkAAADeAAAADwAAAAAAAAAAAAAAAACYAgAA&#10;ZHJzL2Rvd25yZXYueG1sUEsFBgAAAAAEAAQA9QAAAI4DAAAAAA==&#10;" fillcolor="black" stroked="f"/>
                      <v:rect id="Rectangle 1583" o:spid="_x0000_s3507" style="position:absolute;left:19547;top:453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61rMgA&#10;AADeAAAADwAAAGRycy9kb3ducmV2LnhtbESPT2vCQBTE70K/w/IKvemmIS0aXaUWCr0U/HfQ2zP7&#10;TILZt+nuVqOfvisIHoeZ+Q0zmXWmESdyvras4HWQgCAurK65VLBZf/WHIHxA1thYJgUX8jCbPvUm&#10;mGt75iWdVqEUEcI+RwVVCG0upS8qMugHtiWO3sE6gyFKV0rt8BzhppFpkrxLgzXHhQpb+qyoOK7+&#10;jIL5aDj/XWT8c13ud7Tb7o9vqUuUennuPsYgAnXhEb63v7WCNBulG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TrWsyAAAAN4AAAAPAAAAAAAAAAAAAAAAAJgCAABk&#10;cnMvZG93bnJldi54bWxQSwUGAAAAAAQABAD1AAAAjQMAAAAA&#10;" fillcolor="black" stroked="f"/>
                      <v:rect id="Rectangle 1584" o:spid="_x0000_s3508" style="position:absolute;left:19547;top:456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IQN8cA&#10;AADeAAAADwAAAGRycy9kb3ducmV2LnhtbESPQWsCMRSE7wX/Q3iCt5p10aKrUVQQeimo7UFvz81z&#10;d3HzsiZRt/31jVDocZiZb5jZojW1uJPzlWUFg34Cgji3uuJCwdfn5nUMwgdkjbVlUvBNHhbzzssM&#10;M20fvKP7PhQiQthnqKAMocmk9HlJBn3fNsTRO1tnMETpCqkdPiLc1DJNkjdpsOK4UGJD65Lyy/5m&#10;FKwm49V1O+SPn93pSMfD6TJKXaJUr9supyACteE//Nd+1wrS4SQd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CEDfHAAAA3gAAAA8AAAAAAAAAAAAAAAAAmAIAAGRy&#10;cy9kb3ducmV2LnhtbFBLBQYAAAAABAAEAPUAAACMAwAAAAA=&#10;" fillcolor="black" stroked="f"/>
                      <v:rect id="Rectangle 1585" o:spid="_x0000_s3509" style="position:absolute;left:19547;top:4586;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OQM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4SQd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QjkDHAAAA3gAAAA8AAAAAAAAAAAAAAAAAmAIAAGRy&#10;cy9kb3ducmV2LnhtbFBLBQYAAAAABAAEAPUAAACMAwAAAAA=&#10;" fillcolor="black" stroked="f"/>
                      <v:rect id="Rectangle 1586" o:spid="_x0000_s3510" style="position:absolute;left:19547;top:4607;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wr28gA&#10;AADeAAAADwAAAGRycy9kb3ducmV2LnhtbESPQWvCQBSE7wX/w/IKvTWbBm01uooKhV6Eanuot2f2&#10;mQSzb+PuVqO/visUPA4z8w0zmXWmESdyvras4CVJQRAXVtdcKvj+en8egvABWWNjmRRcyMNs2nuY&#10;YK7tmdd02oRSRAj7HBVUIbS5lL6oyKBPbEscvb11BkOUrpTa4TnCTSOzNH2VBmuOCxW2tKyoOGx+&#10;jYLFaLg4fvZ5dV3vtrT92R0GmUuVenrs5mMQgbpwD/+3P7SCrD/K3u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nCvbyAAAAN4AAAAPAAAAAAAAAAAAAAAAAJgCAABk&#10;cnMvZG93bnJldi54bWxQSwUGAAAAAAQABAD1AAAAjQMAAAAA&#10;" fillcolor="black" stroked="f"/>
                      <v:rect id="Rectangle 1587" o:spid="_x0000_s3511" style="position:absolute;left:19547;top:463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O/qcUA&#10;AADeAAAADwAAAGRycy9kb3ducmV2LnhtbERPz2vCMBS+C/sfwht403SljtoZZRWEXYTpdpi3Z/PW&#10;FpuXmmRa/euXw2DHj+/3YjWYTlzI+daygqdpAoK4srrlWsHnx2aSg/ABWWNnmRTcyMNq+TBaYKHt&#10;lXd02YdaxBD2BSpoQugLKX3VkEE/tT1x5L6tMxgidLXUDq8x3HQyTZJnabDl2NBgT+uGqtP+xygo&#10;53l5fs94e98dD3T4Op5mqUuUGj8Ory8gAg3hX/znftMK0myexr3xTr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7+pxQAAAN4AAAAPAAAAAAAAAAAAAAAAAJgCAABkcnMv&#10;ZG93bnJldi54bWxQSwUGAAAAAAQABAD1AAAAigMAAAAA&#10;" fillcolor="black" stroked="f"/>
                      <v:rect id="Rectangle 1588" o:spid="_x0000_s3512" style="position:absolute;left:19547;top:465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8aMsgA&#10;AADeAAAADwAAAGRycy9kb3ducmV2LnhtbESPT2vCQBTE70K/w/KE3nRjsMVEV6mFQi8F//RQb8/s&#10;Mwlm36a7W41++q4geBxm5jfMbNGZRpzI+dqygtEwAUFcWF1zqeB7+zGYgPABWWNjmRRcyMNi/tSb&#10;Ya7tmdd02oRSRAj7HBVUIbS5lL6oyKAf2pY4egfrDIYoXSm1w3OEm0amSfIqDdYcFyps6b2i4rj5&#10;MwqW2WT5uxrz13W939HuZ398SV2i1HO/e5uCCNSFR/je/tQK0nGWZ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TxoyyAAAAN4AAAAPAAAAAAAAAAAAAAAAAJgCAABk&#10;cnMvZG93bnJldi54bWxQSwUGAAAAAAQABAD1AAAAjQMAAAAA&#10;" fillcolor="black" stroked="f"/>
                      <v:rect id="Rectangle 1589" o:spid="_x0000_s3513" style="position:absolute;left:19547;top:468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lcscA&#10;AADeAAAADwAAAGRycy9kb3ducmV2LnhtbESPzWoCMRSF9wXfIVzBXc10tKKjUVQQ3BSq7UJ318nt&#10;zODkZkyiTvv0zUJweTh/fLNFa2pxI+crywre+gkI4tzqigsF31+b1zEIH5A11pZJwS95WMw7LzPM&#10;tL3zjm77UIg4wj5DBWUITSalz0sy6Pu2IY7ej3UGQ5SukNrhPY6bWqZJMpIGK44PJTa0Lik/769G&#10;wWoyXl0+h/zxtzsd6Xg4nd9TlyjV67bLKYhAbXiGH+2tVpAOJ4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sJXLHAAAA3gAAAA8AAAAAAAAAAAAAAAAAmAIAAGRy&#10;cy9kb3ducmV2LnhtbFBLBQYAAAAABAAEAPUAAACMAwAAAAA=&#10;" fillcolor="black" stroked="f"/>
                      <v:rect id="Rectangle 1590" o:spid="_x0000_s3514" style="position:absolute;left:19547;top:4710;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A6cgA&#10;AADeAAAADwAAAGRycy9kb3ducmV2LnhtbESPQWvCQBSE74X+h+UVvDUboxVNXaUKQi8FtT3U2zP7&#10;mgSzb+Puqml/vSsUPA4z8w0znXemEWdyvrasoJ+kIIgLq2suFXx9rp7HIHxA1thYJgW/5GE+e3yY&#10;Yq7thTd03oZSRAj7HBVUIbS5lL6oyKBPbEscvR/rDIYoXSm1w0uEm0ZmaTqSBmuOCxW2tKyoOGxP&#10;RsFiMl4c10P++Nvsd7T73h9eMpcq1Xvq3l5BBOrCPfzfftcKsuFk0I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IDpyAAAAN4AAAAPAAAAAAAAAAAAAAAAAJgCAABk&#10;cnMvZG93bnJldi54bWxQSwUGAAAAAAQABAD1AAAAjQMAAAAA&#10;" fillcolor="black" stroked="f"/>
                      <v:rect id="Rectangle 1591" o:spid="_x0000_s3515" style="position:absolute;left:19547;top:473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IenskA&#10;AADeAAAADwAAAGRycy9kb3ducmV2LnhtbESPzWsCMRTE7wX/h/AEbzXr+oGuRtFCoZdC/Tjo7bl5&#10;7i5uXrZJqtv+9U1B6HGYmd8wi1VranEj5yvLCgb9BARxbnXFhYLD/vV5CsIHZI21ZVLwTR5Wy87T&#10;AjNt77yl2y4UIkLYZ6igDKHJpPR5SQZ93zbE0btYZzBE6QqpHd4j3NQyTZKJNFhxXCixoZeS8uvu&#10;yyjYzKabz48Rv/9szyc6Hc/XceoSpXrddj0HEagN/+FH+00rSEezYQp/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zIenskAAADeAAAADwAAAAAAAAAAAAAAAACYAgAA&#10;ZHJzL2Rvd25yZXYueG1sUEsFBgAAAAAEAAQA9QAAAI4DAAAAAA==&#10;" fillcolor="black" stroked="f"/>
                      <v:rect id="Rectangle 1592" o:spid="_x0000_s3516" style="position:absolute;left:19547;top:475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67BcgA&#10;AADeAAAADwAAAGRycy9kb3ducmV2LnhtbESPT2sCMRTE74V+h/AKvdVsVyu6GkULQi9C/XPQ23Pz&#10;uru4eVmTqFs/fSMUPA4z8xtmPG1NLS7kfGVZwXsnAUGcW11xoWC7WbwNQPiArLG2TAp+ycN08vw0&#10;xkzbK6/osg6FiBD2GSooQ2gyKX1ekkHfsQ1x9H6sMxiidIXUDq8RbmqZJklfGqw4LpTY0GdJ+XF9&#10;Ngrmw8H89N3j5W112NN+dzh+pC5R6vWlnY1ABGrDI/zf/tIK0t6w24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frsFyAAAAN4AAAAPAAAAAAAAAAAAAAAAAJgCAABk&#10;cnMvZG93bnJldi54bWxQSwUGAAAAAAQABAD1AAAAjQMAAAAA&#10;" fillcolor="black" stroked="f"/>
                      <v:rect id="Rectangle 1593" o:spid="_x0000_s3517" style="position:absolute;left:19547;top:478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cjccgA&#10;AADeAAAADwAAAGRycy9kb3ducmV2LnhtbESPQWvCQBSE74X+h+UJ3urGmBZNXaUKgpeC2h7q7Zl9&#10;TYLZt3F31dhf7xYKPQ4z8w0znXemERdyvrasYDhIQBAXVtdcKvj8WD2NQfiArLGxTApu5GE+e3yY&#10;Yq7tlbd02YVSRAj7HBVUIbS5lL6oyKAf2JY4et/WGQxRulJqh9cIN41Mk+RFGqw5LlTY0rKi4rg7&#10;GwWLyXhx2mT8/rM97Gn/dTg+py5Rqt/r3l5BBOrCf/ivvdYK0mwyyu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lyNxyAAAAN4AAAAPAAAAAAAAAAAAAAAAAJgCAABk&#10;cnMvZG93bnJldi54bWxQSwUGAAAAAAQABAD1AAAAjQMAAAAA&#10;" fillcolor="black" stroked="f"/>
                      <v:rect id="Rectangle 1594" o:spid="_x0000_s3518" style="position:absolute;left:19547;top:480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uG6sgA&#10;AADeAAAADwAAAGRycy9kb3ducmV2LnhtbESPT2sCMRTE7wW/Q3hCbzXbVYuuRlGh0Euh/jno7bl5&#10;3V3cvKxJqls/vREKPQ4z8xtmOm9NLS7kfGVZwWsvAUGcW11xoWC3fX8ZgfABWWNtmRT8kof5rPM0&#10;xUzbK6/psgmFiBD2GSooQ2gyKX1ekkHfsw1x9L6tMxiidIXUDq8RbmqZJsmbNFhxXCixoVVJ+Wnz&#10;YxQsx6Pl+WvAn7f18UCH/fE0TF2i1HO3XUxABGrDf/iv/aEVpINx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24bqyAAAAN4AAAAPAAAAAAAAAAAAAAAAAJgCAABk&#10;cnMvZG93bnJldi54bWxQSwUGAAAAAAQABAD1AAAAjQMAAAAA&#10;" fillcolor="black" stroked="f"/>
                      <v:rect id="Rectangle 1595" o:spid="_x0000_s3519" style="position:absolute;left:19547;top:4835;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kYncgA&#10;AADeAAAADwAAAGRycy9kb3ducmV2LnhtbESPT2sCMRTE7wW/Q3hCbzXb1YquRlGh0Euh/jno7bl5&#10;3V3cvKxJqls/vREKPQ4z8xtmOm9NLS7kfGVZwWsvAUGcW11xoWC3fX8ZgfABWWNtmRT8kof5rPM0&#10;xUzbK6/psgmFiBD2GSooQ2gyKX1ekkHfsw1x9L6tMxiidIXUDq8RbmqZJslQGqw4LpTY0Kqk/LT5&#10;MQqW49Hy/DXgz9v6eKDD/nh6S12i1HO3XUxABGrDf/iv/aEVpINxfw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CRidyAAAAN4AAAAPAAAAAAAAAAAAAAAAAJgCAABk&#10;cnMvZG93bnJldi54bWxQSwUGAAAAAAQABAD1AAAAjQMAAAAA&#10;" fillcolor="black" stroked="f"/>
                      <v:rect id="Rectangle 1596" o:spid="_x0000_s3520" style="position:absolute;left:19547;top:485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W9BskA&#10;AADeAAAADwAAAGRycy9kb3ducmV2LnhtbESPT2sCMRTE7wW/Q3hCbzXr1lZdjVILBS8F/x309tw8&#10;dxc3L9sk1bWfvikUPA4z8xtmOm9NLS7kfGVZQb+XgCDOra64ULDbfjyNQPiArLG2TApu5GE+6zxM&#10;MdP2ymu6bEIhIoR9hgrKEJpMSp+XZND3bEMcvZN1BkOUrpDa4TXCTS3TJHmVBiuOCyU29F5Sft58&#10;GwWL8WjxtRrw58/6eKDD/nh+SV2i1GO3fZuACNSGe/i/vdQK0sH4eQh/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0W9BskAAADeAAAADwAAAAAAAAAAAAAAAACYAgAA&#10;ZHJzL2Rvd25yZXYueG1sUEsFBgAAAAAEAAQA9QAAAI4DAAAAAA==&#10;" fillcolor="black" stroked="f"/>
                      <v:rect id="Rectangle 1597" o:spid="_x0000_s3521" style="position:absolute;left:19547;top:488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opdMUA&#10;AADeAAAADwAAAGRycy9kb3ducmV2LnhtbERPz2vCMBS+D/wfwhO8zXTViVajqCB4GUy3g96ezVtb&#10;bF5qErXbX78cBI8f3+/ZojW1uJHzlWUFb/0EBHFudcWFgu+vzesYhA/IGmvLpOCXPCzmnZcZZtre&#10;eUe3fShEDGGfoYIyhCaT0uclGfR92xBH7sc6gyFCV0jt8B7DTS3TJBlJgxXHhhIbWpeUn/dXo2A1&#10;Ga8un0P++NudjnQ8nM7vqUuU6nXb5RREoDY8xQ/3VitIh5NB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2il0xQAAAN4AAAAPAAAAAAAAAAAAAAAAAJgCAABkcnMv&#10;ZG93bnJldi54bWxQSwUGAAAAAAQABAD1AAAAigMAAAAA&#10;" fillcolor="black" stroked="f"/>
                      <v:rect id="Rectangle 1598" o:spid="_x0000_s3522" style="position:absolute;left:19547;top:490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aM78kA&#10;AADeAAAADwAAAGRycy9kb3ducmV2LnhtbESPT2vCQBTE74LfYXmCN90Y/2BSV9FCoZdC1R7q7Zl9&#10;TYLZt+nuVtN++m5B6HGYmd8wq01nGnEl52vLCibjBARxYXXNpYK349NoCcIHZI2NZVLwTR42635v&#10;hbm2N97T9RBKESHsc1RQhdDmUvqiIoN+bFvi6H1YZzBE6UqpHd4i3DQyTZKFNFhzXKiwpceKisvh&#10;yyjYZcvd5+uMX3725xOd3s+XeeoSpYaDbvsAIlAX/sP39rNWkM6yaQZ/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ZaM78kAAADeAAAADwAAAAAAAAAAAAAAAACYAgAA&#10;ZHJzL2Rvd25yZXYueG1sUEsFBgAAAAAEAAQA9QAAAI4DAAAAAA==&#10;" fillcolor="black" stroked="f"/>
                      <v:rect id="Rectangle 1599" o:spid="_x0000_s3523" style="position:absolute;left:19547;top:493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pWD8YA&#10;AADeAAAADwAAAGRycy9kb3ducmV2LnhtbESPzWrCQBSF9wXfYbiCuzoxpEWjo2hB6Kag1oXurplr&#10;EszcSWemGn16Z1Ho8nD++GaLzjTiSs7XlhWMhgkI4sLqmksF++/16xiED8gaG8uk4E4eFvPeywxz&#10;bW+8pesulCKOsM9RQRVCm0vpi4oM+qFtiaN3ts5giNKVUju8xXHTyDRJ3qXBmuNDhS19VFRcdr9G&#10;wWoyXv1sMv56bE9HOh5Ol7fUJUoN+t1yCiJQF/7Df+1PrSDNJlk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pWD8YAAADeAAAADwAAAAAAAAAAAAAAAACYAgAAZHJz&#10;L2Rvd25yZXYueG1sUEsFBgAAAAAEAAQA9QAAAIsDAAAAAA==&#10;" fillcolor="black" stroked="f"/>
                      <v:rect id="Rectangle 1600" o:spid="_x0000_s3524" style="position:absolute;left:19547;top:495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zlMgA&#10;AADeAAAADwAAAGRycy9kb3ducmV2LnhtbESPQWvCQBSE7wX/w/IK3pqNIYqmrqIFoReh2h7q7Zl9&#10;TYLZt+nuVtP+ercgeBxm5htmvuxNK87kfGNZwShJQRCXVjdcKfh43zxNQfiArLG1TAp+ycNyMXiY&#10;Y6HthXd03odKRAj7AhXUIXSFlL6syaBPbEccvS/rDIYoXSW1w0uEm1ZmaTqRBhuOCzV29FJTedr/&#10;GAXr2XT9/Zbz9m93PNDh83gaZy5VavjYr55BBOrDPXxrv2oFWT7LR/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5vOUyAAAAN4AAAAPAAAAAAAAAAAAAAAAAJgCAABk&#10;cnMvZG93bnJldi54bWxQSwUGAAAAAAQABAD1AAAAjQMAAAAA&#10;" fillcolor="black" stroked="f"/>
                      <v:rect id="Rectangle 1601" o:spid="_x0000_s3525" style="position:absolute;left:19547;top:498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Rt48gA&#10;AADeAAAADwAAAGRycy9kb3ducmV2LnhtbESPT2vCQBTE70K/w/IKvemmIS0aXaUWCr0U/HfQ2zP7&#10;TILZt+nuVqOfvisIHoeZ+Q0zmXWmESdyvras4HWQgCAurK65VLBZf/WHIHxA1thYJgUX8jCbPvUm&#10;mGt75iWdVqEUEcI+RwVVCG0upS8qMugHtiWO3sE6gyFKV0rt8BzhppFpkrxLgzXHhQpb+qyoOK7+&#10;jIL5aDj/XWT8c13ud7Tb7o9vqUuUennuPsYgAnXhEb63v7WCNBtl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NG3jyAAAAN4AAAAPAAAAAAAAAAAAAAAAAJgCAABk&#10;cnMvZG93bnJldi54bWxQSwUGAAAAAAQABAD1AAAAjQMAAAAA&#10;" fillcolor="black" stroked="f"/>
                      <v:rect id="Rectangle 1602" o:spid="_x0000_s3526" style="position:absolute;left:19547;top:5006;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IeMgA&#10;AADeAAAADwAAAGRycy9kb3ducmV2LnhtbESPQWvCQBSE74X+h+UJ3urGmBZNXaUKgpeC2h7q7Zl9&#10;TYLZt3F31dhf7xYKPQ4z8w0znXemERdyvrasYDhIQBAXVtdcKvj8WD2NQfiArLGxTApu5GE+e3yY&#10;Yq7tlbd02YVSRAj7HBVUIbS5lL6oyKAf2JY4et/WGQxRulJqh9cIN41Mk+RFGqw5LlTY0rKi4rg7&#10;GwWLyXhx2mT8/rM97Gn/dTg+py5Rqt/r3l5BBOrCf/ivvdYK0mySj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eMh4yAAAAN4AAAAPAAAAAAAAAAAAAAAAAJgCAABk&#10;cnMvZG93bnJldi54bWxQSwUGAAAAAAQABAD1AAAAjQMAAAAA&#10;" fillcolor="black" stroked="f"/>
                      <v:rect id="Rectangle 1603" o:spid="_x0000_s3527" style="position:absolute;left:19547;top:503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QDMgA&#10;AADeAAAADwAAAGRycy9kb3ducmV2LnhtbESPT2vCQBTE74V+h+UVequbhlg0ukoVCr0I9c9Bb8/s&#10;Mwlm38bdrUY/fbcgeBxm5jfMeNqZRpzJ+dqygvdeAoK4sLrmUsFm/fU2AOEDssbGMim4kofp5Plp&#10;jLm2F17SeRVKESHsc1RQhdDmUvqiIoO+Z1vi6B2sMxiidKXUDi8RbhqZJsmHNFhzXKiwpXlFxXH1&#10;axTMhoPZ6SfjxW2539Fuuz/2U5co9frSfY5ABOrCI3xvf2sFaTbMMvi/E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kVAMyAAAAN4AAAAPAAAAAAAAAAAAAAAAAJgCAABk&#10;cnMvZG93bnJldi54bWxQSwUGAAAAAAQABAD1AAAAjQMAAAAA&#10;" fillcolor="black" stroked="f"/>
                      <v:rect id="Rectangle 1604" o:spid="_x0000_s3528" style="position:absolute;left:19547;top:505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1l8gA&#10;AADeAAAADwAAAGRycy9kb3ducmV2LnhtbESPQWvCQBSE74X+h+UVvNWNIYqmrqKFQi8FtT3U2zP7&#10;TILZt3F31eivd4VCj8PMfMNM551pxJmcry0rGPQTEMSF1TWXCn6+P17HIHxA1thYJgVX8jCfPT9N&#10;Mdf2wms6b0IpIoR9jgqqENpcSl9UZND3bUscvb11BkOUrpTa4SXCTSPTJBlJgzXHhQpbeq+oOGxO&#10;RsFyMl4eVxl/3da7LW1/d4dh6hKlei/d4g1EoC78h//an1pBmk2yI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3fWXyAAAAN4AAAAPAAAAAAAAAAAAAAAAAJgCAABk&#10;cnMvZG93bnJldi54bWxQSwUGAAAAAAQABAD1AAAAjQMAAAAA&#10;" fillcolor="black" stroked="f"/>
                      <v:rect id="Rectangle 1605" o:spid="_x0000_s3529" style="position:absolute;left:19547;top:5083;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9r4MgA&#10;AADeAAAADwAAAGRycy9kb3ducmV2LnhtbESPQWvCQBSE74X+h+UVvNWNIYqmrqKFQi8FtT3U2zP7&#10;TILZt3F31eivd4VCj8PMfMNM551pxJmcry0rGPQTEMSF1TWXCn6+P17HIHxA1thYJgVX8jCfPT9N&#10;Mdf2wms6b0IpIoR9jgqqENpcSl9UZND3bUscvb11BkOUrpTa4SXCTSPTJBlJgzXHhQpbeq+oOGxO&#10;RsFyMl4eVxl/3da7LW1/d4dh6hKlei/d4g1EoC78h//an1pBmk2yE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D2vgyAAAAN4AAAAPAAAAAAAAAAAAAAAAAJgCAABk&#10;cnMvZG93bnJldi54bWxQSwUGAAAAAAQABAD1AAAAjQMAAAAA&#10;" fillcolor="black" stroked="f"/>
                      <v:rect id="Rectangle 1606" o:spid="_x0000_s3530" style="position:absolute;left:19547;top:510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POe8gA&#10;AADeAAAADwAAAGRycy9kb3ducmV2LnhtbESPQWvCQBSE74X+h+UJvdWNIVqNrlILhV6Eaj3o7Zl9&#10;JsHs23R3q9Ff3y0IPQ4z8w0zW3SmEWdyvrasYNBPQBAXVtdcKth+vT+PQfiArLGxTAqu5GExf3yY&#10;Ya7thdd03oRSRAj7HBVUIbS5lL6oyKDv25Y4ekfrDIYoXSm1w0uEm0amSTKSBmuOCxW29FZRcdr8&#10;GAXLyXj5/Znx6rY+7Gm/O5yGqUuUeup1r1MQgbrwH763P7SCNJtkL/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Q857yAAAAN4AAAAPAAAAAAAAAAAAAAAAAJgCAABk&#10;cnMvZG93bnJldi54bWxQSwUGAAAAAAQABAD1AAAAjQMAAAAA&#10;" fillcolor="black" stroked="f"/>
                      <v:rect id="Rectangle 1607" o:spid="_x0000_s3531" style="position:absolute;left:19547;top:513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xaCcUA&#10;AADeAAAADwAAAGRycy9kb3ducmV2LnhtbERPz2vCMBS+D/wfwhO8zdTSDa1G0YGwy0CdB709m2db&#10;bF66JNPqX28Ogx0/vt+zRWcacSXna8sKRsMEBHFhdc2lgv33+nUMwgdkjY1lUnAnD4t572WGubY3&#10;3tJ1F0oRQ9jnqKAKoc2l9EVFBv3QtsSRO1tnMEToSqkd3mK4aWSaJO/SYM2xocKWPioqLrtfo2A1&#10;Ga9+Nhl/PbanIx0Pp8tb6hKlBv1uOQURqAv/4j/3p1aQZpMs7o1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3FoJxQAAAN4AAAAPAAAAAAAAAAAAAAAAAJgCAABkcnMv&#10;ZG93bnJldi54bWxQSwUGAAAAAAQABAD1AAAAigMAAAAA&#10;" fillcolor="black" stroked="f"/>
                      <v:rect id="Rectangle 1608" o:spid="_x0000_s3532" style="position:absolute;left:19547;top:515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D/ksgA&#10;AADeAAAADwAAAGRycy9kb3ducmV2LnhtbESPQWvCQBSE74X+h+UJvdWNIRYTXaUWCr0Iaj3o7Zl9&#10;JsHs23R3q2l/fVcQehxm5htmtuhNKy7kfGNZwWiYgCAurW64UrD7fH+egPABWWNrmRT8kIfF/PFh&#10;hoW2V97QZRsqESHsC1RQh9AVUvqyJoN+aDvi6J2sMxiidJXUDq8RblqZJsmLNNhwXKixo7eayvP2&#10;2yhY5pPl1zrj1e/meKDD/ngepy5R6mnQv05BBOrDf/je/tAK0izPcr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kP+SyAAAAN4AAAAPAAAAAAAAAAAAAAAAAJgCAABk&#10;cnMvZG93bnJldi54bWxQSwUGAAAAAAQABAD1AAAAjQMAAAAA&#10;" fillcolor="black" stroked="f"/>
                      <v:rect id="Rectangle 1609" o:spid="_x0000_s3533" style="position:absolute;left:19547;top:518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PA0sYA&#10;AADeAAAADwAAAGRycy9kb3ducmV2LnhtbESPy2rCQBSG94LvMByhO50YVDR1FC0U3Aj1sqi7Y+aY&#10;BDNn4sxU0z59ZyG4/PlvfPNla2pxJ+crywqGgwQEcW51xYWC4+GzPwXhA7LG2jIp+CUPy0W3M8dM&#10;2wfv6L4PhYgj7DNUUIbQZFL6vCSDfmAb4uhdrDMYonSF1A4fcdzUMk2SiTRYcXwosaGPkvLr/sco&#10;WM+m69vXiLd/u/OJTt/n6zh1iVJvvXb1DiJQG17hZ3ujFaSj2TgCRJyI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PA0sYAAADeAAAADwAAAAAAAAAAAAAAAACYAgAAZHJz&#10;L2Rvd25yZXYueG1sUEsFBgAAAAAEAAQA9QAAAIsDAAAAAA==&#10;" fillcolor="black" stroked="f"/>
                      <v:rect id="Rectangle 1610" o:spid="_x0000_s3534" style="position:absolute;left:19547;top:520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9lS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VG/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ZUnHAAAA3gAAAA8AAAAAAAAAAAAAAAAAmAIAAGRy&#10;cy9kb3ducmV2LnhtbFBLBQYAAAAABAAEAPUAAACMAwAAAAA=&#10;" fillcolor="black" stroked="f"/>
                      <v:rect id="Rectangle 1611" o:spid="_x0000_s3535" style="position:absolute;left:19547;top:5234;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37PscA&#10;AADeAAAADwAAAGRycy9kb3ducmV2LnhtbESPQWsCMRSE7wX/Q3iCt5p10aKrUVQQeimo7UFvz81z&#10;d3HzsiZRt/31jVDocZiZb5jZojW1uJPzlWUFg34Cgji3uuJCwdfn5nUMwgdkjbVlUvBNHhbzzssM&#10;M20fvKP7PhQiQthnqKAMocmk9HlJBn3fNsTRO1tnMETpCqkdPiLc1DJNkjdpsOK4UGJD65Lyy/5m&#10;FKwm49V1O+SPn93pSMfD6TJKXaJUr9supyACteE//Nd+1wrS4WSU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t+z7HAAAA3gAAAA8AAAAAAAAAAAAAAAAAmAIAAGRy&#10;cy9kb3ducmV2LnhtbFBLBQYAAAAABAAEAPUAAACMAwAAAAA=&#10;" fillcolor="black" stroked="f"/>
                      <v:rect id="Rectangle 1612" o:spid="_x0000_s3536" style="position:absolute;left:19547;top:525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FepcgA&#10;AADeAAAADwAAAGRycy9kb3ducmV2LnhtbESPT2sCMRTE7wW/Q3hCbzXbVYuuRlGh0Euh/jno7bl5&#10;3V3cvKxJqls/vREKPQ4z8xtmOm9NLS7kfGVZwWsvAUGcW11xoWC3fX8ZgfABWWNtmRT8kof5rPM0&#10;xUzbK6/psgmFiBD2GSooQ2gyKX1ekkHfsw1x9L6tMxiidIXUDq8RbmqZJsmbNFhxXCixoVVJ+Wnz&#10;YxQsx6Pl+WvAn7f18UCH/fE0TF2i1HO3XUxABGrDf/iv/aEVpIPxs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oV6lyAAAAN4AAAAPAAAAAAAAAAAAAAAAAJgCAABk&#10;cnMvZG93bnJldi54bWxQSwUGAAAAAAQABAD1AAAAjQMAAAAA&#10;" fillcolor="black" stroked="f"/>
                      <v:rect id="Rectangle 1613" o:spid="_x0000_s3537" style="position:absolute;left:19547;top:528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jG0cgA&#10;AADeAAAADwAAAGRycy9kb3ducmV2LnhtbESPQWvCQBSE74X+h+UVvNWNIYqmrqKFQi8FtT3U2zP7&#10;TILZt3F31eivd4VCj8PMfMNM551pxJmcry0rGPQTEMSF1TWXCn6+P17HIHxA1thYJgVX8jCfPT9N&#10;Mdf2wms6b0IpIoR9jgqqENpcSl9UZND3bUscvb11BkOUrpTa4SXCTSPTJBlJgzXHhQpbeq+oOGxO&#10;RsFyMl4eVxl/3da7LW1/d4dh6hKlei/d4g1EoC78h//an1pBmk2G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SMbRyAAAAN4AAAAPAAAAAAAAAAAAAAAAAJgCAABk&#10;cnMvZG93bnJldi54bWxQSwUGAAAAAAQABAD1AAAAjQMAAAAA&#10;" fillcolor="black" stroked="f"/>
                      <v:rect id="Rectangle 1614" o:spid="_x0000_s3538" style="position:absolute;left:19547;top:530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RjSsgA&#10;AADeAAAADwAAAGRycy9kb3ducmV2LnhtbESPQWvCQBSE7wX/w/IEb3VjMEVTV1FB6KWgtod6e2af&#10;STD7Nu6umvbXd4VCj8PMfMPMFp1pxI2cry0rGA0TEMSF1TWXCj4/Ns8TED4ga2wsk4Jv8rCY955m&#10;mGt75x3d9qEUEcI+RwVVCG0upS8qMuiHtiWO3sk6gyFKV0rt8B7hppFpkrxIgzXHhQpbWldUnPdX&#10;o2A1nawu2zG//+yOBzp8Hc9Z6hKlBv1u+QoiUBf+w3/tN60gHU+z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BGNKyAAAAN4AAAAPAAAAAAAAAAAAAAAAAJgCAABk&#10;cnMvZG93bnJldi54bWxQSwUGAAAAAAQABAD1AAAAjQMAAAAA&#10;" fillcolor="black" stroked="f"/>
                      <v:rect id="Rectangle 1615" o:spid="_x0000_s3539" style="position:absolute;left:19547;top:533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b9PccA&#10;AADeAAAADwAAAGRycy9kb3ducmV2LnhtbESPQWsCMRSE74L/ITyhN826qOjWKFooeCmo9aC35+Z1&#10;d3Hzsk2ibvvrTUHocZiZb5j5sjW1uJHzlWUFw0ECgji3uuJCweHzvT8F4QOyxtoyKfghD8tFtzPH&#10;TNs77+i2D4WIEPYZKihDaDIpfV6SQT+wDXH0vqwzGKJ0hdQO7xFuapkmyUQarDgulNjQW0n5ZX81&#10;Ctaz6fp7O+KP3935RKfj+TJOXaLUS69dvYII1Ib/8LO90QrS0Ww8gb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W/T3HAAAA3gAAAA8AAAAAAAAAAAAAAAAAmAIAAGRy&#10;cy9kb3ducmV2LnhtbFBLBQYAAAAABAAEAPUAAACMAwAAAAA=&#10;" fillcolor="black" stroked="f"/>
                      <v:rect id="Rectangle 1616" o:spid="_x0000_s3540" style="position:absolute;left:19547;top:5358;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YpsgA&#10;AADeAAAADwAAAGRycy9kb3ducmV2LnhtbESPT2sCMRTE74V+h/AKvdVsF626GkULQi9C/XPQ23Pz&#10;uru4eVmTqFs/fSMUPA4z8xtmPG1NLS7kfGVZwXsnAUGcW11xoWC7WbwNQPiArLG2TAp+ycN08vw0&#10;xkzbK6/osg6FiBD2GSooQ2gyKX1ekkHfsQ1x9H6sMxiidIXUDq8RbmqZJsmHNFhxXCixoc+S8uP6&#10;bBTMh4P56bvLy9vqsKf97nDspS5R6vWlnY1ABGrDI/zf/tIK0u6w14f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mlimyAAAAN4AAAAPAAAAAAAAAAAAAAAAAJgCAABk&#10;cnMvZG93bnJldi54bWxQSwUGAAAAAAQABAD1AAAAjQMAAAAA&#10;" fillcolor="black" stroked="f"/>
                      <v:rect id="Rectangle 1617" o:spid="_x0000_s3541" style="position:absolute;left:19547;top:537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XM1MUA&#10;AADeAAAADwAAAGRycy9kb3ducmV2LnhtbERPy4rCMBTdC/5DuMLsNLWoaMcoOjDgRhgfi3F3ba5t&#10;sbmpSUY78/WTheDycN7zZWtqcSfnK8sKhoMEBHFudcWFguPhsz8F4QOyxtoyKfglD8tFtzPHTNsH&#10;7+i+D4WIIewzVFCG0GRS+rwkg35gG+LIXawzGCJ0hdQOHzHc1DJNkok0WHFsKLGhj5Ly6/7HKFjP&#10;puvb14i3f7vziU7f5+s4dYlSb7129Q4iUBte4qd7oxWko9k47o134hW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czUxQAAAN4AAAAPAAAAAAAAAAAAAAAAAJgCAABkcnMv&#10;ZG93bnJldi54bWxQSwUGAAAAAAQABAD1AAAAigMAAAAA&#10;" fillcolor="black" stroked="f"/>
                      <v:rect id="Rectangle 1618" o:spid="_x0000_s3542" style="position:absolute;left:19547;top:540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pT8gA&#10;AADeAAAADwAAAGRycy9kb3ducmV2LnhtbESPQWvCQBSE74X+h+UVeqsbg4pJXUUFoZeC2h7q7Zl9&#10;JsHs27i71eivd4VCj8PMfMNMZp1pxJmcry0r6PcSEMSF1TWXCr6/Vm9jED4ga2wsk4IreZhNn58m&#10;mGt74Q2dt6EUEcI+RwVVCG0upS8qMuh7tiWO3sE6gyFKV0rt8BLhppFpkoykwZrjQoUtLSsqjttf&#10;o2CRjRen9YA/b5v9jnY/++MwdYlSry/d/B1EoC78h//aH1pBOsiG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SWlPyAAAAN4AAAAPAAAAAAAAAAAAAAAAAJgCAABk&#10;cnMvZG93bnJldi54bWxQSwUGAAAAAAQABAD1AAAAjQMAAAAA&#10;" fillcolor="black" stroked="f"/>
                      <v:rect id="Rectangle 1619" o:spid="_x0000_s3543" style="position:absolute;left:19547;top:5431;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8Kb8YA&#10;AADeAAAADwAAAGRycy9kb3ducmV2LnhtbESPy2rCQBSG94W+w3AK3dWJQUWjo1RB6KbgbaG7Y+aY&#10;BDNn0pmpRp/eWQguf/4b32TWmlpcyPnKsoJuJwFBnFtdcaFgt11+DUH4gKyxtkwKbuRhNn1/m2Cm&#10;7ZXXdNmEQsQR9hkqKENoMil9XpJB37ENcfRO1hkMUbpCaofXOG5qmSbJQBqsOD6U2NCipPy8+TcK&#10;5qPh/G/V49/7+nigw/547qcuUerzo/0egwjUhlf42f7RCtLeaBABIk5E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8Kb8YAAADeAAAADwAAAAAAAAAAAAAAAACYAgAAZHJz&#10;L2Rvd25yZXYueG1sUEsFBgAAAAAEAAQA9QAAAIsDAAAAAA==&#10;" fillcolor="black" stroked="f"/>
                      <v:rect id="Rectangle 1620" o:spid="_x0000_s3544" style="position:absolute;left:19547;top:545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Ov9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dGgC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Tr/THAAAA3gAAAA8AAAAAAAAAAAAAAAAAmAIAAGRy&#10;cy9kb3ducmV2LnhtbFBLBQYAAAAABAAEAPUAAACMAwAAAAA=&#10;" fillcolor="black" stroked="f"/>
                      <v:rect id="Rectangle 1621" o:spid="_x0000_s3545" style="position:absolute;left:19547;top:5482;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Exg8cA&#10;AADeAAAADwAAAGRycy9kb3ducmV2LnhtbESPQWsCMRSE7wX/Q3iCt5p1saKrUVQQeilU24Penpvn&#10;7uLmZU2ibv31jVDocZiZb5jZojW1uJHzlWUFg34Cgji3uuJCwffX5nUMwgdkjbVlUvBDHhbzzssM&#10;M23vvKXbLhQiQthnqKAMocmk9HlJBn3fNsTRO1lnMETpCqkd3iPc1DJNkpE0WHFcKLGhdUn5eXc1&#10;ClaT8eryOeSPx/Z4oMP+eH5LXaJUr9supyACteE//Nd+1wrS4WSU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BMYPHAAAA3gAAAA8AAAAAAAAAAAAAAAAAmAIAAGRy&#10;cy9kb3ducmV2LnhtbFBLBQYAAAAABAAEAPUAAACMAwAAAAA=&#10;" fillcolor="black" stroked="f"/>
                      <v:rect id="Rectangle 1622" o:spid="_x0000_s3546" style="position:absolute;left:19547;top:550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2UGMgA&#10;AADeAAAADwAAAGRycy9kb3ducmV2LnhtbESPT2sCMRTE7wW/Q3hCbzXb1YquRlGh0Euh/jno7bl5&#10;3V3cvKxJqls/vREKPQ4z8xtmOm9NLS7kfGVZwWsvAUGcW11xoWC3fX8ZgfABWWNtmRT8kof5rPM0&#10;xUzbK6/psgmFiBD2GSooQ2gyKX1ekkHfsw1x9L6tMxiidIXUDq8RbmqZJslQGqw4LpTY0Kqk/LT5&#10;MQqW49Hy/DXgz9v6eKDD/nh6S12i1HO3XUxABGrDf/iv/aEVpIPxsA+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zZQYyAAAAN4AAAAPAAAAAAAAAAAAAAAAAJgCAABk&#10;cnMvZG93bnJldi54bWxQSwUGAAAAAAQABAD1AAAAjQMAAAAA&#10;" fillcolor="black" stroked="f"/>
                      <v:rect id="Rectangle 1623" o:spid="_x0000_s3547" style="position:absolute;left:19547;top:552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MbMgA&#10;AADeAAAADwAAAGRycy9kb3ducmV2LnhtbESPQWvCQBSE74X+h+UVvNWNIYqmrqKFQi8FtT3U2zP7&#10;TILZt3F31eivd4VCj8PMfMNM551pxJmcry0rGPQTEMSF1TWXCn6+P17HIHxA1thYJgVX8jCfPT9N&#10;Mdf2wms6b0IpIoR9jgqqENpcSl9UZND3bUscvb11BkOUrpTa4SXCTSPTJBlJgzXHhQpbeq+oOGxO&#10;RsFyMl4eVxl/3da7LW1/d4dh6hKlei/d4g1EoC78h//an1pBmk1GGTzuxCs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JAxsyAAAAN4AAAAPAAAAAAAAAAAAAAAAAJgCAABk&#10;cnMvZG93bnJldi54bWxQSwUGAAAAAAQABAD1AAAAjQMAAAAA&#10;" fillcolor="black" stroked="f"/>
                      <v:rect id="Rectangle 1624" o:spid="_x0000_s3548" style="position:absolute;left:19547;top:555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ip98cA&#10;AADeAAAADwAAAGRycy9kb3ducmV2LnhtbESPQWsCMRSE74L/ITyhN826qOjWKFooeCmo9aC35+Z1&#10;d3Hzsk2ibvvrTUHocZiZb5j5sjW1uJHzlWUFw0ECgji3uuJCweHzvT8F4QOyxtoyKfghD8tFtzPH&#10;TNs77+i2D4WIEPYZKihDaDIpfV6SQT+wDXH0vqwzGKJ0hdQO7xFuapkmyUQarDgulNjQW0n5ZX81&#10;Ctaz6fp7O+KP3935RKfj+TJOXaLUS69dvYII1Ib/8LO90QrS0Wwyhr878QrIx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oqffHAAAA3gAAAA8AAAAAAAAAAAAAAAAAmAIAAGRy&#10;cy9kb3ducmV2LnhtbFBLBQYAAAAABAAEAPUAAACMAwAAAAA=&#10;" fillcolor="black" stroked="f"/>
                      <v:rect id="Rectangle 1625" o:spid="_x0000_s3549" style="position:absolute;left:19547;top:558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o3gMgA&#10;AADeAAAADwAAAGRycy9kb3ducmV2LnhtbESPQWvCQBSE74X+h+UVems2DRo0dRUVhF4Kanuot2f2&#10;NQlm38bdrcb+ercgeBxm5htmMutNK07kfGNZwWuSgiAurW64UvD1uXoZgfABWWNrmRRcyMNs+vgw&#10;wULbM2/otA2ViBD2BSqoQ+gKKX1Zk0Gf2I44ej/WGQxRukpqh+cIN63M0jSXBhuOCzV2tKypPGx/&#10;jYLFeLQ4rgf88bfZ72j3vT8MM5cq9fzUz99ABOrDPXxrv2sF2WCc5/B/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ujeAyAAAAN4AAAAPAAAAAAAAAAAAAAAAAJgCAABk&#10;cnMvZG93bnJldi54bWxQSwUGAAAAAAQABAD1AAAAjQMAAAAA&#10;" fillcolor="black" stroked="f"/>
                      <v:rect id="Rectangle 1626" o:spid="_x0000_s3550" style="position:absolute;left:19547;top:5607;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aSG8gA&#10;AADeAAAADwAAAGRycy9kb3ducmV2LnhtbESPT2sCMRTE7wW/Q3hCbzXbxVpdjaKFQi+C/w56e25e&#10;dxc3L2uS6tpP3whCj8PM/IaZzFpTiws5X1lW8NpLQBDnVldcKNhtP1+GIHxA1lhbJgU38jCbdp4m&#10;mGl75TVdNqEQEcI+QwVlCE0mpc9LMuh7tiGO3rd1BkOUrpDa4TXCTS3TJBlIgxXHhRIb+igpP21+&#10;jILFaLg4r/q8/F0fD3TYH09vqUuUeu628zGIQG34Dz/aX1pB2h8N3u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9pIbyAAAAN4AAAAPAAAAAAAAAAAAAAAAAJgCAABk&#10;cnMvZG93bnJldi54bWxQSwUGAAAAAAQABAD1AAAAjQMAAAAA&#10;" fillcolor="black" stroked="f"/>
                      <v:rect id="Rectangle 1627" o:spid="_x0000_s3551" style="position:absolute;left:19547;top:562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GacQA&#10;AADeAAAADwAAAGRycy9kb3ducmV2LnhtbERPy4rCMBTdD8w/hDswuzG1qGg1yigIsxnwtdDdtbm2&#10;xeamk2S0+vVmIbg8nPdk1ppaXMj5yrKCbicBQZxbXXGhYLddfg1B+ICssbZMCm7kYTZ9f5tgpu2V&#10;13TZhELEEPYZKihDaDIpfV6SQd+xDXHkTtYZDBG6QmqH1xhuapkmyUAarDg2lNjQoqT8vPk3Cuaj&#10;4fxv1ePf+/p4oMP+eO6nLlHq86P9HoMI1IaX+On+0QrS3mgQ98Y78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pBmnEAAAA3gAAAA8AAAAAAAAAAAAAAAAAmAIAAGRycy9k&#10;b3ducmV2LnhtbFBLBQYAAAAABAAEAPUAAACJAwAAAAA=&#10;" fillcolor="black" stroked="f"/>
                      <v:rect id="Rectangle 1628" o:spid="_x0000_s3552" style="position:absolute;left:19547;top:565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Wj8sgA&#10;AADeAAAADwAAAGRycy9kb3ducmV2LnhtbESPQWvCQBSE74X+h+UVeqsbg4pJXUUFoZeC2h7q7Zl9&#10;JsHs27i71eivd4VCj8PMfMNMZp1pxJmcry0r6PcSEMSF1TWXCr6/Vm9jED4ga2wsk4IreZhNn58m&#10;mGt74Q2dt6EUEcI+RwVVCG0upS8qMuh7tiWO3sE6gyFKV0rt8BLhppFpkoykwZrjQoUtLSsqjttf&#10;o2CRjRen9YA/b5v9jnY/++MwdYlSry/d/B1EoC78h//aH1pBOshGG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JaPyyAAAAN4AAAAPAAAAAAAAAAAAAAAAAJgCAABk&#10;cnMvZG93bnJldi54bWxQSwUGAAAAAAQABAD1AAAAjQMAAAAA&#10;" fillcolor="black" stroked="f"/>
                      <v:rect id="Rectangle 1629" o:spid="_x0000_s3553" style="position:absolute;left:19547;top:567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acssYA&#10;AADeAAAADwAAAGRycy9kb3ducmV2LnhtbESPy2rCQBSG94W+w3AK7urE4DU6ShUKbgreFro7Zo5J&#10;MHMmnZlq2qfvLASXP/+Nb7ZoTS1u5HxlWUGvm4Agzq2uuFBw2H++j0H4gKyxtkwKfsnDYv76MsNM&#10;2ztv6bYLhYgj7DNUUIbQZFL6vCSDvmsb4uhdrDMYonSF1A7vcdzUMk2SoTRYcXwosaFVSfl192MU&#10;LCfj5femz19/2/OJTsfzdZC6RKnOW/sxBRGoDc/wo73WCtL+ZBQBIk5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acssYAAADeAAAADwAAAAAAAAAAAAAAAACYAgAAZHJz&#10;L2Rvd25yZXYueG1sUEsFBgAAAAAEAAQA9QAAAIsDAAAAAA==&#10;" fillcolor="black" stroked="f"/>
                      <v:rect id="Rectangle 1630" o:spid="_x0000_s3554" style="position:absolute;left:19547;top:570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o5KcgA&#10;AADeAAAADwAAAGRycy9kb3ducmV2LnhtbESPzWsCMRTE74X+D+EVeqtZFz9Xo9RCoRehfhz09ty8&#10;7i5uXrZJqqt/fSMIHoeZ+Q0znbemFidyvrKsoNtJQBDnVldcKNhuPt9GIHxA1lhbJgUX8jCfPT9N&#10;MdP2zCs6rUMhIoR9hgrKEJpMSp+XZNB3bEMcvR/rDIYoXSG1w3OEm1qmSTKQBiuOCyU29FFSflz/&#10;GQWL8Wjx+93j5XV12NN+dzj2U5co9frSvk9ABGrDI3xvf2kFaW887M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ijkpyAAAAN4AAAAPAAAAAAAAAAAAAAAAAJgCAABk&#10;cnMvZG93bnJldi54bWxQSwUGAAAAAAQABAD1AAAAjQMAAAAA&#10;" fillcolor="black" stroked="f"/>
                      <v:rect id="Rectangle 1631" o:spid="_x0000_s3555" style="position:absolute;left:19547;top:5731;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inXsgA&#10;AADeAAAADwAAAGRycy9kb3ducmV2LnhtbESPQWvCQBSE7wX/w/IKvTWbBm01uooKhV6Eanuot2f2&#10;mQSzb+PuVqO/visUPA4z8w0zmXWmESdyvras4CVJQRAXVtdcKvj+en8egvABWWNjmRRcyMNs2nuY&#10;YK7tmdd02oRSRAj7HBVUIbS5lL6oyKBPbEscvb11BkOUrpTa4TnCTSOzNH2VBmuOCxW2tKyoOGx+&#10;jYLFaLg4fvZ5dV3vtrT92R0GmUuVenrs5mMQgbpwD/+3P7SCrD96y+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WKdeyAAAAN4AAAAPAAAAAAAAAAAAAAAAAJgCAABk&#10;cnMvZG93bnJldi54bWxQSwUGAAAAAAQABAD1AAAAjQMAAAAA&#10;" fillcolor="black" stroked="f"/>
                      <v:rect id="Rectangle 1632" o:spid="_x0000_s3556" style="position:absolute;left:19547;top:575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QCxckA&#10;AADeAAAADwAAAGRycy9kb3ducmV2LnhtbESPT2sCMRTE7wW/Q3hCbzXr1lZdjVILBS8F/x309tw8&#10;dxc3L9sk1bWfvikUPA4z8xtmOm9NLS7kfGVZQb+XgCDOra64ULDbfjyNQPiArLG2TApu5GE+6zxM&#10;MdP2ymu6bEIhIoR9hgrKEJpMSp+XZND3bEMcvZN1BkOUrpDa4TXCTS3TJHmVBiuOCyU29F5Sft58&#10;GwWL8WjxtRrw58/6eKDD/nh+SV2i1GO3fZuACNSGe/i/vdQK0sF4+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hQCxckAAADeAAAADwAAAAAAAAAAAAAAAACYAgAA&#10;ZHJzL2Rvd25yZXYueG1sUEsFBgAAAAAEAAQA9QAAAI4DAAAAAA==&#10;" fillcolor="black" stroked="f"/>
                      <v:rect id="Rectangle 1633" o:spid="_x0000_s3557" style="position:absolute;left:19547;top:577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2ascgA&#10;AADeAAAADwAAAGRycy9kb3ducmV2LnhtbESPQWvCQBSE74X+h+UJvdWNIVqNrlILhV6Eaj3o7Zl9&#10;JsHs23R3q9Ff3y0IPQ4z8w0zW3SmEWdyvrasYNBPQBAXVtdcKth+vT+PQfiArLGxTAqu5GExf3yY&#10;Ya7thdd03oRSRAj7HBVUIbS5lL6oyKDv25Y4ekfrDIYoXSm1w0uEm0amSTKSBmuOCxW29FZRcdr8&#10;GAXLyXj5/Znx6rY+7Gm/O5yGqUuUeup1r1MQgbrwH763P7SCNJu8ZP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ZqxyAAAAN4AAAAPAAAAAAAAAAAAAAAAAJgCAABk&#10;cnMvZG93bnJldi54bWxQSwUGAAAAAAQABAD1AAAAjQMAAAAA&#10;" fillcolor="black" stroked="f"/>
                      <v:rect id="Rectangle 1634" o:spid="_x0000_s3558" style="position:absolute;left:19547;top:580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E/KsgA&#10;AADeAAAADwAAAGRycy9kb3ducmV2LnhtbESPT2sCMRTE74V+h/AKvdVsF626GkULQi9C/XPQ23Pz&#10;uru4eVmTqFs/fSMUPA4z8xtmPG1NLS7kfGVZwXsnAUGcW11xoWC7WbwNQPiArLG2TAp+ycN08vw0&#10;xkzbK6/osg6FiBD2GSooQ2gyKX1ekkHfsQ1x9H6sMxiidIXUDq8RbmqZJsmHNFhxXCixoc+S8uP6&#10;bBTMh4P56bvLy9vqsKf97nDspS5R6vWlnY1ABGrDI/zf/tIK0u6w34P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sT8qyAAAAN4AAAAPAAAAAAAAAAAAAAAAAJgCAABk&#10;cnMvZG93bnJldi54bWxQSwUGAAAAAAQABAD1AAAAjQMAAAAA&#10;" fillcolor="black" stroked="f"/>
                      <v:rect id="Rectangle 1635" o:spid="_x0000_s3559" style="position:absolute;left:19547;top:5830;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OhXcgA&#10;AADeAAAADwAAAGRycy9kb3ducmV2LnhtbESPT2sCMRTE7wW/Q3hCbzXbxVpdjaKFQi+C/w56e25e&#10;dxc3L2uS6tpP3whCj8PM/IaZzFpTiws5X1lW8NpLQBDnVldcKNhtP1+GIHxA1lhbJgU38jCbdp4m&#10;mGl75TVdNqEQEcI+QwVlCE0mpc9LMuh7tiGO3rd1BkOUrpDa4TXCTS3TJBlIgxXHhRIb+igpP21+&#10;jILFaLg4r/q8/F0fD3TYH09vqUuUeu628zGIQG34Dz/aX1pB2h+9D+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Y6FdyAAAAN4AAAAPAAAAAAAAAAAAAAAAAJgCAABk&#10;cnMvZG93bnJldi54bWxQSwUGAAAAAAQABAD1AAAAjQMAAAAA&#10;" fillcolor="black" stroked="f"/>
                      <v:rect id="Rectangle 1636" o:spid="_x0000_s3560" style="position:absolute;left:19547;top:585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8ExsgA&#10;AADeAAAADwAAAGRycy9kb3ducmV2LnhtbESPT2sCMRTE74LfITyhN812sVVXo2ih0ItQ/xz09ty8&#10;7i5uXtYk1bWfvhEKPQ4z8xtmtmhNLa7kfGVZwfMgAUGcW11xoWC/e++PQfiArLG2TAru5GEx73Zm&#10;mGl74w1dt6EQEcI+QwVlCE0mpc9LMugHtiGO3pd1BkOUrpDa4S3CTS3TJHmVBiuOCyU29FZSft5+&#10;GwWryXh1+Rzy+mdzOtLxcDq/pC5R6qnXLqcgArXhP/zX/tAK0uFkNIL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LwTGyAAAAN4AAAAPAAAAAAAAAAAAAAAAAJgCAABk&#10;cnMvZG93bnJldi54bWxQSwUGAAAAAAQABAD1AAAAjQMAAAAA&#10;" fillcolor="black" stroked="f"/>
                      <v:rect id="Rectangle 1637" o:spid="_x0000_s3561" style="position:absolute;left:19547;top:5881;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QtMUA&#10;AADeAAAADwAAAGRycy9kb3ducmV2LnhtbERPyW7CMBC9V+o/WFOJW3GIWAMGFaRKXCqxHeA2xEMS&#10;EY9T24W0X18fkDg+vX22aE0tbuR8ZVlBr5uAIM6trrhQcNh/vo9B+ICssbZMCn7Jw2L++jLDTNs7&#10;b+m2C4WIIewzVFCG0GRS+rwkg75rG+LIXawzGCJ0hdQO7zHc1DJNkqE0WHFsKLGhVUn5dfdjFCwn&#10;4+X3ps9ff9vziU7H83WQukSpzlv7MQURqA1P8cO91grS/mQU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sJC0xQAAAN4AAAAPAAAAAAAAAAAAAAAAAJgCAABkcnMv&#10;ZG93bnJldi54bWxQSwUGAAAAAAQABAD1AAAAigMAAAAA&#10;" fillcolor="black" stroked="f"/>
                      <v:rect id="Rectangle 1638" o:spid="_x0000_s3562" style="position:absolute;left:19547;top:590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1L8gA&#10;AADeAAAADwAAAGRycy9kb3ducmV2LnhtbESPQWvCQBSE74L/YXmF3nTTYNWkrqKFQi9C1R7q7Zl9&#10;TYLZt+nuVlN/fVcQPA4z8w0zW3SmESdyvras4GmYgCAurK65VPC5extMQfiArLGxTAr+yMNi3u/N&#10;MNf2zBs6bUMpIoR9jgqqENpcSl9UZNAPbUscvW/rDIYoXSm1w3OEm0amSTKWBmuOCxW29FpRcdz+&#10;GgWrbLr6+Rjx+rI57Gn/dTg+py5R6vGhW76ACNSFe/jWftcK0lE2ye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DUvyAAAAN4AAAAPAAAAAAAAAAAAAAAAAJgCAABk&#10;cnMvZG93bnJldi54bWxQSwUGAAAAAAQABAD1AAAAjQMAAAAA&#10;" fillcolor="black" stroked="f"/>
                      <v:rect id="Rectangle 1639" o:spid="_x0000_s3563" style="position:absolute;left:19547;top:592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PslccA&#10;AADeAAAADwAAAGRycy9kb3ducmV2LnhtbESPy2rCQBSG94LvMJxCdzppsBKjo2ih0E3BSxd1d8wc&#10;k2DmTDoz1ejTOwvB5c9/45stOtOIMzlfW1bwNkxAEBdW11wq+Nl9DjIQPiBrbCyTgit5WMz7vRnm&#10;2l54Q+dtKEUcYZ+jgiqENpfSFxUZ9EPbEkfvaJ3BEKUrpXZ4ieOmkWmSjKXBmuNDhS19VFSctv9G&#10;wWqSrf7WI/6+bQ572v8eTu+pS5R6femWUxCBuvAMP9pfWkE6mmQ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T7JXHAAAA3gAAAA8AAAAAAAAAAAAAAAAAmAIAAGRy&#10;cy9kb3ducmV2LnhtbFBLBQYAAAAABAAEAPUAAACMAwAAAAA=&#10;" fillcolor="black" stroked="f"/>
                      <v:rect id="Rectangle 1640" o:spid="_x0000_s3564" style="position:absolute;left:19547;top:595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JDsgA&#10;AADeAAAADwAAAGRycy9kb3ducmV2LnhtbESPQWvCQBSE74L/YXkFb7oxqMTUVbQgeBGq7aHentnX&#10;JJh9m+6umvbXu4VCj8PMfMMsVp1pxI2cry0rGI8SEMSF1TWXCt7ftsMMhA/IGhvLpOCbPKyW/d4C&#10;c23vfKDbMZQiQtjnqKAKoc2l9EVFBv3ItsTR+7TOYIjSlVI7vEe4aWSaJDNpsOa4UGFLLxUVl+PV&#10;KNjMs83X64T3P4fziU4f58s0dYlSg6du/QwiUBf+w3/tnVaQTubZG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X0kOyAAAAN4AAAAPAAAAAAAAAAAAAAAAAJgCAABk&#10;cnMvZG93bnJldi54bWxQSwUGAAAAAAQABAD1AAAAjQMAAAAA&#10;" fillcolor="black" stroked="f"/>
                      <v:rect id="Rectangle 1641" o:spid="_x0000_s3565" style="position:absolute;left:19547;top:598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3XecgA&#10;AADeAAAADwAAAGRycy9kb3ducmV2LnhtbESPT2vCQBTE70K/w/IKvemmwZYYXaUWCr0U/HfQ2zP7&#10;TILZt+nuVqOfvisIHoeZ+Q0zmXWmESdyvras4HWQgCAurK65VLBZf/UzED4ga2wsk4ILeZhNn3oT&#10;zLU985JOq1CKCGGfo4IqhDaX0hcVGfQD2xJH72CdwRClK6V2eI5w08g0Sd6lwZrjQoUtfVZUHFd/&#10;RsF8lM1/F0P+uS73O9pt98e31CVKvTx3H2MQgbrwCN/b31pBOhxlK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jdd5yAAAAN4AAAAPAAAAAAAAAAAAAAAAAJgCAABk&#10;cnMvZG93bnJldi54bWxQSwUGAAAAAAQABAD1AAAAjQMAAAAA&#10;" fillcolor="black" stroked="f"/>
                      <v:rect id="Rectangle 1642" o:spid="_x0000_s3566" style="position:absolute;left:19547;top:6006;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Fy4s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XiSje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wXLiyAAAAN4AAAAPAAAAAAAAAAAAAAAAAJgCAABk&#10;cnMvZG93bnJldi54bWxQSwUGAAAAAAQABAD1AAAAjQMAAAAA&#10;" fillcolor="black" stroked="f"/>
                      <v:rect id="Rectangle 1643" o:spid="_x0000_s3567" style="position:absolute;left:19547;top:602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qlsgA&#10;AADeAAAADwAAAGRycy9kb3ducmV2LnhtbESPQWvCQBSE74X+h+UJvdWNIZYYXaUWCr0Iaj3o7Zl9&#10;JsHs23R3q2l/fVcQehxm5htmtuhNKy7kfGNZwWiYgCAurW64UrD7fH/OQfiArLG1TAp+yMNi/vgw&#10;w0LbK2/osg2ViBD2BSqoQ+gKKX1Zk0E/tB1x9E7WGQxRukpqh9cIN61Mk+RFGmw4LtTY0VtN5Xn7&#10;bRQsJ/nya53x6ndzPNBhfzyPU5co9TToX6cgAvXhP3xvf2gFaTbJM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KOqWyAAAAN4AAAAPAAAAAAAAAAAAAAAAAJgCAABk&#10;cnMvZG93bnJldi54bWxQSwUGAAAAAAQABAD1AAAAjQMAAAAA&#10;" fillcolor="black" stroked="f"/>
                      <v:rect id="Rectangle 1644" o:spid="_x0000_s3568" style="position:absolute;left:19547;top:605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RPDcgA&#10;AADeAAAADwAAAGRycy9kb3ducmV2LnhtbESPQWvCQBSE74X+h+UVvNWNQUtMXUUFoZeC2h7q7Zl9&#10;JsHs27i7avTXd4VCj8PMfMNMZp1pxIWcry0rGPQTEMSF1TWXCr6/Vq8ZCB+QNTaWScGNPMymz08T&#10;zLW98oYu21CKCGGfo4IqhDaX0hcVGfR92xJH72CdwRClK6V2eI1w08g0Sd6kwZrjQoUtLSsqjtuz&#10;UbAYZ4vTesif981+R7uf/XGUukSp3ks3fwcRqAv/4b/2h1aQDsfZCB534hW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ZE8NyAAAAN4AAAAPAAAAAAAAAAAAAAAAAJgCAABk&#10;cnMvZG93bnJldi54bWxQSwUGAAAAAAQABAD1AAAAjQMAAAAA&#10;" fillcolor="black" stroked="f"/>
                      <v:rect id="Rectangle 1645" o:spid="_x0000_s3569" style="position:absolute;left:19547;top:607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bResgA&#10;AADeAAAADwAAAGRycy9kb3ducmV2LnhtbESPQWvCQBSE70L/w/IKvenGoBJTV9FCoZeC2h7q7Zl9&#10;JsHs27i71eivd4VCj8PMfMPMFp1pxJmcry0rGA4SEMSF1TWXCr6/3vsZCB+QNTaWScGVPCzmT70Z&#10;5tpeeEPnbShFhLDPUUEVQptL6YuKDPqBbYmjd7DOYIjSlVI7vES4aWSaJBNpsOa4UGFLbxUVx+2v&#10;UbCaZqvTesSft81+R7uf/XGcukSpl+du+QoiUBf+w3/tD60gHU2zCTzux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ttF6yAAAAN4AAAAPAAAAAAAAAAAAAAAAAJgCAABk&#10;cnMvZG93bnJldi54bWxQSwUGAAAAAAQABAD1AAAAjQMAAAAA&#10;" fillcolor="black" stroked="f"/>
                      <v:rect id="Rectangle 1646" o:spid="_x0000_s3570" style="position:absolute;left:19547;top:610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p04cgA&#10;AADeAAAADwAAAGRycy9kb3ducmV2LnhtbESPQWvCQBSE70L/w/KE3nRj0DZGV6mFQi+Faj3o7Zl9&#10;JsHs23R3q7G/visUPA4z8w0zX3amEWdyvrasYDRMQBAXVtdcKth+vQ0yED4ga2wsk4IreVguHnpz&#10;zLW98JrOm1CKCGGfo4IqhDaX0hcVGfRD2xJH72idwRClK6V2eIlw08g0SZ6kwZrjQoUtvVZUnDY/&#10;RsFqmq2+P8f88bs+7Gm/O5wmqUuUeux3LzMQgbpwD/+337WCdDzN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nThyAAAAN4AAAAPAAAAAAAAAAAAAAAAAJgCAABk&#10;cnMvZG93bnJldi54bWxQSwUGAAAAAAQABAD1AAAAjQMAAAAA&#10;" fillcolor="black" stroked="f"/>
                      <v:rect id="Rectangle 1647" o:spid="_x0000_s3571" style="position:absolute;left:19547;top:6130;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Xgk8UA&#10;AADeAAAADwAAAGRycy9kb3ducmV2LnhtbERPy2rCQBTdC/7DcAvd6aTBSoyOooVCNwUfXdTdNXNN&#10;gpk76cxUo1/vLASXh/OeLTrTiDM5X1tW8DZMQBAXVtdcKvjZfQ4yED4ga2wsk4IreVjM+70Z5tpe&#10;eEPnbShFDGGfo4IqhDaX0hcVGfRD2xJH7midwRChK6V2eInhppFpkoylwZpjQ4UtfVRUnLb/RsFq&#10;kq3+1iP+vm0Oe9r/Hk7vqUuUen3pllMQgbrwFD/cX1pBOppk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ZeCTxQAAAN4AAAAPAAAAAAAAAAAAAAAAAJgCAABkcnMv&#10;ZG93bnJldi54bWxQSwUGAAAAAAQABAD1AAAAigMAAAAA&#10;" fillcolor="black" stroked="f"/>
                      <v:rect id="Rectangle 1648" o:spid="_x0000_s3572" style="position:absolute;left:19547;top:615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FCMgA&#10;AADeAAAADwAAAGRycy9kb3ducmV2LnhtbESPQWvCQBSE7wX/w/IK3uqmwZYkuooWhF4KVXuot2f2&#10;mQSzb9PdrUZ/fbcgeBxm5htmOu9NK07kfGNZwfMoAUFcWt1wpeBru3rKQPiArLG1TAou5GE+GzxM&#10;sdD2zGs6bUIlIoR9gQrqELpCSl/WZNCPbEccvYN1BkOUrpLa4TnCTSvTJHmVBhuOCzV29FZTedz8&#10;GgXLPFv+fI7547re72j3vT++pC5RavjYLyYgAvXhHr6137WCdJxnOfzf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KUUIyAAAAN4AAAAPAAAAAAAAAAAAAAAAAJgCAABk&#10;cnMvZG93bnJldi54bWxQSwUGAAAAAAQABAD1AAAAjQMAAAAA&#10;" fillcolor="black" stroked="f"/>
                      <v:rect id="Rectangle 1649" o:spid="_x0000_s3573" style="position:absolute;left:19547;top:617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p6SMcA&#10;AADeAAAADwAAAGRycy9kb3ducmV2LnhtbESPy2rCQBSG94LvMJxCdzppsGKio2ih0E3BSxd1d8wc&#10;k2DmTDoz1ejTOwvB5c9/45stOtOIMzlfW1bwNkxAEBdW11wq+Nl9DiYgfEDW2FgmBVfysJj3ezPM&#10;tb3whs7bUIo4wj5HBVUIbS6lLyoy6Ie2JY7e0TqDIUpXSu3wEsdNI9MkGUuDNceHClv6qKg4bf+N&#10;glU2Wf2tR/x92xz2tP89nN5Tlyj1+tItpyACdeEZfrS/tIJ0lGURIOJEFJ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KekjHAAAA3gAAAA8AAAAAAAAAAAAAAAAAmAIAAGRy&#10;cy9kb3ducmV2LnhtbFBLBQYAAAAABAAEAPUAAACMAwAAAAA=&#10;" fillcolor="black" stroked="f"/>
                      <v:rect id="Rectangle 1650" o:spid="_x0000_s3574" style="position:absolute;left:19547;top:620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f08gA&#10;AADeAAAADwAAAGRycy9kb3ducmV2LnhtbESPT2vCQBTE74LfYXkFb7ox2GJSV9GC4KVQ/xzq7Zl9&#10;TYLZt+nuqtFP3y0Uehxm5jfMbNGZRlzJ+dqygvEoAUFcWF1zqeCwXw+nIHxA1thYJgV38rCY93sz&#10;zLW98Zauu1CKCGGfo4IqhDaX0hcVGfQj2xJH78s6gyFKV0rt8BbhppFpkrxIgzXHhQpbequoOO8u&#10;RsEqm66+Pyb8/tiejnT8PJ2fU5coNXjqlq8gAnXhP/zX3mgF6STLx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ht/TyAAAAN4AAAAPAAAAAAAAAAAAAAAAAJgCAABk&#10;cnMvZG93bnJldi54bWxQSwUGAAAAAAQABAD1AAAAjQMAAAAA&#10;" fillcolor="black" stroked="f"/>
                      <v:rect id="Rectangle 1651" o:spid="_x0000_s3575" style="position:absolute;left:19547;top:6229;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RBpMgA&#10;AADeAAAADwAAAGRycy9kb3ducmV2LnhtbESPT2vCQBTE70K/w/KE3nRjsMVEV6mFQi8F//RQb8/s&#10;Mwlm36a7W41++q4geBxm5jfMbNGZRpzI+dqygtEwAUFcWF1zqeB7+zGYgPABWWNjmRRcyMNi/tSb&#10;Ya7tmdd02oRSRAj7HBVUIbS5lL6oyKAf2pY4egfrDIYoXSm1w3OEm0amSfIqDdYcFyps6b2i4rj5&#10;MwqW2WT5uxrz13W939HuZ398SV2i1HO/e5uCCNSFR/je/tQK0nGW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VEGkyAAAAN4AAAAPAAAAAAAAAAAAAAAAAJgCAABk&#10;cnMvZG93bnJldi54bWxQSwUGAAAAAAQABAD1AAAAjQMAAAAA&#10;" fillcolor="black" stroked="f"/>
                      <v:rect id="Rectangle 1652" o:spid="_x0000_s3576" style="position:absolute;left:19547;top:6254;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jkP8kA&#10;AADeAAAADwAAAGRycy9kb3ducmV2LnhtbESPT2vCQBTE74LfYXmCN90Y/2BSV9FCoZdC1R7q7Zl9&#10;TYLZt+nuVtN++m5B6HGYmd8wq01nGnEl52vLCibjBARxYXXNpYK349NoCcIHZI2NZVLwTR42635v&#10;hbm2N97T9RBKESHsc1RQhdDmUvqiIoN+bFvi6H1YZzBE6UqpHd4i3DQyTZKFNFhzXKiwpceKisvh&#10;yyjYZcvd5+uMX3725xOd3s+XeeoSpYaDbvsAIlAX/sP39rNWkM6ybAp/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hjkP8kAAADeAAAADwAAAAAAAAAAAAAAAACYAgAA&#10;ZHJzL2Rvd25yZXYueG1sUEsFBgAAAAAEAAQA9QAAAI4DAAAAAA==&#10;" fillcolor="black" stroked="f"/>
                      <v:rect id="Rectangle 1653" o:spid="_x0000_s3577" style="position:absolute;left:19547;top:627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F8S8gA&#10;AADeAAAADwAAAGRycy9kb3ducmV2LnhtbESPQWvCQBSE74X+h+UJvdWNIRYTXaUWCr0Iaj3o7Zl9&#10;JsHs23R3q2l/fVcQehxm5htmtuhNKy7kfGNZwWiYgCAurW64UrD7fH+egPABWWNrmRT8kIfF/PFh&#10;hoW2V97QZRsqESHsC1RQh9AVUvqyJoN+aDvi6J2sMxiidJXUDq8RblqZJsmLNNhwXKixo7eayvP2&#10;2yhY5pPl1zrj1e/meKDD/ngepy5R6mnQv05BBOrDf/je/tAK0izPM7jd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8XxLyAAAAN4AAAAPAAAAAAAAAAAAAAAAAJgCAABk&#10;cnMvZG93bnJldi54bWxQSwUGAAAAAAQABAD1AAAAjQMAAAAA&#10;" fillcolor="black" stroked="f"/>
                      <v:rect id="Rectangle 1654" o:spid="_x0000_s3578" style="position:absolute;left:19547;top:630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3Z0MgA&#10;AADeAAAADwAAAGRycy9kb3ducmV2LnhtbESPQWvCQBSE74X+h+UVeqsbg4pJXUUFoZeC2h7q7Zl9&#10;JsHs27i71eivd4VCj8PMfMNMZp1pxJmcry0r6PcSEMSF1TWXCr6/Vm9jED4ga2wsk4IreZhNn58m&#10;mGt74Q2dt6EUEcI+RwVVCG0upS8qMuh7tiWO3sE6gyFKV0rt8BLhppFpkoykwZrjQoUtLSsqjttf&#10;o2CRjRen9YA/b5v9jnY/++MwdYlSry/d/B1EoC78h//aH1pBOsiyI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vdnQyAAAAN4AAAAPAAAAAAAAAAAAAAAAAJgCAABk&#10;cnMvZG93bnJldi54bWxQSwUGAAAAAAQABAD1AAAAjQMAAAAA&#10;" fillcolor="black" stroked="f"/>
                      <v:rect id="Rectangle 1655" o:spid="_x0000_s3579" style="position:absolute;left:19547;top:632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9Hp8gA&#10;AADeAAAADwAAAGRycy9kb3ducmV2LnhtbESPQWvCQBSE74X+h+UVeqsbg4pJXUUFoZeC2h7q7Zl9&#10;JsHs27i71eivd4VCj8PMfMNMZp1pxJmcry0r6PcSEMSF1TWXCr6/Vm9jED4ga2wsk4IreZhNn58m&#10;mGt74Q2dt6EUEcI+RwVVCG0upS8qMuh7tiWO3sE6gyFKV0rt8BLhppFpkoykwZrjQoUtLSsqjttf&#10;o2CRjRen9YA/b5v9jnY/++MwdYlSry/d/B1EoC78h//aH1pBOsiyETzuxCs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b0enyAAAAN4AAAAPAAAAAAAAAAAAAAAAAJgCAABk&#10;cnMvZG93bnJldi54bWxQSwUGAAAAAAQABAD1AAAAjQMAAAAA&#10;" fillcolor="black" stroked="f"/>
                      <v:rect id="Rectangle 1656" o:spid="_x0000_s3580" style="position:absolute;left:19547;top:635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iPMgA&#10;AADeAAAADwAAAGRycy9kb3ducmV2LnhtbESPQWvCQBSE74L/YXmF3nTTYNWkrqKFQi9C1R7q7Zl9&#10;TYLZt+nuVlN/fVcQPA4z8w0zW3SmESdyvras4GmYgCAurK65VPC5extMQfiArLGxTAr+yMNi3u/N&#10;MNf2zBs6bUMpIoR9jgqqENpcSl9UZNAPbUscvW/rDIYoXSm1w3OEm0amSTKWBmuOCxW29FpRcdz+&#10;GgWrbLr6+Rjx+rI57Gn/dTg+py5R6vGhW76ACNSFe/jWftcK0lGWTe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I+I8yAAAAN4AAAAPAAAAAAAAAAAAAAAAAJgCAABk&#10;cnMvZG93bnJldi54bWxQSwUGAAAAAAQABAD1AAAAjQMAAAAA&#10;" fillcolor="black" stroked="f"/>
                      <v:rect id="Rectangle 1657" o:spid="_x0000_s3581" style="position:absolute;left:19547;top:637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x2TsUA&#10;AADeAAAADwAAAGRycy9kb3ducmV2LnhtbERPy2rCQBTdC/7DcAvd6aTBiomOooVCNwUfXdTdNXNN&#10;gpk76cxUo1/vLASXh/OeLTrTiDM5X1tW8DZMQBAXVtdcKvjZfQ4mIHxA1thYJgVX8rCY93szzLW9&#10;8IbO21CKGMI+RwVVCG0upS8qMuiHtiWO3NE6gyFCV0rt8BLDTSPTJBlLgzXHhgpb+qioOG3/jYJV&#10;Nln9rUf8fdsc9rT/PZzeU5co9frSLacgAnXhKX64v7SCdJRl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vHZOxQAAAN4AAAAPAAAAAAAAAAAAAAAAAJgCAABkcnMv&#10;ZG93bnJldi54bWxQSwUGAAAAAAQABAD1AAAAigMAAAAA&#10;" fillcolor="black" stroked="f"/>
                      <v:rect id="Rectangle 1658" o:spid="_x0000_s3582" style="position:absolute;left:19547;top:6400;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T1cgA&#10;AADeAAAADwAAAGRycy9kb3ducmV2LnhtbESPT2vCQBTE70K/w/KE3nRjsMVEV6mFQi8F//RQb8/s&#10;Mwlm36a7W41++q4geBxm5jfMbNGZRpzI+dqygtEwAUFcWF1zqeB7+zGYgPABWWNjmRRcyMNi/tSb&#10;Ya7tmdd02oRSRAj7HBVUIbS5lL6oyKAf2pY4egfrDIYoXSm1w3OEm0amSfIqDdYcFyps6b2i4rj5&#10;MwqW2WT5uxrz13W939HuZ398SV2i1HO/e5uCCNSFR/je/tQK0nGWZ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8NPVyAAAAN4AAAAPAAAAAAAAAAAAAAAAAJgCAABk&#10;cnMvZG93bnJldi54bWxQSwUGAAAAAAQABAD1AAAAjQMAAAAA&#10;" fillcolor="black" stroked="f"/>
                      <v:rect id="Rectangle 1659" o:spid="_x0000_s3583" style="position:absolute;left:19547;top:642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RC2MYA&#10;AADeAAAADwAAAGRycy9kb3ducmV2LnhtbESPy2oCMRSG90LfIRyhO00cqtjRKLVQ6KbgbVF3x8lx&#10;ZnByMk1SnfbpzUJw+fPf+ObLzjbiQj7UjjWMhgoEceFMzaWG/e5jMAURIrLBxjFp+KMAy8VTb465&#10;cVfe0GUbS5FGOOSooYqxzaUMRUUWw9C1xMk7OW8xJulLaTxe07htZKbURFqsOT1U2NJ7RcV5+2s1&#10;rF6nq5/1C3/9b44HOnwfz+PMK62f+93bDESkLj7C9/an0ZCNlUoACSeh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RC2MYAAADeAAAADwAAAAAAAAAAAAAAAACYAgAAZHJz&#10;L2Rvd25yZXYueG1sUEsFBgAAAAAEAAQA9QAAAIsDAAAAAA==&#10;" fillcolor="black" stroked="f"/>
                      <v:rect id="Rectangle 1660" o:spid="_x0000_s3584" style="position:absolute;left:19547;top:645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jnQ8cA&#10;AADeAAAADwAAAGRycy9kb3ducmV2LnhtbESPQWsCMRSE74X+h/AEbzVx0aKrUWpB6KWgtod6e26e&#10;u4ubl20Sddtf3whCj8PMfMPMl51txIV8qB1rGA4UCOLCmZpLDZ8f66cJiBCRDTaOScMPBVguHh/m&#10;mBt35S1ddrEUCcIhRw1VjG0uZSgqshgGriVO3tF5izFJX0rj8ZrgtpGZUs/SYs1pocKWXisqTruz&#10;1bCaTlbfmxG//24Pe9p/HU7jzCut+73uZQYiUhf/w/f2m9GQjZUawu1Oug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o50PHAAAA3gAAAA8AAAAAAAAAAAAAAAAAmAIAAGRy&#10;cy9kb3ducmV2LnhtbFBLBQYAAAAABAAEAPUAAACMAwAAAAA=&#10;" fillcolor="black" stroked="f"/>
                      <v:rect id="Rectangle 1661" o:spid="_x0000_s3585" style="position:absolute;left:19547;top:647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p5NMgA&#10;AADeAAAADwAAAGRycy9kb3ducmV2LnhtbESPT2sCMRTE74LfIbxCb5p0qWK3RlGh0Euh/jnU23Pz&#10;uru4eVmTVLf99KYgeBxm5jfMdN7ZRpzJh9qxhqehAkFcOFNzqWG3fRtMQISIbLBxTBp+KcB81u9N&#10;MTfuwms6b2IpEoRDjhqqGNtcylBUZDEMXUucvG/nLcYkfSmNx0uC20ZmSo2lxZrTQoUtrSoqjpsf&#10;q2H5MlmePp/542992NP+63AcZV5p/fjQLV5BROriPXxrvxsN2UipDP7vpCsgZ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enk0yAAAAN4AAAAPAAAAAAAAAAAAAAAAAJgCAABk&#10;cnMvZG93bnJldi54bWxQSwUGAAAAAAQABAD1AAAAjQMAAAAA&#10;" fillcolor="black" stroked="f"/>
                      <v:rect id="Rectangle 1662" o:spid="_x0000_s3586" style="position:absolute;left:19547;top:6503;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bcr8gA&#10;AADeAAAADwAAAGRycy9kb3ducmV2LnhtbESPQUsDMRSE70L/Q3iCN5u4WmnXTUsrCF4EWz20t7eb&#10;5+7SzcuaxHbtr28KgsdhZr5hisVgO3EgH1rHGu7GCgRx5UzLtYbPj5fbKYgQkQ12jknDLwVYzEdX&#10;BebGHXlNh02sRYJwyFFDE2OfSxmqhiyGseuJk/flvMWYpK+l8XhMcNvJTKlHabHltNBgT88NVfvN&#10;j9Wwmk1X3+8P/HZalzvabcv9JPNK65vrYfkEItIQ/8N/7VejIZsodQ+XO+kKyP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NtyvyAAAAN4AAAAPAAAAAAAAAAAAAAAAAJgCAABk&#10;cnMvZG93bnJldi54bWxQSwUGAAAAAAQABAD1AAAAjQMAAAAA&#10;" fillcolor="black" stroked="f"/>
                      <v:rect id="Rectangle 1663" o:spid="_x0000_s3587" style="position:absolute;left:19547;top:652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9E28cA&#10;AADeAAAADwAAAGRycy9kb3ducmV2LnhtbESPQWsCMRSE74L/ITyhN01ctOhqlFoo9FJQ20O9PTfP&#10;3cXNyzZJddtf3whCj8PMfMMs151txIV8qB1rGI8UCOLCmZpLDR/vL8MZiBCRDTaOScMPBViv+r0l&#10;5sZdeUeXfSxFgnDIUUMVY5tLGYqKLIaRa4mTd3LeYkzSl9J4vCa4bWSm1KO0WHNaqLCl54qK8/7b&#10;atjMZ5uv7YTffnfHAx0+j+dp5pXWD4PuaQEiUhf/w/f2q9GQTZWawO1Oug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fRNvHAAAA3gAAAA8AAAAAAAAAAAAAAAAAmAIAAGRy&#10;cy9kb3ducmV2LnhtbFBLBQYAAAAABAAEAPUAAACMAwAAAAA=&#10;" fillcolor="black" stroked="f"/>
                      <v:rect id="Rectangle 1664" o:spid="_x0000_s3588" style="position:absolute;left:19547;top:655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PhQMgA&#10;AADeAAAADwAAAGRycy9kb3ducmV2LnhtbESPQUsDMRSE74L/ITzBm5u4uKVumxZbELwItnqwt9fN&#10;6+7Szcs2ie3qr2+EQo/DzHzDTOeD7cSRfGgda3jMFAjiypmWaw1fn68PYxAhIhvsHJOGXwown93e&#10;TLE07sQrOq5jLRKEQ4kamhj7UspQNWQxZK4nTt7OeYsxSV9L4/GU4LaTuVIjabHltNBgT8uGqv36&#10;x2pYPI8Xh48nfv9bbTe0+d7ui9wrre/vhpcJiEhDvIYv7TejIS+UKuD/TroCcnY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k+FAyAAAAN4AAAAPAAAAAAAAAAAAAAAAAJgCAABk&#10;cnMvZG93bnJldi54bWxQSwUGAAAAAAQABAD1AAAAjQMAAAAA&#10;" fillcolor="black" stroked="f"/>
                      <v:rect id="Rectangle 1665" o:spid="_x0000_s3589" style="position:absolute;left:19547;top:657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F/N8gA&#10;AADeAAAADwAAAGRycy9kb3ducmV2LnhtbESPT2vCQBTE7wW/w/IK3uqmQYtN3YgWBC9C/XOot2f2&#10;NQnJvk13V41++m6h0OMwM79hZvPetOJCzteWFTyPEhDEhdU1lwoO+9XTFIQPyBpby6TgRh7m+eBh&#10;hpm2V97SZRdKESHsM1RQhdBlUvqiIoN+ZDvi6H1ZZzBE6UqpHV4j3LQyTZIXabDmuFBhR+8VFc3u&#10;bBQsX6fL748xb+7b05GOn6dmkrpEqeFjv3gDEagP/+G/9lorSCcRCb934hWQ+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QX83yAAAAN4AAAAPAAAAAAAAAAAAAAAAAJgCAABk&#10;cnMvZG93bnJldi54bWxQSwUGAAAAAAQABAD1AAAAjQMAAAAA&#10;" fillcolor="black" stroked="f"/>
                      <v:rect id="Rectangle 1666" o:spid="_x0000_s3590" style="position:absolute;left:19547;top:660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3arMgA&#10;AADeAAAADwAAAGRycy9kb3ducmV2LnhtbESPQUsDMRSE70L/Q3gFbzbpYrVdNy2tIHgRbPXQ3t5u&#10;nrtLNy9rEtvVX28KgsdhZr5hitVgO3EiH1rHGqYTBYK4cqblWsP729PNHESIyAY7x6ThmwKslqOr&#10;AnPjzryl0y7WIkE45KihibHPpQxVQxbDxPXEyftw3mJM0tfSeDwnuO1kptSdtNhyWmiwp8eGquPu&#10;y2rYLOabz9dbfvnZlgc67MvjLPNK6+vxsH4AEWmI/+G/9rPRkM2UuofL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DdqsyAAAAN4AAAAPAAAAAAAAAAAAAAAAAJgCAABk&#10;cnMvZG93bnJldi54bWxQSwUGAAAAAAQABAD1AAAAjQMAAAAA&#10;" fillcolor="black" stroked="f"/>
                      <v:rect id="Rectangle 1667" o:spid="_x0000_s3591" style="position:absolute;left:19547;top:662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JO3sQA&#10;AADeAAAADwAAAGRycy9kb3ducmV2LnhtbERPy2oCMRTdC/2HcIXuNHGoYkej1EKhm4KvRd1dJ9eZ&#10;wcnNNEl12q83C8Hl4bzny8424kI+1I41jIYKBHHhTM2lhv3uYzAFESKywcYxafijAMvFU2+OuXFX&#10;3tBlG0uRQjjkqKGKsc2lDEVFFsPQtcSJOzlvMSboS2k8XlO4bWSm1ERarDk1VNjSe0XFeftrNaxe&#10;p6uf9Qt//W+OBzp8H8/jzCutn/vd2wxEpC4+xHf3p9GQjZVKe9OddAX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STt7EAAAA3gAAAA8AAAAAAAAAAAAAAAAAmAIAAGRycy9k&#10;b3ducmV2LnhtbFBLBQYAAAAABAAEAPUAAACJAwAAAAA=&#10;" fillcolor="black" stroked="f"/>
                      <v:rect id="Rectangle 1668" o:spid="_x0000_s3592" style="position:absolute;left:19547;top:6654;width:26;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7rRccA&#10;AADeAAAADwAAAGRycy9kb3ducmV2LnhtbESPQWsCMRSE74X+h/AK3mrSRYuuRqkFoZeCWg96e26e&#10;u4ubl20Sddtf3whCj8PMfMNM551txIV8qB1reOkrEMSFMzWXGrZfy+cRiBCRDTaOScMPBZjPHh+m&#10;mBt35TVdNrEUCcIhRw1VjG0uZSgqshj6riVO3tF5izFJX0rj8ZrgtpGZUq/SYs1pocKW3isqTpuz&#10;1bAYjxbfqwF//q4Pe9rvDqdh5pXWvafubQIiUhf/w/f2h9GQDZUaw+1Oug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e60XHAAAA3gAAAA8AAAAAAAAAAAAAAAAAmAIAAGRy&#10;cy9kb3ducmV2LnhtbFBLBQYAAAAABAAEAPUAAACMAwAAAAA=&#10;" fillcolor="black" stroked="f"/>
                      <v:rect id="Rectangle 1669" o:spid="_x0000_s3593" style="position:absolute;left:19547;top:667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3UBcYA&#10;AADeAAAADwAAAGRycy9kb3ducmV2LnhtbESPzWoCMRSF94LvEK7QnSYOWuzUKFoQ3AjVutDddXKd&#10;GZzcTJNUp336ZlHo8nD++ObLzjbiTj7UjjWMRwoEceFMzaWG48dmOAMRIrLBxjFp+KYAy0W/N8fc&#10;uAfv6X6IpUgjHHLUUMXY5lKGoiKLYeRa4uRdnbcYk/SlNB4fadw2MlPqWVqsOT1U2NJbRcXt8GU1&#10;rF9m68/3Ce9+9pcznU+X2zTzSuunQbd6BRGpi//hv/bWaMimapwAEk5C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3UBcYAAADeAAAADwAAAAAAAAAAAAAAAACYAgAAZHJz&#10;L2Rvd25yZXYueG1sUEsFBgAAAAAEAAQA9QAAAIsDAAAAAA==&#10;" fillcolor="black" stroked="f"/>
                      <v:rect id="Rectangle 1670" o:spid="_x0000_s3594" style="position:absolute;left:19547;top:670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xnsgA&#10;AADeAAAADwAAAGRycy9kb3ducmV2LnhtbESPQUvDQBSE74L/YXlCb3Y3wUqN2RQrCL0UbPVgb6/Z&#10;ZxKafRt3t23017tCweMwM98w5WK0vTiRD51jDdlUgSCunem40fD+9nI7BxEissHeMWn4pgCL6vqq&#10;xMK4M2/otI2NSBAOBWpoYxwKKUPdksUwdQNx8j6dtxiT9I00Hs8JbnuZK3UvLXacFloc6Lml+rA9&#10;Wg3Lh/ny6/WO1z+b/Y52H/vDLPdK68nN+PQIItIY/8OX9spoyGcqy+DvTroCsv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cXGeyAAAAN4AAAAPAAAAAAAAAAAAAAAAAJgCAABk&#10;cnMvZG93bnJldi54bWxQSwUGAAAAAAQABAD1AAAAjQMAAAAA&#10;" fillcolor="black" stroked="f"/>
                      <v:rect id="Rectangle 1671" o:spid="_x0000_s3595" style="position:absolute;left:19547;top:6726;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Pv6ccA&#10;AADeAAAADwAAAGRycy9kb3ducmV2LnhtbESPQWsCMRSE74X+h/AEbzVx0aKrUWpB6KWgtod6e26e&#10;u4ubl20Sddtf3whCj8PMfMPMl51txIV8qB1rGA4UCOLCmZpLDZ8f66cJiBCRDTaOScMPBVguHh/m&#10;mBt35S1ddrEUCcIhRw1VjG0uZSgqshgGriVO3tF5izFJX0rj8ZrgtpGZUs/SYs1pocKWXisqTruz&#10;1bCaTlbfmxG//24Pe9p/HU7jzCut+73uZQYiUhf/w/f2m9GQjdUwg9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7+nHAAAA3gAAAA8AAAAAAAAAAAAAAAAAmAIAAGRy&#10;cy9kb3ducmV2LnhtbFBLBQYAAAAABAAEAPUAAACMAwAAAAA=&#10;" fillcolor="black" stroked="f"/>
                      <v:rect id="Rectangle 1672" o:spid="_x0000_s3596" style="position:absolute;left:19547;top:675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csgA&#10;AADeAAAADwAAAGRycy9kb3ducmV2LnhtbESPQWsCMRSE7wX/Q3iCt5q41qKrUbRQ6KVQbQ/19tw8&#10;dxc3L9sk1a2/3hQKPQ4z8w2zWHW2EWfyoXasYTRUIIgLZ2ouNXy8P99PQYSIbLBxTBp+KMBq2btb&#10;YG7chbd03sVSJAiHHDVUMba5lKGoyGIYupY4eUfnLcYkfSmNx0uC20ZmSj1KizWnhQpbeqqoOO2+&#10;rYbNbLr5envg1+v2sKf95+E0ybzSetDv1nMQkbr4H/5rvxgN2USNxv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70pyyAAAAN4AAAAPAAAAAAAAAAAAAAAAAJgCAABk&#10;cnMvZG93bnJldi54bWxQSwUGAAAAAAQABAD1AAAAjQMAAAAA&#10;" fillcolor="black" stroked="f"/>
                      <v:rect id="Rectangle 1673" o:spid="_x0000_s3597" style="position:absolute;left:19547;top:6778;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bSBsgA&#10;AADeAAAADwAAAGRycy9kb3ducmV2LnhtbESPQWsCMRSE70L/Q3iF3jRx0aKrUWqh4EVQ24Penpvn&#10;7uLmZZukuu2vb4RCj8PMfMPMl51txJV8qB1rGA4UCOLCmZpLDR/vb/0JiBCRDTaOScM3BVguHnpz&#10;zI278Y6u+1iKBOGQo4YqxjaXMhQVWQwD1xIn7+y8xZikL6XxeEtw28hMqWdpsea0UGFLrxUVl/2X&#10;1bCaTlaf2xFvfnanIx0Pp8s480rrp8fuZQYiUhf/w3/ttdGQjdVwB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BtIGyAAAAN4AAAAPAAAAAAAAAAAAAAAAAJgCAABk&#10;cnMvZG93bnJldi54bWxQSwUGAAAAAAQABAD1AAAAjQMAAAAA&#10;" fillcolor="black" stroked="f"/>
                      <v:rect id="Rectangle 1674" o:spid="_x0000_s3598" style="position:absolute;left:19547;top:6799;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p3ncgA&#10;AADeAAAADwAAAGRycy9kb3ducmV2LnhtbESPQWsCMRSE74X+h/AK3mri4hZdjVILQi8FtT3U23Pz&#10;uru4edkmUbf99Y0g9DjMzDfMfNnbVpzJh8axhtFQgSAunWm40vDxvn6cgAgR2WDrmDT8UIDl4v5u&#10;joVxF97SeRcrkSAcCtRQx9gVUoayJoth6Dri5H05bzEm6StpPF4S3LYyU+pJWmw4LdTY0UtN5XF3&#10;shpW08nqezPmt9/tYU/7z8Mxz7zSevDQP89AROrjf/jWfjUaslyNcrjeS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SnedyAAAAN4AAAAPAAAAAAAAAAAAAAAAAJgCAABk&#10;cnMvZG93bnJldi54bWxQSwUGAAAAAAQABAD1AAAAjQMAAAAA&#10;" fillcolor="black" stroked="f"/>
                      <v:rect id="Rectangle 1675" o:spid="_x0000_s3599" style="position:absolute;left:19547;top:6825;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jp6sgA&#10;AADeAAAADwAAAGRycy9kb3ducmV2LnhtbESPQWsCMRSE74X+h/AK3mriomK3RqmFghdBbQ/19ty8&#10;7i5uXrZJ1LW/3hQEj8PMfMNM551txIl8qB1rGPQVCOLCmZpLDV+fH88TECEiG2wck4YLBZjPHh+m&#10;mBt35g2dtrEUCcIhRw1VjG0uZSgqshj6riVO3o/zFmOSvpTG4znBbSMzpcbSYs1pocKW3isqDtuj&#10;1bB4mSx+10Ne/W32O9p97w+jzCute0/d2yuISF28h2/tpdGQjdRgD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mOnqyAAAAN4AAAAPAAAAAAAAAAAAAAAAAJgCAABk&#10;cnMvZG93bnJldi54bWxQSwUGAAAAAAQABAD1AAAAjQMAAAAA&#10;" fillcolor="black" stroked="f"/>
                      <v:rect id="Rectangle 1676" o:spid="_x0000_s3600" style="position:absolute;left:19547;top:7472;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RMcckA&#10;AADeAAAADwAAAGRycy9kb3ducmV2LnhtbESPT2sCMRTE70K/Q3iF3jRxqVVXo9RCoReh/jno7bl5&#10;3V3cvGyTVLd++qZQ6HGYmd8w82VnG3EhH2rHGoYDBYK4cKbmUsN+99qfgAgR2WDjmDR8U4Dl4q43&#10;x9y4K2/oso2lSBAOOWqoYmxzKUNRkcUwcC1x8j6ctxiT9KU0Hq8JbhuZKfUkLdacFips6aWi4rz9&#10;shpW08nq8/2R17fN6UjHw+k8yrzS+uG+e56BiNTF//Bf+81oyEZqOIb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NRMcckAAADeAAAADwAAAAAAAAAAAAAAAACYAgAA&#10;ZHJzL2Rvd25yZXYueG1sUEsFBgAAAAAEAAQA9QAAAI4DAAAAAA==&#10;" fillcolor="black" stroked="f"/>
                      <v:rect id="Rectangle 1677" o:spid="_x0000_s3601" style="position:absolute;left:19547;top:7498;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vYA8UA&#10;AADeAAAADwAAAGRycy9kb3ducmV2LnhtbERPTWsCMRC9C/6HMEJvmrhosVujaEHwIlTrQW/jZtxd&#10;3Ey2Sarb/vrmUOjx8b7ny8424k4+1I41jEcKBHHhTM2lhuPHZjgDESKywcYxafimAMtFvzfH3LgH&#10;7+l+iKVIIRxy1FDF2OZShqIii2HkWuLEXZ23GBP0pTQeHyncNjJT6llarDk1VNjSW0XF7fBlNaxf&#10;ZuvP9wnvfvaXM51Pl9s080rrp0G3egURqYv/4j/31mjIpmqc9qY76Qr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S9gDxQAAAN4AAAAPAAAAAAAAAAAAAAAAAJgCAABkcnMv&#10;ZG93bnJldi54bWxQSwUGAAAAAAQABAD1AAAAigMAAAAA&#10;" fillcolor="black" stroked="f"/>
                      <v:rect id="Rectangle 1678" o:spid="_x0000_s3602" style="position:absolute;left:19547;top:7524;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d9mMgA&#10;AADeAAAADwAAAGRycy9kb3ducmV2LnhtbESPQWsCMRSE70L/Q3iF3jRxqaJbo1Sh0EtBbQ/19ty8&#10;7i5uXtYk1W1/vREEj8PMfMPMFp1txIl8qB1rGA4UCOLCmZpLDV+fb/0JiBCRDTaOScMfBVjMH3oz&#10;zI0784ZO21iKBOGQo4YqxjaXMhQVWQwD1xIn78d5izFJX0rj8ZzgtpGZUmNpsea0UGFLq4qKw/bX&#10;alhOJ8vj+pk//jf7He2+94dR5pXWT4/d6wuISF28h2/td6MhG6nhFK530hWQ8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B32YyAAAAN4AAAAPAAAAAAAAAAAAAAAAAJgCAABk&#10;cnMvZG93bnJldi54bWxQSwUGAAAAAAQABAD1AAAAjQMAAAAA&#10;" fillcolor="black" stroked="f"/>
                      <v:rect id="Rectangle 1679" o:spid="_x0000_s3603" style="position:absolute;left:19547;top:7550;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EeuMYA&#10;AADeAAAADwAAAGRycy9kb3ducmV2LnhtbESPy2oCMRSG90LfIZyCO006VLFTo9RCwY3gbVF3x8np&#10;zODkZJpEnfbpzUJw+fPf+KbzzjbiQj7UjjW8DBUI4sKZmksN+93XYAIiRGSDjWPS8EcB5rOn3hRz&#10;4668ocs2liKNcMhRQxVjm0sZiooshqFriZP347zFmKQvpfF4TeO2kZlSY2mx5vRQYUufFRWn7dlq&#10;WLxNFr/rV179b44HOnwfT6PMK637z93HO4hIXXyE7+2l0ZCNVJYAEk5C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EeuMYAAADeAAAADwAAAAAAAAAAAAAAAACYAgAAZHJz&#10;L2Rvd25yZXYueG1sUEsFBgAAAAAEAAQA9QAAAIsDAAAAAA==&#10;" fillcolor="black" stroked="f"/>
                      <v:rect id="Rectangle 1680" o:spid="_x0000_s3604" style="position:absolute;left:19547;top:757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27I8cA&#10;AADeAAAADwAAAGRycy9kb3ducmV2LnhtbESPQWsCMRSE74X+h/AEbzVx0aKrUWpB6KWgtod6e26e&#10;u4ubl20Sddtf3whCj8PMfMPMl51txIV8qB1rGA4UCOLCmZpLDZ8f66cJiBCRDTaOScMPBVguHh/m&#10;mBt35S1ddrEUCcIhRw1VjG0uZSgqshgGriVO3tF5izFJX0rj8ZrgtpGZUs/SYs1pocKWXisqTruz&#10;1bCaTlbfmxG//24Pe9p/HU7jzCut+73uZQYiUhf/w/f2m9GQjVU2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duyPHAAAA3gAAAA8AAAAAAAAAAAAAAAAAmAIAAGRy&#10;cy9kb3ducmV2LnhtbFBLBQYAAAAABAAEAPUAAACMAwAAAAA=&#10;" fillcolor="black" stroked="f"/>
                      <v:rect id="Rectangle 1681" o:spid="_x0000_s3605" style="position:absolute;left:19547;top:759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8lVMgA&#10;AADeAAAADwAAAGRycy9kb3ducmV2LnhtbESPQWsCMRSE70L/Q3hCb5oYarFbo1Sh0EtBbQ/19ty8&#10;7i5uXtYk1W1/fSMUehxm5htmvuxdK84UYuPZwGSsQBCX3jZcGXh/ex7NQMSEbLH1TAa+KcJycTOY&#10;Y2H9hbd03qVKZAjHAg3UKXWFlLGsyWEc+444e58+OExZhkragJcMd63USt1Lhw3nhRo7WtdUHndf&#10;zsDqYbY6be749Wd72NP+43Cc6qCMuR32T48gEvXpP/zXfrEG9FRpDdc7+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zyVUyAAAAN4AAAAPAAAAAAAAAAAAAAAAAJgCAABk&#10;cnMvZG93bnJldi54bWxQSwUGAAAAAAQABAD1AAAAjQMAAAAA&#10;" fillcolor="black" stroked="f"/>
                      <v:rect id="Rectangle 1682" o:spid="_x0000_s3606" style="position:absolute;left:19547;top:762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Az8gA&#10;AADeAAAADwAAAGRycy9kb3ducmV2LnhtbESPQWsCMRSE74X+h/AKvXWTbrXo1ihVKHgpqO1Bb8/N&#10;6+7i5mVNUt321zeC0OMwM98wk1lvW3EiHxrHGh4zBYK4dKbhSsPnx9vDCESIyAZbx6ThhwLMprc3&#10;EyyMO/OaTptYiQThUKCGOsaukDKUNVkMmeuIk/flvMWYpK+k8XhOcNvKXKlnabHhtFBjR4uaysPm&#10;22qYj0fz42rA77/r/Y522/1hmHul9f1d//oCIlIf/8PX9tJoyIcqf4L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g4DPyAAAAN4AAAAPAAAAAAAAAAAAAAAAAJgCAABk&#10;cnMvZG93bnJldi54bWxQSwUGAAAAAAQABAD1AAAAjQMAAAAA&#10;" fillcolor="black" stroked="f"/>
                      <v:rect id="Rectangle 1683" o:spid="_x0000_s3607" style="position:absolute;left:19547;top:7649;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oYu8cA&#10;AADeAAAADwAAAGRycy9kb3ducmV2LnhtbESPQWsCMRSE74L/ITyhN01ctOhqlFoo9FJQ20O9PTfP&#10;3cXNyzZJddtf3whCj8PMfMMs151txIV8qB1rGI8UCOLCmZpLDR/vL8MZiBCRDTaOScMPBViv+r0l&#10;5sZdeUeXfSxFgnDIUUMVY5tLGYqKLIaRa4mTd3LeYkzSl9J4vCa4bWSm1KO0WHNaqLCl54qK8/7b&#10;atjMZ5uv7YTffnfHAx0+j+dp5pXWD4PuaQEiUhf/w/f2q9GQTVU2g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qGLvHAAAA3gAAAA8AAAAAAAAAAAAAAAAAmAIAAGRy&#10;cy9kb3ducmV2LnhtbFBLBQYAAAAABAAEAPUAAACMAwAAAAA=&#10;" fillcolor="black" stroked="f"/>
                      <v:rect id="Rectangle 1684" o:spid="_x0000_s3608" style="position:absolute;left:19547;top:7674;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a9IMgA&#10;AADeAAAADwAAAGRycy9kb3ducmV2LnhtbESPQUsDMRSE74L/ITzBm5u4uKVumxZbELwItnqwt9fN&#10;6+7Szcs2ie3qr2+EQo/DzHzDTOeD7cSRfGgda3jMFAjiypmWaw1fn68PYxAhIhvsHJOGXwown93e&#10;TLE07sQrOq5jLRKEQ4kamhj7UspQNWQxZK4nTt7OeYsxSV9L4/GU4LaTuVIjabHltNBgT8uGqv36&#10;x2pYPI8Xh48nfv9bbTe0+d7ui9wrre/vhpcJiEhDvIYv7TejIS9UXsD/nXQF5Ow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Jr0gyAAAAN4AAAAPAAAAAAAAAAAAAAAAAJgCAABk&#10;cnMvZG93bnJldi54bWxQSwUGAAAAAAQABAD1AAAAjQMAAAAA&#10;" fillcolor="black" stroked="f"/>
                      <v:rect id="Rectangle 1685" o:spid="_x0000_s3609" style="position:absolute;left:19547;top:769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QjV8cA&#10;AADeAAAADwAAAGRycy9kb3ducmV2LnhtbESPQWsCMRSE74L/ITyhN026VNHVKLVQ6KWgtod6e25e&#10;dxc3L9sk1a2/3ghCj8PMfMMsVp1txIl8qB1reBwpEMSFMzWXGj4/XodTECEiG2wck4Y/CrBa9nsL&#10;zI0785ZOu1iKBOGQo4YqxjaXMhQVWQwj1xIn79t5izFJX0rj8ZzgtpGZUhNpsea0UGFLLxUVx92v&#10;1bCeTdc/myd+v2wPe9p/HY7jzCutHwbd8xxEpC7+h+/tN6MhG6tsArc76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0I1fHAAAA3gAAAA8AAAAAAAAAAAAAAAAAmAIAAGRy&#10;cy9kb3ducmV2LnhtbFBLBQYAAAAABAAEAPUAAACMAwAAAAA=&#10;" fillcolor="black" stroked="f"/>
                      <v:rect id="Rectangle 1686" o:spid="_x0000_s3610" style="position:absolute;left:19547;top:772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iGzMgA&#10;AADeAAAADwAAAGRycy9kb3ducmV2LnhtbESPT2sCMRTE74V+h/AK3mrSRauuRqmFQi+F+uegt+fm&#10;ubu4edkmqW776Ruh4HGYmd8ws0VnG3EmH2rHGp76CgRx4UzNpYbt5u1xDCJEZIONY9LwQwEW8/u7&#10;GebGXXhF53UsRYJwyFFDFWObSxmKiiyGvmuJk3d03mJM0pfSeLwkuG1kptSztFhzWqiwpdeKitP6&#10;22pYTsbLr88Bf/yuDnva7w6nYeaV1r2H7mUKIlIXb+H/9rvRkA1VNo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uIbMyAAAAN4AAAAPAAAAAAAAAAAAAAAAAJgCAABk&#10;cnMvZG93bnJldi54bWxQSwUGAAAAAAQABAD1AAAAjQMAAAAA&#10;" fillcolor="black" stroked="f"/>
                      <v:rect id="Rectangle 1687" o:spid="_x0000_s3611" style="position:absolute;left:19547;top:774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cSvsQA&#10;AADeAAAADwAAAGRycy9kb3ducmV2LnhtbERPy2oCMRTdC/2HcAvuNOlQxU6NUgsFN4KvRd1dJ7cz&#10;g5ObaRJ12q83C8Hl4byn88424kI+1I41vAwVCOLCmZpLDfvd12ACIkRkg41j0vBHAeazp94Uc+Ou&#10;vKHLNpYihXDIUUMVY5tLGYqKLIaha4kT9+O8xZigL6XxeE3htpGZUmNpsebUUGFLnxUVp+3Zali8&#10;TRa/61de/W+OBzp8H0+jzCut+8/dxzuISF18iO/updGQjVSW9qY76Qr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nEr7EAAAA3gAAAA8AAAAAAAAAAAAAAAAAmAIAAGRycy9k&#10;b3ducmV2LnhtbFBLBQYAAAAABAAEAPUAAACJAwAAAAA=&#10;" fillcolor="black" stroked="f"/>
                      <v:rect id="Rectangle 1688" o:spid="_x0000_s3612" style="position:absolute;left:19547;top:777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u3JccA&#10;AADeAAAADwAAAGRycy9kb3ducmV2LnhtbESPQWsCMRSE74X+h/AK3mrSRYuuRqkFoZeCWg96e26e&#10;u4ubl20Sddtf3whCj8PMfMNM551txIV8qB1reOkrEMSFMzWXGrZfy+cRiBCRDTaOScMPBZjPHh+m&#10;mBt35TVdNrEUCcIhRw1VjG0uZSgqshj6riVO3tF5izFJX0rj8ZrgtpGZUq/SYs1pocKW3isqTpuz&#10;1bAYjxbfqwF//q4Pe9rvDqdh5pXWvafubQIiUhf/w/f2h9GQDVU2htu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rtyXHAAAA3gAAAA8AAAAAAAAAAAAAAAAAmAIAAGRy&#10;cy9kb3ducmV2LnhtbFBLBQYAAAAABAAEAPUAAACMAwAAAAA=&#10;" fillcolor="black" stroked="f"/>
                      <v:rect id="Rectangle 1689" o:spid="_x0000_s3613" style="position:absolute;left:19547;top:779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IZccA&#10;AADeAAAADwAAAGRycy9kb3ducmV2LnhtbESPzWoCMRSF9wXfIVyhu5p0qkVHo2ih0I1QrQvdXSe3&#10;M4OTmzFJdfTpm0Why8P545stOtuIC/lQO9bwPFAgiAtnai417L7en8YgQkQ22DgmDTcKsJj3HmaY&#10;G3flDV22sRRphEOOGqoY21zKUFRkMQxcS5y8b+ctxiR9KY3Haxq3jcyUepUWa04PFbb0VlFx2v5Y&#10;DavJeHX+HPL6vjke6LA/nkaZV1o/9rvlFESkLv6H/9ofRkM2Ui8JIOEkFJ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IiGXHAAAA3gAAAA8AAAAAAAAAAAAAAAAAmAIAAGRy&#10;cy9kb3ducmV2LnhtbFBLBQYAAAAABAAEAPUAAACMAwAAAAA=&#10;" fillcolor="black" stroked="f"/>
                      <v:rect id="Rectangle 1690" o:spid="_x0000_s3614" style="position:absolute;left:19547;top:7820;width:26;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Qt/sgA&#10;AADeAAAADwAAAGRycy9kb3ducmV2LnhtbESPQWsCMRSE7wX/Q3iCt5q41qKrUbRQ6KVQbQ/19tw8&#10;dxc3L9sk1a2/3hQKPQ4z8w2zWHW2EWfyoXasYTRUIIgLZ2ouNXy8P99PQYSIbLBxTBp+KMBq2btb&#10;YG7chbd03sVSJAiHHDVUMba5lKGoyGIYupY4eUfnLcYkfSmNx0uC20ZmSj1KizWnhQpbeqqoOO2+&#10;rYbNbLr5envg1+v2sKf95+E0ybzSetDv1nMQkbr4H/5rvxgN2USNR/B7J10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xC3+yAAAAN4AAAAPAAAAAAAAAAAAAAAAAJgCAABk&#10;cnMvZG93bnJldi54bWxQSwUGAAAAAAQABAD1AAAAjQMAAAAA&#10;" fillcolor="black" stroked="f"/>
                      <v:rect id="Rectangle 1691" o:spid="_x0000_s3615" style="position:absolute;left:19547;top:7845;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azicgA&#10;AADeAAAADwAAAGRycy9kb3ducmV2LnhtbESPQWsCMRSE74X+h/AKvXWTbrXo1ihVKHgpqO1Bb8/N&#10;6+7i5mVNUt321zeC0OMwM98wk1lvW3EiHxrHGh4zBYK4dKbhSsPnx9vDCESIyAZbx6ThhwLMprc3&#10;EyyMO/OaTptYiQThUKCGOsaukDKUNVkMmeuIk/flvMWYpK+k8XhOcNvKXKlnabHhtFBjR4uaysPm&#10;22qYj0fz42rA77/r/Y522/1hmHul9f1d//oCIlIf/8PX9tJoyIfqKYf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FrOJyAAAAN4AAAAPAAAAAAAAAAAAAAAAAJgCAABk&#10;cnMvZG93bnJldi54bWxQSwUGAAAAAAQABAD1AAAAjQMAAAAA&#10;" fillcolor="black" stroked="f"/>
                      <v:rect id="Rectangle 1692" o:spid="_x0000_s3616" style="position:absolute;left:19547;top:7871;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WEsgA&#10;AADeAAAADwAAAGRycy9kb3ducmV2LnhtbESPQWsCMRSE74X+h/AKvdWkay26GqUWhF4EtT3U23Pz&#10;uru4edkmUdf++kYQPA4z8w0zmXW2EUfyoXas4bmnQBAXztRcavj6XDwNQYSIbLBxTBrOFGA2vb+b&#10;YG7cidd03MRSJAiHHDVUMba5lKGoyGLouZY4eT/OW4xJ+lIaj6cEt43MlHqVFmtOCxW29F5Rsd8c&#10;rIb5aDj/Xb3w8m+929L2e7cfZF5p/fjQvY1BROriLXxtfxgN2UD1+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WhYSyAAAAN4AAAAPAAAAAAAAAAAAAAAAAJgCAABk&#10;cnMvZG93bnJldi54bWxQSwUGAAAAAAQABAD1AAAAjQMAAAAA&#10;" fillcolor="black" stroked="f"/>
                      <v:rect id="Rectangle 1693" o:spid="_x0000_s3617" style="position:absolute;left:19547;top:7897;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OOZskA&#10;AADeAAAADwAAAGRycy9kb3ducmV2LnhtbESPQWsCMRSE74X+h/AKvXWTbrXoapRaKPRSUNtDvT03&#10;r7uLm5dtkurWX28EweMwM98w03lvW7EnHxrHGh4zBYK4dKbhSsPX59vDCESIyAZbx6ThnwLMZ7c3&#10;UyyMO/CK9utYiQThUKCGOsaukDKUNVkMmeuIk/fjvMWYpK+k8XhIcNvKXKlnabHhtFBjR681lbv1&#10;n9WwGI8Wv8sBfxxX2w1tvre7Ye6V1vd3/csERKQ+XsOX9rvRkA/V0w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7OOZskAAADeAAAADwAAAAAAAAAAAAAAAACYAgAA&#10;ZHJzL2Rvd25yZXYueG1sUEsFBgAAAAAEAAQA9QAAAI4DAAAAAA==&#10;" fillcolor="black" stroked="f"/>
                      <v:rect id="Rectangle 1694" o:spid="_x0000_s3618" style="position:absolute;left:19547;top:7923;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8r/ckA&#10;AADeAAAADwAAAGRycy9kb3ducmV2LnhtbESPT0sDMRTE7wW/Q3iCtzZxdaVdmxYrFLwI9s+hvb1u&#10;nrtLNy9rkrarn94UBI/DzPyGmc5724oz+dA41nA/UiCIS2carjRsN8vhGESIyAZbx6ThmwLMZzeD&#10;KRbGXXhF53WsRIJwKFBDHWNXSBnKmiyGkeuIk/fpvMWYpK+k8XhJcNvKTKknabHhtFBjR681lcf1&#10;yWpYTMaLr49Hfv9ZHfa03x2OeeaV1ne3/csziEh9/A//td+MhixXDzlc76Qr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P8r/ckAAADeAAAADwAAAAAAAAAAAAAAAACYAgAA&#10;ZHJzL2Rvd25yZXYueG1sUEsFBgAAAAAEAAQA9QAAAI4DAAAAAA==&#10;" fillcolor="black" stroked="f"/>
                      <v:rect id="Rectangle 1695" o:spid="_x0000_s3619" style="position:absolute;left:19547;top:7949;width:26;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21iskA&#10;AADeAAAADwAAAGRycy9kb3ducmV2LnhtbESPQWsCMRSE74X+h/AKvXWTbqvoapRaKPQiqO2h3p6b&#10;193Fzcs2SXXrrzeC0OMwM98w03lvW3EgHxrHGh4zBYK4dKbhSsPnx9vDCESIyAZbx6ThjwLMZ7c3&#10;UyyMO/KaDptYiQThUKCGOsaukDKUNVkMmeuIk/ftvMWYpK+k8XhMcNvKXKmhtNhwWqixo9eayv3m&#10;12pYjEeLn9UzL0/r3Za2X7v9IPdK6/u7/mUCIlIf/8PX9rvRkA/U0xAud9IVkL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C21iskAAADeAAAADwAAAAAAAAAAAAAAAACYAgAA&#10;ZHJzL2Rvd25yZXYueG1sUEsFBgAAAAAEAAQA9QAAAI4DAAAAAA==&#10;" fillcolor="black" stroked="f"/>
                      <v:rect id="Rectangle 1696" o:spid="_x0000_s3620" style="position:absolute;left:19547;top:7970;width:26;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EQEckA&#10;AADeAAAADwAAAGRycy9kb3ducmV2LnhtbESPT08CMRTE7yZ+h+aZeJPWFQQWChETEy4m/DvA7bF9&#10;7m7Yvq5thdVPb01IPE5m5jeZ6byzjTiTD7VjDY89BYK4cKbmUsNu+/YwAhEissHGMWn4pgDz2e3N&#10;FHPjLrym8yaWIkE45KihirHNpQxFRRZDz7XEyftw3mJM0pfSeLwkuG1kptSztFhzWqiwpdeKitPm&#10;y2pYjEeLz1Wf33/WxwMd9sfTIPNK6/u77mUCIlIX/8PX9tJoyAbqaQh/d9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2EQEckAAADeAAAADwAAAAAAAAAAAAAAAACYAgAA&#10;ZHJzL2Rvd25yZXYueG1sUEsFBgAAAAAEAAQA9QAAAI4DAAAAAA==&#10;" fillcolor="black" stroked="f"/>
                      <v:shape id="Freeform 1697" o:spid="_x0000_s3621" style="position:absolute;left:7644;top:9618;width:6851;height:6871;visibility:visible;mso-wrap-style:square;v-text-anchor:top" coordsize="1322,1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W/ysQA&#10;AADeAAAADwAAAGRycy9kb3ducmV2LnhtbERPTWvCQBC9C/0PyxS8mU1TLTV1lSIV9SSmQvE2zU6T&#10;0OxszG5M+u+7B8Hj430vVoOpxZVaV1lW8BTFIIhzqysuFJw+N5NXEM4ja6wtk4I/crBaPowWmGrb&#10;85GumS9ECGGXooLS+yaV0uUlGXSRbYgD92Nbgz7AtpC6xT6Em1omcfwiDVYcGkpsaF1S/pt1RsH0&#10;sqVzhUn29e3nh33ffXRTc1Jq/Di8v4HwNPi7+ObeaQXJLH4Oe8OdcAX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lv8rEAAAA3gAAAA8AAAAAAAAAAAAAAAAAmAIAAGRycy9k&#10;b3ducmV2LnhtbFBLBQYAAAAABAAEAPUAAACJAwAAAAA=&#10;" path="m5,658r-5,l,668r5,l654,1322r,4l663,1326r,-4l1317,668r5,l1322,658r-5,l663,4r,-4l654,r,4l5,658r10,10l663,14r-9,l1307,668r,-10l654,1312r9,l15,658r,10l5,658xe" fillcolor="black" stroked="f">
                        <v:path arrowok="t" o:connecttype="custom" o:connectlocs="2591,340992;0,340992;0,346175;2591,346175;338928,685094;338928,687167;343592,687167;343592,685094;682520,346175;685111,346175;685111,340992;682520,340992;343592,2073;343592,0;338928,0;338928,2073;2591,340992;7774,346175;343592,7255;338928,7255;677337,346175;677337,340992;338928,679912;343592,679912;7774,340992;7774,346175;2591,340992" o:connectangles="0,0,0,0,0,0,0,0,0,0,0,0,0,0,0,0,0,0,0,0,0,0,0,0,0,0,0"/>
                      </v:shape>
                      <v:shape id="Freeform 1698" o:spid="_x0000_s3622" style="position:absolute;left:7644;top:13002;width:6851;height:103;visibility:visible;mso-wrap-style:square;v-text-anchor:top" coordsize="132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29usYA&#10;AADeAAAADwAAAGRycy9kb3ducmV2LnhtbESPQWvCQBSE7wX/w/KE3uomkbQaXYMVWtJjo+D1kX0m&#10;wezbkN1q0l/fLRR6HGbmG2abj6YTNxpca1lBvIhAEFdWt1wrOB3fnlYgnEfW2FkmBRM5yHezhy1m&#10;2t75k26lr0WAsMtQQeN9n0npqoYMuoXtiYN3sYNBH+RQSz3gPcBNJ5MoepYGWw4LDfZ0aKi6ll9G&#10;QXVNX9+/UxcX8cdLfKbV1Lp1qdTjfNxvQHga/X/4r11oBUkaLdfweydc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29usYAAADeAAAADwAAAAAAAAAAAAAAAACYAgAAZHJz&#10;L2Rvd25yZXYueG1sUEsFBgAAAAAEAAQA9QAAAIsDAAAAAA==&#10;" path="m10,l5,r,5l,5,,15r5,l5,20r1312,l1317,15r5,l1322,5r-5,l1317,r-5,l10,xe" fillcolor="black" stroked="f">
                        <v:path arrowok="t" o:connecttype="custom" o:connectlocs="5182,0;2591,0;2591,2591;0,2591;0,7774;2591,7774;2591,10365;682520,10365;682520,7774;685111,7774;685111,2591;682520,2591;682520,0;679929,0;5182,0" o:connectangles="0,0,0,0,0,0,0,0,0,0,0,0,0,0,0"/>
                      </v:shape>
                      <v:shape id="Freeform 1699" o:spid="_x0000_s3623" style="position:absolute;left:11007;top:9618;width:98;height:6871;visibility:visible;mso-wrap-style:square;v-text-anchor:top" coordsize="19,1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eincUA&#10;AADeAAAADwAAAGRycy9kb3ducmV2LnhtbESPXWvCMBSG7wf7D+EMvJuJxZVRjeJkQucuZCpeH5pj&#10;U2xOShO1/vvlYrDLl/eLZ74cXCtu1IfGs4bJWIEgrrxpuNZwPGxe30GEiGyw9UwaHhRguXh+mmNh&#10;/J1/6LaPtUgjHArUYGPsCilDZclhGPuOOHln3zuMSfa1ND3e07hrZaZULh02nB4sdrS2VF32V6ch&#10;X3+TzY8uXrcf5Ve2LXefJ3XWevQyrGYgIg3xP/zXLo2G7E1NE0DCSSg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Z6KdxQAAAN4AAAAPAAAAAAAAAAAAAAAAAJgCAABkcnMv&#10;ZG93bnJldi54bWxQSwUGAAAAAAQABAD1AAAAigMAAAAA&#10;" path="m19,9r,-5l14,4,14,,5,r,4l,4,,1322r5,l5,1326r9,l14,1322r5,l19,1317,19,9xe" fillcolor="black" stroked="f">
                        <v:path arrowok="t" o:connecttype="custom" o:connectlocs="9847,4664;9847,2073;7256,2073;7256,0;2591,0;2591,2073;0,2073;0,685094;2591,685094;2591,687167;7256,687167;7256,685094;9847,685094;9847,682503;9847,4664" o:connectangles="0,0,0,0,0,0,0,0,0,0,0,0,0,0,0"/>
                      </v:shape>
                      <v:rect id="Rectangle 1700" o:spid="_x0000_s3624" style="position:absolute;left:14003;top:11892;width:1430;height:69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KU/sUA&#10;AADeAAAADwAAAGRycy9kb3ducmV2LnhtbESPzWrDMBCE74W8g9hAb40U0wbHjRJCoKX0kl/odbG2&#10;sqm1MpYa229fFQI5DrPzzc5qM7hGXKkLtWcN85kCQVx6U7PVcDm/PeUgQkQ22HgmDSMF2KwnDyss&#10;jO/5SNdTtCJBOBSooYqxLaQMZUUOw8y3xMn79p3DmGRnpemwT3DXyEyphXRYc2qosKVdReXP6del&#10;N8Z3+hxZ2uUi/7Kqzw6D2vdaP06H7SuISEO8H9/SH0ZD9qKe5/A/JzF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ApT+xQAAAN4AAAAPAAAAAAAAAAAAAAAAAJgCAABkcnMv&#10;ZG93bnJldi54bWxQSwUGAAAAAAQABAD1AAAAigMAAAAA&#10;" filled="f" stroked="f">
                        <v:textbox inset="0,0,0,0">
                          <w:txbxContent>
                            <w:p w:rsidR="006D2BEA" w:rsidRPr="007B71B9" w:rsidRDefault="006D2BEA" w:rsidP="00D35342">
                              <w:pPr>
                                <w:rPr>
                                  <w:sz w:val="18"/>
                                </w:rPr>
                              </w:pPr>
                              <w:proofErr w:type="gramStart"/>
                              <w:r w:rsidRPr="007B71B9">
                                <w:rPr>
                                  <w:rFonts w:ascii="Arial" w:hAnsi="Arial" w:cs="Arial"/>
                                  <w:color w:val="000000"/>
                                  <w:szCs w:val="24"/>
                                  <w:lang w:val="en-US"/>
                                </w:rPr>
                                <w:t>d</w:t>
                              </w:r>
                              <w:proofErr w:type="gramEnd"/>
                            </w:p>
                          </w:txbxContent>
                        </v:textbox>
                      </v:rect>
                      <v:line id="Line 1701" o:spid="_x0000_s3625" style="position:absolute;visibility:visible;mso-wrap-style:square" from="11805,9664" to="16910,9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ICo8cAAADeAAAADwAAAGRycy9kb3ducmV2LnhtbESPW2vCQBSE3wv+h+UIfdONwUuMriJi&#10;sX1rvYCPh+wxWcyeDdmtpv++WxD6OMzMN8xy3dla3Kn1xrGC0TABQVw4bbhUcDq+DTIQPiBrrB2T&#10;gh/ysF71XpaYa/fgL7ofQikihH2OCqoQmlxKX1Rk0Q9dQxy9q2sthijbUuoWHxFua5kmyVRaNBwX&#10;KmxoW1FxO3xbBeZzup98zM7zs9ztw+iS3TJjT0q99rvNAkSgLvyHn+13rSCdJOMU/u7EKyB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AgKjxwAAAN4AAAAPAAAAAAAA&#10;AAAAAAAAAKECAABkcnMvZG93bnJldi54bWxQSwUGAAAAAAQABAD5AAAAlQMAAAAA&#10;" strokeweight="0"/>
                      <v:line id="Line 1702" o:spid="_x0000_s3626" style="position:absolute;visibility:visible;mso-wrap-style:square" from="11805,16443" to="16910,16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6nOMcAAADeAAAADwAAAGRycy9kb3ducmV2LnhtbESPT2sCMRTE74V+h/AK3mpWq3a7NUop&#10;inqz/gGPj83rbnDzsmyirt/eCILHYWZ+w4ynra3EmRpvHCvodRMQxLnThgsFu+38PQXhA7LGyjEp&#10;uJKH6eT1ZYyZdhf+o/MmFCJC2GeooAyhzqT0eUkWfdfVxNH7d43FEGVTSN3gJcJtJftJMpIWDceF&#10;Emv6LSk/bk5WgVmPFsPV5/5rL2eL0Dukx9TYnVKdt/bnG0SgNjzDj/ZSK+gPk8EH3O/EKyA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Tqc4xwAAAN4AAAAPAAAAAAAA&#10;AAAAAAAAAKECAABkcnMvZG93bnJldi54bWxQSwUGAAAAAAQABAD5AAAAlQMAAAAA&#10;" strokeweight="0"/>
                      <v:line id="Line 1703" o:spid="_x0000_s3627" style="position:absolute;visibility:visible;mso-wrap-style:square" from="15961,9664" to="15966,164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c/TMYAAADeAAAADwAAAGRycy9kb3ducmV2LnhtbESPW4vCMBSE34X9D+EIvq2p4qVWoyzi&#10;4u6bV/Dx0BzbYHNSmqjdf79ZWPBxmJlvmMWqtZV4UOONYwWDfgKCOHfacKHgdPx8T0H4gKyxckwK&#10;fsjDavnWWWCm3ZP39DiEQkQI+wwVlCHUmZQ+L8mi77uaOHpX11gMUTaF1A0+I9xWcpgkE2nRcFwo&#10;saZ1SfntcLcKzG6yHX9Pz7Oz3GzD4JLeUmNPSvW67cccRKA2vML/7S+tYDhORiP4uxOv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nP0zGAAAA3gAAAA8AAAAAAAAA&#10;AAAAAAAAoQIAAGRycy9kb3ducmV2LnhtbFBLBQYAAAAABAAEAPkAAACUAwAAAAA=&#10;" strokeweight="0"/>
                      <v:shape id="Freeform 1704" o:spid="_x0000_s3628" style="position:absolute;left:15738;top:9664;width:446;height:477;visibility:visible;mso-wrap-style:square;v-text-anchor:top" coordsize="8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w+MkA&#10;AADeAAAADwAAAGRycy9kb3ducmV2LnhtbESPQUvDQBSE74L/YXkFL2I3bYxI7La0UkGEUprWg7dH&#10;9jVZzL6N2TVN/31XEHocZuYbZrYYbCN66rxxrGAyTkAQl04brhQc9m8PzyB8QNbYOCYFZ/KwmN/e&#10;zDDX7sQ76otQiQhhn6OCOoQ2l9KXNVn0Y9cSR+/oOoshyq6SusNThNtGTpPkSVo0HBdqbOm1pvK7&#10;+LUK0o1Pjdl+4sd+/bO8z1brtP86KHU3GpYvIAIN4Rr+b79rBdMseczg7068AnJ+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2Tw+MkAAADeAAAADwAAAAAAAAAAAAAAAACYAgAA&#10;ZHJzL2Rvd25yZXYueG1sUEsFBgAAAAAEAAQA9QAAAI4DAAAAAA==&#10;" path="m86,92l43,,,92,43,43,86,92xe" fillcolor="black" strokeweight="0">
                        <v:path arrowok="t" o:connecttype="custom" o:connectlocs="44568,47677;22284,0;0,47677;22284,22284;44568,47677" o:connectangles="0,0,0,0,0"/>
                      </v:shape>
                      <v:shape id="Freeform 1705" o:spid="_x0000_s3629" style="position:absolute;left:15738;top:15966;width:446;height:477;visibility:visible;mso-wrap-style:square;v-text-anchor:top" coordsize="8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Zuj8kA&#10;AADeAAAADwAAAGRycy9kb3ducmV2LnhtbESPT2vCQBTE7wW/w/IKvRTdaKpI6ipaLBRBxH+H3h7Z&#10;12Qx+zbNbmP67btCweMwM79hZovOVqKlxhvHCoaDBARx7rThQsHp+N6fgvABWWPlmBT8kofFvPcw&#10;w0y7K++pPYRCRAj7DBWUIdSZlD4vyaIfuJo4el+usRiibAqpG7xGuK3kKEkm0qLhuFBiTW8l5ZfD&#10;j1WQbn1qzO6Mm+P6e/k8Xq3T9vOk1NNjt3wFEagL9/B/+0MrGI2Tlwnc7sQrIO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7Zuj8kAAADeAAAADwAAAAAAAAAAAAAAAACYAgAA&#10;ZHJzL2Rvd25yZXYueG1sUEsFBgAAAAAEAAQA9QAAAI4DAAAAAA==&#10;" path="m86,l43,92,,,43,44,86,xe" fillcolor="black" strokeweight="0">
                        <v:path arrowok="t" o:connecttype="custom" o:connectlocs="44568,0;22284,47677;0,0;22284,22802;44568,0" o:connectangles="0,0,0,0,0"/>
                      </v:shape>
                      <w10:anchorlock/>
                    </v:group>
                  </w:pict>
                </mc:Fallback>
              </mc:AlternateContent>
            </w:r>
          </w:p>
        </w:tc>
        <w:tc>
          <w:tcPr>
            <w:tcW w:w="4889" w:type="dxa"/>
            <w:vAlign w:val="center"/>
          </w:tcPr>
          <w:p w:rsidR="00D35342" w:rsidRPr="00125132" w:rsidRDefault="00D35342" w:rsidP="00084B79">
            <w:r w:rsidRPr="00125132">
              <w:t>Même principe que l'essai Brinell, mais le pénétrateur en diamant a une forme de pyramide droite à base carrée d'angle au sommet 136°.</w:t>
            </w:r>
          </w:p>
          <w:p w:rsidR="00D35342" w:rsidRPr="00125132" w:rsidRDefault="00D35342" w:rsidP="00084B79"/>
          <w:p w:rsidR="00D35342" w:rsidRPr="00125132" w:rsidRDefault="00D35342" w:rsidP="00084B79">
            <w:r w:rsidRPr="00125132">
              <w:t>Après enlèvement de la charge, on mesure la diagonale d de l'empreinte.</w:t>
            </w:r>
          </w:p>
          <w:p w:rsidR="00D35342" w:rsidRPr="00125132" w:rsidRDefault="00D35342" w:rsidP="00084B79"/>
          <w:p w:rsidR="00D35342" w:rsidRPr="00125132" w:rsidRDefault="00185AC8" w:rsidP="00084B79">
            <w:r>
              <w:t>L</w:t>
            </w:r>
            <w:r w:rsidR="00D35342" w:rsidRPr="00125132">
              <w:t>a charge varie de 10 à 1000 N suivant la nature du matériau.</w:t>
            </w:r>
          </w:p>
        </w:tc>
      </w:tr>
    </w:tbl>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624" w:right="642"/>
        <w:jc w:val="center"/>
      </w:pPr>
      <w:r w:rsidRPr="00125132">
        <w:t xml:space="preserve">Dureté Vickers :         HV =  </w:t>
      </w:r>
      <w:r w:rsidRPr="00125132">
        <w:object w:dxaOrig="780" w:dyaOrig="580">
          <v:shape id="_x0000_i1029" type="#_x0000_t75" style="width:39.6pt;height:29.2pt" o:ole="">
            <v:imagedata r:id="rId37" o:title=""/>
          </v:shape>
          <o:OLEObject Type="Embed" ProgID="Equation.DSMT4" ShapeID="_x0000_i1029" DrawAspect="Content" ObjectID="_1487491790" r:id="rId38"/>
        </w:object>
      </w:r>
      <w:r w:rsidRPr="00125132">
        <w:t xml:space="preserve"> </w:t>
      </w:r>
      <w:r w:rsidRPr="00125132">
        <w:tab/>
      </w:r>
      <w:r w:rsidRPr="00125132">
        <w:tab/>
        <w:t>forces en N, dimension en mm</w:t>
      </w:r>
    </w:p>
    <w:p w:rsidR="00084B79" w:rsidRDefault="00084B79" w:rsidP="00084B79">
      <w:pPr>
        <w:pStyle w:val="Titre3"/>
        <w:numPr>
          <w:ilvl w:val="0"/>
          <w:numId w:val="0"/>
        </w:numPr>
        <w:jc w:val="left"/>
      </w:pPr>
    </w:p>
    <w:p w:rsidR="00D35342" w:rsidRPr="00125132" w:rsidRDefault="00D35342" w:rsidP="00403611">
      <w:pPr>
        <w:pStyle w:val="Titre4"/>
      </w:pPr>
      <w:bookmarkStart w:id="30" w:name="_Toc413746458"/>
      <w:r w:rsidRPr="00125132">
        <w:t>Essai Rockwell</w:t>
      </w:r>
      <w:bookmarkEnd w:id="30"/>
    </w:p>
    <w:tbl>
      <w:tblPr>
        <w:tblStyle w:val="Grilledutableau"/>
        <w:tblW w:w="0" w:type="auto"/>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3652"/>
        <w:gridCol w:w="6694"/>
      </w:tblGrid>
      <w:tr w:rsidR="00D35342" w:rsidRPr="00125132" w:rsidTr="00084B79">
        <w:tc>
          <w:tcPr>
            <w:tcW w:w="3652" w:type="dxa"/>
          </w:tcPr>
          <w:p w:rsidR="00D35342" w:rsidRPr="00125132" w:rsidRDefault="00D35342" w:rsidP="00084B79"/>
          <w:p w:rsidR="00D35342" w:rsidRPr="00125132" w:rsidRDefault="00D35342" w:rsidP="00084B79">
            <w:r>
              <w:rPr>
                <w:noProof/>
                <w:lang w:eastAsia="fr-FR"/>
              </w:rPr>
              <mc:AlternateContent>
                <mc:Choice Requires="wpc">
                  <w:drawing>
                    <wp:inline distT="0" distB="0" distL="0" distR="0" wp14:anchorId="3B382926" wp14:editId="748F779C">
                      <wp:extent cx="2082800" cy="1434465"/>
                      <wp:effectExtent l="0" t="0" r="0" b="0"/>
                      <wp:docPr id="24303" name="Zone de dessin 2430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3709" name="Group 367"/>
                              <wpg:cNvGrpSpPr>
                                <a:grpSpLocks/>
                              </wpg:cNvGrpSpPr>
                              <wpg:grpSpPr bwMode="auto">
                                <a:xfrm>
                                  <a:off x="233529" y="452362"/>
                                  <a:ext cx="1844808" cy="977638"/>
                                  <a:chOff x="627" y="1216"/>
                                  <a:chExt cx="4961" cy="2628"/>
                                </a:xfrm>
                              </wpg:grpSpPr>
                              <wps:wsp>
                                <wps:cNvPr id="23710" name="Freeform 368"/>
                                <wps:cNvSpPr>
                                  <a:spLocks/>
                                </wps:cNvSpPr>
                                <wps:spPr bwMode="auto">
                                  <a:xfrm>
                                    <a:off x="4623" y="2444"/>
                                    <a:ext cx="965" cy="1400"/>
                                  </a:xfrm>
                                  <a:custGeom>
                                    <a:avLst/>
                                    <a:gdLst>
                                      <a:gd name="T0" fmla="*/ 0 w 965"/>
                                      <a:gd name="T1" fmla="*/ 0 h 1400"/>
                                      <a:gd name="T2" fmla="*/ 24 w 965"/>
                                      <a:gd name="T3" fmla="*/ 172 h 1400"/>
                                      <a:gd name="T4" fmla="*/ 49 w 965"/>
                                      <a:gd name="T5" fmla="*/ 331 h 1400"/>
                                      <a:gd name="T6" fmla="*/ 61 w 965"/>
                                      <a:gd name="T7" fmla="*/ 479 h 1400"/>
                                      <a:gd name="T8" fmla="*/ 80 w 965"/>
                                      <a:gd name="T9" fmla="*/ 614 h 1400"/>
                                      <a:gd name="T10" fmla="*/ 86 w 965"/>
                                      <a:gd name="T11" fmla="*/ 737 h 1400"/>
                                      <a:gd name="T12" fmla="*/ 98 w 965"/>
                                      <a:gd name="T13" fmla="*/ 853 h 1400"/>
                                      <a:gd name="T14" fmla="*/ 104 w 965"/>
                                      <a:gd name="T15" fmla="*/ 958 h 1400"/>
                                      <a:gd name="T16" fmla="*/ 116 w 965"/>
                                      <a:gd name="T17" fmla="*/ 1050 h 1400"/>
                                      <a:gd name="T18" fmla="*/ 123 w 965"/>
                                      <a:gd name="T19" fmla="*/ 1130 h 1400"/>
                                      <a:gd name="T20" fmla="*/ 135 w 965"/>
                                      <a:gd name="T21" fmla="*/ 1203 h 1400"/>
                                      <a:gd name="T22" fmla="*/ 141 w 965"/>
                                      <a:gd name="T23" fmla="*/ 1258 h 1400"/>
                                      <a:gd name="T24" fmla="*/ 153 w 965"/>
                                      <a:gd name="T25" fmla="*/ 1308 h 1400"/>
                                      <a:gd name="T26" fmla="*/ 172 w 965"/>
                                      <a:gd name="T27" fmla="*/ 1351 h 1400"/>
                                      <a:gd name="T28" fmla="*/ 190 w 965"/>
                                      <a:gd name="T29" fmla="*/ 1375 h 1400"/>
                                      <a:gd name="T30" fmla="*/ 215 w 965"/>
                                      <a:gd name="T31" fmla="*/ 1394 h 1400"/>
                                      <a:gd name="T32" fmla="*/ 239 w 965"/>
                                      <a:gd name="T33" fmla="*/ 1400 h 1400"/>
                                      <a:gd name="T34" fmla="*/ 676 w 965"/>
                                      <a:gd name="T35" fmla="*/ 1400 h 1400"/>
                                      <a:gd name="T36" fmla="*/ 707 w 965"/>
                                      <a:gd name="T37" fmla="*/ 1394 h 1400"/>
                                      <a:gd name="T38" fmla="*/ 731 w 965"/>
                                      <a:gd name="T39" fmla="*/ 1375 h 1400"/>
                                      <a:gd name="T40" fmla="*/ 750 w 965"/>
                                      <a:gd name="T41" fmla="*/ 1351 h 1400"/>
                                      <a:gd name="T42" fmla="*/ 768 w 965"/>
                                      <a:gd name="T43" fmla="*/ 1308 h 1400"/>
                                      <a:gd name="T44" fmla="*/ 780 w 965"/>
                                      <a:gd name="T45" fmla="*/ 1258 h 1400"/>
                                      <a:gd name="T46" fmla="*/ 793 w 965"/>
                                      <a:gd name="T47" fmla="*/ 1203 h 1400"/>
                                      <a:gd name="T48" fmla="*/ 805 w 965"/>
                                      <a:gd name="T49" fmla="*/ 1130 h 1400"/>
                                      <a:gd name="T50" fmla="*/ 817 w 965"/>
                                      <a:gd name="T51" fmla="*/ 1050 h 1400"/>
                                      <a:gd name="T52" fmla="*/ 829 w 965"/>
                                      <a:gd name="T53" fmla="*/ 958 h 1400"/>
                                      <a:gd name="T54" fmla="*/ 842 w 965"/>
                                      <a:gd name="T55" fmla="*/ 853 h 1400"/>
                                      <a:gd name="T56" fmla="*/ 854 w 965"/>
                                      <a:gd name="T57" fmla="*/ 737 h 1400"/>
                                      <a:gd name="T58" fmla="*/ 866 w 965"/>
                                      <a:gd name="T59" fmla="*/ 614 h 1400"/>
                                      <a:gd name="T60" fmla="*/ 885 w 965"/>
                                      <a:gd name="T61" fmla="*/ 479 h 1400"/>
                                      <a:gd name="T62" fmla="*/ 909 w 965"/>
                                      <a:gd name="T63" fmla="*/ 331 h 1400"/>
                                      <a:gd name="T64" fmla="*/ 934 w 965"/>
                                      <a:gd name="T65" fmla="*/ 172 h 1400"/>
                                      <a:gd name="T66" fmla="*/ 965 w 965"/>
                                      <a:gd name="T67" fmla="*/ 0 h 1400"/>
                                      <a:gd name="T68" fmla="*/ 0 w 965"/>
                                      <a:gd name="T69" fmla="*/ 0 h 1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965" h="1400">
                                        <a:moveTo>
                                          <a:pt x="0" y="0"/>
                                        </a:moveTo>
                                        <a:lnTo>
                                          <a:pt x="24" y="172"/>
                                        </a:lnTo>
                                        <a:lnTo>
                                          <a:pt x="49" y="331"/>
                                        </a:lnTo>
                                        <a:lnTo>
                                          <a:pt x="61" y="479"/>
                                        </a:lnTo>
                                        <a:lnTo>
                                          <a:pt x="80" y="614"/>
                                        </a:lnTo>
                                        <a:lnTo>
                                          <a:pt x="86" y="737"/>
                                        </a:lnTo>
                                        <a:lnTo>
                                          <a:pt x="98" y="853"/>
                                        </a:lnTo>
                                        <a:lnTo>
                                          <a:pt x="104" y="958"/>
                                        </a:lnTo>
                                        <a:lnTo>
                                          <a:pt x="116" y="1050"/>
                                        </a:lnTo>
                                        <a:lnTo>
                                          <a:pt x="123" y="1130"/>
                                        </a:lnTo>
                                        <a:lnTo>
                                          <a:pt x="135" y="1203"/>
                                        </a:lnTo>
                                        <a:lnTo>
                                          <a:pt x="141" y="1258"/>
                                        </a:lnTo>
                                        <a:lnTo>
                                          <a:pt x="153" y="1308"/>
                                        </a:lnTo>
                                        <a:lnTo>
                                          <a:pt x="172" y="1351"/>
                                        </a:lnTo>
                                        <a:lnTo>
                                          <a:pt x="190" y="1375"/>
                                        </a:lnTo>
                                        <a:lnTo>
                                          <a:pt x="215" y="1394"/>
                                        </a:lnTo>
                                        <a:lnTo>
                                          <a:pt x="239" y="1400"/>
                                        </a:lnTo>
                                        <a:lnTo>
                                          <a:pt x="676" y="1400"/>
                                        </a:lnTo>
                                        <a:lnTo>
                                          <a:pt x="707" y="1394"/>
                                        </a:lnTo>
                                        <a:lnTo>
                                          <a:pt x="731" y="1375"/>
                                        </a:lnTo>
                                        <a:lnTo>
                                          <a:pt x="750" y="1351"/>
                                        </a:lnTo>
                                        <a:lnTo>
                                          <a:pt x="768" y="1308"/>
                                        </a:lnTo>
                                        <a:lnTo>
                                          <a:pt x="780" y="1258"/>
                                        </a:lnTo>
                                        <a:lnTo>
                                          <a:pt x="793" y="1203"/>
                                        </a:lnTo>
                                        <a:lnTo>
                                          <a:pt x="805" y="1130"/>
                                        </a:lnTo>
                                        <a:lnTo>
                                          <a:pt x="817" y="1050"/>
                                        </a:lnTo>
                                        <a:lnTo>
                                          <a:pt x="829" y="958"/>
                                        </a:lnTo>
                                        <a:lnTo>
                                          <a:pt x="842" y="853"/>
                                        </a:lnTo>
                                        <a:lnTo>
                                          <a:pt x="854" y="737"/>
                                        </a:lnTo>
                                        <a:lnTo>
                                          <a:pt x="866" y="614"/>
                                        </a:lnTo>
                                        <a:lnTo>
                                          <a:pt x="885" y="479"/>
                                        </a:lnTo>
                                        <a:lnTo>
                                          <a:pt x="909" y="331"/>
                                        </a:lnTo>
                                        <a:lnTo>
                                          <a:pt x="934" y="172"/>
                                        </a:lnTo>
                                        <a:lnTo>
                                          <a:pt x="965" y="0"/>
                                        </a:lnTo>
                                        <a:lnTo>
                                          <a:pt x="0" y="0"/>
                                        </a:lnTo>
                                        <a:close/>
                                      </a:path>
                                    </a:pathLst>
                                  </a:custGeom>
                                  <a:solidFill>
                                    <a:srgbClr val="A1A1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11" name="Rectangle 369"/>
                                <wps:cNvSpPr>
                                  <a:spLocks noChangeArrowheads="1"/>
                                </wps:cNvSpPr>
                                <wps:spPr bwMode="auto">
                                  <a:xfrm>
                                    <a:off x="4623" y="2425"/>
                                    <a:ext cx="965" cy="3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12" name="Freeform 370"/>
                                <wps:cNvSpPr>
                                  <a:spLocks/>
                                </wps:cNvSpPr>
                                <wps:spPr bwMode="auto">
                                  <a:xfrm>
                                    <a:off x="2613" y="2444"/>
                                    <a:ext cx="971" cy="1400"/>
                                  </a:xfrm>
                                  <a:custGeom>
                                    <a:avLst/>
                                    <a:gdLst>
                                      <a:gd name="T0" fmla="*/ 0 w 971"/>
                                      <a:gd name="T1" fmla="*/ 0 h 1400"/>
                                      <a:gd name="T2" fmla="*/ 24 w 971"/>
                                      <a:gd name="T3" fmla="*/ 172 h 1400"/>
                                      <a:gd name="T4" fmla="*/ 49 w 971"/>
                                      <a:gd name="T5" fmla="*/ 331 h 1400"/>
                                      <a:gd name="T6" fmla="*/ 61 w 971"/>
                                      <a:gd name="T7" fmla="*/ 479 h 1400"/>
                                      <a:gd name="T8" fmla="*/ 79 w 971"/>
                                      <a:gd name="T9" fmla="*/ 614 h 1400"/>
                                      <a:gd name="T10" fmla="*/ 86 w 971"/>
                                      <a:gd name="T11" fmla="*/ 737 h 1400"/>
                                      <a:gd name="T12" fmla="*/ 98 w 971"/>
                                      <a:gd name="T13" fmla="*/ 853 h 1400"/>
                                      <a:gd name="T14" fmla="*/ 110 w 971"/>
                                      <a:gd name="T15" fmla="*/ 958 h 1400"/>
                                      <a:gd name="T16" fmla="*/ 116 w 971"/>
                                      <a:gd name="T17" fmla="*/ 1050 h 1400"/>
                                      <a:gd name="T18" fmla="*/ 122 w 971"/>
                                      <a:gd name="T19" fmla="*/ 1130 h 1400"/>
                                      <a:gd name="T20" fmla="*/ 135 w 971"/>
                                      <a:gd name="T21" fmla="*/ 1203 h 1400"/>
                                      <a:gd name="T22" fmla="*/ 147 w 971"/>
                                      <a:gd name="T23" fmla="*/ 1258 h 1400"/>
                                      <a:gd name="T24" fmla="*/ 159 w 971"/>
                                      <a:gd name="T25" fmla="*/ 1308 h 1400"/>
                                      <a:gd name="T26" fmla="*/ 172 w 971"/>
                                      <a:gd name="T27" fmla="*/ 1351 h 1400"/>
                                      <a:gd name="T28" fmla="*/ 196 w 971"/>
                                      <a:gd name="T29" fmla="*/ 1375 h 1400"/>
                                      <a:gd name="T30" fmla="*/ 215 w 971"/>
                                      <a:gd name="T31" fmla="*/ 1394 h 1400"/>
                                      <a:gd name="T32" fmla="*/ 245 w 971"/>
                                      <a:gd name="T33" fmla="*/ 1400 h 1400"/>
                                      <a:gd name="T34" fmla="*/ 682 w 971"/>
                                      <a:gd name="T35" fmla="*/ 1400 h 1400"/>
                                      <a:gd name="T36" fmla="*/ 706 w 971"/>
                                      <a:gd name="T37" fmla="*/ 1394 h 1400"/>
                                      <a:gd name="T38" fmla="*/ 731 w 971"/>
                                      <a:gd name="T39" fmla="*/ 1375 h 1400"/>
                                      <a:gd name="T40" fmla="*/ 756 w 971"/>
                                      <a:gd name="T41" fmla="*/ 1351 h 1400"/>
                                      <a:gd name="T42" fmla="*/ 768 w 971"/>
                                      <a:gd name="T43" fmla="*/ 1308 h 1400"/>
                                      <a:gd name="T44" fmla="*/ 786 w 971"/>
                                      <a:gd name="T45" fmla="*/ 1258 h 1400"/>
                                      <a:gd name="T46" fmla="*/ 799 w 971"/>
                                      <a:gd name="T47" fmla="*/ 1203 h 1400"/>
                                      <a:gd name="T48" fmla="*/ 811 w 971"/>
                                      <a:gd name="T49" fmla="*/ 1130 h 1400"/>
                                      <a:gd name="T50" fmla="*/ 817 w 971"/>
                                      <a:gd name="T51" fmla="*/ 1050 h 1400"/>
                                      <a:gd name="T52" fmla="*/ 829 w 971"/>
                                      <a:gd name="T53" fmla="*/ 958 h 1400"/>
                                      <a:gd name="T54" fmla="*/ 842 w 971"/>
                                      <a:gd name="T55" fmla="*/ 853 h 1400"/>
                                      <a:gd name="T56" fmla="*/ 854 w 971"/>
                                      <a:gd name="T57" fmla="*/ 737 h 1400"/>
                                      <a:gd name="T58" fmla="*/ 872 w 971"/>
                                      <a:gd name="T59" fmla="*/ 614 h 1400"/>
                                      <a:gd name="T60" fmla="*/ 891 w 971"/>
                                      <a:gd name="T61" fmla="*/ 479 h 1400"/>
                                      <a:gd name="T62" fmla="*/ 915 w 971"/>
                                      <a:gd name="T63" fmla="*/ 331 h 1400"/>
                                      <a:gd name="T64" fmla="*/ 940 w 971"/>
                                      <a:gd name="T65" fmla="*/ 172 h 1400"/>
                                      <a:gd name="T66" fmla="*/ 971 w 971"/>
                                      <a:gd name="T67" fmla="*/ 0 h 1400"/>
                                      <a:gd name="T68" fmla="*/ 0 w 971"/>
                                      <a:gd name="T69" fmla="*/ 0 h 1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971" h="1400">
                                        <a:moveTo>
                                          <a:pt x="0" y="0"/>
                                        </a:moveTo>
                                        <a:lnTo>
                                          <a:pt x="24" y="172"/>
                                        </a:lnTo>
                                        <a:lnTo>
                                          <a:pt x="49" y="331"/>
                                        </a:lnTo>
                                        <a:lnTo>
                                          <a:pt x="61" y="479"/>
                                        </a:lnTo>
                                        <a:lnTo>
                                          <a:pt x="79" y="614"/>
                                        </a:lnTo>
                                        <a:lnTo>
                                          <a:pt x="86" y="737"/>
                                        </a:lnTo>
                                        <a:lnTo>
                                          <a:pt x="98" y="853"/>
                                        </a:lnTo>
                                        <a:lnTo>
                                          <a:pt x="110" y="958"/>
                                        </a:lnTo>
                                        <a:lnTo>
                                          <a:pt x="116" y="1050"/>
                                        </a:lnTo>
                                        <a:lnTo>
                                          <a:pt x="122" y="1130"/>
                                        </a:lnTo>
                                        <a:lnTo>
                                          <a:pt x="135" y="1203"/>
                                        </a:lnTo>
                                        <a:lnTo>
                                          <a:pt x="147" y="1258"/>
                                        </a:lnTo>
                                        <a:lnTo>
                                          <a:pt x="159" y="1308"/>
                                        </a:lnTo>
                                        <a:lnTo>
                                          <a:pt x="172" y="1351"/>
                                        </a:lnTo>
                                        <a:lnTo>
                                          <a:pt x="196" y="1375"/>
                                        </a:lnTo>
                                        <a:lnTo>
                                          <a:pt x="215" y="1394"/>
                                        </a:lnTo>
                                        <a:lnTo>
                                          <a:pt x="245" y="1400"/>
                                        </a:lnTo>
                                        <a:lnTo>
                                          <a:pt x="682" y="1400"/>
                                        </a:lnTo>
                                        <a:lnTo>
                                          <a:pt x="706" y="1394"/>
                                        </a:lnTo>
                                        <a:lnTo>
                                          <a:pt x="731" y="1375"/>
                                        </a:lnTo>
                                        <a:lnTo>
                                          <a:pt x="756" y="1351"/>
                                        </a:lnTo>
                                        <a:lnTo>
                                          <a:pt x="768" y="1308"/>
                                        </a:lnTo>
                                        <a:lnTo>
                                          <a:pt x="786" y="1258"/>
                                        </a:lnTo>
                                        <a:lnTo>
                                          <a:pt x="799" y="1203"/>
                                        </a:lnTo>
                                        <a:lnTo>
                                          <a:pt x="811" y="1130"/>
                                        </a:lnTo>
                                        <a:lnTo>
                                          <a:pt x="817" y="1050"/>
                                        </a:lnTo>
                                        <a:lnTo>
                                          <a:pt x="829" y="958"/>
                                        </a:lnTo>
                                        <a:lnTo>
                                          <a:pt x="842" y="853"/>
                                        </a:lnTo>
                                        <a:lnTo>
                                          <a:pt x="854" y="737"/>
                                        </a:lnTo>
                                        <a:lnTo>
                                          <a:pt x="872" y="614"/>
                                        </a:lnTo>
                                        <a:lnTo>
                                          <a:pt x="891" y="479"/>
                                        </a:lnTo>
                                        <a:lnTo>
                                          <a:pt x="915" y="331"/>
                                        </a:lnTo>
                                        <a:lnTo>
                                          <a:pt x="940" y="172"/>
                                        </a:lnTo>
                                        <a:lnTo>
                                          <a:pt x="971" y="0"/>
                                        </a:lnTo>
                                        <a:lnTo>
                                          <a:pt x="0" y="0"/>
                                        </a:lnTo>
                                        <a:close/>
                                      </a:path>
                                    </a:pathLst>
                                  </a:custGeom>
                                  <a:solidFill>
                                    <a:srgbClr val="A1A1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13" name="Rectangle 371"/>
                                <wps:cNvSpPr>
                                  <a:spLocks noChangeArrowheads="1"/>
                                </wps:cNvSpPr>
                                <wps:spPr bwMode="auto">
                                  <a:xfrm>
                                    <a:off x="2613" y="2425"/>
                                    <a:ext cx="971" cy="3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14" name="Freeform 372"/>
                                <wps:cNvSpPr>
                                  <a:spLocks/>
                                </wps:cNvSpPr>
                                <wps:spPr bwMode="auto">
                                  <a:xfrm>
                                    <a:off x="627" y="2444"/>
                                    <a:ext cx="971" cy="1400"/>
                                  </a:xfrm>
                                  <a:custGeom>
                                    <a:avLst/>
                                    <a:gdLst>
                                      <a:gd name="T0" fmla="*/ 0 w 971"/>
                                      <a:gd name="T1" fmla="*/ 0 h 1400"/>
                                      <a:gd name="T2" fmla="*/ 25 w 971"/>
                                      <a:gd name="T3" fmla="*/ 172 h 1400"/>
                                      <a:gd name="T4" fmla="*/ 49 w 971"/>
                                      <a:gd name="T5" fmla="*/ 331 h 1400"/>
                                      <a:gd name="T6" fmla="*/ 61 w 971"/>
                                      <a:gd name="T7" fmla="*/ 479 h 1400"/>
                                      <a:gd name="T8" fmla="*/ 80 w 971"/>
                                      <a:gd name="T9" fmla="*/ 614 h 1400"/>
                                      <a:gd name="T10" fmla="*/ 86 w 971"/>
                                      <a:gd name="T11" fmla="*/ 737 h 1400"/>
                                      <a:gd name="T12" fmla="*/ 98 w 971"/>
                                      <a:gd name="T13" fmla="*/ 853 h 1400"/>
                                      <a:gd name="T14" fmla="*/ 111 w 971"/>
                                      <a:gd name="T15" fmla="*/ 958 h 1400"/>
                                      <a:gd name="T16" fmla="*/ 117 w 971"/>
                                      <a:gd name="T17" fmla="*/ 1050 h 1400"/>
                                      <a:gd name="T18" fmla="*/ 123 w 971"/>
                                      <a:gd name="T19" fmla="*/ 1130 h 1400"/>
                                      <a:gd name="T20" fmla="*/ 135 w 971"/>
                                      <a:gd name="T21" fmla="*/ 1203 h 1400"/>
                                      <a:gd name="T22" fmla="*/ 148 w 971"/>
                                      <a:gd name="T23" fmla="*/ 1258 h 1400"/>
                                      <a:gd name="T24" fmla="*/ 160 w 971"/>
                                      <a:gd name="T25" fmla="*/ 1308 h 1400"/>
                                      <a:gd name="T26" fmla="*/ 172 w 971"/>
                                      <a:gd name="T27" fmla="*/ 1351 h 1400"/>
                                      <a:gd name="T28" fmla="*/ 197 w 971"/>
                                      <a:gd name="T29" fmla="*/ 1375 h 1400"/>
                                      <a:gd name="T30" fmla="*/ 215 w 971"/>
                                      <a:gd name="T31" fmla="*/ 1394 h 1400"/>
                                      <a:gd name="T32" fmla="*/ 246 w 971"/>
                                      <a:gd name="T33" fmla="*/ 1400 h 1400"/>
                                      <a:gd name="T34" fmla="*/ 682 w 971"/>
                                      <a:gd name="T35" fmla="*/ 1400 h 1400"/>
                                      <a:gd name="T36" fmla="*/ 707 w 971"/>
                                      <a:gd name="T37" fmla="*/ 1394 h 1400"/>
                                      <a:gd name="T38" fmla="*/ 732 w 971"/>
                                      <a:gd name="T39" fmla="*/ 1375 h 1400"/>
                                      <a:gd name="T40" fmla="*/ 756 w 971"/>
                                      <a:gd name="T41" fmla="*/ 1351 h 1400"/>
                                      <a:gd name="T42" fmla="*/ 768 w 971"/>
                                      <a:gd name="T43" fmla="*/ 1308 h 1400"/>
                                      <a:gd name="T44" fmla="*/ 787 w 971"/>
                                      <a:gd name="T45" fmla="*/ 1258 h 1400"/>
                                      <a:gd name="T46" fmla="*/ 799 w 971"/>
                                      <a:gd name="T47" fmla="*/ 1203 h 1400"/>
                                      <a:gd name="T48" fmla="*/ 811 w 971"/>
                                      <a:gd name="T49" fmla="*/ 1130 h 1400"/>
                                      <a:gd name="T50" fmla="*/ 818 w 971"/>
                                      <a:gd name="T51" fmla="*/ 1050 h 1400"/>
                                      <a:gd name="T52" fmla="*/ 830 w 971"/>
                                      <a:gd name="T53" fmla="*/ 958 h 1400"/>
                                      <a:gd name="T54" fmla="*/ 842 w 971"/>
                                      <a:gd name="T55" fmla="*/ 853 h 1400"/>
                                      <a:gd name="T56" fmla="*/ 854 w 971"/>
                                      <a:gd name="T57" fmla="*/ 737 h 1400"/>
                                      <a:gd name="T58" fmla="*/ 873 w 971"/>
                                      <a:gd name="T59" fmla="*/ 614 h 1400"/>
                                      <a:gd name="T60" fmla="*/ 891 w 971"/>
                                      <a:gd name="T61" fmla="*/ 479 h 1400"/>
                                      <a:gd name="T62" fmla="*/ 916 w 971"/>
                                      <a:gd name="T63" fmla="*/ 331 h 1400"/>
                                      <a:gd name="T64" fmla="*/ 941 w 971"/>
                                      <a:gd name="T65" fmla="*/ 172 h 1400"/>
                                      <a:gd name="T66" fmla="*/ 971 w 971"/>
                                      <a:gd name="T67" fmla="*/ 0 h 1400"/>
                                      <a:gd name="T68" fmla="*/ 0 w 971"/>
                                      <a:gd name="T69" fmla="*/ 0 h 1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971" h="1400">
                                        <a:moveTo>
                                          <a:pt x="0" y="0"/>
                                        </a:moveTo>
                                        <a:lnTo>
                                          <a:pt x="25" y="172"/>
                                        </a:lnTo>
                                        <a:lnTo>
                                          <a:pt x="49" y="331"/>
                                        </a:lnTo>
                                        <a:lnTo>
                                          <a:pt x="61" y="479"/>
                                        </a:lnTo>
                                        <a:lnTo>
                                          <a:pt x="80" y="614"/>
                                        </a:lnTo>
                                        <a:lnTo>
                                          <a:pt x="86" y="737"/>
                                        </a:lnTo>
                                        <a:lnTo>
                                          <a:pt x="98" y="853"/>
                                        </a:lnTo>
                                        <a:lnTo>
                                          <a:pt x="111" y="958"/>
                                        </a:lnTo>
                                        <a:lnTo>
                                          <a:pt x="117" y="1050"/>
                                        </a:lnTo>
                                        <a:lnTo>
                                          <a:pt x="123" y="1130"/>
                                        </a:lnTo>
                                        <a:lnTo>
                                          <a:pt x="135" y="1203"/>
                                        </a:lnTo>
                                        <a:lnTo>
                                          <a:pt x="148" y="1258"/>
                                        </a:lnTo>
                                        <a:lnTo>
                                          <a:pt x="160" y="1308"/>
                                        </a:lnTo>
                                        <a:lnTo>
                                          <a:pt x="172" y="1351"/>
                                        </a:lnTo>
                                        <a:lnTo>
                                          <a:pt x="197" y="1375"/>
                                        </a:lnTo>
                                        <a:lnTo>
                                          <a:pt x="215" y="1394"/>
                                        </a:lnTo>
                                        <a:lnTo>
                                          <a:pt x="246" y="1400"/>
                                        </a:lnTo>
                                        <a:lnTo>
                                          <a:pt x="682" y="1400"/>
                                        </a:lnTo>
                                        <a:lnTo>
                                          <a:pt x="707" y="1394"/>
                                        </a:lnTo>
                                        <a:lnTo>
                                          <a:pt x="732" y="1375"/>
                                        </a:lnTo>
                                        <a:lnTo>
                                          <a:pt x="756" y="1351"/>
                                        </a:lnTo>
                                        <a:lnTo>
                                          <a:pt x="768" y="1308"/>
                                        </a:lnTo>
                                        <a:lnTo>
                                          <a:pt x="787" y="1258"/>
                                        </a:lnTo>
                                        <a:lnTo>
                                          <a:pt x="799" y="1203"/>
                                        </a:lnTo>
                                        <a:lnTo>
                                          <a:pt x="811" y="1130"/>
                                        </a:lnTo>
                                        <a:lnTo>
                                          <a:pt x="818" y="1050"/>
                                        </a:lnTo>
                                        <a:lnTo>
                                          <a:pt x="830" y="958"/>
                                        </a:lnTo>
                                        <a:lnTo>
                                          <a:pt x="842" y="853"/>
                                        </a:lnTo>
                                        <a:lnTo>
                                          <a:pt x="854" y="737"/>
                                        </a:lnTo>
                                        <a:lnTo>
                                          <a:pt x="873" y="614"/>
                                        </a:lnTo>
                                        <a:lnTo>
                                          <a:pt x="891" y="479"/>
                                        </a:lnTo>
                                        <a:lnTo>
                                          <a:pt x="916" y="331"/>
                                        </a:lnTo>
                                        <a:lnTo>
                                          <a:pt x="941" y="172"/>
                                        </a:lnTo>
                                        <a:lnTo>
                                          <a:pt x="971" y="0"/>
                                        </a:lnTo>
                                        <a:lnTo>
                                          <a:pt x="0" y="0"/>
                                        </a:lnTo>
                                        <a:close/>
                                      </a:path>
                                    </a:pathLst>
                                  </a:custGeom>
                                  <a:solidFill>
                                    <a:srgbClr val="A1A1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15" name="Rectangle 373"/>
                                <wps:cNvSpPr>
                                  <a:spLocks noChangeArrowheads="1"/>
                                </wps:cNvSpPr>
                                <wps:spPr bwMode="auto">
                                  <a:xfrm>
                                    <a:off x="627" y="2425"/>
                                    <a:ext cx="971" cy="3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16" name="Freeform 374"/>
                                <wps:cNvSpPr>
                                  <a:spLocks/>
                                </wps:cNvSpPr>
                                <wps:spPr bwMode="auto">
                                  <a:xfrm>
                                    <a:off x="775" y="2229"/>
                                    <a:ext cx="725" cy="288"/>
                                  </a:xfrm>
                                  <a:custGeom>
                                    <a:avLst/>
                                    <a:gdLst>
                                      <a:gd name="T0" fmla="*/ 0 w 725"/>
                                      <a:gd name="T1" fmla="*/ 0 h 288"/>
                                      <a:gd name="T2" fmla="*/ 362 w 725"/>
                                      <a:gd name="T3" fmla="*/ 288 h 288"/>
                                      <a:gd name="T4" fmla="*/ 725 w 725"/>
                                      <a:gd name="T5" fmla="*/ 0 h 288"/>
                                      <a:gd name="T6" fmla="*/ 0 w 725"/>
                                      <a:gd name="T7" fmla="*/ 0 h 288"/>
                                    </a:gdLst>
                                    <a:ahLst/>
                                    <a:cxnLst>
                                      <a:cxn ang="0">
                                        <a:pos x="T0" y="T1"/>
                                      </a:cxn>
                                      <a:cxn ang="0">
                                        <a:pos x="T2" y="T3"/>
                                      </a:cxn>
                                      <a:cxn ang="0">
                                        <a:pos x="T4" y="T5"/>
                                      </a:cxn>
                                      <a:cxn ang="0">
                                        <a:pos x="T6" y="T7"/>
                                      </a:cxn>
                                    </a:cxnLst>
                                    <a:rect l="0" t="0" r="r" b="b"/>
                                    <a:pathLst>
                                      <a:path w="725" h="288">
                                        <a:moveTo>
                                          <a:pt x="0" y="0"/>
                                        </a:moveTo>
                                        <a:lnTo>
                                          <a:pt x="362" y="288"/>
                                        </a:lnTo>
                                        <a:lnTo>
                                          <a:pt x="725"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17" name="Freeform 375"/>
                                <wps:cNvSpPr>
                                  <a:spLocks/>
                                </wps:cNvSpPr>
                                <wps:spPr bwMode="auto">
                                  <a:xfrm>
                                    <a:off x="762" y="1492"/>
                                    <a:ext cx="25" cy="749"/>
                                  </a:xfrm>
                                  <a:custGeom>
                                    <a:avLst/>
                                    <a:gdLst>
                                      <a:gd name="T0" fmla="*/ 25 w 25"/>
                                      <a:gd name="T1" fmla="*/ 12 h 749"/>
                                      <a:gd name="T2" fmla="*/ 25 w 25"/>
                                      <a:gd name="T3" fmla="*/ 6 h 749"/>
                                      <a:gd name="T4" fmla="*/ 19 w 25"/>
                                      <a:gd name="T5" fmla="*/ 6 h 749"/>
                                      <a:gd name="T6" fmla="*/ 19 w 25"/>
                                      <a:gd name="T7" fmla="*/ 0 h 749"/>
                                      <a:gd name="T8" fmla="*/ 6 w 25"/>
                                      <a:gd name="T9" fmla="*/ 0 h 749"/>
                                      <a:gd name="T10" fmla="*/ 6 w 25"/>
                                      <a:gd name="T11" fmla="*/ 6 h 749"/>
                                      <a:gd name="T12" fmla="*/ 0 w 25"/>
                                      <a:gd name="T13" fmla="*/ 6 h 749"/>
                                      <a:gd name="T14" fmla="*/ 0 w 25"/>
                                      <a:gd name="T15" fmla="*/ 743 h 749"/>
                                      <a:gd name="T16" fmla="*/ 6 w 25"/>
                                      <a:gd name="T17" fmla="*/ 743 h 749"/>
                                      <a:gd name="T18" fmla="*/ 6 w 25"/>
                                      <a:gd name="T19" fmla="*/ 749 h 749"/>
                                      <a:gd name="T20" fmla="*/ 19 w 25"/>
                                      <a:gd name="T21" fmla="*/ 749 h 749"/>
                                      <a:gd name="T22" fmla="*/ 19 w 25"/>
                                      <a:gd name="T23" fmla="*/ 743 h 749"/>
                                      <a:gd name="T24" fmla="*/ 25 w 25"/>
                                      <a:gd name="T25" fmla="*/ 743 h 749"/>
                                      <a:gd name="T26" fmla="*/ 25 w 25"/>
                                      <a:gd name="T27" fmla="*/ 737 h 749"/>
                                      <a:gd name="T28" fmla="*/ 25 w 25"/>
                                      <a:gd name="T29" fmla="*/ 12 h 7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 h="749">
                                        <a:moveTo>
                                          <a:pt x="25" y="12"/>
                                        </a:moveTo>
                                        <a:lnTo>
                                          <a:pt x="25" y="6"/>
                                        </a:lnTo>
                                        <a:lnTo>
                                          <a:pt x="19" y="6"/>
                                        </a:lnTo>
                                        <a:lnTo>
                                          <a:pt x="19" y="0"/>
                                        </a:lnTo>
                                        <a:lnTo>
                                          <a:pt x="6" y="0"/>
                                        </a:lnTo>
                                        <a:lnTo>
                                          <a:pt x="6" y="6"/>
                                        </a:lnTo>
                                        <a:lnTo>
                                          <a:pt x="0" y="6"/>
                                        </a:lnTo>
                                        <a:lnTo>
                                          <a:pt x="0" y="743"/>
                                        </a:lnTo>
                                        <a:lnTo>
                                          <a:pt x="6" y="743"/>
                                        </a:lnTo>
                                        <a:lnTo>
                                          <a:pt x="6" y="749"/>
                                        </a:lnTo>
                                        <a:lnTo>
                                          <a:pt x="19" y="749"/>
                                        </a:lnTo>
                                        <a:lnTo>
                                          <a:pt x="19" y="743"/>
                                        </a:lnTo>
                                        <a:lnTo>
                                          <a:pt x="25" y="743"/>
                                        </a:lnTo>
                                        <a:lnTo>
                                          <a:pt x="25" y="737"/>
                                        </a:lnTo>
                                        <a:lnTo>
                                          <a:pt x="25"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18" name="Freeform 376"/>
                                <wps:cNvSpPr>
                                  <a:spLocks/>
                                </wps:cNvSpPr>
                                <wps:spPr bwMode="auto">
                                  <a:xfrm>
                                    <a:off x="762" y="2217"/>
                                    <a:ext cx="388" cy="313"/>
                                  </a:xfrm>
                                  <a:custGeom>
                                    <a:avLst/>
                                    <a:gdLst>
                                      <a:gd name="T0" fmla="*/ 19 w 388"/>
                                      <a:gd name="T1" fmla="*/ 0 h 313"/>
                                      <a:gd name="T2" fmla="*/ 6 w 388"/>
                                      <a:gd name="T3" fmla="*/ 0 h 313"/>
                                      <a:gd name="T4" fmla="*/ 0 w 388"/>
                                      <a:gd name="T5" fmla="*/ 6 h 313"/>
                                      <a:gd name="T6" fmla="*/ 0 w 388"/>
                                      <a:gd name="T7" fmla="*/ 18 h 313"/>
                                      <a:gd name="T8" fmla="*/ 6 w 388"/>
                                      <a:gd name="T9" fmla="*/ 24 h 313"/>
                                      <a:gd name="T10" fmla="*/ 369 w 388"/>
                                      <a:gd name="T11" fmla="*/ 313 h 313"/>
                                      <a:gd name="T12" fmla="*/ 381 w 388"/>
                                      <a:gd name="T13" fmla="*/ 313 h 313"/>
                                      <a:gd name="T14" fmla="*/ 388 w 388"/>
                                      <a:gd name="T15" fmla="*/ 307 h 313"/>
                                      <a:gd name="T16" fmla="*/ 388 w 388"/>
                                      <a:gd name="T17" fmla="*/ 294 h 313"/>
                                      <a:gd name="T18" fmla="*/ 381 w 388"/>
                                      <a:gd name="T19" fmla="*/ 288 h 313"/>
                                      <a:gd name="T20" fmla="*/ 19 w 388"/>
                                      <a:gd name="T21" fmla="*/ 0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88" h="313">
                                        <a:moveTo>
                                          <a:pt x="19" y="0"/>
                                        </a:moveTo>
                                        <a:lnTo>
                                          <a:pt x="6" y="0"/>
                                        </a:lnTo>
                                        <a:lnTo>
                                          <a:pt x="0" y="6"/>
                                        </a:lnTo>
                                        <a:lnTo>
                                          <a:pt x="0" y="18"/>
                                        </a:lnTo>
                                        <a:lnTo>
                                          <a:pt x="6" y="24"/>
                                        </a:lnTo>
                                        <a:lnTo>
                                          <a:pt x="369" y="313"/>
                                        </a:lnTo>
                                        <a:lnTo>
                                          <a:pt x="381" y="313"/>
                                        </a:lnTo>
                                        <a:lnTo>
                                          <a:pt x="388" y="307"/>
                                        </a:lnTo>
                                        <a:lnTo>
                                          <a:pt x="388" y="294"/>
                                        </a:lnTo>
                                        <a:lnTo>
                                          <a:pt x="381" y="288"/>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19" name="Freeform 377"/>
                                <wps:cNvSpPr>
                                  <a:spLocks/>
                                </wps:cNvSpPr>
                                <wps:spPr bwMode="auto">
                                  <a:xfrm>
                                    <a:off x="1125" y="2217"/>
                                    <a:ext cx="387" cy="313"/>
                                  </a:xfrm>
                                  <a:custGeom>
                                    <a:avLst/>
                                    <a:gdLst>
                                      <a:gd name="T0" fmla="*/ 6 w 387"/>
                                      <a:gd name="T1" fmla="*/ 288 h 313"/>
                                      <a:gd name="T2" fmla="*/ 0 w 387"/>
                                      <a:gd name="T3" fmla="*/ 294 h 313"/>
                                      <a:gd name="T4" fmla="*/ 0 w 387"/>
                                      <a:gd name="T5" fmla="*/ 307 h 313"/>
                                      <a:gd name="T6" fmla="*/ 6 w 387"/>
                                      <a:gd name="T7" fmla="*/ 313 h 313"/>
                                      <a:gd name="T8" fmla="*/ 18 w 387"/>
                                      <a:gd name="T9" fmla="*/ 313 h 313"/>
                                      <a:gd name="T10" fmla="*/ 381 w 387"/>
                                      <a:gd name="T11" fmla="*/ 24 h 313"/>
                                      <a:gd name="T12" fmla="*/ 387 w 387"/>
                                      <a:gd name="T13" fmla="*/ 18 h 313"/>
                                      <a:gd name="T14" fmla="*/ 387 w 387"/>
                                      <a:gd name="T15" fmla="*/ 6 h 313"/>
                                      <a:gd name="T16" fmla="*/ 381 w 387"/>
                                      <a:gd name="T17" fmla="*/ 0 h 313"/>
                                      <a:gd name="T18" fmla="*/ 369 w 387"/>
                                      <a:gd name="T19" fmla="*/ 0 h 313"/>
                                      <a:gd name="T20" fmla="*/ 6 w 387"/>
                                      <a:gd name="T21" fmla="*/ 288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87" h="313">
                                        <a:moveTo>
                                          <a:pt x="6" y="288"/>
                                        </a:moveTo>
                                        <a:lnTo>
                                          <a:pt x="0" y="294"/>
                                        </a:lnTo>
                                        <a:lnTo>
                                          <a:pt x="0" y="307"/>
                                        </a:lnTo>
                                        <a:lnTo>
                                          <a:pt x="6" y="313"/>
                                        </a:lnTo>
                                        <a:lnTo>
                                          <a:pt x="18" y="313"/>
                                        </a:lnTo>
                                        <a:lnTo>
                                          <a:pt x="381" y="24"/>
                                        </a:lnTo>
                                        <a:lnTo>
                                          <a:pt x="387" y="18"/>
                                        </a:lnTo>
                                        <a:lnTo>
                                          <a:pt x="387" y="6"/>
                                        </a:lnTo>
                                        <a:lnTo>
                                          <a:pt x="381" y="0"/>
                                        </a:lnTo>
                                        <a:lnTo>
                                          <a:pt x="369" y="0"/>
                                        </a:lnTo>
                                        <a:lnTo>
                                          <a:pt x="6" y="28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20" name="Freeform 378"/>
                                <wps:cNvSpPr>
                                  <a:spLocks/>
                                </wps:cNvSpPr>
                                <wps:spPr bwMode="auto">
                                  <a:xfrm>
                                    <a:off x="1488" y="1492"/>
                                    <a:ext cx="24" cy="749"/>
                                  </a:xfrm>
                                  <a:custGeom>
                                    <a:avLst/>
                                    <a:gdLst>
                                      <a:gd name="T0" fmla="*/ 0 w 24"/>
                                      <a:gd name="T1" fmla="*/ 737 h 749"/>
                                      <a:gd name="T2" fmla="*/ 0 w 24"/>
                                      <a:gd name="T3" fmla="*/ 743 h 749"/>
                                      <a:gd name="T4" fmla="*/ 6 w 24"/>
                                      <a:gd name="T5" fmla="*/ 743 h 749"/>
                                      <a:gd name="T6" fmla="*/ 6 w 24"/>
                                      <a:gd name="T7" fmla="*/ 749 h 749"/>
                                      <a:gd name="T8" fmla="*/ 18 w 24"/>
                                      <a:gd name="T9" fmla="*/ 749 h 749"/>
                                      <a:gd name="T10" fmla="*/ 18 w 24"/>
                                      <a:gd name="T11" fmla="*/ 743 h 749"/>
                                      <a:gd name="T12" fmla="*/ 24 w 24"/>
                                      <a:gd name="T13" fmla="*/ 743 h 749"/>
                                      <a:gd name="T14" fmla="*/ 24 w 24"/>
                                      <a:gd name="T15" fmla="*/ 6 h 749"/>
                                      <a:gd name="T16" fmla="*/ 18 w 24"/>
                                      <a:gd name="T17" fmla="*/ 6 h 749"/>
                                      <a:gd name="T18" fmla="*/ 18 w 24"/>
                                      <a:gd name="T19" fmla="*/ 0 h 749"/>
                                      <a:gd name="T20" fmla="*/ 6 w 24"/>
                                      <a:gd name="T21" fmla="*/ 0 h 749"/>
                                      <a:gd name="T22" fmla="*/ 6 w 24"/>
                                      <a:gd name="T23" fmla="*/ 6 h 749"/>
                                      <a:gd name="T24" fmla="*/ 0 w 24"/>
                                      <a:gd name="T25" fmla="*/ 6 h 749"/>
                                      <a:gd name="T26" fmla="*/ 0 w 24"/>
                                      <a:gd name="T27" fmla="*/ 12 h 749"/>
                                      <a:gd name="T28" fmla="*/ 0 w 24"/>
                                      <a:gd name="T29" fmla="*/ 737 h 7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 h="749">
                                        <a:moveTo>
                                          <a:pt x="0" y="737"/>
                                        </a:moveTo>
                                        <a:lnTo>
                                          <a:pt x="0" y="743"/>
                                        </a:lnTo>
                                        <a:lnTo>
                                          <a:pt x="6" y="743"/>
                                        </a:lnTo>
                                        <a:lnTo>
                                          <a:pt x="6" y="749"/>
                                        </a:lnTo>
                                        <a:lnTo>
                                          <a:pt x="18" y="749"/>
                                        </a:lnTo>
                                        <a:lnTo>
                                          <a:pt x="18" y="743"/>
                                        </a:lnTo>
                                        <a:lnTo>
                                          <a:pt x="24" y="743"/>
                                        </a:lnTo>
                                        <a:lnTo>
                                          <a:pt x="24" y="6"/>
                                        </a:lnTo>
                                        <a:lnTo>
                                          <a:pt x="18" y="6"/>
                                        </a:lnTo>
                                        <a:lnTo>
                                          <a:pt x="18" y="0"/>
                                        </a:lnTo>
                                        <a:lnTo>
                                          <a:pt x="6" y="0"/>
                                        </a:lnTo>
                                        <a:lnTo>
                                          <a:pt x="6" y="6"/>
                                        </a:lnTo>
                                        <a:lnTo>
                                          <a:pt x="0" y="6"/>
                                        </a:lnTo>
                                        <a:lnTo>
                                          <a:pt x="0" y="12"/>
                                        </a:lnTo>
                                        <a:lnTo>
                                          <a:pt x="0" y="7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21" name="Freeform 379"/>
                                <wps:cNvSpPr>
                                  <a:spLocks/>
                                </wps:cNvSpPr>
                                <wps:spPr bwMode="auto">
                                  <a:xfrm>
                                    <a:off x="762" y="2217"/>
                                    <a:ext cx="750" cy="24"/>
                                  </a:xfrm>
                                  <a:custGeom>
                                    <a:avLst/>
                                    <a:gdLst>
                                      <a:gd name="T0" fmla="*/ 13 w 750"/>
                                      <a:gd name="T1" fmla="*/ 0 h 24"/>
                                      <a:gd name="T2" fmla="*/ 6 w 750"/>
                                      <a:gd name="T3" fmla="*/ 0 h 24"/>
                                      <a:gd name="T4" fmla="*/ 6 w 750"/>
                                      <a:gd name="T5" fmla="*/ 6 h 24"/>
                                      <a:gd name="T6" fmla="*/ 0 w 750"/>
                                      <a:gd name="T7" fmla="*/ 6 h 24"/>
                                      <a:gd name="T8" fmla="*/ 0 w 750"/>
                                      <a:gd name="T9" fmla="*/ 18 h 24"/>
                                      <a:gd name="T10" fmla="*/ 6 w 750"/>
                                      <a:gd name="T11" fmla="*/ 18 h 24"/>
                                      <a:gd name="T12" fmla="*/ 6 w 750"/>
                                      <a:gd name="T13" fmla="*/ 24 h 24"/>
                                      <a:gd name="T14" fmla="*/ 744 w 750"/>
                                      <a:gd name="T15" fmla="*/ 24 h 24"/>
                                      <a:gd name="T16" fmla="*/ 744 w 750"/>
                                      <a:gd name="T17" fmla="*/ 18 h 24"/>
                                      <a:gd name="T18" fmla="*/ 750 w 750"/>
                                      <a:gd name="T19" fmla="*/ 18 h 24"/>
                                      <a:gd name="T20" fmla="*/ 750 w 750"/>
                                      <a:gd name="T21" fmla="*/ 6 h 24"/>
                                      <a:gd name="T22" fmla="*/ 744 w 750"/>
                                      <a:gd name="T23" fmla="*/ 6 h 24"/>
                                      <a:gd name="T24" fmla="*/ 744 w 750"/>
                                      <a:gd name="T25" fmla="*/ 0 h 24"/>
                                      <a:gd name="T26" fmla="*/ 738 w 750"/>
                                      <a:gd name="T27" fmla="*/ 0 h 24"/>
                                      <a:gd name="T28" fmla="*/ 13 w 750"/>
                                      <a:gd name="T29" fmla="*/ 0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50" h="24">
                                        <a:moveTo>
                                          <a:pt x="13" y="0"/>
                                        </a:moveTo>
                                        <a:lnTo>
                                          <a:pt x="6" y="0"/>
                                        </a:lnTo>
                                        <a:lnTo>
                                          <a:pt x="6" y="6"/>
                                        </a:lnTo>
                                        <a:lnTo>
                                          <a:pt x="0" y="6"/>
                                        </a:lnTo>
                                        <a:lnTo>
                                          <a:pt x="0" y="18"/>
                                        </a:lnTo>
                                        <a:lnTo>
                                          <a:pt x="6" y="18"/>
                                        </a:lnTo>
                                        <a:lnTo>
                                          <a:pt x="6" y="24"/>
                                        </a:lnTo>
                                        <a:lnTo>
                                          <a:pt x="744" y="24"/>
                                        </a:lnTo>
                                        <a:lnTo>
                                          <a:pt x="744" y="18"/>
                                        </a:lnTo>
                                        <a:lnTo>
                                          <a:pt x="750" y="18"/>
                                        </a:lnTo>
                                        <a:lnTo>
                                          <a:pt x="750" y="6"/>
                                        </a:lnTo>
                                        <a:lnTo>
                                          <a:pt x="744" y="6"/>
                                        </a:lnTo>
                                        <a:lnTo>
                                          <a:pt x="744" y="0"/>
                                        </a:lnTo>
                                        <a:lnTo>
                                          <a:pt x="738" y="0"/>
                                        </a:lnTo>
                                        <a:lnTo>
                                          <a:pt x="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22" name="Freeform 380"/>
                                <wps:cNvSpPr>
                                  <a:spLocks/>
                                </wps:cNvSpPr>
                                <wps:spPr bwMode="auto">
                                  <a:xfrm>
                                    <a:off x="2078" y="2303"/>
                                    <a:ext cx="725" cy="288"/>
                                  </a:xfrm>
                                  <a:custGeom>
                                    <a:avLst/>
                                    <a:gdLst>
                                      <a:gd name="T0" fmla="*/ 0 w 725"/>
                                      <a:gd name="T1" fmla="*/ 0 h 288"/>
                                      <a:gd name="T2" fmla="*/ 362 w 725"/>
                                      <a:gd name="T3" fmla="*/ 288 h 288"/>
                                      <a:gd name="T4" fmla="*/ 725 w 725"/>
                                      <a:gd name="T5" fmla="*/ 0 h 288"/>
                                      <a:gd name="T6" fmla="*/ 0 w 725"/>
                                      <a:gd name="T7" fmla="*/ 0 h 288"/>
                                    </a:gdLst>
                                    <a:ahLst/>
                                    <a:cxnLst>
                                      <a:cxn ang="0">
                                        <a:pos x="T0" y="T1"/>
                                      </a:cxn>
                                      <a:cxn ang="0">
                                        <a:pos x="T2" y="T3"/>
                                      </a:cxn>
                                      <a:cxn ang="0">
                                        <a:pos x="T4" y="T5"/>
                                      </a:cxn>
                                      <a:cxn ang="0">
                                        <a:pos x="T6" y="T7"/>
                                      </a:cxn>
                                    </a:cxnLst>
                                    <a:rect l="0" t="0" r="r" b="b"/>
                                    <a:pathLst>
                                      <a:path w="725" h="288">
                                        <a:moveTo>
                                          <a:pt x="0" y="0"/>
                                        </a:moveTo>
                                        <a:lnTo>
                                          <a:pt x="362" y="288"/>
                                        </a:lnTo>
                                        <a:lnTo>
                                          <a:pt x="725" y="0"/>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23" name="Freeform 381"/>
                                <wps:cNvSpPr>
                                  <a:spLocks/>
                                </wps:cNvSpPr>
                                <wps:spPr bwMode="auto">
                                  <a:xfrm>
                                    <a:off x="768" y="1418"/>
                                    <a:ext cx="738" cy="92"/>
                                  </a:xfrm>
                                  <a:custGeom>
                                    <a:avLst/>
                                    <a:gdLst>
                                      <a:gd name="T0" fmla="*/ 0 w 738"/>
                                      <a:gd name="T1" fmla="*/ 92 h 92"/>
                                      <a:gd name="T2" fmla="*/ 13 w 738"/>
                                      <a:gd name="T3" fmla="*/ 68 h 92"/>
                                      <a:gd name="T4" fmla="*/ 19 w 738"/>
                                      <a:gd name="T5" fmla="*/ 56 h 92"/>
                                      <a:gd name="T6" fmla="*/ 31 w 738"/>
                                      <a:gd name="T7" fmla="*/ 37 h 92"/>
                                      <a:gd name="T8" fmla="*/ 50 w 738"/>
                                      <a:gd name="T9" fmla="*/ 25 h 92"/>
                                      <a:gd name="T10" fmla="*/ 62 w 738"/>
                                      <a:gd name="T11" fmla="*/ 19 h 92"/>
                                      <a:gd name="T12" fmla="*/ 99 w 738"/>
                                      <a:gd name="T13" fmla="*/ 13 h 92"/>
                                      <a:gd name="T14" fmla="*/ 148 w 738"/>
                                      <a:gd name="T15" fmla="*/ 19 h 92"/>
                                      <a:gd name="T16" fmla="*/ 154 w 738"/>
                                      <a:gd name="T17" fmla="*/ 13 h 92"/>
                                      <a:gd name="T18" fmla="*/ 185 w 738"/>
                                      <a:gd name="T19" fmla="*/ 19 h 92"/>
                                      <a:gd name="T20" fmla="*/ 234 w 738"/>
                                      <a:gd name="T21" fmla="*/ 25 h 92"/>
                                      <a:gd name="T22" fmla="*/ 271 w 738"/>
                                      <a:gd name="T23" fmla="*/ 31 h 92"/>
                                      <a:gd name="T24" fmla="*/ 295 w 738"/>
                                      <a:gd name="T25" fmla="*/ 37 h 92"/>
                                      <a:gd name="T26" fmla="*/ 320 w 738"/>
                                      <a:gd name="T27" fmla="*/ 43 h 92"/>
                                      <a:gd name="T28" fmla="*/ 338 w 738"/>
                                      <a:gd name="T29" fmla="*/ 49 h 92"/>
                                      <a:gd name="T30" fmla="*/ 363 w 738"/>
                                      <a:gd name="T31" fmla="*/ 56 h 92"/>
                                      <a:gd name="T32" fmla="*/ 388 w 738"/>
                                      <a:gd name="T33" fmla="*/ 62 h 92"/>
                                      <a:gd name="T34" fmla="*/ 412 w 738"/>
                                      <a:gd name="T35" fmla="*/ 68 h 92"/>
                                      <a:gd name="T36" fmla="*/ 437 w 738"/>
                                      <a:gd name="T37" fmla="*/ 74 h 92"/>
                                      <a:gd name="T38" fmla="*/ 461 w 738"/>
                                      <a:gd name="T39" fmla="*/ 80 h 92"/>
                                      <a:gd name="T40" fmla="*/ 486 w 738"/>
                                      <a:gd name="T41" fmla="*/ 86 h 92"/>
                                      <a:gd name="T42" fmla="*/ 511 w 738"/>
                                      <a:gd name="T43" fmla="*/ 92 h 92"/>
                                      <a:gd name="T44" fmla="*/ 738 w 738"/>
                                      <a:gd name="T45" fmla="*/ 80 h 92"/>
                                      <a:gd name="T46" fmla="*/ 511 w 738"/>
                                      <a:gd name="T47" fmla="*/ 80 h 92"/>
                                      <a:gd name="T48" fmla="*/ 486 w 738"/>
                                      <a:gd name="T49" fmla="*/ 74 h 92"/>
                                      <a:gd name="T50" fmla="*/ 461 w 738"/>
                                      <a:gd name="T51" fmla="*/ 68 h 92"/>
                                      <a:gd name="T52" fmla="*/ 437 w 738"/>
                                      <a:gd name="T53" fmla="*/ 62 h 92"/>
                                      <a:gd name="T54" fmla="*/ 412 w 738"/>
                                      <a:gd name="T55" fmla="*/ 56 h 92"/>
                                      <a:gd name="T56" fmla="*/ 388 w 738"/>
                                      <a:gd name="T57" fmla="*/ 49 h 92"/>
                                      <a:gd name="T58" fmla="*/ 363 w 738"/>
                                      <a:gd name="T59" fmla="*/ 43 h 92"/>
                                      <a:gd name="T60" fmla="*/ 338 w 738"/>
                                      <a:gd name="T61" fmla="*/ 37 h 92"/>
                                      <a:gd name="T62" fmla="*/ 320 w 738"/>
                                      <a:gd name="T63" fmla="*/ 31 h 92"/>
                                      <a:gd name="T64" fmla="*/ 295 w 738"/>
                                      <a:gd name="T65" fmla="*/ 25 h 92"/>
                                      <a:gd name="T66" fmla="*/ 271 w 738"/>
                                      <a:gd name="T67" fmla="*/ 19 h 92"/>
                                      <a:gd name="T68" fmla="*/ 234 w 738"/>
                                      <a:gd name="T69" fmla="*/ 13 h 92"/>
                                      <a:gd name="T70" fmla="*/ 185 w 738"/>
                                      <a:gd name="T71" fmla="*/ 7 h 92"/>
                                      <a:gd name="T72" fmla="*/ 154 w 738"/>
                                      <a:gd name="T73" fmla="*/ 0 h 92"/>
                                      <a:gd name="T74" fmla="*/ 148 w 738"/>
                                      <a:gd name="T75" fmla="*/ 7 h 92"/>
                                      <a:gd name="T76" fmla="*/ 99 w 738"/>
                                      <a:gd name="T77" fmla="*/ 0 h 92"/>
                                      <a:gd name="T78" fmla="*/ 62 w 738"/>
                                      <a:gd name="T79" fmla="*/ 7 h 92"/>
                                      <a:gd name="T80" fmla="*/ 50 w 738"/>
                                      <a:gd name="T81" fmla="*/ 13 h 92"/>
                                      <a:gd name="T82" fmla="*/ 31 w 738"/>
                                      <a:gd name="T83" fmla="*/ 25 h 92"/>
                                      <a:gd name="T84" fmla="*/ 19 w 738"/>
                                      <a:gd name="T85" fmla="*/ 43 h 92"/>
                                      <a:gd name="T86" fmla="*/ 7 w 738"/>
                                      <a:gd name="T87" fmla="*/ 62 h 92"/>
                                      <a:gd name="T88" fmla="*/ 0 w 738"/>
                                      <a:gd name="T89" fmla="*/ 86 h 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738" h="92">
                                        <a:moveTo>
                                          <a:pt x="0" y="86"/>
                                        </a:moveTo>
                                        <a:lnTo>
                                          <a:pt x="0" y="92"/>
                                        </a:lnTo>
                                        <a:lnTo>
                                          <a:pt x="13" y="92"/>
                                        </a:lnTo>
                                        <a:lnTo>
                                          <a:pt x="13" y="68"/>
                                        </a:lnTo>
                                        <a:lnTo>
                                          <a:pt x="19" y="62"/>
                                        </a:lnTo>
                                        <a:lnTo>
                                          <a:pt x="19" y="56"/>
                                        </a:lnTo>
                                        <a:lnTo>
                                          <a:pt x="31" y="43"/>
                                        </a:lnTo>
                                        <a:lnTo>
                                          <a:pt x="31" y="37"/>
                                        </a:lnTo>
                                        <a:lnTo>
                                          <a:pt x="37" y="37"/>
                                        </a:lnTo>
                                        <a:lnTo>
                                          <a:pt x="50" y="25"/>
                                        </a:lnTo>
                                        <a:lnTo>
                                          <a:pt x="56" y="25"/>
                                        </a:lnTo>
                                        <a:lnTo>
                                          <a:pt x="62" y="19"/>
                                        </a:lnTo>
                                        <a:lnTo>
                                          <a:pt x="93" y="19"/>
                                        </a:lnTo>
                                        <a:lnTo>
                                          <a:pt x="99" y="13"/>
                                        </a:lnTo>
                                        <a:lnTo>
                                          <a:pt x="136" y="13"/>
                                        </a:lnTo>
                                        <a:lnTo>
                                          <a:pt x="148" y="19"/>
                                        </a:lnTo>
                                        <a:lnTo>
                                          <a:pt x="154" y="19"/>
                                        </a:lnTo>
                                        <a:lnTo>
                                          <a:pt x="154" y="13"/>
                                        </a:lnTo>
                                        <a:lnTo>
                                          <a:pt x="173" y="13"/>
                                        </a:lnTo>
                                        <a:lnTo>
                                          <a:pt x="185" y="19"/>
                                        </a:lnTo>
                                        <a:lnTo>
                                          <a:pt x="222" y="19"/>
                                        </a:lnTo>
                                        <a:lnTo>
                                          <a:pt x="234" y="25"/>
                                        </a:lnTo>
                                        <a:lnTo>
                                          <a:pt x="259" y="25"/>
                                        </a:lnTo>
                                        <a:lnTo>
                                          <a:pt x="271" y="31"/>
                                        </a:lnTo>
                                        <a:lnTo>
                                          <a:pt x="283" y="31"/>
                                        </a:lnTo>
                                        <a:lnTo>
                                          <a:pt x="295" y="37"/>
                                        </a:lnTo>
                                        <a:lnTo>
                                          <a:pt x="308" y="37"/>
                                        </a:lnTo>
                                        <a:lnTo>
                                          <a:pt x="320" y="43"/>
                                        </a:lnTo>
                                        <a:lnTo>
                                          <a:pt x="326" y="43"/>
                                        </a:lnTo>
                                        <a:lnTo>
                                          <a:pt x="338" y="49"/>
                                        </a:lnTo>
                                        <a:lnTo>
                                          <a:pt x="351" y="49"/>
                                        </a:lnTo>
                                        <a:lnTo>
                                          <a:pt x="363" y="56"/>
                                        </a:lnTo>
                                        <a:lnTo>
                                          <a:pt x="375" y="56"/>
                                        </a:lnTo>
                                        <a:lnTo>
                                          <a:pt x="388" y="62"/>
                                        </a:lnTo>
                                        <a:lnTo>
                                          <a:pt x="400" y="62"/>
                                        </a:lnTo>
                                        <a:lnTo>
                                          <a:pt x="412" y="68"/>
                                        </a:lnTo>
                                        <a:lnTo>
                                          <a:pt x="425" y="68"/>
                                        </a:lnTo>
                                        <a:lnTo>
                                          <a:pt x="437" y="74"/>
                                        </a:lnTo>
                                        <a:lnTo>
                                          <a:pt x="449" y="74"/>
                                        </a:lnTo>
                                        <a:lnTo>
                                          <a:pt x="461" y="80"/>
                                        </a:lnTo>
                                        <a:lnTo>
                                          <a:pt x="474" y="80"/>
                                        </a:lnTo>
                                        <a:lnTo>
                                          <a:pt x="486" y="86"/>
                                        </a:lnTo>
                                        <a:lnTo>
                                          <a:pt x="498" y="86"/>
                                        </a:lnTo>
                                        <a:lnTo>
                                          <a:pt x="511" y="92"/>
                                        </a:lnTo>
                                        <a:lnTo>
                                          <a:pt x="738" y="92"/>
                                        </a:lnTo>
                                        <a:lnTo>
                                          <a:pt x="738" y="80"/>
                                        </a:lnTo>
                                        <a:lnTo>
                                          <a:pt x="732" y="80"/>
                                        </a:lnTo>
                                        <a:lnTo>
                                          <a:pt x="511" y="80"/>
                                        </a:lnTo>
                                        <a:lnTo>
                                          <a:pt x="498" y="74"/>
                                        </a:lnTo>
                                        <a:lnTo>
                                          <a:pt x="486" y="74"/>
                                        </a:lnTo>
                                        <a:lnTo>
                                          <a:pt x="474" y="68"/>
                                        </a:lnTo>
                                        <a:lnTo>
                                          <a:pt x="461" y="68"/>
                                        </a:lnTo>
                                        <a:lnTo>
                                          <a:pt x="449" y="62"/>
                                        </a:lnTo>
                                        <a:lnTo>
                                          <a:pt x="437" y="62"/>
                                        </a:lnTo>
                                        <a:lnTo>
                                          <a:pt x="425" y="56"/>
                                        </a:lnTo>
                                        <a:lnTo>
                                          <a:pt x="412" y="56"/>
                                        </a:lnTo>
                                        <a:lnTo>
                                          <a:pt x="400" y="49"/>
                                        </a:lnTo>
                                        <a:lnTo>
                                          <a:pt x="388" y="49"/>
                                        </a:lnTo>
                                        <a:lnTo>
                                          <a:pt x="375" y="43"/>
                                        </a:lnTo>
                                        <a:lnTo>
                                          <a:pt x="363" y="43"/>
                                        </a:lnTo>
                                        <a:lnTo>
                                          <a:pt x="351" y="37"/>
                                        </a:lnTo>
                                        <a:lnTo>
                                          <a:pt x="338" y="37"/>
                                        </a:lnTo>
                                        <a:lnTo>
                                          <a:pt x="326" y="31"/>
                                        </a:lnTo>
                                        <a:lnTo>
                                          <a:pt x="320" y="31"/>
                                        </a:lnTo>
                                        <a:lnTo>
                                          <a:pt x="308" y="25"/>
                                        </a:lnTo>
                                        <a:lnTo>
                                          <a:pt x="295" y="25"/>
                                        </a:lnTo>
                                        <a:lnTo>
                                          <a:pt x="283" y="19"/>
                                        </a:lnTo>
                                        <a:lnTo>
                                          <a:pt x="271" y="19"/>
                                        </a:lnTo>
                                        <a:lnTo>
                                          <a:pt x="259" y="13"/>
                                        </a:lnTo>
                                        <a:lnTo>
                                          <a:pt x="234" y="13"/>
                                        </a:lnTo>
                                        <a:lnTo>
                                          <a:pt x="222" y="7"/>
                                        </a:lnTo>
                                        <a:lnTo>
                                          <a:pt x="185" y="7"/>
                                        </a:lnTo>
                                        <a:lnTo>
                                          <a:pt x="173" y="0"/>
                                        </a:lnTo>
                                        <a:lnTo>
                                          <a:pt x="154" y="0"/>
                                        </a:lnTo>
                                        <a:lnTo>
                                          <a:pt x="142" y="7"/>
                                        </a:lnTo>
                                        <a:lnTo>
                                          <a:pt x="148" y="7"/>
                                        </a:lnTo>
                                        <a:lnTo>
                                          <a:pt x="136" y="0"/>
                                        </a:lnTo>
                                        <a:lnTo>
                                          <a:pt x="99" y="0"/>
                                        </a:lnTo>
                                        <a:lnTo>
                                          <a:pt x="93" y="7"/>
                                        </a:lnTo>
                                        <a:lnTo>
                                          <a:pt x="62" y="7"/>
                                        </a:lnTo>
                                        <a:lnTo>
                                          <a:pt x="56" y="13"/>
                                        </a:lnTo>
                                        <a:lnTo>
                                          <a:pt x="50" y="13"/>
                                        </a:lnTo>
                                        <a:lnTo>
                                          <a:pt x="37" y="25"/>
                                        </a:lnTo>
                                        <a:lnTo>
                                          <a:pt x="31" y="25"/>
                                        </a:lnTo>
                                        <a:lnTo>
                                          <a:pt x="19" y="37"/>
                                        </a:lnTo>
                                        <a:lnTo>
                                          <a:pt x="19" y="43"/>
                                        </a:lnTo>
                                        <a:lnTo>
                                          <a:pt x="7" y="56"/>
                                        </a:lnTo>
                                        <a:lnTo>
                                          <a:pt x="7" y="62"/>
                                        </a:lnTo>
                                        <a:lnTo>
                                          <a:pt x="0" y="68"/>
                                        </a:lnTo>
                                        <a:lnTo>
                                          <a:pt x="0"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24" name="Rectangle 382"/>
                                <wps:cNvSpPr>
                                  <a:spLocks noChangeArrowheads="1"/>
                                </wps:cNvSpPr>
                                <wps:spPr bwMode="auto">
                                  <a:xfrm>
                                    <a:off x="1137" y="121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25" name="Rectangle 383"/>
                                <wps:cNvSpPr>
                                  <a:spLocks noChangeArrowheads="1"/>
                                </wps:cNvSpPr>
                                <wps:spPr bwMode="auto">
                                  <a:xfrm>
                                    <a:off x="1137" y="122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26" name="Rectangle 384"/>
                                <wps:cNvSpPr>
                                  <a:spLocks noChangeArrowheads="1"/>
                                </wps:cNvSpPr>
                                <wps:spPr bwMode="auto">
                                  <a:xfrm>
                                    <a:off x="1137" y="122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27" name="Rectangle 385"/>
                                <wps:cNvSpPr>
                                  <a:spLocks noChangeArrowheads="1"/>
                                </wps:cNvSpPr>
                                <wps:spPr bwMode="auto">
                                  <a:xfrm>
                                    <a:off x="1137" y="123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28" name="Rectangle 386"/>
                                <wps:cNvSpPr>
                                  <a:spLocks noChangeArrowheads="1"/>
                                </wps:cNvSpPr>
                                <wps:spPr bwMode="auto">
                                  <a:xfrm>
                                    <a:off x="1137" y="124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29" name="Rectangle 387"/>
                                <wps:cNvSpPr>
                                  <a:spLocks noChangeArrowheads="1"/>
                                </wps:cNvSpPr>
                                <wps:spPr bwMode="auto">
                                  <a:xfrm>
                                    <a:off x="1137" y="124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0" name="Rectangle 388"/>
                                <wps:cNvSpPr>
                                  <a:spLocks noChangeArrowheads="1"/>
                                </wps:cNvSpPr>
                                <wps:spPr bwMode="auto">
                                  <a:xfrm>
                                    <a:off x="1137" y="125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1" name="Rectangle 389"/>
                                <wps:cNvSpPr>
                                  <a:spLocks noChangeArrowheads="1"/>
                                </wps:cNvSpPr>
                                <wps:spPr bwMode="auto">
                                  <a:xfrm>
                                    <a:off x="1137" y="125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2" name="Rectangle 390"/>
                                <wps:cNvSpPr>
                                  <a:spLocks noChangeArrowheads="1"/>
                                </wps:cNvSpPr>
                                <wps:spPr bwMode="auto">
                                  <a:xfrm>
                                    <a:off x="1137" y="126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3" name="Rectangle 391"/>
                                <wps:cNvSpPr>
                                  <a:spLocks noChangeArrowheads="1"/>
                                </wps:cNvSpPr>
                                <wps:spPr bwMode="auto">
                                  <a:xfrm>
                                    <a:off x="1137" y="127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4" name="Rectangle 392"/>
                                <wps:cNvSpPr>
                                  <a:spLocks noChangeArrowheads="1"/>
                                </wps:cNvSpPr>
                                <wps:spPr bwMode="auto">
                                  <a:xfrm>
                                    <a:off x="1137" y="127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5" name="Rectangle 393"/>
                                <wps:cNvSpPr>
                                  <a:spLocks noChangeArrowheads="1"/>
                                </wps:cNvSpPr>
                                <wps:spPr bwMode="auto">
                                  <a:xfrm>
                                    <a:off x="1137" y="128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6" name="Rectangle 394"/>
                                <wps:cNvSpPr>
                                  <a:spLocks noChangeArrowheads="1"/>
                                </wps:cNvSpPr>
                                <wps:spPr bwMode="auto">
                                  <a:xfrm>
                                    <a:off x="1137" y="128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7" name="Rectangle 395"/>
                                <wps:cNvSpPr>
                                  <a:spLocks noChangeArrowheads="1"/>
                                </wps:cNvSpPr>
                                <wps:spPr bwMode="auto">
                                  <a:xfrm>
                                    <a:off x="1137" y="129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8" name="Rectangle 396"/>
                                <wps:cNvSpPr>
                                  <a:spLocks noChangeArrowheads="1"/>
                                </wps:cNvSpPr>
                                <wps:spPr bwMode="auto">
                                  <a:xfrm>
                                    <a:off x="1137" y="130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39" name="Rectangle 397"/>
                                <wps:cNvSpPr>
                                  <a:spLocks noChangeArrowheads="1"/>
                                </wps:cNvSpPr>
                                <wps:spPr bwMode="auto">
                                  <a:xfrm>
                                    <a:off x="1137" y="130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0" name="Rectangle 398"/>
                                <wps:cNvSpPr>
                                  <a:spLocks noChangeArrowheads="1"/>
                                </wps:cNvSpPr>
                                <wps:spPr bwMode="auto">
                                  <a:xfrm>
                                    <a:off x="1137" y="131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1" name="Rectangle 399"/>
                                <wps:cNvSpPr>
                                  <a:spLocks noChangeArrowheads="1"/>
                                </wps:cNvSpPr>
                                <wps:spPr bwMode="auto">
                                  <a:xfrm>
                                    <a:off x="1137" y="132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2" name="Rectangle 400"/>
                                <wps:cNvSpPr>
                                  <a:spLocks noChangeArrowheads="1"/>
                                </wps:cNvSpPr>
                                <wps:spPr bwMode="auto">
                                  <a:xfrm>
                                    <a:off x="1137" y="132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3" name="Rectangle 401"/>
                                <wps:cNvSpPr>
                                  <a:spLocks noChangeArrowheads="1"/>
                                </wps:cNvSpPr>
                                <wps:spPr bwMode="auto">
                                  <a:xfrm>
                                    <a:off x="1137" y="133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4" name="Rectangle 402"/>
                                <wps:cNvSpPr>
                                  <a:spLocks noChangeArrowheads="1"/>
                                </wps:cNvSpPr>
                                <wps:spPr bwMode="auto">
                                  <a:xfrm>
                                    <a:off x="1137" y="133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5" name="Rectangle 403"/>
                                <wps:cNvSpPr>
                                  <a:spLocks noChangeArrowheads="1"/>
                                </wps:cNvSpPr>
                                <wps:spPr bwMode="auto">
                                  <a:xfrm>
                                    <a:off x="1137" y="134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6" name="Rectangle 404"/>
                                <wps:cNvSpPr>
                                  <a:spLocks noChangeArrowheads="1"/>
                                </wps:cNvSpPr>
                                <wps:spPr bwMode="auto">
                                  <a:xfrm>
                                    <a:off x="1137" y="135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7" name="Rectangle 405"/>
                                <wps:cNvSpPr>
                                  <a:spLocks noChangeArrowheads="1"/>
                                </wps:cNvSpPr>
                                <wps:spPr bwMode="auto">
                                  <a:xfrm>
                                    <a:off x="1137" y="135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8" name="Rectangle 406"/>
                                <wps:cNvSpPr>
                                  <a:spLocks noChangeArrowheads="1"/>
                                </wps:cNvSpPr>
                                <wps:spPr bwMode="auto">
                                  <a:xfrm>
                                    <a:off x="1137" y="136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49" name="Rectangle 407"/>
                                <wps:cNvSpPr>
                                  <a:spLocks noChangeArrowheads="1"/>
                                </wps:cNvSpPr>
                                <wps:spPr bwMode="auto">
                                  <a:xfrm>
                                    <a:off x="1137" y="136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0" name="Rectangle 408"/>
                                <wps:cNvSpPr>
                                  <a:spLocks noChangeArrowheads="1"/>
                                </wps:cNvSpPr>
                                <wps:spPr bwMode="auto">
                                  <a:xfrm>
                                    <a:off x="1137" y="1375"/>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1" name="Rectangle 409"/>
                                <wps:cNvSpPr>
                                  <a:spLocks noChangeArrowheads="1"/>
                                </wps:cNvSpPr>
                                <wps:spPr bwMode="auto">
                                  <a:xfrm>
                                    <a:off x="1137" y="138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2" name="Rectangle 410"/>
                                <wps:cNvSpPr>
                                  <a:spLocks noChangeArrowheads="1"/>
                                </wps:cNvSpPr>
                                <wps:spPr bwMode="auto">
                                  <a:xfrm>
                                    <a:off x="1137" y="138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3" name="Rectangle 411"/>
                                <wps:cNvSpPr>
                                  <a:spLocks noChangeArrowheads="1"/>
                                </wps:cNvSpPr>
                                <wps:spPr bwMode="auto">
                                  <a:xfrm>
                                    <a:off x="1137" y="139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4" name="Rectangle 412"/>
                                <wps:cNvSpPr>
                                  <a:spLocks noChangeArrowheads="1"/>
                                </wps:cNvSpPr>
                                <wps:spPr bwMode="auto">
                                  <a:xfrm>
                                    <a:off x="1137" y="140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5" name="Rectangle 413"/>
                                <wps:cNvSpPr>
                                  <a:spLocks noChangeArrowheads="1"/>
                                </wps:cNvSpPr>
                                <wps:spPr bwMode="auto">
                                  <a:xfrm>
                                    <a:off x="1137" y="140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6" name="Rectangle 414"/>
                                <wps:cNvSpPr>
                                  <a:spLocks noChangeArrowheads="1"/>
                                </wps:cNvSpPr>
                                <wps:spPr bwMode="auto">
                                  <a:xfrm>
                                    <a:off x="1137" y="141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7" name="Rectangle 415"/>
                                <wps:cNvSpPr>
                                  <a:spLocks noChangeArrowheads="1"/>
                                </wps:cNvSpPr>
                                <wps:spPr bwMode="auto">
                                  <a:xfrm>
                                    <a:off x="1137" y="1418"/>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8" name="Rectangle 416"/>
                                <wps:cNvSpPr>
                                  <a:spLocks noChangeArrowheads="1"/>
                                </wps:cNvSpPr>
                                <wps:spPr bwMode="auto">
                                  <a:xfrm>
                                    <a:off x="1137" y="142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59" name="Rectangle 417"/>
                                <wps:cNvSpPr>
                                  <a:spLocks noChangeArrowheads="1"/>
                                </wps:cNvSpPr>
                                <wps:spPr bwMode="auto">
                                  <a:xfrm>
                                    <a:off x="1137" y="143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0" name="Rectangle 418"/>
                                <wps:cNvSpPr>
                                  <a:spLocks noChangeArrowheads="1"/>
                                </wps:cNvSpPr>
                                <wps:spPr bwMode="auto">
                                  <a:xfrm>
                                    <a:off x="1137" y="143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1" name="Rectangle 419"/>
                                <wps:cNvSpPr>
                                  <a:spLocks noChangeArrowheads="1"/>
                                </wps:cNvSpPr>
                                <wps:spPr bwMode="auto">
                                  <a:xfrm>
                                    <a:off x="1137" y="144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2" name="Rectangle 420"/>
                                <wps:cNvSpPr>
                                  <a:spLocks noChangeArrowheads="1"/>
                                </wps:cNvSpPr>
                                <wps:spPr bwMode="auto">
                                  <a:xfrm>
                                    <a:off x="1137" y="144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3" name="Rectangle 421"/>
                                <wps:cNvSpPr>
                                  <a:spLocks noChangeArrowheads="1"/>
                                </wps:cNvSpPr>
                                <wps:spPr bwMode="auto">
                                  <a:xfrm>
                                    <a:off x="1137" y="145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4" name="Rectangle 422"/>
                                <wps:cNvSpPr>
                                  <a:spLocks noChangeArrowheads="1"/>
                                </wps:cNvSpPr>
                                <wps:spPr bwMode="auto">
                                  <a:xfrm>
                                    <a:off x="1137" y="146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5" name="Rectangle 423"/>
                                <wps:cNvSpPr>
                                  <a:spLocks noChangeArrowheads="1"/>
                                </wps:cNvSpPr>
                                <wps:spPr bwMode="auto">
                                  <a:xfrm>
                                    <a:off x="1137" y="146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6" name="Rectangle 424"/>
                                <wps:cNvSpPr>
                                  <a:spLocks noChangeArrowheads="1"/>
                                </wps:cNvSpPr>
                                <wps:spPr bwMode="auto">
                                  <a:xfrm>
                                    <a:off x="1137" y="147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7" name="Rectangle 425"/>
                                <wps:cNvSpPr>
                                  <a:spLocks noChangeArrowheads="1"/>
                                </wps:cNvSpPr>
                                <wps:spPr bwMode="auto">
                                  <a:xfrm>
                                    <a:off x="1137" y="148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8" name="Rectangle 426"/>
                                <wps:cNvSpPr>
                                  <a:spLocks noChangeArrowheads="1"/>
                                </wps:cNvSpPr>
                                <wps:spPr bwMode="auto">
                                  <a:xfrm>
                                    <a:off x="1137" y="148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69" name="Rectangle 427"/>
                                <wps:cNvSpPr>
                                  <a:spLocks noChangeArrowheads="1"/>
                                </wps:cNvSpPr>
                                <wps:spPr bwMode="auto">
                                  <a:xfrm>
                                    <a:off x="1137" y="149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0" name="Rectangle 428"/>
                                <wps:cNvSpPr>
                                  <a:spLocks noChangeArrowheads="1"/>
                                </wps:cNvSpPr>
                                <wps:spPr bwMode="auto">
                                  <a:xfrm>
                                    <a:off x="1137" y="149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1" name="Rectangle 429"/>
                                <wps:cNvSpPr>
                                  <a:spLocks noChangeArrowheads="1"/>
                                </wps:cNvSpPr>
                                <wps:spPr bwMode="auto">
                                  <a:xfrm>
                                    <a:off x="1137" y="150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2" name="Rectangle 430"/>
                                <wps:cNvSpPr>
                                  <a:spLocks noChangeArrowheads="1"/>
                                </wps:cNvSpPr>
                                <wps:spPr bwMode="auto">
                                  <a:xfrm>
                                    <a:off x="1137" y="151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3" name="Rectangle 431"/>
                                <wps:cNvSpPr>
                                  <a:spLocks noChangeArrowheads="1"/>
                                </wps:cNvSpPr>
                                <wps:spPr bwMode="auto">
                                  <a:xfrm>
                                    <a:off x="1137" y="151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4" name="Rectangle 432"/>
                                <wps:cNvSpPr>
                                  <a:spLocks noChangeArrowheads="1"/>
                                </wps:cNvSpPr>
                                <wps:spPr bwMode="auto">
                                  <a:xfrm>
                                    <a:off x="1137" y="152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5" name="Rectangle 433"/>
                                <wps:cNvSpPr>
                                  <a:spLocks noChangeArrowheads="1"/>
                                </wps:cNvSpPr>
                                <wps:spPr bwMode="auto">
                                  <a:xfrm>
                                    <a:off x="1137" y="152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6" name="Rectangle 434"/>
                                <wps:cNvSpPr>
                                  <a:spLocks noChangeArrowheads="1"/>
                                </wps:cNvSpPr>
                                <wps:spPr bwMode="auto">
                                  <a:xfrm>
                                    <a:off x="1137" y="153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7" name="Rectangle 435"/>
                                <wps:cNvSpPr>
                                  <a:spLocks noChangeArrowheads="1"/>
                                </wps:cNvSpPr>
                                <wps:spPr bwMode="auto">
                                  <a:xfrm>
                                    <a:off x="1137" y="154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8" name="Rectangle 436"/>
                                <wps:cNvSpPr>
                                  <a:spLocks noChangeArrowheads="1"/>
                                </wps:cNvSpPr>
                                <wps:spPr bwMode="auto">
                                  <a:xfrm>
                                    <a:off x="1137" y="154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79" name="Rectangle 437"/>
                                <wps:cNvSpPr>
                                  <a:spLocks noChangeArrowheads="1"/>
                                </wps:cNvSpPr>
                                <wps:spPr bwMode="auto">
                                  <a:xfrm>
                                    <a:off x="1137" y="1553"/>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0" name="Rectangle 438"/>
                                <wps:cNvSpPr>
                                  <a:spLocks noChangeArrowheads="1"/>
                                </wps:cNvSpPr>
                                <wps:spPr bwMode="auto">
                                  <a:xfrm>
                                    <a:off x="1137" y="156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1" name="Rectangle 439"/>
                                <wps:cNvSpPr>
                                  <a:spLocks noChangeArrowheads="1"/>
                                </wps:cNvSpPr>
                                <wps:spPr bwMode="auto">
                                  <a:xfrm>
                                    <a:off x="1137" y="156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2" name="Rectangle 440"/>
                                <wps:cNvSpPr>
                                  <a:spLocks noChangeArrowheads="1"/>
                                </wps:cNvSpPr>
                                <wps:spPr bwMode="auto">
                                  <a:xfrm>
                                    <a:off x="1137" y="157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3" name="Rectangle 441"/>
                                <wps:cNvSpPr>
                                  <a:spLocks noChangeArrowheads="1"/>
                                </wps:cNvSpPr>
                                <wps:spPr bwMode="auto">
                                  <a:xfrm>
                                    <a:off x="1137" y="157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4" name="Rectangle 442"/>
                                <wps:cNvSpPr>
                                  <a:spLocks noChangeArrowheads="1"/>
                                </wps:cNvSpPr>
                                <wps:spPr bwMode="auto">
                                  <a:xfrm>
                                    <a:off x="1137" y="158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5" name="Rectangle 443"/>
                                <wps:cNvSpPr>
                                  <a:spLocks noChangeArrowheads="1"/>
                                </wps:cNvSpPr>
                                <wps:spPr bwMode="auto">
                                  <a:xfrm>
                                    <a:off x="1137" y="159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6" name="Rectangle 444"/>
                                <wps:cNvSpPr>
                                  <a:spLocks noChangeArrowheads="1"/>
                                </wps:cNvSpPr>
                                <wps:spPr bwMode="auto">
                                  <a:xfrm>
                                    <a:off x="1137" y="159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7" name="Rectangle 445"/>
                                <wps:cNvSpPr>
                                  <a:spLocks noChangeArrowheads="1"/>
                                </wps:cNvSpPr>
                                <wps:spPr bwMode="auto">
                                  <a:xfrm>
                                    <a:off x="1137" y="160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8" name="Rectangle 446"/>
                                <wps:cNvSpPr>
                                  <a:spLocks noChangeArrowheads="1"/>
                                </wps:cNvSpPr>
                                <wps:spPr bwMode="auto">
                                  <a:xfrm>
                                    <a:off x="1137" y="160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89" name="Rectangle 447"/>
                                <wps:cNvSpPr>
                                  <a:spLocks noChangeArrowheads="1"/>
                                </wps:cNvSpPr>
                                <wps:spPr bwMode="auto">
                                  <a:xfrm>
                                    <a:off x="1137" y="161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0" name="Rectangle 448"/>
                                <wps:cNvSpPr>
                                  <a:spLocks noChangeArrowheads="1"/>
                                </wps:cNvSpPr>
                                <wps:spPr bwMode="auto">
                                  <a:xfrm>
                                    <a:off x="1137" y="162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1" name="Rectangle 449"/>
                                <wps:cNvSpPr>
                                  <a:spLocks noChangeArrowheads="1"/>
                                </wps:cNvSpPr>
                                <wps:spPr bwMode="auto">
                                  <a:xfrm>
                                    <a:off x="1137" y="162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2" name="Rectangle 450"/>
                                <wps:cNvSpPr>
                                  <a:spLocks noChangeArrowheads="1"/>
                                </wps:cNvSpPr>
                                <wps:spPr bwMode="auto">
                                  <a:xfrm>
                                    <a:off x="1137" y="163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3" name="Rectangle 451"/>
                                <wps:cNvSpPr>
                                  <a:spLocks noChangeArrowheads="1"/>
                                </wps:cNvSpPr>
                                <wps:spPr bwMode="auto">
                                  <a:xfrm>
                                    <a:off x="1137" y="163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4" name="Rectangle 452"/>
                                <wps:cNvSpPr>
                                  <a:spLocks noChangeArrowheads="1"/>
                                </wps:cNvSpPr>
                                <wps:spPr bwMode="auto">
                                  <a:xfrm>
                                    <a:off x="1137" y="164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5" name="Rectangle 453"/>
                                <wps:cNvSpPr>
                                  <a:spLocks noChangeArrowheads="1"/>
                                </wps:cNvSpPr>
                                <wps:spPr bwMode="auto">
                                  <a:xfrm>
                                    <a:off x="1137" y="165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6" name="Rectangle 454"/>
                                <wps:cNvSpPr>
                                  <a:spLocks noChangeArrowheads="1"/>
                                </wps:cNvSpPr>
                                <wps:spPr bwMode="auto">
                                  <a:xfrm>
                                    <a:off x="1137" y="165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7" name="Rectangle 455"/>
                                <wps:cNvSpPr>
                                  <a:spLocks noChangeArrowheads="1"/>
                                </wps:cNvSpPr>
                                <wps:spPr bwMode="auto">
                                  <a:xfrm>
                                    <a:off x="1137" y="166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8" name="Rectangle 456"/>
                                <wps:cNvSpPr>
                                  <a:spLocks noChangeArrowheads="1"/>
                                </wps:cNvSpPr>
                                <wps:spPr bwMode="auto">
                                  <a:xfrm>
                                    <a:off x="1137" y="167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99" name="Rectangle 457"/>
                                <wps:cNvSpPr>
                                  <a:spLocks noChangeArrowheads="1"/>
                                </wps:cNvSpPr>
                                <wps:spPr bwMode="auto">
                                  <a:xfrm>
                                    <a:off x="1137" y="167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0" name="Rectangle 458"/>
                                <wps:cNvSpPr>
                                  <a:spLocks noChangeArrowheads="1"/>
                                </wps:cNvSpPr>
                                <wps:spPr bwMode="auto">
                                  <a:xfrm>
                                    <a:off x="1137" y="168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1" name="Rectangle 459"/>
                                <wps:cNvSpPr>
                                  <a:spLocks noChangeArrowheads="1"/>
                                </wps:cNvSpPr>
                                <wps:spPr bwMode="auto">
                                  <a:xfrm>
                                    <a:off x="1137" y="168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2" name="Rectangle 460"/>
                                <wps:cNvSpPr>
                                  <a:spLocks noChangeArrowheads="1"/>
                                </wps:cNvSpPr>
                                <wps:spPr bwMode="auto">
                                  <a:xfrm>
                                    <a:off x="1137" y="169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3" name="Rectangle 461"/>
                                <wps:cNvSpPr>
                                  <a:spLocks noChangeArrowheads="1"/>
                                </wps:cNvSpPr>
                                <wps:spPr bwMode="auto">
                                  <a:xfrm>
                                    <a:off x="1137" y="170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4" name="Rectangle 462"/>
                                <wps:cNvSpPr>
                                  <a:spLocks noChangeArrowheads="1"/>
                                </wps:cNvSpPr>
                                <wps:spPr bwMode="auto">
                                  <a:xfrm>
                                    <a:off x="1137" y="170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5" name="Rectangle 463"/>
                                <wps:cNvSpPr>
                                  <a:spLocks noChangeArrowheads="1"/>
                                </wps:cNvSpPr>
                                <wps:spPr bwMode="auto">
                                  <a:xfrm>
                                    <a:off x="1137" y="171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6" name="Rectangle 464"/>
                                <wps:cNvSpPr>
                                  <a:spLocks noChangeArrowheads="1"/>
                                </wps:cNvSpPr>
                                <wps:spPr bwMode="auto">
                                  <a:xfrm>
                                    <a:off x="1137" y="171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7" name="Rectangle 465"/>
                                <wps:cNvSpPr>
                                  <a:spLocks noChangeArrowheads="1"/>
                                </wps:cNvSpPr>
                                <wps:spPr bwMode="auto">
                                  <a:xfrm>
                                    <a:off x="1137" y="1725"/>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8" name="Rectangle 466"/>
                                <wps:cNvSpPr>
                                  <a:spLocks noChangeArrowheads="1"/>
                                </wps:cNvSpPr>
                                <wps:spPr bwMode="auto">
                                  <a:xfrm>
                                    <a:off x="1137" y="173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09" name="Rectangle 467"/>
                                <wps:cNvSpPr>
                                  <a:spLocks noChangeArrowheads="1"/>
                                </wps:cNvSpPr>
                                <wps:spPr bwMode="auto">
                                  <a:xfrm>
                                    <a:off x="1137" y="173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0" name="Rectangle 468"/>
                                <wps:cNvSpPr>
                                  <a:spLocks noChangeArrowheads="1"/>
                                </wps:cNvSpPr>
                                <wps:spPr bwMode="auto">
                                  <a:xfrm>
                                    <a:off x="1137" y="174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1" name="Rectangle 469"/>
                                <wps:cNvSpPr>
                                  <a:spLocks noChangeArrowheads="1"/>
                                </wps:cNvSpPr>
                                <wps:spPr bwMode="auto">
                                  <a:xfrm>
                                    <a:off x="1137" y="175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2" name="Rectangle 470"/>
                                <wps:cNvSpPr>
                                  <a:spLocks noChangeArrowheads="1"/>
                                </wps:cNvSpPr>
                                <wps:spPr bwMode="auto">
                                  <a:xfrm>
                                    <a:off x="1137" y="175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3" name="Rectangle 471"/>
                                <wps:cNvSpPr>
                                  <a:spLocks noChangeArrowheads="1"/>
                                </wps:cNvSpPr>
                                <wps:spPr bwMode="auto">
                                  <a:xfrm>
                                    <a:off x="1137" y="176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4" name="Rectangle 472"/>
                                <wps:cNvSpPr>
                                  <a:spLocks noChangeArrowheads="1"/>
                                </wps:cNvSpPr>
                                <wps:spPr bwMode="auto">
                                  <a:xfrm>
                                    <a:off x="1137" y="176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5" name="Rectangle 473"/>
                                <wps:cNvSpPr>
                                  <a:spLocks noChangeArrowheads="1"/>
                                </wps:cNvSpPr>
                                <wps:spPr bwMode="auto">
                                  <a:xfrm>
                                    <a:off x="1137" y="1774"/>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6" name="Rectangle 474"/>
                                <wps:cNvSpPr>
                                  <a:spLocks noChangeArrowheads="1"/>
                                </wps:cNvSpPr>
                                <wps:spPr bwMode="auto">
                                  <a:xfrm>
                                    <a:off x="1137" y="178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7" name="Rectangle 475"/>
                                <wps:cNvSpPr>
                                  <a:spLocks noChangeArrowheads="1"/>
                                </wps:cNvSpPr>
                                <wps:spPr bwMode="auto">
                                  <a:xfrm>
                                    <a:off x="1137" y="178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8" name="Rectangle 476"/>
                                <wps:cNvSpPr>
                                  <a:spLocks noChangeArrowheads="1"/>
                                </wps:cNvSpPr>
                                <wps:spPr bwMode="auto">
                                  <a:xfrm>
                                    <a:off x="1137" y="179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19" name="Rectangle 477"/>
                                <wps:cNvSpPr>
                                  <a:spLocks noChangeArrowheads="1"/>
                                </wps:cNvSpPr>
                                <wps:spPr bwMode="auto">
                                  <a:xfrm>
                                    <a:off x="1137" y="179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0" name="Rectangle 478"/>
                                <wps:cNvSpPr>
                                  <a:spLocks noChangeArrowheads="1"/>
                                </wps:cNvSpPr>
                                <wps:spPr bwMode="auto">
                                  <a:xfrm>
                                    <a:off x="1137" y="180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1" name="Rectangle 479"/>
                                <wps:cNvSpPr>
                                  <a:spLocks noChangeArrowheads="1"/>
                                </wps:cNvSpPr>
                                <wps:spPr bwMode="auto">
                                  <a:xfrm>
                                    <a:off x="1137" y="181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2" name="Rectangle 480"/>
                                <wps:cNvSpPr>
                                  <a:spLocks noChangeArrowheads="1"/>
                                </wps:cNvSpPr>
                                <wps:spPr bwMode="auto">
                                  <a:xfrm>
                                    <a:off x="1137" y="181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3" name="Rectangle 481"/>
                                <wps:cNvSpPr>
                                  <a:spLocks noChangeArrowheads="1"/>
                                </wps:cNvSpPr>
                                <wps:spPr bwMode="auto">
                                  <a:xfrm>
                                    <a:off x="1137" y="182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4" name="Rectangle 482"/>
                                <wps:cNvSpPr>
                                  <a:spLocks noChangeArrowheads="1"/>
                                </wps:cNvSpPr>
                                <wps:spPr bwMode="auto">
                                  <a:xfrm>
                                    <a:off x="1137" y="198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5" name="Rectangle 483"/>
                                <wps:cNvSpPr>
                                  <a:spLocks noChangeArrowheads="1"/>
                                </wps:cNvSpPr>
                                <wps:spPr bwMode="auto">
                                  <a:xfrm>
                                    <a:off x="1137" y="198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6" name="Rectangle 484"/>
                                <wps:cNvSpPr>
                                  <a:spLocks noChangeArrowheads="1"/>
                                </wps:cNvSpPr>
                                <wps:spPr bwMode="auto">
                                  <a:xfrm>
                                    <a:off x="1137" y="199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7" name="Rectangle 485"/>
                                <wps:cNvSpPr>
                                  <a:spLocks noChangeArrowheads="1"/>
                                </wps:cNvSpPr>
                                <wps:spPr bwMode="auto">
                                  <a:xfrm>
                                    <a:off x="1137" y="200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8" name="Rectangle 486"/>
                                <wps:cNvSpPr>
                                  <a:spLocks noChangeArrowheads="1"/>
                                </wps:cNvSpPr>
                                <wps:spPr bwMode="auto">
                                  <a:xfrm>
                                    <a:off x="1137" y="200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29" name="Rectangle 487"/>
                                <wps:cNvSpPr>
                                  <a:spLocks noChangeArrowheads="1"/>
                                </wps:cNvSpPr>
                                <wps:spPr bwMode="auto">
                                  <a:xfrm>
                                    <a:off x="1137" y="201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0" name="Rectangle 488"/>
                                <wps:cNvSpPr>
                                  <a:spLocks noChangeArrowheads="1"/>
                                </wps:cNvSpPr>
                                <wps:spPr bwMode="auto">
                                  <a:xfrm>
                                    <a:off x="1137" y="202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1" name="Rectangle 489"/>
                                <wps:cNvSpPr>
                                  <a:spLocks noChangeArrowheads="1"/>
                                </wps:cNvSpPr>
                                <wps:spPr bwMode="auto">
                                  <a:xfrm>
                                    <a:off x="1137" y="202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2" name="Rectangle 490"/>
                                <wps:cNvSpPr>
                                  <a:spLocks noChangeArrowheads="1"/>
                                </wps:cNvSpPr>
                                <wps:spPr bwMode="auto">
                                  <a:xfrm>
                                    <a:off x="1137" y="203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3" name="Rectangle 491"/>
                                <wps:cNvSpPr>
                                  <a:spLocks noChangeArrowheads="1"/>
                                </wps:cNvSpPr>
                                <wps:spPr bwMode="auto">
                                  <a:xfrm>
                                    <a:off x="1137" y="203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4" name="Rectangle 492"/>
                                <wps:cNvSpPr>
                                  <a:spLocks noChangeArrowheads="1"/>
                                </wps:cNvSpPr>
                                <wps:spPr bwMode="auto">
                                  <a:xfrm>
                                    <a:off x="1137" y="204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5" name="Rectangle 493"/>
                                <wps:cNvSpPr>
                                  <a:spLocks noChangeArrowheads="1"/>
                                </wps:cNvSpPr>
                                <wps:spPr bwMode="auto">
                                  <a:xfrm>
                                    <a:off x="1137" y="205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6" name="Rectangle 494"/>
                                <wps:cNvSpPr>
                                  <a:spLocks noChangeArrowheads="1"/>
                                </wps:cNvSpPr>
                                <wps:spPr bwMode="auto">
                                  <a:xfrm>
                                    <a:off x="1137" y="205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7" name="Rectangle 495"/>
                                <wps:cNvSpPr>
                                  <a:spLocks noChangeArrowheads="1"/>
                                </wps:cNvSpPr>
                                <wps:spPr bwMode="auto">
                                  <a:xfrm>
                                    <a:off x="1137" y="206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8" name="Rectangle 496"/>
                                <wps:cNvSpPr>
                                  <a:spLocks noChangeArrowheads="1"/>
                                </wps:cNvSpPr>
                                <wps:spPr bwMode="auto">
                                  <a:xfrm>
                                    <a:off x="1137" y="206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39" name="Rectangle 497"/>
                                <wps:cNvSpPr>
                                  <a:spLocks noChangeArrowheads="1"/>
                                </wps:cNvSpPr>
                                <wps:spPr bwMode="auto">
                                  <a:xfrm>
                                    <a:off x="1137" y="2075"/>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0" name="Rectangle 498"/>
                                <wps:cNvSpPr>
                                  <a:spLocks noChangeArrowheads="1"/>
                                </wps:cNvSpPr>
                                <wps:spPr bwMode="auto">
                                  <a:xfrm>
                                    <a:off x="1137" y="208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1" name="Rectangle 499"/>
                                <wps:cNvSpPr>
                                  <a:spLocks noChangeArrowheads="1"/>
                                </wps:cNvSpPr>
                                <wps:spPr bwMode="auto">
                                  <a:xfrm>
                                    <a:off x="1137" y="208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2" name="Rectangle 500"/>
                                <wps:cNvSpPr>
                                  <a:spLocks noChangeArrowheads="1"/>
                                </wps:cNvSpPr>
                                <wps:spPr bwMode="auto">
                                  <a:xfrm>
                                    <a:off x="1137" y="209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3" name="Rectangle 501"/>
                                <wps:cNvSpPr>
                                  <a:spLocks noChangeArrowheads="1"/>
                                </wps:cNvSpPr>
                                <wps:spPr bwMode="auto">
                                  <a:xfrm>
                                    <a:off x="1137" y="210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4" name="Rectangle 502"/>
                                <wps:cNvSpPr>
                                  <a:spLocks noChangeArrowheads="1"/>
                                </wps:cNvSpPr>
                                <wps:spPr bwMode="auto">
                                  <a:xfrm>
                                    <a:off x="1137" y="210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5" name="Rectangle 503"/>
                                <wps:cNvSpPr>
                                  <a:spLocks noChangeArrowheads="1"/>
                                </wps:cNvSpPr>
                                <wps:spPr bwMode="auto">
                                  <a:xfrm>
                                    <a:off x="1137" y="211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6" name="Rectangle 504"/>
                                <wps:cNvSpPr>
                                  <a:spLocks noChangeArrowheads="1"/>
                                </wps:cNvSpPr>
                                <wps:spPr bwMode="auto">
                                  <a:xfrm>
                                    <a:off x="1137" y="211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7" name="Rectangle 505"/>
                                <wps:cNvSpPr>
                                  <a:spLocks noChangeArrowheads="1"/>
                                </wps:cNvSpPr>
                                <wps:spPr bwMode="auto">
                                  <a:xfrm>
                                    <a:off x="1137" y="2124"/>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8" name="Rectangle 506"/>
                                <wps:cNvSpPr>
                                  <a:spLocks noChangeArrowheads="1"/>
                                </wps:cNvSpPr>
                                <wps:spPr bwMode="auto">
                                  <a:xfrm>
                                    <a:off x="1137" y="213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49" name="Rectangle 507"/>
                                <wps:cNvSpPr>
                                  <a:spLocks noChangeArrowheads="1"/>
                                </wps:cNvSpPr>
                                <wps:spPr bwMode="auto">
                                  <a:xfrm>
                                    <a:off x="1137" y="229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0" name="Rectangle 508"/>
                                <wps:cNvSpPr>
                                  <a:spLocks noChangeArrowheads="1"/>
                                </wps:cNvSpPr>
                                <wps:spPr bwMode="auto">
                                  <a:xfrm>
                                    <a:off x="1137" y="229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1" name="Rectangle 509"/>
                                <wps:cNvSpPr>
                                  <a:spLocks noChangeArrowheads="1"/>
                                </wps:cNvSpPr>
                                <wps:spPr bwMode="auto">
                                  <a:xfrm>
                                    <a:off x="1137" y="230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2" name="Rectangle 510"/>
                                <wps:cNvSpPr>
                                  <a:spLocks noChangeArrowheads="1"/>
                                </wps:cNvSpPr>
                                <wps:spPr bwMode="auto">
                                  <a:xfrm>
                                    <a:off x="1137" y="230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3" name="Rectangle 511"/>
                                <wps:cNvSpPr>
                                  <a:spLocks noChangeArrowheads="1"/>
                                </wps:cNvSpPr>
                                <wps:spPr bwMode="auto">
                                  <a:xfrm>
                                    <a:off x="1137" y="231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4" name="Rectangle 512"/>
                                <wps:cNvSpPr>
                                  <a:spLocks noChangeArrowheads="1"/>
                                </wps:cNvSpPr>
                                <wps:spPr bwMode="auto">
                                  <a:xfrm>
                                    <a:off x="1137" y="232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5" name="Rectangle 513"/>
                                <wps:cNvSpPr>
                                  <a:spLocks noChangeArrowheads="1"/>
                                </wps:cNvSpPr>
                                <wps:spPr bwMode="auto">
                                  <a:xfrm>
                                    <a:off x="1137" y="232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6" name="Rectangle 514"/>
                                <wps:cNvSpPr>
                                  <a:spLocks noChangeArrowheads="1"/>
                                </wps:cNvSpPr>
                                <wps:spPr bwMode="auto">
                                  <a:xfrm>
                                    <a:off x="1137" y="233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7" name="Rectangle 515"/>
                                <wps:cNvSpPr>
                                  <a:spLocks noChangeArrowheads="1"/>
                                </wps:cNvSpPr>
                                <wps:spPr bwMode="auto">
                                  <a:xfrm>
                                    <a:off x="1137" y="233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8" name="Rectangle 516"/>
                                <wps:cNvSpPr>
                                  <a:spLocks noChangeArrowheads="1"/>
                                </wps:cNvSpPr>
                                <wps:spPr bwMode="auto">
                                  <a:xfrm>
                                    <a:off x="1137" y="234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59" name="Rectangle 517"/>
                                <wps:cNvSpPr>
                                  <a:spLocks noChangeArrowheads="1"/>
                                </wps:cNvSpPr>
                                <wps:spPr bwMode="auto">
                                  <a:xfrm>
                                    <a:off x="1137" y="235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0" name="Rectangle 518"/>
                                <wps:cNvSpPr>
                                  <a:spLocks noChangeArrowheads="1"/>
                                </wps:cNvSpPr>
                                <wps:spPr bwMode="auto">
                                  <a:xfrm>
                                    <a:off x="1137" y="235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1" name="Rectangle 519"/>
                                <wps:cNvSpPr>
                                  <a:spLocks noChangeArrowheads="1"/>
                                </wps:cNvSpPr>
                                <wps:spPr bwMode="auto">
                                  <a:xfrm>
                                    <a:off x="1137" y="236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2" name="Rectangle 520"/>
                                <wps:cNvSpPr>
                                  <a:spLocks noChangeArrowheads="1"/>
                                </wps:cNvSpPr>
                                <wps:spPr bwMode="auto">
                                  <a:xfrm>
                                    <a:off x="1137" y="237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3" name="Rectangle 521"/>
                                <wps:cNvSpPr>
                                  <a:spLocks noChangeArrowheads="1"/>
                                </wps:cNvSpPr>
                                <wps:spPr bwMode="auto">
                                  <a:xfrm>
                                    <a:off x="1137" y="237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4" name="Rectangle 522"/>
                                <wps:cNvSpPr>
                                  <a:spLocks noChangeArrowheads="1"/>
                                </wps:cNvSpPr>
                                <wps:spPr bwMode="auto">
                                  <a:xfrm>
                                    <a:off x="1137" y="238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5" name="Rectangle 523"/>
                                <wps:cNvSpPr>
                                  <a:spLocks noChangeArrowheads="1"/>
                                </wps:cNvSpPr>
                                <wps:spPr bwMode="auto">
                                  <a:xfrm>
                                    <a:off x="1137" y="238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6" name="Rectangle 524"/>
                                <wps:cNvSpPr>
                                  <a:spLocks noChangeArrowheads="1"/>
                                </wps:cNvSpPr>
                                <wps:spPr bwMode="auto">
                                  <a:xfrm>
                                    <a:off x="1137" y="239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7" name="Rectangle 525"/>
                                <wps:cNvSpPr>
                                  <a:spLocks noChangeArrowheads="1"/>
                                </wps:cNvSpPr>
                                <wps:spPr bwMode="auto">
                                  <a:xfrm>
                                    <a:off x="1137" y="240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8" name="Rectangle 526"/>
                                <wps:cNvSpPr>
                                  <a:spLocks noChangeArrowheads="1"/>
                                </wps:cNvSpPr>
                                <wps:spPr bwMode="auto">
                                  <a:xfrm>
                                    <a:off x="1137" y="240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69" name="Rectangle 527"/>
                                <wps:cNvSpPr>
                                  <a:spLocks noChangeArrowheads="1"/>
                                </wps:cNvSpPr>
                                <wps:spPr bwMode="auto">
                                  <a:xfrm>
                                    <a:off x="1137" y="241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0" name="Rectangle 528"/>
                                <wps:cNvSpPr>
                                  <a:spLocks noChangeArrowheads="1"/>
                                </wps:cNvSpPr>
                                <wps:spPr bwMode="auto">
                                  <a:xfrm>
                                    <a:off x="1137" y="241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1" name="Rectangle 529"/>
                                <wps:cNvSpPr>
                                  <a:spLocks noChangeArrowheads="1"/>
                                </wps:cNvSpPr>
                                <wps:spPr bwMode="auto">
                                  <a:xfrm>
                                    <a:off x="1137" y="242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2" name="Rectangle 530"/>
                                <wps:cNvSpPr>
                                  <a:spLocks noChangeArrowheads="1"/>
                                </wps:cNvSpPr>
                                <wps:spPr bwMode="auto">
                                  <a:xfrm>
                                    <a:off x="1137" y="2431"/>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3" name="Rectangle 531"/>
                                <wps:cNvSpPr>
                                  <a:spLocks noChangeArrowheads="1"/>
                                </wps:cNvSpPr>
                                <wps:spPr bwMode="auto">
                                  <a:xfrm>
                                    <a:off x="1137" y="243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4" name="Rectangle 532"/>
                                <wps:cNvSpPr>
                                  <a:spLocks noChangeArrowheads="1"/>
                                </wps:cNvSpPr>
                                <wps:spPr bwMode="auto">
                                  <a:xfrm>
                                    <a:off x="1137" y="244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5" name="Rectangle 533"/>
                                <wps:cNvSpPr>
                                  <a:spLocks noChangeArrowheads="1"/>
                                </wps:cNvSpPr>
                                <wps:spPr bwMode="auto">
                                  <a:xfrm>
                                    <a:off x="1137" y="245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6" name="Rectangle 534"/>
                                <wps:cNvSpPr>
                                  <a:spLocks noChangeArrowheads="1"/>
                                </wps:cNvSpPr>
                                <wps:spPr bwMode="auto">
                                  <a:xfrm>
                                    <a:off x="1137" y="245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7" name="Rectangle 535"/>
                                <wps:cNvSpPr>
                                  <a:spLocks noChangeArrowheads="1"/>
                                </wps:cNvSpPr>
                                <wps:spPr bwMode="auto">
                                  <a:xfrm>
                                    <a:off x="1137" y="246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8" name="Rectangle 536"/>
                                <wps:cNvSpPr>
                                  <a:spLocks noChangeArrowheads="1"/>
                                </wps:cNvSpPr>
                                <wps:spPr bwMode="auto">
                                  <a:xfrm>
                                    <a:off x="1137" y="246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79" name="Rectangle 537"/>
                                <wps:cNvSpPr>
                                  <a:spLocks noChangeArrowheads="1"/>
                                </wps:cNvSpPr>
                                <wps:spPr bwMode="auto">
                                  <a:xfrm>
                                    <a:off x="1137" y="2474"/>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0" name="Rectangle 538"/>
                                <wps:cNvSpPr>
                                  <a:spLocks noChangeArrowheads="1"/>
                                </wps:cNvSpPr>
                                <wps:spPr bwMode="auto">
                                  <a:xfrm>
                                    <a:off x="1137" y="248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1" name="Rectangle 539"/>
                                <wps:cNvSpPr>
                                  <a:spLocks noChangeArrowheads="1"/>
                                </wps:cNvSpPr>
                                <wps:spPr bwMode="auto">
                                  <a:xfrm>
                                    <a:off x="1137" y="248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2" name="Rectangle 540"/>
                                <wps:cNvSpPr>
                                  <a:spLocks noChangeArrowheads="1"/>
                                </wps:cNvSpPr>
                                <wps:spPr bwMode="auto">
                                  <a:xfrm>
                                    <a:off x="1137" y="249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3" name="Rectangle 541"/>
                                <wps:cNvSpPr>
                                  <a:spLocks noChangeArrowheads="1"/>
                                </wps:cNvSpPr>
                                <wps:spPr bwMode="auto">
                                  <a:xfrm>
                                    <a:off x="1137" y="249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4" name="Rectangle 542"/>
                                <wps:cNvSpPr>
                                  <a:spLocks noChangeArrowheads="1"/>
                                </wps:cNvSpPr>
                                <wps:spPr bwMode="auto">
                                  <a:xfrm>
                                    <a:off x="1137" y="250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5" name="Rectangle 543"/>
                                <wps:cNvSpPr>
                                  <a:spLocks noChangeArrowheads="1"/>
                                </wps:cNvSpPr>
                                <wps:spPr bwMode="auto">
                                  <a:xfrm>
                                    <a:off x="1137" y="251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6" name="Rectangle 544"/>
                                <wps:cNvSpPr>
                                  <a:spLocks noChangeArrowheads="1"/>
                                </wps:cNvSpPr>
                                <wps:spPr bwMode="auto">
                                  <a:xfrm>
                                    <a:off x="1137" y="251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7" name="Rectangle 545"/>
                                <wps:cNvSpPr>
                                  <a:spLocks noChangeArrowheads="1"/>
                                </wps:cNvSpPr>
                                <wps:spPr bwMode="auto">
                                  <a:xfrm>
                                    <a:off x="1137" y="252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8" name="Rectangle 546"/>
                                <wps:cNvSpPr>
                                  <a:spLocks noChangeArrowheads="1"/>
                                </wps:cNvSpPr>
                                <wps:spPr bwMode="auto">
                                  <a:xfrm>
                                    <a:off x="1137" y="253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89" name="Rectangle 547"/>
                                <wps:cNvSpPr>
                                  <a:spLocks noChangeArrowheads="1"/>
                                </wps:cNvSpPr>
                                <wps:spPr bwMode="auto">
                                  <a:xfrm>
                                    <a:off x="1137" y="253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0" name="Rectangle 548"/>
                                <wps:cNvSpPr>
                                  <a:spLocks noChangeArrowheads="1"/>
                                </wps:cNvSpPr>
                                <wps:spPr bwMode="auto">
                                  <a:xfrm>
                                    <a:off x="1137" y="254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1" name="Rectangle 549"/>
                                <wps:cNvSpPr>
                                  <a:spLocks noChangeArrowheads="1"/>
                                </wps:cNvSpPr>
                                <wps:spPr bwMode="auto">
                                  <a:xfrm>
                                    <a:off x="1137" y="254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2" name="Rectangle 550"/>
                                <wps:cNvSpPr>
                                  <a:spLocks noChangeArrowheads="1"/>
                                </wps:cNvSpPr>
                                <wps:spPr bwMode="auto">
                                  <a:xfrm>
                                    <a:off x="1137" y="255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3" name="Rectangle 551"/>
                                <wps:cNvSpPr>
                                  <a:spLocks noChangeArrowheads="1"/>
                                </wps:cNvSpPr>
                                <wps:spPr bwMode="auto">
                                  <a:xfrm>
                                    <a:off x="1137" y="256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4" name="Rectangle 552"/>
                                <wps:cNvSpPr>
                                  <a:spLocks noChangeArrowheads="1"/>
                                </wps:cNvSpPr>
                                <wps:spPr bwMode="auto">
                                  <a:xfrm>
                                    <a:off x="1137" y="256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5" name="Rectangle 553"/>
                                <wps:cNvSpPr>
                                  <a:spLocks noChangeArrowheads="1"/>
                                </wps:cNvSpPr>
                                <wps:spPr bwMode="auto">
                                  <a:xfrm>
                                    <a:off x="1137" y="257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6" name="Rectangle 554"/>
                                <wps:cNvSpPr>
                                  <a:spLocks noChangeArrowheads="1"/>
                                </wps:cNvSpPr>
                                <wps:spPr bwMode="auto">
                                  <a:xfrm>
                                    <a:off x="1137" y="257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7" name="Rectangle 555"/>
                                <wps:cNvSpPr>
                                  <a:spLocks noChangeArrowheads="1"/>
                                </wps:cNvSpPr>
                                <wps:spPr bwMode="auto">
                                  <a:xfrm>
                                    <a:off x="1137" y="258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8" name="Rectangle 556"/>
                                <wps:cNvSpPr>
                                  <a:spLocks noChangeArrowheads="1"/>
                                </wps:cNvSpPr>
                                <wps:spPr bwMode="auto">
                                  <a:xfrm>
                                    <a:off x="1137" y="259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99" name="Freeform 557"/>
                                <wps:cNvSpPr>
                                  <a:spLocks/>
                                </wps:cNvSpPr>
                                <wps:spPr bwMode="auto">
                                  <a:xfrm>
                                    <a:off x="2735" y="2376"/>
                                    <a:ext cx="726" cy="289"/>
                                  </a:xfrm>
                                  <a:custGeom>
                                    <a:avLst/>
                                    <a:gdLst>
                                      <a:gd name="T0" fmla="*/ 0 w 726"/>
                                      <a:gd name="T1" fmla="*/ 0 h 289"/>
                                      <a:gd name="T2" fmla="*/ 363 w 726"/>
                                      <a:gd name="T3" fmla="*/ 289 h 289"/>
                                      <a:gd name="T4" fmla="*/ 726 w 726"/>
                                      <a:gd name="T5" fmla="*/ 0 h 289"/>
                                      <a:gd name="T6" fmla="*/ 0 w 726"/>
                                      <a:gd name="T7" fmla="*/ 0 h 289"/>
                                    </a:gdLst>
                                    <a:ahLst/>
                                    <a:cxnLst>
                                      <a:cxn ang="0">
                                        <a:pos x="T0" y="T1"/>
                                      </a:cxn>
                                      <a:cxn ang="0">
                                        <a:pos x="T2" y="T3"/>
                                      </a:cxn>
                                      <a:cxn ang="0">
                                        <a:pos x="T4" y="T5"/>
                                      </a:cxn>
                                      <a:cxn ang="0">
                                        <a:pos x="T6" y="T7"/>
                                      </a:cxn>
                                    </a:cxnLst>
                                    <a:rect l="0" t="0" r="r" b="b"/>
                                    <a:pathLst>
                                      <a:path w="726" h="289">
                                        <a:moveTo>
                                          <a:pt x="0" y="0"/>
                                        </a:moveTo>
                                        <a:lnTo>
                                          <a:pt x="363" y="289"/>
                                        </a:lnTo>
                                        <a:lnTo>
                                          <a:pt x="726"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00" name="Freeform 558"/>
                                <wps:cNvSpPr>
                                  <a:spLocks/>
                                </wps:cNvSpPr>
                                <wps:spPr bwMode="auto">
                                  <a:xfrm>
                                    <a:off x="2723" y="1639"/>
                                    <a:ext cx="25" cy="750"/>
                                  </a:xfrm>
                                  <a:custGeom>
                                    <a:avLst/>
                                    <a:gdLst>
                                      <a:gd name="T0" fmla="*/ 25 w 25"/>
                                      <a:gd name="T1" fmla="*/ 13 h 750"/>
                                      <a:gd name="T2" fmla="*/ 25 w 25"/>
                                      <a:gd name="T3" fmla="*/ 7 h 750"/>
                                      <a:gd name="T4" fmla="*/ 19 w 25"/>
                                      <a:gd name="T5" fmla="*/ 7 h 750"/>
                                      <a:gd name="T6" fmla="*/ 19 w 25"/>
                                      <a:gd name="T7" fmla="*/ 0 h 750"/>
                                      <a:gd name="T8" fmla="*/ 6 w 25"/>
                                      <a:gd name="T9" fmla="*/ 0 h 750"/>
                                      <a:gd name="T10" fmla="*/ 6 w 25"/>
                                      <a:gd name="T11" fmla="*/ 7 h 750"/>
                                      <a:gd name="T12" fmla="*/ 0 w 25"/>
                                      <a:gd name="T13" fmla="*/ 7 h 750"/>
                                      <a:gd name="T14" fmla="*/ 0 w 25"/>
                                      <a:gd name="T15" fmla="*/ 743 h 750"/>
                                      <a:gd name="T16" fmla="*/ 6 w 25"/>
                                      <a:gd name="T17" fmla="*/ 743 h 750"/>
                                      <a:gd name="T18" fmla="*/ 6 w 25"/>
                                      <a:gd name="T19" fmla="*/ 750 h 750"/>
                                      <a:gd name="T20" fmla="*/ 19 w 25"/>
                                      <a:gd name="T21" fmla="*/ 750 h 750"/>
                                      <a:gd name="T22" fmla="*/ 19 w 25"/>
                                      <a:gd name="T23" fmla="*/ 743 h 750"/>
                                      <a:gd name="T24" fmla="*/ 25 w 25"/>
                                      <a:gd name="T25" fmla="*/ 743 h 750"/>
                                      <a:gd name="T26" fmla="*/ 25 w 25"/>
                                      <a:gd name="T27" fmla="*/ 737 h 750"/>
                                      <a:gd name="T28" fmla="*/ 25 w 25"/>
                                      <a:gd name="T29" fmla="*/ 13 h 7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 h="750">
                                        <a:moveTo>
                                          <a:pt x="25" y="13"/>
                                        </a:moveTo>
                                        <a:lnTo>
                                          <a:pt x="25" y="7"/>
                                        </a:lnTo>
                                        <a:lnTo>
                                          <a:pt x="19" y="7"/>
                                        </a:lnTo>
                                        <a:lnTo>
                                          <a:pt x="19" y="0"/>
                                        </a:lnTo>
                                        <a:lnTo>
                                          <a:pt x="6" y="0"/>
                                        </a:lnTo>
                                        <a:lnTo>
                                          <a:pt x="6" y="7"/>
                                        </a:lnTo>
                                        <a:lnTo>
                                          <a:pt x="0" y="7"/>
                                        </a:lnTo>
                                        <a:lnTo>
                                          <a:pt x="0" y="743"/>
                                        </a:lnTo>
                                        <a:lnTo>
                                          <a:pt x="6" y="743"/>
                                        </a:lnTo>
                                        <a:lnTo>
                                          <a:pt x="6" y="750"/>
                                        </a:lnTo>
                                        <a:lnTo>
                                          <a:pt x="19" y="750"/>
                                        </a:lnTo>
                                        <a:lnTo>
                                          <a:pt x="19" y="743"/>
                                        </a:lnTo>
                                        <a:lnTo>
                                          <a:pt x="25" y="743"/>
                                        </a:lnTo>
                                        <a:lnTo>
                                          <a:pt x="25" y="737"/>
                                        </a:lnTo>
                                        <a:lnTo>
                                          <a:pt x="25"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01" name="Freeform 559"/>
                                <wps:cNvSpPr>
                                  <a:spLocks/>
                                </wps:cNvSpPr>
                                <wps:spPr bwMode="auto">
                                  <a:xfrm>
                                    <a:off x="2723" y="2364"/>
                                    <a:ext cx="387" cy="313"/>
                                  </a:xfrm>
                                  <a:custGeom>
                                    <a:avLst/>
                                    <a:gdLst>
                                      <a:gd name="T0" fmla="*/ 19 w 387"/>
                                      <a:gd name="T1" fmla="*/ 0 h 313"/>
                                      <a:gd name="T2" fmla="*/ 6 w 387"/>
                                      <a:gd name="T3" fmla="*/ 0 h 313"/>
                                      <a:gd name="T4" fmla="*/ 0 w 387"/>
                                      <a:gd name="T5" fmla="*/ 6 h 313"/>
                                      <a:gd name="T6" fmla="*/ 0 w 387"/>
                                      <a:gd name="T7" fmla="*/ 18 h 313"/>
                                      <a:gd name="T8" fmla="*/ 6 w 387"/>
                                      <a:gd name="T9" fmla="*/ 25 h 313"/>
                                      <a:gd name="T10" fmla="*/ 369 w 387"/>
                                      <a:gd name="T11" fmla="*/ 313 h 313"/>
                                      <a:gd name="T12" fmla="*/ 381 w 387"/>
                                      <a:gd name="T13" fmla="*/ 313 h 313"/>
                                      <a:gd name="T14" fmla="*/ 387 w 387"/>
                                      <a:gd name="T15" fmla="*/ 307 h 313"/>
                                      <a:gd name="T16" fmla="*/ 387 w 387"/>
                                      <a:gd name="T17" fmla="*/ 295 h 313"/>
                                      <a:gd name="T18" fmla="*/ 381 w 387"/>
                                      <a:gd name="T19" fmla="*/ 289 h 313"/>
                                      <a:gd name="T20" fmla="*/ 19 w 387"/>
                                      <a:gd name="T21" fmla="*/ 0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87" h="313">
                                        <a:moveTo>
                                          <a:pt x="19" y="0"/>
                                        </a:moveTo>
                                        <a:lnTo>
                                          <a:pt x="6" y="0"/>
                                        </a:lnTo>
                                        <a:lnTo>
                                          <a:pt x="0" y="6"/>
                                        </a:lnTo>
                                        <a:lnTo>
                                          <a:pt x="0" y="18"/>
                                        </a:lnTo>
                                        <a:lnTo>
                                          <a:pt x="6" y="25"/>
                                        </a:lnTo>
                                        <a:lnTo>
                                          <a:pt x="369" y="313"/>
                                        </a:lnTo>
                                        <a:lnTo>
                                          <a:pt x="381" y="313"/>
                                        </a:lnTo>
                                        <a:lnTo>
                                          <a:pt x="387" y="307"/>
                                        </a:lnTo>
                                        <a:lnTo>
                                          <a:pt x="387" y="295"/>
                                        </a:lnTo>
                                        <a:lnTo>
                                          <a:pt x="381" y="289"/>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02" name="Freeform 560"/>
                                <wps:cNvSpPr>
                                  <a:spLocks/>
                                </wps:cNvSpPr>
                                <wps:spPr bwMode="auto">
                                  <a:xfrm>
                                    <a:off x="3086" y="2364"/>
                                    <a:ext cx="387" cy="313"/>
                                  </a:xfrm>
                                  <a:custGeom>
                                    <a:avLst/>
                                    <a:gdLst>
                                      <a:gd name="T0" fmla="*/ 6 w 387"/>
                                      <a:gd name="T1" fmla="*/ 289 h 313"/>
                                      <a:gd name="T2" fmla="*/ 0 w 387"/>
                                      <a:gd name="T3" fmla="*/ 295 h 313"/>
                                      <a:gd name="T4" fmla="*/ 0 w 387"/>
                                      <a:gd name="T5" fmla="*/ 307 h 313"/>
                                      <a:gd name="T6" fmla="*/ 6 w 387"/>
                                      <a:gd name="T7" fmla="*/ 313 h 313"/>
                                      <a:gd name="T8" fmla="*/ 18 w 387"/>
                                      <a:gd name="T9" fmla="*/ 313 h 313"/>
                                      <a:gd name="T10" fmla="*/ 381 w 387"/>
                                      <a:gd name="T11" fmla="*/ 25 h 313"/>
                                      <a:gd name="T12" fmla="*/ 387 w 387"/>
                                      <a:gd name="T13" fmla="*/ 18 h 313"/>
                                      <a:gd name="T14" fmla="*/ 387 w 387"/>
                                      <a:gd name="T15" fmla="*/ 6 h 313"/>
                                      <a:gd name="T16" fmla="*/ 381 w 387"/>
                                      <a:gd name="T17" fmla="*/ 0 h 313"/>
                                      <a:gd name="T18" fmla="*/ 369 w 387"/>
                                      <a:gd name="T19" fmla="*/ 0 h 313"/>
                                      <a:gd name="T20" fmla="*/ 6 w 387"/>
                                      <a:gd name="T21" fmla="*/ 289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87" h="313">
                                        <a:moveTo>
                                          <a:pt x="6" y="289"/>
                                        </a:moveTo>
                                        <a:lnTo>
                                          <a:pt x="0" y="295"/>
                                        </a:lnTo>
                                        <a:lnTo>
                                          <a:pt x="0" y="307"/>
                                        </a:lnTo>
                                        <a:lnTo>
                                          <a:pt x="6" y="313"/>
                                        </a:lnTo>
                                        <a:lnTo>
                                          <a:pt x="18" y="313"/>
                                        </a:lnTo>
                                        <a:lnTo>
                                          <a:pt x="381" y="25"/>
                                        </a:lnTo>
                                        <a:lnTo>
                                          <a:pt x="387" y="18"/>
                                        </a:lnTo>
                                        <a:lnTo>
                                          <a:pt x="387" y="6"/>
                                        </a:lnTo>
                                        <a:lnTo>
                                          <a:pt x="381" y="0"/>
                                        </a:lnTo>
                                        <a:lnTo>
                                          <a:pt x="369" y="0"/>
                                        </a:lnTo>
                                        <a:lnTo>
                                          <a:pt x="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03" name="Freeform 561"/>
                                <wps:cNvSpPr>
                                  <a:spLocks/>
                                </wps:cNvSpPr>
                                <wps:spPr bwMode="auto">
                                  <a:xfrm>
                                    <a:off x="3449" y="1639"/>
                                    <a:ext cx="24" cy="750"/>
                                  </a:xfrm>
                                  <a:custGeom>
                                    <a:avLst/>
                                    <a:gdLst>
                                      <a:gd name="T0" fmla="*/ 0 w 24"/>
                                      <a:gd name="T1" fmla="*/ 737 h 750"/>
                                      <a:gd name="T2" fmla="*/ 0 w 24"/>
                                      <a:gd name="T3" fmla="*/ 743 h 750"/>
                                      <a:gd name="T4" fmla="*/ 6 w 24"/>
                                      <a:gd name="T5" fmla="*/ 743 h 750"/>
                                      <a:gd name="T6" fmla="*/ 6 w 24"/>
                                      <a:gd name="T7" fmla="*/ 750 h 750"/>
                                      <a:gd name="T8" fmla="*/ 18 w 24"/>
                                      <a:gd name="T9" fmla="*/ 750 h 750"/>
                                      <a:gd name="T10" fmla="*/ 18 w 24"/>
                                      <a:gd name="T11" fmla="*/ 743 h 750"/>
                                      <a:gd name="T12" fmla="*/ 24 w 24"/>
                                      <a:gd name="T13" fmla="*/ 743 h 750"/>
                                      <a:gd name="T14" fmla="*/ 24 w 24"/>
                                      <a:gd name="T15" fmla="*/ 7 h 750"/>
                                      <a:gd name="T16" fmla="*/ 18 w 24"/>
                                      <a:gd name="T17" fmla="*/ 7 h 750"/>
                                      <a:gd name="T18" fmla="*/ 18 w 24"/>
                                      <a:gd name="T19" fmla="*/ 0 h 750"/>
                                      <a:gd name="T20" fmla="*/ 6 w 24"/>
                                      <a:gd name="T21" fmla="*/ 0 h 750"/>
                                      <a:gd name="T22" fmla="*/ 6 w 24"/>
                                      <a:gd name="T23" fmla="*/ 7 h 750"/>
                                      <a:gd name="T24" fmla="*/ 0 w 24"/>
                                      <a:gd name="T25" fmla="*/ 7 h 750"/>
                                      <a:gd name="T26" fmla="*/ 0 w 24"/>
                                      <a:gd name="T27" fmla="*/ 13 h 750"/>
                                      <a:gd name="T28" fmla="*/ 0 w 24"/>
                                      <a:gd name="T29" fmla="*/ 737 h 7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 h="750">
                                        <a:moveTo>
                                          <a:pt x="0" y="737"/>
                                        </a:moveTo>
                                        <a:lnTo>
                                          <a:pt x="0" y="743"/>
                                        </a:lnTo>
                                        <a:lnTo>
                                          <a:pt x="6" y="743"/>
                                        </a:lnTo>
                                        <a:lnTo>
                                          <a:pt x="6" y="750"/>
                                        </a:lnTo>
                                        <a:lnTo>
                                          <a:pt x="18" y="750"/>
                                        </a:lnTo>
                                        <a:lnTo>
                                          <a:pt x="18" y="743"/>
                                        </a:lnTo>
                                        <a:lnTo>
                                          <a:pt x="24" y="743"/>
                                        </a:lnTo>
                                        <a:lnTo>
                                          <a:pt x="24" y="7"/>
                                        </a:lnTo>
                                        <a:lnTo>
                                          <a:pt x="18" y="7"/>
                                        </a:lnTo>
                                        <a:lnTo>
                                          <a:pt x="18" y="0"/>
                                        </a:lnTo>
                                        <a:lnTo>
                                          <a:pt x="6" y="0"/>
                                        </a:lnTo>
                                        <a:lnTo>
                                          <a:pt x="6" y="7"/>
                                        </a:lnTo>
                                        <a:lnTo>
                                          <a:pt x="0" y="7"/>
                                        </a:lnTo>
                                        <a:lnTo>
                                          <a:pt x="0" y="13"/>
                                        </a:lnTo>
                                        <a:lnTo>
                                          <a:pt x="0" y="7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04" name="Freeform 562"/>
                                <wps:cNvSpPr>
                                  <a:spLocks/>
                                </wps:cNvSpPr>
                                <wps:spPr bwMode="auto">
                                  <a:xfrm>
                                    <a:off x="2723" y="2364"/>
                                    <a:ext cx="750" cy="25"/>
                                  </a:xfrm>
                                  <a:custGeom>
                                    <a:avLst/>
                                    <a:gdLst>
                                      <a:gd name="T0" fmla="*/ 12 w 750"/>
                                      <a:gd name="T1" fmla="*/ 0 h 25"/>
                                      <a:gd name="T2" fmla="*/ 6 w 750"/>
                                      <a:gd name="T3" fmla="*/ 0 h 25"/>
                                      <a:gd name="T4" fmla="*/ 6 w 750"/>
                                      <a:gd name="T5" fmla="*/ 6 h 25"/>
                                      <a:gd name="T6" fmla="*/ 0 w 750"/>
                                      <a:gd name="T7" fmla="*/ 6 h 25"/>
                                      <a:gd name="T8" fmla="*/ 0 w 750"/>
                                      <a:gd name="T9" fmla="*/ 18 h 25"/>
                                      <a:gd name="T10" fmla="*/ 6 w 750"/>
                                      <a:gd name="T11" fmla="*/ 18 h 25"/>
                                      <a:gd name="T12" fmla="*/ 6 w 750"/>
                                      <a:gd name="T13" fmla="*/ 25 h 25"/>
                                      <a:gd name="T14" fmla="*/ 744 w 750"/>
                                      <a:gd name="T15" fmla="*/ 25 h 25"/>
                                      <a:gd name="T16" fmla="*/ 744 w 750"/>
                                      <a:gd name="T17" fmla="*/ 18 h 25"/>
                                      <a:gd name="T18" fmla="*/ 750 w 750"/>
                                      <a:gd name="T19" fmla="*/ 18 h 25"/>
                                      <a:gd name="T20" fmla="*/ 750 w 750"/>
                                      <a:gd name="T21" fmla="*/ 6 h 25"/>
                                      <a:gd name="T22" fmla="*/ 744 w 750"/>
                                      <a:gd name="T23" fmla="*/ 6 h 25"/>
                                      <a:gd name="T24" fmla="*/ 744 w 750"/>
                                      <a:gd name="T25" fmla="*/ 0 h 25"/>
                                      <a:gd name="T26" fmla="*/ 738 w 750"/>
                                      <a:gd name="T27" fmla="*/ 0 h 25"/>
                                      <a:gd name="T28" fmla="*/ 12 w 750"/>
                                      <a:gd name="T29" fmla="*/ 0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50" h="25">
                                        <a:moveTo>
                                          <a:pt x="12" y="0"/>
                                        </a:moveTo>
                                        <a:lnTo>
                                          <a:pt x="6" y="0"/>
                                        </a:lnTo>
                                        <a:lnTo>
                                          <a:pt x="6" y="6"/>
                                        </a:lnTo>
                                        <a:lnTo>
                                          <a:pt x="0" y="6"/>
                                        </a:lnTo>
                                        <a:lnTo>
                                          <a:pt x="0" y="18"/>
                                        </a:lnTo>
                                        <a:lnTo>
                                          <a:pt x="6" y="18"/>
                                        </a:lnTo>
                                        <a:lnTo>
                                          <a:pt x="6" y="25"/>
                                        </a:lnTo>
                                        <a:lnTo>
                                          <a:pt x="744" y="25"/>
                                        </a:lnTo>
                                        <a:lnTo>
                                          <a:pt x="744" y="18"/>
                                        </a:lnTo>
                                        <a:lnTo>
                                          <a:pt x="750" y="18"/>
                                        </a:lnTo>
                                        <a:lnTo>
                                          <a:pt x="750" y="6"/>
                                        </a:lnTo>
                                        <a:lnTo>
                                          <a:pt x="744" y="6"/>
                                        </a:lnTo>
                                        <a:lnTo>
                                          <a:pt x="744" y="0"/>
                                        </a:lnTo>
                                        <a:lnTo>
                                          <a:pt x="738" y="0"/>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05" name="Freeform 563"/>
                                <wps:cNvSpPr>
                                  <a:spLocks/>
                                </wps:cNvSpPr>
                                <wps:spPr bwMode="auto">
                                  <a:xfrm>
                                    <a:off x="2729" y="1566"/>
                                    <a:ext cx="738" cy="92"/>
                                  </a:xfrm>
                                  <a:custGeom>
                                    <a:avLst/>
                                    <a:gdLst>
                                      <a:gd name="T0" fmla="*/ 0 w 738"/>
                                      <a:gd name="T1" fmla="*/ 92 h 92"/>
                                      <a:gd name="T2" fmla="*/ 13 w 738"/>
                                      <a:gd name="T3" fmla="*/ 67 h 92"/>
                                      <a:gd name="T4" fmla="*/ 19 w 738"/>
                                      <a:gd name="T5" fmla="*/ 55 h 92"/>
                                      <a:gd name="T6" fmla="*/ 31 w 738"/>
                                      <a:gd name="T7" fmla="*/ 37 h 92"/>
                                      <a:gd name="T8" fmla="*/ 49 w 738"/>
                                      <a:gd name="T9" fmla="*/ 24 h 92"/>
                                      <a:gd name="T10" fmla="*/ 62 w 738"/>
                                      <a:gd name="T11" fmla="*/ 18 h 92"/>
                                      <a:gd name="T12" fmla="*/ 99 w 738"/>
                                      <a:gd name="T13" fmla="*/ 12 h 92"/>
                                      <a:gd name="T14" fmla="*/ 148 w 738"/>
                                      <a:gd name="T15" fmla="*/ 18 h 92"/>
                                      <a:gd name="T16" fmla="*/ 154 w 738"/>
                                      <a:gd name="T17" fmla="*/ 12 h 92"/>
                                      <a:gd name="T18" fmla="*/ 185 w 738"/>
                                      <a:gd name="T19" fmla="*/ 18 h 92"/>
                                      <a:gd name="T20" fmla="*/ 234 w 738"/>
                                      <a:gd name="T21" fmla="*/ 24 h 92"/>
                                      <a:gd name="T22" fmla="*/ 271 w 738"/>
                                      <a:gd name="T23" fmla="*/ 30 h 92"/>
                                      <a:gd name="T24" fmla="*/ 295 w 738"/>
                                      <a:gd name="T25" fmla="*/ 37 h 92"/>
                                      <a:gd name="T26" fmla="*/ 320 w 738"/>
                                      <a:gd name="T27" fmla="*/ 43 h 92"/>
                                      <a:gd name="T28" fmla="*/ 338 w 738"/>
                                      <a:gd name="T29" fmla="*/ 49 h 92"/>
                                      <a:gd name="T30" fmla="*/ 363 w 738"/>
                                      <a:gd name="T31" fmla="*/ 55 h 92"/>
                                      <a:gd name="T32" fmla="*/ 388 w 738"/>
                                      <a:gd name="T33" fmla="*/ 61 h 92"/>
                                      <a:gd name="T34" fmla="*/ 412 w 738"/>
                                      <a:gd name="T35" fmla="*/ 67 h 92"/>
                                      <a:gd name="T36" fmla="*/ 437 w 738"/>
                                      <a:gd name="T37" fmla="*/ 73 h 92"/>
                                      <a:gd name="T38" fmla="*/ 461 w 738"/>
                                      <a:gd name="T39" fmla="*/ 80 h 92"/>
                                      <a:gd name="T40" fmla="*/ 486 w 738"/>
                                      <a:gd name="T41" fmla="*/ 86 h 92"/>
                                      <a:gd name="T42" fmla="*/ 511 w 738"/>
                                      <a:gd name="T43" fmla="*/ 92 h 92"/>
                                      <a:gd name="T44" fmla="*/ 738 w 738"/>
                                      <a:gd name="T45" fmla="*/ 80 h 92"/>
                                      <a:gd name="T46" fmla="*/ 511 w 738"/>
                                      <a:gd name="T47" fmla="*/ 80 h 92"/>
                                      <a:gd name="T48" fmla="*/ 486 w 738"/>
                                      <a:gd name="T49" fmla="*/ 73 h 92"/>
                                      <a:gd name="T50" fmla="*/ 461 w 738"/>
                                      <a:gd name="T51" fmla="*/ 67 h 92"/>
                                      <a:gd name="T52" fmla="*/ 437 w 738"/>
                                      <a:gd name="T53" fmla="*/ 61 h 92"/>
                                      <a:gd name="T54" fmla="*/ 412 w 738"/>
                                      <a:gd name="T55" fmla="*/ 55 h 92"/>
                                      <a:gd name="T56" fmla="*/ 388 w 738"/>
                                      <a:gd name="T57" fmla="*/ 49 h 92"/>
                                      <a:gd name="T58" fmla="*/ 363 w 738"/>
                                      <a:gd name="T59" fmla="*/ 43 h 92"/>
                                      <a:gd name="T60" fmla="*/ 338 w 738"/>
                                      <a:gd name="T61" fmla="*/ 37 h 92"/>
                                      <a:gd name="T62" fmla="*/ 320 w 738"/>
                                      <a:gd name="T63" fmla="*/ 30 h 92"/>
                                      <a:gd name="T64" fmla="*/ 295 w 738"/>
                                      <a:gd name="T65" fmla="*/ 24 h 92"/>
                                      <a:gd name="T66" fmla="*/ 271 w 738"/>
                                      <a:gd name="T67" fmla="*/ 18 h 92"/>
                                      <a:gd name="T68" fmla="*/ 234 w 738"/>
                                      <a:gd name="T69" fmla="*/ 12 h 92"/>
                                      <a:gd name="T70" fmla="*/ 185 w 738"/>
                                      <a:gd name="T71" fmla="*/ 6 h 92"/>
                                      <a:gd name="T72" fmla="*/ 154 w 738"/>
                                      <a:gd name="T73" fmla="*/ 0 h 92"/>
                                      <a:gd name="T74" fmla="*/ 148 w 738"/>
                                      <a:gd name="T75" fmla="*/ 6 h 92"/>
                                      <a:gd name="T76" fmla="*/ 99 w 738"/>
                                      <a:gd name="T77" fmla="*/ 0 h 92"/>
                                      <a:gd name="T78" fmla="*/ 62 w 738"/>
                                      <a:gd name="T79" fmla="*/ 6 h 92"/>
                                      <a:gd name="T80" fmla="*/ 49 w 738"/>
                                      <a:gd name="T81" fmla="*/ 12 h 92"/>
                                      <a:gd name="T82" fmla="*/ 31 w 738"/>
                                      <a:gd name="T83" fmla="*/ 24 h 92"/>
                                      <a:gd name="T84" fmla="*/ 19 w 738"/>
                                      <a:gd name="T85" fmla="*/ 43 h 92"/>
                                      <a:gd name="T86" fmla="*/ 6 w 738"/>
                                      <a:gd name="T87" fmla="*/ 61 h 92"/>
                                      <a:gd name="T88" fmla="*/ 0 w 738"/>
                                      <a:gd name="T89" fmla="*/ 86 h 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738" h="92">
                                        <a:moveTo>
                                          <a:pt x="0" y="86"/>
                                        </a:moveTo>
                                        <a:lnTo>
                                          <a:pt x="0" y="92"/>
                                        </a:lnTo>
                                        <a:lnTo>
                                          <a:pt x="13" y="92"/>
                                        </a:lnTo>
                                        <a:lnTo>
                                          <a:pt x="13" y="67"/>
                                        </a:lnTo>
                                        <a:lnTo>
                                          <a:pt x="19" y="61"/>
                                        </a:lnTo>
                                        <a:lnTo>
                                          <a:pt x="19" y="55"/>
                                        </a:lnTo>
                                        <a:lnTo>
                                          <a:pt x="31" y="43"/>
                                        </a:lnTo>
                                        <a:lnTo>
                                          <a:pt x="31" y="37"/>
                                        </a:lnTo>
                                        <a:lnTo>
                                          <a:pt x="37" y="37"/>
                                        </a:lnTo>
                                        <a:lnTo>
                                          <a:pt x="49" y="24"/>
                                        </a:lnTo>
                                        <a:lnTo>
                                          <a:pt x="56" y="24"/>
                                        </a:lnTo>
                                        <a:lnTo>
                                          <a:pt x="62" y="18"/>
                                        </a:lnTo>
                                        <a:lnTo>
                                          <a:pt x="93" y="18"/>
                                        </a:lnTo>
                                        <a:lnTo>
                                          <a:pt x="99" y="12"/>
                                        </a:lnTo>
                                        <a:lnTo>
                                          <a:pt x="136" y="12"/>
                                        </a:lnTo>
                                        <a:lnTo>
                                          <a:pt x="148" y="18"/>
                                        </a:lnTo>
                                        <a:lnTo>
                                          <a:pt x="154" y="18"/>
                                        </a:lnTo>
                                        <a:lnTo>
                                          <a:pt x="154" y="12"/>
                                        </a:lnTo>
                                        <a:lnTo>
                                          <a:pt x="172" y="12"/>
                                        </a:lnTo>
                                        <a:lnTo>
                                          <a:pt x="185" y="18"/>
                                        </a:lnTo>
                                        <a:lnTo>
                                          <a:pt x="222" y="18"/>
                                        </a:lnTo>
                                        <a:lnTo>
                                          <a:pt x="234" y="24"/>
                                        </a:lnTo>
                                        <a:lnTo>
                                          <a:pt x="258" y="24"/>
                                        </a:lnTo>
                                        <a:lnTo>
                                          <a:pt x="271" y="30"/>
                                        </a:lnTo>
                                        <a:lnTo>
                                          <a:pt x="283" y="30"/>
                                        </a:lnTo>
                                        <a:lnTo>
                                          <a:pt x="295" y="37"/>
                                        </a:lnTo>
                                        <a:lnTo>
                                          <a:pt x="308" y="37"/>
                                        </a:lnTo>
                                        <a:lnTo>
                                          <a:pt x="320" y="43"/>
                                        </a:lnTo>
                                        <a:lnTo>
                                          <a:pt x="326" y="43"/>
                                        </a:lnTo>
                                        <a:lnTo>
                                          <a:pt x="338" y="49"/>
                                        </a:lnTo>
                                        <a:lnTo>
                                          <a:pt x="351" y="49"/>
                                        </a:lnTo>
                                        <a:lnTo>
                                          <a:pt x="363" y="55"/>
                                        </a:lnTo>
                                        <a:lnTo>
                                          <a:pt x="375" y="55"/>
                                        </a:lnTo>
                                        <a:lnTo>
                                          <a:pt x="388" y="61"/>
                                        </a:lnTo>
                                        <a:lnTo>
                                          <a:pt x="400" y="61"/>
                                        </a:lnTo>
                                        <a:lnTo>
                                          <a:pt x="412" y="67"/>
                                        </a:lnTo>
                                        <a:lnTo>
                                          <a:pt x="424" y="67"/>
                                        </a:lnTo>
                                        <a:lnTo>
                                          <a:pt x="437" y="73"/>
                                        </a:lnTo>
                                        <a:lnTo>
                                          <a:pt x="449" y="73"/>
                                        </a:lnTo>
                                        <a:lnTo>
                                          <a:pt x="461" y="80"/>
                                        </a:lnTo>
                                        <a:lnTo>
                                          <a:pt x="474" y="80"/>
                                        </a:lnTo>
                                        <a:lnTo>
                                          <a:pt x="486" y="86"/>
                                        </a:lnTo>
                                        <a:lnTo>
                                          <a:pt x="498" y="86"/>
                                        </a:lnTo>
                                        <a:lnTo>
                                          <a:pt x="511" y="92"/>
                                        </a:lnTo>
                                        <a:lnTo>
                                          <a:pt x="738" y="92"/>
                                        </a:lnTo>
                                        <a:lnTo>
                                          <a:pt x="738" y="80"/>
                                        </a:lnTo>
                                        <a:lnTo>
                                          <a:pt x="732" y="80"/>
                                        </a:lnTo>
                                        <a:lnTo>
                                          <a:pt x="511" y="80"/>
                                        </a:lnTo>
                                        <a:lnTo>
                                          <a:pt x="498" y="73"/>
                                        </a:lnTo>
                                        <a:lnTo>
                                          <a:pt x="486" y="73"/>
                                        </a:lnTo>
                                        <a:lnTo>
                                          <a:pt x="474" y="67"/>
                                        </a:lnTo>
                                        <a:lnTo>
                                          <a:pt x="461" y="67"/>
                                        </a:lnTo>
                                        <a:lnTo>
                                          <a:pt x="449" y="61"/>
                                        </a:lnTo>
                                        <a:lnTo>
                                          <a:pt x="437" y="61"/>
                                        </a:lnTo>
                                        <a:lnTo>
                                          <a:pt x="424" y="55"/>
                                        </a:lnTo>
                                        <a:lnTo>
                                          <a:pt x="412" y="55"/>
                                        </a:lnTo>
                                        <a:lnTo>
                                          <a:pt x="400" y="49"/>
                                        </a:lnTo>
                                        <a:lnTo>
                                          <a:pt x="388" y="49"/>
                                        </a:lnTo>
                                        <a:lnTo>
                                          <a:pt x="375" y="43"/>
                                        </a:lnTo>
                                        <a:lnTo>
                                          <a:pt x="363" y="43"/>
                                        </a:lnTo>
                                        <a:lnTo>
                                          <a:pt x="351" y="37"/>
                                        </a:lnTo>
                                        <a:lnTo>
                                          <a:pt x="338" y="37"/>
                                        </a:lnTo>
                                        <a:lnTo>
                                          <a:pt x="326" y="30"/>
                                        </a:lnTo>
                                        <a:lnTo>
                                          <a:pt x="320" y="30"/>
                                        </a:lnTo>
                                        <a:lnTo>
                                          <a:pt x="308" y="24"/>
                                        </a:lnTo>
                                        <a:lnTo>
                                          <a:pt x="295" y="24"/>
                                        </a:lnTo>
                                        <a:lnTo>
                                          <a:pt x="283" y="18"/>
                                        </a:lnTo>
                                        <a:lnTo>
                                          <a:pt x="271" y="18"/>
                                        </a:lnTo>
                                        <a:lnTo>
                                          <a:pt x="258" y="12"/>
                                        </a:lnTo>
                                        <a:lnTo>
                                          <a:pt x="234" y="12"/>
                                        </a:lnTo>
                                        <a:lnTo>
                                          <a:pt x="222" y="6"/>
                                        </a:lnTo>
                                        <a:lnTo>
                                          <a:pt x="185" y="6"/>
                                        </a:lnTo>
                                        <a:lnTo>
                                          <a:pt x="172" y="0"/>
                                        </a:lnTo>
                                        <a:lnTo>
                                          <a:pt x="154" y="0"/>
                                        </a:lnTo>
                                        <a:lnTo>
                                          <a:pt x="142" y="6"/>
                                        </a:lnTo>
                                        <a:lnTo>
                                          <a:pt x="148" y="6"/>
                                        </a:lnTo>
                                        <a:lnTo>
                                          <a:pt x="136" y="0"/>
                                        </a:lnTo>
                                        <a:lnTo>
                                          <a:pt x="99" y="0"/>
                                        </a:lnTo>
                                        <a:lnTo>
                                          <a:pt x="93" y="6"/>
                                        </a:lnTo>
                                        <a:lnTo>
                                          <a:pt x="62" y="6"/>
                                        </a:lnTo>
                                        <a:lnTo>
                                          <a:pt x="56" y="12"/>
                                        </a:lnTo>
                                        <a:lnTo>
                                          <a:pt x="49" y="12"/>
                                        </a:lnTo>
                                        <a:lnTo>
                                          <a:pt x="37" y="24"/>
                                        </a:lnTo>
                                        <a:lnTo>
                                          <a:pt x="31" y="24"/>
                                        </a:lnTo>
                                        <a:lnTo>
                                          <a:pt x="19" y="37"/>
                                        </a:lnTo>
                                        <a:lnTo>
                                          <a:pt x="19" y="43"/>
                                        </a:lnTo>
                                        <a:lnTo>
                                          <a:pt x="6" y="55"/>
                                        </a:lnTo>
                                        <a:lnTo>
                                          <a:pt x="6" y="61"/>
                                        </a:lnTo>
                                        <a:lnTo>
                                          <a:pt x="0" y="67"/>
                                        </a:lnTo>
                                        <a:lnTo>
                                          <a:pt x="0"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06" name="Rectangle 564"/>
                                <wps:cNvSpPr>
                                  <a:spLocks noChangeArrowheads="1"/>
                                </wps:cNvSpPr>
                                <wps:spPr bwMode="auto">
                                  <a:xfrm>
                                    <a:off x="3098" y="143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07" name="Rectangle 565"/>
                                <wps:cNvSpPr>
                                  <a:spLocks noChangeArrowheads="1"/>
                                </wps:cNvSpPr>
                                <wps:spPr bwMode="auto">
                                  <a:xfrm>
                                    <a:off x="3098" y="143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08" name="Rectangle 566"/>
                                <wps:cNvSpPr>
                                  <a:spLocks noChangeArrowheads="1"/>
                                </wps:cNvSpPr>
                                <wps:spPr bwMode="auto">
                                  <a:xfrm>
                                    <a:off x="3098" y="144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09" name="Rectangle 567"/>
                                <wps:cNvSpPr>
                                  <a:spLocks noChangeArrowheads="1"/>
                                </wps:cNvSpPr>
                                <wps:spPr bwMode="auto">
                                  <a:xfrm>
                                    <a:off x="3098" y="144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g:wgp>
                              <wpg:cNvPr id="23910" name="Group 568"/>
                              <wpg:cNvGrpSpPr>
                                <a:grpSpLocks/>
                              </wpg:cNvGrpSpPr>
                              <wpg:grpSpPr bwMode="auto">
                                <a:xfrm>
                                  <a:off x="1152401" y="504816"/>
                                  <a:ext cx="893957" cy="543505"/>
                                  <a:chOff x="3098" y="1357"/>
                                  <a:chExt cx="2404" cy="1461"/>
                                </a:xfrm>
                              </wpg:grpSpPr>
                              <wps:wsp>
                                <wps:cNvPr id="23911" name="Rectangle 569"/>
                                <wps:cNvSpPr>
                                  <a:spLocks noChangeArrowheads="1"/>
                                </wps:cNvSpPr>
                                <wps:spPr bwMode="auto">
                                  <a:xfrm>
                                    <a:off x="3098" y="145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12" name="Rectangle 570"/>
                                <wps:cNvSpPr>
                                  <a:spLocks noChangeArrowheads="1"/>
                                </wps:cNvSpPr>
                                <wps:spPr bwMode="auto">
                                  <a:xfrm>
                                    <a:off x="3098" y="146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13" name="Rectangle 571"/>
                                <wps:cNvSpPr>
                                  <a:spLocks noChangeArrowheads="1"/>
                                </wps:cNvSpPr>
                                <wps:spPr bwMode="auto">
                                  <a:xfrm>
                                    <a:off x="3098" y="146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14" name="Rectangle 572"/>
                                <wps:cNvSpPr>
                                  <a:spLocks noChangeArrowheads="1"/>
                                </wps:cNvSpPr>
                                <wps:spPr bwMode="auto">
                                  <a:xfrm>
                                    <a:off x="3098" y="147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15" name="Rectangle 573"/>
                                <wps:cNvSpPr>
                                  <a:spLocks noChangeArrowheads="1"/>
                                </wps:cNvSpPr>
                                <wps:spPr bwMode="auto">
                                  <a:xfrm>
                                    <a:off x="3098" y="148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16" name="Rectangle 574"/>
                                <wps:cNvSpPr>
                                  <a:spLocks noChangeArrowheads="1"/>
                                </wps:cNvSpPr>
                                <wps:spPr bwMode="auto">
                                  <a:xfrm>
                                    <a:off x="3098" y="148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17" name="Rectangle 575"/>
                                <wps:cNvSpPr>
                                  <a:spLocks noChangeArrowheads="1"/>
                                </wps:cNvSpPr>
                                <wps:spPr bwMode="auto">
                                  <a:xfrm>
                                    <a:off x="3098" y="149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18" name="Rectangle 576"/>
                                <wps:cNvSpPr>
                                  <a:spLocks noChangeArrowheads="1"/>
                                </wps:cNvSpPr>
                                <wps:spPr bwMode="auto">
                                  <a:xfrm>
                                    <a:off x="3098" y="149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19" name="Rectangle 577"/>
                                <wps:cNvSpPr>
                                  <a:spLocks noChangeArrowheads="1"/>
                                </wps:cNvSpPr>
                                <wps:spPr bwMode="auto">
                                  <a:xfrm>
                                    <a:off x="3098" y="150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0" name="Rectangle 578"/>
                                <wps:cNvSpPr>
                                  <a:spLocks noChangeArrowheads="1"/>
                                </wps:cNvSpPr>
                                <wps:spPr bwMode="auto">
                                  <a:xfrm>
                                    <a:off x="3098" y="151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1" name="Rectangle 579"/>
                                <wps:cNvSpPr>
                                  <a:spLocks noChangeArrowheads="1"/>
                                </wps:cNvSpPr>
                                <wps:spPr bwMode="auto">
                                  <a:xfrm>
                                    <a:off x="3098" y="151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2" name="Rectangle 580"/>
                                <wps:cNvSpPr>
                                  <a:spLocks noChangeArrowheads="1"/>
                                </wps:cNvSpPr>
                                <wps:spPr bwMode="auto">
                                  <a:xfrm>
                                    <a:off x="3098" y="152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3" name="Rectangle 581"/>
                                <wps:cNvSpPr>
                                  <a:spLocks noChangeArrowheads="1"/>
                                </wps:cNvSpPr>
                                <wps:spPr bwMode="auto">
                                  <a:xfrm>
                                    <a:off x="3098" y="152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4" name="Rectangle 582"/>
                                <wps:cNvSpPr>
                                  <a:spLocks noChangeArrowheads="1"/>
                                </wps:cNvSpPr>
                                <wps:spPr bwMode="auto">
                                  <a:xfrm>
                                    <a:off x="3098" y="153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5" name="Rectangle 583"/>
                                <wps:cNvSpPr>
                                  <a:spLocks noChangeArrowheads="1"/>
                                </wps:cNvSpPr>
                                <wps:spPr bwMode="auto">
                                  <a:xfrm>
                                    <a:off x="3098" y="154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6" name="Rectangle 584"/>
                                <wps:cNvSpPr>
                                  <a:spLocks noChangeArrowheads="1"/>
                                </wps:cNvSpPr>
                                <wps:spPr bwMode="auto">
                                  <a:xfrm>
                                    <a:off x="3098" y="154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7" name="Rectangle 585"/>
                                <wps:cNvSpPr>
                                  <a:spLocks noChangeArrowheads="1"/>
                                </wps:cNvSpPr>
                                <wps:spPr bwMode="auto">
                                  <a:xfrm>
                                    <a:off x="3098" y="1553"/>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8" name="Rectangle 586"/>
                                <wps:cNvSpPr>
                                  <a:spLocks noChangeArrowheads="1"/>
                                </wps:cNvSpPr>
                                <wps:spPr bwMode="auto">
                                  <a:xfrm>
                                    <a:off x="3098" y="156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29" name="Rectangle 587"/>
                                <wps:cNvSpPr>
                                  <a:spLocks noChangeArrowheads="1"/>
                                </wps:cNvSpPr>
                                <wps:spPr bwMode="auto">
                                  <a:xfrm>
                                    <a:off x="3098" y="156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0" name="Rectangle 588"/>
                                <wps:cNvSpPr>
                                  <a:spLocks noChangeArrowheads="1"/>
                                </wps:cNvSpPr>
                                <wps:spPr bwMode="auto">
                                  <a:xfrm>
                                    <a:off x="3098" y="157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1" name="Rectangle 589"/>
                                <wps:cNvSpPr>
                                  <a:spLocks noChangeArrowheads="1"/>
                                </wps:cNvSpPr>
                                <wps:spPr bwMode="auto">
                                  <a:xfrm>
                                    <a:off x="3098" y="157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2" name="Rectangle 590"/>
                                <wps:cNvSpPr>
                                  <a:spLocks noChangeArrowheads="1"/>
                                </wps:cNvSpPr>
                                <wps:spPr bwMode="auto">
                                  <a:xfrm>
                                    <a:off x="3098" y="158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3" name="Rectangle 591"/>
                                <wps:cNvSpPr>
                                  <a:spLocks noChangeArrowheads="1"/>
                                </wps:cNvSpPr>
                                <wps:spPr bwMode="auto">
                                  <a:xfrm>
                                    <a:off x="3098" y="159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4" name="Rectangle 592"/>
                                <wps:cNvSpPr>
                                  <a:spLocks noChangeArrowheads="1"/>
                                </wps:cNvSpPr>
                                <wps:spPr bwMode="auto">
                                  <a:xfrm>
                                    <a:off x="3098" y="159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5" name="Rectangle 593"/>
                                <wps:cNvSpPr>
                                  <a:spLocks noChangeArrowheads="1"/>
                                </wps:cNvSpPr>
                                <wps:spPr bwMode="auto">
                                  <a:xfrm>
                                    <a:off x="3098" y="160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6" name="Rectangle 594"/>
                                <wps:cNvSpPr>
                                  <a:spLocks noChangeArrowheads="1"/>
                                </wps:cNvSpPr>
                                <wps:spPr bwMode="auto">
                                  <a:xfrm>
                                    <a:off x="3098" y="160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7" name="Rectangle 595"/>
                                <wps:cNvSpPr>
                                  <a:spLocks noChangeArrowheads="1"/>
                                </wps:cNvSpPr>
                                <wps:spPr bwMode="auto">
                                  <a:xfrm>
                                    <a:off x="3098" y="161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8" name="Rectangle 596"/>
                                <wps:cNvSpPr>
                                  <a:spLocks noChangeArrowheads="1"/>
                                </wps:cNvSpPr>
                                <wps:spPr bwMode="auto">
                                  <a:xfrm>
                                    <a:off x="3098" y="162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39" name="Rectangle 597"/>
                                <wps:cNvSpPr>
                                  <a:spLocks noChangeArrowheads="1"/>
                                </wps:cNvSpPr>
                                <wps:spPr bwMode="auto">
                                  <a:xfrm>
                                    <a:off x="3098" y="162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0" name="Rectangle 598"/>
                                <wps:cNvSpPr>
                                  <a:spLocks noChangeArrowheads="1"/>
                                </wps:cNvSpPr>
                                <wps:spPr bwMode="auto">
                                  <a:xfrm>
                                    <a:off x="3098" y="163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1" name="Rectangle 599"/>
                                <wps:cNvSpPr>
                                  <a:spLocks noChangeArrowheads="1"/>
                                </wps:cNvSpPr>
                                <wps:spPr bwMode="auto">
                                  <a:xfrm>
                                    <a:off x="3098" y="163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2" name="Rectangle 600"/>
                                <wps:cNvSpPr>
                                  <a:spLocks noChangeArrowheads="1"/>
                                </wps:cNvSpPr>
                                <wps:spPr bwMode="auto">
                                  <a:xfrm>
                                    <a:off x="3098" y="164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3" name="Rectangle 601"/>
                                <wps:cNvSpPr>
                                  <a:spLocks noChangeArrowheads="1"/>
                                </wps:cNvSpPr>
                                <wps:spPr bwMode="auto">
                                  <a:xfrm>
                                    <a:off x="3098" y="165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4" name="Rectangle 602"/>
                                <wps:cNvSpPr>
                                  <a:spLocks noChangeArrowheads="1"/>
                                </wps:cNvSpPr>
                                <wps:spPr bwMode="auto">
                                  <a:xfrm>
                                    <a:off x="3098" y="165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5" name="Rectangle 603"/>
                                <wps:cNvSpPr>
                                  <a:spLocks noChangeArrowheads="1"/>
                                </wps:cNvSpPr>
                                <wps:spPr bwMode="auto">
                                  <a:xfrm>
                                    <a:off x="3098" y="166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6" name="Rectangle 604"/>
                                <wps:cNvSpPr>
                                  <a:spLocks noChangeArrowheads="1"/>
                                </wps:cNvSpPr>
                                <wps:spPr bwMode="auto">
                                  <a:xfrm>
                                    <a:off x="3098" y="167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7" name="Rectangle 605"/>
                                <wps:cNvSpPr>
                                  <a:spLocks noChangeArrowheads="1"/>
                                </wps:cNvSpPr>
                                <wps:spPr bwMode="auto">
                                  <a:xfrm>
                                    <a:off x="3098" y="167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8" name="Rectangle 606"/>
                                <wps:cNvSpPr>
                                  <a:spLocks noChangeArrowheads="1"/>
                                </wps:cNvSpPr>
                                <wps:spPr bwMode="auto">
                                  <a:xfrm>
                                    <a:off x="3098" y="168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49" name="Rectangle 607"/>
                                <wps:cNvSpPr>
                                  <a:spLocks noChangeArrowheads="1"/>
                                </wps:cNvSpPr>
                                <wps:spPr bwMode="auto">
                                  <a:xfrm>
                                    <a:off x="3098" y="168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0" name="Rectangle 608"/>
                                <wps:cNvSpPr>
                                  <a:spLocks noChangeArrowheads="1"/>
                                </wps:cNvSpPr>
                                <wps:spPr bwMode="auto">
                                  <a:xfrm>
                                    <a:off x="3098" y="169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1" name="Rectangle 609"/>
                                <wps:cNvSpPr>
                                  <a:spLocks noChangeArrowheads="1"/>
                                </wps:cNvSpPr>
                                <wps:spPr bwMode="auto">
                                  <a:xfrm>
                                    <a:off x="3098" y="170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2" name="Rectangle 610"/>
                                <wps:cNvSpPr>
                                  <a:spLocks noChangeArrowheads="1"/>
                                </wps:cNvSpPr>
                                <wps:spPr bwMode="auto">
                                  <a:xfrm>
                                    <a:off x="3098" y="170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3" name="Rectangle 611"/>
                                <wps:cNvSpPr>
                                  <a:spLocks noChangeArrowheads="1"/>
                                </wps:cNvSpPr>
                                <wps:spPr bwMode="auto">
                                  <a:xfrm>
                                    <a:off x="3098" y="171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4" name="Rectangle 612"/>
                                <wps:cNvSpPr>
                                  <a:spLocks noChangeArrowheads="1"/>
                                </wps:cNvSpPr>
                                <wps:spPr bwMode="auto">
                                  <a:xfrm>
                                    <a:off x="3098" y="171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5" name="Rectangle 613"/>
                                <wps:cNvSpPr>
                                  <a:spLocks noChangeArrowheads="1"/>
                                </wps:cNvSpPr>
                                <wps:spPr bwMode="auto">
                                  <a:xfrm>
                                    <a:off x="3098" y="1725"/>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6" name="Rectangle 614"/>
                                <wps:cNvSpPr>
                                  <a:spLocks noChangeArrowheads="1"/>
                                </wps:cNvSpPr>
                                <wps:spPr bwMode="auto">
                                  <a:xfrm>
                                    <a:off x="3098" y="173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7" name="Rectangle 615"/>
                                <wps:cNvSpPr>
                                  <a:spLocks noChangeArrowheads="1"/>
                                </wps:cNvSpPr>
                                <wps:spPr bwMode="auto">
                                  <a:xfrm>
                                    <a:off x="3098" y="173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8" name="Rectangle 616"/>
                                <wps:cNvSpPr>
                                  <a:spLocks noChangeArrowheads="1"/>
                                </wps:cNvSpPr>
                                <wps:spPr bwMode="auto">
                                  <a:xfrm>
                                    <a:off x="3098" y="174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59" name="Rectangle 617"/>
                                <wps:cNvSpPr>
                                  <a:spLocks noChangeArrowheads="1"/>
                                </wps:cNvSpPr>
                                <wps:spPr bwMode="auto">
                                  <a:xfrm>
                                    <a:off x="3098" y="175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0" name="Rectangle 618"/>
                                <wps:cNvSpPr>
                                  <a:spLocks noChangeArrowheads="1"/>
                                </wps:cNvSpPr>
                                <wps:spPr bwMode="auto">
                                  <a:xfrm>
                                    <a:off x="3098" y="175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1" name="Rectangle 619"/>
                                <wps:cNvSpPr>
                                  <a:spLocks noChangeArrowheads="1"/>
                                </wps:cNvSpPr>
                                <wps:spPr bwMode="auto">
                                  <a:xfrm>
                                    <a:off x="3098" y="176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2" name="Rectangle 620"/>
                                <wps:cNvSpPr>
                                  <a:spLocks noChangeArrowheads="1"/>
                                </wps:cNvSpPr>
                                <wps:spPr bwMode="auto">
                                  <a:xfrm>
                                    <a:off x="3098" y="176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3" name="Rectangle 621"/>
                                <wps:cNvSpPr>
                                  <a:spLocks noChangeArrowheads="1"/>
                                </wps:cNvSpPr>
                                <wps:spPr bwMode="auto">
                                  <a:xfrm>
                                    <a:off x="3098" y="1774"/>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4" name="Rectangle 622"/>
                                <wps:cNvSpPr>
                                  <a:spLocks noChangeArrowheads="1"/>
                                </wps:cNvSpPr>
                                <wps:spPr bwMode="auto">
                                  <a:xfrm>
                                    <a:off x="3098" y="178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5" name="Rectangle 623"/>
                                <wps:cNvSpPr>
                                  <a:spLocks noChangeArrowheads="1"/>
                                </wps:cNvSpPr>
                                <wps:spPr bwMode="auto">
                                  <a:xfrm>
                                    <a:off x="3098" y="178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6" name="Rectangle 624"/>
                                <wps:cNvSpPr>
                                  <a:spLocks noChangeArrowheads="1"/>
                                </wps:cNvSpPr>
                                <wps:spPr bwMode="auto">
                                  <a:xfrm>
                                    <a:off x="3098" y="179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7" name="Rectangle 625"/>
                                <wps:cNvSpPr>
                                  <a:spLocks noChangeArrowheads="1"/>
                                </wps:cNvSpPr>
                                <wps:spPr bwMode="auto">
                                  <a:xfrm>
                                    <a:off x="3098" y="179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8" name="Rectangle 626"/>
                                <wps:cNvSpPr>
                                  <a:spLocks noChangeArrowheads="1"/>
                                </wps:cNvSpPr>
                                <wps:spPr bwMode="auto">
                                  <a:xfrm>
                                    <a:off x="3098" y="180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69" name="Rectangle 627"/>
                                <wps:cNvSpPr>
                                  <a:spLocks noChangeArrowheads="1"/>
                                </wps:cNvSpPr>
                                <wps:spPr bwMode="auto">
                                  <a:xfrm>
                                    <a:off x="3098" y="181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0" name="Rectangle 628"/>
                                <wps:cNvSpPr>
                                  <a:spLocks noChangeArrowheads="1"/>
                                </wps:cNvSpPr>
                                <wps:spPr bwMode="auto">
                                  <a:xfrm>
                                    <a:off x="3098" y="181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1" name="Rectangle 629"/>
                                <wps:cNvSpPr>
                                  <a:spLocks noChangeArrowheads="1"/>
                                </wps:cNvSpPr>
                                <wps:spPr bwMode="auto">
                                  <a:xfrm>
                                    <a:off x="3098" y="182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2" name="Rectangle 630"/>
                                <wps:cNvSpPr>
                                  <a:spLocks noChangeArrowheads="1"/>
                                </wps:cNvSpPr>
                                <wps:spPr bwMode="auto">
                                  <a:xfrm>
                                    <a:off x="3098" y="183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3" name="Rectangle 631"/>
                                <wps:cNvSpPr>
                                  <a:spLocks noChangeArrowheads="1"/>
                                </wps:cNvSpPr>
                                <wps:spPr bwMode="auto">
                                  <a:xfrm>
                                    <a:off x="3098" y="183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4" name="Rectangle 632"/>
                                <wps:cNvSpPr>
                                  <a:spLocks noChangeArrowheads="1"/>
                                </wps:cNvSpPr>
                                <wps:spPr bwMode="auto">
                                  <a:xfrm>
                                    <a:off x="3098" y="184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5" name="Rectangle 633"/>
                                <wps:cNvSpPr>
                                  <a:spLocks noChangeArrowheads="1"/>
                                </wps:cNvSpPr>
                                <wps:spPr bwMode="auto">
                                  <a:xfrm>
                                    <a:off x="3098" y="184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6" name="Rectangle 634"/>
                                <wps:cNvSpPr>
                                  <a:spLocks noChangeArrowheads="1"/>
                                </wps:cNvSpPr>
                                <wps:spPr bwMode="auto">
                                  <a:xfrm>
                                    <a:off x="3098" y="185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7" name="Rectangle 635"/>
                                <wps:cNvSpPr>
                                  <a:spLocks noChangeArrowheads="1"/>
                                </wps:cNvSpPr>
                                <wps:spPr bwMode="auto">
                                  <a:xfrm>
                                    <a:off x="3098" y="186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8" name="Rectangle 636"/>
                                <wps:cNvSpPr>
                                  <a:spLocks noChangeArrowheads="1"/>
                                </wps:cNvSpPr>
                                <wps:spPr bwMode="auto">
                                  <a:xfrm>
                                    <a:off x="3098" y="186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79" name="Rectangle 637"/>
                                <wps:cNvSpPr>
                                  <a:spLocks noChangeArrowheads="1"/>
                                </wps:cNvSpPr>
                                <wps:spPr bwMode="auto">
                                  <a:xfrm>
                                    <a:off x="3098" y="187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0" name="Rectangle 638"/>
                                <wps:cNvSpPr>
                                  <a:spLocks noChangeArrowheads="1"/>
                                </wps:cNvSpPr>
                                <wps:spPr bwMode="auto">
                                  <a:xfrm>
                                    <a:off x="3098" y="187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1" name="Rectangle 639"/>
                                <wps:cNvSpPr>
                                  <a:spLocks noChangeArrowheads="1"/>
                                </wps:cNvSpPr>
                                <wps:spPr bwMode="auto">
                                  <a:xfrm>
                                    <a:off x="3098" y="188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2" name="Rectangle 640"/>
                                <wps:cNvSpPr>
                                  <a:spLocks noChangeArrowheads="1"/>
                                </wps:cNvSpPr>
                                <wps:spPr bwMode="auto">
                                  <a:xfrm>
                                    <a:off x="3098" y="189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3" name="Rectangle 641"/>
                                <wps:cNvSpPr>
                                  <a:spLocks noChangeArrowheads="1"/>
                                </wps:cNvSpPr>
                                <wps:spPr bwMode="auto">
                                  <a:xfrm>
                                    <a:off x="3098" y="189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4" name="Rectangle 642"/>
                                <wps:cNvSpPr>
                                  <a:spLocks noChangeArrowheads="1"/>
                                </wps:cNvSpPr>
                                <wps:spPr bwMode="auto">
                                  <a:xfrm>
                                    <a:off x="3098" y="1903"/>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5" name="Rectangle 643"/>
                                <wps:cNvSpPr>
                                  <a:spLocks noChangeArrowheads="1"/>
                                </wps:cNvSpPr>
                                <wps:spPr bwMode="auto">
                                  <a:xfrm>
                                    <a:off x="3098" y="191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6" name="Rectangle 644"/>
                                <wps:cNvSpPr>
                                  <a:spLocks noChangeArrowheads="1"/>
                                </wps:cNvSpPr>
                                <wps:spPr bwMode="auto">
                                  <a:xfrm>
                                    <a:off x="3098" y="191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7" name="Rectangle 645"/>
                                <wps:cNvSpPr>
                                  <a:spLocks noChangeArrowheads="1"/>
                                </wps:cNvSpPr>
                                <wps:spPr bwMode="auto">
                                  <a:xfrm>
                                    <a:off x="3098" y="192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8" name="Rectangle 646"/>
                                <wps:cNvSpPr>
                                  <a:spLocks noChangeArrowheads="1"/>
                                </wps:cNvSpPr>
                                <wps:spPr bwMode="auto">
                                  <a:xfrm>
                                    <a:off x="3098" y="192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89" name="Rectangle 647"/>
                                <wps:cNvSpPr>
                                  <a:spLocks noChangeArrowheads="1"/>
                                </wps:cNvSpPr>
                                <wps:spPr bwMode="auto">
                                  <a:xfrm>
                                    <a:off x="3098" y="193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0" name="Rectangle 648"/>
                                <wps:cNvSpPr>
                                  <a:spLocks noChangeArrowheads="1"/>
                                </wps:cNvSpPr>
                                <wps:spPr bwMode="auto">
                                  <a:xfrm>
                                    <a:off x="3098" y="194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1" name="Rectangle 649"/>
                                <wps:cNvSpPr>
                                  <a:spLocks noChangeArrowheads="1"/>
                                </wps:cNvSpPr>
                                <wps:spPr bwMode="auto">
                                  <a:xfrm>
                                    <a:off x="3098" y="194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2" name="Rectangle 650"/>
                                <wps:cNvSpPr>
                                  <a:spLocks noChangeArrowheads="1"/>
                                </wps:cNvSpPr>
                                <wps:spPr bwMode="auto">
                                  <a:xfrm>
                                    <a:off x="3098" y="195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3" name="Rectangle 651"/>
                                <wps:cNvSpPr>
                                  <a:spLocks noChangeArrowheads="1"/>
                                </wps:cNvSpPr>
                                <wps:spPr bwMode="auto">
                                  <a:xfrm>
                                    <a:off x="3098" y="195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4" name="Rectangle 652"/>
                                <wps:cNvSpPr>
                                  <a:spLocks noChangeArrowheads="1"/>
                                </wps:cNvSpPr>
                                <wps:spPr bwMode="auto">
                                  <a:xfrm>
                                    <a:off x="3098" y="196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5" name="Rectangle 653"/>
                                <wps:cNvSpPr>
                                  <a:spLocks noChangeArrowheads="1"/>
                                </wps:cNvSpPr>
                                <wps:spPr bwMode="auto">
                                  <a:xfrm>
                                    <a:off x="3098" y="197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6" name="Rectangle 654"/>
                                <wps:cNvSpPr>
                                  <a:spLocks noChangeArrowheads="1"/>
                                </wps:cNvSpPr>
                                <wps:spPr bwMode="auto">
                                  <a:xfrm>
                                    <a:off x="3098" y="197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7" name="Rectangle 655"/>
                                <wps:cNvSpPr>
                                  <a:spLocks noChangeArrowheads="1"/>
                                </wps:cNvSpPr>
                                <wps:spPr bwMode="auto">
                                  <a:xfrm>
                                    <a:off x="3098" y="198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8" name="Rectangle 656"/>
                                <wps:cNvSpPr>
                                  <a:spLocks noChangeArrowheads="1"/>
                                </wps:cNvSpPr>
                                <wps:spPr bwMode="auto">
                                  <a:xfrm>
                                    <a:off x="3098" y="198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99" name="Rectangle 657"/>
                                <wps:cNvSpPr>
                                  <a:spLocks noChangeArrowheads="1"/>
                                </wps:cNvSpPr>
                                <wps:spPr bwMode="auto">
                                  <a:xfrm>
                                    <a:off x="3098" y="199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0" name="Rectangle 658"/>
                                <wps:cNvSpPr>
                                  <a:spLocks noChangeArrowheads="1"/>
                                </wps:cNvSpPr>
                                <wps:spPr bwMode="auto">
                                  <a:xfrm>
                                    <a:off x="3098" y="200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1" name="Rectangle 659"/>
                                <wps:cNvSpPr>
                                  <a:spLocks noChangeArrowheads="1"/>
                                </wps:cNvSpPr>
                                <wps:spPr bwMode="auto">
                                  <a:xfrm>
                                    <a:off x="3098" y="200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2" name="Rectangle 660"/>
                                <wps:cNvSpPr>
                                  <a:spLocks noChangeArrowheads="1"/>
                                </wps:cNvSpPr>
                                <wps:spPr bwMode="auto">
                                  <a:xfrm>
                                    <a:off x="3098" y="201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3" name="Rectangle 661"/>
                                <wps:cNvSpPr>
                                  <a:spLocks noChangeArrowheads="1"/>
                                </wps:cNvSpPr>
                                <wps:spPr bwMode="auto">
                                  <a:xfrm>
                                    <a:off x="3098" y="202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4" name="Rectangle 662"/>
                                <wps:cNvSpPr>
                                  <a:spLocks noChangeArrowheads="1"/>
                                </wps:cNvSpPr>
                                <wps:spPr bwMode="auto">
                                  <a:xfrm>
                                    <a:off x="3098" y="202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5" name="Rectangle 663"/>
                                <wps:cNvSpPr>
                                  <a:spLocks noChangeArrowheads="1"/>
                                </wps:cNvSpPr>
                                <wps:spPr bwMode="auto">
                                  <a:xfrm>
                                    <a:off x="3098" y="2032"/>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6" name="Rectangle 664"/>
                                <wps:cNvSpPr>
                                  <a:spLocks noChangeArrowheads="1"/>
                                </wps:cNvSpPr>
                                <wps:spPr bwMode="auto">
                                  <a:xfrm>
                                    <a:off x="3098" y="203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7" name="Rectangle 665"/>
                                <wps:cNvSpPr>
                                  <a:spLocks noChangeArrowheads="1"/>
                                </wps:cNvSpPr>
                                <wps:spPr bwMode="auto">
                                  <a:xfrm>
                                    <a:off x="3098" y="219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8" name="Rectangle 666"/>
                                <wps:cNvSpPr>
                                  <a:spLocks noChangeArrowheads="1"/>
                                </wps:cNvSpPr>
                                <wps:spPr bwMode="auto">
                                  <a:xfrm>
                                    <a:off x="3098" y="220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09" name="Rectangle 667"/>
                                <wps:cNvSpPr>
                                  <a:spLocks noChangeArrowheads="1"/>
                                </wps:cNvSpPr>
                                <wps:spPr bwMode="auto">
                                  <a:xfrm>
                                    <a:off x="3098" y="221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0" name="Rectangle 668"/>
                                <wps:cNvSpPr>
                                  <a:spLocks noChangeArrowheads="1"/>
                                </wps:cNvSpPr>
                                <wps:spPr bwMode="auto">
                                  <a:xfrm>
                                    <a:off x="3098" y="221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1" name="Rectangle 669"/>
                                <wps:cNvSpPr>
                                  <a:spLocks noChangeArrowheads="1"/>
                                </wps:cNvSpPr>
                                <wps:spPr bwMode="auto">
                                  <a:xfrm>
                                    <a:off x="3098" y="222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2" name="Rectangle 670"/>
                                <wps:cNvSpPr>
                                  <a:spLocks noChangeArrowheads="1"/>
                                </wps:cNvSpPr>
                                <wps:spPr bwMode="auto">
                                  <a:xfrm>
                                    <a:off x="3098" y="222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3" name="Rectangle 671"/>
                                <wps:cNvSpPr>
                                  <a:spLocks noChangeArrowheads="1"/>
                                </wps:cNvSpPr>
                                <wps:spPr bwMode="auto">
                                  <a:xfrm>
                                    <a:off x="3098" y="223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4" name="Rectangle 672"/>
                                <wps:cNvSpPr>
                                  <a:spLocks noChangeArrowheads="1"/>
                                </wps:cNvSpPr>
                                <wps:spPr bwMode="auto">
                                  <a:xfrm>
                                    <a:off x="3098" y="224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5" name="Rectangle 673"/>
                                <wps:cNvSpPr>
                                  <a:spLocks noChangeArrowheads="1"/>
                                </wps:cNvSpPr>
                                <wps:spPr bwMode="auto">
                                  <a:xfrm>
                                    <a:off x="3098" y="224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6" name="Rectangle 674"/>
                                <wps:cNvSpPr>
                                  <a:spLocks noChangeArrowheads="1"/>
                                </wps:cNvSpPr>
                                <wps:spPr bwMode="auto">
                                  <a:xfrm>
                                    <a:off x="3098" y="2253"/>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7" name="Rectangle 675"/>
                                <wps:cNvSpPr>
                                  <a:spLocks noChangeArrowheads="1"/>
                                </wps:cNvSpPr>
                                <wps:spPr bwMode="auto">
                                  <a:xfrm>
                                    <a:off x="3098" y="226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8" name="Rectangle 676"/>
                                <wps:cNvSpPr>
                                  <a:spLocks noChangeArrowheads="1"/>
                                </wps:cNvSpPr>
                                <wps:spPr bwMode="auto">
                                  <a:xfrm>
                                    <a:off x="3098" y="226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19" name="Rectangle 677"/>
                                <wps:cNvSpPr>
                                  <a:spLocks noChangeArrowheads="1"/>
                                </wps:cNvSpPr>
                                <wps:spPr bwMode="auto">
                                  <a:xfrm>
                                    <a:off x="3098" y="227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0" name="Rectangle 678"/>
                                <wps:cNvSpPr>
                                  <a:spLocks noChangeArrowheads="1"/>
                                </wps:cNvSpPr>
                                <wps:spPr bwMode="auto">
                                  <a:xfrm>
                                    <a:off x="3098" y="227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1" name="Rectangle 679"/>
                                <wps:cNvSpPr>
                                  <a:spLocks noChangeArrowheads="1"/>
                                </wps:cNvSpPr>
                                <wps:spPr bwMode="auto">
                                  <a:xfrm>
                                    <a:off x="3098" y="228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2" name="Rectangle 680"/>
                                <wps:cNvSpPr>
                                  <a:spLocks noChangeArrowheads="1"/>
                                </wps:cNvSpPr>
                                <wps:spPr bwMode="auto">
                                  <a:xfrm>
                                    <a:off x="3098" y="229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3" name="Rectangle 681"/>
                                <wps:cNvSpPr>
                                  <a:spLocks noChangeArrowheads="1"/>
                                </wps:cNvSpPr>
                                <wps:spPr bwMode="auto">
                                  <a:xfrm>
                                    <a:off x="3098" y="229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4" name="Rectangle 682"/>
                                <wps:cNvSpPr>
                                  <a:spLocks noChangeArrowheads="1"/>
                                </wps:cNvSpPr>
                                <wps:spPr bwMode="auto">
                                  <a:xfrm>
                                    <a:off x="3098" y="230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5" name="Rectangle 683"/>
                                <wps:cNvSpPr>
                                  <a:spLocks noChangeArrowheads="1"/>
                                </wps:cNvSpPr>
                                <wps:spPr bwMode="auto">
                                  <a:xfrm>
                                    <a:off x="3098" y="230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6" name="Rectangle 684"/>
                                <wps:cNvSpPr>
                                  <a:spLocks noChangeArrowheads="1"/>
                                </wps:cNvSpPr>
                                <wps:spPr bwMode="auto">
                                  <a:xfrm>
                                    <a:off x="3098" y="231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7" name="Rectangle 685"/>
                                <wps:cNvSpPr>
                                  <a:spLocks noChangeArrowheads="1"/>
                                </wps:cNvSpPr>
                                <wps:spPr bwMode="auto">
                                  <a:xfrm>
                                    <a:off x="3098" y="232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8" name="Rectangle 686"/>
                                <wps:cNvSpPr>
                                  <a:spLocks noChangeArrowheads="1"/>
                                </wps:cNvSpPr>
                                <wps:spPr bwMode="auto">
                                  <a:xfrm>
                                    <a:off x="3098" y="232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29" name="Rectangle 687"/>
                                <wps:cNvSpPr>
                                  <a:spLocks noChangeArrowheads="1"/>
                                </wps:cNvSpPr>
                                <wps:spPr bwMode="auto">
                                  <a:xfrm>
                                    <a:off x="3098" y="233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0" name="Rectangle 688"/>
                                <wps:cNvSpPr>
                                  <a:spLocks noChangeArrowheads="1"/>
                                </wps:cNvSpPr>
                                <wps:spPr bwMode="auto">
                                  <a:xfrm>
                                    <a:off x="3098" y="233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1" name="Rectangle 689"/>
                                <wps:cNvSpPr>
                                  <a:spLocks noChangeArrowheads="1"/>
                                </wps:cNvSpPr>
                                <wps:spPr bwMode="auto">
                                  <a:xfrm>
                                    <a:off x="3098" y="234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2" name="Rectangle 690"/>
                                <wps:cNvSpPr>
                                  <a:spLocks noChangeArrowheads="1"/>
                                </wps:cNvSpPr>
                                <wps:spPr bwMode="auto">
                                  <a:xfrm>
                                    <a:off x="3098" y="250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3" name="Rectangle 691"/>
                                <wps:cNvSpPr>
                                  <a:spLocks noChangeArrowheads="1"/>
                                </wps:cNvSpPr>
                                <wps:spPr bwMode="auto">
                                  <a:xfrm>
                                    <a:off x="3098" y="251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4" name="Rectangle 692"/>
                                <wps:cNvSpPr>
                                  <a:spLocks noChangeArrowheads="1"/>
                                </wps:cNvSpPr>
                                <wps:spPr bwMode="auto">
                                  <a:xfrm>
                                    <a:off x="3098" y="251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5" name="Rectangle 693"/>
                                <wps:cNvSpPr>
                                  <a:spLocks noChangeArrowheads="1"/>
                                </wps:cNvSpPr>
                                <wps:spPr bwMode="auto">
                                  <a:xfrm>
                                    <a:off x="3098" y="252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6" name="Rectangle 694"/>
                                <wps:cNvSpPr>
                                  <a:spLocks noChangeArrowheads="1"/>
                                </wps:cNvSpPr>
                                <wps:spPr bwMode="auto">
                                  <a:xfrm>
                                    <a:off x="3098" y="253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7" name="Rectangle 695"/>
                                <wps:cNvSpPr>
                                  <a:spLocks noChangeArrowheads="1"/>
                                </wps:cNvSpPr>
                                <wps:spPr bwMode="auto">
                                  <a:xfrm>
                                    <a:off x="3098" y="253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8" name="Rectangle 696"/>
                                <wps:cNvSpPr>
                                  <a:spLocks noChangeArrowheads="1"/>
                                </wps:cNvSpPr>
                                <wps:spPr bwMode="auto">
                                  <a:xfrm>
                                    <a:off x="3098" y="254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39" name="Rectangle 697"/>
                                <wps:cNvSpPr>
                                  <a:spLocks noChangeArrowheads="1"/>
                                </wps:cNvSpPr>
                                <wps:spPr bwMode="auto">
                                  <a:xfrm>
                                    <a:off x="3098" y="254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0" name="Rectangle 698"/>
                                <wps:cNvSpPr>
                                  <a:spLocks noChangeArrowheads="1"/>
                                </wps:cNvSpPr>
                                <wps:spPr bwMode="auto">
                                  <a:xfrm>
                                    <a:off x="3098" y="255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1" name="Rectangle 699"/>
                                <wps:cNvSpPr>
                                  <a:spLocks noChangeArrowheads="1"/>
                                </wps:cNvSpPr>
                                <wps:spPr bwMode="auto">
                                  <a:xfrm>
                                    <a:off x="3098" y="2560"/>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2" name="Rectangle 700"/>
                                <wps:cNvSpPr>
                                  <a:spLocks noChangeArrowheads="1"/>
                                </wps:cNvSpPr>
                                <wps:spPr bwMode="auto">
                                  <a:xfrm>
                                    <a:off x="3098" y="256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3" name="Rectangle 701"/>
                                <wps:cNvSpPr>
                                  <a:spLocks noChangeArrowheads="1"/>
                                </wps:cNvSpPr>
                                <wps:spPr bwMode="auto">
                                  <a:xfrm>
                                    <a:off x="3098" y="257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4" name="Rectangle 702"/>
                                <wps:cNvSpPr>
                                  <a:spLocks noChangeArrowheads="1"/>
                                </wps:cNvSpPr>
                                <wps:spPr bwMode="auto">
                                  <a:xfrm>
                                    <a:off x="3098" y="257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5" name="Rectangle 703"/>
                                <wps:cNvSpPr>
                                  <a:spLocks noChangeArrowheads="1"/>
                                </wps:cNvSpPr>
                                <wps:spPr bwMode="auto">
                                  <a:xfrm>
                                    <a:off x="3098" y="258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6" name="Rectangle 704"/>
                                <wps:cNvSpPr>
                                  <a:spLocks noChangeArrowheads="1"/>
                                </wps:cNvSpPr>
                                <wps:spPr bwMode="auto">
                                  <a:xfrm>
                                    <a:off x="3098" y="259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7" name="Rectangle 705"/>
                                <wps:cNvSpPr>
                                  <a:spLocks noChangeArrowheads="1"/>
                                </wps:cNvSpPr>
                                <wps:spPr bwMode="auto">
                                  <a:xfrm>
                                    <a:off x="3098" y="259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8" name="Rectangle 706"/>
                                <wps:cNvSpPr>
                                  <a:spLocks noChangeArrowheads="1"/>
                                </wps:cNvSpPr>
                                <wps:spPr bwMode="auto">
                                  <a:xfrm>
                                    <a:off x="3098" y="2603"/>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49" name="Rectangle 707"/>
                                <wps:cNvSpPr>
                                  <a:spLocks noChangeArrowheads="1"/>
                                </wps:cNvSpPr>
                                <wps:spPr bwMode="auto">
                                  <a:xfrm>
                                    <a:off x="3098" y="261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0" name="Rectangle 708"/>
                                <wps:cNvSpPr>
                                  <a:spLocks noChangeArrowheads="1"/>
                                </wps:cNvSpPr>
                                <wps:spPr bwMode="auto">
                                  <a:xfrm>
                                    <a:off x="3098" y="261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1" name="Rectangle 709"/>
                                <wps:cNvSpPr>
                                  <a:spLocks noChangeArrowheads="1"/>
                                </wps:cNvSpPr>
                                <wps:spPr bwMode="auto">
                                  <a:xfrm>
                                    <a:off x="3098" y="262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2" name="Rectangle 710"/>
                                <wps:cNvSpPr>
                                  <a:spLocks noChangeArrowheads="1"/>
                                </wps:cNvSpPr>
                                <wps:spPr bwMode="auto">
                                  <a:xfrm>
                                    <a:off x="3098" y="262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3" name="Rectangle 711"/>
                                <wps:cNvSpPr>
                                  <a:spLocks noChangeArrowheads="1"/>
                                </wps:cNvSpPr>
                                <wps:spPr bwMode="auto">
                                  <a:xfrm>
                                    <a:off x="3098" y="263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4" name="Rectangle 712"/>
                                <wps:cNvSpPr>
                                  <a:spLocks noChangeArrowheads="1"/>
                                </wps:cNvSpPr>
                                <wps:spPr bwMode="auto">
                                  <a:xfrm>
                                    <a:off x="3098" y="264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5" name="Rectangle 713"/>
                                <wps:cNvSpPr>
                                  <a:spLocks noChangeArrowheads="1"/>
                                </wps:cNvSpPr>
                                <wps:spPr bwMode="auto">
                                  <a:xfrm>
                                    <a:off x="3098" y="2646"/>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6" name="Rectangle 714"/>
                                <wps:cNvSpPr>
                                  <a:spLocks noChangeArrowheads="1"/>
                                </wps:cNvSpPr>
                                <wps:spPr bwMode="auto">
                                  <a:xfrm>
                                    <a:off x="3098" y="265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7" name="Rectangle 715"/>
                                <wps:cNvSpPr>
                                  <a:spLocks noChangeArrowheads="1"/>
                                </wps:cNvSpPr>
                                <wps:spPr bwMode="auto">
                                  <a:xfrm>
                                    <a:off x="3098" y="265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8" name="Rectangle 716"/>
                                <wps:cNvSpPr>
                                  <a:spLocks noChangeArrowheads="1"/>
                                </wps:cNvSpPr>
                                <wps:spPr bwMode="auto">
                                  <a:xfrm>
                                    <a:off x="3098" y="266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59" name="Rectangle 717"/>
                                <wps:cNvSpPr>
                                  <a:spLocks noChangeArrowheads="1"/>
                                </wps:cNvSpPr>
                                <wps:spPr bwMode="auto">
                                  <a:xfrm>
                                    <a:off x="3098" y="267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0" name="Rectangle 718"/>
                                <wps:cNvSpPr>
                                  <a:spLocks noChangeArrowheads="1"/>
                                </wps:cNvSpPr>
                                <wps:spPr bwMode="auto">
                                  <a:xfrm>
                                    <a:off x="3098" y="267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1" name="Rectangle 719"/>
                                <wps:cNvSpPr>
                                  <a:spLocks noChangeArrowheads="1"/>
                                </wps:cNvSpPr>
                                <wps:spPr bwMode="auto">
                                  <a:xfrm>
                                    <a:off x="3098" y="268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2" name="Rectangle 720"/>
                                <wps:cNvSpPr>
                                  <a:spLocks noChangeArrowheads="1"/>
                                </wps:cNvSpPr>
                                <wps:spPr bwMode="auto">
                                  <a:xfrm>
                                    <a:off x="3098" y="2689"/>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3" name="Rectangle 721"/>
                                <wps:cNvSpPr>
                                  <a:spLocks noChangeArrowheads="1"/>
                                </wps:cNvSpPr>
                                <wps:spPr bwMode="auto">
                                  <a:xfrm>
                                    <a:off x="3098" y="269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4" name="Rectangle 722"/>
                                <wps:cNvSpPr>
                                  <a:spLocks noChangeArrowheads="1"/>
                                </wps:cNvSpPr>
                                <wps:spPr bwMode="auto">
                                  <a:xfrm>
                                    <a:off x="3098" y="270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5" name="Rectangle 723"/>
                                <wps:cNvSpPr>
                                  <a:spLocks noChangeArrowheads="1"/>
                                </wps:cNvSpPr>
                                <wps:spPr bwMode="auto">
                                  <a:xfrm>
                                    <a:off x="3098" y="270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6" name="Rectangle 724"/>
                                <wps:cNvSpPr>
                                  <a:spLocks noChangeArrowheads="1"/>
                                </wps:cNvSpPr>
                                <wps:spPr bwMode="auto">
                                  <a:xfrm>
                                    <a:off x="3098" y="271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7" name="Rectangle 725"/>
                                <wps:cNvSpPr>
                                  <a:spLocks noChangeArrowheads="1"/>
                                </wps:cNvSpPr>
                                <wps:spPr bwMode="auto">
                                  <a:xfrm>
                                    <a:off x="3098" y="272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8" name="Rectangle 726"/>
                                <wps:cNvSpPr>
                                  <a:spLocks noChangeArrowheads="1"/>
                                </wps:cNvSpPr>
                                <wps:spPr bwMode="auto">
                                  <a:xfrm>
                                    <a:off x="3098" y="272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69" name="Rectangle 727"/>
                                <wps:cNvSpPr>
                                  <a:spLocks noChangeArrowheads="1"/>
                                </wps:cNvSpPr>
                                <wps:spPr bwMode="auto">
                                  <a:xfrm>
                                    <a:off x="3098" y="273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0" name="Rectangle 728"/>
                                <wps:cNvSpPr>
                                  <a:spLocks noChangeArrowheads="1"/>
                                </wps:cNvSpPr>
                                <wps:spPr bwMode="auto">
                                  <a:xfrm>
                                    <a:off x="3098" y="2738"/>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1" name="Rectangle 729"/>
                                <wps:cNvSpPr>
                                  <a:spLocks noChangeArrowheads="1"/>
                                </wps:cNvSpPr>
                                <wps:spPr bwMode="auto">
                                  <a:xfrm>
                                    <a:off x="3098" y="274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2" name="Rectangle 730"/>
                                <wps:cNvSpPr>
                                  <a:spLocks noChangeArrowheads="1"/>
                                </wps:cNvSpPr>
                                <wps:spPr bwMode="auto">
                                  <a:xfrm>
                                    <a:off x="3098" y="275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3" name="Rectangle 731"/>
                                <wps:cNvSpPr>
                                  <a:spLocks noChangeArrowheads="1"/>
                                </wps:cNvSpPr>
                                <wps:spPr bwMode="auto">
                                  <a:xfrm>
                                    <a:off x="3098" y="275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4" name="Rectangle 732"/>
                                <wps:cNvSpPr>
                                  <a:spLocks noChangeArrowheads="1"/>
                                </wps:cNvSpPr>
                                <wps:spPr bwMode="auto">
                                  <a:xfrm>
                                    <a:off x="3098" y="276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5" name="Rectangle 733"/>
                                <wps:cNvSpPr>
                                  <a:spLocks noChangeArrowheads="1"/>
                                </wps:cNvSpPr>
                                <wps:spPr bwMode="auto">
                                  <a:xfrm>
                                    <a:off x="3098" y="276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6" name="Rectangle 734"/>
                                <wps:cNvSpPr>
                                  <a:spLocks noChangeArrowheads="1"/>
                                </wps:cNvSpPr>
                                <wps:spPr bwMode="auto">
                                  <a:xfrm>
                                    <a:off x="3098" y="277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7" name="Rectangle 735"/>
                                <wps:cNvSpPr>
                                  <a:spLocks noChangeArrowheads="1"/>
                                </wps:cNvSpPr>
                                <wps:spPr bwMode="auto">
                                  <a:xfrm>
                                    <a:off x="3098" y="2781"/>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8" name="Rectangle 736"/>
                                <wps:cNvSpPr>
                                  <a:spLocks noChangeArrowheads="1"/>
                                </wps:cNvSpPr>
                                <wps:spPr bwMode="auto">
                                  <a:xfrm>
                                    <a:off x="3098" y="278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79" name="Rectangle 737"/>
                                <wps:cNvSpPr>
                                  <a:spLocks noChangeArrowheads="1"/>
                                </wps:cNvSpPr>
                                <wps:spPr bwMode="auto">
                                  <a:xfrm>
                                    <a:off x="3098" y="279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80" name="Rectangle 738"/>
                                <wps:cNvSpPr>
                                  <a:spLocks noChangeArrowheads="1"/>
                                </wps:cNvSpPr>
                                <wps:spPr bwMode="auto">
                                  <a:xfrm>
                                    <a:off x="3098" y="280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81" name="Rectangle 739"/>
                                <wps:cNvSpPr>
                                  <a:spLocks noChangeArrowheads="1"/>
                                </wps:cNvSpPr>
                                <wps:spPr bwMode="auto">
                                  <a:xfrm>
                                    <a:off x="3098" y="280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82" name="Rectangle 740"/>
                                <wps:cNvSpPr>
                                  <a:spLocks noChangeArrowheads="1"/>
                                </wps:cNvSpPr>
                                <wps:spPr bwMode="auto">
                                  <a:xfrm>
                                    <a:off x="3098" y="281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83" name="Freeform 741"/>
                                <wps:cNvSpPr>
                                  <a:spLocks/>
                                </wps:cNvSpPr>
                                <wps:spPr bwMode="auto">
                                  <a:xfrm>
                                    <a:off x="4764" y="2303"/>
                                    <a:ext cx="725" cy="288"/>
                                  </a:xfrm>
                                  <a:custGeom>
                                    <a:avLst/>
                                    <a:gdLst>
                                      <a:gd name="T0" fmla="*/ 0 w 725"/>
                                      <a:gd name="T1" fmla="*/ 0 h 288"/>
                                      <a:gd name="T2" fmla="*/ 363 w 725"/>
                                      <a:gd name="T3" fmla="*/ 288 h 288"/>
                                      <a:gd name="T4" fmla="*/ 725 w 725"/>
                                      <a:gd name="T5" fmla="*/ 0 h 288"/>
                                      <a:gd name="T6" fmla="*/ 0 w 725"/>
                                      <a:gd name="T7" fmla="*/ 0 h 288"/>
                                    </a:gdLst>
                                    <a:ahLst/>
                                    <a:cxnLst>
                                      <a:cxn ang="0">
                                        <a:pos x="T0" y="T1"/>
                                      </a:cxn>
                                      <a:cxn ang="0">
                                        <a:pos x="T2" y="T3"/>
                                      </a:cxn>
                                      <a:cxn ang="0">
                                        <a:pos x="T4" y="T5"/>
                                      </a:cxn>
                                      <a:cxn ang="0">
                                        <a:pos x="T6" y="T7"/>
                                      </a:cxn>
                                    </a:cxnLst>
                                    <a:rect l="0" t="0" r="r" b="b"/>
                                    <a:pathLst>
                                      <a:path w="725" h="288">
                                        <a:moveTo>
                                          <a:pt x="0" y="0"/>
                                        </a:moveTo>
                                        <a:lnTo>
                                          <a:pt x="363" y="288"/>
                                        </a:lnTo>
                                        <a:lnTo>
                                          <a:pt x="725"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84" name="Freeform 742"/>
                                <wps:cNvSpPr>
                                  <a:spLocks/>
                                </wps:cNvSpPr>
                                <wps:spPr bwMode="auto">
                                  <a:xfrm>
                                    <a:off x="4752" y="1566"/>
                                    <a:ext cx="24" cy="749"/>
                                  </a:xfrm>
                                  <a:custGeom>
                                    <a:avLst/>
                                    <a:gdLst>
                                      <a:gd name="T0" fmla="*/ 24 w 24"/>
                                      <a:gd name="T1" fmla="*/ 12 h 749"/>
                                      <a:gd name="T2" fmla="*/ 24 w 24"/>
                                      <a:gd name="T3" fmla="*/ 6 h 749"/>
                                      <a:gd name="T4" fmla="*/ 18 w 24"/>
                                      <a:gd name="T5" fmla="*/ 6 h 749"/>
                                      <a:gd name="T6" fmla="*/ 18 w 24"/>
                                      <a:gd name="T7" fmla="*/ 0 h 749"/>
                                      <a:gd name="T8" fmla="*/ 6 w 24"/>
                                      <a:gd name="T9" fmla="*/ 0 h 749"/>
                                      <a:gd name="T10" fmla="*/ 6 w 24"/>
                                      <a:gd name="T11" fmla="*/ 6 h 749"/>
                                      <a:gd name="T12" fmla="*/ 0 w 24"/>
                                      <a:gd name="T13" fmla="*/ 6 h 749"/>
                                      <a:gd name="T14" fmla="*/ 0 w 24"/>
                                      <a:gd name="T15" fmla="*/ 743 h 749"/>
                                      <a:gd name="T16" fmla="*/ 6 w 24"/>
                                      <a:gd name="T17" fmla="*/ 743 h 749"/>
                                      <a:gd name="T18" fmla="*/ 6 w 24"/>
                                      <a:gd name="T19" fmla="*/ 749 h 749"/>
                                      <a:gd name="T20" fmla="*/ 18 w 24"/>
                                      <a:gd name="T21" fmla="*/ 749 h 749"/>
                                      <a:gd name="T22" fmla="*/ 18 w 24"/>
                                      <a:gd name="T23" fmla="*/ 743 h 749"/>
                                      <a:gd name="T24" fmla="*/ 24 w 24"/>
                                      <a:gd name="T25" fmla="*/ 743 h 749"/>
                                      <a:gd name="T26" fmla="*/ 24 w 24"/>
                                      <a:gd name="T27" fmla="*/ 737 h 749"/>
                                      <a:gd name="T28" fmla="*/ 24 w 24"/>
                                      <a:gd name="T29" fmla="*/ 12 h 7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 h="749">
                                        <a:moveTo>
                                          <a:pt x="24" y="12"/>
                                        </a:moveTo>
                                        <a:lnTo>
                                          <a:pt x="24" y="6"/>
                                        </a:lnTo>
                                        <a:lnTo>
                                          <a:pt x="18" y="6"/>
                                        </a:lnTo>
                                        <a:lnTo>
                                          <a:pt x="18" y="0"/>
                                        </a:lnTo>
                                        <a:lnTo>
                                          <a:pt x="6" y="0"/>
                                        </a:lnTo>
                                        <a:lnTo>
                                          <a:pt x="6" y="6"/>
                                        </a:lnTo>
                                        <a:lnTo>
                                          <a:pt x="0" y="6"/>
                                        </a:lnTo>
                                        <a:lnTo>
                                          <a:pt x="0" y="743"/>
                                        </a:lnTo>
                                        <a:lnTo>
                                          <a:pt x="6" y="743"/>
                                        </a:lnTo>
                                        <a:lnTo>
                                          <a:pt x="6" y="749"/>
                                        </a:lnTo>
                                        <a:lnTo>
                                          <a:pt x="18" y="749"/>
                                        </a:lnTo>
                                        <a:lnTo>
                                          <a:pt x="18" y="743"/>
                                        </a:lnTo>
                                        <a:lnTo>
                                          <a:pt x="24" y="743"/>
                                        </a:lnTo>
                                        <a:lnTo>
                                          <a:pt x="24" y="737"/>
                                        </a:lnTo>
                                        <a:lnTo>
                                          <a:pt x="24"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85" name="Freeform 743"/>
                                <wps:cNvSpPr>
                                  <a:spLocks/>
                                </wps:cNvSpPr>
                                <wps:spPr bwMode="auto">
                                  <a:xfrm>
                                    <a:off x="4752" y="2290"/>
                                    <a:ext cx="387" cy="313"/>
                                  </a:xfrm>
                                  <a:custGeom>
                                    <a:avLst/>
                                    <a:gdLst>
                                      <a:gd name="T0" fmla="*/ 18 w 387"/>
                                      <a:gd name="T1" fmla="*/ 0 h 313"/>
                                      <a:gd name="T2" fmla="*/ 6 w 387"/>
                                      <a:gd name="T3" fmla="*/ 0 h 313"/>
                                      <a:gd name="T4" fmla="*/ 0 w 387"/>
                                      <a:gd name="T5" fmla="*/ 6 h 313"/>
                                      <a:gd name="T6" fmla="*/ 0 w 387"/>
                                      <a:gd name="T7" fmla="*/ 19 h 313"/>
                                      <a:gd name="T8" fmla="*/ 6 w 387"/>
                                      <a:gd name="T9" fmla="*/ 25 h 313"/>
                                      <a:gd name="T10" fmla="*/ 369 w 387"/>
                                      <a:gd name="T11" fmla="*/ 313 h 313"/>
                                      <a:gd name="T12" fmla="*/ 381 w 387"/>
                                      <a:gd name="T13" fmla="*/ 313 h 313"/>
                                      <a:gd name="T14" fmla="*/ 387 w 387"/>
                                      <a:gd name="T15" fmla="*/ 307 h 313"/>
                                      <a:gd name="T16" fmla="*/ 387 w 387"/>
                                      <a:gd name="T17" fmla="*/ 295 h 313"/>
                                      <a:gd name="T18" fmla="*/ 381 w 387"/>
                                      <a:gd name="T19" fmla="*/ 289 h 313"/>
                                      <a:gd name="T20" fmla="*/ 18 w 387"/>
                                      <a:gd name="T21" fmla="*/ 0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87" h="313">
                                        <a:moveTo>
                                          <a:pt x="18" y="0"/>
                                        </a:moveTo>
                                        <a:lnTo>
                                          <a:pt x="6" y="0"/>
                                        </a:lnTo>
                                        <a:lnTo>
                                          <a:pt x="0" y="6"/>
                                        </a:lnTo>
                                        <a:lnTo>
                                          <a:pt x="0" y="19"/>
                                        </a:lnTo>
                                        <a:lnTo>
                                          <a:pt x="6" y="25"/>
                                        </a:lnTo>
                                        <a:lnTo>
                                          <a:pt x="369" y="313"/>
                                        </a:lnTo>
                                        <a:lnTo>
                                          <a:pt x="381" y="313"/>
                                        </a:lnTo>
                                        <a:lnTo>
                                          <a:pt x="387" y="307"/>
                                        </a:lnTo>
                                        <a:lnTo>
                                          <a:pt x="387" y="295"/>
                                        </a:lnTo>
                                        <a:lnTo>
                                          <a:pt x="381" y="289"/>
                                        </a:lnTo>
                                        <a:lnTo>
                                          <a:pt x="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86" name="Freeform 744"/>
                                <wps:cNvSpPr>
                                  <a:spLocks/>
                                </wps:cNvSpPr>
                                <wps:spPr bwMode="auto">
                                  <a:xfrm>
                                    <a:off x="5114" y="2290"/>
                                    <a:ext cx="388" cy="313"/>
                                  </a:xfrm>
                                  <a:custGeom>
                                    <a:avLst/>
                                    <a:gdLst>
                                      <a:gd name="T0" fmla="*/ 7 w 388"/>
                                      <a:gd name="T1" fmla="*/ 289 h 313"/>
                                      <a:gd name="T2" fmla="*/ 0 w 388"/>
                                      <a:gd name="T3" fmla="*/ 295 h 313"/>
                                      <a:gd name="T4" fmla="*/ 0 w 388"/>
                                      <a:gd name="T5" fmla="*/ 307 h 313"/>
                                      <a:gd name="T6" fmla="*/ 7 w 388"/>
                                      <a:gd name="T7" fmla="*/ 313 h 313"/>
                                      <a:gd name="T8" fmla="*/ 19 w 388"/>
                                      <a:gd name="T9" fmla="*/ 313 h 313"/>
                                      <a:gd name="T10" fmla="*/ 381 w 388"/>
                                      <a:gd name="T11" fmla="*/ 25 h 313"/>
                                      <a:gd name="T12" fmla="*/ 388 w 388"/>
                                      <a:gd name="T13" fmla="*/ 19 h 313"/>
                                      <a:gd name="T14" fmla="*/ 388 w 388"/>
                                      <a:gd name="T15" fmla="*/ 6 h 313"/>
                                      <a:gd name="T16" fmla="*/ 381 w 388"/>
                                      <a:gd name="T17" fmla="*/ 0 h 313"/>
                                      <a:gd name="T18" fmla="*/ 369 w 388"/>
                                      <a:gd name="T19" fmla="*/ 0 h 313"/>
                                      <a:gd name="T20" fmla="*/ 7 w 388"/>
                                      <a:gd name="T21" fmla="*/ 289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88" h="313">
                                        <a:moveTo>
                                          <a:pt x="7" y="289"/>
                                        </a:moveTo>
                                        <a:lnTo>
                                          <a:pt x="0" y="295"/>
                                        </a:lnTo>
                                        <a:lnTo>
                                          <a:pt x="0" y="307"/>
                                        </a:lnTo>
                                        <a:lnTo>
                                          <a:pt x="7" y="313"/>
                                        </a:lnTo>
                                        <a:lnTo>
                                          <a:pt x="19" y="313"/>
                                        </a:lnTo>
                                        <a:lnTo>
                                          <a:pt x="381" y="25"/>
                                        </a:lnTo>
                                        <a:lnTo>
                                          <a:pt x="388" y="19"/>
                                        </a:lnTo>
                                        <a:lnTo>
                                          <a:pt x="388" y="6"/>
                                        </a:lnTo>
                                        <a:lnTo>
                                          <a:pt x="381" y="0"/>
                                        </a:lnTo>
                                        <a:lnTo>
                                          <a:pt x="369" y="0"/>
                                        </a:lnTo>
                                        <a:lnTo>
                                          <a:pt x="7"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87" name="Freeform 745"/>
                                <wps:cNvSpPr>
                                  <a:spLocks/>
                                </wps:cNvSpPr>
                                <wps:spPr bwMode="auto">
                                  <a:xfrm>
                                    <a:off x="5477" y="1566"/>
                                    <a:ext cx="25" cy="749"/>
                                  </a:xfrm>
                                  <a:custGeom>
                                    <a:avLst/>
                                    <a:gdLst>
                                      <a:gd name="T0" fmla="*/ 0 w 25"/>
                                      <a:gd name="T1" fmla="*/ 737 h 749"/>
                                      <a:gd name="T2" fmla="*/ 0 w 25"/>
                                      <a:gd name="T3" fmla="*/ 743 h 749"/>
                                      <a:gd name="T4" fmla="*/ 6 w 25"/>
                                      <a:gd name="T5" fmla="*/ 743 h 749"/>
                                      <a:gd name="T6" fmla="*/ 6 w 25"/>
                                      <a:gd name="T7" fmla="*/ 749 h 749"/>
                                      <a:gd name="T8" fmla="*/ 18 w 25"/>
                                      <a:gd name="T9" fmla="*/ 749 h 749"/>
                                      <a:gd name="T10" fmla="*/ 18 w 25"/>
                                      <a:gd name="T11" fmla="*/ 743 h 749"/>
                                      <a:gd name="T12" fmla="*/ 25 w 25"/>
                                      <a:gd name="T13" fmla="*/ 743 h 749"/>
                                      <a:gd name="T14" fmla="*/ 25 w 25"/>
                                      <a:gd name="T15" fmla="*/ 6 h 749"/>
                                      <a:gd name="T16" fmla="*/ 18 w 25"/>
                                      <a:gd name="T17" fmla="*/ 6 h 749"/>
                                      <a:gd name="T18" fmla="*/ 18 w 25"/>
                                      <a:gd name="T19" fmla="*/ 0 h 749"/>
                                      <a:gd name="T20" fmla="*/ 6 w 25"/>
                                      <a:gd name="T21" fmla="*/ 0 h 749"/>
                                      <a:gd name="T22" fmla="*/ 6 w 25"/>
                                      <a:gd name="T23" fmla="*/ 6 h 749"/>
                                      <a:gd name="T24" fmla="*/ 0 w 25"/>
                                      <a:gd name="T25" fmla="*/ 6 h 749"/>
                                      <a:gd name="T26" fmla="*/ 0 w 25"/>
                                      <a:gd name="T27" fmla="*/ 12 h 749"/>
                                      <a:gd name="T28" fmla="*/ 0 w 25"/>
                                      <a:gd name="T29" fmla="*/ 737 h 7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5" h="749">
                                        <a:moveTo>
                                          <a:pt x="0" y="737"/>
                                        </a:moveTo>
                                        <a:lnTo>
                                          <a:pt x="0" y="743"/>
                                        </a:lnTo>
                                        <a:lnTo>
                                          <a:pt x="6" y="743"/>
                                        </a:lnTo>
                                        <a:lnTo>
                                          <a:pt x="6" y="749"/>
                                        </a:lnTo>
                                        <a:lnTo>
                                          <a:pt x="18" y="749"/>
                                        </a:lnTo>
                                        <a:lnTo>
                                          <a:pt x="18" y="743"/>
                                        </a:lnTo>
                                        <a:lnTo>
                                          <a:pt x="25" y="743"/>
                                        </a:lnTo>
                                        <a:lnTo>
                                          <a:pt x="25" y="6"/>
                                        </a:lnTo>
                                        <a:lnTo>
                                          <a:pt x="18" y="6"/>
                                        </a:lnTo>
                                        <a:lnTo>
                                          <a:pt x="18" y="0"/>
                                        </a:lnTo>
                                        <a:lnTo>
                                          <a:pt x="6" y="0"/>
                                        </a:lnTo>
                                        <a:lnTo>
                                          <a:pt x="6" y="6"/>
                                        </a:lnTo>
                                        <a:lnTo>
                                          <a:pt x="0" y="6"/>
                                        </a:lnTo>
                                        <a:lnTo>
                                          <a:pt x="0" y="12"/>
                                        </a:lnTo>
                                        <a:lnTo>
                                          <a:pt x="0" y="7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88" name="Freeform 746"/>
                                <wps:cNvSpPr>
                                  <a:spLocks/>
                                </wps:cNvSpPr>
                                <wps:spPr bwMode="auto">
                                  <a:xfrm>
                                    <a:off x="4752" y="2290"/>
                                    <a:ext cx="750" cy="25"/>
                                  </a:xfrm>
                                  <a:custGeom>
                                    <a:avLst/>
                                    <a:gdLst>
                                      <a:gd name="T0" fmla="*/ 12 w 750"/>
                                      <a:gd name="T1" fmla="*/ 0 h 25"/>
                                      <a:gd name="T2" fmla="*/ 6 w 750"/>
                                      <a:gd name="T3" fmla="*/ 0 h 25"/>
                                      <a:gd name="T4" fmla="*/ 6 w 750"/>
                                      <a:gd name="T5" fmla="*/ 6 h 25"/>
                                      <a:gd name="T6" fmla="*/ 0 w 750"/>
                                      <a:gd name="T7" fmla="*/ 6 h 25"/>
                                      <a:gd name="T8" fmla="*/ 0 w 750"/>
                                      <a:gd name="T9" fmla="*/ 19 h 25"/>
                                      <a:gd name="T10" fmla="*/ 6 w 750"/>
                                      <a:gd name="T11" fmla="*/ 19 h 25"/>
                                      <a:gd name="T12" fmla="*/ 6 w 750"/>
                                      <a:gd name="T13" fmla="*/ 25 h 25"/>
                                      <a:gd name="T14" fmla="*/ 743 w 750"/>
                                      <a:gd name="T15" fmla="*/ 25 h 25"/>
                                      <a:gd name="T16" fmla="*/ 743 w 750"/>
                                      <a:gd name="T17" fmla="*/ 19 h 25"/>
                                      <a:gd name="T18" fmla="*/ 750 w 750"/>
                                      <a:gd name="T19" fmla="*/ 19 h 25"/>
                                      <a:gd name="T20" fmla="*/ 750 w 750"/>
                                      <a:gd name="T21" fmla="*/ 6 h 25"/>
                                      <a:gd name="T22" fmla="*/ 743 w 750"/>
                                      <a:gd name="T23" fmla="*/ 6 h 25"/>
                                      <a:gd name="T24" fmla="*/ 743 w 750"/>
                                      <a:gd name="T25" fmla="*/ 0 h 25"/>
                                      <a:gd name="T26" fmla="*/ 737 w 750"/>
                                      <a:gd name="T27" fmla="*/ 0 h 25"/>
                                      <a:gd name="T28" fmla="*/ 12 w 750"/>
                                      <a:gd name="T29" fmla="*/ 0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50" h="25">
                                        <a:moveTo>
                                          <a:pt x="12" y="0"/>
                                        </a:moveTo>
                                        <a:lnTo>
                                          <a:pt x="6" y="0"/>
                                        </a:lnTo>
                                        <a:lnTo>
                                          <a:pt x="6" y="6"/>
                                        </a:lnTo>
                                        <a:lnTo>
                                          <a:pt x="0" y="6"/>
                                        </a:lnTo>
                                        <a:lnTo>
                                          <a:pt x="0" y="19"/>
                                        </a:lnTo>
                                        <a:lnTo>
                                          <a:pt x="6" y="19"/>
                                        </a:lnTo>
                                        <a:lnTo>
                                          <a:pt x="6" y="25"/>
                                        </a:lnTo>
                                        <a:lnTo>
                                          <a:pt x="743" y="25"/>
                                        </a:lnTo>
                                        <a:lnTo>
                                          <a:pt x="743" y="19"/>
                                        </a:lnTo>
                                        <a:lnTo>
                                          <a:pt x="750" y="19"/>
                                        </a:lnTo>
                                        <a:lnTo>
                                          <a:pt x="750" y="6"/>
                                        </a:lnTo>
                                        <a:lnTo>
                                          <a:pt x="743" y="6"/>
                                        </a:lnTo>
                                        <a:lnTo>
                                          <a:pt x="743" y="0"/>
                                        </a:lnTo>
                                        <a:lnTo>
                                          <a:pt x="737" y="0"/>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89" name="Freeform 747"/>
                                <wps:cNvSpPr>
                                  <a:spLocks/>
                                </wps:cNvSpPr>
                                <wps:spPr bwMode="auto">
                                  <a:xfrm>
                                    <a:off x="4758" y="1492"/>
                                    <a:ext cx="737" cy="92"/>
                                  </a:xfrm>
                                  <a:custGeom>
                                    <a:avLst/>
                                    <a:gdLst>
                                      <a:gd name="T0" fmla="*/ 0 w 737"/>
                                      <a:gd name="T1" fmla="*/ 92 h 92"/>
                                      <a:gd name="T2" fmla="*/ 12 w 737"/>
                                      <a:gd name="T3" fmla="*/ 68 h 92"/>
                                      <a:gd name="T4" fmla="*/ 18 w 737"/>
                                      <a:gd name="T5" fmla="*/ 55 h 92"/>
                                      <a:gd name="T6" fmla="*/ 49 w 737"/>
                                      <a:gd name="T7" fmla="*/ 37 h 92"/>
                                      <a:gd name="T8" fmla="*/ 55 w 737"/>
                                      <a:gd name="T9" fmla="*/ 25 h 92"/>
                                      <a:gd name="T10" fmla="*/ 67 w 737"/>
                                      <a:gd name="T11" fmla="*/ 18 h 92"/>
                                      <a:gd name="T12" fmla="*/ 104 w 737"/>
                                      <a:gd name="T13" fmla="*/ 12 h 92"/>
                                      <a:gd name="T14" fmla="*/ 154 w 737"/>
                                      <a:gd name="T15" fmla="*/ 18 h 92"/>
                                      <a:gd name="T16" fmla="*/ 160 w 737"/>
                                      <a:gd name="T17" fmla="*/ 12 h 92"/>
                                      <a:gd name="T18" fmla="*/ 190 w 737"/>
                                      <a:gd name="T19" fmla="*/ 18 h 92"/>
                                      <a:gd name="T20" fmla="*/ 240 w 737"/>
                                      <a:gd name="T21" fmla="*/ 25 h 92"/>
                                      <a:gd name="T22" fmla="*/ 276 w 737"/>
                                      <a:gd name="T23" fmla="*/ 31 h 92"/>
                                      <a:gd name="T24" fmla="*/ 301 w 737"/>
                                      <a:gd name="T25" fmla="*/ 37 h 92"/>
                                      <a:gd name="T26" fmla="*/ 326 w 737"/>
                                      <a:gd name="T27" fmla="*/ 43 h 92"/>
                                      <a:gd name="T28" fmla="*/ 344 w 737"/>
                                      <a:gd name="T29" fmla="*/ 49 h 92"/>
                                      <a:gd name="T30" fmla="*/ 369 w 737"/>
                                      <a:gd name="T31" fmla="*/ 55 h 92"/>
                                      <a:gd name="T32" fmla="*/ 393 w 737"/>
                                      <a:gd name="T33" fmla="*/ 61 h 92"/>
                                      <a:gd name="T34" fmla="*/ 418 w 737"/>
                                      <a:gd name="T35" fmla="*/ 68 h 92"/>
                                      <a:gd name="T36" fmla="*/ 442 w 737"/>
                                      <a:gd name="T37" fmla="*/ 74 h 92"/>
                                      <a:gd name="T38" fmla="*/ 467 w 737"/>
                                      <a:gd name="T39" fmla="*/ 80 h 92"/>
                                      <a:gd name="T40" fmla="*/ 492 w 737"/>
                                      <a:gd name="T41" fmla="*/ 86 h 92"/>
                                      <a:gd name="T42" fmla="*/ 516 w 737"/>
                                      <a:gd name="T43" fmla="*/ 92 h 92"/>
                                      <a:gd name="T44" fmla="*/ 737 w 737"/>
                                      <a:gd name="T45" fmla="*/ 80 h 92"/>
                                      <a:gd name="T46" fmla="*/ 516 w 737"/>
                                      <a:gd name="T47" fmla="*/ 80 h 92"/>
                                      <a:gd name="T48" fmla="*/ 492 w 737"/>
                                      <a:gd name="T49" fmla="*/ 74 h 92"/>
                                      <a:gd name="T50" fmla="*/ 467 w 737"/>
                                      <a:gd name="T51" fmla="*/ 68 h 92"/>
                                      <a:gd name="T52" fmla="*/ 442 w 737"/>
                                      <a:gd name="T53" fmla="*/ 61 h 92"/>
                                      <a:gd name="T54" fmla="*/ 418 w 737"/>
                                      <a:gd name="T55" fmla="*/ 55 h 92"/>
                                      <a:gd name="T56" fmla="*/ 393 w 737"/>
                                      <a:gd name="T57" fmla="*/ 49 h 92"/>
                                      <a:gd name="T58" fmla="*/ 369 w 737"/>
                                      <a:gd name="T59" fmla="*/ 43 h 92"/>
                                      <a:gd name="T60" fmla="*/ 344 w 737"/>
                                      <a:gd name="T61" fmla="*/ 37 h 92"/>
                                      <a:gd name="T62" fmla="*/ 326 w 737"/>
                                      <a:gd name="T63" fmla="*/ 31 h 92"/>
                                      <a:gd name="T64" fmla="*/ 301 w 737"/>
                                      <a:gd name="T65" fmla="*/ 25 h 92"/>
                                      <a:gd name="T66" fmla="*/ 276 w 737"/>
                                      <a:gd name="T67" fmla="*/ 18 h 92"/>
                                      <a:gd name="T68" fmla="*/ 240 w 737"/>
                                      <a:gd name="T69" fmla="*/ 12 h 92"/>
                                      <a:gd name="T70" fmla="*/ 190 w 737"/>
                                      <a:gd name="T71" fmla="*/ 6 h 92"/>
                                      <a:gd name="T72" fmla="*/ 160 w 737"/>
                                      <a:gd name="T73" fmla="*/ 0 h 92"/>
                                      <a:gd name="T74" fmla="*/ 154 w 737"/>
                                      <a:gd name="T75" fmla="*/ 6 h 92"/>
                                      <a:gd name="T76" fmla="*/ 104 w 737"/>
                                      <a:gd name="T77" fmla="*/ 0 h 92"/>
                                      <a:gd name="T78" fmla="*/ 67 w 737"/>
                                      <a:gd name="T79" fmla="*/ 6 h 92"/>
                                      <a:gd name="T80" fmla="*/ 55 w 737"/>
                                      <a:gd name="T81" fmla="*/ 12 h 92"/>
                                      <a:gd name="T82" fmla="*/ 37 w 737"/>
                                      <a:gd name="T83" fmla="*/ 18 h 92"/>
                                      <a:gd name="T84" fmla="*/ 24 w 737"/>
                                      <a:gd name="T85" fmla="*/ 25 h 92"/>
                                      <a:gd name="T86" fmla="*/ 6 w 737"/>
                                      <a:gd name="T87" fmla="*/ 55 h 92"/>
                                      <a:gd name="T88" fmla="*/ 0 w 737"/>
                                      <a:gd name="T89" fmla="*/ 68 h 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737" h="92">
                                        <a:moveTo>
                                          <a:pt x="0" y="86"/>
                                        </a:moveTo>
                                        <a:lnTo>
                                          <a:pt x="0" y="92"/>
                                        </a:lnTo>
                                        <a:lnTo>
                                          <a:pt x="12" y="92"/>
                                        </a:lnTo>
                                        <a:lnTo>
                                          <a:pt x="12" y="68"/>
                                        </a:lnTo>
                                        <a:lnTo>
                                          <a:pt x="18" y="61"/>
                                        </a:lnTo>
                                        <a:lnTo>
                                          <a:pt x="18" y="55"/>
                                        </a:lnTo>
                                        <a:lnTo>
                                          <a:pt x="37" y="37"/>
                                        </a:lnTo>
                                        <a:lnTo>
                                          <a:pt x="49" y="37"/>
                                        </a:lnTo>
                                        <a:lnTo>
                                          <a:pt x="49" y="31"/>
                                        </a:lnTo>
                                        <a:lnTo>
                                          <a:pt x="55" y="25"/>
                                        </a:lnTo>
                                        <a:lnTo>
                                          <a:pt x="61" y="25"/>
                                        </a:lnTo>
                                        <a:lnTo>
                                          <a:pt x="67" y="18"/>
                                        </a:lnTo>
                                        <a:lnTo>
                                          <a:pt x="98" y="18"/>
                                        </a:lnTo>
                                        <a:lnTo>
                                          <a:pt x="104" y="12"/>
                                        </a:lnTo>
                                        <a:lnTo>
                                          <a:pt x="141" y="12"/>
                                        </a:lnTo>
                                        <a:lnTo>
                                          <a:pt x="154" y="18"/>
                                        </a:lnTo>
                                        <a:lnTo>
                                          <a:pt x="160" y="18"/>
                                        </a:lnTo>
                                        <a:lnTo>
                                          <a:pt x="160" y="12"/>
                                        </a:lnTo>
                                        <a:lnTo>
                                          <a:pt x="178" y="12"/>
                                        </a:lnTo>
                                        <a:lnTo>
                                          <a:pt x="190" y="18"/>
                                        </a:lnTo>
                                        <a:lnTo>
                                          <a:pt x="227" y="18"/>
                                        </a:lnTo>
                                        <a:lnTo>
                                          <a:pt x="240" y="25"/>
                                        </a:lnTo>
                                        <a:lnTo>
                                          <a:pt x="264" y="25"/>
                                        </a:lnTo>
                                        <a:lnTo>
                                          <a:pt x="276" y="31"/>
                                        </a:lnTo>
                                        <a:lnTo>
                                          <a:pt x="289" y="31"/>
                                        </a:lnTo>
                                        <a:lnTo>
                                          <a:pt x="301" y="37"/>
                                        </a:lnTo>
                                        <a:lnTo>
                                          <a:pt x="313" y="37"/>
                                        </a:lnTo>
                                        <a:lnTo>
                                          <a:pt x="326" y="43"/>
                                        </a:lnTo>
                                        <a:lnTo>
                                          <a:pt x="332" y="43"/>
                                        </a:lnTo>
                                        <a:lnTo>
                                          <a:pt x="344" y="49"/>
                                        </a:lnTo>
                                        <a:lnTo>
                                          <a:pt x="356" y="49"/>
                                        </a:lnTo>
                                        <a:lnTo>
                                          <a:pt x="369" y="55"/>
                                        </a:lnTo>
                                        <a:lnTo>
                                          <a:pt x="381" y="55"/>
                                        </a:lnTo>
                                        <a:lnTo>
                                          <a:pt x="393" y="61"/>
                                        </a:lnTo>
                                        <a:lnTo>
                                          <a:pt x="406" y="61"/>
                                        </a:lnTo>
                                        <a:lnTo>
                                          <a:pt x="418" y="68"/>
                                        </a:lnTo>
                                        <a:lnTo>
                                          <a:pt x="430" y="68"/>
                                        </a:lnTo>
                                        <a:lnTo>
                                          <a:pt x="442" y="74"/>
                                        </a:lnTo>
                                        <a:lnTo>
                                          <a:pt x="455" y="74"/>
                                        </a:lnTo>
                                        <a:lnTo>
                                          <a:pt x="467" y="80"/>
                                        </a:lnTo>
                                        <a:lnTo>
                                          <a:pt x="479" y="80"/>
                                        </a:lnTo>
                                        <a:lnTo>
                                          <a:pt x="492" y="86"/>
                                        </a:lnTo>
                                        <a:lnTo>
                                          <a:pt x="504" y="86"/>
                                        </a:lnTo>
                                        <a:lnTo>
                                          <a:pt x="516" y="92"/>
                                        </a:lnTo>
                                        <a:lnTo>
                                          <a:pt x="737" y="92"/>
                                        </a:lnTo>
                                        <a:lnTo>
                                          <a:pt x="737" y="80"/>
                                        </a:lnTo>
                                        <a:lnTo>
                                          <a:pt x="731" y="80"/>
                                        </a:lnTo>
                                        <a:lnTo>
                                          <a:pt x="516" y="80"/>
                                        </a:lnTo>
                                        <a:lnTo>
                                          <a:pt x="504" y="74"/>
                                        </a:lnTo>
                                        <a:lnTo>
                                          <a:pt x="492" y="74"/>
                                        </a:lnTo>
                                        <a:lnTo>
                                          <a:pt x="479" y="68"/>
                                        </a:lnTo>
                                        <a:lnTo>
                                          <a:pt x="467" y="68"/>
                                        </a:lnTo>
                                        <a:lnTo>
                                          <a:pt x="455" y="61"/>
                                        </a:lnTo>
                                        <a:lnTo>
                                          <a:pt x="442" y="61"/>
                                        </a:lnTo>
                                        <a:lnTo>
                                          <a:pt x="430" y="55"/>
                                        </a:lnTo>
                                        <a:lnTo>
                                          <a:pt x="418" y="55"/>
                                        </a:lnTo>
                                        <a:lnTo>
                                          <a:pt x="406" y="49"/>
                                        </a:lnTo>
                                        <a:lnTo>
                                          <a:pt x="393" y="49"/>
                                        </a:lnTo>
                                        <a:lnTo>
                                          <a:pt x="381" y="43"/>
                                        </a:lnTo>
                                        <a:lnTo>
                                          <a:pt x="369" y="43"/>
                                        </a:lnTo>
                                        <a:lnTo>
                                          <a:pt x="356" y="37"/>
                                        </a:lnTo>
                                        <a:lnTo>
                                          <a:pt x="344" y="37"/>
                                        </a:lnTo>
                                        <a:lnTo>
                                          <a:pt x="332" y="31"/>
                                        </a:lnTo>
                                        <a:lnTo>
                                          <a:pt x="326" y="31"/>
                                        </a:lnTo>
                                        <a:lnTo>
                                          <a:pt x="313" y="25"/>
                                        </a:lnTo>
                                        <a:lnTo>
                                          <a:pt x="301" y="25"/>
                                        </a:lnTo>
                                        <a:lnTo>
                                          <a:pt x="289" y="18"/>
                                        </a:lnTo>
                                        <a:lnTo>
                                          <a:pt x="276" y="18"/>
                                        </a:lnTo>
                                        <a:lnTo>
                                          <a:pt x="264" y="12"/>
                                        </a:lnTo>
                                        <a:lnTo>
                                          <a:pt x="240" y="12"/>
                                        </a:lnTo>
                                        <a:lnTo>
                                          <a:pt x="227" y="6"/>
                                        </a:lnTo>
                                        <a:lnTo>
                                          <a:pt x="190" y="6"/>
                                        </a:lnTo>
                                        <a:lnTo>
                                          <a:pt x="178" y="0"/>
                                        </a:lnTo>
                                        <a:lnTo>
                                          <a:pt x="160" y="0"/>
                                        </a:lnTo>
                                        <a:lnTo>
                                          <a:pt x="147" y="6"/>
                                        </a:lnTo>
                                        <a:lnTo>
                                          <a:pt x="154" y="6"/>
                                        </a:lnTo>
                                        <a:lnTo>
                                          <a:pt x="141" y="0"/>
                                        </a:lnTo>
                                        <a:lnTo>
                                          <a:pt x="104" y="0"/>
                                        </a:lnTo>
                                        <a:lnTo>
                                          <a:pt x="98" y="6"/>
                                        </a:lnTo>
                                        <a:lnTo>
                                          <a:pt x="67" y="6"/>
                                        </a:lnTo>
                                        <a:lnTo>
                                          <a:pt x="61" y="12"/>
                                        </a:lnTo>
                                        <a:lnTo>
                                          <a:pt x="55" y="12"/>
                                        </a:lnTo>
                                        <a:lnTo>
                                          <a:pt x="49" y="18"/>
                                        </a:lnTo>
                                        <a:lnTo>
                                          <a:pt x="37" y="18"/>
                                        </a:lnTo>
                                        <a:lnTo>
                                          <a:pt x="37" y="25"/>
                                        </a:lnTo>
                                        <a:lnTo>
                                          <a:pt x="24" y="25"/>
                                        </a:lnTo>
                                        <a:lnTo>
                                          <a:pt x="24" y="37"/>
                                        </a:lnTo>
                                        <a:lnTo>
                                          <a:pt x="6" y="55"/>
                                        </a:lnTo>
                                        <a:lnTo>
                                          <a:pt x="6" y="61"/>
                                        </a:lnTo>
                                        <a:lnTo>
                                          <a:pt x="0" y="68"/>
                                        </a:lnTo>
                                        <a:lnTo>
                                          <a:pt x="0"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90" name="Rectangle 748"/>
                                <wps:cNvSpPr>
                                  <a:spLocks noChangeArrowheads="1"/>
                                </wps:cNvSpPr>
                                <wps:spPr bwMode="auto">
                                  <a:xfrm>
                                    <a:off x="5127" y="135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91" name="Rectangle 749"/>
                                <wps:cNvSpPr>
                                  <a:spLocks noChangeArrowheads="1"/>
                                </wps:cNvSpPr>
                                <wps:spPr bwMode="auto">
                                  <a:xfrm>
                                    <a:off x="5127" y="136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92" name="Rectangle 750"/>
                                <wps:cNvSpPr>
                                  <a:spLocks noChangeArrowheads="1"/>
                                </wps:cNvSpPr>
                                <wps:spPr bwMode="auto">
                                  <a:xfrm>
                                    <a:off x="5127" y="136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93" name="Rectangle 751"/>
                                <wps:cNvSpPr>
                                  <a:spLocks noChangeArrowheads="1"/>
                                </wps:cNvSpPr>
                                <wps:spPr bwMode="auto">
                                  <a:xfrm>
                                    <a:off x="5127" y="1375"/>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94" name="Rectangle 752"/>
                                <wps:cNvSpPr>
                                  <a:spLocks noChangeArrowheads="1"/>
                                </wps:cNvSpPr>
                                <wps:spPr bwMode="auto">
                                  <a:xfrm>
                                    <a:off x="5127" y="138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95" name="Rectangle 753"/>
                                <wps:cNvSpPr>
                                  <a:spLocks noChangeArrowheads="1"/>
                                </wps:cNvSpPr>
                                <wps:spPr bwMode="auto">
                                  <a:xfrm>
                                    <a:off x="5127" y="1388"/>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96" name="Rectangle 754"/>
                                <wps:cNvSpPr>
                                  <a:spLocks noChangeArrowheads="1"/>
                                </wps:cNvSpPr>
                                <wps:spPr bwMode="auto">
                                  <a:xfrm>
                                    <a:off x="5127" y="139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97" name="Rectangle 755"/>
                                <wps:cNvSpPr>
                                  <a:spLocks noChangeArrowheads="1"/>
                                </wps:cNvSpPr>
                                <wps:spPr bwMode="auto">
                                  <a:xfrm>
                                    <a:off x="5127" y="140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98" name="Rectangle 756"/>
                                <wps:cNvSpPr>
                                  <a:spLocks noChangeArrowheads="1"/>
                                </wps:cNvSpPr>
                                <wps:spPr bwMode="auto">
                                  <a:xfrm>
                                    <a:off x="5127" y="1406"/>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99" name="Rectangle 757"/>
                                <wps:cNvSpPr>
                                  <a:spLocks noChangeArrowheads="1"/>
                                </wps:cNvSpPr>
                                <wps:spPr bwMode="auto">
                                  <a:xfrm>
                                    <a:off x="5127" y="1412"/>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0" name="Rectangle 758"/>
                                <wps:cNvSpPr>
                                  <a:spLocks noChangeArrowheads="1"/>
                                </wps:cNvSpPr>
                                <wps:spPr bwMode="auto">
                                  <a:xfrm>
                                    <a:off x="5127" y="1418"/>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1" name="Rectangle 759"/>
                                <wps:cNvSpPr>
                                  <a:spLocks noChangeArrowheads="1"/>
                                </wps:cNvSpPr>
                                <wps:spPr bwMode="auto">
                                  <a:xfrm>
                                    <a:off x="5127" y="142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2" name="Rectangle 760"/>
                                <wps:cNvSpPr>
                                  <a:spLocks noChangeArrowheads="1"/>
                                </wps:cNvSpPr>
                                <wps:spPr bwMode="auto">
                                  <a:xfrm>
                                    <a:off x="5127" y="143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3" name="Rectangle 761"/>
                                <wps:cNvSpPr>
                                  <a:spLocks noChangeArrowheads="1"/>
                                </wps:cNvSpPr>
                                <wps:spPr bwMode="auto">
                                  <a:xfrm>
                                    <a:off x="5127" y="1437"/>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4" name="Rectangle 762"/>
                                <wps:cNvSpPr>
                                  <a:spLocks noChangeArrowheads="1"/>
                                </wps:cNvSpPr>
                                <wps:spPr bwMode="auto">
                                  <a:xfrm>
                                    <a:off x="5127" y="1443"/>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5" name="Rectangle 763"/>
                                <wps:cNvSpPr>
                                  <a:spLocks noChangeArrowheads="1"/>
                                </wps:cNvSpPr>
                                <wps:spPr bwMode="auto">
                                  <a:xfrm>
                                    <a:off x="5127" y="1449"/>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6" name="Rectangle 764"/>
                                <wps:cNvSpPr>
                                  <a:spLocks noChangeArrowheads="1"/>
                                </wps:cNvSpPr>
                                <wps:spPr bwMode="auto">
                                  <a:xfrm>
                                    <a:off x="5127" y="1455"/>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7" name="Rectangle 765"/>
                                <wps:cNvSpPr>
                                  <a:spLocks noChangeArrowheads="1"/>
                                </wps:cNvSpPr>
                                <wps:spPr bwMode="auto">
                                  <a:xfrm>
                                    <a:off x="5127" y="1461"/>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8" name="Rectangle 766"/>
                                <wps:cNvSpPr>
                                  <a:spLocks noChangeArrowheads="1"/>
                                </wps:cNvSpPr>
                                <wps:spPr bwMode="auto">
                                  <a:xfrm>
                                    <a:off x="5127" y="1467"/>
                                    <a:ext cx="6" cy="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9" name="Rectangle 767"/>
                                <wps:cNvSpPr>
                                  <a:spLocks noChangeArrowheads="1"/>
                                </wps:cNvSpPr>
                                <wps:spPr bwMode="auto">
                                  <a:xfrm>
                                    <a:off x="5127" y="1474"/>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0" name="Rectangle 768"/>
                                <wps:cNvSpPr>
                                  <a:spLocks noChangeArrowheads="1"/>
                                </wps:cNvSpPr>
                                <wps:spPr bwMode="auto">
                                  <a:xfrm>
                                    <a:off x="5127" y="1480"/>
                                    <a:ext cx="6" cy="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24111" name="Rectangle 769"/>
                              <wps:cNvSpPr>
                                <a:spLocks noChangeArrowheads="1"/>
                              </wps:cNvSpPr>
                              <wps:spPr bwMode="auto">
                                <a:xfrm>
                                  <a:off x="1906909" y="55280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2" name="Rectangle 770"/>
                              <wps:cNvSpPr>
                                <a:spLocks noChangeArrowheads="1"/>
                              </wps:cNvSpPr>
                              <wps:spPr bwMode="auto">
                                <a:xfrm>
                                  <a:off x="1906909" y="55503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3" name="Rectangle 771"/>
                              <wps:cNvSpPr>
                                <a:spLocks noChangeArrowheads="1"/>
                              </wps:cNvSpPr>
                              <wps:spPr bwMode="auto">
                                <a:xfrm>
                                  <a:off x="1906909" y="55726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4" name="Rectangle 772"/>
                              <wps:cNvSpPr>
                                <a:spLocks noChangeArrowheads="1"/>
                              </wps:cNvSpPr>
                              <wps:spPr bwMode="auto">
                                <a:xfrm>
                                  <a:off x="1906909" y="55950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5" name="Rectangle 773"/>
                              <wps:cNvSpPr>
                                <a:spLocks noChangeArrowheads="1"/>
                              </wps:cNvSpPr>
                              <wps:spPr bwMode="auto">
                                <a:xfrm>
                                  <a:off x="1906909" y="561733"/>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6" name="Rectangle 774"/>
                              <wps:cNvSpPr>
                                <a:spLocks noChangeArrowheads="1"/>
                              </wps:cNvSpPr>
                              <wps:spPr bwMode="auto">
                                <a:xfrm>
                                  <a:off x="1906909" y="56433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7" name="Rectangle 775"/>
                              <wps:cNvSpPr>
                                <a:spLocks noChangeArrowheads="1"/>
                              </wps:cNvSpPr>
                              <wps:spPr bwMode="auto">
                                <a:xfrm>
                                  <a:off x="1906909" y="56656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8" name="Rectangle 776"/>
                              <wps:cNvSpPr>
                                <a:spLocks noChangeArrowheads="1"/>
                              </wps:cNvSpPr>
                              <wps:spPr bwMode="auto">
                                <a:xfrm>
                                  <a:off x="1906909" y="56880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19" name="Rectangle 777"/>
                              <wps:cNvSpPr>
                                <a:spLocks noChangeArrowheads="1"/>
                              </wps:cNvSpPr>
                              <wps:spPr bwMode="auto">
                                <a:xfrm>
                                  <a:off x="1906909" y="57103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0" name="Rectangle 778"/>
                              <wps:cNvSpPr>
                                <a:spLocks noChangeArrowheads="1"/>
                              </wps:cNvSpPr>
                              <wps:spPr bwMode="auto">
                                <a:xfrm>
                                  <a:off x="1906909" y="57326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1" name="Rectangle 779"/>
                              <wps:cNvSpPr>
                                <a:spLocks noChangeArrowheads="1"/>
                              </wps:cNvSpPr>
                              <wps:spPr bwMode="auto">
                                <a:xfrm>
                                  <a:off x="1906909" y="57549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2" name="Rectangle 780"/>
                              <wps:cNvSpPr>
                                <a:spLocks noChangeArrowheads="1"/>
                              </wps:cNvSpPr>
                              <wps:spPr bwMode="auto">
                                <a:xfrm>
                                  <a:off x="1906909" y="577729"/>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3" name="Rectangle 781"/>
                              <wps:cNvSpPr>
                                <a:spLocks noChangeArrowheads="1"/>
                              </wps:cNvSpPr>
                              <wps:spPr bwMode="auto">
                                <a:xfrm>
                                  <a:off x="1906909" y="58033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4" name="Rectangle 782"/>
                              <wps:cNvSpPr>
                                <a:spLocks noChangeArrowheads="1"/>
                              </wps:cNvSpPr>
                              <wps:spPr bwMode="auto">
                                <a:xfrm>
                                  <a:off x="1906909" y="58256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5" name="Rectangle 783"/>
                              <wps:cNvSpPr>
                                <a:spLocks noChangeArrowheads="1"/>
                              </wps:cNvSpPr>
                              <wps:spPr bwMode="auto">
                                <a:xfrm>
                                  <a:off x="1906909" y="58479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6" name="Rectangle 784"/>
                              <wps:cNvSpPr>
                                <a:spLocks noChangeArrowheads="1"/>
                              </wps:cNvSpPr>
                              <wps:spPr bwMode="auto">
                                <a:xfrm>
                                  <a:off x="1906909" y="58703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7" name="Rectangle 785"/>
                              <wps:cNvSpPr>
                                <a:spLocks noChangeArrowheads="1"/>
                              </wps:cNvSpPr>
                              <wps:spPr bwMode="auto">
                                <a:xfrm>
                                  <a:off x="1906909" y="58926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8" name="Rectangle 786"/>
                              <wps:cNvSpPr>
                                <a:spLocks noChangeArrowheads="1"/>
                              </wps:cNvSpPr>
                              <wps:spPr bwMode="auto">
                                <a:xfrm>
                                  <a:off x="1906909" y="59149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29" name="Rectangle 787"/>
                              <wps:cNvSpPr>
                                <a:spLocks noChangeArrowheads="1"/>
                              </wps:cNvSpPr>
                              <wps:spPr bwMode="auto">
                                <a:xfrm>
                                  <a:off x="1906909" y="593726"/>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0" name="Rectangle 788"/>
                              <wps:cNvSpPr>
                                <a:spLocks noChangeArrowheads="1"/>
                              </wps:cNvSpPr>
                              <wps:spPr bwMode="auto">
                                <a:xfrm>
                                  <a:off x="1906909" y="59633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1" name="Rectangle 789"/>
                              <wps:cNvSpPr>
                                <a:spLocks noChangeArrowheads="1"/>
                              </wps:cNvSpPr>
                              <wps:spPr bwMode="auto">
                                <a:xfrm>
                                  <a:off x="1906909" y="59856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2" name="Rectangle 790"/>
                              <wps:cNvSpPr>
                                <a:spLocks noChangeArrowheads="1"/>
                              </wps:cNvSpPr>
                              <wps:spPr bwMode="auto">
                                <a:xfrm>
                                  <a:off x="1906909" y="60079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3" name="Rectangle 791"/>
                              <wps:cNvSpPr>
                                <a:spLocks noChangeArrowheads="1"/>
                              </wps:cNvSpPr>
                              <wps:spPr bwMode="auto">
                                <a:xfrm>
                                  <a:off x="1906909" y="60302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4" name="Rectangle 792"/>
                              <wps:cNvSpPr>
                                <a:spLocks noChangeArrowheads="1"/>
                              </wps:cNvSpPr>
                              <wps:spPr bwMode="auto">
                                <a:xfrm>
                                  <a:off x="1906909" y="605258"/>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5" name="Rectangle 793"/>
                              <wps:cNvSpPr>
                                <a:spLocks noChangeArrowheads="1"/>
                              </wps:cNvSpPr>
                              <wps:spPr bwMode="auto">
                                <a:xfrm>
                                  <a:off x="1906909" y="60749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6" name="Rectangle 794"/>
                              <wps:cNvSpPr>
                                <a:spLocks noChangeArrowheads="1"/>
                              </wps:cNvSpPr>
                              <wps:spPr bwMode="auto">
                                <a:xfrm>
                                  <a:off x="1906909" y="609722"/>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7" name="Rectangle 795"/>
                              <wps:cNvSpPr>
                                <a:spLocks noChangeArrowheads="1"/>
                              </wps:cNvSpPr>
                              <wps:spPr bwMode="auto">
                                <a:xfrm>
                                  <a:off x="1906909" y="61232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8" name="Rectangle 796"/>
                              <wps:cNvSpPr>
                                <a:spLocks noChangeArrowheads="1"/>
                              </wps:cNvSpPr>
                              <wps:spPr bwMode="auto">
                                <a:xfrm>
                                  <a:off x="1906909" y="614558"/>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39" name="Rectangle 797"/>
                              <wps:cNvSpPr>
                                <a:spLocks noChangeArrowheads="1"/>
                              </wps:cNvSpPr>
                              <wps:spPr bwMode="auto">
                                <a:xfrm>
                                  <a:off x="1906909" y="61679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0" name="Rectangle 798"/>
                              <wps:cNvSpPr>
                                <a:spLocks noChangeArrowheads="1"/>
                              </wps:cNvSpPr>
                              <wps:spPr bwMode="auto">
                                <a:xfrm>
                                  <a:off x="1906909" y="61902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1" name="Rectangle 799"/>
                              <wps:cNvSpPr>
                                <a:spLocks noChangeArrowheads="1"/>
                              </wps:cNvSpPr>
                              <wps:spPr bwMode="auto">
                                <a:xfrm>
                                  <a:off x="1906909" y="62125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2" name="Rectangle 800"/>
                              <wps:cNvSpPr>
                                <a:spLocks noChangeArrowheads="1"/>
                              </wps:cNvSpPr>
                              <wps:spPr bwMode="auto">
                                <a:xfrm>
                                  <a:off x="1906909" y="62348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3" name="Rectangle 801"/>
                              <wps:cNvSpPr>
                                <a:spLocks noChangeArrowheads="1"/>
                              </wps:cNvSpPr>
                              <wps:spPr bwMode="auto">
                                <a:xfrm>
                                  <a:off x="1906909" y="625718"/>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4" name="Rectangle 802"/>
                              <wps:cNvSpPr>
                                <a:spLocks noChangeArrowheads="1"/>
                              </wps:cNvSpPr>
                              <wps:spPr bwMode="auto">
                                <a:xfrm>
                                  <a:off x="1906909" y="62832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5" name="Rectangle 803"/>
                              <wps:cNvSpPr>
                                <a:spLocks noChangeArrowheads="1"/>
                              </wps:cNvSpPr>
                              <wps:spPr bwMode="auto">
                                <a:xfrm>
                                  <a:off x="1906909" y="63055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6" name="Rectangle 804"/>
                              <wps:cNvSpPr>
                                <a:spLocks noChangeArrowheads="1"/>
                              </wps:cNvSpPr>
                              <wps:spPr bwMode="auto">
                                <a:xfrm>
                                  <a:off x="1906909" y="63278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7" name="Rectangle 805"/>
                              <wps:cNvSpPr>
                                <a:spLocks noChangeArrowheads="1"/>
                              </wps:cNvSpPr>
                              <wps:spPr bwMode="auto">
                                <a:xfrm>
                                  <a:off x="1906909" y="63501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8" name="Rectangle 806"/>
                              <wps:cNvSpPr>
                                <a:spLocks noChangeArrowheads="1"/>
                              </wps:cNvSpPr>
                              <wps:spPr bwMode="auto">
                                <a:xfrm>
                                  <a:off x="1906909" y="63725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49" name="Rectangle 807"/>
                              <wps:cNvSpPr>
                                <a:spLocks noChangeArrowheads="1"/>
                              </wps:cNvSpPr>
                              <wps:spPr bwMode="auto">
                                <a:xfrm>
                                  <a:off x="1906909" y="63948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0" name="Rectangle 808"/>
                              <wps:cNvSpPr>
                                <a:spLocks noChangeArrowheads="1"/>
                              </wps:cNvSpPr>
                              <wps:spPr bwMode="auto">
                                <a:xfrm>
                                  <a:off x="1906909" y="641715"/>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1" name="Rectangle 809"/>
                              <wps:cNvSpPr>
                                <a:spLocks noChangeArrowheads="1"/>
                              </wps:cNvSpPr>
                              <wps:spPr bwMode="auto">
                                <a:xfrm>
                                  <a:off x="1906909" y="64431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2" name="Rectangle 810"/>
                              <wps:cNvSpPr>
                                <a:spLocks noChangeArrowheads="1"/>
                              </wps:cNvSpPr>
                              <wps:spPr bwMode="auto">
                                <a:xfrm>
                                  <a:off x="1906909" y="64655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3" name="Rectangle 811"/>
                              <wps:cNvSpPr>
                                <a:spLocks noChangeArrowheads="1"/>
                              </wps:cNvSpPr>
                              <wps:spPr bwMode="auto">
                                <a:xfrm>
                                  <a:off x="1906909" y="64878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4" name="Rectangle 812"/>
                              <wps:cNvSpPr>
                                <a:spLocks noChangeArrowheads="1"/>
                              </wps:cNvSpPr>
                              <wps:spPr bwMode="auto">
                                <a:xfrm>
                                  <a:off x="1906909" y="65101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5" name="Rectangle 813"/>
                              <wps:cNvSpPr>
                                <a:spLocks noChangeArrowheads="1"/>
                              </wps:cNvSpPr>
                              <wps:spPr bwMode="auto">
                                <a:xfrm>
                                  <a:off x="1906909" y="65324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6" name="Rectangle 814"/>
                              <wps:cNvSpPr>
                                <a:spLocks noChangeArrowheads="1"/>
                              </wps:cNvSpPr>
                              <wps:spPr bwMode="auto">
                                <a:xfrm>
                                  <a:off x="1906909" y="65547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7" name="Rectangle 815"/>
                              <wps:cNvSpPr>
                                <a:spLocks noChangeArrowheads="1"/>
                              </wps:cNvSpPr>
                              <wps:spPr bwMode="auto">
                                <a:xfrm>
                                  <a:off x="1906909" y="65771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8" name="Rectangle 816"/>
                              <wps:cNvSpPr>
                                <a:spLocks noChangeArrowheads="1"/>
                              </wps:cNvSpPr>
                              <wps:spPr bwMode="auto">
                                <a:xfrm>
                                  <a:off x="1906909" y="659943"/>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59" name="Rectangle 817"/>
                              <wps:cNvSpPr>
                                <a:spLocks noChangeArrowheads="1"/>
                              </wps:cNvSpPr>
                              <wps:spPr bwMode="auto">
                                <a:xfrm>
                                  <a:off x="1906909" y="66254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0" name="Rectangle 818"/>
                              <wps:cNvSpPr>
                                <a:spLocks noChangeArrowheads="1"/>
                              </wps:cNvSpPr>
                              <wps:spPr bwMode="auto">
                                <a:xfrm>
                                  <a:off x="1906909" y="66477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1" name="Rectangle 819"/>
                              <wps:cNvSpPr>
                                <a:spLocks noChangeArrowheads="1"/>
                              </wps:cNvSpPr>
                              <wps:spPr bwMode="auto">
                                <a:xfrm>
                                  <a:off x="1906909" y="66701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2" name="Rectangle 820"/>
                              <wps:cNvSpPr>
                                <a:spLocks noChangeArrowheads="1"/>
                              </wps:cNvSpPr>
                              <wps:spPr bwMode="auto">
                                <a:xfrm>
                                  <a:off x="1906909" y="66924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3" name="Rectangle 821"/>
                              <wps:cNvSpPr>
                                <a:spLocks noChangeArrowheads="1"/>
                              </wps:cNvSpPr>
                              <wps:spPr bwMode="auto">
                                <a:xfrm>
                                  <a:off x="1906909" y="67147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4" name="Rectangle 822"/>
                              <wps:cNvSpPr>
                                <a:spLocks noChangeArrowheads="1"/>
                              </wps:cNvSpPr>
                              <wps:spPr bwMode="auto">
                                <a:xfrm>
                                  <a:off x="1906909" y="67370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5" name="Rectangle 823"/>
                              <wps:cNvSpPr>
                                <a:spLocks noChangeArrowheads="1"/>
                              </wps:cNvSpPr>
                              <wps:spPr bwMode="auto">
                                <a:xfrm>
                                  <a:off x="1906909" y="675940"/>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6" name="Rectangle 824"/>
                              <wps:cNvSpPr>
                                <a:spLocks noChangeArrowheads="1"/>
                              </wps:cNvSpPr>
                              <wps:spPr bwMode="auto">
                                <a:xfrm>
                                  <a:off x="1906909" y="67854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7" name="Rectangle 825"/>
                              <wps:cNvSpPr>
                                <a:spLocks noChangeArrowheads="1"/>
                              </wps:cNvSpPr>
                              <wps:spPr bwMode="auto">
                                <a:xfrm>
                                  <a:off x="1906909" y="68077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8" name="Rectangle 826"/>
                              <wps:cNvSpPr>
                                <a:spLocks noChangeArrowheads="1"/>
                              </wps:cNvSpPr>
                              <wps:spPr bwMode="auto">
                                <a:xfrm>
                                  <a:off x="1906909" y="683008"/>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69" name="Rectangle 827"/>
                              <wps:cNvSpPr>
                                <a:spLocks noChangeArrowheads="1"/>
                              </wps:cNvSpPr>
                              <wps:spPr bwMode="auto">
                                <a:xfrm>
                                  <a:off x="1906909" y="68524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0" name="Rectangle 828"/>
                              <wps:cNvSpPr>
                                <a:spLocks noChangeArrowheads="1"/>
                              </wps:cNvSpPr>
                              <wps:spPr bwMode="auto">
                                <a:xfrm>
                                  <a:off x="1906909" y="68747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1" name="Rectangle 829"/>
                              <wps:cNvSpPr>
                                <a:spLocks noChangeArrowheads="1"/>
                              </wps:cNvSpPr>
                              <wps:spPr bwMode="auto">
                                <a:xfrm>
                                  <a:off x="1906909" y="68970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2" name="Rectangle 830"/>
                              <wps:cNvSpPr>
                                <a:spLocks noChangeArrowheads="1"/>
                              </wps:cNvSpPr>
                              <wps:spPr bwMode="auto">
                                <a:xfrm>
                                  <a:off x="1906909" y="691936"/>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3" name="Rectangle 831"/>
                              <wps:cNvSpPr>
                                <a:spLocks noChangeArrowheads="1"/>
                              </wps:cNvSpPr>
                              <wps:spPr bwMode="auto">
                                <a:xfrm>
                                  <a:off x="1906909" y="69454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4" name="Rectangle 832"/>
                              <wps:cNvSpPr>
                                <a:spLocks noChangeArrowheads="1"/>
                              </wps:cNvSpPr>
                              <wps:spPr bwMode="auto">
                                <a:xfrm>
                                  <a:off x="1906909" y="69677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5" name="Rectangle 833"/>
                              <wps:cNvSpPr>
                                <a:spLocks noChangeArrowheads="1"/>
                              </wps:cNvSpPr>
                              <wps:spPr bwMode="auto">
                                <a:xfrm>
                                  <a:off x="1906909" y="69900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6" name="Rectangle 834"/>
                              <wps:cNvSpPr>
                                <a:spLocks noChangeArrowheads="1"/>
                              </wps:cNvSpPr>
                              <wps:spPr bwMode="auto">
                                <a:xfrm>
                                  <a:off x="1906909" y="70123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7" name="Rectangle 835"/>
                              <wps:cNvSpPr>
                                <a:spLocks noChangeArrowheads="1"/>
                              </wps:cNvSpPr>
                              <wps:spPr bwMode="auto">
                                <a:xfrm>
                                  <a:off x="1906909" y="703468"/>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8" name="Rectangle 836"/>
                              <wps:cNvSpPr>
                                <a:spLocks noChangeArrowheads="1"/>
                              </wps:cNvSpPr>
                              <wps:spPr bwMode="auto">
                                <a:xfrm>
                                  <a:off x="1906909" y="70570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79" name="Rectangle 837"/>
                              <wps:cNvSpPr>
                                <a:spLocks noChangeArrowheads="1"/>
                              </wps:cNvSpPr>
                              <wps:spPr bwMode="auto">
                                <a:xfrm>
                                  <a:off x="1906909" y="707932"/>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0" name="Rectangle 838"/>
                              <wps:cNvSpPr>
                                <a:spLocks noChangeArrowheads="1"/>
                              </wps:cNvSpPr>
                              <wps:spPr bwMode="auto">
                                <a:xfrm>
                                  <a:off x="1906909" y="71053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1" name="Rectangle 839"/>
                              <wps:cNvSpPr>
                                <a:spLocks noChangeArrowheads="1"/>
                              </wps:cNvSpPr>
                              <wps:spPr bwMode="auto">
                                <a:xfrm>
                                  <a:off x="1906909" y="712768"/>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2" name="Rectangle 840"/>
                              <wps:cNvSpPr>
                                <a:spLocks noChangeArrowheads="1"/>
                              </wps:cNvSpPr>
                              <wps:spPr bwMode="auto">
                                <a:xfrm>
                                  <a:off x="1906909" y="71500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3" name="Rectangle 841"/>
                              <wps:cNvSpPr>
                                <a:spLocks noChangeArrowheads="1"/>
                              </wps:cNvSpPr>
                              <wps:spPr bwMode="auto">
                                <a:xfrm>
                                  <a:off x="1906909" y="71723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4" name="Rectangle 842"/>
                              <wps:cNvSpPr>
                                <a:spLocks noChangeArrowheads="1"/>
                              </wps:cNvSpPr>
                              <wps:spPr bwMode="auto">
                                <a:xfrm>
                                  <a:off x="1906909" y="71946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5" name="Rectangle 843"/>
                              <wps:cNvSpPr>
                                <a:spLocks noChangeArrowheads="1"/>
                              </wps:cNvSpPr>
                              <wps:spPr bwMode="auto">
                                <a:xfrm>
                                  <a:off x="1906909" y="72169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6" name="Rectangle 844"/>
                              <wps:cNvSpPr>
                                <a:spLocks noChangeArrowheads="1"/>
                              </wps:cNvSpPr>
                              <wps:spPr bwMode="auto">
                                <a:xfrm>
                                  <a:off x="1906909" y="723929"/>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7" name="Rectangle 845"/>
                              <wps:cNvSpPr>
                                <a:spLocks noChangeArrowheads="1"/>
                              </wps:cNvSpPr>
                              <wps:spPr bwMode="auto">
                                <a:xfrm>
                                  <a:off x="1906909" y="72653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8" name="Rectangle 846"/>
                              <wps:cNvSpPr>
                                <a:spLocks noChangeArrowheads="1"/>
                              </wps:cNvSpPr>
                              <wps:spPr bwMode="auto">
                                <a:xfrm>
                                  <a:off x="1906909" y="72876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89" name="Rectangle 847"/>
                              <wps:cNvSpPr>
                                <a:spLocks noChangeArrowheads="1"/>
                              </wps:cNvSpPr>
                              <wps:spPr bwMode="auto">
                                <a:xfrm>
                                  <a:off x="1906909" y="73099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0" name="Rectangle 848"/>
                              <wps:cNvSpPr>
                                <a:spLocks noChangeArrowheads="1"/>
                              </wps:cNvSpPr>
                              <wps:spPr bwMode="auto">
                                <a:xfrm>
                                  <a:off x="1906909" y="790146"/>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1" name="Rectangle 849"/>
                              <wps:cNvSpPr>
                                <a:spLocks noChangeArrowheads="1"/>
                              </wps:cNvSpPr>
                              <wps:spPr bwMode="auto">
                                <a:xfrm>
                                  <a:off x="1906909" y="79275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2" name="Rectangle 850"/>
                              <wps:cNvSpPr>
                                <a:spLocks noChangeArrowheads="1"/>
                              </wps:cNvSpPr>
                              <wps:spPr bwMode="auto">
                                <a:xfrm>
                                  <a:off x="1906909" y="79498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3" name="Rectangle 851"/>
                              <wps:cNvSpPr>
                                <a:spLocks noChangeArrowheads="1"/>
                              </wps:cNvSpPr>
                              <wps:spPr bwMode="auto">
                                <a:xfrm>
                                  <a:off x="1906909" y="79721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4" name="Rectangle 852"/>
                              <wps:cNvSpPr>
                                <a:spLocks noChangeArrowheads="1"/>
                              </wps:cNvSpPr>
                              <wps:spPr bwMode="auto">
                                <a:xfrm>
                                  <a:off x="1906909" y="79944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5" name="Rectangle 853"/>
                              <wps:cNvSpPr>
                                <a:spLocks noChangeArrowheads="1"/>
                              </wps:cNvSpPr>
                              <wps:spPr bwMode="auto">
                                <a:xfrm>
                                  <a:off x="1906909" y="801678"/>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6" name="Rectangle 854"/>
                              <wps:cNvSpPr>
                                <a:spLocks noChangeArrowheads="1"/>
                              </wps:cNvSpPr>
                              <wps:spPr bwMode="auto">
                                <a:xfrm>
                                  <a:off x="1906909" y="80391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7" name="Rectangle 855"/>
                              <wps:cNvSpPr>
                                <a:spLocks noChangeArrowheads="1"/>
                              </wps:cNvSpPr>
                              <wps:spPr bwMode="auto">
                                <a:xfrm>
                                  <a:off x="1906909" y="806143"/>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8" name="Rectangle 856"/>
                              <wps:cNvSpPr>
                                <a:spLocks noChangeArrowheads="1"/>
                              </wps:cNvSpPr>
                              <wps:spPr bwMode="auto">
                                <a:xfrm>
                                  <a:off x="1906909" y="80874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99" name="Rectangle 857"/>
                              <wps:cNvSpPr>
                                <a:spLocks noChangeArrowheads="1"/>
                              </wps:cNvSpPr>
                              <wps:spPr bwMode="auto">
                                <a:xfrm>
                                  <a:off x="1906909" y="81097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0" name="Rectangle 858"/>
                              <wps:cNvSpPr>
                                <a:spLocks noChangeArrowheads="1"/>
                              </wps:cNvSpPr>
                              <wps:spPr bwMode="auto">
                                <a:xfrm>
                                  <a:off x="1906909" y="81321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1" name="Rectangle 859"/>
                              <wps:cNvSpPr>
                                <a:spLocks noChangeArrowheads="1"/>
                              </wps:cNvSpPr>
                              <wps:spPr bwMode="auto">
                                <a:xfrm>
                                  <a:off x="1906909" y="81544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2" name="Rectangle 860"/>
                              <wps:cNvSpPr>
                                <a:spLocks noChangeArrowheads="1"/>
                              </wps:cNvSpPr>
                              <wps:spPr bwMode="auto">
                                <a:xfrm>
                                  <a:off x="1906909" y="81767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3" name="Rectangle 861"/>
                              <wps:cNvSpPr>
                                <a:spLocks noChangeArrowheads="1"/>
                              </wps:cNvSpPr>
                              <wps:spPr bwMode="auto">
                                <a:xfrm>
                                  <a:off x="1906909" y="81990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4" name="Rectangle 862"/>
                              <wps:cNvSpPr>
                                <a:spLocks noChangeArrowheads="1"/>
                              </wps:cNvSpPr>
                              <wps:spPr bwMode="auto">
                                <a:xfrm>
                                  <a:off x="1906909" y="822139"/>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5" name="Rectangle 863"/>
                              <wps:cNvSpPr>
                                <a:spLocks noChangeArrowheads="1"/>
                              </wps:cNvSpPr>
                              <wps:spPr bwMode="auto">
                                <a:xfrm>
                                  <a:off x="1906909" y="82474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6" name="Rectangle 864"/>
                              <wps:cNvSpPr>
                                <a:spLocks noChangeArrowheads="1"/>
                              </wps:cNvSpPr>
                              <wps:spPr bwMode="auto">
                                <a:xfrm>
                                  <a:off x="1906909" y="82697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7" name="Rectangle 865"/>
                              <wps:cNvSpPr>
                                <a:spLocks noChangeArrowheads="1"/>
                              </wps:cNvSpPr>
                              <wps:spPr bwMode="auto">
                                <a:xfrm>
                                  <a:off x="1906909" y="82920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8" name="Rectangle 866"/>
                              <wps:cNvSpPr>
                                <a:spLocks noChangeArrowheads="1"/>
                              </wps:cNvSpPr>
                              <wps:spPr bwMode="auto">
                                <a:xfrm>
                                  <a:off x="1906909" y="83143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09" name="Rectangle 867"/>
                              <wps:cNvSpPr>
                                <a:spLocks noChangeArrowheads="1"/>
                              </wps:cNvSpPr>
                              <wps:spPr bwMode="auto">
                                <a:xfrm>
                                  <a:off x="1906909" y="83367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0" name="Rectangle 868"/>
                              <wps:cNvSpPr>
                                <a:spLocks noChangeArrowheads="1"/>
                              </wps:cNvSpPr>
                              <wps:spPr bwMode="auto">
                                <a:xfrm>
                                  <a:off x="1906909" y="83590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1" name="Rectangle 869"/>
                              <wps:cNvSpPr>
                                <a:spLocks noChangeArrowheads="1"/>
                              </wps:cNvSpPr>
                              <wps:spPr bwMode="auto">
                                <a:xfrm>
                                  <a:off x="1906909" y="838135"/>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2" name="Rectangle 870"/>
                              <wps:cNvSpPr>
                                <a:spLocks noChangeArrowheads="1"/>
                              </wps:cNvSpPr>
                              <wps:spPr bwMode="auto">
                                <a:xfrm>
                                  <a:off x="1906909" y="84073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3" name="Rectangle 871"/>
                              <wps:cNvSpPr>
                                <a:spLocks noChangeArrowheads="1"/>
                              </wps:cNvSpPr>
                              <wps:spPr bwMode="auto">
                                <a:xfrm>
                                  <a:off x="1906909" y="84297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4" name="Rectangle 872"/>
                              <wps:cNvSpPr>
                                <a:spLocks noChangeArrowheads="1"/>
                              </wps:cNvSpPr>
                              <wps:spPr bwMode="auto">
                                <a:xfrm>
                                  <a:off x="1906909" y="84520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5" name="Rectangle 873"/>
                              <wps:cNvSpPr>
                                <a:spLocks noChangeArrowheads="1"/>
                              </wps:cNvSpPr>
                              <wps:spPr bwMode="auto">
                                <a:xfrm>
                                  <a:off x="1906909" y="904353"/>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6" name="Rectangle 874"/>
                              <wps:cNvSpPr>
                                <a:spLocks noChangeArrowheads="1"/>
                              </wps:cNvSpPr>
                              <wps:spPr bwMode="auto">
                                <a:xfrm>
                                  <a:off x="1906909" y="90695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7" name="Rectangle 875"/>
                              <wps:cNvSpPr>
                                <a:spLocks noChangeArrowheads="1"/>
                              </wps:cNvSpPr>
                              <wps:spPr bwMode="auto">
                                <a:xfrm>
                                  <a:off x="1906909" y="90918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8" name="Rectangle 876"/>
                              <wps:cNvSpPr>
                                <a:spLocks noChangeArrowheads="1"/>
                              </wps:cNvSpPr>
                              <wps:spPr bwMode="auto">
                                <a:xfrm>
                                  <a:off x="1906909" y="91142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19" name="Rectangle 877"/>
                              <wps:cNvSpPr>
                                <a:spLocks noChangeArrowheads="1"/>
                              </wps:cNvSpPr>
                              <wps:spPr bwMode="auto">
                                <a:xfrm>
                                  <a:off x="1906909" y="91365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0" name="Rectangle 878"/>
                              <wps:cNvSpPr>
                                <a:spLocks noChangeArrowheads="1"/>
                              </wps:cNvSpPr>
                              <wps:spPr bwMode="auto">
                                <a:xfrm>
                                  <a:off x="1906909" y="91588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1" name="Rectangle 879"/>
                              <wps:cNvSpPr>
                                <a:spLocks noChangeArrowheads="1"/>
                              </wps:cNvSpPr>
                              <wps:spPr bwMode="auto">
                                <a:xfrm>
                                  <a:off x="1906909" y="91811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2" name="Rectangle 880"/>
                              <wps:cNvSpPr>
                                <a:spLocks noChangeArrowheads="1"/>
                              </wps:cNvSpPr>
                              <wps:spPr bwMode="auto">
                                <a:xfrm>
                                  <a:off x="1906909" y="920349"/>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3" name="Rectangle 881"/>
                              <wps:cNvSpPr>
                                <a:spLocks noChangeArrowheads="1"/>
                              </wps:cNvSpPr>
                              <wps:spPr bwMode="auto">
                                <a:xfrm>
                                  <a:off x="1906909" y="92295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4" name="Rectangle 882"/>
                              <wps:cNvSpPr>
                                <a:spLocks noChangeArrowheads="1"/>
                              </wps:cNvSpPr>
                              <wps:spPr bwMode="auto">
                                <a:xfrm>
                                  <a:off x="1906909" y="92518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5" name="Rectangle 883"/>
                              <wps:cNvSpPr>
                                <a:spLocks noChangeArrowheads="1"/>
                              </wps:cNvSpPr>
                              <wps:spPr bwMode="auto">
                                <a:xfrm>
                                  <a:off x="1906909" y="92741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6" name="Rectangle 884"/>
                              <wps:cNvSpPr>
                                <a:spLocks noChangeArrowheads="1"/>
                              </wps:cNvSpPr>
                              <wps:spPr bwMode="auto">
                                <a:xfrm>
                                  <a:off x="1906909" y="92964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7" name="Rectangle 885"/>
                              <wps:cNvSpPr>
                                <a:spLocks noChangeArrowheads="1"/>
                              </wps:cNvSpPr>
                              <wps:spPr bwMode="auto">
                                <a:xfrm>
                                  <a:off x="1906909" y="93188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8" name="Rectangle 886"/>
                              <wps:cNvSpPr>
                                <a:spLocks noChangeArrowheads="1"/>
                              </wps:cNvSpPr>
                              <wps:spPr bwMode="auto">
                                <a:xfrm>
                                  <a:off x="1906909" y="93411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9" name="Rectangle 887"/>
                              <wps:cNvSpPr>
                                <a:spLocks noChangeArrowheads="1"/>
                              </wps:cNvSpPr>
                              <wps:spPr bwMode="auto">
                                <a:xfrm>
                                  <a:off x="1906909" y="936346"/>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0" name="Rectangle 888"/>
                              <wps:cNvSpPr>
                                <a:spLocks noChangeArrowheads="1"/>
                              </wps:cNvSpPr>
                              <wps:spPr bwMode="auto">
                                <a:xfrm>
                                  <a:off x="1906909" y="93895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1" name="Rectangle 889"/>
                              <wps:cNvSpPr>
                                <a:spLocks noChangeArrowheads="1"/>
                              </wps:cNvSpPr>
                              <wps:spPr bwMode="auto">
                                <a:xfrm>
                                  <a:off x="1906909" y="94118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2" name="Rectangle 890"/>
                              <wps:cNvSpPr>
                                <a:spLocks noChangeArrowheads="1"/>
                              </wps:cNvSpPr>
                              <wps:spPr bwMode="auto">
                                <a:xfrm>
                                  <a:off x="1906909" y="94341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3" name="Rectangle 891"/>
                              <wps:cNvSpPr>
                                <a:spLocks noChangeArrowheads="1"/>
                              </wps:cNvSpPr>
                              <wps:spPr bwMode="auto">
                                <a:xfrm>
                                  <a:off x="1906909" y="94564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4" name="Rectangle 892"/>
                              <wps:cNvSpPr>
                                <a:spLocks noChangeArrowheads="1"/>
                              </wps:cNvSpPr>
                              <wps:spPr bwMode="auto">
                                <a:xfrm>
                                  <a:off x="1906909" y="947878"/>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5" name="Rectangle 893"/>
                              <wps:cNvSpPr>
                                <a:spLocks noChangeArrowheads="1"/>
                              </wps:cNvSpPr>
                              <wps:spPr bwMode="auto">
                                <a:xfrm>
                                  <a:off x="1906909" y="95011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6" name="Rectangle 894"/>
                              <wps:cNvSpPr>
                                <a:spLocks noChangeArrowheads="1"/>
                              </wps:cNvSpPr>
                              <wps:spPr bwMode="auto">
                                <a:xfrm>
                                  <a:off x="1906909" y="952342"/>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7" name="Rectangle 895"/>
                              <wps:cNvSpPr>
                                <a:spLocks noChangeArrowheads="1"/>
                              </wps:cNvSpPr>
                              <wps:spPr bwMode="auto">
                                <a:xfrm>
                                  <a:off x="1906909" y="95494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8" name="Rectangle 896"/>
                              <wps:cNvSpPr>
                                <a:spLocks noChangeArrowheads="1"/>
                              </wps:cNvSpPr>
                              <wps:spPr bwMode="auto">
                                <a:xfrm>
                                  <a:off x="1906909" y="957178"/>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39" name="Rectangle 897"/>
                              <wps:cNvSpPr>
                                <a:spLocks noChangeArrowheads="1"/>
                              </wps:cNvSpPr>
                              <wps:spPr bwMode="auto">
                                <a:xfrm>
                                  <a:off x="1906909" y="959410"/>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0" name="Rectangle 898"/>
                              <wps:cNvSpPr>
                                <a:spLocks noChangeArrowheads="1"/>
                              </wps:cNvSpPr>
                              <wps:spPr bwMode="auto">
                                <a:xfrm>
                                  <a:off x="1906909" y="96164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1" name="Rectangle 899"/>
                              <wps:cNvSpPr>
                                <a:spLocks noChangeArrowheads="1"/>
                              </wps:cNvSpPr>
                              <wps:spPr bwMode="auto">
                                <a:xfrm>
                                  <a:off x="1906909" y="96387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2" name="Rectangle 900"/>
                              <wps:cNvSpPr>
                                <a:spLocks noChangeArrowheads="1"/>
                              </wps:cNvSpPr>
                              <wps:spPr bwMode="auto">
                                <a:xfrm>
                                  <a:off x="1906909" y="96610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3" name="Rectangle 901"/>
                              <wps:cNvSpPr>
                                <a:spLocks noChangeArrowheads="1"/>
                              </wps:cNvSpPr>
                              <wps:spPr bwMode="auto">
                                <a:xfrm>
                                  <a:off x="1906909" y="968338"/>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4" name="Rectangle 902"/>
                              <wps:cNvSpPr>
                                <a:spLocks noChangeArrowheads="1"/>
                              </wps:cNvSpPr>
                              <wps:spPr bwMode="auto">
                                <a:xfrm>
                                  <a:off x="1906909" y="970942"/>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5" name="Rectangle 903"/>
                              <wps:cNvSpPr>
                                <a:spLocks noChangeArrowheads="1"/>
                              </wps:cNvSpPr>
                              <wps:spPr bwMode="auto">
                                <a:xfrm>
                                  <a:off x="1906909" y="973174"/>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6" name="Rectangle 904"/>
                              <wps:cNvSpPr>
                                <a:spLocks noChangeArrowheads="1"/>
                              </wps:cNvSpPr>
                              <wps:spPr bwMode="auto">
                                <a:xfrm>
                                  <a:off x="1906909" y="975406"/>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7" name="Rectangle 905"/>
                              <wps:cNvSpPr>
                                <a:spLocks noChangeArrowheads="1"/>
                              </wps:cNvSpPr>
                              <wps:spPr bwMode="auto">
                                <a:xfrm>
                                  <a:off x="1906909" y="977638"/>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8" name="Rectangle 906"/>
                              <wps:cNvSpPr>
                                <a:spLocks noChangeArrowheads="1"/>
                              </wps:cNvSpPr>
                              <wps:spPr bwMode="auto">
                                <a:xfrm>
                                  <a:off x="1906909" y="97987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49" name="Rectangle 907"/>
                              <wps:cNvSpPr>
                                <a:spLocks noChangeArrowheads="1"/>
                              </wps:cNvSpPr>
                              <wps:spPr bwMode="auto">
                                <a:xfrm>
                                  <a:off x="1906909" y="98210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0" name="Rectangle 908"/>
                              <wps:cNvSpPr>
                                <a:spLocks noChangeArrowheads="1"/>
                              </wps:cNvSpPr>
                              <wps:spPr bwMode="auto">
                                <a:xfrm>
                                  <a:off x="1906909" y="984335"/>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1" name="Rectangle 909"/>
                              <wps:cNvSpPr>
                                <a:spLocks noChangeArrowheads="1"/>
                              </wps:cNvSpPr>
                              <wps:spPr bwMode="auto">
                                <a:xfrm>
                                  <a:off x="1906909" y="98693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2" name="Rectangle 910"/>
                              <wps:cNvSpPr>
                                <a:spLocks noChangeArrowheads="1"/>
                              </wps:cNvSpPr>
                              <wps:spPr bwMode="auto">
                                <a:xfrm>
                                  <a:off x="1906909" y="98917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3" name="Rectangle 911"/>
                              <wps:cNvSpPr>
                                <a:spLocks noChangeArrowheads="1"/>
                              </wps:cNvSpPr>
                              <wps:spPr bwMode="auto">
                                <a:xfrm>
                                  <a:off x="1906909" y="99140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4" name="Rectangle 912"/>
                              <wps:cNvSpPr>
                                <a:spLocks noChangeArrowheads="1"/>
                              </wps:cNvSpPr>
                              <wps:spPr bwMode="auto">
                                <a:xfrm>
                                  <a:off x="1906909" y="99363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5" name="Rectangle 913"/>
                              <wps:cNvSpPr>
                                <a:spLocks noChangeArrowheads="1"/>
                              </wps:cNvSpPr>
                              <wps:spPr bwMode="auto">
                                <a:xfrm>
                                  <a:off x="1906909" y="99586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6" name="Rectangle 914"/>
                              <wps:cNvSpPr>
                                <a:spLocks noChangeArrowheads="1"/>
                              </wps:cNvSpPr>
                              <wps:spPr bwMode="auto">
                                <a:xfrm>
                                  <a:off x="1906909" y="99809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7" name="Rectangle 915"/>
                              <wps:cNvSpPr>
                                <a:spLocks noChangeArrowheads="1"/>
                              </wps:cNvSpPr>
                              <wps:spPr bwMode="auto">
                                <a:xfrm>
                                  <a:off x="1906909" y="1000331"/>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8" name="Rectangle 916"/>
                              <wps:cNvSpPr>
                                <a:spLocks noChangeArrowheads="1"/>
                              </wps:cNvSpPr>
                              <wps:spPr bwMode="auto">
                                <a:xfrm>
                                  <a:off x="1906909" y="100293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59" name="Rectangle 917"/>
                              <wps:cNvSpPr>
                                <a:spLocks noChangeArrowheads="1"/>
                              </wps:cNvSpPr>
                              <wps:spPr bwMode="auto">
                                <a:xfrm>
                                  <a:off x="1906909" y="100516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60" name="Rectangle 918"/>
                              <wps:cNvSpPr>
                                <a:spLocks noChangeArrowheads="1"/>
                              </wps:cNvSpPr>
                              <wps:spPr bwMode="auto">
                                <a:xfrm>
                                  <a:off x="1906909" y="1007399"/>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61" name="Rectangle 919"/>
                              <wps:cNvSpPr>
                                <a:spLocks noChangeArrowheads="1"/>
                              </wps:cNvSpPr>
                              <wps:spPr bwMode="auto">
                                <a:xfrm>
                                  <a:off x="1906909" y="1009631"/>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62" name="Rectangle 920"/>
                              <wps:cNvSpPr>
                                <a:spLocks noChangeArrowheads="1"/>
                              </wps:cNvSpPr>
                              <wps:spPr bwMode="auto">
                                <a:xfrm>
                                  <a:off x="1906909" y="1011863"/>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63" name="Rectangle 921"/>
                              <wps:cNvSpPr>
                                <a:spLocks noChangeArrowheads="1"/>
                              </wps:cNvSpPr>
                              <wps:spPr bwMode="auto">
                                <a:xfrm>
                                  <a:off x="1906909" y="1014095"/>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64" name="Rectangle 922"/>
                              <wps:cNvSpPr>
                                <a:spLocks noChangeArrowheads="1"/>
                              </wps:cNvSpPr>
                              <wps:spPr bwMode="auto">
                                <a:xfrm>
                                  <a:off x="1906909" y="1016327"/>
                                  <a:ext cx="2231" cy="223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65" name="Rectangle 923"/>
                              <wps:cNvSpPr>
                                <a:spLocks noChangeArrowheads="1"/>
                              </wps:cNvSpPr>
                              <wps:spPr bwMode="auto">
                                <a:xfrm>
                                  <a:off x="1906909" y="1018559"/>
                                  <a:ext cx="2231" cy="260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66" name="Rectangle 924"/>
                              <wps:cNvSpPr>
                                <a:spLocks noChangeArrowheads="1"/>
                              </wps:cNvSpPr>
                              <wps:spPr bwMode="auto">
                                <a:xfrm rot="16200000">
                                  <a:off x="-30516" y="1051308"/>
                                  <a:ext cx="119787" cy="5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E801A3" w:rsidRDefault="006D2BEA" w:rsidP="00D35342">
                                    <w:pPr>
                                      <w:rPr>
                                        <w:sz w:val="13"/>
                                      </w:rPr>
                                    </w:pPr>
                                    <w:proofErr w:type="gramStart"/>
                                    <w:r w:rsidRPr="00E801A3">
                                      <w:rPr>
                                        <w:rFonts w:ascii="ISOCPEUR" w:hAnsi="ISOCPEUR" w:cs="ISOCPEUR"/>
                                        <w:color w:val="000000"/>
                                        <w:sz w:val="16"/>
                                        <w:szCs w:val="28"/>
                                        <w:lang w:val="en-US"/>
                                      </w:rPr>
                                      <w:t>a</w:t>
                                    </w:r>
                                    <w:proofErr w:type="gramEnd"/>
                                  </w:p>
                                </w:txbxContent>
                              </wps:txbx>
                              <wps:bodyPr rot="0" vert="horz" wrap="square" lIns="0" tIns="0" rIns="0" bIns="0" anchor="t" anchorCtr="0" upright="1">
                                <a:noAutofit/>
                              </wps:bodyPr>
                            </wps:wsp>
                            <wps:wsp>
                              <wps:cNvPr id="24267" name="Rectangle 925"/>
                              <wps:cNvSpPr>
                                <a:spLocks noChangeArrowheads="1"/>
                              </wps:cNvSpPr>
                              <wps:spPr bwMode="auto">
                                <a:xfrm rot="16200000">
                                  <a:off x="751510" y="1071396"/>
                                  <a:ext cx="119787" cy="58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E801A3" w:rsidRDefault="006D2BEA" w:rsidP="00D35342">
                                    <w:pPr>
                                      <w:rPr>
                                        <w:sz w:val="13"/>
                                      </w:rPr>
                                    </w:pPr>
                                    <w:proofErr w:type="gramStart"/>
                                    <w:r w:rsidRPr="00E801A3">
                                      <w:rPr>
                                        <w:rFonts w:ascii="ISOCPEUR" w:hAnsi="ISOCPEUR" w:cs="ISOCPEUR"/>
                                        <w:color w:val="000000"/>
                                        <w:sz w:val="16"/>
                                        <w:szCs w:val="28"/>
                                        <w:lang w:val="en-US"/>
                                      </w:rPr>
                                      <w:t>b</w:t>
                                    </w:r>
                                    <w:proofErr w:type="gramEnd"/>
                                  </w:p>
                                </w:txbxContent>
                              </wps:txbx>
                              <wps:bodyPr rot="0" vert="horz" wrap="square" lIns="0" tIns="0" rIns="0" bIns="0" anchor="t" anchorCtr="0" upright="1">
                                <a:noAutofit/>
                              </wps:bodyPr>
                            </wps:wsp>
                            <wps:wsp>
                              <wps:cNvPr id="24268" name="Rectangle 926"/>
                              <wps:cNvSpPr>
                                <a:spLocks noChangeArrowheads="1"/>
                              </wps:cNvSpPr>
                              <wps:spPr bwMode="auto">
                                <a:xfrm rot="16200000">
                                  <a:off x="1347977" y="1085159"/>
                                  <a:ext cx="119787" cy="52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E801A3" w:rsidRDefault="006D2BEA" w:rsidP="00D35342">
                                    <w:pPr>
                                      <w:rPr>
                                        <w:sz w:val="13"/>
                                      </w:rPr>
                                    </w:pPr>
                                    <w:proofErr w:type="gramStart"/>
                                    <w:r w:rsidRPr="00E801A3">
                                      <w:rPr>
                                        <w:rFonts w:ascii="ISOCPEUR" w:hAnsi="ISOCPEUR" w:cs="ISOCPEUR"/>
                                        <w:color w:val="000000"/>
                                        <w:sz w:val="16"/>
                                        <w:szCs w:val="28"/>
                                        <w:lang w:val="en-US"/>
                                      </w:rPr>
                                      <w:t>c</w:t>
                                    </w:r>
                                    <w:proofErr w:type="gramEnd"/>
                                  </w:p>
                                </w:txbxContent>
                              </wps:txbx>
                              <wps:bodyPr rot="0" vert="horz" wrap="square" lIns="0" tIns="0" rIns="0" bIns="0" anchor="t" anchorCtr="0" upright="1">
                                <a:noAutofit/>
                              </wps:bodyPr>
                            </wps:wsp>
                            <wps:wsp>
                              <wps:cNvPr id="24269" name="Freeform 927"/>
                              <wps:cNvSpPr>
                                <a:spLocks/>
                              </wps:cNvSpPr>
                              <wps:spPr bwMode="auto">
                                <a:xfrm>
                                  <a:off x="352525" y="251106"/>
                                  <a:ext cx="139448" cy="276402"/>
                                </a:xfrm>
                                <a:custGeom>
                                  <a:avLst/>
                                  <a:gdLst>
                                    <a:gd name="T0" fmla="*/ 252 w 375"/>
                                    <a:gd name="T1" fmla="*/ 0 h 743"/>
                                    <a:gd name="T2" fmla="*/ 252 w 375"/>
                                    <a:gd name="T3" fmla="*/ 369 h 743"/>
                                    <a:gd name="T4" fmla="*/ 375 w 375"/>
                                    <a:gd name="T5" fmla="*/ 369 h 743"/>
                                    <a:gd name="T6" fmla="*/ 190 w 375"/>
                                    <a:gd name="T7" fmla="*/ 743 h 743"/>
                                    <a:gd name="T8" fmla="*/ 0 w 375"/>
                                    <a:gd name="T9" fmla="*/ 369 h 743"/>
                                    <a:gd name="T10" fmla="*/ 129 w 375"/>
                                    <a:gd name="T11" fmla="*/ 369 h 743"/>
                                    <a:gd name="T12" fmla="*/ 129 w 375"/>
                                    <a:gd name="T13" fmla="*/ 0 h 743"/>
                                    <a:gd name="T14" fmla="*/ 252 w 375"/>
                                    <a:gd name="T15" fmla="*/ 0 h 7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75" h="743">
                                      <a:moveTo>
                                        <a:pt x="252" y="0"/>
                                      </a:moveTo>
                                      <a:lnTo>
                                        <a:pt x="252" y="369"/>
                                      </a:lnTo>
                                      <a:lnTo>
                                        <a:pt x="375" y="369"/>
                                      </a:lnTo>
                                      <a:lnTo>
                                        <a:pt x="190" y="743"/>
                                      </a:lnTo>
                                      <a:lnTo>
                                        <a:pt x="0" y="369"/>
                                      </a:lnTo>
                                      <a:lnTo>
                                        <a:pt x="129" y="369"/>
                                      </a:lnTo>
                                      <a:lnTo>
                                        <a:pt x="129" y="0"/>
                                      </a:lnTo>
                                      <a:lnTo>
                                        <a:pt x="252" y="0"/>
                                      </a:lnTo>
                                      <a:close/>
                                    </a:path>
                                  </a:pathLst>
                                </a:custGeom>
                                <a:solidFill>
                                  <a:srgbClr val="00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70" name="Freeform 928"/>
                              <wps:cNvSpPr>
                                <a:spLocks/>
                              </wps:cNvSpPr>
                              <wps:spPr bwMode="auto">
                                <a:xfrm>
                                  <a:off x="350294" y="248874"/>
                                  <a:ext cx="143911" cy="281238"/>
                                </a:xfrm>
                                <a:custGeom>
                                  <a:avLst/>
                                  <a:gdLst>
                                    <a:gd name="T0" fmla="*/ 258 w 387"/>
                                    <a:gd name="T1" fmla="*/ 13 h 756"/>
                                    <a:gd name="T2" fmla="*/ 252 w 387"/>
                                    <a:gd name="T3" fmla="*/ 6 h 756"/>
                                    <a:gd name="T4" fmla="*/ 252 w 387"/>
                                    <a:gd name="T5" fmla="*/ 381 h 756"/>
                                    <a:gd name="T6" fmla="*/ 381 w 387"/>
                                    <a:gd name="T7" fmla="*/ 381 h 756"/>
                                    <a:gd name="T8" fmla="*/ 374 w 387"/>
                                    <a:gd name="T9" fmla="*/ 375 h 756"/>
                                    <a:gd name="T10" fmla="*/ 190 w 387"/>
                                    <a:gd name="T11" fmla="*/ 749 h 756"/>
                                    <a:gd name="T12" fmla="*/ 202 w 387"/>
                                    <a:gd name="T13" fmla="*/ 749 h 756"/>
                                    <a:gd name="T14" fmla="*/ 12 w 387"/>
                                    <a:gd name="T15" fmla="*/ 375 h 756"/>
                                    <a:gd name="T16" fmla="*/ 6 w 387"/>
                                    <a:gd name="T17" fmla="*/ 381 h 756"/>
                                    <a:gd name="T18" fmla="*/ 141 w 387"/>
                                    <a:gd name="T19" fmla="*/ 381 h 756"/>
                                    <a:gd name="T20" fmla="*/ 141 w 387"/>
                                    <a:gd name="T21" fmla="*/ 6 h 756"/>
                                    <a:gd name="T22" fmla="*/ 135 w 387"/>
                                    <a:gd name="T23" fmla="*/ 13 h 756"/>
                                    <a:gd name="T24" fmla="*/ 258 w 387"/>
                                    <a:gd name="T25" fmla="*/ 13 h 756"/>
                                    <a:gd name="T26" fmla="*/ 258 w 387"/>
                                    <a:gd name="T27" fmla="*/ 0 h 756"/>
                                    <a:gd name="T28" fmla="*/ 135 w 387"/>
                                    <a:gd name="T29" fmla="*/ 0 h 756"/>
                                    <a:gd name="T30" fmla="*/ 129 w 387"/>
                                    <a:gd name="T31" fmla="*/ 0 h 756"/>
                                    <a:gd name="T32" fmla="*/ 129 w 387"/>
                                    <a:gd name="T33" fmla="*/ 6 h 756"/>
                                    <a:gd name="T34" fmla="*/ 129 w 387"/>
                                    <a:gd name="T35" fmla="*/ 375 h 756"/>
                                    <a:gd name="T36" fmla="*/ 135 w 387"/>
                                    <a:gd name="T37" fmla="*/ 369 h 756"/>
                                    <a:gd name="T38" fmla="*/ 6 w 387"/>
                                    <a:gd name="T39" fmla="*/ 369 h 756"/>
                                    <a:gd name="T40" fmla="*/ 0 w 387"/>
                                    <a:gd name="T41" fmla="*/ 369 h 756"/>
                                    <a:gd name="T42" fmla="*/ 0 w 387"/>
                                    <a:gd name="T43" fmla="*/ 375 h 756"/>
                                    <a:gd name="T44" fmla="*/ 190 w 387"/>
                                    <a:gd name="T45" fmla="*/ 749 h 756"/>
                                    <a:gd name="T46" fmla="*/ 190 w 387"/>
                                    <a:gd name="T47" fmla="*/ 756 h 756"/>
                                    <a:gd name="T48" fmla="*/ 196 w 387"/>
                                    <a:gd name="T49" fmla="*/ 756 h 756"/>
                                    <a:gd name="T50" fmla="*/ 202 w 387"/>
                                    <a:gd name="T51" fmla="*/ 756 h 756"/>
                                    <a:gd name="T52" fmla="*/ 202 w 387"/>
                                    <a:gd name="T53" fmla="*/ 749 h 756"/>
                                    <a:gd name="T54" fmla="*/ 387 w 387"/>
                                    <a:gd name="T55" fmla="*/ 375 h 756"/>
                                    <a:gd name="T56" fmla="*/ 387 w 387"/>
                                    <a:gd name="T57" fmla="*/ 369 h 756"/>
                                    <a:gd name="T58" fmla="*/ 381 w 387"/>
                                    <a:gd name="T59" fmla="*/ 369 h 756"/>
                                    <a:gd name="T60" fmla="*/ 258 w 387"/>
                                    <a:gd name="T61" fmla="*/ 369 h 756"/>
                                    <a:gd name="T62" fmla="*/ 264 w 387"/>
                                    <a:gd name="T63" fmla="*/ 375 h 756"/>
                                    <a:gd name="T64" fmla="*/ 264 w 387"/>
                                    <a:gd name="T65" fmla="*/ 6 h 756"/>
                                    <a:gd name="T66" fmla="*/ 264 w 387"/>
                                    <a:gd name="T67" fmla="*/ 0 h 756"/>
                                    <a:gd name="T68" fmla="*/ 258 w 387"/>
                                    <a:gd name="T69" fmla="*/ 0 h 756"/>
                                    <a:gd name="T70" fmla="*/ 258 w 387"/>
                                    <a:gd name="T71" fmla="*/ 13 h 7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87" h="756">
                                      <a:moveTo>
                                        <a:pt x="258" y="13"/>
                                      </a:moveTo>
                                      <a:lnTo>
                                        <a:pt x="252" y="6"/>
                                      </a:lnTo>
                                      <a:lnTo>
                                        <a:pt x="252" y="381"/>
                                      </a:lnTo>
                                      <a:lnTo>
                                        <a:pt x="381" y="381"/>
                                      </a:lnTo>
                                      <a:lnTo>
                                        <a:pt x="374" y="375"/>
                                      </a:lnTo>
                                      <a:lnTo>
                                        <a:pt x="190" y="749"/>
                                      </a:lnTo>
                                      <a:lnTo>
                                        <a:pt x="202" y="749"/>
                                      </a:lnTo>
                                      <a:lnTo>
                                        <a:pt x="12" y="375"/>
                                      </a:lnTo>
                                      <a:lnTo>
                                        <a:pt x="6" y="381"/>
                                      </a:lnTo>
                                      <a:lnTo>
                                        <a:pt x="141" y="381"/>
                                      </a:lnTo>
                                      <a:lnTo>
                                        <a:pt x="141" y="6"/>
                                      </a:lnTo>
                                      <a:lnTo>
                                        <a:pt x="135" y="13"/>
                                      </a:lnTo>
                                      <a:lnTo>
                                        <a:pt x="258" y="13"/>
                                      </a:lnTo>
                                      <a:lnTo>
                                        <a:pt x="258" y="0"/>
                                      </a:lnTo>
                                      <a:lnTo>
                                        <a:pt x="135" y="0"/>
                                      </a:lnTo>
                                      <a:lnTo>
                                        <a:pt x="129" y="0"/>
                                      </a:lnTo>
                                      <a:lnTo>
                                        <a:pt x="129" y="6"/>
                                      </a:lnTo>
                                      <a:lnTo>
                                        <a:pt x="129" y="375"/>
                                      </a:lnTo>
                                      <a:lnTo>
                                        <a:pt x="135" y="369"/>
                                      </a:lnTo>
                                      <a:lnTo>
                                        <a:pt x="6" y="369"/>
                                      </a:lnTo>
                                      <a:lnTo>
                                        <a:pt x="0" y="369"/>
                                      </a:lnTo>
                                      <a:lnTo>
                                        <a:pt x="0" y="375"/>
                                      </a:lnTo>
                                      <a:lnTo>
                                        <a:pt x="190" y="749"/>
                                      </a:lnTo>
                                      <a:lnTo>
                                        <a:pt x="190" y="756"/>
                                      </a:lnTo>
                                      <a:lnTo>
                                        <a:pt x="196" y="756"/>
                                      </a:lnTo>
                                      <a:lnTo>
                                        <a:pt x="202" y="756"/>
                                      </a:lnTo>
                                      <a:lnTo>
                                        <a:pt x="202" y="749"/>
                                      </a:lnTo>
                                      <a:lnTo>
                                        <a:pt x="387" y="375"/>
                                      </a:lnTo>
                                      <a:lnTo>
                                        <a:pt x="387" y="369"/>
                                      </a:lnTo>
                                      <a:lnTo>
                                        <a:pt x="381" y="369"/>
                                      </a:lnTo>
                                      <a:lnTo>
                                        <a:pt x="258" y="369"/>
                                      </a:lnTo>
                                      <a:lnTo>
                                        <a:pt x="264" y="375"/>
                                      </a:lnTo>
                                      <a:lnTo>
                                        <a:pt x="264" y="6"/>
                                      </a:lnTo>
                                      <a:lnTo>
                                        <a:pt x="264" y="0"/>
                                      </a:lnTo>
                                      <a:lnTo>
                                        <a:pt x="258" y="0"/>
                                      </a:lnTo>
                                      <a:lnTo>
                                        <a:pt x="258" y="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71" name="Freeform 929"/>
                              <wps:cNvSpPr>
                                <a:spLocks/>
                              </wps:cNvSpPr>
                              <wps:spPr bwMode="auto">
                                <a:xfrm>
                                  <a:off x="1081747" y="162196"/>
                                  <a:ext cx="139448" cy="415534"/>
                                </a:xfrm>
                                <a:custGeom>
                                  <a:avLst/>
                                  <a:gdLst>
                                    <a:gd name="T0" fmla="*/ 252 w 375"/>
                                    <a:gd name="T1" fmla="*/ 0 h 1117"/>
                                    <a:gd name="T2" fmla="*/ 252 w 375"/>
                                    <a:gd name="T3" fmla="*/ 749 h 1117"/>
                                    <a:gd name="T4" fmla="*/ 375 w 375"/>
                                    <a:gd name="T5" fmla="*/ 749 h 1117"/>
                                    <a:gd name="T6" fmla="*/ 184 w 375"/>
                                    <a:gd name="T7" fmla="*/ 1117 h 1117"/>
                                    <a:gd name="T8" fmla="*/ 0 w 375"/>
                                    <a:gd name="T9" fmla="*/ 749 h 1117"/>
                                    <a:gd name="T10" fmla="*/ 123 w 375"/>
                                    <a:gd name="T11" fmla="*/ 749 h 1117"/>
                                    <a:gd name="T12" fmla="*/ 123 w 375"/>
                                    <a:gd name="T13" fmla="*/ 381 h 1117"/>
                                    <a:gd name="T14" fmla="*/ 123 w 375"/>
                                    <a:gd name="T15" fmla="*/ 141 h 1117"/>
                                    <a:gd name="T16" fmla="*/ 123 w 375"/>
                                    <a:gd name="T17" fmla="*/ 0 h 1117"/>
                                    <a:gd name="T18" fmla="*/ 252 w 375"/>
                                    <a:gd name="T19" fmla="*/ 0 h 1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75" h="1117">
                                      <a:moveTo>
                                        <a:pt x="252" y="0"/>
                                      </a:moveTo>
                                      <a:lnTo>
                                        <a:pt x="252" y="749"/>
                                      </a:lnTo>
                                      <a:lnTo>
                                        <a:pt x="375" y="749"/>
                                      </a:lnTo>
                                      <a:lnTo>
                                        <a:pt x="184" y="1117"/>
                                      </a:lnTo>
                                      <a:lnTo>
                                        <a:pt x="0" y="749"/>
                                      </a:lnTo>
                                      <a:lnTo>
                                        <a:pt x="123" y="749"/>
                                      </a:lnTo>
                                      <a:lnTo>
                                        <a:pt x="123" y="381"/>
                                      </a:lnTo>
                                      <a:lnTo>
                                        <a:pt x="123" y="141"/>
                                      </a:lnTo>
                                      <a:lnTo>
                                        <a:pt x="123" y="0"/>
                                      </a:lnTo>
                                      <a:lnTo>
                                        <a:pt x="252" y="0"/>
                                      </a:lnTo>
                                      <a:close/>
                                    </a:path>
                                  </a:pathLst>
                                </a:custGeom>
                                <a:solidFill>
                                  <a:srgbClr val="00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72" name="Freeform 930"/>
                              <wps:cNvSpPr>
                                <a:spLocks/>
                              </wps:cNvSpPr>
                              <wps:spPr bwMode="auto">
                                <a:xfrm>
                                  <a:off x="1079144" y="159964"/>
                                  <a:ext cx="144283" cy="420370"/>
                                </a:xfrm>
                                <a:custGeom>
                                  <a:avLst/>
                                  <a:gdLst>
                                    <a:gd name="T0" fmla="*/ 259 w 388"/>
                                    <a:gd name="T1" fmla="*/ 12 h 1130"/>
                                    <a:gd name="T2" fmla="*/ 252 w 388"/>
                                    <a:gd name="T3" fmla="*/ 6 h 1130"/>
                                    <a:gd name="T4" fmla="*/ 252 w 388"/>
                                    <a:gd name="T5" fmla="*/ 761 h 1130"/>
                                    <a:gd name="T6" fmla="*/ 382 w 388"/>
                                    <a:gd name="T7" fmla="*/ 761 h 1130"/>
                                    <a:gd name="T8" fmla="*/ 375 w 388"/>
                                    <a:gd name="T9" fmla="*/ 755 h 1130"/>
                                    <a:gd name="T10" fmla="*/ 185 w 388"/>
                                    <a:gd name="T11" fmla="*/ 1123 h 1130"/>
                                    <a:gd name="T12" fmla="*/ 197 w 388"/>
                                    <a:gd name="T13" fmla="*/ 1123 h 1130"/>
                                    <a:gd name="T14" fmla="*/ 13 w 388"/>
                                    <a:gd name="T15" fmla="*/ 755 h 1130"/>
                                    <a:gd name="T16" fmla="*/ 7 w 388"/>
                                    <a:gd name="T17" fmla="*/ 761 h 1130"/>
                                    <a:gd name="T18" fmla="*/ 136 w 388"/>
                                    <a:gd name="T19" fmla="*/ 761 h 1130"/>
                                    <a:gd name="T20" fmla="*/ 136 w 388"/>
                                    <a:gd name="T21" fmla="*/ 6 h 1130"/>
                                    <a:gd name="T22" fmla="*/ 130 w 388"/>
                                    <a:gd name="T23" fmla="*/ 12 h 1130"/>
                                    <a:gd name="T24" fmla="*/ 259 w 388"/>
                                    <a:gd name="T25" fmla="*/ 12 h 1130"/>
                                    <a:gd name="T26" fmla="*/ 259 w 388"/>
                                    <a:gd name="T27" fmla="*/ 0 h 1130"/>
                                    <a:gd name="T28" fmla="*/ 130 w 388"/>
                                    <a:gd name="T29" fmla="*/ 0 h 1130"/>
                                    <a:gd name="T30" fmla="*/ 123 w 388"/>
                                    <a:gd name="T31" fmla="*/ 0 h 1130"/>
                                    <a:gd name="T32" fmla="*/ 123 w 388"/>
                                    <a:gd name="T33" fmla="*/ 6 h 1130"/>
                                    <a:gd name="T34" fmla="*/ 123 w 388"/>
                                    <a:gd name="T35" fmla="*/ 755 h 1130"/>
                                    <a:gd name="T36" fmla="*/ 130 w 388"/>
                                    <a:gd name="T37" fmla="*/ 749 h 1130"/>
                                    <a:gd name="T38" fmla="*/ 7 w 388"/>
                                    <a:gd name="T39" fmla="*/ 749 h 1130"/>
                                    <a:gd name="T40" fmla="*/ 0 w 388"/>
                                    <a:gd name="T41" fmla="*/ 749 h 1130"/>
                                    <a:gd name="T42" fmla="*/ 0 w 388"/>
                                    <a:gd name="T43" fmla="*/ 755 h 1130"/>
                                    <a:gd name="T44" fmla="*/ 185 w 388"/>
                                    <a:gd name="T45" fmla="*/ 1123 h 1130"/>
                                    <a:gd name="T46" fmla="*/ 185 w 388"/>
                                    <a:gd name="T47" fmla="*/ 1130 h 1130"/>
                                    <a:gd name="T48" fmla="*/ 191 w 388"/>
                                    <a:gd name="T49" fmla="*/ 1130 h 1130"/>
                                    <a:gd name="T50" fmla="*/ 197 w 388"/>
                                    <a:gd name="T51" fmla="*/ 1130 h 1130"/>
                                    <a:gd name="T52" fmla="*/ 197 w 388"/>
                                    <a:gd name="T53" fmla="*/ 1123 h 1130"/>
                                    <a:gd name="T54" fmla="*/ 388 w 388"/>
                                    <a:gd name="T55" fmla="*/ 755 h 1130"/>
                                    <a:gd name="T56" fmla="*/ 388 w 388"/>
                                    <a:gd name="T57" fmla="*/ 749 h 1130"/>
                                    <a:gd name="T58" fmla="*/ 382 w 388"/>
                                    <a:gd name="T59" fmla="*/ 749 h 1130"/>
                                    <a:gd name="T60" fmla="*/ 259 w 388"/>
                                    <a:gd name="T61" fmla="*/ 749 h 1130"/>
                                    <a:gd name="T62" fmla="*/ 265 w 388"/>
                                    <a:gd name="T63" fmla="*/ 755 h 1130"/>
                                    <a:gd name="T64" fmla="*/ 265 w 388"/>
                                    <a:gd name="T65" fmla="*/ 6 h 1130"/>
                                    <a:gd name="T66" fmla="*/ 265 w 388"/>
                                    <a:gd name="T67" fmla="*/ 0 h 1130"/>
                                    <a:gd name="T68" fmla="*/ 259 w 388"/>
                                    <a:gd name="T69" fmla="*/ 0 h 1130"/>
                                    <a:gd name="T70" fmla="*/ 259 w 388"/>
                                    <a:gd name="T71" fmla="*/ 12 h 1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88" h="1130">
                                      <a:moveTo>
                                        <a:pt x="259" y="12"/>
                                      </a:moveTo>
                                      <a:lnTo>
                                        <a:pt x="252" y="6"/>
                                      </a:lnTo>
                                      <a:lnTo>
                                        <a:pt x="252" y="761"/>
                                      </a:lnTo>
                                      <a:lnTo>
                                        <a:pt x="382" y="761"/>
                                      </a:lnTo>
                                      <a:lnTo>
                                        <a:pt x="375" y="755"/>
                                      </a:lnTo>
                                      <a:lnTo>
                                        <a:pt x="185" y="1123"/>
                                      </a:lnTo>
                                      <a:lnTo>
                                        <a:pt x="197" y="1123"/>
                                      </a:lnTo>
                                      <a:lnTo>
                                        <a:pt x="13" y="755"/>
                                      </a:lnTo>
                                      <a:lnTo>
                                        <a:pt x="7" y="761"/>
                                      </a:lnTo>
                                      <a:lnTo>
                                        <a:pt x="136" y="761"/>
                                      </a:lnTo>
                                      <a:lnTo>
                                        <a:pt x="136" y="6"/>
                                      </a:lnTo>
                                      <a:lnTo>
                                        <a:pt x="130" y="12"/>
                                      </a:lnTo>
                                      <a:lnTo>
                                        <a:pt x="259" y="12"/>
                                      </a:lnTo>
                                      <a:lnTo>
                                        <a:pt x="259" y="0"/>
                                      </a:lnTo>
                                      <a:lnTo>
                                        <a:pt x="130" y="0"/>
                                      </a:lnTo>
                                      <a:lnTo>
                                        <a:pt x="123" y="0"/>
                                      </a:lnTo>
                                      <a:lnTo>
                                        <a:pt x="123" y="6"/>
                                      </a:lnTo>
                                      <a:lnTo>
                                        <a:pt x="123" y="755"/>
                                      </a:lnTo>
                                      <a:lnTo>
                                        <a:pt x="130" y="749"/>
                                      </a:lnTo>
                                      <a:lnTo>
                                        <a:pt x="7" y="749"/>
                                      </a:lnTo>
                                      <a:lnTo>
                                        <a:pt x="0" y="749"/>
                                      </a:lnTo>
                                      <a:lnTo>
                                        <a:pt x="0" y="755"/>
                                      </a:lnTo>
                                      <a:lnTo>
                                        <a:pt x="185" y="1123"/>
                                      </a:lnTo>
                                      <a:lnTo>
                                        <a:pt x="185" y="1130"/>
                                      </a:lnTo>
                                      <a:lnTo>
                                        <a:pt x="191" y="1130"/>
                                      </a:lnTo>
                                      <a:lnTo>
                                        <a:pt x="197" y="1130"/>
                                      </a:lnTo>
                                      <a:lnTo>
                                        <a:pt x="197" y="1123"/>
                                      </a:lnTo>
                                      <a:lnTo>
                                        <a:pt x="388" y="755"/>
                                      </a:lnTo>
                                      <a:lnTo>
                                        <a:pt x="388" y="749"/>
                                      </a:lnTo>
                                      <a:lnTo>
                                        <a:pt x="382" y="749"/>
                                      </a:lnTo>
                                      <a:lnTo>
                                        <a:pt x="259" y="749"/>
                                      </a:lnTo>
                                      <a:lnTo>
                                        <a:pt x="265" y="755"/>
                                      </a:lnTo>
                                      <a:lnTo>
                                        <a:pt x="265" y="6"/>
                                      </a:lnTo>
                                      <a:lnTo>
                                        <a:pt x="265" y="0"/>
                                      </a:lnTo>
                                      <a:lnTo>
                                        <a:pt x="259" y="0"/>
                                      </a:lnTo>
                                      <a:lnTo>
                                        <a:pt x="259"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73" name="Freeform 931"/>
                              <wps:cNvSpPr>
                                <a:spLocks/>
                              </wps:cNvSpPr>
                              <wps:spPr bwMode="auto">
                                <a:xfrm>
                                  <a:off x="1840346" y="276402"/>
                                  <a:ext cx="139448" cy="274170"/>
                                </a:xfrm>
                                <a:custGeom>
                                  <a:avLst/>
                                  <a:gdLst>
                                    <a:gd name="T0" fmla="*/ 246 w 375"/>
                                    <a:gd name="T1" fmla="*/ 0 h 737"/>
                                    <a:gd name="T2" fmla="*/ 246 w 375"/>
                                    <a:gd name="T3" fmla="*/ 368 h 737"/>
                                    <a:gd name="T4" fmla="*/ 375 w 375"/>
                                    <a:gd name="T5" fmla="*/ 368 h 737"/>
                                    <a:gd name="T6" fmla="*/ 185 w 375"/>
                                    <a:gd name="T7" fmla="*/ 737 h 737"/>
                                    <a:gd name="T8" fmla="*/ 0 w 375"/>
                                    <a:gd name="T9" fmla="*/ 368 h 737"/>
                                    <a:gd name="T10" fmla="*/ 123 w 375"/>
                                    <a:gd name="T11" fmla="*/ 368 h 737"/>
                                    <a:gd name="T12" fmla="*/ 123 w 375"/>
                                    <a:gd name="T13" fmla="*/ 0 h 737"/>
                                    <a:gd name="T14" fmla="*/ 246 w 375"/>
                                    <a:gd name="T15" fmla="*/ 0 h 73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75" h="737">
                                      <a:moveTo>
                                        <a:pt x="246" y="0"/>
                                      </a:moveTo>
                                      <a:lnTo>
                                        <a:pt x="246" y="368"/>
                                      </a:lnTo>
                                      <a:lnTo>
                                        <a:pt x="375" y="368"/>
                                      </a:lnTo>
                                      <a:lnTo>
                                        <a:pt x="185" y="737"/>
                                      </a:lnTo>
                                      <a:lnTo>
                                        <a:pt x="0" y="368"/>
                                      </a:lnTo>
                                      <a:lnTo>
                                        <a:pt x="123" y="368"/>
                                      </a:lnTo>
                                      <a:lnTo>
                                        <a:pt x="123" y="0"/>
                                      </a:lnTo>
                                      <a:lnTo>
                                        <a:pt x="246" y="0"/>
                                      </a:lnTo>
                                      <a:close/>
                                    </a:path>
                                  </a:pathLst>
                                </a:custGeom>
                                <a:solidFill>
                                  <a:srgbClr val="00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74" name="Freeform 932"/>
                              <wps:cNvSpPr>
                                <a:spLocks/>
                              </wps:cNvSpPr>
                              <wps:spPr bwMode="auto">
                                <a:xfrm>
                                  <a:off x="1838115" y="274170"/>
                                  <a:ext cx="144283" cy="278634"/>
                                </a:xfrm>
                                <a:custGeom>
                                  <a:avLst/>
                                  <a:gdLst>
                                    <a:gd name="T0" fmla="*/ 252 w 388"/>
                                    <a:gd name="T1" fmla="*/ 12 h 749"/>
                                    <a:gd name="T2" fmla="*/ 246 w 388"/>
                                    <a:gd name="T3" fmla="*/ 6 h 749"/>
                                    <a:gd name="T4" fmla="*/ 246 w 388"/>
                                    <a:gd name="T5" fmla="*/ 381 h 749"/>
                                    <a:gd name="T6" fmla="*/ 381 w 388"/>
                                    <a:gd name="T7" fmla="*/ 381 h 749"/>
                                    <a:gd name="T8" fmla="*/ 375 w 388"/>
                                    <a:gd name="T9" fmla="*/ 374 h 749"/>
                                    <a:gd name="T10" fmla="*/ 185 w 388"/>
                                    <a:gd name="T11" fmla="*/ 743 h 749"/>
                                    <a:gd name="T12" fmla="*/ 197 w 388"/>
                                    <a:gd name="T13" fmla="*/ 743 h 749"/>
                                    <a:gd name="T14" fmla="*/ 13 w 388"/>
                                    <a:gd name="T15" fmla="*/ 374 h 749"/>
                                    <a:gd name="T16" fmla="*/ 6 w 388"/>
                                    <a:gd name="T17" fmla="*/ 381 h 749"/>
                                    <a:gd name="T18" fmla="*/ 135 w 388"/>
                                    <a:gd name="T19" fmla="*/ 381 h 749"/>
                                    <a:gd name="T20" fmla="*/ 135 w 388"/>
                                    <a:gd name="T21" fmla="*/ 6 h 749"/>
                                    <a:gd name="T22" fmla="*/ 129 w 388"/>
                                    <a:gd name="T23" fmla="*/ 12 h 749"/>
                                    <a:gd name="T24" fmla="*/ 252 w 388"/>
                                    <a:gd name="T25" fmla="*/ 12 h 749"/>
                                    <a:gd name="T26" fmla="*/ 252 w 388"/>
                                    <a:gd name="T27" fmla="*/ 0 h 749"/>
                                    <a:gd name="T28" fmla="*/ 129 w 388"/>
                                    <a:gd name="T29" fmla="*/ 0 h 749"/>
                                    <a:gd name="T30" fmla="*/ 123 w 388"/>
                                    <a:gd name="T31" fmla="*/ 0 h 749"/>
                                    <a:gd name="T32" fmla="*/ 123 w 388"/>
                                    <a:gd name="T33" fmla="*/ 6 h 749"/>
                                    <a:gd name="T34" fmla="*/ 123 w 388"/>
                                    <a:gd name="T35" fmla="*/ 374 h 749"/>
                                    <a:gd name="T36" fmla="*/ 129 w 388"/>
                                    <a:gd name="T37" fmla="*/ 368 h 749"/>
                                    <a:gd name="T38" fmla="*/ 6 w 388"/>
                                    <a:gd name="T39" fmla="*/ 368 h 749"/>
                                    <a:gd name="T40" fmla="*/ 0 w 388"/>
                                    <a:gd name="T41" fmla="*/ 368 h 749"/>
                                    <a:gd name="T42" fmla="*/ 0 w 388"/>
                                    <a:gd name="T43" fmla="*/ 374 h 749"/>
                                    <a:gd name="T44" fmla="*/ 185 w 388"/>
                                    <a:gd name="T45" fmla="*/ 743 h 749"/>
                                    <a:gd name="T46" fmla="*/ 185 w 388"/>
                                    <a:gd name="T47" fmla="*/ 749 h 749"/>
                                    <a:gd name="T48" fmla="*/ 191 w 388"/>
                                    <a:gd name="T49" fmla="*/ 749 h 749"/>
                                    <a:gd name="T50" fmla="*/ 197 w 388"/>
                                    <a:gd name="T51" fmla="*/ 749 h 749"/>
                                    <a:gd name="T52" fmla="*/ 197 w 388"/>
                                    <a:gd name="T53" fmla="*/ 743 h 749"/>
                                    <a:gd name="T54" fmla="*/ 388 w 388"/>
                                    <a:gd name="T55" fmla="*/ 374 h 749"/>
                                    <a:gd name="T56" fmla="*/ 388 w 388"/>
                                    <a:gd name="T57" fmla="*/ 368 h 749"/>
                                    <a:gd name="T58" fmla="*/ 381 w 388"/>
                                    <a:gd name="T59" fmla="*/ 368 h 749"/>
                                    <a:gd name="T60" fmla="*/ 252 w 388"/>
                                    <a:gd name="T61" fmla="*/ 368 h 749"/>
                                    <a:gd name="T62" fmla="*/ 258 w 388"/>
                                    <a:gd name="T63" fmla="*/ 374 h 749"/>
                                    <a:gd name="T64" fmla="*/ 258 w 388"/>
                                    <a:gd name="T65" fmla="*/ 6 h 749"/>
                                    <a:gd name="T66" fmla="*/ 258 w 388"/>
                                    <a:gd name="T67" fmla="*/ 0 h 749"/>
                                    <a:gd name="T68" fmla="*/ 252 w 388"/>
                                    <a:gd name="T69" fmla="*/ 0 h 749"/>
                                    <a:gd name="T70" fmla="*/ 252 w 388"/>
                                    <a:gd name="T71" fmla="*/ 12 h 7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88" h="749">
                                      <a:moveTo>
                                        <a:pt x="252" y="12"/>
                                      </a:moveTo>
                                      <a:lnTo>
                                        <a:pt x="246" y="6"/>
                                      </a:lnTo>
                                      <a:lnTo>
                                        <a:pt x="246" y="381"/>
                                      </a:lnTo>
                                      <a:lnTo>
                                        <a:pt x="381" y="381"/>
                                      </a:lnTo>
                                      <a:lnTo>
                                        <a:pt x="375" y="374"/>
                                      </a:lnTo>
                                      <a:lnTo>
                                        <a:pt x="185" y="743"/>
                                      </a:lnTo>
                                      <a:lnTo>
                                        <a:pt x="197" y="743"/>
                                      </a:lnTo>
                                      <a:lnTo>
                                        <a:pt x="13" y="374"/>
                                      </a:lnTo>
                                      <a:lnTo>
                                        <a:pt x="6" y="381"/>
                                      </a:lnTo>
                                      <a:lnTo>
                                        <a:pt x="135" y="381"/>
                                      </a:lnTo>
                                      <a:lnTo>
                                        <a:pt x="135" y="6"/>
                                      </a:lnTo>
                                      <a:lnTo>
                                        <a:pt x="129" y="12"/>
                                      </a:lnTo>
                                      <a:lnTo>
                                        <a:pt x="252" y="12"/>
                                      </a:lnTo>
                                      <a:lnTo>
                                        <a:pt x="252" y="0"/>
                                      </a:lnTo>
                                      <a:lnTo>
                                        <a:pt x="129" y="0"/>
                                      </a:lnTo>
                                      <a:lnTo>
                                        <a:pt x="123" y="0"/>
                                      </a:lnTo>
                                      <a:lnTo>
                                        <a:pt x="123" y="6"/>
                                      </a:lnTo>
                                      <a:lnTo>
                                        <a:pt x="123" y="374"/>
                                      </a:lnTo>
                                      <a:lnTo>
                                        <a:pt x="129" y="368"/>
                                      </a:lnTo>
                                      <a:lnTo>
                                        <a:pt x="6" y="368"/>
                                      </a:lnTo>
                                      <a:lnTo>
                                        <a:pt x="0" y="368"/>
                                      </a:lnTo>
                                      <a:lnTo>
                                        <a:pt x="0" y="374"/>
                                      </a:lnTo>
                                      <a:lnTo>
                                        <a:pt x="185" y="743"/>
                                      </a:lnTo>
                                      <a:lnTo>
                                        <a:pt x="185" y="749"/>
                                      </a:lnTo>
                                      <a:lnTo>
                                        <a:pt x="191" y="749"/>
                                      </a:lnTo>
                                      <a:lnTo>
                                        <a:pt x="197" y="749"/>
                                      </a:lnTo>
                                      <a:lnTo>
                                        <a:pt x="197" y="743"/>
                                      </a:lnTo>
                                      <a:lnTo>
                                        <a:pt x="388" y="374"/>
                                      </a:lnTo>
                                      <a:lnTo>
                                        <a:pt x="388" y="368"/>
                                      </a:lnTo>
                                      <a:lnTo>
                                        <a:pt x="381" y="368"/>
                                      </a:lnTo>
                                      <a:lnTo>
                                        <a:pt x="252" y="368"/>
                                      </a:lnTo>
                                      <a:lnTo>
                                        <a:pt x="258" y="374"/>
                                      </a:lnTo>
                                      <a:lnTo>
                                        <a:pt x="258" y="6"/>
                                      </a:lnTo>
                                      <a:lnTo>
                                        <a:pt x="258" y="0"/>
                                      </a:lnTo>
                                      <a:lnTo>
                                        <a:pt x="252" y="0"/>
                                      </a:lnTo>
                                      <a:lnTo>
                                        <a:pt x="252"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75" name="Rectangle 933"/>
                              <wps:cNvSpPr>
                                <a:spLocks noChangeArrowheads="1"/>
                              </wps:cNvSpPr>
                              <wps:spPr bwMode="auto">
                                <a:xfrm>
                                  <a:off x="377440" y="100442"/>
                                  <a:ext cx="68423" cy="128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E801A3" w:rsidRDefault="006D2BEA" w:rsidP="00D35342">
                                    <w:pPr>
                                      <w:rPr>
                                        <w:sz w:val="13"/>
                                      </w:rPr>
                                    </w:pPr>
                                    <w:r w:rsidRPr="00E801A3">
                                      <w:rPr>
                                        <w:rFonts w:ascii="ISOCPEUR" w:hAnsi="ISOCPEUR" w:cs="ISOCPEUR"/>
                                        <w:color w:val="000000"/>
                                        <w:sz w:val="19"/>
                                        <w:szCs w:val="30"/>
                                        <w:lang w:val="en-US"/>
                                      </w:rPr>
                                      <w:t>F</w:t>
                                    </w:r>
                                  </w:p>
                                </w:txbxContent>
                              </wps:txbx>
                              <wps:bodyPr rot="0" vert="horz" wrap="square" lIns="0" tIns="0" rIns="0" bIns="0" anchor="t" anchorCtr="0" upright="1">
                                <a:noAutofit/>
                              </wps:bodyPr>
                            </wps:wsp>
                            <wps:wsp>
                              <wps:cNvPr id="24276" name="Rectangle 934"/>
                              <wps:cNvSpPr>
                                <a:spLocks noChangeArrowheads="1"/>
                              </wps:cNvSpPr>
                              <wps:spPr bwMode="auto">
                                <a:xfrm>
                                  <a:off x="428013" y="123507"/>
                                  <a:ext cx="49830" cy="1026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E801A3" w:rsidRDefault="006D2BEA" w:rsidP="00D35342">
                                    <w:pPr>
                                      <w:rPr>
                                        <w:sz w:val="13"/>
                                      </w:rPr>
                                    </w:pPr>
                                    <w:r w:rsidRPr="00E801A3">
                                      <w:rPr>
                                        <w:rFonts w:ascii="ISOCPEUR" w:hAnsi="ISOCPEUR" w:cs="ISOCPEUR"/>
                                        <w:color w:val="000000"/>
                                        <w:sz w:val="15"/>
                                        <w:szCs w:val="24"/>
                                        <w:lang w:val="en-US"/>
                                      </w:rPr>
                                      <w:t>0</w:t>
                                    </w:r>
                                  </w:p>
                                </w:txbxContent>
                              </wps:txbx>
                              <wps:bodyPr rot="0" vert="horz" wrap="square" lIns="0" tIns="0" rIns="0" bIns="0" anchor="t" anchorCtr="0" upright="1">
                                <a:noAutofit/>
                              </wps:bodyPr>
                            </wps:wsp>
                            <wps:wsp>
                              <wps:cNvPr id="24277" name="Rectangle 935"/>
                              <wps:cNvSpPr>
                                <a:spLocks noChangeArrowheads="1"/>
                              </wps:cNvSpPr>
                              <wps:spPr bwMode="auto">
                                <a:xfrm>
                                  <a:off x="1036008" y="0"/>
                                  <a:ext cx="68423" cy="128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E801A3" w:rsidRDefault="006D2BEA" w:rsidP="00D35342">
                                    <w:pPr>
                                      <w:rPr>
                                        <w:sz w:val="13"/>
                                      </w:rPr>
                                    </w:pPr>
                                    <w:r w:rsidRPr="00E801A3">
                                      <w:rPr>
                                        <w:rFonts w:ascii="ISOCPEUR" w:hAnsi="ISOCPEUR" w:cs="ISOCPEUR"/>
                                        <w:color w:val="000000"/>
                                        <w:sz w:val="19"/>
                                        <w:szCs w:val="30"/>
                                        <w:lang w:val="en-US"/>
                                      </w:rPr>
                                      <w:t>F</w:t>
                                    </w:r>
                                  </w:p>
                                </w:txbxContent>
                              </wps:txbx>
                              <wps:bodyPr rot="0" vert="horz" wrap="square" lIns="0" tIns="0" rIns="0" bIns="0" anchor="t" anchorCtr="0" upright="1">
                                <a:noAutofit/>
                              </wps:bodyPr>
                            </wps:wsp>
                            <wps:wsp>
                              <wps:cNvPr id="24278" name="Rectangle 936"/>
                              <wps:cNvSpPr>
                                <a:spLocks noChangeArrowheads="1"/>
                              </wps:cNvSpPr>
                              <wps:spPr bwMode="auto">
                                <a:xfrm>
                                  <a:off x="1086209" y="20460"/>
                                  <a:ext cx="49830" cy="1026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E801A3" w:rsidRDefault="006D2BEA" w:rsidP="00D35342">
                                    <w:pPr>
                                      <w:rPr>
                                        <w:sz w:val="13"/>
                                      </w:rPr>
                                    </w:pPr>
                                    <w:r w:rsidRPr="00E801A3">
                                      <w:rPr>
                                        <w:rFonts w:ascii="ISOCPEUR" w:hAnsi="ISOCPEUR" w:cs="ISOCPEUR"/>
                                        <w:color w:val="000000"/>
                                        <w:sz w:val="15"/>
                                        <w:szCs w:val="24"/>
                                        <w:lang w:val="en-US"/>
                                      </w:rPr>
                                      <w:t>0</w:t>
                                    </w:r>
                                  </w:p>
                                </w:txbxContent>
                              </wps:txbx>
                              <wps:bodyPr rot="0" vert="horz" wrap="square" lIns="0" tIns="0" rIns="0" bIns="0" anchor="t" anchorCtr="0" upright="1">
                                <a:noAutofit/>
                              </wps:bodyPr>
                            </wps:wsp>
                            <wps:wsp>
                              <wps:cNvPr id="24279" name="Rectangle 937"/>
                              <wps:cNvSpPr>
                                <a:spLocks noChangeArrowheads="1"/>
                              </wps:cNvSpPr>
                              <wps:spPr bwMode="auto">
                                <a:xfrm>
                                  <a:off x="1124883" y="0"/>
                                  <a:ext cx="133499" cy="128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E801A3" w:rsidRDefault="006D2BEA" w:rsidP="00D35342">
                                    <w:pPr>
                                      <w:rPr>
                                        <w:sz w:val="13"/>
                                      </w:rPr>
                                    </w:pPr>
                                    <w:r w:rsidRPr="00E801A3">
                                      <w:rPr>
                                        <w:rFonts w:ascii="ISOCPEUR" w:hAnsi="ISOCPEUR" w:cs="ISOCPEUR"/>
                                        <w:color w:val="000000"/>
                                        <w:sz w:val="19"/>
                                        <w:szCs w:val="30"/>
                                        <w:lang w:val="en-US"/>
                                      </w:rPr>
                                      <w:t>+F</w:t>
                                    </w:r>
                                  </w:p>
                                </w:txbxContent>
                              </wps:txbx>
                              <wps:bodyPr rot="0" vert="horz" wrap="square" lIns="0" tIns="0" rIns="0" bIns="0" anchor="t" anchorCtr="0" upright="1">
                                <a:noAutofit/>
                              </wps:bodyPr>
                            </wps:wsp>
                            <wps:wsp>
                              <wps:cNvPr id="24280" name="Rectangle 938"/>
                              <wps:cNvSpPr>
                                <a:spLocks noChangeArrowheads="1"/>
                              </wps:cNvSpPr>
                              <wps:spPr bwMode="auto">
                                <a:xfrm>
                                  <a:off x="1227889" y="20460"/>
                                  <a:ext cx="49830" cy="1026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E801A3" w:rsidRDefault="006D2BEA" w:rsidP="00D35342">
                                    <w:pPr>
                                      <w:rPr>
                                        <w:sz w:val="13"/>
                                      </w:rPr>
                                    </w:pPr>
                                    <w:r w:rsidRPr="00E801A3">
                                      <w:rPr>
                                        <w:rFonts w:ascii="ISOCPEUR" w:hAnsi="ISOCPEUR" w:cs="ISOCPEUR"/>
                                        <w:color w:val="000000"/>
                                        <w:sz w:val="15"/>
                                        <w:szCs w:val="24"/>
                                        <w:lang w:val="en-US"/>
                                      </w:rPr>
                                      <w:t>1</w:t>
                                    </w:r>
                                  </w:p>
                                </w:txbxContent>
                              </wps:txbx>
                              <wps:bodyPr rot="0" vert="horz" wrap="square" lIns="0" tIns="0" rIns="0" bIns="0" anchor="t" anchorCtr="0" upright="1">
                                <a:noAutofit/>
                              </wps:bodyPr>
                            </wps:wsp>
                            <wps:wsp>
                              <wps:cNvPr id="24281" name="Rectangle 939"/>
                              <wps:cNvSpPr>
                                <a:spLocks noChangeArrowheads="1"/>
                              </wps:cNvSpPr>
                              <wps:spPr bwMode="auto">
                                <a:xfrm>
                                  <a:off x="1863401" y="100442"/>
                                  <a:ext cx="68423" cy="128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E801A3" w:rsidRDefault="006D2BEA" w:rsidP="00D35342">
                                    <w:pPr>
                                      <w:rPr>
                                        <w:sz w:val="13"/>
                                      </w:rPr>
                                    </w:pPr>
                                    <w:r w:rsidRPr="00E801A3">
                                      <w:rPr>
                                        <w:rFonts w:ascii="ISOCPEUR" w:hAnsi="ISOCPEUR" w:cs="ISOCPEUR"/>
                                        <w:color w:val="000000"/>
                                        <w:sz w:val="19"/>
                                        <w:szCs w:val="30"/>
                                        <w:lang w:val="en-US"/>
                                      </w:rPr>
                                      <w:t>F</w:t>
                                    </w:r>
                                  </w:p>
                                </w:txbxContent>
                              </wps:txbx>
                              <wps:bodyPr rot="0" vert="horz" wrap="square" lIns="0" tIns="0" rIns="0" bIns="0" anchor="t" anchorCtr="0" upright="1">
                                <a:noAutofit/>
                              </wps:bodyPr>
                            </wps:wsp>
                            <wps:wsp>
                              <wps:cNvPr id="24282" name="Rectangle 940"/>
                              <wps:cNvSpPr>
                                <a:spLocks noChangeArrowheads="1"/>
                              </wps:cNvSpPr>
                              <wps:spPr bwMode="auto">
                                <a:xfrm>
                                  <a:off x="1913603" y="123507"/>
                                  <a:ext cx="49830" cy="1026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E801A3" w:rsidRDefault="006D2BEA" w:rsidP="00D35342">
                                    <w:pPr>
                                      <w:rPr>
                                        <w:sz w:val="13"/>
                                      </w:rPr>
                                    </w:pPr>
                                    <w:r w:rsidRPr="00E801A3">
                                      <w:rPr>
                                        <w:rFonts w:ascii="ISOCPEUR" w:hAnsi="ISOCPEUR" w:cs="ISOCPEUR"/>
                                        <w:color w:val="000000"/>
                                        <w:sz w:val="15"/>
                                        <w:szCs w:val="24"/>
                                        <w:lang w:val="en-US"/>
                                      </w:rPr>
                                      <w:t>0</w:t>
                                    </w:r>
                                  </w:p>
                                </w:txbxContent>
                              </wps:txbx>
                              <wps:bodyPr rot="0" vert="horz" wrap="square" lIns="0" tIns="0" rIns="0" bIns="0" anchor="t" anchorCtr="0" upright="1">
                                <a:noAutofit/>
                              </wps:bodyPr>
                            </wps:wsp>
                            <wps:wsp>
                              <wps:cNvPr id="24283" name="Line 941"/>
                              <wps:cNvCnPr/>
                              <wps:spPr bwMode="auto">
                                <a:xfrm flipH="1">
                                  <a:off x="48342" y="909189"/>
                                  <a:ext cx="477843" cy="37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84" name="Line 942"/>
                              <wps:cNvCnPr/>
                              <wps:spPr bwMode="auto">
                                <a:xfrm flipH="1">
                                  <a:off x="48342" y="936346"/>
                                  <a:ext cx="306414" cy="37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85" name="Line 943"/>
                              <wps:cNvCnPr/>
                              <wps:spPr bwMode="auto">
                                <a:xfrm flipV="1">
                                  <a:off x="135358" y="936346"/>
                                  <a:ext cx="372" cy="27640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86" name="Line 944"/>
                              <wps:cNvCnPr/>
                              <wps:spPr bwMode="auto">
                                <a:xfrm>
                                  <a:off x="135358" y="909189"/>
                                  <a:ext cx="372" cy="2715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87" name="Freeform 945"/>
                              <wps:cNvSpPr>
                                <a:spLocks/>
                              </wps:cNvSpPr>
                              <wps:spPr bwMode="auto">
                                <a:xfrm>
                                  <a:off x="114534" y="867896"/>
                                  <a:ext cx="41277" cy="41293"/>
                                </a:xfrm>
                                <a:custGeom>
                                  <a:avLst/>
                                  <a:gdLst>
                                    <a:gd name="T0" fmla="*/ 0 w 111"/>
                                    <a:gd name="T1" fmla="*/ 0 h 111"/>
                                    <a:gd name="T2" fmla="*/ 56 w 111"/>
                                    <a:gd name="T3" fmla="*/ 111 h 111"/>
                                    <a:gd name="T4" fmla="*/ 111 w 111"/>
                                    <a:gd name="T5" fmla="*/ 0 h 111"/>
                                    <a:gd name="T6" fmla="*/ 56 w 111"/>
                                    <a:gd name="T7" fmla="*/ 56 h 111"/>
                                    <a:gd name="T8" fmla="*/ 0 w 111"/>
                                    <a:gd name="T9" fmla="*/ 0 h 111"/>
                                  </a:gdLst>
                                  <a:ahLst/>
                                  <a:cxnLst>
                                    <a:cxn ang="0">
                                      <a:pos x="T0" y="T1"/>
                                    </a:cxn>
                                    <a:cxn ang="0">
                                      <a:pos x="T2" y="T3"/>
                                    </a:cxn>
                                    <a:cxn ang="0">
                                      <a:pos x="T4" y="T5"/>
                                    </a:cxn>
                                    <a:cxn ang="0">
                                      <a:pos x="T6" y="T7"/>
                                    </a:cxn>
                                    <a:cxn ang="0">
                                      <a:pos x="T8" y="T9"/>
                                    </a:cxn>
                                  </a:cxnLst>
                                  <a:rect l="0" t="0" r="r" b="b"/>
                                  <a:pathLst>
                                    <a:path w="111" h="111">
                                      <a:moveTo>
                                        <a:pt x="0" y="0"/>
                                      </a:moveTo>
                                      <a:lnTo>
                                        <a:pt x="56" y="111"/>
                                      </a:lnTo>
                                      <a:lnTo>
                                        <a:pt x="111" y="0"/>
                                      </a:lnTo>
                                      <a:lnTo>
                                        <a:pt x="56" y="56"/>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4288" name="Freeform 946"/>
                              <wps:cNvSpPr>
                                <a:spLocks/>
                              </wps:cNvSpPr>
                              <wps:spPr bwMode="auto">
                                <a:xfrm>
                                  <a:off x="114534" y="936346"/>
                                  <a:ext cx="41277" cy="43525"/>
                                </a:xfrm>
                                <a:custGeom>
                                  <a:avLst/>
                                  <a:gdLst>
                                    <a:gd name="T0" fmla="*/ 0 w 111"/>
                                    <a:gd name="T1" fmla="*/ 117 h 117"/>
                                    <a:gd name="T2" fmla="*/ 56 w 111"/>
                                    <a:gd name="T3" fmla="*/ 0 h 117"/>
                                    <a:gd name="T4" fmla="*/ 111 w 111"/>
                                    <a:gd name="T5" fmla="*/ 117 h 117"/>
                                    <a:gd name="T6" fmla="*/ 56 w 111"/>
                                    <a:gd name="T7" fmla="*/ 62 h 117"/>
                                    <a:gd name="T8" fmla="*/ 0 w 111"/>
                                    <a:gd name="T9" fmla="*/ 117 h 117"/>
                                  </a:gdLst>
                                  <a:ahLst/>
                                  <a:cxnLst>
                                    <a:cxn ang="0">
                                      <a:pos x="T0" y="T1"/>
                                    </a:cxn>
                                    <a:cxn ang="0">
                                      <a:pos x="T2" y="T3"/>
                                    </a:cxn>
                                    <a:cxn ang="0">
                                      <a:pos x="T4" y="T5"/>
                                    </a:cxn>
                                    <a:cxn ang="0">
                                      <a:pos x="T6" y="T7"/>
                                    </a:cxn>
                                    <a:cxn ang="0">
                                      <a:pos x="T8" y="T9"/>
                                    </a:cxn>
                                  </a:cxnLst>
                                  <a:rect l="0" t="0" r="r" b="b"/>
                                  <a:pathLst>
                                    <a:path w="111" h="117">
                                      <a:moveTo>
                                        <a:pt x="0" y="117"/>
                                      </a:moveTo>
                                      <a:lnTo>
                                        <a:pt x="56" y="0"/>
                                      </a:lnTo>
                                      <a:lnTo>
                                        <a:pt x="111" y="117"/>
                                      </a:lnTo>
                                      <a:lnTo>
                                        <a:pt x="56" y="62"/>
                                      </a:lnTo>
                                      <a:lnTo>
                                        <a:pt x="0" y="11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4289" name="Line 947"/>
                              <wps:cNvCnPr/>
                              <wps:spPr bwMode="auto">
                                <a:xfrm flipH="1">
                                  <a:off x="832599" y="909189"/>
                                  <a:ext cx="68423" cy="37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90" name="Line 948"/>
                              <wps:cNvCnPr/>
                              <wps:spPr bwMode="auto">
                                <a:xfrm flipH="1">
                                  <a:off x="832599" y="991403"/>
                                  <a:ext cx="251379" cy="37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91" name="Line 949"/>
                              <wps:cNvCnPr/>
                              <wps:spPr bwMode="auto">
                                <a:xfrm flipV="1">
                                  <a:off x="919243" y="991403"/>
                                  <a:ext cx="372" cy="22134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92" name="Line 950"/>
                              <wps:cNvCnPr/>
                              <wps:spPr bwMode="auto">
                                <a:xfrm>
                                  <a:off x="919243" y="909189"/>
                                  <a:ext cx="372" cy="8221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93" name="Freeform 951"/>
                              <wps:cNvSpPr>
                                <a:spLocks/>
                              </wps:cNvSpPr>
                              <wps:spPr bwMode="auto">
                                <a:xfrm>
                                  <a:off x="896560" y="867896"/>
                                  <a:ext cx="43136" cy="41293"/>
                                </a:xfrm>
                                <a:custGeom>
                                  <a:avLst/>
                                  <a:gdLst>
                                    <a:gd name="T0" fmla="*/ 0 w 116"/>
                                    <a:gd name="T1" fmla="*/ 0 h 111"/>
                                    <a:gd name="T2" fmla="*/ 61 w 116"/>
                                    <a:gd name="T3" fmla="*/ 111 h 111"/>
                                    <a:gd name="T4" fmla="*/ 116 w 116"/>
                                    <a:gd name="T5" fmla="*/ 0 h 111"/>
                                    <a:gd name="T6" fmla="*/ 61 w 116"/>
                                    <a:gd name="T7" fmla="*/ 56 h 111"/>
                                    <a:gd name="T8" fmla="*/ 0 w 116"/>
                                    <a:gd name="T9" fmla="*/ 0 h 111"/>
                                  </a:gdLst>
                                  <a:ahLst/>
                                  <a:cxnLst>
                                    <a:cxn ang="0">
                                      <a:pos x="T0" y="T1"/>
                                    </a:cxn>
                                    <a:cxn ang="0">
                                      <a:pos x="T2" y="T3"/>
                                    </a:cxn>
                                    <a:cxn ang="0">
                                      <a:pos x="T4" y="T5"/>
                                    </a:cxn>
                                    <a:cxn ang="0">
                                      <a:pos x="T6" y="T7"/>
                                    </a:cxn>
                                    <a:cxn ang="0">
                                      <a:pos x="T8" y="T9"/>
                                    </a:cxn>
                                  </a:cxnLst>
                                  <a:rect l="0" t="0" r="r" b="b"/>
                                  <a:pathLst>
                                    <a:path w="116" h="111">
                                      <a:moveTo>
                                        <a:pt x="0" y="0"/>
                                      </a:moveTo>
                                      <a:lnTo>
                                        <a:pt x="61" y="111"/>
                                      </a:lnTo>
                                      <a:lnTo>
                                        <a:pt x="116" y="0"/>
                                      </a:lnTo>
                                      <a:lnTo>
                                        <a:pt x="61" y="56"/>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4294" name="Freeform 952"/>
                              <wps:cNvSpPr>
                                <a:spLocks/>
                              </wps:cNvSpPr>
                              <wps:spPr bwMode="auto">
                                <a:xfrm>
                                  <a:off x="896560" y="991403"/>
                                  <a:ext cx="43136" cy="43153"/>
                                </a:xfrm>
                                <a:custGeom>
                                  <a:avLst/>
                                  <a:gdLst>
                                    <a:gd name="T0" fmla="*/ 0 w 116"/>
                                    <a:gd name="T1" fmla="*/ 116 h 116"/>
                                    <a:gd name="T2" fmla="*/ 61 w 116"/>
                                    <a:gd name="T3" fmla="*/ 0 h 116"/>
                                    <a:gd name="T4" fmla="*/ 116 w 116"/>
                                    <a:gd name="T5" fmla="*/ 116 h 116"/>
                                    <a:gd name="T6" fmla="*/ 61 w 116"/>
                                    <a:gd name="T7" fmla="*/ 55 h 116"/>
                                    <a:gd name="T8" fmla="*/ 0 w 116"/>
                                    <a:gd name="T9" fmla="*/ 116 h 116"/>
                                  </a:gdLst>
                                  <a:ahLst/>
                                  <a:cxnLst>
                                    <a:cxn ang="0">
                                      <a:pos x="T0" y="T1"/>
                                    </a:cxn>
                                    <a:cxn ang="0">
                                      <a:pos x="T2" y="T3"/>
                                    </a:cxn>
                                    <a:cxn ang="0">
                                      <a:pos x="T4" y="T5"/>
                                    </a:cxn>
                                    <a:cxn ang="0">
                                      <a:pos x="T6" y="T7"/>
                                    </a:cxn>
                                    <a:cxn ang="0">
                                      <a:pos x="T8" y="T9"/>
                                    </a:cxn>
                                  </a:cxnLst>
                                  <a:rect l="0" t="0" r="r" b="b"/>
                                  <a:pathLst>
                                    <a:path w="116" h="116">
                                      <a:moveTo>
                                        <a:pt x="0" y="116"/>
                                      </a:moveTo>
                                      <a:lnTo>
                                        <a:pt x="61" y="0"/>
                                      </a:lnTo>
                                      <a:lnTo>
                                        <a:pt x="116" y="116"/>
                                      </a:lnTo>
                                      <a:lnTo>
                                        <a:pt x="61" y="55"/>
                                      </a:lnTo>
                                      <a:lnTo>
                                        <a:pt x="0" y="116"/>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4295" name="Line 953"/>
                              <wps:cNvCnPr/>
                              <wps:spPr bwMode="auto">
                                <a:xfrm flipH="1">
                                  <a:off x="1511248" y="909189"/>
                                  <a:ext cx="71026" cy="37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96" name="Line 954"/>
                              <wps:cNvCnPr/>
                              <wps:spPr bwMode="auto">
                                <a:xfrm flipH="1">
                                  <a:off x="1511248" y="963874"/>
                                  <a:ext cx="329098" cy="37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97" name="Line 955"/>
                              <wps:cNvCnPr/>
                              <wps:spPr bwMode="auto">
                                <a:xfrm flipV="1">
                                  <a:off x="1598264" y="963874"/>
                                  <a:ext cx="372" cy="24887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98" name="Line 956"/>
                              <wps:cNvCnPr/>
                              <wps:spPr bwMode="auto">
                                <a:xfrm>
                                  <a:off x="1598264" y="909189"/>
                                  <a:ext cx="372" cy="546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299" name="Freeform 957"/>
                              <wps:cNvSpPr>
                                <a:spLocks/>
                              </wps:cNvSpPr>
                              <wps:spPr bwMode="auto">
                                <a:xfrm>
                                  <a:off x="1577439" y="867896"/>
                                  <a:ext cx="43508" cy="41293"/>
                                </a:xfrm>
                                <a:custGeom>
                                  <a:avLst/>
                                  <a:gdLst>
                                    <a:gd name="T0" fmla="*/ 0 w 117"/>
                                    <a:gd name="T1" fmla="*/ 0 h 111"/>
                                    <a:gd name="T2" fmla="*/ 56 w 117"/>
                                    <a:gd name="T3" fmla="*/ 111 h 111"/>
                                    <a:gd name="T4" fmla="*/ 117 w 117"/>
                                    <a:gd name="T5" fmla="*/ 0 h 111"/>
                                    <a:gd name="T6" fmla="*/ 56 w 117"/>
                                    <a:gd name="T7" fmla="*/ 56 h 111"/>
                                    <a:gd name="T8" fmla="*/ 0 w 117"/>
                                    <a:gd name="T9" fmla="*/ 0 h 111"/>
                                  </a:gdLst>
                                  <a:ahLst/>
                                  <a:cxnLst>
                                    <a:cxn ang="0">
                                      <a:pos x="T0" y="T1"/>
                                    </a:cxn>
                                    <a:cxn ang="0">
                                      <a:pos x="T2" y="T3"/>
                                    </a:cxn>
                                    <a:cxn ang="0">
                                      <a:pos x="T4" y="T5"/>
                                    </a:cxn>
                                    <a:cxn ang="0">
                                      <a:pos x="T6" y="T7"/>
                                    </a:cxn>
                                    <a:cxn ang="0">
                                      <a:pos x="T8" y="T9"/>
                                    </a:cxn>
                                  </a:cxnLst>
                                  <a:rect l="0" t="0" r="r" b="b"/>
                                  <a:pathLst>
                                    <a:path w="117" h="111">
                                      <a:moveTo>
                                        <a:pt x="0" y="0"/>
                                      </a:moveTo>
                                      <a:lnTo>
                                        <a:pt x="56" y="111"/>
                                      </a:lnTo>
                                      <a:lnTo>
                                        <a:pt x="117" y="0"/>
                                      </a:lnTo>
                                      <a:lnTo>
                                        <a:pt x="56" y="56"/>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4300" name="Freeform 958"/>
                              <wps:cNvSpPr>
                                <a:spLocks/>
                              </wps:cNvSpPr>
                              <wps:spPr bwMode="auto">
                                <a:xfrm>
                                  <a:off x="1577439" y="963874"/>
                                  <a:ext cx="43508" cy="43525"/>
                                </a:xfrm>
                                <a:custGeom>
                                  <a:avLst/>
                                  <a:gdLst>
                                    <a:gd name="T0" fmla="*/ 0 w 117"/>
                                    <a:gd name="T1" fmla="*/ 117 h 117"/>
                                    <a:gd name="T2" fmla="*/ 56 w 117"/>
                                    <a:gd name="T3" fmla="*/ 0 h 117"/>
                                    <a:gd name="T4" fmla="*/ 117 w 117"/>
                                    <a:gd name="T5" fmla="*/ 117 h 117"/>
                                    <a:gd name="T6" fmla="*/ 56 w 117"/>
                                    <a:gd name="T7" fmla="*/ 55 h 117"/>
                                    <a:gd name="T8" fmla="*/ 0 w 117"/>
                                    <a:gd name="T9" fmla="*/ 117 h 117"/>
                                  </a:gdLst>
                                  <a:ahLst/>
                                  <a:cxnLst>
                                    <a:cxn ang="0">
                                      <a:pos x="T0" y="T1"/>
                                    </a:cxn>
                                    <a:cxn ang="0">
                                      <a:pos x="T2" y="T3"/>
                                    </a:cxn>
                                    <a:cxn ang="0">
                                      <a:pos x="T4" y="T5"/>
                                    </a:cxn>
                                    <a:cxn ang="0">
                                      <a:pos x="T6" y="T7"/>
                                    </a:cxn>
                                    <a:cxn ang="0">
                                      <a:pos x="T8" y="T9"/>
                                    </a:cxn>
                                  </a:cxnLst>
                                  <a:rect l="0" t="0" r="r" b="b"/>
                                  <a:pathLst>
                                    <a:path w="117" h="117">
                                      <a:moveTo>
                                        <a:pt x="0" y="117"/>
                                      </a:moveTo>
                                      <a:lnTo>
                                        <a:pt x="56" y="0"/>
                                      </a:lnTo>
                                      <a:lnTo>
                                        <a:pt x="117" y="117"/>
                                      </a:lnTo>
                                      <a:lnTo>
                                        <a:pt x="56" y="55"/>
                                      </a:lnTo>
                                      <a:lnTo>
                                        <a:pt x="0" y="11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4301" name="Line 959"/>
                              <wps:cNvCnPr/>
                              <wps:spPr bwMode="auto">
                                <a:xfrm>
                                  <a:off x="837062" y="909189"/>
                                  <a:ext cx="162132" cy="37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4302" name="Line 960"/>
                              <wps:cNvCnPr/>
                              <wps:spPr bwMode="auto">
                                <a:xfrm>
                                  <a:off x="1593801" y="909189"/>
                                  <a:ext cx="162132" cy="37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Zone de dessin 24303" o:spid="_x0000_s3630" editas="canvas" style="width:164pt;height:112.95pt;mso-position-horizontal-relative:char;mso-position-vertical-relative:line" coordsize="20828,14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">
                      <v:shape id="_x0000_s3631" type="#_x0000_t75" style="position:absolute;width:20828;height:14344;visibility:visible;mso-wrap-style:square">
                        <v:fill o:detectmouseclick="t"/>
                        <v:path o:connecttype="none"/>
                      </v:shape>
                      <v:group id="Group 367" o:spid="_x0000_s3632" style="position:absolute;left:2335;top:4523;width:18448;height:9777" coordorigin="627,1216" coordsize="4961,26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DrDhJ/IAAAA&#10;3gAAAA8AAAAAAAAAAAAAAAAAqgIAAGRycy9kb3ducmV2LnhtbFBLBQYAAAAABAAEAPoAAACfAwAA&#10;AAA=&#10;">
                        <v:shape id="Freeform 368" o:spid="_x0000_s3633" style="position:absolute;left:4623;top:2444;width:965;height:1400;visibility:visible;mso-wrap-style:square;v-text-anchor:top" coordsize="965,1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wFVcQA&#10;AADeAAAADwAAAGRycy9kb3ducmV2LnhtbESPzYrCMBSF9wPzDuEOuBtTFZ2xGmUoFEVXdmahu0tz&#10;bYvNTUkyWt/eLASXh/PHt1z3phVXcr6xrGA0TEAQl1Y3XCn4+80/v0H4gKyxtUwK7uRhvXp/W2Kq&#10;7Y0PdC1CJeII+xQV1CF0qZS+rMmgH9qOOHpn6wyGKF0ltcNbHDetHCfJTBpsOD7U2FFWU3kp/o2C&#10;HXN+2h8z2bX5PCu8nG4u7qTU4KP/WYAI1IdX+NneagXjydcoAkSci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sBVXEAAAA3gAAAA8AAAAAAAAAAAAAAAAAmAIAAGRycy9k&#10;b3ducmV2LnhtbFBLBQYAAAAABAAEAPUAAACJAwAAAAA=&#10;" path="m,l24,172,49,331,61,479,80,614r6,123l98,853r6,105l116,1050r7,80l135,1203r6,55l153,1308r19,43l190,1375r25,19l239,1400r437,l707,1394r24,-19l750,1351r18,-43l780,1258r13,-55l805,1130r12,-80l829,958,842,853,854,737,866,614,885,479,909,331,934,172,965,,,xe" fillcolor="#a1a1a1" stroked="f">
                          <v:path arrowok="t" o:connecttype="custom" o:connectlocs="0,0;24,172;49,331;61,479;80,614;86,737;98,853;104,958;116,1050;123,1130;135,1203;141,1258;153,1308;172,1351;190,1375;215,1394;239,1400;676,1400;707,1394;731,1375;750,1351;768,1308;780,1258;793,1203;805,1130;817,1050;829,958;842,853;854,737;866,614;885,479;909,331;934,172;965,0;0,0" o:connectangles="0,0,0,0,0,0,0,0,0,0,0,0,0,0,0,0,0,0,0,0,0,0,0,0,0,0,0,0,0,0,0,0,0,0,0"/>
                        </v:shape>
                        <v:rect id="Rectangle 369" o:spid="_x0000_s3634" style="position:absolute;left:4623;top:2425;width:965;height: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9G2ckA&#10;AADeAAAADwAAAGRycy9kb3ducmV2LnhtbESPQUvDQBSE74L/YXlCb3aTqLXGbIstFLwItnqwt5fs&#10;MwnNvo272zb217sFocdhZr5hivlgOnEg51vLCtJxAoK4srrlWsHnx+p2CsIHZI2dZVLwSx7ms+ur&#10;AnNtj7ymwybUIkLY56igCaHPpfRVQwb92PbE0fu2zmCI0tVSOzxGuOlkliQTabDluNBgT8uGqt1m&#10;bxQsnqaLn/d7fjutyy1tv8rdQ+YSpUY3w8sziEBDuIT/269aQXb3mKZwvhOvgJz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g9G2ckAAADeAAAADwAAAAAAAAAAAAAAAACYAgAA&#10;ZHJzL2Rvd25yZXYueG1sUEsFBgAAAAAEAAQA9QAAAI4DAAAAAA==&#10;" fillcolor="black" stroked="f"/>
                        <v:shape id="Freeform 370" o:spid="_x0000_s3635" style="position:absolute;left:2613;top:2444;width:971;height:1400;visibility:visible;mso-wrap-style:square;v-text-anchor:top" coordsize="971,1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1ccA&#10;AADeAAAADwAAAGRycy9kb3ducmV2LnhtbESPQUsDMRSE74L/ITzBm802gta1aWlFodJSsC2eH5vn&#10;buzmJW5id/33RhB6HGbmG2Y6H1wrTtRF61nDeFSAIK68sVxrOOxfbiYgYkI22HomDT8UYT67vJhi&#10;aXzPb3TapVpkCMcSNTQphVLKWDXkMI58IM7eh+8cpiy7WpoO+wx3rVRFcScdWs4LDQZ6aqg67r6d&#10;hlcbtqu13fSLz+flevL+pcKDVFpfXw2LRxCJhnQO/7dXRoO6vR8r+LuTr4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vvtXHAAAA3gAAAA8AAAAAAAAAAAAAAAAAmAIAAGRy&#10;cy9kb3ducmV2LnhtbFBLBQYAAAAABAAEAPUAAACMAwAAAAA=&#10;" path="m,l24,172,49,331,61,479,79,614r7,123l98,853r12,105l116,1050r6,80l135,1203r12,55l159,1308r13,43l196,1375r19,19l245,1400r437,l706,1394r25,-19l756,1351r12,-43l786,1258r13,-55l811,1130r6,-80l829,958,842,853,854,737,872,614,891,479,915,331,940,172,971,,,xe" fillcolor="#a1a1a1" stroked="f">
                          <v:path arrowok="t" o:connecttype="custom" o:connectlocs="0,0;24,172;49,331;61,479;79,614;86,737;98,853;110,958;116,1050;122,1130;135,1203;147,1258;159,1308;172,1351;196,1375;215,1394;245,1400;682,1400;706,1394;731,1375;756,1351;768,1308;786,1258;799,1203;811,1130;817,1050;829,958;842,853;854,737;872,614;891,479;915,331;940,172;971,0;0,0" o:connectangles="0,0,0,0,0,0,0,0,0,0,0,0,0,0,0,0,0,0,0,0,0,0,0,0,0,0,0,0,0,0,0,0,0,0,0"/>
                        </v:shape>
                        <v:rect id="Rectangle 371" o:spid="_x0000_s3636" style="position:absolute;left:2613;top:2425;width:971;height: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F9NckA&#10;AADeAAAADwAAAGRycy9kb3ducmV2LnhtbESPT2sCMRTE7wW/Q3hCbzXr2lpdjaKFQi8F//Sgt+fm&#10;ubu4eVmTVLf99E1B8DjMzG+Y6bw1tbiQ85VlBf1eAoI4t7riQsHX9v1pBMIHZI21ZVLwQx7ms87D&#10;FDNtr7ymyyYUIkLYZ6igDKHJpPR5SQZ9zzbE0TtaZzBE6QqpHV4j3NQyTZKhNFhxXCixobeS8tPm&#10;2yhYjkfL8+qZP3/Xhz3td4fTS+oSpR677WICIlAb7uFb+0MrSAev/QH834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ZF9NckAAADeAAAADwAAAAAAAAAAAAAAAACYAgAA&#10;ZHJzL2Rvd25yZXYueG1sUEsFBgAAAAAEAAQA9QAAAI4DAAAAAA==&#10;" fillcolor="black" stroked="f"/>
                        <v:shape id="Freeform 372" o:spid="_x0000_s3637" style="position:absolute;left:627;top:2444;width:971;height:1400;visibility:visible;mso-wrap-style:square;v-text-anchor:top" coordsize="971,1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qDOsgA&#10;AADeAAAADwAAAGRycy9kb3ducmV2LnhtbESPUUvDMBSF3wf+h3CFvW3pqmhXl41NJkwmgpv4fGmu&#10;bbS5yZq41n9vBMHHwznnO5zFarCtOFMXjGMFs2kGgrhy2nCt4PX4MClAhIissXVMCr4pwGp5MVpg&#10;qV3PL3Q+xFokCIcSFTQx+lLKUDVkMUydJ07eu+ssxiS7WuoO+wS3rcyz7EZaNJwWGvR031D1efiy&#10;Ch6Nf97tzVO//thu9sXbKfdzmSs1vhzWdyAiDfE//NfeaQX51e3sGn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ioM6yAAAAN4AAAAPAAAAAAAAAAAAAAAAAJgCAABk&#10;cnMvZG93bnJldi54bWxQSwUGAAAAAAQABAD1AAAAjQMAAAAA&#10;" path="m,l25,172,49,331,61,479,80,614r6,123l98,853r13,105l117,1050r6,80l135,1203r13,55l160,1308r12,43l197,1375r18,19l246,1400r436,l707,1394r25,-19l756,1351r12,-43l787,1258r12,-55l811,1130r7,-80l830,958,842,853,854,737,873,614,891,479,916,331,941,172,971,,,xe" fillcolor="#a1a1a1" stroked="f">
                          <v:path arrowok="t" o:connecttype="custom" o:connectlocs="0,0;25,172;49,331;61,479;80,614;86,737;98,853;111,958;117,1050;123,1130;135,1203;148,1258;160,1308;172,1351;197,1375;215,1394;246,1400;682,1400;707,1394;732,1375;756,1351;768,1308;787,1258;799,1203;811,1130;818,1050;830,958;842,853;854,737;873,614;891,479;916,331;941,172;971,0;0,0" o:connectangles="0,0,0,0,0,0,0,0,0,0,0,0,0,0,0,0,0,0,0,0,0,0,0,0,0,0,0,0,0,0,0,0,0,0,0"/>
                        </v:shape>
                        <v:rect id="Rectangle 373" o:spid="_x0000_s3638" style="position:absolute;left:627;top:2425;width:971;height: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RA2sgA&#10;AADeAAAADwAAAGRycy9kb3ducmV2LnhtbESPQWsCMRSE7wX/Q3hCbzXrtlq7GqUKQi8FtT3U23Pz&#10;3F3cvGyTqGt/vRGEHoeZ+YaZzFpTixM5X1lW0O8lIIhzqysuFHx/LZ9GIHxA1lhbJgUX8jCbdh4m&#10;mGl75jWdNqEQEcI+QwVlCE0mpc9LMuh7tiGO3t46gyFKV0jt8BzhppZpkgylwYrjQokNLUrKD5uj&#10;UTB/G81/Vy/8+bfebWn7szsMUpco9dht38cgArXhP3xvf2gF6fNrfwC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NEDayAAAAN4AAAAPAAAAAAAAAAAAAAAAAJgCAABk&#10;cnMvZG93bnJldi54bWxQSwUGAAAAAAQABAD1AAAAjQMAAAAA&#10;" fillcolor="black" stroked="f"/>
                        <v:shape id="Freeform 374" o:spid="_x0000_s3639" style="position:absolute;left:775;top:2229;width:725;height:288;visibility:visible;mso-wrap-style:square;v-text-anchor:top" coordsize="72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laA8QA&#10;AADeAAAADwAAAGRycy9kb3ducmV2LnhtbESPQWsCMRSE7wX/Q3iF3mqyFlS2RlFBFPGilp4fm+fu&#10;4uZlSeK6/ntTKHgcZr4ZZrbobSM68qF2rCEbKhDEhTM1lxp+zpvPKYgQkQ02jknDgwIs5oO3GebG&#10;3flI3SmWIpVwyFFDFWObSxmKiiyGoWuJk3dx3mJM0pfSeLynctvIkVJjabHmtFBhS+uKiuvpZjWM&#10;luf95uAfvzu12m5VxhdJ107rj/d++Q0iUh9f4X96ZxL3NcnG8HcnXQE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JWgPEAAAA3gAAAA8AAAAAAAAAAAAAAAAAmAIAAGRycy9k&#10;b3ducmV2LnhtbFBLBQYAAAAABAAEAPUAAACJAwAAAAA=&#10;" path="m,l362,288,725,,,xe" stroked="f">
                          <v:path arrowok="t" o:connecttype="custom" o:connectlocs="0,0;362,288;725,0;0,0" o:connectangles="0,0,0,0"/>
                        </v:shape>
                        <v:shape id="Freeform 375" o:spid="_x0000_s3640" style="position:absolute;left:762;top:1492;width:25;height:749;visibility:visible;mso-wrap-style:square;v-text-anchor:top" coordsize="25,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b8vcYA&#10;AADeAAAADwAAAGRycy9kb3ducmV2LnhtbESPQWvCQBSE7wX/w/IEb3WjgpHoKiK0eOih2gp6e2Sf&#10;STT7NmQ3a/rvu0Khx2FmvmFWm97UIlDrKssKJuMEBHFudcWFgu+vt9cFCOeRNdaWScEPOdisBy8r&#10;zLR98IHC0RciQthlqKD0vsmkdHlJBt3YNsTRu9rWoI+yLaRu8RHhppbTJJlLgxXHhRIb2pWU34+d&#10;URBu89Bftmn90b1/nhZ7Jh3OnVKjYb9dgvDU+//wX3uvFUxn6SSF5514Be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b8vcYAAADeAAAADwAAAAAAAAAAAAAAAACYAgAAZHJz&#10;L2Rvd25yZXYueG1sUEsFBgAAAAAEAAQA9QAAAIsDAAAAAA==&#10;" path="m25,12r,-6l19,6,19,,6,r,6l,6,,743r6,l6,749r13,l19,743r6,l25,737,25,12xe" fillcolor="black" stroked="f">
                          <v:path arrowok="t" o:connecttype="custom" o:connectlocs="25,12;25,6;19,6;19,0;6,0;6,6;0,6;0,743;6,743;6,749;19,749;19,743;25,743;25,737;25,12" o:connectangles="0,0,0,0,0,0,0,0,0,0,0,0,0,0,0"/>
                        </v:shape>
                        <v:shape id="Freeform 376" o:spid="_x0000_s3641" style="position:absolute;left:762;top:2217;width:388;height:313;visibility:visible;mso-wrap-style:square;v-text-anchor:top" coordsize="38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W8UA&#10;AADeAAAADwAAAGRycy9kb3ducmV2LnhtbERPPW/CMBDdkfofrKvUDRyoVKKAQZQUNYiFkg6MR3wk&#10;UeNzFLsQ/j0ekBif3vd82ZtGXKhztWUF41EEgriwuuZSwW++GcYgnEfW2FgmBTdysFy8DOaYaHvl&#10;H7ocfClCCLsEFVTet4mUrqjIoBvZljhwZ9sZ9AF2pdQdXkO4aeQkij6kwZpDQ4UtrSsq/g7/RsH3&#10;V5ye1p/pZpdSdsyz7Soy+V6pt9d+NQPhqfdP8cOdaQWT9+k47A13whW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5d5bxQAAAN4AAAAPAAAAAAAAAAAAAAAAAJgCAABkcnMv&#10;ZG93bnJldi54bWxQSwUGAAAAAAQABAD1AAAAigMAAAAA&#10;" path="m19,l6,,,6,,18r6,6l369,313r12,l388,307r,-13l381,288,19,xe" fillcolor="black" stroked="f">
                          <v:path arrowok="t" o:connecttype="custom" o:connectlocs="19,0;6,0;0,6;0,18;6,24;369,313;381,313;388,307;388,294;381,288;19,0" o:connectangles="0,0,0,0,0,0,0,0,0,0,0"/>
                        </v:shape>
                        <v:shape id="Freeform 377" o:spid="_x0000_s3642" style="position:absolute;left:1125;top:2217;width:387;height:313;visibility:visible;mso-wrap-style:square;v-text-anchor:top" coordsize="3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bMFscA&#10;AADeAAAADwAAAGRycy9kb3ducmV2LnhtbESPQWvCQBSE74X+h+UVejMbLahN3QQVldKDkrSX3h7Z&#10;ZxKafRuyqyb/vlsQehxm5htmlQ2mFVfqXWNZwTSKQRCXVjdcKfj63E+WIJxH1thaJgUjOcjSx4cV&#10;JtreOKdr4SsRIOwSVFB73yVSurImgy6yHXHwzrY36IPsK6l7vAW4aeUsjufSYMNhocaOtjWVP8XF&#10;KPhuFodi3I1Hfz6ZzUdsHZW5U+r5aVi/gfA0+P/wvf2uFcxeFtNX+LsTr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WzBbHAAAA3gAAAA8AAAAAAAAAAAAAAAAAmAIAAGRy&#10;cy9kb3ducmV2LnhtbFBLBQYAAAAABAAEAPUAAACMAwAAAAA=&#10;" path="m6,288l,294r,13l6,313r12,l381,24r6,-6l387,6,381,,369,,6,288xe" fillcolor="black" stroked="f">
                          <v:path arrowok="t" o:connecttype="custom" o:connectlocs="6,288;0,294;0,307;6,313;18,313;381,24;387,18;387,6;381,0;369,0;6,288" o:connectangles="0,0,0,0,0,0,0,0,0,0,0"/>
                        </v:shape>
                        <v:shape id="Freeform 378" o:spid="_x0000_s3643" style="position:absolute;left:1488;top:1492;width:24;height:749;visibility:visible;mso-wrap-style:square;v-text-anchor:top" coordsize="2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adrsYA&#10;AADeAAAADwAAAGRycy9kb3ducmV2LnhtbESPzYrCMBSF9wO+Q7jCbAZNrTBKNYo4CjKLYaa6cXdp&#10;rk2xuSlNtPXtJwvB5eH88S3Xva3FnVpfOVYwGScgiAunKy4VnI770RyED8gaa8ek4EEe1qvB2xIz&#10;7Tr+o3seShFH2GeowITQZFL6wpBFP3YNcfQurrUYomxLqVvs4ritZZokn9JixfHBYENbQ8U1v1kF&#10;h109+dX57eN7tj1fzM8ufHUPrdT7sN8sQATqwyv8bB+0gnQ6SyNAxIko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adrsYAAADeAAAADwAAAAAAAAAAAAAAAACYAgAAZHJz&#10;L2Rvd25yZXYueG1sUEsFBgAAAAAEAAQA9QAAAIsDAAAAAA==&#10;" path="m,737r,6l6,743r,6l18,749r,-6l24,743,24,6r-6,l18,,6,r,6l,6r,6l,737xe" fillcolor="black" stroked="f">
                          <v:path arrowok="t" o:connecttype="custom" o:connectlocs="0,737;0,743;6,743;6,749;18,749;18,743;24,743;24,6;18,6;18,0;6,0;6,6;0,6;0,12;0,737" o:connectangles="0,0,0,0,0,0,0,0,0,0,0,0,0,0,0"/>
                        </v:shape>
                        <v:shape id="Freeform 379" o:spid="_x0000_s3644" style="position:absolute;left:762;top:2217;width:750;height:24;visibility:visible;mso-wrap-style:square;v-text-anchor:top" coordsize="75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1JRMgA&#10;AADeAAAADwAAAGRycy9kb3ducmV2LnhtbESPT2sCMRTE70K/Q3gFL1KzbrHK1ihFLNiTdi20x8fm&#10;7R+6eVmSuK7fvhGEHoeZ+Q2z2gymFT0531hWMJsmIIgLqxuuFHyd3p+WIHxA1thaJgVX8rBZP4xW&#10;mGl74U/q81CJCGGfoYI6hC6T0hc1GfRT2xFHr7TOYIjSVVI7vES4aWWaJC/SYMNxocaOtjUVv/nZ&#10;KNjK/Xc/uMnxfLouPpbzXflzLA9KjR+Ht1cQgYbwH76391pB+rxIZ3C7E6+AX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HUlEyAAAAN4AAAAPAAAAAAAAAAAAAAAAAJgCAABk&#10;cnMvZG93bnJldi54bWxQSwUGAAAAAAQABAD1AAAAjQMAAAAA&#10;" path="m13,l6,r,6l,6,,18r6,l6,24r738,l744,18r6,l750,6r-6,l744,r-6,l13,xe" fillcolor="black" stroked="f">
                          <v:path arrowok="t" o:connecttype="custom" o:connectlocs="13,0;6,0;6,6;0,6;0,18;6,18;6,24;744,24;744,18;750,18;750,6;744,6;744,0;738,0;13,0" o:connectangles="0,0,0,0,0,0,0,0,0,0,0,0,0,0,0"/>
                        </v:shape>
                        <v:shape id="Freeform 380" o:spid="_x0000_s3645" style="position:absolute;left:2078;top:2303;width:725;height:288;visibility:visible;mso-wrap-style:square;v-text-anchor:top" coordsize="72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pusQA&#10;AADeAAAADwAAAGRycy9kb3ducmV2LnhtbESPQYvCMBSE78L+h/AW9iKabgUt1SjLwoJehKp4fjbP&#10;tti8lCRq998bQfA4zMw3zGLVm1bcyPnGsoLvcQKCuLS64UrBYf83ykD4gKyxtUwK/snDavkxWGCu&#10;7Z0Luu1CJSKEfY4K6hC6XEpf1mTQj21HHL2zdQZDlK6S2uE9wk0r0ySZSoMNx4UaO/qtqbzsrkaB&#10;pHKNmdVbNxuesuux6A7FcaPU12f/MwcRqA/v8Ku91grSySxN4XknXg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vqbrEAAAA3gAAAA8AAAAAAAAAAAAAAAAAmAIAAGRycy9k&#10;b3ducmV2LnhtbFBLBQYAAAAABAAEAPUAAACJAwAAAAA=&#10;" path="m,l362,288,725,,,xe" filled="f" stroked="f">
                          <v:path arrowok="t" o:connecttype="custom" o:connectlocs="0,0;362,288;725,0;0,0" o:connectangles="0,0,0,0"/>
                        </v:shape>
                        <v:shape id="Freeform 381" o:spid="_x0000_s3646" style="position:absolute;left:768;top:1418;width:738;height:92;visibility:visible;mso-wrap-style:square;v-text-anchor:top" coordsize="73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9APscA&#10;AADeAAAADwAAAGRycy9kb3ducmV2LnhtbESPQWvCQBSE74L/YXlCb7ppRFOiq4SSooUeWm2hx0f2&#10;mYRm34bdrcZ/3y0IHoeZ+YZZbwfTiTM531pW8DhLQBBXVrdcK/g8vkyfQPiArLGzTAqu5GG7GY/W&#10;mGt74Q86H0ItIoR9jgqaEPpcSl81ZNDPbE8cvZN1BkOUrpba4SXCTSfTJFlKgy3HhQZ7em6o+jn8&#10;GgXG8YKSrPzalW/L67H8fi8Wr4VSD5OhWIEINIR7+NbeawXpPEvn8H8nXg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QD7HAAAA3gAAAA8AAAAAAAAAAAAAAAAAmAIAAGRy&#10;cy9kb3ducmV2LnhtbFBLBQYAAAAABAAEAPUAAACMAwAAAAA=&#10;" path="m,86r,6l13,92r,-24l19,62r,-6l31,43r,-6l37,37,50,25r6,l62,19r31,l99,13r37,l148,19r6,l154,13r19,l185,19r37,l234,25r25,l271,31r12,l295,37r13,l320,43r6,l338,49r13,l363,56r12,l388,62r12,l412,68r13,l437,74r12,l461,80r13,l486,86r12,l511,92r227,l738,80r-6,l511,80,498,74r-12,l474,68r-13,l449,62r-12,l425,56r-13,l400,49r-12,l375,43r-12,l351,37r-13,l326,31r-6,l308,25r-13,l283,19r-12,l259,13r-25,l222,7r-37,l173,,154,,142,7r6,l136,,99,,93,7,62,7r-6,6l50,13,37,25r-6,l19,37r,6l7,56r,6l,68,,86xe" fillcolor="black" stroked="f">
                          <v:path arrowok="t" o:connecttype="custom" o:connectlocs="0,92;13,68;19,56;31,37;50,25;62,19;99,13;148,19;154,13;185,19;234,25;271,31;295,37;320,43;338,49;363,56;388,62;412,68;437,74;461,80;486,86;511,92;738,80;511,80;486,74;461,68;437,62;412,56;388,49;363,43;338,37;320,31;295,25;271,19;234,13;185,7;154,0;148,7;99,0;62,7;50,13;31,25;19,43;7,62;0,86" o:connectangles="0,0,0,0,0,0,0,0,0,0,0,0,0,0,0,0,0,0,0,0,0,0,0,0,0,0,0,0,0,0,0,0,0,0,0,0,0,0,0,0,0,0,0,0,0"/>
                        </v:shape>
                        <v:rect id="Rectangle 382" o:spid="_x0000_s3647" style="position:absolute;left:1137;top:121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Qv/MgA&#10;AADeAAAADwAAAGRycy9kb3ducmV2LnhtbESPQWsCMRSE74L/ITyhN826tdZujVKFgpdCtR709tw8&#10;dxc3L9sk6tpf3xQKHoeZ+YaZzltTiws5X1lWMBwkIIhzqysuFGy/3vsTED4ga6wtk4IbeZjPup0p&#10;ZtpeeU2XTShEhLDPUEEZQpNJ6fOSDPqBbYijd7TOYIjSFVI7vEa4qWWaJGNpsOK4UGJDy5Ly0+Zs&#10;FCxeJovvzxF//KwPe9rvDqen1CVKPfTat1cQgdpwD/+3V1pB+vicjuD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FC/8yAAAAN4AAAAPAAAAAAAAAAAAAAAAAJgCAABk&#10;cnMvZG93bnJldi54bWxQSwUGAAAAAAQABAD1AAAAjQMAAAAA&#10;" fillcolor="black" stroked="f"/>
                        <v:rect id="Rectangle 383" o:spid="_x0000_s3648" style="position:absolute;left:1137;top:122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iKZ8gA&#10;AADeAAAADwAAAGRycy9kb3ducmV2LnhtbESPQWsCMRSE7wX/Q3hCbzXrtlq7NUoVCr0I1XrQ23Pz&#10;3F3cvGyTqKu/vhEKHoeZ+YYZT1tTixM5X1lW0O8lIIhzqysuFKx/Pp9GIHxA1lhbJgUX8jCddB7G&#10;mGl75iWdVqEQEcI+QwVlCE0mpc9LMuh7tiGO3t46gyFKV0jt8BzhppZpkgylwYrjQokNzUvKD6uj&#10;UTB7G81+v194cV3utrTd7A6D1CVKPXbbj3cQgdpwD/+3v7SC9Pk1HcD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WIpnyAAAAN4AAAAPAAAAAAAAAAAAAAAAAJgCAABk&#10;cnMvZG93bnJldi54bWxQSwUGAAAAAAQABAD1AAAAjQMAAAAA&#10;" fillcolor="black" stroked="f"/>
                        <v:rect id="Rectangle 384" o:spid="_x0000_s3649" style="position:absolute;left:1137;top:122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oUEM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vicju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ihQQyAAAAN4AAAAPAAAAAAAAAAAAAAAAAJgCAABk&#10;cnMvZG93bnJldi54bWxQSwUGAAAAAAQABAD1AAAAjQMAAAAA&#10;" fillcolor="black" stroked="f"/>
                        <v:rect id="Rectangle 385" o:spid="_x0000_s3650" style="position:absolute;left:1137;top:123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axi8gA&#10;AADeAAAADwAAAGRycy9kb3ducmV2LnhtbESPT2sCMRTE74V+h/AKvdVs1/+rUWqh0Iugtge9PTfP&#10;3cXNy5qkuu2nNwXB4zAzv2Gm89bU4kzOV5YVvHYSEMS51RUXCr6/Pl5GIHxA1lhbJgW/5GE+e3yY&#10;Yqbthdd03oRCRAj7DBWUITSZlD4vyaDv2IY4egfrDIYoXSG1w0uEm1qmSTKQBiuOCyU29F5Sftz8&#10;GAWL8WhxWvV4+bfe72i33R/7qUuUen5q3yYgArXhHr61P7WCtDtMh/B/J14BO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xrGLyAAAAN4AAAAPAAAAAAAAAAAAAAAAAJgCAABk&#10;cnMvZG93bnJldi54bWxQSwUGAAAAAAQABAD1AAAAjQMAAAAA&#10;" fillcolor="black" stroked="f"/>
                        <v:rect id="Rectangle 386" o:spid="_x0000_s3651" style="position:absolute;left:1137;top:124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kl+cYA&#10;AADeAAAADwAAAGRycy9kb3ducmV2LnhtbERPPW/CMBDdkfofrKvUDZwGKJBiUKlUiaUSpAywHfE1&#10;iYjPwXYh7a+vByTGp/c9X3amERdyvras4HmQgCAurK65VLD7+uhPQfiArLGxTAp+ycNy8dCbY6bt&#10;lbd0yUMpYgj7DBVUIbSZlL6oyKAf2JY4ct/WGQwRulJqh9cYbhqZJsmLNFhzbKiwpfeKilP+YxSs&#10;ZtPVeTPiz7/t8UCH/fE0Tl2i1NNj9/YKIlAX7uKbe60VpMNJGvfGO/EK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kl+cYAAADeAAAADwAAAAAAAAAAAAAAAACYAgAAZHJz&#10;L2Rvd25yZXYueG1sUEsFBgAAAAAEAAQA9QAAAIsDAAAAAA==&#10;" fillcolor="black" stroked="f"/>
                        <v:rect id="Rectangle 387" o:spid="_x0000_s3652" style="position:absolute;left:1137;top:124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WAYskA&#10;AADeAAAADwAAAGRycy9kb3ducmV2LnhtbESPS2/CMBCE75X4D9YicSsO6QMIGARIlbhUKo8D3JZ4&#10;SSLidWq7EPrr60qVehzNzDea6bw1tbiS85VlBYN+AoI4t7riQsF+9/Y4AuEDssbaMim4k4f5rPMw&#10;xUzbG2/oug2FiBD2GSooQ2gyKX1ekkHftw1x9M7WGQxRukJqh7cIN7VMk+RVGqw4LpTY0Kqk/LL9&#10;MgqW49Hy8+OZ3783pyMdD6fLS+oSpXrddjEBEagN/+G/9lorSJ+G6Rh+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hWAYskAAADeAAAADwAAAAAAAAAAAAAAAACYAgAA&#10;ZHJzL2Rvd25yZXYueG1sUEsFBgAAAAAEAAQA9QAAAI4DAAAAAA==&#10;" fillcolor="black" stroked="f"/>
                        <v:rect id="Rectangle 388" o:spid="_x0000_s3653" style="position:absolute;left:1137;top:125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a/IscA&#10;AADeAAAADwAAAGRycy9kb3ducmV2LnhtbESPy27CMBBF95X4B2uQuisOAQoEDCqVKrGpxGsBuyEe&#10;koh4nNoupP36eoHU5dV96cyXranFjZyvLCvo9xIQxLnVFRcKDvuPlwkIH5A11pZJwQ95WC46T3PM&#10;tL3zlm67UIg4wj5DBWUITSalz0sy6Hu2IY7exTqDIUpXSO3wHsdNLdMkeZUGK44PJTb0XlJ+3X0b&#10;BavpZPW1GfLn7/Z8otPxfB2lLlHqudu+zUAEasN/+NFeawXpYDyIABEno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2vyLHAAAA3gAAAA8AAAAAAAAAAAAAAAAAmAIAAGRy&#10;cy9kb3ducmV2LnhtbFBLBQYAAAAABAAEAPUAAACMAwAAAAA=&#10;" fillcolor="black" stroked="f"/>
                        <v:rect id="Rectangle 389" o:spid="_x0000_s3654" style="position:absolute;left:1137;top:125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auckA&#10;AADeAAAADwAAAGRycy9kb3ducmV2LnhtbESPT2sCMRTE7wW/Q3hCbzXr2lpdjaKFQi8F//Sgt+fm&#10;ubu4eVmTVLf99E1B8DjMzG+Y6bw1tbiQ85VlBf1eAoI4t7riQsHX9v1pBMIHZI21ZVLwQx7ms87D&#10;FDNtr7ymyyYUIkLYZ6igDKHJpPR5SQZ9zzbE0TtaZzBE6QqpHV4j3NQyTZKhNFhxXCixobeS8tPm&#10;2yhYjkfL8+qZP3/Xhz3td4fTS+oSpR677WICIlAb7uFb+0MrSAevgz7834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boauckAAADeAAAADwAAAAAAAAAAAAAAAACYAgAA&#10;ZHJzL2Rvd25yZXYueG1sUEsFBgAAAAAEAAQA9QAAAI4DAAAAAA==&#10;" fillcolor="black" stroked="f"/>
                        <v:rect id="Rectangle 390" o:spid="_x0000_s3655" style="position:absolute;left:1137;top:126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iEzskA&#10;AADeAAAADwAAAGRycy9kb3ducmV2LnhtbESPT2sCMRTE74LfITyhN812bauuRtFCoZdC/XPQ23Pz&#10;uru4eVmTVLd++kYo9DjMzG+Y2aI1tbiQ85VlBY+DBARxbnXFhYLd9q0/BuEDssbaMin4IQ+Lebcz&#10;w0zbK6/psgmFiBD2GSooQ2gyKX1ekkE/sA1x9L6sMxiidIXUDq8RbmqZJsmLNFhxXCixodeS8tPm&#10;2yhYTcar8+cTf9zWxwMd9sfTc+oSpR567XIKIlAb/sN/7XetIB2Ohinc78QrIO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WiEzskAAADeAAAADwAAAAAAAAAAAAAAAACYAgAA&#10;ZHJzL2Rvd25yZXYueG1sUEsFBgAAAAAEAAQA9QAAAI4DAAAAAA==&#10;" fillcolor="black" stroked="f"/>
                        <v:rect id="Rectangle 391" o:spid="_x0000_s3656" style="position:absolute;left:1137;top:127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QhVckA&#10;AADeAAAADwAAAGRycy9kb3ducmV2LnhtbESPQWvCQBSE70L/w/IK3nTTpLU2dZUqCF4K1fZQb8/s&#10;axLMvk13V43++q5Q8DjMzDfMZNaZRhzJ+dqygodhAoK4sLrmUsHX53IwBuEDssbGMik4k4fZ9K43&#10;wVzbE6/puAmliBD2OSqoQmhzKX1RkUE/tC1x9H6sMxiidKXUDk8RbhqZJslIGqw5LlTY0qKiYr85&#10;GAXzl/H89+OR3y/r3Za237v9U+oSpfr33dsriEBduIX/2yutIM2eswyud+IVkN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iQhVckAAADeAAAADwAAAAAAAAAAAAAAAACYAgAA&#10;ZHJzL2Rvd25yZXYueG1sUEsFBgAAAAAEAAQA9QAAAI4DAAAAAA==&#10;" fillcolor="black" stroked="f"/>
                        <v:rect id="Rectangle 392" o:spid="_x0000_s3657" style="position:absolute;left:1137;top:127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25IckA&#10;AADeAAAADwAAAGRycy9kb3ducmV2LnhtbESPT2sCMRTE74V+h/AKvdVs1z+1q1GqIPQiqO2h3p6b&#10;5+7i5mWbRN366Y0g9DjMzG+Y8bQ1tTiR85VlBa+dBARxbnXFhYLvr8XLEIQPyBpry6TgjzxMJ48P&#10;Y8y0PfOaTptQiAhhn6GCMoQmk9LnJRn0HdsQR29vncEQpSukdniOcFPLNEkG0mDFcaHEhuYl5YfN&#10;0SiYvQ9nv6seLy/r3Za2P7tDP3WJUs9P7ccIRKA2/Ifv7U+tIO2+dXtwuxOv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c25IckAAADeAAAADwAAAAAAAAAAAAAAAACYAgAA&#10;ZHJzL2Rvd25yZXYueG1sUEsFBgAAAAAEAAQA9QAAAI4DAAAAAA==&#10;" fillcolor="black" stroked="f"/>
                        <v:rect id="Rectangle 393" o:spid="_x0000_s3658" style="position:absolute;left:1137;top:128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EcuskA&#10;AADeAAAADwAAAGRycy9kb3ducmV2LnhtbESPT2sCMRTE70K/Q3iF3jTbtf7papRaKPQiqPVQb8/N&#10;c3dx87JNUl399I0g9DjMzG+Y6bw1tTiR85VlBc+9BARxbnXFhYLt10d3DMIHZI21ZVJwIQ/z2UNn&#10;ipm2Z17TaRMKESHsM1RQhtBkUvq8JIO+Zxvi6B2sMxiidIXUDs8RbmqZJslQGqw4LpTY0HtJ+XHz&#10;axQsXseLn9ULL6/r/Y523/vjIHWJUk+P7dsERKA2/Ifv7U+tIO2P+gO43Y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oEcuskAAADeAAAADwAAAAAAAAAAAAAAAACYAgAA&#10;ZHJzL2Rvd25yZXYueG1sUEsFBgAAAAAEAAQA9QAAAI4DAAAAAA==&#10;" fillcolor="black" stroked="f"/>
                        <v:rect id="Rectangle 394" o:spid="_x0000_s3659" style="position:absolute;left:1137;top:128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OCzcgA&#10;AADeAAAADwAAAGRycy9kb3ducmV2LnhtbESPQWsCMRSE74X+h/AKvdVs12rtapQqCL0Ianuot+fm&#10;ubu4edkmUVd/vRGEHoeZ+YYZTVpTiyM5X1lW8NpJQBDnVldcKPj5nr8MQPiArLG2TArO5GEyfnwY&#10;YabtiVd0XIdCRAj7DBWUITSZlD4vyaDv2IY4ejvrDIYoXSG1w1OEm1qmSdKXBiuOCyU2NCsp368P&#10;RsH0YzD9W77x4rLabmjzu933Upco9fzUfg5BBGrDf/je/tIK0u57tw+3O/EKyPE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U4LNyAAAAN4AAAAPAAAAAAAAAAAAAAAAAJgCAABk&#10;cnMvZG93bnJldi54bWxQSwUGAAAAAAQABAD1AAAAjQMAAAAA&#10;" fillcolor="black" stroked="f"/>
                        <v:rect id="Rectangle 395" o:spid="_x0000_s3660" style="position:absolute;left:1137;top:129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8nVsgA&#10;AADeAAAADwAAAGRycy9kb3ducmV2LnhtbESPQWsCMRSE7wX/Q3iCt5rtaqvdGqUKgpeC2h7q7bl5&#10;3V3cvGyTqKu/3giFHoeZ+YaZzFpTixM5X1lW8NRPQBDnVldcKPj6XD6OQfiArLG2TAou5GE27TxM&#10;MNP2zBs6bUMhIoR9hgrKEJpMSp+XZND3bUMcvR/rDIYoXSG1w3OEm1qmSfIiDVYcF0psaFFSftge&#10;jYL563j+ux7yx3Wz39Hue394Tl2iVK/bvr+BCNSG//Bfe6UVpIPRYAT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HydWyAAAAN4AAAAPAAAAAAAAAAAAAAAAAJgCAABk&#10;cnMvZG93bnJldi54bWxQSwUGAAAAAAQABAD1AAAAjQMAAAAA&#10;" fillcolor="black" stroked="f"/>
                        <v:rect id="Rectangle 396" o:spid="_x0000_s3661" style="position:absolute;left:1137;top:130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CzJMUA&#10;AADeAAAADwAAAGRycy9kb3ducmV2LnhtbERPu27CMBTdK/EP1kXqVhwCFAgYVCpVYqnEa4DtEl+S&#10;iPg6tV1I+/X1gNTx6Lzny9bU4kbOV5YV9HsJCOLc6ooLBYf9x8sEhA/IGmvLpOCHPCwXnac5Ztre&#10;eUu3XShEDGGfoYIyhCaT0uclGfQ92xBH7mKdwRChK6R2eI/hppZpkrxKgxXHhhIbei8pv+6+jYLV&#10;dLL62gz583d7PtHpeL6OUpco9dxt32YgArXhX/xwr7WCdDAexL3xTr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LMkxQAAAN4AAAAPAAAAAAAAAAAAAAAAAJgCAABkcnMv&#10;ZG93bnJldi54bWxQSwUGAAAAAAQABAD1AAAAigMAAAAA&#10;" fillcolor="black" stroked="f"/>
                        <v:rect id="Rectangle 397" o:spid="_x0000_s3662" style="position:absolute;left:1137;top:130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wWv8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tFkNIP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zBa/yAAAAN4AAAAPAAAAAAAAAAAAAAAAAJgCAABk&#10;cnMvZG93bnJldi54bWxQSwUGAAAAAAQABAD1AAAAjQMAAAAA&#10;" fillcolor="black" stroked="f"/>
                        <v:rect id="Rectangle 398" o:spid="_x0000_s3663" style="position:absolute;left:1137;top:131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DMX8cA&#10;AADeAAAADwAAAGRycy9kb3ducmV2LnhtbESPvW7CMBSFdyTewbpI3cAhhZamGFQqIbFUgpQBtkt8&#10;SSLi69R2Ie3T1wNSx6Pzp2++7EwjruR8bVnBeJSAIC6srrlUsP9cD2cgfEDW2FgmBT/kYbno9+aY&#10;aXvjHV3zUIo4wj5DBVUIbSalLyoy6Ee2JY7e2TqDIUpXSu3wFsdNI9MkeZIGa44PFbb0XlFxyb+N&#10;gtXLbPW1nfDH7+50pOPhdJmmLlHqYdC9vYII1IX/8L290QrSx+dJBIg4EQ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wzF/HAAAA3gAAAA8AAAAAAAAAAAAAAAAAmAIAAGRy&#10;cy9kb3ducmV2LnhtbFBLBQYAAAAABAAEAPUAAACMAwAAAAA=&#10;" fillcolor="black" stroked="f"/>
                        <v:rect id="Rectangle 399" o:spid="_x0000_s3664" style="position:absolute;left:1137;top:132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pxMgA&#10;AADeAAAADwAAAGRycy9kb3ducmV2LnhtbESPQWsCMRSE70L/Q3gFb5p11dauRqkFoRdBbQ/19tw8&#10;dxc3L9sk1a2/3giFHoeZ+YaZLVpTizM5X1lWMOgnIIhzqysuFHx+rHoTED4ga6wtk4Jf8rCYP3Rm&#10;mGl74S2dd6EQEcI+QwVlCE0mpc9LMuj7tiGO3tE6gyFKV0jt8BLhppZpkjxJgxXHhRIbeispP+1+&#10;jILly2T5vRnx+ro97Gn/dTiNU5co1X1sX6cgArXhP/zXftcK0uHzaAD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vGnEyAAAAN4AAAAPAAAAAAAAAAAAAAAAAJgCAABk&#10;cnMvZG93bnJldi54bWxQSwUGAAAAAAQABAD1AAAAjQMAAAAA&#10;" fillcolor="black" stroked="f"/>
                        <v:rect id="Rectangle 400" o:spid="_x0000_s3665" style="position:absolute;left:1137;top:132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73s8gA&#10;AADeAAAADwAAAGRycy9kb3ducmV2LnhtbESPQWsCMRSE74L/ITyhN826tdZujVKFgpdCtR709tw8&#10;dxc3L9sk6tpf3xQKHoeZ+YaZzltTiws5X1lWMBwkIIhzqysuFGy/3vsTED4ga6wtk4IbeZjPup0p&#10;ZtpeeU2XTShEhLDPUEEZQpNJ6fOSDPqBbYijd7TOYIjSFVI7vEa4qWWaJGNpsOK4UGJDy5Ly0+Zs&#10;FCxeJovvzxF//KwPe9rvDqen1CVKPfTat1cQgdpwD/+3V1pB+vg8Su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bvezyAAAAN4AAAAPAAAAAAAAAAAAAAAAAJgCAABk&#10;cnMvZG93bnJldi54bWxQSwUGAAAAAAQABAD1AAAAjQMAAAAA&#10;" fillcolor="black" stroked="f"/>
                        <v:rect id="Rectangle 401" o:spid="_x0000_s3666" style="position:absolute;left:1137;top:133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JSKMkA&#10;AADeAAAADwAAAGRycy9kb3ducmV2LnhtbESPT2sCMRTE74V+h/AKvdVs1z+1q1GqIPQiqO2h3p6b&#10;5+7i5mWbRN366Y0g9DjMzG+Y8bQ1tTiR85VlBa+dBARxbnXFhYLvr8XLEIQPyBpry6TgjzxMJ48P&#10;Y8y0PfOaTptQiAhhn6GCMoQmk9LnJRn0HdsQR29vncEQpSukdniOcFPLNEkG0mDFcaHEhuYl5YfN&#10;0SiYvQ9nv6seLy/r3Za2P7tDP3WJUs9P7ccIRKA2/Ifv7U+tIO2+9bpwuxOvgJ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iJSKMkAAADeAAAADwAAAAAAAAAAAAAAAACYAgAA&#10;ZHJzL2Rvd25yZXYueG1sUEsFBgAAAAAEAAQA9QAAAI4DAAAAAA==&#10;" fillcolor="black" stroked="f"/>
                        <v:rect id="Rectangle 402" o:spid="_x0000_s3667" style="position:absolute;left:1137;top:133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vKXMkA&#10;AADeAAAADwAAAGRycy9kb3ducmV2LnhtbESPQU/CQBSE7yb8h80j8Wa31oJYWYiYkHghAfQgt0f3&#10;2TZ039bdFaq/njUh4TiZmW8y03lvWnEk5xvLCu6TFARxaXXDlYKP9+XdBIQPyBpby6TglzzMZ4Ob&#10;KRbannhDx22oRISwL1BBHUJXSOnLmgz6xHbE0fuyzmCI0lVSOzxFuGlllqZjabDhuFBjR681lYft&#10;j1GweJosvtc5r/42+x3tPveHUeZSpW6H/csziEB9uIYv7TetIHt4zHP4vxOvgJy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cvKXMkAAADeAAAADwAAAAAAAAAAAAAAAACYAgAA&#10;ZHJzL2Rvd25yZXYueG1sUEsFBgAAAAAEAAQA9QAAAI4DAAAAAA==&#10;" fillcolor="black" stroked="f"/>
                        <v:rect id="Rectangle 403" o:spid="_x0000_s3668" style="position:absolute;left:1137;top:134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dvx8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9Hk8GML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h2/HyAAAAN4AAAAPAAAAAAAAAAAAAAAAAJgCAABk&#10;cnMvZG93bnJldi54bWxQSwUGAAAAAAQABAD1AAAAjQMAAAAA&#10;" fillcolor="black" stroked="f"/>
                        <v:rect id="Rectangle 404" o:spid="_x0000_s3669" style="position:absolute;left:1137;top:135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xsMkA&#10;AADeAAAADwAAAGRycy9kb3ducmV2LnhtbESPT2sCMRTE7wW/Q3hCbzXr1qrdGkULgpeC/w719ty8&#10;7i5uXrZJqtt++kYQPA4z8xtmMmtNLc7kfGVZQb+XgCDOra64ULDfLZ/GIHxA1lhbJgW/5GE27TxM&#10;MNP2whs6b0MhIoR9hgrKEJpMSp+XZND3bEMcvS/rDIYoXSG1w0uEm1qmSTKUBiuOCyU29F5Sftr+&#10;GAWL1/Hiez3gj7/N8UCHz+PpJXWJUo/ddv4GIlAb7uFbe6UVpM+jwR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lXxsMkAAADeAAAADwAAAAAAAAAAAAAAAACYAgAA&#10;ZHJzL2Rvd25yZXYueG1sUEsFBgAAAAAEAAQA9QAAAI4DAAAAAA==&#10;" fillcolor="black" stroked="f"/>
                        <v:rect id="Rectangle 405" o:spid="_x0000_s3670" style="position:absolute;left:1137;top:135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lUK8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tF0PIX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GVQryAAAAN4AAAAPAAAAAAAAAAAAAAAAAJgCAABk&#10;cnMvZG93bnJldi54bWxQSwUGAAAAAAQABAD1AAAAjQMAAAAA&#10;" fillcolor="black" stroked="f"/>
                        <v:rect id="Rectangle 406" o:spid="_x0000_s3671" style="position:absolute;left:1137;top:136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bAWcYA&#10;AADeAAAADwAAAGRycy9kb3ducmV2LnhtbERPPW/CMBDdkfgP1iF1A4cUWppiUKmExFIJUgbYjvhI&#10;IuJzaruQ9tfXA1LHp/c9X3amEVdyvrasYDxKQBAXVtdcKth/roczED4ga2wsk4If8rBc9HtzzLS9&#10;8Y6ueShFDGGfoYIqhDaT0hcVGfQj2xJH7mydwRChK6V2eIvhppFpkjxJgzXHhgpbeq+ouOTfRsHq&#10;Zbb62k7443d3OtLxcLpMU5co9TDo3l5BBOrCv/ju3mgF6ePzJO6Nd+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bAWcYAAADeAAAADwAAAAAAAAAAAAAAAACYAgAAZHJz&#10;L2Rvd25yZXYueG1sUEsFBgAAAAAEAAQA9QAAAIsDAAAAAA==&#10;" fillcolor="black" stroked="f"/>
                        <v:rect id="Rectangle 407" o:spid="_x0000_s3672" style="position:absolute;left:1137;top:136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plwskA&#10;AADeAAAADwAAAGRycy9kb3ducmV2LnhtbESPT2sCMRTE7wW/Q3hCbzXr1lZdjVILBS8F/x309tw8&#10;dxc3L9sk1bWfvikUPA4z8xtmOm9NLS7kfGVZQb+XgCDOra64ULDbfjyNQPiArLG2TApu5GE+6zxM&#10;MdP2ymu6bEIhIoR9hgrKEJpMSp+XZND3bEMcvZN1BkOUrpDa4TXCTS3TJHmVBiuOCyU29F5Sft58&#10;GwWL8WjxtRrw58/6eKDD/nh+SV2i1GO3fZuACNSGe/i/vdQK0ufhYAx/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8plwskAAADeAAAADwAAAAAAAAAAAAAAAACYAgAA&#10;ZHJzL2Rvd25yZXYueG1sUEsFBgAAAAAEAAQA9QAAAI4DAAAAAA==&#10;" fillcolor="black" stroked="f"/>
                        <v:rect id="Rectangle 408" o:spid="_x0000_s3673" style="position:absolute;left:1137;top:137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agscA&#10;AADeAAAADwAAAGRycy9kb3ducmV2LnhtbESPvW7CMBSFdyTewbpIbOAQSktTDCqVKrEgAWWA7RJf&#10;koj4OrVdSPv0eEDqeHT+9M0WranFlZyvLCsYDRMQxLnVFRcK9l+fgykIH5A11pZJwS95WMy7nRlm&#10;2t54S9ddKEQcYZ+hgjKEJpPS5yUZ9EPbEEfvbJ3BEKUrpHZ4i+OmlmmSPEuDFceHEhv6KCm/7H6M&#10;guXrdPm9eeL13/Z0pOPhdJmkLlGq32vf30AEasN/+NFeaQXp+GUSASJOR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pWoLHAAAA3gAAAA8AAAAAAAAAAAAAAAAAmAIAAGRy&#10;cy9kb3ducmV2LnhtbFBLBQYAAAAABAAEAPUAAACMAwAAAAA=&#10;" fillcolor="black" stroked="f"/>
                        <v:rect id="Rectangle 409" o:spid="_x0000_s3674" style="position:absolute;left:1137;top:138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X/GcgA&#10;AADeAAAADwAAAGRycy9kb3ducmV2LnhtbESPQWsCMRSE7wX/Q3hCbzXrtlq7GqUKQi8FtT3U23Pz&#10;3F3cvGyTqGt/vRGEHoeZ+YaZzFpTixM5X1lW0O8lIIhzqysuFHx/LZ9GIHxA1lhbJgUX8jCbdh4m&#10;mGl75jWdNqEQEcI+QwVlCE0mpc9LMuh7tiGO3t46gyFKV0jt8BzhppZpkgylwYrjQokNLUrKD5uj&#10;UTB/G81/Vy/8+bfebWn7szsMUpco9dht38cgArXhP3xvf2gF6fProA+3O/EKyO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Zf8ZyAAAAN4AAAAPAAAAAAAAAAAAAAAAAJgCAABk&#10;cnMvZG93bnJldi54bWxQSwUGAAAAAAQABAD1AAAAjQMAAAAA&#10;" fillcolor="black" stroked="f"/>
                        <v:rect id="Rectangle 410" o:spid="_x0000_s3675" style="position:absolute;left:1137;top:138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dhbsgA&#10;AADeAAAADwAAAGRycy9kb3ducmV2LnhtbESPQWsCMRSE7wX/Q3hCbzXrtlq7NUoVCr0I1XrQ23Pz&#10;3F3cvGyTqKu/vhEKHoeZ+YYZT1tTixM5X1lW0O8lIIhzqysuFKx/Pp9GIHxA1lhbJgUX8jCddB7G&#10;mGl75iWdVqEQEcI+QwVlCE0mpc9LMuh7tiGO3t46gyFKV0jt8BzhppZpkgylwYrjQokNzUvKD6uj&#10;UTB7G81+v194cV3utrTd7A6D1CVKPXbbj3cQgdpwD/+3v7SC9Pl1kMLt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t2FuyAAAAN4AAAAPAAAAAAAAAAAAAAAAAJgCAABk&#10;cnMvZG93bnJldi54bWxQSwUGAAAAAAQABAD1AAAAjQMAAAAA&#10;" fillcolor="black" stroked="f"/>
                        <v:rect id="Rectangle 411" o:spid="_x0000_s3676" style="position:absolute;left:1137;top:139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E9ckA&#10;AADeAAAADwAAAGRycy9kb3ducmV2LnhtbESPT2sCMRTE70K/Q3iF3jTbtf7papRaKPQiqPVQb8/N&#10;c3dx87JNUl399I0g9DjMzG+Y6bw1tTiR85VlBc+9BARxbnXFhYLt10d3DMIHZI21ZVJwIQ/z2UNn&#10;ipm2Z17TaRMKESHsM1RQhtBkUvq8JIO+Zxvi6B2sMxiidIXUDs8RbmqZJslQGqw4LpTY0HtJ+XHz&#10;axQsXseLn9ULL6/r/Y523/vjIHWJUk+P7dsERKA2/Ifv7U+tIO2PBn243Y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vE9ckAAADeAAAADwAAAAAAAAAAAAAAAACYAgAA&#10;ZHJzL2Rvd25yZXYueG1sUEsFBgAAAAAEAAQA9QAAAI4DAAAAAA==&#10;" fillcolor="black" stroked="f"/>
                        <v:rect id="Rectangle 412" o:spid="_x0000_s3677" style="position:absolute;left:1137;top:140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cgcgA&#10;AADeAAAADwAAAGRycy9kb3ducmV2LnhtbESPT2sCMRTE74LfIbxCb5rt1r+rUbRQ6KWg1oPenpvn&#10;7uLmZZukuu2nbwpCj8PM/IaZL1tTiys5X1lW8NRPQBDnVldcKNh/vPYmIHxA1lhbJgXf5GG56Hbm&#10;mGl74y1dd6EQEcI+QwVlCE0mpc9LMuj7tiGO3tk6gyFKV0jt8BbhppZpkoykwYrjQokNvZSUX3Zf&#10;RsF6Oll/bgb8/rM9Hel4OF2GqUuUenxoVzMQgdrwH76337SC9Hk8HMDf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ElyByAAAAN4AAAAPAAAAAAAAAAAAAAAAAJgCAABk&#10;cnMvZG93bnJldi54bWxQSwUGAAAAAAQABAD1AAAAjQMAAAAA&#10;" fillcolor="black" stroked="f"/>
                        <v:rect id="Rectangle 413" o:spid="_x0000_s3678" style="position:absolute;left:1137;top:140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75GskA&#10;AADeAAAADwAAAGRycy9kb3ducmV2LnhtbESPQU/CQBSE7yT+h80z8Ua3VotYWYiYkHghAfQgt0f3&#10;2TZ039bdFSq/njUh4TiZmW8yk1lvWnEg5xvLCu6TFARxaXXDlYLPj8VwDMIHZI2tZVLwRx5m05vB&#10;BAttj7ymwyZUIkLYF6igDqErpPRlTQZ9Yjvi6H1bZzBE6SqpHR4j3LQyS9ORNNhwXKixo7eayv3m&#10;1yiYP4/nP6tHXp7Wuy1tv3b7PHOpUne3/esLiEB9uIYv7XetIHt4ynP4vxOvgJy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175GskAAADeAAAADwAAAAAAAAAAAAAAAACYAgAA&#10;ZHJzL2Rvd25yZXYueG1sUEsFBgAAAAAEAAQA9QAAAI4DAAAAAA==&#10;" fillcolor="black" stroked="f"/>
                        <v:rect id="Rectangle 414" o:spid="_x0000_s3679" style="position:absolute;left:1137;top:141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xnbckA&#10;AADeAAAADwAAAGRycy9kb3ducmV2LnhtbESPT2sCMRTE70K/Q3iF3jTbtf7papRaKHgR1Hqot+fm&#10;ubu4eVmTVFc/fVMo9DjMzG+Y6bw1tbiQ85VlBc+9BARxbnXFhYLd50d3DMIHZI21ZVJwIw/z2UNn&#10;ipm2V97QZRsKESHsM1RQhtBkUvq8JIO+Zxvi6B2tMxiidIXUDq8RbmqZJslQGqw4LpTY0HtJ+Wn7&#10;bRQsXseL8/qFV/fNYU/7r8NpkLpEqafH9m0CIlAb/sN/7aVWkPZHgy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4xnbckAAADeAAAADwAAAAAAAAAAAAAAAACYAgAA&#10;ZHJzL2Rvd25yZXYueG1sUEsFBgAAAAAEAAQA9QAAAI4DAAAAAA==&#10;" fillcolor="black" stroked="f"/>
                        <v:rect id="Rectangle 415" o:spid="_x0000_s3680" style="position:absolute;left:1137;top:1418;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DC9sgA&#10;AADeAAAADwAAAGRycy9kb3ducmV2LnhtbESPQWsCMRSE74L/ITyhN812W6vdGqUKQi+C2h7q7bl5&#10;3V3cvGyTqKu/3giFHoeZ+YaZzFpTixM5X1lW8DhIQBDnVldcKPj6XPbHIHxA1lhbJgUX8jCbdjsT&#10;zLQ984ZO21CICGGfoYIyhCaT0uclGfQD2xBH78c6gyFKV0jt8BzhppZpkrxIgxXHhRIbWpSUH7ZH&#10;o2D+Op7/rp95dd3sd7T73h+GqUuUeui1728gArXhP/zX/tAK0qfRcAT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wML2yAAAAN4AAAAPAAAAAAAAAAAAAAAAAJgCAABk&#10;cnMvZG93bnJldi54bWxQSwUGAAAAAAQABAD1AAAAjQMAAAAA&#10;" fillcolor="black" stroked="f"/>
                        <v:rect id="Rectangle 416" o:spid="_x0000_s3681" style="position:absolute;left:1137;top:142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WhMUA&#10;AADeAAAADwAAAGRycy9kb3ducmV2LnhtbERPPW/CMBDdkfgP1iGxgUMoLU0xqFSqxIIElAG2Iz6S&#10;iPic2i6k/fV4QOr49L5ni9bU4krOV5YVjIYJCOLc6ooLBfuvz8EUhA/IGmvLpOCXPCzm3c4MM21v&#10;vKXrLhQihrDPUEEZQpNJ6fOSDPqhbYgjd7bOYIjQFVI7vMVwU8s0SZ6lwYpjQ4kNfZSUX3Y/RsHy&#10;dbr83jzx+m97OtLxcLpMUpco1e+1728gArXhX/xwr7SCdPwyiXvjnXgF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X1aExQAAAN4AAAAPAAAAAAAAAAAAAAAAAJgCAABkcnMv&#10;ZG93bnJldi54bWxQSwUGAAAAAAQABAD1AAAAigMAAAAA&#10;" fillcolor="black" stroked="f"/>
                        <v:rect id="Rectangle 417" o:spid="_x0000_s3682" style="position:absolute;left:1137;top:143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PzH8gA&#10;AADeAAAADwAAAGRycy9kb3ducmV2LnhtbESPQWsCMRSE74L/ITyhN826ra1ujVIFoZeC2h7q7bl5&#10;7i5uXrZJ1LW/3giFHoeZ+YaZzltTizM5X1lWMBwkIIhzqysuFHx9rvpjED4ga6wtk4IreZjPup0p&#10;ZtpeeEPnbShEhLDPUEEZQpNJ6fOSDPqBbYijd7DOYIjSFVI7vES4qWWaJM/SYMVxocSGliXlx+3J&#10;KFhMxouf9RN//G72O9p974+j1CVKPfTat1cQgdrwH/5rv2sF6ePLaA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E/MfyAAAAN4AAAAPAAAAAAAAAAAAAAAAAJgCAABk&#10;cnMvZG93bnJldi54bWxQSwUGAAAAAAQABAD1AAAAjQMAAAAA&#10;" fillcolor="black" stroked="f"/>
                        <v:rect id="Rectangle 418" o:spid="_x0000_s3683" style="position:absolute;left:1137;top:143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WQP8cA&#10;AADeAAAADwAAAGRycy9kb3ducmV2LnhtbESPvW7CMBSF90q8g3WR2IpDoJSmGFQqIbFUAsoA2yW+&#10;JBHxdWq7EHh6PFTqeHT+9E3nranFhZyvLCsY9BMQxLnVFRcKdt/L5wkIH5A11pZJwY08zGedpylm&#10;2l55Q5dtKEQcYZ+hgjKEJpPS5yUZ9H3bEEfvZJ3BEKUrpHZ4jeOmlmmSjKXBiuNDiQ19lpSft79G&#10;weJtsvhZj/jrvjke6LA/nl9SlyjV67Yf7yACteE//NdeaQXp8HUcASJORAE5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FkD/HAAAA3gAAAA8AAAAAAAAAAAAAAAAAmAIAAGRy&#10;cy9kb3ducmV2LnhtbFBLBQYAAAAABAAEAPUAAACMAwAAAAA=&#10;" fillcolor="black" stroked="f"/>
                        <v:rect id="Rectangle 419" o:spid="_x0000_s3684" style="position:absolute;left:1137;top:144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1pMgA&#10;AADeAAAADwAAAGRycy9kb3ducmV2LnhtbESPQWsCMRSE70L/Q3gFb5p1rdauRqkFoRdBbQ/19tw8&#10;dxc3L9sk1dVfbwqFHoeZ+YaZLVpTizM5X1lWMOgnIIhzqysuFHx+rHoTED4ga6wtk4IreVjMHzoz&#10;zLS98JbOu1CICGGfoYIyhCaT0uclGfR92xBH72idwRClK6R2eIlwU8s0ScbSYMVxocSG3krKT7sf&#10;o2D5Mll+b554fdse9rT/OpxGqUuU6j62r1MQgdrwH/5rv2sF6fB5PIDf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CTWkyAAAAN4AAAAPAAAAAAAAAAAAAAAAAJgCAABk&#10;cnMvZG93bnJldi54bWxQSwUGAAAAAAQABAD1AAAAjQMAAAAA&#10;" fillcolor="black" stroked="f"/>
                        <v:rect id="Rectangle 420" o:spid="_x0000_s3685" style="position:absolute;left:1137;top:144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ur08gA&#10;AADeAAAADwAAAGRycy9kb3ducmV2LnhtbESPQWsCMRSE74L/ITyhN826tdZujVKFgpdCtR709tw8&#10;dxc3L9sk6ra/vikIHoeZ+YaZzltTiws5X1lWMBwkIIhzqysuFGy/3vsTED4ga6wtk4If8jCfdTtT&#10;zLS98poum1CICGGfoYIyhCaT0uclGfQD2xBH72idwRClK6R2eI1wU8s0ScbSYMVxocSGliXlp83Z&#10;KFi8TBbfnyP++F0f9rTfHU5PqUuUeui1b68gArXhHr61V1pB+vg8TuH/TrwCcv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26vTyAAAAN4AAAAPAAAAAAAAAAAAAAAAAJgCAABk&#10;cnMvZG93bnJldi54bWxQSwUGAAAAAAQABAD1AAAAjQMAAAAA&#10;" fillcolor="black" stroked="f"/>
                        <v:rect id="Rectangle 421" o:spid="_x0000_s3686" style="position:absolute;left:1137;top:145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cOSMgA&#10;AADeAAAADwAAAGRycy9kb3ducmV2LnhtbESPQWsCMRSE74X+h/AKvdVs12rtapQqCL0Ianuot+fm&#10;ubu4edkmUVd/vRGEHoeZ+YYZTVpTiyM5X1lW8NpJQBDnVldcKPj5nr8MQPiArLG2TArO5GEyfnwY&#10;YabtiVd0XIdCRAj7DBWUITSZlD4vyaDv2IY4ejvrDIYoXSG1w1OEm1qmSdKXBiuOCyU2NCsp368P&#10;RsH0YzD9W77x4rLabmjzu933Upco9fzUfg5BBGrDf/je/tIK0u57vwu3O/EKyPE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lw5IyAAAAN4AAAAPAAAAAAAAAAAAAAAAAJgCAABk&#10;cnMvZG93bnJldi54bWxQSwUGAAAAAAQABAD1AAAAjQMAAAAA&#10;" fillcolor="black" stroked="f"/>
                        <v:rect id="Rectangle 422" o:spid="_x0000_s3687" style="position:absolute;left:1137;top:146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6WPMkA&#10;AADeAAAADwAAAGRycy9kb3ducmV2LnhtbESPT2sCMRTE7wW/Q3hCbzXr1qrdGkULgpeC/w719ty8&#10;7i5uXrZJqtt++kYQPA4z8xtmMmtNLc7kfGVZQb+XgCDOra64ULDfLZ/GIHxA1lhbJgW/5GE27TxM&#10;MNP2whs6b0MhIoR9hgrKEJpMSp+XZND3bEMcvS/rDIYoXSG1w0uEm1qmSTKUBiuOCyU29F5Sftr+&#10;GAWL1/Hiez3gj7/N8UCHz+PpJXWJUo/ddv4GIlAb7uFbe6UVpM+j4QCud+IVkN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n6WPMkAAADeAAAADwAAAAAAAAAAAAAAAACYAgAA&#10;ZHJzL2Rvd25yZXYueG1sUEsFBgAAAAAEAAQA9QAAAI4DAAAAAA==&#10;" fillcolor="black" stroked="f"/>
                        <v:rect id="Rectangle 423" o:spid="_x0000_s3688" style="position:absolute;left:1137;top:146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Izp8kA&#10;AADeAAAADwAAAGRycy9kb3ducmV2LnhtbESPT2sCMRTE70K/Q3iF3jTbtf7papRaKHgR1Hqot+fm&#10;ubu4eVmTVFc/fVMo9DjMzG+Y6bw1tbiQ85VlBc+9BARxbnXFhYLd50d3DMIHZI21ZVJwIw/z2UNn&#10;ipm2V97QZRsKESHsM1RQhtBkUvq8JIO+Zxvi6B2tMxiidIXUDq8RbmqZJslQGqw4LpTY0HtJ+Wn7&#10;bRQsXseL8/qFV/fNYU/7r8NpkLpEqafH9m0CIlAb/sN/7aVWkPZHww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TIzp8kAAADeAAAADwAAAAAAAAAAAAAAAACYAgAA&#10;ZHJzL2Rvd25yZXYueG1sUEsFBgAAAAAEAAQA9QAAAI4DAAAAAA==&#10;" fillcolor="black" stroked="f"/>
                        <v:rect id="Rectangle 424" o:spid="_x0000_s3689" style="position:absolute;left:1137;top:147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Ct0MkA&#10;AADeAAAADwAAAGRycy9kb3ducmV2LnhtbESPQU/CQBSE7yb8h80j8Wa3VqlYWYiYkHghAfQgt0f3&#10;2TZ039bdFaq/niUh4TiZmW8yk1lvWnEg5xvLCu6TFARxaXXDlYLPj8XdGIQPyBpby6TgjzzMpoOb&#10;CRbaHnlNh02oRISwL1BBHUJXSOnLmgz6xHbE0fu2zmCI0lVSOzxGuGlllqa5NNhwXKixo7eayv3m&#10;1yiYP4/nP6tHXv6vd1vafu32o8ylSt0O+9cXEIH6cA1f2u9aQfbwlOdwvhOvgJy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eCt0MkAAADeAAAADwAAAAAAAAAAAAAAAACYAgAA&#10;ZHJzL2Rvd25yZXYueG1sUEsFBgAAAAAEAAQA9QAAAI4DAAAAAA==&#10;" fillcolor="black" stroked="f"/>
                        <v:rect id="Rectangle 425" o:spid="_x0000_s3690" style="position:absolute;left:1137;top:148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wIS8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tFsOoP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rAhLyAAAAN4AAAAPAAAAAAAAAAAAAAAAAJgCAABk&#10;cnMvZG93bnJldi54bWxQSwUGAAAAAAQABAD1AAAAjQMAAAAA&#10;" fillcolor="black" stroked="f"/>
                        <v:rect id="Rectangle 426" o:spid="_x0000_s3691" style="position:absolute;left:1137;top:148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OcOcUA&#10;AADeAAAADwAAAGRycy9kb3ducmV2LnhtbERPPW/CMBDdK/EfrENiKw6BUppiUKmExFIJKANsR3wk&#10;EfE5tV0I/Ho8VOr49L6n89bU4kLOV5YVDPoJCOLc6ooLBbvv5fMEhA/IGmvLpOBGHuazztMUM22v&#10;vKHLNhQihrDPUEEZQpNJ6fOSDPq+bYgjd7LOYIjQFVI7vMZwU8s0ScbSYMWxocSGPkvKz9tfo2Dx&#10;Nln8rEf8dd8cD3TYH88vqUuU6nXbj3cQgdrwL/5zr7SCdPg6jnvjnXg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5w5xQAAAN4AAAAPAAAAAAAAAAAAAAAAAJgCAABkcnMv&#10;ZG93bnJldi54bWxQSwUGAAAAAAQABAD1AAAAigMAAAAA&#10;" fillcolor="black" stroked="f"/>
                        <v:rect id="Rectangle 427" o:spid="_x0000_s3692" style="position:absolute;left:1137;top:149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85os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D6Phh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H85oskAAADeAAAADwAAAAAAAAAAAAAAAACYAgAA&#10;ZHJzL2Rvd25yZXYueG1sUEsFBgAAAAAEAAQA9QAAAI4DAAAAAA==&#10;" fillcolor="black" stroked="f"/>
                        <v:rect id="Rectangle 428" o:spid="_x0000_s3693" style="position:absolute;left:1137;top:149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wG4scA&#10;AADeAAAADwAAAGRycy9kb3ducmV2LnhtbESPy27CMBBF95X4B2uQuisOacsjxSCohNQNEtAuYDfE&#10;0yQiHqe2gcDX40Ulllf3pTOZtaYWZ3K+sqyg30tAEOdWV1wo+PlevoxA+ICssbZMCq7kYTbtPE0w&#10;0/bCGzpvQyHiCPsMFZQhNJmUPi/JoO/Zhjh6v9YZDFG6QmqHlzhuapkmyUAarDg+lNjQZ0n5cXsy&#10;Chbj0eJv/car2+awp/3ucHxPXaLUc7edf4AI1IZH+L/9pRWkr8NhBIg4EQXk9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cBuLHAAAA3gAAAA8AAAAAAAAAAAAAAAAAmAIAAGRy&#10;cy9kb3ducmV2LnhtbFBLBQYAAAAABAAEAPUAAACMAwAAAAA=&#10;" fillcolor="black" stroked="f"/>
                        <v:rect id="Rectangle 429" o:spid="_x0000_s3694" style="position:absolute;left:1137;top:150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CjeckA&#10;AADeAAAADwAAAGRycy9kb3ducmV2LnhtbESPT2sCMRTE7wW/Q3iF3mrWra12axQtFLwU/HfQ23Pz&#10;uru4edkmqa5+eiMUPA4z8xtmNGlNLY7kfGVZQa+bgCDOra64ULBZfz0PQfiArLG2TArO5GEy7jyM&#10;MNP2xEs6rkIhIoR9hgrKEJpMSp+XZNB3bUMcvR/rDIYoXSG1w1OEm1qmSfImDVYcF0ps6LOk/LD6&#10;Mwpm78PZ76LP35flfke77f7wmrpEqafHdvoBIlAb7uH/9lwrSF8Ggx7c7sQrIM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9CjeckAAADeAAAADwAAAAAAAAAAAAAAAACYAgAA&#10;ZHJzL2Rvd25yZXYueG1sUEsFBgAAAAAEAAQA9QAAAI4DAAAAAA==&#10;" fillcolor="black" stroked="f"/>
                        <v:rect id="Rectangle 430" o:spid="_x0000_s3695" style="position:absolute;left:1137;top:151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9DsgA&#10;AADeAAAADwAAAGRycy9kb3ducmV2LnhtbESPT2sCMRTE74V+h/AKvdVs1/+rUWqh0Iugtge9PTfP&#10;3cXNy5qkuu2nNwXB4zAzv2Gm89bU4kzOV5YVvHYSEMS51RUXCr6/Pl5GIHxA1lhbJgW/5GE+e3yY&#10;Yqbthdd03oRCRAj7DBWUITSZlD4vyaDv2IY4egfrDIYoXSG1w0uEm1qmSTKQBiuOCyU29F5Sftz8&#10;GAWL8WhxWvV4+bfe72i33R/7qUuUen5q3yYgArXhHr61P7WCtDscpvB/J14BObs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Aj0OyAAAAN4AAAAPAAAAAAAAAAAAAAAAAJgCAABk&#10;cnMvZG93bnJldi54bWxQSwUGAAAAAAQABAD1AAAAjQMAAAAA&#10;" fillcolor="black" stroked="f"/>
                        <v:rect id="Rectangle 431" o:spid="_x0000_s3696" style="position:absolute;left:1137;top:151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6YlcgA&#10;AADeAAAADwAAAGRycy9kb3ducmV2LnhtbESPQWsCMRSE7wX/Q3iCt5rtaqvdGqUKgpeC2h7q7bl5&#10;3V3cvGyTqKu/3giFHoeZ+YaZzFpTixM5X1lW8NRPQBDnVldcKPj6XD6OQfiArLG2TAou5GE27TxM&#10;MNP2zBs6bUMhIoR9hgrKEJpMSp+XZND3bUMcvR/rDIYoXSG1w3OEm1qmSfIiDVYcF0psaFFSftge&#10;jYL563j+ux7yx3Wz39Hue394Tl2iVK/bvr+BCNSG//Bfe6UVpIPRaAD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TpiVyAAAAN4AAAAPAAAAAAAAAAAAAAAAAJgCAABk&#10;cnMvZG93bnJldi54bWxQSwUGAAAAAAQABAD1AAAAjQMAAAAA&#10;" fillcolor="black" stroked="f"/>
                        <v:rect id="Rectangle 432" o:spid="_x0000_s3697" style="position:absolute;left:1137;top:152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cA4cgA&#10;AADeAAAADwAAAGRycy9kb3ducmV2LnhtbESPQWsCMRSE74L/ITzBm2a7arVbo9SC4EVQ20O9PTev&#10;u4ubl22S6tpfbwqFHoeZ+YaZL1tTiws5X1lW8DBMQBDnVldcKHh/Ww9mIHxA1lhbJgU38rBcdDtz&#10;zLS98p4uh1CICGGfoYIyhCaT0uclGfRD2xBH79M6gyFKV0jt8BrhppZpkjxKgxXHhRIbei0pPx++&#10;jYLV02z1tRvz9md/OtLx43SepC5Rqt9rX55BBGrDf/ivvdEK0tF0Oob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pwDhyAAAAN4AAAAPAAAAAAAAAAAAAAAAAJgCAABk&#10;cnMvZG93bnJldi54bWxQSwUGAAAAAAQABAD1AAAAjQMAAAAA&#10;" fillcolor="black" stroked="f"/>
                        <v:rect id="Rectangle 433" o:spid="_x0000_s3698" style="position:absolute;left:1137;top:152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ulesgA&#10;AADeAAAADwAAAGRycy9kb3ducmV2LnhtbESPQWsCMRSE74L/ITyhN812W6vdGqUKQi+C2h7q7bl5&#10;3V3cvGyTqKu/3giFHoeZ+YaZzFpTixM5X1lW8DhIQBDnVldcKPj6XPbHIHxA1lhbJgUX8jCbdjsT&#10;zLQ984ZO21CICGGfoYIyhCaT0uclGfQD2xBH78c6gyFKV0jt8BzhppZpkrxIgxXHhRIbWpSUH7ZH&#10;o2D+Op7/rp95dd3sd7T73h+GqUuUeui1728gArXhP/zX/tAK0qfRaAj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66V6yAAAAN4AAAAPAAAAAAAAAAAAAAAAAJgCAABk&#10;cnMvZG93bnJldi54bWxQSwUGAAAAAAQABAD1AAAAjQMAAAAA&#10;" fillcolor="black" stroked="f"/>
                        <v:rect id="Rectangle 434" o:spid="_x0000_s3699" style="position:absolute;left:1137;top:153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7DcgA&#10;AADeAAAADwAAAGRycy9kb3ducmV2LnhtbESPT2sCMRTE74LfITzBm2a7/u3WKLUgeBHU9lBvz83r&#10;7uLmZZukuu2nN4VCj8PM/IZZrFpTiys5X1lW8DBMQBDnVldcKHh73QzmIHxA1lhbJgXf5GG17HYW&#10;mGl74wNdj6EQEcI+QwVlCE0mpc9LMuiHtiGO3od1BkOUrpDa4S3CTS3TJJlKgxXHhRIbeikpvxy/&#10;jIL143z9uR/z7udwPtHp/XyZpC5Rqt9rn59ABGrDf/ivvdUK0tFsNoXfO/EKyO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OTsNyAAAAN4AAAAPAAAAAAAAAAAAAAAAAJgCAABk&#10;cnMvZG93bnJldi54bWxQSwUGAAAAAAQABAD1AAAAjQMAAAAA&#10;" fillcolor="black" stroked="f"/>
                        <v:rect id="Rectangle 435" o:spid="_x0000_s3700" style="position:absolute;left:1137;top:154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WelskA&#10;AADeAAAADwAAAGRycy9kb3ducmV2LnhtbESPQWvCQBSE74L/YXlCb7oxbY2NrqKFQi+Fanuot2f2&#10;mQSzb9Pdrab++q5Q8DjMzDfMfNmZRpzI+dqygvEoAUFcWF1zqeDz42U4BeEDssbGMin4JQ/LRb83&#10;x1zbM2/otA2liBD2OSqoQmhzKX1RkUE/si1x9A7WGQxRulJqh+cIN41Mk2QiDdYcFyps6bmi4rj9&#10;MQrWT9P19/sDv102+x3tvvbHx9QlSt0NutUMRKAu3ML/7VetIL3Psgy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3WelskAAADeAAAADwAAAAAAAAAAAAAAAACYAgAA&#10;ZHJzL2Rvd25yZXYueG1sUEsFBgAAAAAEAAQA9QAAAI4DAAAAAA==&#10;" fillcolor="black" stroked="f"/>
                        <v:rect id="Rectangle 436" o:spid="_x0000_s3701" style="position:absolute;left:1137;top:154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oK5MYA&#10;AADeAAAADwAAAGRycy9kb3ducmV2LnhtbERPu27CMBTdK/EP1kXqVhzSlkeKQVAJqQsS0A6wXeLb&#10;JCK+Tm0Dga/HQyXGo/OezFpTizM5X1lW0O8lIIhzqysuFPx8L19GIHxA1lhbJgVX8jCbdp4mmGl7&#10;4Q2dt6EQMYR9hgrKEJpMSp+XZND3bEMcuV/rDIYIXSG1w0sMN7VMk2QgDVYcG0ps6LOk/Lg9GQWL&#10;8Wjxt37j1W1z2NN+dzi+py5R6rnbzj9ABGrDQ/zv/tIK0tfhMO6Nd+IV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oK5MYAAADeAAAADwAAAAAAAAAAAAAAAACYAgAAZHJz&#10;L2Rvd25yZXYueG1sUEsFBgAAAAAEAAQA9QAAAIsDAAAAAA==&#10;" fillcolor="black" stroked="f"/>
                        <v:rect id="Rectangle 437" o:spid="_x0000_s3702" style="position:absolute;left:1137;top:155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avf8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H0dDEb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aavf8kAAADeAAAADwAAAAAAAAAAAAAAAACYAgAA&#10;ZHJzL2Rvd25yZXYueG1sUEsFBgAAAAAEAAQA9QAAAI4DAAAAAA==&#10;" fillcolor="black" stroked="f"/>
                        <v:rect id="Rectangle 438" o:spid="_x0000_s3703" style="position:absolute;left:1137;top:156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2xccA&#10;AADeAAAADwAAAGRycy9kb3ducmV2LnhtbESPvW7CMBSF90p9B+sisRWHlJYQMKggIbFUKpQBtkt8&#10;SSLi69Q2kPbp66FSx6Pzp2+26EwjbuR8bVnBcJCAIC6srrlUsP9cP2UgfEDW2FgmBd/kYTF/fJhh&#10;ru2dt3TbhVLEEfY5KqhCaHMpfVGRQT+wLXH0ztYZDFG6UmqH9zhuGpkmyas0WHN8qLClVUXFZXc1&#10;CpaTbPn1MeL3n+3pSMfD6fKSukSpfq97m4II1IX/8F97oxWkz+MsAkSci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JdsXHAAAA3gAAAA8AAAAAAAAAAAAAAAAAmAIAAGRy&#10;cy9kb3ducmV2LnhtbFBLBQYAAAAABAAEAPUAAACMAwAAAAA=&#10;" fillcolor="black" stroked="f"/>
                        <v:rect id="Rectangle 439" o:spid="_x0000_s3704" style="position:absolute;left:1137;top:156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TXskA&#10;AADeAAAADwAAAGRycy9kb3ducmV2LnhtbESPT2vCQBTE74V+h+UVeqsbU6tp6iq1UPBSqH8Oentm&#10;X5Ng9m26u9Xop3eFgsdhZn7DjKedacSBnK8tK+j3EhDEhdU1lwrWq8+nDIQPyBoby6TgRB6mk/u7&#10;MebaHnlBh2UoRYSwz1FBFUKbS+mLigz6nm2Jo/djncEQpSuldniMcNPINEmG0mDNcaHClj4qKvbL&#10;P6Ng9prNfr8H/HVe7La03ez2L6lLlHp86N7fQATqwi38355rBenzKOvD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gXTXskAAADeAAAADwAAAAAAAAAAAAAAAACYAgAA&#10;ZHJzL2Rvd25yZXYueG1sUEsFBgAAAAAEAAQA9QAAAI4DAAAAAA==&#10;" fillcolor="black" stroked="f"/>
                        <v:rect id="Rectangle 440" o:spid="_x0000_s3705" style="position:absolute;left:1137;top:157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dNKckA&#10;AADeAAAADwAAAGRycy9kb3ducmV2LnhtbESPT2vCQBTE7wW/w/KE3urGtLVpdBUtFHop+KeHentm&#10;n0kw+zbd3Wrqp+8KgsdhZn7DTGadacSRnK8tKxgOEhDEhdU1lwq+Nu8PGQgfkDU2lknBH3mYTXt3&#10;E8y1PfGKjutQighhn6OCKoQ2l9IXFRn0A9sSR29vncEQpSuldniKcNPINElG0mDNcaHClt4qKg7r&#10;X6Ng8ZotfpZP/Hle7ba0/d4dnlOXKHXf7+ZjEIG6cAtf2x9aQfr4kqV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tdNKckAAADeAAAADwAAAAAAAAAAAAAAAACYAgAA&#10;ZHJzL2Rvd25yZXYueG1sUEsFBgAAAAAEAAQA9QAAAI4DAAAAAA==&#10;" fillcolor="black" stroked="f"/>
                        <v:rect id="Rectangle 441" o:spid="_x0000_s3706" style="position:absolute;left:1137;top:157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vosskA&#10;AADeAAAADwAAAGRycy9kb3ducmV2LnhtbESPT0vDQBTE74LfYXmCN7sx1TbGbIsVBC+C/XNob6/Z&#10;ZxKSfRt31zb207sFocdhZn7DFPPBdOJAzjeWFdyPEhDEpdUNVwo267e7DIQPyBo7y6TglzzMZ9dX&#10;BebaHnlJh1WoRISwz1FBHUKfS+nLmgz6ke2Jo/dlncEQpaukdniMcNPJNEkm0mDDcaHGnl5rKtvV&#10;j1GweMoW358P/HFa7ne02+7bx9QlSt3eDC/PIAIN4RL+b79rBel4mo3hfCde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ZvosskAAADeAAAADwAAAAAAAAAAAAAAAACYAgAA&#10;ZHJzL2Rvd25yZXYueG1sUEsFBgAAAAAEAAQA9QAAAI4DAAAAAA==&#10;" fillcolor="black" stroked="f"/>
                        <v:rect id="Rectangle 442" o:spid="_x0000_s3707" style="position:absolute;left:1137;top:158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JwxskA&#10;AADeAAAADwAAAGRycy9kb3ducmV2LnhtbESPQWvCQBSE7wX/w/KE3urG1NoYXUULBS+Fanuot2f2&#10;mQSzb+PuVmN/fbdQ8DjMzDfMbNGZRpzJ+dqyguEgAUFcWF1zqeDz4/UhA+EDssbGMim4kofFvHc3&#10;w1zbC2/ovA2liBD2OSqoQmhzKX1RkUE/sC1x9A7WGQxRulJqh5cIN41Mk2QsDdYcFyps6aWi4rj9&#10;NgpWk2x1eh/x289mv6Pd1/74lLpEqft+t5yCCNSFW/i/vdYK0sfnbA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nJwxskAAADeAAAADwAAAAAAAAAAAAAAAACYAgAA&#10;ZHJzL2Rvd25yZXYueG1sUEsFBgAAAAAEAAQA9QAAAI4DAAAAAA==&#10;" fillcolor="black" stroked="f"/>
                        <v:rect id="Rectangle 443" o:spid="_x0000_s3708" style="position:absolute;left:1137;top:159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7VXckA&#10;AADeAAAADwAAAGRycy9kb3ducmV2LnhtbESPQWvCQBSE7wX/w/KE3urGtNoYXUULhV6Eanuot2f2&#10;mQSzb+PuVlN/fbdQ8DjMzDfMbNGZRpzJ+dqyguEgAUFcWF1zqeDz4/UhA+EDssbGMin4IQ+Lee9u&#10;hrm2F97QeRtKESHsc1RQhdDmUvqiIoN+YFvi6B2sMxiidKXUDi8RbhqZJslYGqw5LlTY0ktFxXH7&#10;bRSsJtnq9P7E6+tmv6Pd1/44Sl2i1H2/W05BBOrCLfzfftMK0sfnbA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T7VXckAAADeAAAADwAAAAAAAAAAAAAAAACYAgAA&#10;ZHJzL2Rvd25yZXYueG1sUEsFBgAAAAAEAAQA9QAAAI4DAAAAAA==&#10;" fillcolor="black" stroked="f"/>
                        <v:rect id="Rectangle 444" o:spid="_x0000_s3709" style="position:absolute;left:1137;top:159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xLKskA&#10;AADeAAAADwAAAGRycy9kb3ducmV2LnhtbESPQWvCQBSE7wX/w/KE3urG1NoYXUULBS+Fanuot2f2&#10;mQSzb+PuVtP++m5B8DjMzDfMbNGZRpzJ+dqyguEgAUFcWF1zqeDz4/UhA+EDssbGMin4IQ+Lee9u&#10;hrm2F97QeRtKESHsc1RQhdDmUvqiIoN+YFvi6B2sMxiidKXUDi8RbhqZJslYGqw5LlTY0ktFxXH7&#10;bRSsJtnq9D7it9/Nfke7r/3xKXWJUvf9bjkFEagLt/C1vdYK0sfnbA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exLKskAAADeAAAADwAAAAAAAAAAAAAAAACYAgAA&#10;ZHJzL2Rvd25yZXYueG1sUEsFBgAAAAAEAAQA9QAAAI4DAAAAAA==&#10;" fillcolor="black" stroked="f"/>
                        <v:rect id="Rectangle 445" o:spid="_x0000_s3710" style="position:absolute;left:1137;top:160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DusckA&#10;AADeAAAADwAAAGRycy9kb3ducmV2LnhtbESPT2vCQBTE7wW/w/IKvdVNU6sxdRUtFLwU6p+D3p7Z&#10;1ySYfZvubjX207uFgsdhZn7DTGadacSJnK8tK3jqJyCIC6trLhVsN++PGQgfkDU2lknBhTzMpr27&#10;CebannlFp3UoRYSwz1FBFUKbS+mLigz6vm2Jo/dlncEQpSuldniOcNPINEmG0mDNcaHClt4qKo7r&#10;H6NgMc4W358D/vhdHfa03x2OL6lLlHq47+avIAJ14Rb+by+1gvR5lI3g7068AnJ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qDusckAAADeAAAADwAAAAAAAAAAAAAAAACYAgAA&#10;ZHJzL2Rvd25yZXYueG1sUEsFBgAAAAAEAAQA9QAAAI4DAAAAAA==&#10;" fillcolor="black" stroked="f"/>
                        <v:rect id="Rectangle 446" o:spid="_x0000_s3711" style="position:absolute;left:1137;top:160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96w8YA&#10;AADeAAAADwAAAGRycy9kb3ducmV2LnhtbERPPW/CMBDdK/U/WIfEVhxSWkLAoIKExFKpUAbYjvhI&#10;IuJzahtI++vroVLHp/c9W3SmETdyvrasYDhIQBAXVtdcKth/rp8yED4ga2wsk4Jv8rCYPz7MMNf2&#10;zlu67UIpYgj7HBVUIbS5lL6oyKAf2JY4cmfrDIYIXSm1w3sMN41Mk+RVGqw5NlTY0qqi4rK7GgXL&#10;Sbb8+hjx+8/2dKTj4XR5SV2iVL/XvU1BBOrCv/jPvdEK0udxFvfGO/EK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96w8YAAADeAAAADwAAAAAAAAAAAAAAAACYAgAAZHJz&#10;L2Rvd25yZXYueG1sUEsFBgAAAAAEAAQA9QAAAIsDAAAAAA==&#10;" fillcolor="black" stroked="f"/>
                        <v:rect id="Rectangle 447" o:spid="_x0000_s3712" style="position:absolute;left:1137;top:161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fWMkA&#10;AADeAAAADwAAAGRycy9kb3ducmV2LnhtbESPQWvCQBSE74L/YXlCb7oxbW2MrqKFQi+Fanuot2f2&#10;mQSzb9Pdrab++q5Q8DjMzDfMfNmZRpzI+dqygvEoAUFcWF1zqeDz42WYgfABWWNjmRT8koflot+b&#10;Y67tmTd02oZSRAj7HBVUIbS5lL6oyKAf2ZY4egfrDIYoXSm1w3OEm0amSTKRBmuOCxW29FxRcdz+&#10;GAXrabb+fn/gt8tmv6Pd1/74mLpEqbtBt5qBCNSFW/i//aoVpPdP2RS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PfWMkAAADeAAAADwAAAAAAAAAAAAAAAACYAgAA&#10;ZHJzL2Rvd25yZXYueG1sUEsFBgAAAAAEAAQA9QAAAI4DAAAAAA==&#10;" fillcolor="black" stroked="f"/>
                        <v:rect id="Rectangle 448" o:spid="_x0000_s3713" style="position:absolute;left:1137;top:162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DgGMcA&#10;AADeAAAADwAAAGRycy9kb3ducmV2LnhtbESPvW7CMBSF90q8g3WRuhWHtKWQYhBUQuqCBJQBtkt8&#10;m0TE16ltIPD0eKjEeHT+9I2nranFmZyvLCvo9xIQxLnVFRcKtj+LlyEIH5A11pZJwZU8TCedpzFm&#10;2l54TedNKEQcYZ+hgjKEJpPS5yUZ9D3bEEfv1zqDIUpXSO3wEsdNLdMkGUiDFceHEhv6Kik/bk5G&#10;wXw0nP+t3nh5Wx/2tN8dju+pS5R67razTxCB2vAI/7e/tYL09WMUASJORAE5u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Q4BjHAAAA3gAAAA8AAAAAAAAAAAAAAAAAmAIAAGRy&#10;cy9kb3ducmV2LnhtbFBLBQYAAAAABAAEAPUAAACMAwAAAAA=&#10;" fillcolor="black" stroked="f"/>
                        <v:rect id="Rectangle 449" o:spid="_x0000_s3714" style="position:absolute;left:1137;top:162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xFg8gA&#10;AADeAAAADwAAAGRycy9kb3ducmV2LnhtbESPQWsCMRSE7wX/Q3hCbzXr1lbdGkULBS8FtR7q7bl5&#10;7i5uXrZJqqu/3giFHoeZ+YaZzFpTixM5X1lW0O8lIIhzqysuFGy/Pp5GIHxA1lhbJgUX8jCbdh4m&#10;mGl75jWdNqEQEcI+QwVlCE0mpc9LMuh7tiGO3sE6gyFKV0jt8BzhppZpkrxKgxXHhRIbei8pP25+&#10;jYLFeLT4WQ3487re72j3vT++pC5R6rHbzt9ABGrDf/ivvdQK0ufhuA/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3EWDyAAAAN4AAAAPAAAAAAAAAAAAAAAAAJgCAABk&#10;cnMvZG93bnJldi54bWxQSwUGAAAAAAQABAD1AAAAjQMAAAAA&#10;" fillcolor="black" stroked="f"/>
                        <v:rect id="Rectangle 450" o:spid="_x0000_s3715" style="position:absolute;left:1137;top:163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7b9MkA&#10;AADeAAAADwAAAGRycy9kb3ducmV2LnhtbESPS2/CMBCE75X4D9YicSsO6QMIGARIlbhUKo8D3JZ4&#10;SSLidWq7EPrr60qVehzNzDea6bw1tbiS85VlBYN+AoI4t7riQsF+9/Y4AuEDssbaMim4k4f5rPMw&#10;xUzbG2/oug2FiBD2GSooQ2gyKX1ekkHftw1x9M7WGQxRukJqh7cIN7VMk+RVGqw4LpTY0Kqk/LL9&#10;MgqW49Hy8+OZ3783pyMdD6fLS+oSpXrddjEBEagN/+G/9lorSJ+G4xR+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w7b9MkAAADeAAAADwAAAAAAAAAAAAAAAACYAgAA&#10;ZHJzL2Rvd25yZXYueG1sUEsFBgAAAAAEAAQA9QAAAI4DAAAAAA==&#10;" fillcolor="black" stroked="f"/>
                        <v:rect id="Rectangle 451" o:spid="_x0000_s3716" style="position:absolute;left:1137;top:163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J+b8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tFkNoL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Qn5vyAAAAN4AAAAPAAAAAAAAAAAAAAAAAJgCAABk&#10;cnMvZG93bnJldi54bWxQSwUGAAAAAAQABAD1AAAAjQMAAAAA&#10;" fillcolor="black" stroked="f"/>
                        <v:rect id="Rectangle 452" o:spid="_x0000_s3717" style="position:absolute;left:1137;top:164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vmG8kA&#10;AADeAAAADwAAAGRycy9kb3ducmV2LnhtbESPT2sCMRTE7wW/Q3hCbzXr1lZdjVILBS8F/x309tw8&#10;dxc3L9sk1bWfvikUPA4z8xtmOm9NLS7kfGVZQb+XgCDOra64ULDbfjyNQPiArLG2TApu5GE+6zxM&#10;MdP2ymu6bEIhIoR9hgrKEJpMSp+XZND3bEMcvZN1BkOUrpDa4TXCTS3TJHmVBiuOCyU29F5Sft58&#10;GwWL8WjxtRrw58/6eKDD/nh+SV2i1GO3fZuACNSGe/i/vdQK0ufheAB/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6vmG8kAAADeAAAADwAAAAAAAAAAAAAAAACYAgAA&#10;ZHJzL2Rvd25yZXYueG1sUEsFBgAAAAAEAAQA9QAAAI4DAAAAAA==&#10;" fillcolor="black" stroked="f"/>
                        <v:rect id="Rectangle 453" o:spid="_x0000_s3718" style="position:absolute;left:1137;top:165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DgMgA&#10;AADeAAAADwAAAGRycy9kb3ducmV2LnhtbESPQWsCMRSE74L/ITyhN826ra1ujVIFoZeC2h7q7bl5&#10;7i5uXrZJ1LW/3giFHoeZ+YaZzltTizM5X1lWMBwkIIhzqysuFHx9rvpjED4ga6wtk4IreZjPup0p&#10;ZtpeeEPnbShEhLDPUEEZQpNJ6fOSDPqBbYijd7DOYIjSFVI7vES4qWWaJM/SYMVxocSGliXlx+3J&#10;KFhMxouf9RN//G72O9p974+j1CVKPfTat1cQgdrwH/5rv2sF6ePLZAT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50OAyAAAAN4AAAAPAAAAAAAAAAAAAAAAAJgCAABk&#10;cnMvZG93bnJldi54bWxQSwUGAAAAAAQABAD1AAAAjQMAAAAA&#10;" fillcolor="black" stroked="f"/>
                        <v:rect id="Rectangle 454" o:spid="_x0000_s3719" style="position:absolute;left:1137;top:165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Xd98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D6PJk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DXd98kAAADeAAAADwAAAAAAAAAAAAAAAACYAgAA&#10;ZHJzL2Rvd25yZXYueG1sUEsFBgAAAAAEAAQA9QAAAI4DAAAAAA==&#10;" fillcolor="black" stroked="f"/>
                        <v:rect id="Rectangle 455" o:spid="_x0000_s3720" style="position:absolute;left:1137;top:166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l4bM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H0djAb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3l4bMkAAADeAAAADwAAAAAAAAAAAAAAAACYAgAA&#10;ZHJzL2Rvd25yZXYueG1sUEsFBgAAAAAEAAQA9QAAAI4DAAAAAA==&#10;" fillcolor="black" stroked="f"/>
                        <v:rect id="Rectangle 456" o:spid="_x0000_s3721" style="position:absolute;left:1137;top:167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sHsUA&#10;AADeAAAADwAAAGRycy9kb3ducmV2LnhtbERPPW/CMBDdK/EfrEPqVhzSlkKKQVAJqQsSUAbYjvia&#10;RMTn1DYQ+PV4qMT49L7H09bU4kzOV5YV9HsJCOLc6ooLBdufxcsQhA/IGmvLpOBKHqaTztMYM20v&#10;vKbzJhQihrDPUEEZQpNJ6fOSDPqebYgj92udwRChK6R2eInhppZpkgykwYpjQ4kNfZWUHzcno2A+&#10;Gs7/Vm+8vK0Pe9rvDsf31CVKPXfb2SeIQG14iP/d31pB+voxinvjnXgF5O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5uwexQAAAN4AAAAPAAAAAAAAAAAAAAAAAJgCAABkcnMv&#10;ZG93bnJldi54bWxQSwUGAAAAAAQABAD1AAAAigMAAAAA&#10;" fillcolor="black" stroked="f"/>
                        <v:rect id="Rectangle 457" o:spid="_x0000_s3722" style="position:absolute;left:1137;top:167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pJhckA&#10;AADeAAAADwAAAGRycy9kb3ducmV2LnhtbESPQWvCQBSE74L/YXlCb7oxba2JrqKFQi+Fanuot2f2&#10;mQSzb9Pdrab++q5Q8DjMzDfMfNmZRpzI+dqygvEoAUFcWF1zqeDz42U4BeEDssbGMin4JQ/LRb83&#10;x1zbM2/otA2liBD2OSqoQmhzKX1RkUE/si1x9A7WGQxRulJqh+cIN41Mk2QiDdYcFyps6bmi4rj9&#10;MQrW2XT9/f7Ab5fNfke7r/3xMXWJUneDbjUDEagLt/B/+1UrSO+fsgy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apJhckAAADeAAAADwAAAAAAAAAAAAAAAACYAgAA&#10;ZHJzL2Rvd25yZXYueG1sUEsFBgAAAAAEAAQA9QAAAI4DAAAAAA==&#10;" fillcolor="black" stroked="f"/>
                        <v:rect id="Rectangle 458" o:spid="_x0000_s3723" style="position:absolute;left:1137;top:168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7hyccA&#10;AADeAAAADwAAAGRycy9kb3ducmV2LnhtbESPy2oCMRSG94W+QziF7mrS6YVxNEotFLoR6mWhu+Pk&#10;ODM4OZkmqY4+vVkIXf78N77xtLetOJIPjWMNzwMFgrh0puFKw3r19ZSDCBHZYOuYNJwpwHRyfzfG&#10;wrgTL+i4jJVIIxwK1FDH2BVShrImi2HgOuLk7Z23GJP0lTQeT2nctjJT6l1abDg91NjRZ03lYfln&#10;NcyG+ez355Xnl8VuS9vN7vCWeaX140P/MQIRqY//4Vv722jIXnKVABJOQgE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u4cnHAAAA3gAAAA8AAAAAAAAAAAAAAAAAmAIAAGRy&#10;cy9kb3ducmV2LnhtbFBLBQYAAAAABAAEAPUAAACMAwAAAAA=&#10;" fillcolor="black" stroked="f"/>
                        <v:rect id="Rectangle 459" o:spid="_x0000_s3724" style="position:absolute;left:1137;top:168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JEUsgA&#10;AADeAAAADwAAAGRycy9kb3ducmV2LnhtbESPQWsCMRSE74X+h/AKvdXEtZbt1ihVELwI1fZQb8/N&#10;6+7i5mWbpLr11zeC0OMwM98wk1lvW3EkHxrHGoYDBYK4dKbhSsPH+/IhBxEissHWMWn4pQCz6e3N&#10;BAvjTryh4zZWIkE4FKihjrErpAxlTRbDwHXEyfty3mJM0lfSeDwluG1lptSTtNhwWqixo0VN5WH7&#10;YzXMn/P599sjr8+b/Y52n/vDOPNK6/u7/vUFRKQ+/oev7ZXRkI1yNYTLnXQ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YkRSyAAAAN4AAAAPAAAAAAAAAAAAAAAAAJgCAABk&#10;cnMvZG93bnJldi54bWxQSwUGAAAAAAQABAD1AAAAjQMAAAAA&#10;" fillcolor="black" stroked="f"/>
                        <v:rect id="Rectangle 460" o:spid="_x0000_s3725" style="position:absolute;left:1137;top:169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DaJckA&#10;AADeAAAADwAAAGRycy9kb3ducmV2LnhtbESPT0sDMRTE74LfITyhN5u42rLdNi1WELwI9s+hvb1u&#10;nrtLNy9rkrarn94IBY/DzPyGmS1624oz+dA41vAwVCCIS2carjRsN6/3OYgQkQ22jknDNwVYzG9v&#10;ZlgYd+EVndexEgnCoUANdYxdIWUoa7IYhq4jTt6n8xZjkr6SxuMlwW0rM6XG0mLDaaHGjl5qKo/r&#10;k9WwnOTLr48nfv9ZHfa03x2Oo8wrrQd3/fMURKQ+/oev7TejIXvMVQZ/d9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bDaJckAAADeAAAADwAAAAAAAAAAAAAAAACYAgAA&#10;ZHJzL2Rvd25yZXYueG1sUEsFBgAAAAAEAAQA9QAAAI4DAAAAAA==&#10;" fillcolor="black" stroked="f"/>
                        <v:rect id="Rectangle 461" o:spid="_x0000_s3726" style="position:absolute;left:1137;top:170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x/vsgA&#10;AADeAAAADwAAAGRycy9kb3ducmV2LnhtbESPQWsCMRSE74X+h/AKvdWkay3rapRaELwUqu1Bb8/N&#10;c3dx87JNUt321zeC0OMwM98w03lvW3EiHxrHGh4HCgRx6UzDlYbPj+VDDiJEZIOtY9LwQwHms9ub&#10;KRbGnXlNp02sRIJwKFBDHWNXSBnKmiyGgeuIk3dw3mJM0lfSeDwnuG1lptSztNhwWqixo9eayuPm&#10;22pYjPPF1/sTv/2u9zvabffHUeaV1vd3/csERKQ+/oev7ZXRkA1zNYTLnXQ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H++yAAAAN4AAAAPAAAAAAAAAAAAAAAAAJgCAABk&#10;cnMvZG93bnJldi54bWxQSwUGAAAAAAQABAD1AAAAjQMAAAAA&#10;" fillcolor="black" stroked="f"/>
                        <v:rect id="Rectangle 462" o:spid="_x0000_s3727" style="position:absolute;left:1137;top:170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XnysgA&#10;AADeAAAADwAAAGRycy9kb3ducmV2LnhtbESPQUvDQBSE74L/YXmCN7trjBJjt8UWBC9CUz3Y22v2&#10;mYRm36a7axv99d2C4HGYmW+Y6Xy0vTiQD51jDbcTBYK4dqbjRsPH+8tNASJEZIO9Y9LwQwHms8uL&#10;KZbGHbmiwzo2IkE4lKihjXEopQx1SxbDxA3Eyfty3mJM0jfSeDwmuO1lptSDtNhxWmhxoGVL9W79&#10;bTUsHovFfpXz22+13dDmc7u7z7zS+vpqfH4CEWmM/+G/9qvRkN0VKofznXQF5Ow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FefKyAAAAN4AAAAPAAAAAAAAAAAAAAAAAJgCAABk&#10;cnMvZG93bnJldi54bWxQSwUGAAAAAAQABAD1AAAAjQMAAAAA&#10;" fillcolor="black" stroked="f"/>
                        <v:rect id="Rectangle 463" o:spid="_x0000_s3728" style="position:absolute;left:1137;top:171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lCUcgA&#10;AADeAAAADwAAAGRycy9kb3ducmV2LnhtbESPQUvDQBSE74L/YXmCN7trbCTGbostCL0INnqwt9fs&#10;MwnNvk131zb6692C4HGYmW+Y2WK0vTiSD51jDbcTBYK4dqbjRsP72/NNASJEZIO9Y9LwTQEW88uL&#10;GZbGnXhDxyo2IkE4lKihjXEopQx1SxbDxA3Eyft03mJM0jfSeDwluO1lptS9tNhxWmhxoFVL9b76&#10;shqWD8Xy8Drll5/Nbkvbj90+z7zS+vpqfHoEEWmM/+G/9tpoyO4KlcP5Tr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WUJRyAAAAN4AAAAPAAAAAAAAAAAAAAAAAJgCAABk&#10;cnMvZG93bnJldi54bWxQSwUGAAAAAAQABAD1AAAAjQMAAAAA&#10;" fillcolor="black" stroked="f"/>
                        <v:rect id="Rectangle 464" o:spid="_x0000_s3729" style="position:absolute;left:1137;top:171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vcJsgA&#10;AADeAAAADwAAAGRycy9kb3ducmV2LnhtbESPQWsCMRSE74X+h/AKvdWkWyvbrVGqIHgRqu2h3p6b&#10;193FzcuaRF376xuh0OMwM98w42lvW3EiHxrHGh4HCgRx6UzDlYbPj8VDDiJEZIOtY9JwoQDTye3N&#10;GAvjzrym0yZWIkE4FKihjrErpAxlTRbDwHXEyft23mJM0lfSeDwnuG1lptRIWmw4LdTY0bymcr85&#10;Wg2zl3x2eB/y6me929L2a7d/zrzS+v6uf3sFEamP/+G/9tJoyJ5yNY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i9wmyAAAAN4AAAAPAAAAAAAAAAAAAAAAAJgCAABk&#10;cnMvZG93bnJldi54bWxQSwUGAAAAAAQABAD1AAAAjQMAAAAA&#10;" fillcolor="black" stroked="f"/>
                        <v:rect id="Rectangle 465" o:spid="_x0000_s3730" style="position:absolute;left:1137;top:172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d5vckA&#10;AADeAAAADwAAAGRycy9kb3ducmV2LnhtbESPS2vDMBCE74H+B7GF3hKp7st1o4SmEOilkEcPzW1j&#10;bW0Ta+VKSuLm11eBQo7DzHzDjKe9bcWBfGgca7gdKRDEpTMNVxo+1/NhDiJEZIOtY9LwSwGmk6vB&#10;GAvjjrykwypWIkE4FKihjrErpAxlTRbDyHXEyft23mJM0lfSeDwmuG1lptSjtNhwWqixo7eayt1q&#10;bzXMnvPZz+KeP07L7YY2X9vdQ+aV1jfX/esLiEh9vIT/2+9GQ3aXqyc430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cd5vckAAADeAAAADwAAAAAAAAAAAAAAAACYAgAA&#10;ZHJzL2Rvd25yZXYueG1sUEsFBgAAAAAEAAQA9QAAAI4DAAAAAA==&#10;" fillcolor="black" stroked="f"/>
                        <v:rect id="Rectangle 466" o:spid="_x0000_s3731" style="position:absolute;left:1137;top:173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jtz8UA&#10;AADeAAAADwAAAGRycy9kb3ducmV2LnhtbERPyW7CMBC9V+o/WFOpt2I3XRQCBpVKlXpBKssBbkM8&#10;JBHxOLVdCHw9PiD1+PT28bS3rTiSD41jDc8DBYK4dKbhSsN69fWUgwgR2WDrmDScKcB0cn83xsK4&#10;Ey/ouIyVSCEcCtRQx9gVUoayJoth4DrixO2dtxgT9JU0Hk8p3LYyU+pdWmw4NdTY0WdN5WH5ZzXM&#10;hvns9+eV55fFbkvbze7wlnml9eND/zECEamP/+Kb+9toyF5ylfamO+kKy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WO3PxQAAAN4AAAAPAAAAAAAAAAAAAAAAAJgCAABkcnMv&#10;ZG93bnJldi54bWxQSwUGAAAAAAQABAD1AAAAigMAAAAA&#10;" fillcolor="black" stroked="f"/>
                        <v:rect id="Rectangle 467" o:spid="_x0000_s3732" style="position:absolute;left:1137;top:173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RIVMgA&#10;AADeAAAADwAAAGRycy9kb3ducmV2LnhtbESPQWsCMRSE74X+h/AK3mritpV1NUotFHopVNuD3p6b&#10;5+7i5mWbRN321zdCweMwM98ws0VvW3EiHxrHGkZDBYK4dKbhSsPX5+t9DiJEZIOtY9LwQwEW89ub&#10;GRbGnXlFp3WsRIJwKFBDHWNXSBnKmiyGoeuIk7d33mJM0lfSeDwnuG1lptRYWmw4LdTY0UtN5WF9&#10;tBqWk3z5/fHI77+r3Za2m93hKfNK68Fd/zwFEamP1/B/+81oyB5yNYH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FEhUyAAAAN4AAAAPAAAAAAAAAAAAAAAAAJgCAABk&#10;cnMvZG93bnJldi54bWxQSwUGAAAAAAQABAD1AAAAjQMAAAAA&#10;" fillcolor="black" stroked="f"/>
                        <v:rect id="Rectangle 468" o:spid="_x0000_s3733" style="position:absolute;left:1137;top:174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3FMcA&#10;AADeAAAADwAAAGRycy9kb3ducmV2LnhtbESPy2rCQBSG9wXfYTiCuzoxthKjo2hB6KZQLwvdHTPH&#10;JJg5k86MmvbpO4tClz//jW++7Ewj7uR8bVnBaJiAIC6srrlUcNhvnjMQPiBrbCyTgm/ysFz0nuaY&#10;a/vgLd13oRRxhH2OCqoQ2lxKX1Rk0A9tSxy9i3UGQ5SulNrhI46bRqZJMpEGa44PFbb0VlFx3d2M&#10;gvU0W399vvDHz/Z8otPxfH1NXaLUoN+tZiACdeE//Nd+1wrScTaK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3dxTHAAAA3gAAAA8AAAAAAAAAAAAAAAAAmAIAAGRy&#10;cy9kb3ducmV2LnhtbFBLBQYAAAAABAAEAPUAAACMAwAAAAA=&#10;" fillcolor="black" stroked="f"/>
                        <v:rect id="Rectangle 469" o:spid="_x0000_s3734" style="position:absolute;left:1137;top:175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vSj8kA&#10;AADeAAAADwAAAGRycy9kb3ducmV2LnhtbESPT0vDQBTE74LfYXmCN7NJ/EMasy1WELwIbfXQ3l6z&#10;zyQk+zburm3003cLgsdhZn7DVIvJDOJAzneWFWRJCoK4trrjRsHH+8tNAcIHZI2DZVLwQx4W88uL&#10;Ckttj7ymwyY0IkLYl6igDWEspfR1SwZ9Ykfi6H1aZzBE6RqpHR4j3AwyT9MHabDjuNDiSM8t1f3m&#10;2yhYzorl1+qO337X+x3ttvv+PnepUtdX09MjiEBT+A//tV+1gvy2yDI434lXQM5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LvSj8kAAADeAAAADwAAAAAAAAAAAAAAAACYAgAA&#10;ZHJzL2Rvd25yZXYueG1sUEsFBgAAAAAEAAQA9QAAAI4DAAAAAA==&#10;" fillcolor="black" stroked="f"/>
                        <v:rect id="Rectangle 470" o:spid="_x0000_s3735" style="position:absolute;left:1137;top:175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lM+MgA&#10;AADeAAAADwAAAGRycy9kb3ducmV2LnhtbESPQWvCQBSE7wX/w/KE3urGVEuMrlILhV6EanvQ2zP7&#10;TILZt+nuVqO/visIPQ4z8w0zW3SmESdyvrasYDhIQBAXVtdcKvj+en/KQPiArLGxTAou5GEx7z3M&#10;MNf2zGs6bUIpIoR9jgqqENpcSl9UZNAPbEscvYN1BkOUrpTa4TnCTSPTJHmRBmuOCxW29FZRcdz8&#10;GgXLSbb8+Rzx6rre72i33R/HqUuUeux3r1MQgbrwH763P7SC9Dkbpn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aUz4yAAAAN4AAAAPAAAAAAAAAAAAAAAAAJgCAABk&#10;cnMvZG93bnJldi54bWxQSwUGAAAAAAQABAD1AAAAjQMAAAAA&#10;" fillcolor="black" stroked="f"/>
                        <v:rect id="Rectangle 471" o:spid="_x0000_s3736" style="position:absolute;left:1137;top:176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XpY8gA&#10;AADeAAAADwAAAGRycy9kb3ducmV2LnhtbESPQWvCQBSE74L/YXmF3nRjtCVGV9FCoZdCtR709sy+&#10;JsHs23R3q7G/visUPA4z8w0zX3amEWdyvrasYDRMQBAXVtdcKth9vg4yED4ga2wsk4IreVgu+r05&#10;5tpeeEPnbShFhLDPUUEVQptL6YuKDPqhbYmj92WdwRClK6V2eIlw08g0SZ6lwZrjQoUtvVRUnLY/&#10;RsF6mq2/Pyb8/rs5HuiwP56eUpco9fjQrWYgAnXhHv5vv2kF6Tgb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JeljyAAAAN4AAAAPAAAAAAAAAAAAAAAAAJgCAABk&#10;cnMvZG93bnJldi54bWxQSwUGAAAAAAQABAD1AAAAjQMAAAAA&#10;" fillcolor="black" stroked="f"/>
                        <v:rect id="Rectangle 472" o:spid="_x0000_s3737" style="position:absolute;left:1137;top:176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xxF8kA&#10;AADeAAAADwAAAGRycy9kb3ducmV2LnhtbESPT2vCQBTE74LfYXmCN90Y/5CmrqKFQi+Fqj3U2zP7&#10;TILZt+nuVtN++m5B6HGYmd8wy3VnGnEl52vLCibjBARxYXXNpYL3w/MoA+EDssbGMin4Jg/rVb+3&#10;xFzbG+/oug+liBD2OSqoQmhzKX1RkUE/ti1x9M7WGQxRulJqh7cIN41Mk2QhDdYcFyps6ami4rL/&#10;Mgq2D9n2823Grz+705GOH6fLPHWJUsNBt3kEEagL/+F7+0UrSKfZZAZ/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MxxF8kAAADeAAAADwAAAAAAAAAAAAAAAACYAgAA&#10;ZHJzL2Rvd25yZXYueG1sUEsFBgAAAAAEAAQA9QAAAI4DAAAAAA==&#10;" fillcolor="black" stroked="f"/>
                        <v:rect id="Rectangle 473" o:spid="_x0000_s3738" style="position:absolute;left:1137;top:1774;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DUjMgA&#10;AADeAAAADwAAAGRycy9kb3ducmV2LnhtbESPQWvCQBSE74L/YXmF3nRjWkuMrqKFQi9CtR709sy+&#10;JsHs23R3q9Ff7xYKPQ4z8w0zW3SmEWdyvrasYDRMQBAXVtdcKth9vg0yED4ga2wsk4IreVjM+70Z&#10;5tpeeEPnbShFhLDPUUEVQptL6YuKDPqhbYmj92WdwRClK6V2eIlw08g0SV6kwZrjQoUtvVZUnLY/&#10;RsFqkq2+P555fdscD3TYH0/j1CVKPT50yymIQF34D/+137WC9Ckb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gNSMyAAAAN4AAAAPAAAAAAAAAAAAAAAAAJgCAABk&#10;cnMvZG93bnJldi54bWxQSwUGAAAAAAQABAD1AAAAjQMAAAAA&#10;" fillcolor="black" stroked="f"/>
                        <v:rect id="Rectangle 474" o:spid="_x0000_s3739" style="position:absolute;left:1137;top:178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JK+8gA&#10;AADeAAAADwAAAGRycy9kb3ducmV2LnhtbESPQWvCQBSE7wX/w/IKvdWNaSsxuooKQi+Faj3o7Zl9&#10;TYLZt3F31dRf7xYKPQ4z8w0zmXWmERdyvrasYNBPQBAXVtdcKth+rZ4zED4ga2wsk4If8jCb9h4m&#10;mGt75TVdNqEUEcI+RwVVCG0upS8qMuj7tiWO3rd1BkOUrpTa4TXCTSPTJBlKgzXHhQpbWlZUHDdn&#10;o2Axyhanz1f+uK0Pe9rvDse31CVKPT128zGIQF34D/+137WC9CUbDO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Ukr7yAAAAN4AAAAPAAAAAAAAAAAAAAAAAJgCAABk&#10;cnMvZG93bnJldi54bWxQSwUGAAAAAAQABAD1AAAAjQMAAAAA&#10;" fillcolor="black" stroked="f"/>
                        <v:rect id="Rectangle 475" o:spid="_x0000_s3740" style="position:absolute;left:1137;top:178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vYMkA&#10;AADeAAAADwAAAGRycy9kb3ducmV2LnhtbESPT2vCQBTE74V+h+UVeqsbU6tp6iq1UPBSqH8Oentm&#10;X5Ng9m26u9Xop3eFgsdhZn7DjKedacSBnK8tK+j3EhDEhdU1lwrWq8+nDIQPyBoby6TgRB6mk/u7&#10;MebaHnlBh2UoRYSwz1FBFUKbS+mLigz6nm2Jo/djncEQpSuldniMcNPINEmG0mDNcaHClj4qKvbL&#10;P6Ng9prNfr8H/HVe7La03ez2L6lLlHp86N7fQATqwi38355rBelz1h/B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7vYMkAAADeAAAADwAAAAAAAAAAAAAAAACYAgAA&#10;ZHJzL2Rvd25yZXYueG1sUEsFBgAAAAAEAAQA9QAAAI4DAAAAAA==&#10;" fillcolor="black" stroked="f"/>
                        <v:rect id="Rectangle 476" o:spid="_x0000_s3741" style="position:absolute;left:1137;top:179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7EsUA&#10;AADeAAAADwAAAGRycy9kb3ducmV2LnhtbERPu27CMBTdK/EP1kViKw6hRSFgEFRC6lKpPAbYLvEl&#10;iYivU9tA2q+vh0odj857vuxMI+7kfG1ZwWiYgCAurK65VHDYb54zED4ga2wsk4Jv8rBc9J7mmGv7&#10;4C3dd6EUMYR9jgqqENpcSl9UZNAPbUscuYt1BkOErpTa4SOGm0amSTKRBmuODRW29FZRcd3djIL1&#10;NFt/fb7wx8/2fKLT8Xx9TV2i1KDfrWYgAnXhX/znftcK0nE2i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gXsSxQAAAN4AAAAPAAAAAAAAAAAAAAAAAJgCAABkcnMv&#10;ZG93bnJldi54bWxQSwUGAAAAAAQABAD1AAAAigMAAAAA&#10;" fillcolor="black" stroked="f"/>
                        <v:rect id="Rectangle 477" o:spid="_x0000_s3742" style="position:absolute;left:1137;top:179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3eicgA&#10;AADeAAAADwAAAGRycy9kb3ducmV2LnhtbESPQWvCQBSE7wX/w/KE3urGaEuMrlKFQi9CtR709sw+&#10;k2D2bbq71eiv7xYKPQ4z8w0zW3SmERdyvrasYDhIQBAXVtdcKth9vj1lIHxA1thYJgU38rCY9x5m&#10;mGt75Q1dtqEUEcI+RwVVCG0upS8qMugHtiWO3sk6gyFKV0rt8BrhppFpkrxIgzXHhQpbWlVUnLff&#10;RsFyki2/Psa8vm+OBzrsj+fn1CVKPfa71ymIQF34D/+137WCdJQNJ/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zd6JyAAAAN4AAAAPAAAAAAAAAAAAAAAAAJgCAABk&#10;cnMvZG93bnJldi54bWxQSwUGAAAAAAQABAD1AAAAjQMAAAAA&#10;" fillcolor="black" stroked="f"/>
                        <v:rect id="Rectangle 478" o:spid="_x0000_s3743" style="position:absolute;left:1137;top:180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u9qccA&#10;AADeAAAADwAAAGRycy9kb3ducmV2LnhtbESPzWrCQBSF94LvMFyhO52Y2hJTR9FCwY1QbRe6u2Zu&#10;k2DmTjoz1ejTOwuhy8P545stOtOIMzlfW1YwHiUgiAuray4VfH99DDMQPiBrbCyTgit5WMz7vRnm&#10;2l54S+ddKEUcYZ+jgiqENpfSFxUZ9CPbEkfvxzqDIUpXSu3wEsdNI9MkeZUGa44PFbb0XlFx2v0Z&#10;Batptvr9nPDmtj0e6LA/nl5Slyj1NOiWbyACdeE//GivtYL0OUsj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bvanHAAAA3gAAAA8AAAAAAAAAAAAAAAAAmAIAAGRy&#10;cy9kb3ducmV2LnhtbFBLBQYAAAAABAAEAPUAAACMAwAAAAA=&#10;" fillcolor="black" stroked="f"/>
                        <v:rect id="Rectangle 479" o:spid="_x0000_s3744" style="position:absolute;left:1137;top:181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cYMsgA&#10;AADeAAAADwAAAGRycy9kb3ducmV2LnhtbESPQWvCQBSE7wX/w/KE3urGVEuMrlILhV6EanvQ2zP7&#10;TILZt+nuVqO/visIPQ4z8w0zW3SmESdyvrasYDhIQBAXVtdcKvj+en/KQPiArLGxTAou5GEx7z3M&#10;MNf2zGs6bUIpIoR9jgqqENpcSl9UZNAPbEscvYN1BkOUrpTa4TnCTSPTJHmRBmuOCxW29FZRcdz8&#10;GgXLSbb8+Rzx6rre72i33R/HqUuUeux3r1MQgbrwH763P7SC9DlLh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1xgyyAAAAN4AAAAPAAAAAAAAAAAAAAAAAJgCAABk&#10;cnMvZG93bnJldi54bWxQSwUGAAAAAAQABAD1AAAAjQMAAAAA&#10;" fillcolor="black" stroked="f"/>
                        <v:rect id="Rectangle 480" o:spid="_x0000_s3745" style="position:absolute;left:1137;top:181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WGRckA&#10;AADeAAAADwAAAGRycy9kb3ducmV2LnhtbESPT0sDMRTE70K/Q3gFbzZr1LLdNi2tIHgR7J9De3vd&#10;PHeXbl62SWxXP70RBI/DzPyGmS1624oL+dA41nA/ykAQl840XGnYbV/uchAhIhtsHZOGLwqwmA9u&#10;ZlgYd+U1XTaxEgnCoUANdYxdIWUoa7IYRq4jTt6H8xZjkr6SxuM1wW0rVZaNpcWG00KNHT3XVJ42&#10;n1bDapKvzu+P/Pa9Ph7osD+enpTPtL4d9sspiEh9/A//tV+NBvWQKwW/d9IVkP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gWGRckAAADeAAAADwAAAAAAAAAAAAAAAACYAgAA&#10;ZHJzL2Rvd25yZXYueG1sUEsFBgAAAAAEAAQA9QAAAI4DAAAAAA==&#10;" fillcolor="black" stroked="f"/>
                        <v:rect id="Rectangle 481" o:spid="_x0000_s3746" style="position:absolute;left:1137;top:182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kj3skA&#10;AADeAAAADwAAAGRycy9kb3ducmV2LnhtbESPT2vCQBTE7wW/w/IEb3VjtJKmrqKFQi+F+udQb8/s&#10;axLMvk13V4399F2h4HGYmd8ws0VnGnEm52vLCkbDBARxYXXNpYLd9u0xA+EDssbGMim4kofFvPcw&#10;w1zbC6/pvAmliBD2OSqoQmhzKX1RkUE/tC1x9L6tMxiidKXUDi8RbhqZJslUGqw5LlTY0mtFxXFz&#10;MgpWz9nq53PCH7/rw572X4fjU+oSpQb9bvkCIlAX7uH/9rtWkI6zd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Ukj3skAAADeAAAADwAAAAAAAAAAAAAAAACYAgAA&#10;ZHJzL2Rvd25yZXYueG1sUEsFBgAAAAAEAAQA9QAAAI4DAAAAAA==&#10;" fillcolor="black" stroked="f"/>
                        <v:rect id="Rectangle 482" o:spid="_x0000_s3747" style="position:absolute;left:1137;top:198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C7qsgA&#10;AADeAAAADwAAAGRycy9kb3ducmV2LnhtbESPQWvCQBSE74X+h+UJvdWNqZUYXaUWBC+FanvQ2zP7&#10;TILZt+nuqrG/visUPA4z8w0znXemEWdyvrasYNBPQBAXVtdcKvj+Wj5nIHxA1thYJgVX8jCfPT5M&#10;Mdf2wms6b0IpIoR9jgqqENpcSl9UZND3bUscvYN1BkOUrpTa4SXCTSPTJBlJgzXHhQpbeq+oOG5O&#10;RsFinC1+Pof88bve72i33R9fU5co9dTr3iYgAnXhHv5vr7SC9CVLh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oLuqyAAAAN4AAAAPAAAAAAAAAAAAAAAAAJgCAABk&#10;cnMvZG93bnJldi54bWxQSwUGAAAAAAQABAD1AAAAjQMAAAAA&#10;" fillcolor="black" stroked="f"/>
                        <v:rect id="Rectangle 483" o:spid="_x0000_s3748" style="position:absolute;left:1137;top:198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weMc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VOWj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7B4xyAAAAN4AAAAPAAAAAAAAAAAAAAAAAJgCAABk&#10;cnMvZG93bnJldi54bWxQSwUGAAAAAAQABAD1AAAAjQMAAAAA&#10;" fillcolor="black" stroked="f"/>
                        <v:rect id="Rectangle 484" o:spid="_x0000_s3749" style="position:absolute;left:1137;top:199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6ARsgA&#10;AADeAAAADwAAAGRycy9kb3ducmV2LnhtbESPQWvCQBSE70L/w/KE3nRjqpKmrlILgpeC2h7q7Zl9&#10;TYLZt+nuqqm/3hUKPQ4z8w0zW3SmEWdyvrasYDRMQBAXVtdcKvj8WA0yED4ga2wsk4Jf8rCYP/Rm&#10;mGt74S2dd6EUEcI+RwVVCG0upS8qMuiHtiWO3rd1BkOUrpTa4SXCTSPTJJlKgzXHhQpbequoOO5O&#10;RsHyOVv+bMb8ft0e9rT/OhwnqUuUeux3ry8gAnXhP/zXXmsF6VOWTu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PoBGyAAAAN4AAAAPAAAAAAAAAAAAAAAAAJgCAABk&#10;cnMvZG93bnJldi54bWxQSwUGAAAAAAQABAD1AAAAjQMAAAAA&#10;" fillcolor="black" stroked="f"/>
                        <v:rect id="Rectangle 485" o:spid="_x0000_s3750" style="position:absolute;left:1137;top:200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Il3ckA&#10;AADeAAAADwAAAGRycy9kb3ducmV2LnhtbESPT2vCQBTE7wW/w/KE3urGtLVpdBUtFHop+KeHentm&#10;n0kw+zbd3Wrqp+8KgsdhZn7DTGadacSRnK8tKxgOEhDEhdU1lwq+Nu8PGQgfkDU2lknBH3mYTXt3&#10;E8y1PfGKjutQighhn6OCKoQ2l9IXFRn0A9sSR29vncEQpSuldniKcNPINElG0mDNcaHClt4qKg7r&#10;X6Ng8ZotfpZP/Hle7ba0/d4dnlOXKHXf7+ZjEIG6cAtf2x9aQfqYpS9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nIl3ckAAADeAAAADwAAAAAAAAAAAAAAAACYAgAA&#10;ZHJzL2Rvd25yZXYueG1sUEsFBgAAAAAEAAQA9QAAAI4DAAAAAA==&#10;" fillcolor="black" stroked="f"/>
                        <v:rect id="Rectangle 486" o:spid="_x0000_s3751" style="position:absolute;left:1137;top:200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xr8UA&#10;AADeAAAADwAAAGRycy9kb3ducmV2LnhtbERPz2vCMBS+C/4P4Qm7aWrnRu2MooOBF2G6HfT2bN7a&#10;YvPSJZlW/3pzEHb8+H7PFp1pxJmcry0rGI8SEMSF1TWXCr6/PoYZCB+QNTaWScGVPCzm/d4Mc20v&#10;vKXzLpQihrDPUUEVQptL6YuKDPqRbYkj92OdwRChK6V2eInhppFpkrxKgzXHhgpbeq+oOO3+jILV&#10;NFv9fk54c9seD3TYH08vqUuUehp0yzcQgbrwL36411pB+pyl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7bGvxQAAAN4AAAAPAAAAAAAAAAAAAAAAAJgCAABkcnMv&#10;ZG93bnJldi54bWxQSwUGAAAAAAQABAD1AAAAigMAAAAA&#10;" fillcolor="black" stroked="f"/>
                        <v:rect id="Rectangle 487" o:spid="_x0000_s3752" style="position:absolute;left:1137;top:201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EUNMgA&#10;AADeAAAADwAAAGRycy9kb3ducmV2LnhtbESPQWvCQBSE7wX/w/KE3urGtJYYXUULhV6EanvQ2zP7&#10;TILZt3F3q6m/visIPQ4z8w0znXemEWdyvrasYDhIQBAXVtdcKvj+en/KQPiArLGxTAp+ycN81nuY&#10;Yq7thdd03oRSRAj7HBVUIbS5lL6oyKAf2JY4egfrDIYoXSm1w0uEm0amSfIqDdYcFyps6a2i4rj5&#10;MQqW42x5+nzh1XW939Fuuz+OUpco9djvFhMQgbrwH763P7SC9DlLx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oRQ0yAAAAN4AAAAPAAAAAAAAAAAAAAAAAJgCAABk&#10;cnMvZG93bnJldi54bWxQSwUGAAAAAAQABAD1AAAAjQMAAAAA&#10;" fillcolor="black" stroked="f"/>
                        <v:rect id="Rectangle 488" o:spid="_x0000_s3753" style="position:absolute;left:1137;top:202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IrdMcA&#10;AADeAAAADwAAAGRycy9kb3ducmV2LnhtbESPzWrCQBSF9wXfYbiCuzox1hKjo6ggdFNQ20XdXTPX&#10;JJi5E2dGTfv0nUWhy8P545svO9OIOzlfW1YwGiYgiAuray4VfH5snzMQPiBrbCyTgm/ysFz0nuaY&#10;a/vgPd0PoRRxhH2OCqoQ2lxKX1Rk0A9tSxy9s3UGQ5SulNrhI46bRqZJ8ioN1hwfKmxpU1FxOdyM&#10;gvU0W193L/z+sz8d6fh1ukxSlyg16HerGYhAXfgP/7XftIJ0nI0jQMSJKC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CK3THAAAA3gAAAA8AAAAAAAAAAAAAAAAAmAIAAGRy&#10;cy9kb3ducmV2LnhtbFBLBQYAAAAABAAEAPUAAACMAwAAAAA=&#10;" fillcolor="black" stroked="f"/>
                        <v:rect id="Rectangle 489" o:spid="_x0000_s3754" style="position:absolute;left:1137;top:202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6O78gA&#10;AADeAAAADwAAAGRycy9kb3ducmV2LnhtbESPQWvCQBSE74L/YXmF3nRjtCVGV9FCoZdCtR709sy+&#10;JsHs23R3q7G/visUPA4z8w0zX3amEWdyvrasYDRMQBAXVtdcKth9vg4yED4ga2wsk4IreVgu+r05&#10;5tpeeEPnbShFhLDPUUEVQptL6YuKDPqhbYmj92WdwRClK6V2eIlw08g0SZ6lwZrjQoUtvVRUnLY/&#10;RsF6mq2/Pyb8/rs5HuiwP56eUpco9fjQrWYgAnXhHv5vv2kF6Tgbj+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Do7vyAAAAN4AAAAPAAAAAAAAAAAAAAAAAJgCAABk&#10;cnMvZG93bnJldi54bWxQSwUGAAAAAAQABAD1AAAAjQMAAAAA&#10;" fillcolor="black" stroked="f"/>
                        <v:rect id="Rectangle 490" o:spid="_x0000_s3755" style="position:absolute;left:1137;top:203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wQmMkA&#10;AADeAAAADwAAAGRycy9kb3ducmV2LnhtbESPT2vCQBTE7wW/w/IEb3VjtJKmrqKFQi+F+udQb8/s&#10;axLMvk13V4399F2h4HGYmd8ws0VnGnEm52vLCkbDBARxYXXNpYLd9u0xA+EDssbGMim4kofFvPcw&#10;w1zbC6/pvAmliBD2OSqoQmhzKX1RkUE/tC1x9L6tMxiidKXUDi8RbhqZJslUGqw5LlTY0mtFxXFz&#10;MgpWz9nq53PCH7/rw572X4fjU+oSpQb9bvkCIlAX7uH/9rtWkI6zcQq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9wQmMkAAADeAAAADwAAAAAAAAAAAAAAAACYAgAA&#10;ZHJzL2Rvd25yZXYueG1sUEsFBgAAAAAEAAQA9QAAAI4DAAAAAA==&#10;" fillcolor="black" stroked="f"/>
                        <v:rect id="Rectangle 491" o:spid="_x0000_s3756" style="position:absolute;left:1137;top:203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C1A8gA&#10;AADeAAAADwAAAGRycy9kb3ducmV2LnhtbESPQWvCQBSE7wX/w/IK3uqmiS0xdRUtCF4K1fagt2f2&#10;NQlm36a7q8b++q5Q6HGYmW+Y6bw3rTiT841lBY+jBARxaXXDlYLPj9VDDsIHZI2tZVJwJQ/z2eBu&#10;ioW2F97QeRsqESHsC1RQh9AVUvqyJoN+ZDvi6H1ZZzBE6SqpHV4i3LQyTZJnabDhuFBjR681lcft&#10;yShYTvLl9/uY3342hz3td4fjU+oSpYb3/eIFRKA+/If/2mutIM3yLIPb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kLUDyAAAAN4AAAAPAAAAAAAAAAAAAAAAAJgCAABk&#10;cnMvZG93bnJldi54bWxQSwUGAAAAAAQABAD1AAAAjQMAAAAA&#10;" fillcolor="black" stroked="f"/>
                        <v:rect id="Rectangle 492" o:spid="_x0000_s3757" style="position:absolute;left:1137;top:204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ktd8gA&#10;AADeAAAADwAAAGRycy9kb3ducmV2LnhtbESPQWvCQBSE74L/YXlCb7pptCVGV9FCoZdCtR709sy+&#10;JsHs27i71bS/visUPA4z8w0zX3amERdyvras4HGUgCAurK65VLD7fB1mIHxA1thYJgU/5GG56Pfm&#10;mGt75Q1dtqEUEcI+RwVVCG0upS8qMuhHtiWO3pd1BkOUrpTa4TXCTSPTJHmWBmuOCxW29FJRcdp+&#10;GwXrabY+f0z4/XdzPNBhfzw9pS5R6mHQrWYgAnXhHv5vv2kF6TgbT+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eS13yAAAAN4AAAAPAAAAAAAAAAAAAAAAAJgCAABk&#10;cnMvZG93bnJldi54bWxQSwUGAAAAAAQABAD1AAAAjQMAAAAA&#10;" fillcolor="black" stroked="f"/>
                        <v:rect id="Rectangle 493" o:spid="_x0000_s3758" style="position:absolute;left:1137;top:205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WI7MgA&#10;AADeAAAADwAAAGRycy9kb3ducmV2LnhtbESPQWvCQBSE7wX/w/KE3uqmsZYYXaUWCr0I1XrQ2zP7&#10;mgSzb9PdrUZ/vSsUPA4z8w0znXemEUdyvras4HmQgCAurK65VLD5/njKQPiArLGxTArO5GE+6z1M&#10;Mdf2xCs6rkMpIoR9jgqqENpcSl9UZNAPbEscvR/rDIYoXSm1w1OEm0amSfIqDdYcFyps6b2i4rD+&#10;MwoW42zx+/XCy8tqv6Pddn8YpS5R6rHfvU1ABOrCPfzf/tQK0mE2HM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NYjsyAAAAN4AAAAPAAAAAAAAAAAAAAAAAJgCAABk&#10;cnMvZG93bnJldi54bWxQSwUGAAAAAAQABAD1AAAAjQMAAAAA&#10;" fillcolor="black" stroked="f"/>
                        <v:rect id="Rectangle 494" o:spid="_x0000_s3759" style="position:absolute;left:1137;top:205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cWm8gA&#10;AADeAAAADwAAAGRycy9kb3ducmV2LnhtbESPQWvCQBSE74L/YXlCb7ppbCVGV6mFQi9CtR709sy+&#10;JsHs23R3q9Ff7xYKPQ4z8w0zX3amEWdyvras4HGUgCAurK65VLD7fBtmIHxA1thYJgVX8rBc9Htz&#10;zLW98IbO21CKCGGfo4IqhDaX0hcVGfQj2xJH78s6gyFKV0rt8BLhppFpkkykwZrjQoUtvVZUnLY/&#10;RsFqmq2+P554fdscD3TYH0/PqUuUehh0LzMQgbrwH/5rv2sF6TgbT+D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5xabyAAAAN4AAAAPAAAAAAAAAAAAAAAAAJgCAABk&#10;cnMvZG93bnJldi54bWxQSwUGAAAAAAQABAD1AAAAjQMAAAAA&#10;" fillcolor="black" stroked="f"/>
                        <v:rect id="Rectangle 495" o:spid="_x0000_s3760" style="position:absolute;left:1137;top:206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uzAMkA&#10;AADeAAAADwAAAGRycy9kb3ducmV2LnhtbESPT0vDQBTE74LfYXmCN7sx1TbGbIsVBC+C/XNob6/Z&#10;ZxKSfRt31zb207sFocdhZn7DFPPBdOJAzjeWFdyPEhDEpdUNVwo267e7DIQPyBo7y6TglzzMZ9dX&#10;BebaHnlJh1WoRISwz1FBHUKfS+nLmgz6ke2Jo/dlncEQpaukdniMcNPJNEkm0mDDcaHGnl5rKtvV&#10;j1GweMoW358P/HFa7ne02+7bx9QlSt3eDC/PIAIN4RL+b79rBek4G0/hfCde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6uzAMkAAADeAAAADwAAAAAAAAAAAAAAAACYAgAA&#10;ZHJzL2Rvd25yZXYueG1sUEsFBgAAAAAEAAQA9QAAAI4DAAAAAA==&#10;" fillcolor="black" stroked="f"/>
                        <v:rect id="Rectangle 496" o:spid="_x0000_s3761" style="position:absolute;left:1137;top:206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QncsUA&#10;AADeAAAADwAAAGRycy9kb3ducmV2LnhtbERPz2vCMBS+D/wfwhO8zdQ6R61GUUHYZaBuh3l7Ns+2&#10;2LzUJGq3v345DHb8+H7Pl51pxJ2cry0rGA0TEMSF1TWXCj4/ts8ZCB+QNTaWScE3eVguek9zzLV9&#10;8J7uh1CKGMI+RwVVCG0upS8qMuiHtiWO3Nk6gyFCV0rt8BHDTSPTJHmVBmuODRW2tKmouBxuRsF6&#10;mq2vuxd+/9mfjnT8Ol0mqUuUGvS71QxEoC78i//cb1pBOs7GcW+8E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CdyxQAAAN4AAAAPAAAAAAAAAAAAAAAAAJgCAABkcnMv&#10;ZG93bnJldi54bWxQSwUGAAAAAAQABAD1AAAAigMAAAAA&#10;" fillcolor="black" stroked="f"/>
                        <v:rect id="Rectangle 497" o:spid="_x0000_s3762" style="position:absolute;left:1137;top:207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iC6cgA&#10;AADeAAAADwAAAGRycy9kb3ducmV2LnhtbESPQWvCQBSE70L/w/KE3nRjtCVGV6mFQi+Faj3o7Zl9&#10;JsHs23R3q7G/visUPA4z8w0zX3amEWdyvrasYDRMQBAXVtdcKth+vQ0yED4ga2wsk4IreVguHnpz&#10;zLW98JrOm1CKCGGfo4IqhDaX0hcVGfRD2xJH72idwRClK6V2eIlw08g0SZ6lwZrjQoUtvVZUnDY/&#10;RsFqmq2+Pyf88bs+7Gm/O5yeUpco9djvXmYgAnXhHv5vv2sF6TgbT+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eILpyAAAAN4AAAAPAAAAAAAAAAAAAAAAAJgCAABk&#10;cnMvZG93bnJldi54bWxQSwUGAAAAAAQABAD1AAAAjQMAAAAA&#10;" fillcolor="black" stroked="f"/>
                        <v:rect id="Rectangle 498" o:spid="_x0000_s3763" style="position:absolute;left:1137;top:208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RYCccA&#10;AADeAAAADwAAAGRycy9kb3ducmV2LnhtbESPy2rCQBSG9wXfYTiCuzoxtRKjo2ih0E2hXha6O2aO&#10;STBzJs6MmvbpO4tClz//jW++7Ewj7uR8bVnBaJiAIC6srrlUsN+9P2cgfEDW2FgmBd/kYbnoPc0x&#10;1/bBG7pvQyniCPscFVQhtLmUvqjIoB/aljh6Z+sMhihdKbXDRxw3jUyTZCIN1hwfKmzpraLisr0Z&#10;Betptr5+jfnzZ3M60vFwurymLlFq0O9WMxCBuvAf/mt/aAXpSzaO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EWAnHAAAA3gAAAA8AAAAAAAAAAAAAAAAAmAIAAGRy&#10;cy9kb3ducmV2LnhtbFBLBQYAAAAABAAEAPUAAACMAwAAAAA=&#10;" fillcolor="black" stroked="f"/>
                        <v:rect id="Rectangle 499" o:spid="_x0000_s3764" style="position:absolute;left:1137;top:208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j9kskA&#10;AADeAAAADwAAAGRycy9kb3ducmV2LnhtbESPT2vCQBTE74LfYXmCN90Y/5CmrqKFQi+Fqj3U2zP7&#10;TILZt+nuVtN++m5B6HGYmd8wy3VnGnEl52vLCibjBARxYXXNpYL3w/MoA+EDssbGMin4Jg/rVb+3&#10;xFzbG+/oug+liBD2OSqoQmhzKX1RkUE/ti1x9M7WGQxRulJqh7cIN41Mk2QhDdYcFyps6ami4rL/&#10;Mgq2D9n2823Grz+705GOH6fLPHWJUsNBt3kEEagL/+F7+0UrSKfZbA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wj9kskAAADeAAAADwAAAAAAAAAAAAAAAACYAgAA&#10;ZHJzL2Rvd25yZXYueG1sUEsFBgAAAAAEAAQA9QAAAI4DAAAAAA==&#10;" fillcolor="black" stroked="f"/>
                        <v:rect id="Rectangle 500" o:spid="_x0000_s3765" style="position:absolute;left:1137;top:209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5cgA&#10;AADeAAAADwAAAGRycy9kb3ducmV2LnhtbESPQWvCQBSE74X+h+UJvdWNqZUYXaUWBC+FanvQ2zP7&#10;TILZt+nuqrG/visUPA4z8w0znXemEWdyvrasYNBPQBAXVtdcKvj+Wj5nIHxA1thYJgVX8jCfPT5M&#10;Mdf2wms6b0IpIoR9jgqqENpcSl9UZND3bUscvYN1BkOUrpTa4SXCTSPTJBlJgzXHhQpbeq+oOG5O&#10;RsFinC1+Pof88bve72i33R9fU5co9dTr3iYgAnXhHv5vr7SC9CUbp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2mPlyAAAAN4AAAAPAAAAAAAAAAAAAAAAAJgCAABk&#10;cnMvZG93bnJldi54bWxQSwUGAAAAAAQABAD1AAAAjQMAAAAA&#10;" fillcolor="black" stroked="f"/>
                        <v:rect id="Rectangle 501" o:spid="_x0000_s3766" style="position:absolute;left:1137;top:210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bGfsgA&#10;AADeAAAADwAAAGRycy9kb3ducmV2LnhtbESPQWvCQBSE74L/YXlCb7pptCVGV9FCoZdCtR709sy+&#10;JsHs27i71bS/visUPA4z8w0zX3amERdyvras4HGUgCAurK65VLD7fB1mIHxA1thYJgU/5GG56Pfm&#10;mGt75Q1dtqEUEcI+RwVVCG0upS8qMuhHtiWO3pd1BkOUrpTa4TXCTSPTJHmWBmuOCxW29FJRcdp+&#10;GwXrabY+f0z4/XdzPNBhfzw9pS5R6mHQrWYgAnXhHv5vv2kF6TibjO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lsZ+yAAAAN4AAAAPAAAAAAAAAAAAAAAAAJgCAABk&#10;cnMvZG93bnJldi54bWxQSwUGAAAAAAQABAD1AAAAjQMAAAAA&#10;" fillcolor="black" stroked="f"/>
                        <v:rect id="Rectangle 502" o:spid="_x0000_s3767" style="position:absolute;left:1137;top:210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9eCsgA&#10;AADeAAAADwAAAGRycy9kb3ducmV2LnhtbESPQWvCQBSE74X+h+UVvNVNYyoxdZVaEHoRqu1Bb8/s&#10;axLMvk13V0399V2h4HGYmW+Y6bw3rTiR841lBU/DBARxaXXDlYKvz+VjDsIHZI2tZVLwSx7ms/u7&#10;KRbannlNp02oRISwL1BBHUJXSOnLmgz6oe2Io/dtncEQpaukdniOcNPKNEnG0mDDcaHGjt5qKg+b&#10;o1GwmOSLn4+MV5f1fke77f7wnLpEqcFD//oCIlAfbuH/9rtWkI7yL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f14KyAAAAN4AAAAPAAAAAAAAAAAAAAAAAJgCAABk&#10;cnMvZG93bnJldi54bWxQSwUGAAAAAAQABAD1AAAAjQMAAAAA&#10;" fillcolor="black" stroked="f"/>
                        <v:rect id="Rectangle 503" o:spid="_x0000_s3768" style="position:absolute;left:1137;top:211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P7kcgA&#10;AADeAAAADwAAAGRycy9kb3ducmV2LnhtbESPQWvCQBSE7wX/w/KE3uqmUUuaukoVCr0Ianuot2f2&#10;NQlm36a7W43+elcQPA4z8w0zmXWmEQdyvras4HmQgCAurK65VPD99fGUgfABWWNjmRScyMNs2nuY&#10;YK7tkdd02IRSRAj7HBVUIbS5lL6oyKAf2JY4er/WGQxRulJqh8cIN41Mk+RFGqw5LlTY0qKiYr/5&#10;Nwrmr9n8bzXi5Xm929L2Z7cfpy5R6rHfvb+BCNSFe/jW/tQK0mE2GsP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M/uRyAAAAN4AAAAPAAAAAAAAAAAAAAAAAJgCAABk&#10;cnMvZG93bnJldi54bWxQSwUGAAAAAAQABAD1AAAAjQMAAAAA&#10;" fillcolor="black" stroked="f"/>
                        <v:rect id="Rectangle 504" o:spid="_x0000_s3769" style="position:absolute;left:1137;top:211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Fl5sgA&#10;AADeAAAADwAAAGRycy9kb3ducmV2LnhtbESPQWvCQBSE74L/YXlCb7pptJKmrlKFQi9CtT3U2zP7&#10;mgSzb9PdrUZ/vSsIPQ4z8w0zW3SmEUdyvras4HGUgCAurK65VPD1+TbMQPiArLGxTArO5GEx7/dm&#10;mGt74g0dt6EUEcI+RwVVCG0upS8qMuhHtiWO3o91BkOUrpTa4SnCTSPTJJlKgzXHhQpbWlVUHLZ/&#10;RsHyOVv+fkx4fdnsd7T73h+eUpco9TDoXl9ABOrCf/jeftcK0nE2mc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4WXmyAAAAN4AAAAPAAAAAAAAAAAAAAAAAJgCAABk&#10;cnMvZG93bnJldi54bWxQSwUGAAAAAAQABAD1AAAAjQMAAAAA&#10;" fillcolor="black" stroked="f"/>
                        <v:rect id="Rectangle 505" o:spid="_x0000_s3770" style="position:absolute;left:1137;top:2124;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3AfckA&#10;AADeAAAADwAAAGRycy9kb3ducmV2LnhtbESPQWvCQBSE7wX/w/KE3urG1NoYXUULBS+Fanuot2f2&#10;mQSzb+PuVmN/fbdQ8DjMzDfMbNGZRpzJ+dqyguEgAUFcWF1zqeDz4/UhA+EDssbGMim4kofFvHc3&#10;w1zbC2/ovA2liBD2OSqoQmhzKX1RkUE/sC1x9A7WGQxRulJqh5cIN41Mk2QsDdYcFyps6aWi4rj9&#10;NgpWk2x1eh/x289mv6Pd1/74lLpEqft+t5yCCNSFW/i/vdYK0sds9A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63AfckAAADeAAAADwAAAAAAAAAAAAAAAACYAgAA&#10;ZHJzL2Rvd25yZXYueG1sUEsFBgAAAAAEAAQA9QAAAI4DAAAAAA==&#10;" fillcolor="black" stroked="f"/>
                        <v:rect id="Rectangle 506" o:spid="_x0000_s3771" style="position:absolute;left:1137;top:213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UD8UA&#10;AADeAAAADwAAAGRycy9kb3ducmV2LnhtbERPu27CMBTdK/EP1kViKw4pRSFgEFSq1KVSeQywXeJL&#10;EhFfB9tA2q+vh0odj857vuxMI+7kfG1ZwWiYgCAurK65VLDfvT9nIHxA1thYJgXf5GG56D3NMdf2&#10;wRu6b0MpYgj7HBVUIbS5lL6oyKAf2pY4cmfrDIYIXSm1w0cMN41Mk2QiDdYcGyps6a2i4rK9GQXr&#10;aba+fo3582dzOtLxcLq8pi5RatDvVjMQgbrwL/5zf2gF6Us2jn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MlQPxQAAAN4AAAAPAAAAAAAAAAAAAAAAAJgCAABkcnMv&#10;ZG93bnJldi54bWxQSwUGAAAAAAQABAD1AAAAigMAAAAA&#10;" fillcolor="black" stroked="f"/>
                        <v:rect id="Rectangle 507" o:spid="_x0000_s3772" style="position:absolute;left:1137;top:229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7xlM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SgbT+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fvGUyAAAAN4AAAAPAAAAAAAAAAAAAAAAAJgCAABk&#10;cnMvZG93bnJldi54bWxQSwUGAAAAAAQABAD1AAAAjQMAAAAA&#10;" fillcolor="black" stroked="f"/>
                        <v:rect id="Rectangle 508" o:spid="_x0000_s3773" style="position:absolute;left:1137;top:229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3O1McA&#10;AADeAAAADwAAAGRycy9kb3ducmV2LnhtbESPy2rCQBSG94W+w3AK7urEVCVGR6kFwU2hXha6O2aO&#10;STBzJp0ZNfbpO4tClz//jW+26EwjbuR8bVnBoJ+AIC6srrlUsN+tXjMQPiBrbCyTggd5WMyfn2aY&#10;a3vnDd22oRRxhH2OCqoQ2lxKX1Rk0PdtSxy9s3UGQ5SulNrhPY6bRqZJMpYGa44PFbb0UVFx2V6N&#10;guUkW35/DfnzZ3M60vFwuoxSlyjVe+nepyACdeE//NdeawXpWzaKABEno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dztTHAAAA3gAAAA8AAAAAAAAAAAAAAAAAmAIAAGRy&#10;cy9kb3ducmV2LnhtbFBLBQYAAAAABAAEAPUAAACMAwAAAAA=&#10;" fillcolor="black" stroked="f"/>
                        <v:rect id="Rectangle 509" o:spid="_x0000_s3774" style="position:absolute;left:1137;top:230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FrT8gA&#10;AADeAAAADwAAAGRycy9kb3ducmV2LnhtbESPQWvCQBSE74L/YXmF3nRjWkuMrqKFQi9CtR709sy+&#10;JsHs23R3q9Ff7xYKPQ4z8w0zW3SmEWdyvrasYDRMQBAXVtdcKth9vg0yED4ga2wsk4IreVjM+70Z&#10;5tpeeEPnbShFhLDPUUEVQptL6YuKDPqhbYmj92WdwRClK6V2eIlw08g0SV6kwZrjQoUtvVZUnLY/&#10;RsFqkq2+P555fdscD3TYH0/j1CVKPT50yymIQF34D/+137WC9Ckbj+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0WtPyAAAAN4AAAAPAAAAAAAAAAAAAAAAAJgCAABk&#10;cnMvZG93bnJldi54bWxQSwUGAAAAAAQABAD1AAAAjQMAAAAA&#10;" fillcolor="black" stroked="f"/>
                        <v:rect id="Rectangle 510" o:spid="_x0000_s3775" style="position:absolute;left:1137;top:230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1OM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VM2Tu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U4yAAAAN4AAAAPAAAAAAAAAAAAAAAAAJgCAABk&#10;cnMvZG93bnJldi54bWxQSwUGAAAAAAQABAD1AAAAjQMAAAAA&#10;" fillcolor="black" stroked="f"/>
                        <v:rect id="Rectangle 511" o:spid="_x0000_s3776" style="position:absolute;left:1137;top:231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9Qo8gA&#10;AADeAAAADwAAAGRycy9kb3ducmV2LnhtbESPQWvCQBSE7wX/w/KE3uqmsZYYXaUWCr0I1XrQ2zP7&#10;mgSzb9PdrUZ/vSsUPA4z8w0znXemEUdyvras4HmQgCAurK65VLD5/njKQPiArLGxTArO5GE+6z1M&#10;Mdf2xCs6rkMpIoR9jgqqENpcSl9UZNAPbEscvR/rDIYoXSm1w1OEm0amSfIqDdYcFyps6b2i4rD+&#10;MwoW42zx+/XCy8tqv6Pddn8YpS5R6rHfvU1ABOrCPfzf/tQK0mE2GsL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T1CjyAAAAN4AAAAPAAAAAAAAAAAAAAAAAJgCAABk&#10;cnMvZG93bnJldi54bWxQSwUGAAAAAAQABAD1AAAAjQMAAAAA&#10;" fillcolor="black" stroked="f"/>
                        <v:rect id="Rectangle 512" o:spid="_x0000_s3777" style="position:absolute;left:1137;top:232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bI18gA&#10;AADeAAAADwAAAGRycy9kb3ducmV2LnhtbESPQWvCQBSE7wX/w/KE3uqmUUuaukoVCr0Ianuot2f2&#10;NQlm36a7W43+elcQPA4z8w0zmXWmEQdyvras4HmQgCAurK65VPD99fGUgfABWWNjmRScyMNs2nuY&#10;YK7tkdd02IRSRAj7HBVUIbS5lL6oyKAf2JY4er/WGQxRulJqh8cIN41Mk+RFGqw5LlTY0qKiYr/5&#10;Nwrmr9n8bzXi5Xm929L2Z7cfpy5R6rHfvb+BCNSFe/jW/tQK0mE2H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psjXyAAAAN4AAAAPAAAAAAAAAAAAAAAAAJgCAABk&#10;cnMvZG93bnJldi54bWxQSwUGAAAAAAQABAD1AAAAjQMAAAAA&#10;" fillcolor="black" stroked="f"/>
                        <v:rect id="Rectangle 513" o:spid="_x0000_s3778" style="position:absolute;left:1137;top:232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ptTMkA&#10;AADeAAAADwAAAGRycy9kb3ducmV2LnhtbESPT2vCQBTE74V+h+UVvNVNY1NidJVaEHop1D8HvT2z&#10;zySYfZvurpr203eFQo/DzPyGmc5704oLOd9YVvA0TEAQl1Y3XCnYbpaPOQgfkDW2lknBN3mYz+7v&#10;plhoe+UVXdahEhHCvkAFdQhdIaUvazLoh7Yjjt7ROoMhSldJ7fAa4aaVaZK8SIMNx4UaO3qrqTyt&#10;z0bBYpwvvj6f+eNnddjTfnc4ZalLlBo89K8TEIH68B/+a79rBekozz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eptTMkAAADeAAAADwAAAAAAAAAAAAAAAACYAgAA&#10;ZHJzL2Rvd25yZXYueG1sUEsFBgAAAAAEAAQA9QAAAI4DAAAAAA==&#10;" fillcolor="black" stroked="f"/>
                        <v:rect id="Rectangle 514" o:spid="_x0000_s3779" style="position:absolute;left:1137;top:233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jzO8kA&#10;AADeAAAADwAAAGRycy9kb3ducmV2LnhtbESPT2vCQBTE7wW/w/KE3uqm8Q9p6ipVKPQiqO2h3p7Z&#10;1ySYfZvubjX66V1B6HGYmd8w03lnGnEk52vLCp4HCQjiwuqaSwVfn+9PGQgfkDU2lknBmTzMZ72H&#10;KebannhDx20oRYSwz1FBFUKbS+mLigz6gW2Jo/djncEQpSuldniKcNPINEkm0mDNcaHClpYVFYft&#10;n1GweMkWv+sRry6b/Y523/vDOHWJUo/97u0VRKAu/Ifv7Q+tIB1m4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TjzO8kAAADeAAAADwAAAAAAAAAAAAAAAACYAgAA&#10;ZHJzL2Rvd25yZXYueG1sUEsFBgAAAAAEAAQA9QAAAI4DAAAAAA==&#10;" fillcolor="black" stroked="f"/>
                        <v:rect id="Rectangle 515" o:spid="_x0000_s3780" style="position:absolute;left:1137;top:233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RWoMkA&#10;AADeAAAADwAAAGRycy9kb3ducmV2LnhtbESPQWvCQBSE7wX/w/KE3urGtNoYXUULhV6Eanuot2f2&#10;mQSzb+PuVlN/fbdQ8DjMzDfMbNGZRpzJ+dqyguEgAUFcWF1zqeDz4/UhA+EDssbGMin4IQ+Lee9u&#10;hrm2F97QeRtKESHsc1RQhdDmUvqiIoN+YFvi6B2sMxiidKXUDi8RbhqZJslYGqw5LlTY0ktFxXH7&#10;bRSsJtnq9P7E6+tmv6Pd1/44Sl2i1H2/W05BBOrCLfzfftMK0sds9Ax/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nRWoMkAAADeAAAADwAAAAAAAAAAAAAAAACYAgAA&#10;ZHJzL2Rvd25yZXYueG1sUEsFBgAAAAAEAAQA9QAAAI4DAAAAAA==&#10;" fillcolor="black" stroked="f"/>
                        <v:rect id="Rectangle 516" o:spid="_x0000_s3781" style="position:absolute;left:1137;top:234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C0sUA&#10;AADeAAAADwAAAGRycy9kb3ducmV2LnhtbERPu27CMBTdK/UfrFuJrTikgELAoFIJiaVSeQywXeJL&#10;EhFfp7aB0K+vh0odj857tuhMI27kfG1ZwaCfgCAurK65VLDfrV4zED4ga2wsk4IHeVjMn59mmGt7&#10;5w3dtqEUMYR9jgqqENpcSl9UZND3bUscubN1BkOErpTa4T2Gm0amSTKWBmuODRW29FFRcdlejYLl&#10;JFt+fw3582dzOtLxcLqMUpco1Xvp3qcgAnXhX/znXmsF6Vs2invj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68LSxQAAAN4AAAAPAAAAAAAAAAAAAAAAAJgCAABkcnMv&#10;ZG93bnJldi54bWxQSwUGAAAAAAQABAD1AAAAigMAAAAA&#10;" fillcolor="black" stroked="f"/>
                        <v:rect id="Rectangle 517" o:spid="_x0000_s3782" style="position:absolute;left:1137;top:235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dnScgA&#10;AADeAAAADwAAAGRycy9kb3ducmV2LnhtbESPQWvCQBSE70L/w/KE3nRjWkuMrlILhV6Eaj3o7Zl9&#10;JsHs23R3q9Ff7xYKPQ4z8w0zW3SmEWdyvrasYDRMQBAXVtdcKth+vQ8yED4ga2wsk4IreVjMH3oz&#10;zLW98JrOm1CKCGGfo4IqhDaX0hcVGfRD2xJH72idwRClK6V2eIlw08g0SV6kwZrjQoUtvVVUnDY/&#10;RsFyki2/P595dVsf9rTfHU7j1CVKPfa71ymIQF34D/+1P7SC9CkbT+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p2dJyAAAAN4AAAAPAAAAAAAAAAAAAAAAAJgCAABk&#10;cnMvZG93bnJldi54bWxQSwUGAAAAAAQABAD1AAAAjQMAAAAA&#10;" fillcolor="black" stroked="f"/>
                        <v:rect id="Rectangle 518" o:spid="_x0000_s3783" style="position:absolute;left:1137;top:235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EaccA&#10;AADeAAAADwAAAGRycy9kb3ducmV2LnhtbESPy2rCQBSG9wXfYTiCuzoxthKjo2hB6KZQLwvdHTPH&#10;JJg5k86MmvbpO4tClz//jW++7Ewj7uR8bVnBaJiAIC6srrlUcNhvnjMQPiBrbCyTgm/ysFz0nuaY&#10;a/vgLd13oRRxhH2OCqoQ2lxKX1Rk0A9tSxy9i3UGQ5SulNrhI46bRqZJMpEGa44PFbb0VlFx3d2M&#10;gvU0W399vvDHz/Z8otPxfH1NXaLUoN+tZiACdeE//Nd+1wrScTaJ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BGnHAAAA3gAAAA8AAAAAAAAAAAAAAAAAmAIAAGRy&#10;cy9kb3ducmV2LnhtbFBLBQYAAAAABAAEAPUAAACMAwAAAAA=&#10;" fillcolor="black" stroked="f"/>
                        <v:rect id="Rectangle 519" o:spid="_x0000_s3784" style="position:absolute;left:1137;top:236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2h8sgA&#10;AADeAAAADwAAAGRycy9kb3ducmV2LnhtbESPQWvCQBSE7wX/w/IKvdWNaSsxuooKQi+Faj3o7Zl9&#10;TYLZt3F31dRf7xYKPQ4z8w0zmXWmERdyvrasYNBPQBAXVtdcKth+rZ4zED4ga2wsk4If8jCb9h4m&#10;mGt75TVdNqEUEcI+RwVVCG0upS8qMuj7tiWO3rd1BkOUrpTa4TXCTSPTJBlKgzXHhQpbWlZUHDdn&#10;o2Axyhanz1f+uK0Pe9rvDse31CVKPT128zGIQF34D/+137WC9CUbD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vaHyyAAAAN4AAAAPAAAAAAAAAAAAAAAAAJgCAABk&#10;cnMvZG93bnJldi54bWxQSwUGAAAAAAQABAD1AAAAjQMAAAAA&#10;" fillcolor="black" stroked="f"/>
                        <v:rect id="Rectangle 520" o:spid="_x0000_s3785" style="position:absolute;left:1137;top:237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8/hcgA&#10;AADeAAAADwAAAGRycy9kb3ducmV2LnhtbESPQWvCQBSE70L/w/KE3nRjqpKmrlILgpeC2h7q7Zl9&#10;TYLZt+nuqqm/3hUKPQ4z8w0zW3SmEWdyvrasYDRMQBAXVtdcKvj8WA0yED4ga2wsk4Jf8rCYP/Rm&#10;mGt74S2dd6EUEcI+RwVVCG0upS8qMuiHtiWO3rd1BkOUrpTa4SXCTSPTJJlKgzXHhQpbequoOO5O&#10;RsHyOVv+bMb8ft0e9rT/OhwnqUuUeux3ry8gAnXhP/zXXmsF6VM2Te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bz+FyAAAAN4AAAAPAAAAAAAAAAAAAAAAAJgCAABk&#10;cnMvZG93bnJldi54bWxQSwUGAAAAAAQABAD1AAAAjQMAAAAA&#10;" fillcolor="black" stroked="f"/>
                        <v:rect id="Rectangle 521" o:spid="_x0000_s3786" style="position:absolute;left:1137;top:237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OaHsgA&#10;AADeAAAADwAAAGRycy9kb3ducmV2LnhtbESPQWvCQBSE74L/YXlCb7ppbCVGV6mFQi9CtR709sy+&#10;JsHs23R3q9Ff7xYKPQ4z8w0zX3amEWdyvras4HGUgCAurK65VLD7fBtmIHxA1thYJgVX8rBc9Htz&#10;zLW98IbO21CKCGGfo4IqhDaX0hcVGfQj2xJH78s6gyFKV0rt8BLhppFpkkykwZrjQoUtvVZUnLY/&#10;RsFqmq2+P554fdscD3TYH0/PqUuUehh0LzMQgbrwH/5rv2sF6TibjOH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I5oeyAAAAN4AAAAPAAAAAAAAAAAAAAAAAJgCAABk&#10;cnMvZG93bnJldi54bWxQSwUGAAAAAAQABAD1AAAAjQMAAAAA&#10;" fillcolor="black" stroked="f"/>
                        <v:rect id="Rectangle 522" o:spid="_x0000_s3787" style="position:absolute;left:1137;top:238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oCasgA&#10;AADeAAAADwAAAGRycy9kb3ducmV2LnhtbESPQWvCQBSE74L/YXlCb7pptJKmrlKFQi9CtT3U2zP7&#10;mgSzb9PdrUZ/vSsIPQ4z8w0zW3SmEUdyvras4HGUgCAurK65VPD1+TbMQPiArLGxTArO5GEx7/dm&#10;mGt74g0dt6EUEcI+RwVVCG0upS8qMuhHtiWO3o91BkOUrpTa4SnCTSPTJJlKgzXHhQpbWlVUHLZ/&#10;RsHyOVv+fkx4fdnsd7T73h+eUpco9TDoXl9ABOrCf/jeftcK0nE2nc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ygJqyAAAAN4AAAAPAAAAAAAAAAAAAAAAAJgCAABk&#10;cnMvZG93bnJldi54bWxQSwUGAAAAAAQABAD1AAAAjQMAAAAA&#10;" fillcolor="black" stroked="f"/>
                        <v:rect id="Rectangle 523" o:spid="_x0000_s3788" style="position:absolute;left:1137;top:238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an8ckA&#10;AADeAAAADwAAAGRycy9kb3ducmV2LnhtbESPT2vCQBTE7wW/w/KE3uqm8Q9p6ipVKPQiqO2h3p7Z&#10;1ySYfZvubjX66V1B6HGYmd8w03lnGnEk52vLCp4HCQjiwuqaSwVfn+9PGQgfkDU2lknBmTzMZ72H&#10;KebannhDx20oRYSwz1FBFUKbS+mLigz6gW2Jo/djncEQpSuldniKcNPINEkm0mDNcaHClpYVFYft&#10;n1GweMkWv+sRry6b/Y523/vDOHWJUo/97u0VRKAu/Ifv7Q+tIB1mkzH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4an8ckAAADeAAAADwAAAAAAAAAAAAAAAACYAgAA&#10;ZHJzL2Rvd25yZXYueG1sUEsFBgAAAAAEAAQA9QAAAI4DAAAAAA==&#10;" fillcolor="black" stroked="f"/>
                        <v:rect id="Rectangle 524" o:spid="_x0000_s3789" style="position:absolute;left:1137;top:239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Q5hskA&#10;AADeAAAADwAAAGRycy9kb3ducmV2LnhtbESPT2vCQBTE74V+h+UVvNVNYxtidJVaEHop1D8HvT2z&#10;zySYfZvurpr203eFQo/DzPyGmc5704oLOd9YVvA0TEAQl1Y3XCnYbpaPOQgfkDW2lknBN3mYz+7v&#10;plhoe+UVXdahEhHCvkAFdQhdIaUvazLoh7Yjjt7ROoMhSldJ7fAa4aaVaZJk0mDDcaHGjt5qKk/r&#10;s1GwGOeLr89n/vhZHfa03x1OL6lLlBo89K8TEIH68B/+a79rBekozz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1Q5hskAAADeAAAADwAAAAAAAAAAAAAAAACYAgAA&#10;ZHJzL2Rvd25yZXYueG1sUEsFBgAAAAAEAAQA9QAAAI4DAAAAAA==&#10;" fillcolor="black" stroked="f"/>
                        <v:rect id="Rectangle 525" o:spid="_x0000_s3790" style="position:absolute;left:1137;top:240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icHckA&#10;AADeAAAADwAAAGRycy9kb3ducmV2LnhtbESPQWvCQBSE7wX/w/KE3urG1NoYXUULBS+Fanuot2f2&#10;mQSzb+PuVtP++m5B8DjMzDfMbNGZRpzJ+dqyguEgAUFcWF1zqeDz4/UhA+EDssbGMin4IQ+Lee9u&#10;hrm2F97QeRtKESHsc1RQhdDmUvqiIoN+YFvi6B2sMxiidKXUDi8RbhqZJslYGqw5LlTY0ktFxXH7&#10;bRSsJtnq9D7it9/Nfke7r/3xKXWJUvf9bjkFEagLt/C1vdYK0sds/A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BicHckAAADeAAAADwAAAAAAAAAAAAAAAACYAgAA&#10;ZHJzL2Rvd25yZXYueG1sUEsFBgAAAAAEAAQA9QAAAI4DAAAAAA==&#10;" fillcolor="black" stroked="f"/>
                        <v:rect id="Rectangle 526" o:spid="_x0000_s3791" style="position:absolute;left:1137;top:240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cIb8UA&#10;AADeAAAADwAAAGRycy9kb3ducmV2LnhtbERPu27CMBTdK/EP1kViKw6hRSFgEFRC6lKpPAbYLvEl&#10;iYivU9tA2q+vh0odj857vuxMI+7kfG1ZwWiYgCAurK65VHDYb54zED4ga2wsk4Jv8rBc9J7mmGv7&#10;4C3dd6EUMYR9jgqqENpcSl9UZNAPbUscuYt1BkOErpTa4SOGm0amSTKRBmuODRW29FZRcd3djIL1&#10;NFt/fb7wx8/2fKLT8Xx9TV2i1KDfrWYgAnXhX/znftcK0nE2i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hwhvxQAAAN4AAAAPAAAAAAAAAAAAAAAAAJgCAABkcnMv&#10;ZG93bnJldi54bWxQSwUGAAAAAAQABAD1AAAAigMAAAAA&#10;" fillcolor="black" stroked="f"/>
                        <v:rect id="Rectangle 527" o:spid="_x0000_s3792" style="position:absolute;left:1137;top:241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ut9M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9CUbj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630yAAAAN4AAAAPAAAAAAAAAAAAAAAAAJgCAABk&#10;cnMvZG93bnJldi54bWxQSwUGAAAAAAQABAD1AAAAjQMAAAAA&#10;" fillcolor="black" stroked="f"/>
                        <v:rect id="Rectangle 528" o:spid="_x0000_s3793" style="position:absolute;left:1137;top:241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iStMcA&#10;AADeAAAADwAAAGRycy9kb3ducmV2LnhtbESPvW7CMBSF90p9B+sisRWHlJYQMKggIbFUKpQBtkt8&#10;SSLi69Q2kPbp66FSx6Pzp2+26EwjbuR8bVnBcJCAIC6srrlUsP9cP2UgfEDW2FgmBd/kYTF/fJhh&#10;ru2dt3TbhVLEEfY5KqhCaHMpfVGRQT+wLXH0ztYZDFG6UmqH9zhuGpkmyas0WHN8qLClVUXFZXc1&#10;CpaTbPn1MeL3n+3pSMfD6fKSukSpfq97m4II1IX/8F97oxWkz9k4AkSci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okrTHAAAA3gAAAA8AAAAAAAAAAAAAAAAAmAIAAGRy&#10;cy9kb3ducmV2LnhtbFBLBQYAAAAABAAEAPUAAACMAwAAAAA=&#10;" fillcolor="black" stroked="f"/>
                        <v:rect id="Rectangle 529" o:spid="_x0000_s3794" style="position:absolute;left:1137;top:242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Q3L8kA&#10;AADeAAAADwAAAGRycy9kb3ducmV2LnhtbESPT2vCQBTE74V+h+UVeqsbU6tp6iq1UPBSqH8Oentm&#10;X5Ng9m26u9Xop3eFgsdhZn7DjKedacSBnK8tK+j3EhDEhdU1lwrWq8+nDIQPyBoby6TgRB6mk/u7&#10;MebaHnlBh2UoRYSwz1FBFUKbS+mLigz6nm2Jo/djncEQpSuldniMcNPINEmG0mDNcaHClj4qKvbL&#10;P6Ng9prNfr8H/HVe7La03ez2L6lLlHp86N7fQATqwi38355rBelzNurD9U68AnJy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WQ3L8kAAADeAAAADwAAAAAAAAAAAAAAAACYAgAA&#10;ZHJzL2Rvd25yZXYueG1sUEsFBgAAAAAEAAQA9QAAAI4DAAAAAA==&#10;" fillcolor="black" stroked="f"/>
                        <v:rect id="Rectangle 530" o:spid="_x0000_s3795" style="position:absolute;left:1137;top:2431;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apWMkA&#10;AADeAAAADwAAAGRycy9kb3ducmV2LnhtbESPT2vCQBTE7wW/w/KE3urGtLVpdBUtFHop+KeHentm&#10;n0kw+zbd3Wrqp+8KgsdhZn7DTGadacSRnK8tKxgOEhDEhdU1lwq+Nu8PGQgfkDU2lknBH3mYTXt3&#10;E8y1PfGKjutQighhn6OCKoQ2l9IXFRn0A9sSR29vncEQpSuldniKcNPINElG0mDNcaHClt4qKg7r&#10;X6Ng8ZotfpZP/Hle7ba0/d4dnlOXKHXf7+ZjEIG6cAtf2x9aQfqYvaRwuROvgJ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bapWMkAAADeAAAADwAAAAAAAAAAAAAAAACYAgAA&#10;ZHJzL2Rvd25yZXYueG1sUEsFBgAAAAAEAAQA9QAAAI4DAAAAAA==&#10;" fillcolor="black" stroked="f"/>
                        <v:rect id="Rectangle 531" o:spid="_x0000_s3796" style="position:absolute;left:1137;top:243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oMw8kA&#10;AADeAAAADwAAAGRycy9kb3ducmV2LnhtbESPT0vDQBTE74LfYXmCN7sx1TbGbIsVBC+C/XNob6/Z&#10;ZxKSfRt31zb207sFocdhZn7DFPPBdOJAzjeWFdyPEhDEpdUNVwo267e7DIQPyBo7y6TglzzMZ9dX&#10;BebaHnlJh1WoRISwz1FBHUKfS+nLmgz6ke2Jo/dlncEQpaukdniMcNPJNEkm0mDDcaHGnl5rKtvV&#10;j1GweMoW358P/HFa7ne02+7bx9QlSt3eDC/PIAIN4RL+b79rBek4m47hfCdeATn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voMw8kAAADeAAAADwAAAAAAAAAAAAAAAACYAgAA&#10;ZHJzL2Rvd25yZXYueG1sUEsFBgAAAAAEAAQA9QAAAI4DAAAAAA==&#10;" fillcolor="black" stroked="f"/>
                        <v:rect id="Rectangle 532" o:spid="_x0000_s3797" style="position:absolute;left:1137;top:244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OUt8kA&#10;AADeAAAADwAAAGRycy9kb3ducmV2LnhtbESPQWvCQBSE7wX/w/KE3urG1NoYXUULBS+Fanuot2f2&#10;mQSzb+PuVmN/fbdQ8DjMzDfMbNGZRpzJ+dqyguEgAUFcWF1zqeDz4/UhA+EDssbGMim4kofFvHc3&#10;w1zbC2/ovA2liBD2OSqoQmhzKX1RkUE/sC1x9A7WGQxRulJqh5cIN41Mk2QsDdYcFyps6aWi4rj9&#10;NgpWk2x1eh/x289mv6Pd1/74lLpEqft+t5yCCNSFW/i/vdYK0sfseQ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ROUt8kAAADeAAAADwAAAAAAAAAAAAAAAACYAgAA&#10;ZHJzL2Rvd25yZXYueG1sUEsFBgAAAAAEAAQA9QAAAI4DAAAAAA==&#10;" fillcolor="black" stroked="f"/>
                        <v:rect id="Rectangle 533" o:spid="_x0000_s3798" style="position:absolute;left:1137;top:245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8xLMkA&#10;AADeAAAADwAAAGRycy9kb3ducmV2LnhtbESPQWvCQBSE7wX/w/KE3urGtNoYXUULhV6Eanuot2f2&#10;mQSzb+PuVlN/fbdQ8DjMzDfMbNGZRpzJ+dqyguEgAUFcWF1zqeDz4/UhA+EDssbGMin4IQ+Lee9u&#10;hrm2F97QeRtKESHsc1RQhdDmUvqiIoN+YFvi6B2sMxiidKXUDi8RbhqZJslYGqw5LlTY0ktFxXH7&#10;bRSsJtnq9P7E6+tmv6Pd1/44Sl2i1H2/W05BBOrCLfzfftMK0sfseQR/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l8xLMkAAADeAAAADwAAAAAAAAAAAAAAAACYAgAA&#10;ZHJzL2Rvd25yZXYueG1sUEsFBgAAAAAEAAQA9QAAAI4DAAAAAA==&#10;" fillcolor="black" stroked="f"/>
                        <v:rect id="Rectangle 534" o:spid="_x0000_s3799" style="position:absolute;left:1137;top:245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2vW8kA&#10;AADeAAAADwAAAGRycy9kb3ducmV2LnhtbESPQWvCQBSE7wX/w/KE3urG1NoYXUULBS+Fanuot2f2&#10;mQSzb+PuVtP++m5B8DjMzDfMbNGZRpzJ+dqyguEgAUFcWF1zqeDz4/UhA+EDssbGMin4IQ+Lee9u&#10;hrm2F97QeRtKESHsc1RQhdDmUvqiIoN+YFvi6B2sMxiidKXUDi8RbhqZJslYGqw5LlTY0ktFxXH7&#10;bRSsJtnq9D7it9/Nfke7r/3xKXWJUvf9bjkFEagLt/C1vdYK0sfseQz/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o2vW8kAAADeAAAADwAAAAAAAAAAAAAAAACYAgAA&#10;ZHJzL2Rvd25yZXYueG1sUEsFBgAAAAAEAAQA9QAAAI4DAAAAAA==&#10;" fillcolor="black" stroked="f"/>
                        <v:rect id="Rectangle 535" o:spid="_x0000_s3800" style="position:absolute;left:1137;top:246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EKwMkA&#10;AADeAAAADwAAAGRycy9kb3ducmV2LnhtbESPT2vCQBTE7wW/w/IKvdVNU6sxdRUtFLwU6p+D3p7Z&#10;1ySYfZvubjX207uFgsdhZn7DTGadacSJnK8tK3jqJyCIC6trLhVsN++PGQgfkDU2lknBhTzMpr27&#10;CebannlFp3UoRYSwz1FBFUKbS+mLigz6vm2Jo/dlncEQpSuldniOcNPINEmG0mDNcaHClt4qKo7r&#10;H6NgMc4W358D/vhdHfa03x2OL6lLlHq47+avIAJ14Rb+by+1gvQ5G43g7068AnJ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cEKwMkAAADeAAAADwAAAAAAAAAAAAAAAACYAgAA&#10;ZHJzL2Rvd25yZXYueG1sUEsFBgAAAAAEAAQA9QAAAI4DAAAAAA==&#10;" fillcolor="black" stroked="f"/>
                        <v:rect id="Rectangle 536" o:spid="_x0000_s3801" style="position:absolute;left:1137;top:246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6essYA&#10;AADeAAAADwAAAGRycy9kb3ducmV2LnhtbERPPW/CMBDdK/U/WIfEVhxSWkLAoIKExFKpUAbYjvhI&#10;IuJzahtI++vroVLHp/c9W3SmETdyvrasYDhIQBAXVtdcKth/rp8yED4ga2wsk4Jv8rCYPz7MMNf2&#10;zlu67UIpYgj7HBVUIbS5lL6oyKAf2JY4cmfrDIYIXSm1w3sMN41Mk+RVGqw5NlTY0qqi4rK7GgXL&#10;Sbb8+hjx+8/2dKTj4XR5SV2iVL/XvU1BBOrCv/jPvdEK0udsHPfGO/EK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6essYAAADeAAAADwAAAAAAAAAAAAAAAACYAgAAZHJz&#10;L2Rvd25yZXYueG1sUEsFBgAAAAAEAAQA9QAAAIsDAAAAAA==&#10;" fillcolor="black" stroked="f"/>
                        <v:rect id="Rectangle 537" o:spid="_x0000_s3802" style="position:absolute;left:1137;top:2474;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I7KckA&#10;AADeAAAADwAAAGRycy9kb3ducmV2LnhtbESPQWvCQBSE74L/YXlCb7oxbW2MrqKFQi+Fanuot2f2&#10;mQSzb9Pdrab++q5Q8DjMzDfMfNmZRpzI+dqygvEoAUFcWF1zqeDz42WYgfABWWNjmRT8koflot+b&#10;Y67tmTd02oZSRAj7HBVUIbS5lL6oyKAf2ZY4egfrDIYoXSm1w3OEm0amSTKRBmuOCxW29FxRcdz+&#10;GAXrabb+fn/gt8tmv6Pd1/74mLpEqbtBt5qBCNSFW/i//aoVpPfZ0xS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xI7KckAAADeAAAADwAAAAAAAAAAAAAAAACYAgAA&#10;ZHJzL2Rvd25yZXYueG1sUEsFBgAAAAAEAAQA9QAAAI4DAAAAAA==&#10;" fillcolor="black" stroked="f"/>
                        <v:rect id="Rectangle 538" o:spid="_x0000_s3803" style="position:absolute;left:1137;top:248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ik8cA&#10;AADeAAAADwAAAGRycy9kb3ducmV2LnhtbESPzWrCQBSF94LvMFyhO52Y2hJTR9FCwY1QbRe6u2Zu&#10;k2DmTjoz1ejTOwuhy8P545stOtOIMzlfW1YwHiUgiAuray4VfH99DDMQPiBrbCyTgit5WMz7vRnm&#10;2l54S+ddKEUcYZ+jgiqENpfSFxUZ9CPbEkfvxzqDIUpXSu3wEsdNI9MkeZUGa44PFbb0XlFx2v0Z&#10;Batptvr9nPDmtj0e6LA/nl5Slyj1NOiWbyACdeE//GivtYL0Ocsi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4pPHAAAA3gAAAA8AAAAAAAAAAAAAAAAAmAIAAGRy&#10;cy9kb3ducmV2LnhtbFBLBQYAAAAABAAEAPUAAACMAwAAAAA=&#10;" fillcolor="black" stroked="f"/>
                        <v:rect id="Rectangle 539" o:spid="_x0000_s3804" style="position:absolute;left:1137;top:248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FHCMkA&#10;AADeAAAADwAAAGRycy9kb3ducmV2LnhtbESPT2vCQBTE7wW/w/IEb3VjaiVNXUULhV4K9c+h3p7Z&#10;1ySYfRt3V4399F2h4HGYmd8w03lnGnEm52vLCkbDBARxYXXNpYLt5v0xA+EDssbGMim4kof5rPcw&#10;xVzbC6/ovA6liBD2OSqoQmhzKX1RkUE/tC1x9H6sMxiidKXUDi8RbhqZJslEGqw5LlTY0ltFxWF9&#10;MgqWL9ny+DXmz9/Vfke77/3hOXWJUoN+t3gFEagL9/B/+0MrSJ+ybAS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LFHCMkAAADeAAAADwAAAAAAAAAAAAAAAACYAgAA&#10;ZHJzL2Rvd25yZXYueG1sUEsFBgAAAAAEAAQA9QAAAI4DAAAAAA==&#10;" fillcolor="black" stroked="f"/>
                        <v:rect id="Rectangle 540" o:spid="_x0000_s3805" style="position:absolute;left:1137;top:249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PZf8gA&#10;AADeAAAADwAAAGRycy9kb3ducmV2LnhtbESPQWvCQBSE70L/w/IKvenGaEuMrlIFwUtBbQ/19sw+&#10;k2D2bbq71dhf7xYKPQ4z8w0zW3SmERdyvrasYDhIQBAXVtdcKvh4X/czED4ga2wsk4IbeVjMH3oz&#10;zLW98o4u+1CKCGGfo4IqhDaX0hcVGfQD2xJH72SdwRClK6V2eI1w08g0SV6kwZrjQoUtrSoqzvtv&#10;o2A5yZZf2zG//eyOBzp8Hs/PqUuUenrsXqcgAnXhP/zX3mgF6SjLUvi9E6+An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Y9l/yAAAAN4AAAAPAAAAAAAAAAAAAAAAAJgCAABk&#10;cnMvZG93bnJldi54bWxQSwUGAAAAAAQABAD1AAAAjQMAAAAA&#10;" fillcolor="black" stroked="f"/>
                        <v:rect id="Rectangle 541" o:spid="_x0000_s3806" style="position:absolute;left:1137;top:249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985MkA&#10;AADeAAAADwAAAGRycy9kb3ducmV2LnhtbESPT2vCQBTE7wW/w/IEb3VjtJKmrqKFQi+F+udQb8/s&#10;axLMvk13V4399F2h4HGYmd8ws0VnGnEm52vLCkbDBARxYXXNpYLd9u0xA+EDssbGMim4kofFvPcw&#10;w1zbC6/pvAmliBD2OSqoQmhzKX1RkUE/tC1x9L6tMxiidKXUDi8RbhqZJslUGqw5LlTY0mtFxXFz&#10;MgpWz9nq53PCH7/rw572X4fjU+oSpQb9bvkCIlAX7uH/9rtWkI6zbAy3O/EK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y985MkAAADeAAAADwAAAAAAAAAAAAAAAACYAgAA&#10;ZHJzL2Rvd25yZXYueG1sUEsFBgAAAAAEAAQA9QAAAI4DAAAAAA==&#10;" fillcolor="black" stroked="f"/>
                        <v:rect id="Rectangle 542" o:spid="_x0000_s3807" style="position:absolute;left:1137;top:250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bkkMgA&#10;AADeAAAADwAAAGRycy9kb3ducmV2LnhtbESPQWvCQBSE74X+h+UJvdWNqZUYXaUWBC+FanvQ2zP7&#10;TILZt+nuqrG/visUPA4z8w0znXemEWdyvrasYNBPQBAXVtdcKvj+Wj5nIHxA1thYJgVX8jCfPT5M&#10;Mdf2wms6b0IpIoR9jgqqENpcSl9UZND3bUscvYN1BkOUrpTa4SXCTSPTJBlJgzXHhQpbeq+oOG5O&#10;RsFinC1+Pof88bve72i33R9fU5co9dTr3iYgAnXhHv5vr7SC9CXLhn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xuSQyAAAAN4AAAAPAAAAAAAAAAAAAAAAAJgCAABk&#10;cnMvZG93bnJldi54bWxQSwUGAAAAAAQABAD1AAAAjQMAAAAA&#10;" fillcolor="black" stroked="f"/>
                        <v:rect id="Rectangle 543" o:spid="_x0000_s3808" style="position:absolute;left:1137;top:251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pBC8gA&#10;AADeAAAADwAAAGRycy9kb3ducmV2LnhtbESPQWvCQBSE70L/w/KE3nRjWkuaukotCL0Ianuot2f2&#10;NQlm36a7q0Z/vSsIPQ4z8w0zmXWmEUdyvrasYDRMQBAXVtdcKvj+WgwyED4ga2wsk4IzeZhNH3oT&#10;zLU98ZqOm1CKCGGfo4IqhDaX0hcVGfRD2xJH79c6gyFKV0rt8BThppFpkrxIgzXHhQpb+qio2G8O&#10;RsH8NZv/rZ55eVnvtrT92e3HqUuUeux3728gAnXhP3xvf2oF6VOWjeF2J1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ikELyAAAAN4AAAAPAAAAAAAAAAAAAAAAAJgCAABk&#10;cnMvZG93bnJldi54bWxQSwUGAAAAAAQABAD1AAAAjQMAAAAA&#10;" fillcolor="black" stroked="f"/>
                        <v:rect id="Rectangle 544" o:spid="_x0000_s3809" style="position:absolute;left:1137;top:251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jffMgA&#10;AADeAAAADwAAAGRycy9kb3ducmV2LnhtbESPQWvCQBSE74X+h+UJvdWNaSsxukoVCr0I1fagt2f2&#10;mQSzb+PuVqO/3hUKPQ4z8w0zmXWmESdyvrasYNBPQBAXVtdcKvj5/njOQPiArLGxTAou5GE2fXyY&#10;YK7tmVd0WodSRAj7HBVUIbS5lL6oyKDv25Y4envrDIYoXSm1w3OEm0amSTKUBmuOCxW2tKioOKx/&#10;jYL5KJsfv155eV3ttrTd7A5vqUuUeup172MQgbrwH/5rf2oF6UuWDeF+J14BOb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N98yAAAAN4AAAAPAAAAAAAAAAAAAAAAAJgCAABk&#10;cnMvZG93bnJldi54bWxQSwUGAAAAAAQABAD1AAAAjQMAAAAA&#10;" fillcolor="black" stroked="f"/>
                        <v:rect id="Rectangle 545" o:spid="_x0000_s3810" style="position:absolute;left:1137;top:252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R658kA&#10;AADeAAAADwAAAGRycy9kb3ducmV2LnhtbESPQWvCQBSE74L/YXlCb7oxbW0aXUULQi8FtT3U2zP7&#10;TILZt+nuqml/fbcg9DjMzDfMbNGZRlzI+dqygvEoAUFcWF1zqeDjfT3MQPiArLGxTAq+ycNi3u/N&#10;MNf2ylu67EIpIoR9jgqqENpcSl9UZNCPbEscvaN1BkOUrpTa4TXCTSPTJJlIgzXHhQpbeqmoOO3O&#10;RsHqOVt9bR747Wd72NP+83B6TF2i1N2gW05BBOrCf/jWftUK0vsse4K/O/EK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BR658kAAADeAAAADwAAAAAAAAAAAAAAAACYAgAA&#10;ZHJzL2Rvd25yZXYueG1sUEsFBgAAAAAEAAQA9QAAAI4DAAAAAA==&#10;" fillcolor="black" stroked="f"/>
                        <v:rect id="Rectangle 546" o:spid="_x0000_s3811" style="position:absolute;left:1137;top:253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vulcUA&#10;AADeAAAADwAAAGRycy9kb3ducmV2LnhtbERPz2vCMBS+C/4P4Qm7aWrnRu2MooOBF2G6HfT2bN7a&#10;YvPSJZlW/3pzEHb8+H7PFp1pxJmcry0rGI8SEMSF1TWXCr6/PoYZCB+QNTaWScGVPCzm/d4Mc20v&#10;vKXzLpQihrDPUUEVQptL6YuKDPqRbYkj92OdwRChK6V2eInhppFpkrxKgzXHhgpbeq+oOO3+jILV&#10;NFv9fk54c9seD3TYH08vqUuUehp0yzcQgbrwL36411pB+pxlcW+8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i+6VxQAAAN4AAAAPAAAAAAAAAAAAAAAAAJgCAABkcnMv&#10;ZG93bnJldi54bWxQSwUGAAAAAAQABAD1AAAAigMAAAAA&#10;" fillcolor="black" stroked="f"/>
                        <v:rect id="Rectangle 547" o:spid="_x0000_s3812" style="position:absolute;left:1137;top:253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LDskA&#10;AADeAAAADwAAAGRycy9kb3ducmV2LnhtbESPT2vCQBTE7wW/w/IEb3XT1EpMXUULhV4K9c+h3p7Z&#10;1ySYfRt3V4399F2h4HGYmd8w03lnGnEm52vLCp6GCQjiwuqaSwXbzftjBsIHZI2NZVJwJQ/zWe9h&#10;irm2F17ReR1KESHsc1RQhdDmUvqiIoN+aFvi6P1YZzBE6UqpHV4i3DQyTZKxNFhzXKiwpbeKisP6&#10;ZBQsJ9ny+DXiz9/Vfke77/3hJXWJUoN+t3gFEagL9/B/+0MrSJ+zbAK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sdLDskAAADeAAAADwAAAAAAAAAAAAAAAACYAgAA&#10;ZHJzL2Rvd25yZXYueG1sUEsFBgAAAAAEAAQA9QAAAI4DAAAAAA==&#10;" fillcolor="black" stroked="f"/>
                        <v:rect id="Rectangle 548" o:spid="_x0000_s3813" style="position:absolute;left:1137;top:254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R0TscA&#10;AADeAAAADwAAAGRycy9kb3ducmV2LnhtbESPy2rCQBSG9wXfYTiCuzoxthKjo2hB6KZQLwvdHTPH&#10;JJg5k86MmvbpO4tClz//jW++7Ewj7uR8bVnBaJiAIC6srrlUcNhvnjMQPiBrbCyTgm/ysFz0nuaY&#10;a/vgLd13oRRxhH2OCqoQ2lxKX1Rk0A9tSxy9i3UGQ5SulNrhI46bRqZJMpEGa44PFbb0VlFx3d2M&#10;gvU0W399vvDHz/Z8otPxfH1NXaLUoN+tZiACdeE//Nd+1wrScTaN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kdE7HAAAA3gAAAA8AAAAAAAAAAAAAAAAAmAIAAGRy&#10;cy9kb3ducmV2LnhtbFBLBQYAAAAABAAEAPUAAACMAwAAAAA=&#10;" fillcolor="black" stroked="f"/>
                        <v:rect id="Rectangle 549" o:spid="_x0000_s3814" style="position:absolute;left:1137;top:254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jR1cgA&#10;AADeAAAADwAAAGRycy9kb3ducmV2LnhtbESPQWvCQBSE7wX/w/KE3urGaEuMrlKFQi9CtR709sw+&#10;k2D2bbq71eiv7xYKPQ4z8w0zW3SmERdyvrasYDhIQBAXVtdcKth9vj1lIHxA1thYJgU38rCY9x5m&#10;mGt75Q1dtqEUEcI+RwVVCG0upS8qMugHtiWO3sk6gyFKV0rt8BrhppFpkrxIgzXHhQpbWlVUnLff&#10;RsFyki2/Psa8vm+OBzrsj+fn1CVKPfa71ymIQF34D/+137WCdJRN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aNHVyAAAAN4AAAAPAAAAAAAAAAAAAAAAAJgCAABk&#10;cnMvZG93bnJldi54bWxQSwUGAAAAAAQABAD1AAAAjQMAAAAA&#10;" fillcolor="black" stroked="f"/>
                        <v:rect id="Rectangle 550" o:spid="_x0000_s3815" style="position:absolute;left:1137;top:255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pPosgA&#10;AADeAAAADwAAAGRycy9kb3ducmV2LnhtbESPQWvCQBSE7wX/w/KE3urGtJYYXUULhV6EanvQ2zP7&#10;TILZt3F3q6m/visIPQ4z8w0znXemEWdyvrasYDhIQBAXVtdcKvj+en/KQPiArLGxTAp+ycN81nuY&#10;Yq7thdd03oRSRAj7HBVUIbS5lL6oyKAf2JY4egfrDIYoXSm1w0uEm0amSfIqDdYcFyps6a2i4rj5&#10;MQqW42x5+nzh1XW939Fuuz+OUpco9djvFhMQgbrwH763P7SC9Dkbp3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uk+iyAAAAN4AAAAPAAAAAAAAAAAAAAAAAJgCAABk&#10;cnMvZG93bnJldi54bWxQSwUGAAAAAAQABAD1AAAAjQMAAAAA&#10;" fillcolor="black" stroked="f"/>
                        <v:rect id="Rectangle 551" o:spid="_x0000_s3816" style="position:absolute;left:1137;top:256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bqOcgA&#10;AADeAAAADwAAAGRycy9kb3ducmV2LnhtbESPQWvCQBSE70L/w/KE3nRjtCVGV6mFQi+Faj3o7Zl9&#10;JsHs23R3q7G/visUPA4z8w0zX3amEWdyvrasYDRMQBAXVtdcKth+vQ0yED4ga2wsk4IreVguHnpz&#10;zLW98JrOm1CKCGGfo4IqhDaX0hcVGfRD2xJH72idwRClK6V2eIlw08g0SZ6lwZrjQoUtvVZUnDY/&#10;RsFqmq2+Pyf88bs+7Gm/O5yeUpco9djvXmYgAnXhHv5vv2sF6Tibj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9uo5yAAAAN4AAAAPAAAAAAAAAAAAAAAAAJgCAABk&#10;cnMvZG93bnJldi54bWxQSwUGAAAAAAQABAD1AAAAjQMAAAAA&#10;" fillcolor="black" stroked="f"/>
                        <v:rect id="Rectangle 552" o:spid="_x0000_s3817" style="position:absolute;left:1137;top:256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9yTc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SibjOH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H3JNyAAAAN4AAAAPAAAAAAAAAAAAAAAAAJgCAABk&#10;cnMvZG93bnJldi54bWxQSwUGAAAAAAQABAD1AAAAjQMAAAAA&#10;" fillcolor="black" stroked="f"/>
                        <v:rect id="Rectangle 553" o:spid="_x0000_s3818" style="position:absolute;left:1137;top:257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PX1sgA&#10;AADeAAAADwAAAGRycy9kb3ducmV2LnhtbESPQWvCQBSE70L/w/KE3nRjWkuMrlILhV6Eaj3o7Zl9&#10;JsHs23R3q9Ff7xYKPQ4z8w0zW3SmEWdyvrasYDRMQBAXVtdcKth+vQ8yED4ga2wsk4IreVjMH3oz&#10;zLW98JrOm1CKCGGfo4IqhDaX0hcVGfRD2xJH72idwRClK6V2eIlw08g0SV6kwZrjQoUtvVVUnDY/&#10;RsFyki2/P595dVsf9rTfHU7j1CVKPfa71ymIQF34D/+1P7SC9CmbjO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U9fWyAAAAN4AAAAPAAAAAAAAAAAAAAAAAJgCAABk&#10;cnMvZG93bnJldi54bWxQSwUGAAAAAAQABAD1AAAAjQMAAAAA&#10;" fillcolor="black" stroked="f"/>
                        <v:rect id="Rectangle 554" o:spid="_x0000_s3819" style="position:absolute;left:1137;top:257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Joc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9CUb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gUmhyAAAAN4AAAAPAAAAAAAAAAAAAAAAAJgCAABk&#10;cnMvZG93bnJldi54bWxQSwUGAAAAAAQABAD1AAAAjQMAAAAA&#10;" fillcolor="black" stroked="f"/>
                        <v:rect id="Rectangle 555" o:spid="_x0000_s3820" style="position:absolute;left:1137;top:258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3sOskA&#10;AADeAAAADwAAAGRycy9kb3ducmV2LnhtbESPQWvCQBSE74L/YXlCb7oxbW2MrqKFQi+Fanuot2f2&#10;mQSzb9Pdrab++q5Q8DjMzDfMfNmZRpzI+dqygvEoAUFcWF1zqeDz42WYgfABWWNjmRT8koflot+b&#10;Y67tmTd02oZSRAj7HBVUIbS5lL6oyKAf2ZY4egfrDIYoXSm1w3OEm0amSTKRBmuOCxW29FxRcdz+&#10;GAXrabb+fn/gt8tmv6Pd1/74mLpEqbtBt5qBCNSFW/i//aoVpPfZ9Am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c3sOskAAADeAAAADwAAAAAAAAAAAAAAAACYAgAA&#10;ZHJzL2Rvd25yZXYueG1sUEsFBgAAAAAEAAQA9QAAAI4DAAAAAA==&#10;" fillcolor="black" stroked="f"/>
                        <v:rect id="Rectangle 556" o:spid="_x0000_s3821" style="position:absolute;left:1137;top:259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J4SMUA&#10;AADeAAAADwAAAGRycy9kb3ducmV2LnhtbERPu27CMBTdK/EP1kViKw6hRSFgEFRC6lKpPAbYLvEl&#10;iYivU9tA2q+vh0odj857vuxMI+7kfG1ZwWiYgCAurK65VHDYb54zED4ga2wsk4Jv8rBc9J7mmGv7&#10;4C3dd6EUMYR9jgqqENpcSl9UZNAPbUscuYt1BkOErpTa4SOGm0amSTKRBmuODRW29FZRcd3djIL1&#10;NFt/fb7wx8/2fKLT8Xx9TV2i1KDfrWYgAnXhX/znftcK0nE2jX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UnhIxQAAAN4AAAAPAAAAAAAAAAAAAAAAAJgCAABkcnMv&#10;ZG93bnJldi54bWxQSwUGAAAAAAQABAD1AAAAigMAAAAA&#10;" fillcolor="black" stroked="f"/>
                        <v:shape id="Freeform 557" o:spid="_x0000_s3822" style="position:absolute;left:2735;top:2376;width:726;height:289;visibility:visible;mso-wrap-style:square;v-text-anchor:top" coordsize="72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zl8YA&#10;AADeAAAADwAAAGRycy9kb3ducmV2LnhtbESPzWrDMBCE74W8g9hAb42cGFzHiRJCaaD4ltQl18Xa&#10;+qfWyliK7b59VSj0OMzMN8z+OJtOjDS4xrKC9SoCQVxa3XCloHg/P6UgnEfW2FkmBd/k4HhYPOwx&#10;03biC41XX4kAYZehgtr7PpPSlTUZdCvbEwfv0w4GfZBDJfWAU4CbTm6iKJEGGw4LNfb0UlP5db0b&#10;BZYvxrR53N5ek+m5LZJ8zj9ypR6X82kHwtPs/8N/7TetYBOn2y383glXQB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zl8YAAADeAAAADwAAAAAAAAAAAAAAAACYAgAAZHJz&#10;L2Rvd25yZXYueG1sUEsFBgAAAAAEAAQA9QAAAIsDAAAAAA==&#10;" path="m,l363,289,726,,,xe" stroked="f">
                          <v:path arrowok="t" o:connecttype="custom" o:connectlocs="0,0;363,289;726,0;0,0" o:connectangles="0,0,0,0"/>
                        </v:shape>
                        <v:shape id="Freeform 558" o:spid="_x0000_s3823" style="position:absolute;left:2723;top:1639;width:25;height:750;visibility:visible;mso-wrap-style:square;v-text-anchor:top" coordsize="2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JuTMUA&#10;AADeAAAADwAAAGRycy9kb3ducmV2LnhtbESPzWqDQBSF94G+w3AL3cWZWgitcRJKISClG02gZHdx&#10;blTi3BFnqqZP31kEujycP758v9heTDT6zrGG50SBIK6d6bjRcDoe1q8gfEA22DsmDTfysN89rHLM&#10;jJu5pKkKjYgj7DPU0IYwZFL6uiWLPnEDcfQubrQYohwbaUac47jtZarURlrsOD60ONBHS/W1+rEa&#10;jp5Ukx7cubiVcz8V3+Hz98to/fS4vG9BBFrCf/jeLoyG9OVNRYCIE1FA7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m5MxQAAAN4AAAAPAAAAAAAAAAAAAAAAAJgCAABkcnMv&#10;ZG93bnJldi54bWxQSwUGAAAAAAQABAD1AAAAigMAAAAA&#10;" path="m25,13r,-6l19,7,19,,6,r,7l,7,,743r6,l6,750r13,l19,743r6,l25,737,25,13xe" fillcolor="black" stroked="f">
                          <v:path arrowok="t" o:connecttype="custom" o:connectlocs="25,13;25,7;19,7;19,0;6,0;6,7;0,7;0,743;6,743;6,750;19,750;19,743;25,743;25,737;25,13" o:connectangles="0,0,0,0,0,0,0,0,0,0,0,0,0,0,0"/>
                        </v:shape>
                        <v:shape id="Freeform 559" o:spid="_x0000_s3824" style="position:absolute;left:2723;top:2364;width:387;height:313;visibility:visible;mso-wrap-style:square;v-text-anchor:top" coordsize="3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zNBsYA&#10;AADeAAAADwAAAGRycy9kb3ducmV2LnhtbESPQWvCQBSE7wX/w/KE3uquClajq6iolB5ajF68PbLP&#10;JJh9G7JbTf69Wyj0OMzMN8xi1dpK3KnxpWMNw4ECQZw5U3Ku4Xzav01B+IBssHJMGjrysFr2XhaY&#10;GPfgI93TkIsIYZ+ghiKEOpHSZwVZ9ANXE0fv6hqLIcoml6bBR4TbSo6UmkiLJceFAmvaFpTd0h+r&#10;4VK+H9Ju132F67fdfCrnKTt6rV/77XoOIlAb/sN/7Q+jYTSeqSH83olX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zNBsYAAADeAAAADwAAAAAAAAAAAAAAAACYAgAAZHJz&#10;L2Rvd25yZXYueG1sUEsFBgAAAAAEAAQA9QAAAIsDAAAAAA==&#10;" path="m19,l6,,,6,,18r6,7l369,313r12,l387,307r,-12l381,289,19,xe" fillcolor="black" stroked="f">
                          <v:path arrowok="t" o:connecttype="custom" o:connectlocs="19,0;6,0;0,6;0,18;6,25;369,313;381,313;387,307;387,295;381,289;19,0" o:connectangles="0,0,0,0,0,0,0,0,0,0,0"/>
                        </v:shape>
                        <v:shape id="Freeform 560" o:spid="_x0000_s3825" style="position:absolute;left:3086;top:2364;width:387;height:313;visibility:visible;mso-wrap-style:square;v-text-anchor:top" coordsize="3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ccYA&#10;AADeAAAADwAAAGRycy9kb3ducmV2LnhtbESPQWvCQBSE70L/w/IK3nS3KWibukqVtogHS9Jeentk&#10;n0lo9m3Irpr8e1cQPA4z8w2zWPW2ESfqfO1Yw9NUgSAunKm51PD78zl5AeEDssHGMWkYyMNq+TBa&#10;YGrcmTM65aEUEcI+RQ1VCG0qpS8qsuinriWO3sF1FkOUXSlNh+cIt41MlJpJizXHhQpb2lRU/OdH&#10;q+Gvnn/lw8ewD4dvu94p56nIvNbjx/79DUSgPtzDt/bWaEieX1UC1zvxCs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5TccYAAADeAAAADwAAAAAAAAAAAAAAAACYAgAAZHJz&#10;L2Rvd25yZXYueG1sUEsFBgAAAAAEAAQA9QAAAIsDAAAAAA==&#10;" path="m6,289l,295r,12l6,313r12,l381,25r6,-7l387,6,381,,369,,6,289xe" fillcolor="black" stroked="f">
                          <v:path arrowok="t" o:connecttype="custom" o:connectlocs="6,289;0,295;0,307;6,313;18,313;381,25;387,18;387,6;381,0;369,0;6,289" o:connectangles="0,0,0,0,0,0,0,0,0,0,0"/>
                        </v:shape>
                        <v:shape id="Freeform 561" o:spid="_x0000_s3826" style="position:absolute;left:3449;top:1639;width:24;height:750;visibility:visible;mso-wrap-style:square;v-text-anchor:top" coordsize="24,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zWj8gA&#10;AADeAAAADwAAAGRycy9kb3ducmV2LnhtbESPT2vCQBTE7wW/w/KEXorZVEFNdJW2UNqiF/9cvD2z&#10;zySYfRt2tzF++26h0OMwM79hluveNKIj52vLCp6TFARxYXXNpYLj4X00B+EDssbGMim4k4f1avCw&#10;xFzbG++o24dSRAj7HBVUIbS5lL6oyKBPbEscvYt1BkOUrpTa4S3CTSPHaTqVBmuOCxW29FZRcd1/&#10;GwXXw9P0ddadNl92a89O37PiQ2ulHof9ywJEoD78h//an1rBeJKlE/i9E6+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vNaPyAAAAN4AAAAPAAAAAAAAAAAAAAAAAJgCAABk&#10;cnMvZG93bnJldi54bWxQSwUGAAAAAAQABAD1AAAAjQMAAAAA&#10;" path="m,737r,6l6,743r,7l18,750r,-7l24,743,24,7r-6,l18,,6,r,7l,7r,6l,737xe" fillcolor="black" stroked="f">
                          <v:path arrowok="t" o:connecttype="custom" o:connectlocs="0,737;0,743;6,743;6,750;18,750;18,743;24,743;24,7;18,7;18,0;6,0;6,7;0,7;0,13;0,737" o:connectangles="0,0,0,0,0,0,0,0,0,0,0,0,0,0,0"/>
                        </v:shape>
                        <v:shape id="Freeform 562" o:spid="_x0000_s3827" style="position:absolute;left:2723;top:2364;width:750;height:25;visibility:visible;mso-wrap-style:square;v-text-anchor:top" coordsize="75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vrMMUA&#10;AADeAAAADwAAAGRycy9kb3ducmV2LnhtbESPQWvCQBSE74L/YXlCb7pbG6RGV1FBKAgV09bzI/tM&#10;QrNvQ3Y16b93C4LHYWa+YZbr3tbiRq2vHGt4nSgQxLkzFRcavr/243cQPiAbrB2Thj/ysF4NB0tM&#10;jev4RLcsFCJC2KeooQyhSaX0eUkW/cQ1xNG7uNZiiLItpGmxi3Bby6lSM2mx4rhQYkO7kvLf7Go1&#10;VOFTXXbH/bazSfaTXLv54SyN1i+jfrMAEagPz/Cj/WE0TN/mKoH/O/EK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u+swxQAAAN4AAAAPAAAAAAAAAAAAAAAAAJgCAABkcnMv&#10;ZG93bnJldi54bWxQSwUGAAAAAAQABAD1AAAAigMAAAAA&#10;" path="m12,l6,r,6l,6,,18r6,l6,25r738,l744,18r6,l750,6r-6,l744,r-6,l12,xe" fillcolor="black" stroked="f">
                          <v:path arrowok="t" o:connecttype="custom" o:connectlocs="12,0;6,0;6,6;0,6;0,18;6,18;6,25;744,25;744,18;750,18;750,6;744,6;744,0;738,0;12,0" o:connectangles="0,0,0,0,0,0,0,0,0,0,0,0,0,0,0"/>
                        </v:shape>
                        <v:shape id="Freeform 563" o:spid="_x0000_s3828" style="position:absolute;left:2729;top:1566;width:738;height:92;visibility:visible;mso-wrap-style:square;v-text-anchor:top" coordsize="738,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q6esgA&#10;AADeAAAADwAAAGRycy9kb3ducmV2LnhtbESPQUsDMRSE74L/ITzBm02sbKvbpmWRFSv0UFsLPT42&#10;r7uLm5clie323zeC4HGYmW+Y+XKwnTiRD61jDY8jBYK4cqblWsPX7u3hGUSIyAY7x6ThQgGWi9ub&#10;OebGnfmTTttYiwThkKOGJsY+lzJUDVkMI9cTJ+/ovMWYpK+l8XhOcNvJsVITabHltNBgT68NVd/b&#10;H6vBes5ITcv9e7meXHblYVNkH4XW93dDMQMRaYj/4b/2ymgYP72oDH7vp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arp6yAAAAN4AAAAPAAAAAAAAAAAAAAAAAJgCAABk&#10;cnMvZG93bnJldi54bWxQSwUGAAAAAAQABAD1AAAAjQMAAAAA&#10;" path="m,86r,6l13,92r,-25l19,61r,-6l31,43r,-6l37,37,49,24r7,l62,18r31,l99,12r37,l148,18r6,l154,12r18,l185,18r37,l234,24r24,l271,30r12,l295,37r13,l320,43r6,l338,49r13,l363,55r12,l388,61r12,l412,67r12,l437,73r12,l461,80r13,l486,86r12,l511,92r227,l738,80r-6,l511,80,498,73r-12,l474,67r-13,l449,61r-12,l424,55r-12,l400,49r-12,l375,43r-12,l351,37r-13,l326,30r-6,l308,24r-13,l283,18r-12,l258,12r-24,l222,6r-37,l172,,154,,142,6r6,l136,,99,,93,6,62,6r-6,6l49,12,37,24r-6,l19,37r,6l6,55r,6l,67,,86xe" fillcolor="black" stroked="f">
                          <v:path arrowok="t" o:connecttype="custom" o:connectlocs="0,92;13,67;19,55;31,37;49,24;62,18;99,12;148,18;154,12;185,18;234,24;271,30;295,37;320,43;338,49;363,55;388,61;412,67;437,73;461,80;486,86;511,92;738,80;511,80;486,73;461,67;437,61;412,55;388,49;363,43;338,37;320,30;295,24;271,18;234,12;185,6;154,0;148,6;99,0;62,6;49,12;31,24;19,43;6,61;0,86" o:connectangles="0,0,0,0,0,0,0,0,0,0,0,0,0,0,0,0,0,0,0,0,0,0,0,0,0,0,0,0,0,0,0,0,0,0,0,0,0,0,0,0,0,0,0,0,0"/>
                        </v:shape>
                        <v:rect id="Rectangle 564" o:spid="_x0000_s3829" style="position:absolute;left:3098;top:143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rTu8kA&#10;AADeAAAADwAAAGRycy9kb3ducmV2LnhtbESPQUsDMRSE74L/ITzBm01ca2m3TYstCL0Itnpwb283&#10;r7tLNy/bJLarv94IgsdhZr5hFqvBduJMPrSONdyPFAjiypmWaw3vb893UxAhIhvsHJOGLwqwWl5f&#10;LTA37sI7Ou9jLRKEQ44amhj7XMpQNWQxjFxPnLyD8xZjkr6WxuMlwW0nM6Um0mLLaaHBnjYNVcf9&#10;p9Wwnk3Xp9cxv3zvyoKKj/L4mHml9e3N8DQHEWmI/+G/9tZoyB5magK/d9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GrTu8kAAADeAAAADwAAAAAAAAAAAAAAAACYAgAA&#10;ZHJzL2Rvd25yZXYueG1sUEsFBgAAAAAEAAQA9QAAAI4DAAAAAA==&#10;" fillcolor="black" stroked="f"/>
                        <v:rect id="Rectangle 565" o:spid="_x0000_s3830" style="position:absolute;left:3098;top:143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2IMkA&#10;AADeAAAADwAAAGRycy9kb3ducmV2LnhtbESPzWsCMRTE70L/h/AKvWnS7Ye6GqUWhF4K9eOgt+fm&#10;ubu4edkmUbf965tCocdhZn7DTOedbcSFfKgda7gfKBDEhTM1lxq2m2V/BCJEZIONY9LwRQHms5ve&#10;FHPjrryiyzqWIkE45KihirHNpQxFRRbDwLXEyTs6bzEm6UtpPF4T3DYyU+pZWqw5LVTY0mtFxWl9&#10;thoW49Hi8+OR379Xhz3td4fTU+aV1ne33csERKQu/of/2m9GQ/YwVkP4vZOugJ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yZ2IMkAAADeAAAADwAAAAAAAAAAAAAAAACYAgAA&#10;ZHJzL2Rvd25yZXYueG1sUEsFBgAAAAAEAAQA9QAAAI4DAAAAAA==&#10;" fillcolor="black" stroked="f"/>
                        <v:rect id="Rectangle 566" o:spid="_x0000_s3831" style="position:absolute;left:3098;top:144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niUsUA&#10;AADeAAAADwAAAGRycy9kb3ducmV2LnhtbERPTWsCMRC9F/wPYQRvNXFtRbdG0UKhF6FqD/U2bqa7&#10;i5vJNkl19debQ6HHx/ueLzvbiDP5UDvWMBoqEMSFMzWXGj73b49TECEiG2wck4YrBVgueg9zzI27&#10;8JbOu1iKFMIhRw1VjG0uZSgqshiGriVO3LfzFmOCvpTG4yWF20ZmSk2kxZpTQ4UtvVZUnHa/VsN6&#10;Nl3/fDzx5rY9HujwdTw9Z15pPeh3qxcQkbr4L/5zvxsN2Xim0t50J10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ueJSxQAAAN4AAAAPAAAAAAAAAAAAAAAAAJgCAABkcnMv&#10;ZG93bnJldi54bWxQSwUGAAAAAAQABAD1AAAAigMAAAAA&#10;" fillcolor="black" stroked="f"/>
                        <v:rect id="Rectangle 567" o:spid="_x0000_s3832" style="position:absolute;left:3098;top:144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HyckA&#10;AADeAAAADwAAAGRycy9kb3ducmV2LnhtbESPT0sDMRTE74LfITyhN5u4aulumxYrCF4E++fQ3l43&#10;z92lm5c1SdvVT28KQo/DzPyGmc5724oT+dA41vAwVCCIS2carjRs1m/3YxAhIhtsHZOGHwown93e&#10;TLEw7sxLOq1iJRKEQ4Ea6hi7QspQ1mQxDF1HnLwv5y3GJH0ljcdzgttWZkqNpMWG00KNHb3WVB5W&#10;R6thkY8X359P/PG73O9ot90fnjOvtB7c9S8TEJH6eA3/t9+NhuwxVzlc7qQrIG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fVHyckAAADeAAAADwAAAAAAAAAAAAAAAACYAgAA&#10;ZHJzL2Rvd25yZXYueG1sUEsFBgAAAAAEAAQA9QAAAI4DAAAAAA==&#10;" fillcolor="black" stroked="f"/>
                      </v:group>
                      <v:group id="Group 568" o:spid="_x0000_s3833" style="position:absolute;left:11524;top:5048;width:8939;height:5435" coordorigin="3098,1357" coordsize="2404,1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dSAUxgAAAN4A&#10;AAAPAAAAAAAAAAAAAAAAAKoCAABkcnMvZG93bnJldi54bWxQSwUGAAAAAAQABAD6AAAAnQMAAAAA&#10;">
                        <v:rect id="Rectangle 569" o:spid="_x0000_s3834" style="position:absolute;left:3098;top:145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dEsgA&#10;AADeAAAADwAAAGRycy9kb3ducmV2LnhtbESPQWvCQBSE7wX/w/KE3uom0RaNrlKFQi9CtR709sw+&#10;k2D2bbq71eiv7xYKPQ4z8w0zW3SmERdyvrasIB0kIIgLq2suFew+357GIHxA1thYJgU38rCY9x5m&#10;mGt75Q1dtqEUEcI+RwVVCG0upS8qMugHtiWO3sk6gyFKV0rt8BrhppFZkrxIgzXHhQpbWlVUnLff&#10;RsFyMl5+fYx4fd8cD3TYH8/PmUuUeux3r1MQgbrwH/5rv2sF2XCSp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Wt0SyAAAAN4AAAAPAAAAAAAAAAAAAAAAAJgCAABk&#10;cnMvZG93bnJldi54bWxQSwUGAAAAAAQABAD1AAAAjQMAAAAA&#10;" fillcolor="black" stroked="f"/>
                        <v:rect id="Rectangle 570" o:spid="_x0000_s3835" style="position:absolute;left:3098;top:146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DZcgA&#10;AADeAAAADwAAAGRycy9kb3ducmV2LnhtbESPQWsCMRSE74X+h/AKvdWsqy26GkUFwYtQbQ/19tw8&#10;dxc3L2uS6uqvb4SCx2FmvmHG09bU4kzOV5YVdDsJCOLc6ooLBd9fy7cBCB+QNdaWScGVPEwnz09j&#10;zLS98IbO21CICGGfoYIyhCaT0uclGfQd2xBH72CdwRClK6R2eIlwU8s0ST6kwYrjQokNLUrKj9tf&#10;o2A+HMxPn31e3zb7He1+9sf31CVKvb60sxGIQG14hP/bK60g7Q27Kd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iENlyAAAAN4AAAAPAAAAAAAAAAAAAAAAAJgCAABk&#10;cnMvZG93bnJldi54bWxQSwUGAAAAAAQABAD1AAAAjQMAAAAA&#10;" fillcolor="black" stroked="f"/>
                        <v:rect id="Rectangle 571" o:spid="_x0000_s3836" style="position:absolute;left:3098;top:146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Tm/skA&#10;AADeAAAADwAAAGRycy9kb3ducmV2LnhtbESPzWsCMRTE74X+D+EVeqtZ1w90NUotFHoR6sdBb8/N&#10;6+7i5mWbpLr61zeC4HGYmd8w03lranEi5yvLCrqdBARxbnXFhYLt5vNtBMIHZI21ZVJwIQ/z2fPT&#10;FDNtz7yi0zoUIkLYZ6igDKHJpPR5SQZ9xzbE0fuxzmCI0hVSOzxHuKllmiRDabDiuFBiQx8l5cf1&#10;n1GwGI8Wv999Xl5Xhz3td4fjIHWJUq8v7fsERKA2PML39pdWkPbG3R7c7sQrIG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cTm/skAAADeAAAADwAAAAAAAAAAAAAAAACYAgAA&#10;ZHJzL2Rvd25yZXYueG1sUEsFBgAAAAAEAAQA9QAAAI4DAAAAAA==&#10;" fillcolor="black" stroked="f"/>
                        <v:rect id="Rectangle 572" o:spid="_x0000_s3837" style="position:absolute;left:3098;top:147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1+isgA&#10;AADeAAAADwAAAGRycy9kb3ducmV2LnhtbESPQWvCQBSE74X+h+UVvDUboxVNXaUKQi8FtT3U2zP7&#10;mgSzb+Puqml/vSsUPA4z8w0znXemEWdyvrasoJ+kIIgLq2suFXx9rp7HIHxA1thYJgW/5GE+e3yY&#10;Yq7thTd03oZSRAj7HBVUIbS5lL6oyKBPbEscvR/rDIYoXSm1w0uEm0ZmaTqSBmuOCxW2tKyoOGxP&#10;RsFiMl4c10P++Nvsd7T73h9eMpcq1Xvq3l5BBOrCPfzfftcKssGkP4T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X6KyAAAAN4AAAAPAAAAAAAAAAAAAAAAAJgCAABk&#10;cnMvZG93bnJldi54bWxQSwUGAAAAAAQABAD1AAAAjQMAAAAA&#10;" fillcolor="black" stroked="f"/>
                        <v:rect id="Rectangle 573" o:spid="_x0000_s3838" style="position:absolute;left:3098;top:148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bEc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jbuDe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YdsRyAAAAN4AAAAPAAAAAAAAAAAAAAAAAJgCAABk&#10;cnMvZG93bnJldi54bWxQSwUGAAAAAAQABAD1AAAAjQMAAAAA&#10;" fillcolor="black" stroked="f"/>
                        <v:rect id="Rectangle 574" o:spid="_x0000_s3839" style="position:absolute;left:3098;top:148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NFZs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ct4MIT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s0VmyAAAAN4AAAAPAAAAAAAAAAAAAAAAAJgCAABk&#10;cnMvZG93bnJldi54bWxQSwUGAAAAAAQABAD1AAAAjQMAAAAA&#10;" fillcolor="black" stroked="f"/>
                        <v:rect id="Rectangle 575" o:spid="_x0000_s3840" style="position:absolute;left:3098;top:149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g/cgA&#10;AADeAAAADwAAAGRycy9kb3ducmV2LnhtbESPQWsCMRSE7wX/Q3hCbzXr1lbdGkULBS8FtR7q7bl5&#10;7i5uXrZJqqu/3giFHoeZ+YaZzFpTixM5X1lW0O8lIIhzqysuFGy/Pp5GIHxA1lhbJgUX8jCbdh4m&#10;mGl75jWdNqEQEcI+QwVlCE0mpc9LMuh7tiGO3sE6gyFKV0jt8BzhppZpkrxKgxXHhRIbei8pP25+&#10;jYLFeLT4WQ3487re72j3vT++pC5R6rHbzt9ABGrDf/ivvdQK0udxfwj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D9yAAAAN4AAAAPAAAAAAAAAAAAAAAAAJgCAABk&#10;cnMvZG93bnJldi54bWxQSwUGAAAAAAQABAD1AAAAjQMAAAAA&#10;" fillcolor="black" stroked="f"/>
                        <v:rect id="Rectangle 576" o:spid="_x0000_s3841" style="position:absolute;left:3098;top:149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0j8UA&#10;AADeAAAADwAAAGRycy9kb3ducmV2LnhtbERPz2vCMBS+D/wfwht4m6nViVaj6EDwIky3g96ezVtb&#10;bF66JGrdX78cBI8f3+/ZojW1uJLzlWUF/V4Cgji3uuJCwffX+m0MwgdkjbVlUnAnD4t552WGmbY3&#10;3tF1HwoRQ9hnqKAMocmk9HlJBn3PNsSR+7HOYIjQFVI7vMVwU8s0SUbSYMWxocSGPkrKz/uLUbCa&#10;jFe/n0Pe/u1ORzoeTuf31CVKdV/b5RREoDY8xQ/3RitIB5N+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SPxQAAAN4AAAAPAAAAAAAAAAAAAAAAAJgCAABkcnMv&#10;ZG93bnJldi54bWxQSwUGAAAAAAQABAD1AAAAigMAAAAA&#10;" fillcolor="black" stroked="f"/>
                        <v:rect id="Rectangle 577" o:spid="_x0000_s3842" style="position:absolute;left:3098;top:150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zRFMgA&#10;AADeAAAADwAAAGRycy9kb3ducmV2LnhtbESPQWvCQBSE7wX/w/KE3urGaIuJrlKFQi9CtR709sw+&#10;k2D2bbq71eiv7xYKPQ4z8w0zW3SmERdyvrasYDhIQBAXVtdcKth9vj1NQPiArLGxTApu5GEx7z3M&#10;MNf2yhu6bEMpIoR9jgqqENpcSl9UZNAPbEscvZN1BkOUrpTa4TXCTSPTJHmRBmuOCxW2tKqoOG+/&#10;jYJlNll+fYx5fd8cD3TYH8/PqUuUeux3r1MQgbrwH/5rv2sF6SgbZ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NEUyAAAAN4AAAAPAAAAAAAAAAAAAAAAAJgCAABk&#10;cnMvZG93bnJldi54bWxQSwUGAAAAAAQABAD1AAAAjQMAAAAA&#10;" fillcolor="black" stroked="f"/>
                        <v:rect id="Rectangle 578" o:spid="_x0000_s3843" style="position:absolute;left:3098;top:151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qyNMYA&#10;AADeAAAADwAAAGRycy9kb3ducmV2LnhtbESPzWoCMRSF94LvEK7gTjOOVnRqFBUKbgpVu6i76+R2&#10;ZnByMyapTvv0zUJweTh/fItVa2pxI+crywpGwwQEcW51xYWCz+PbYAbCB2SNtWVS8EseVstuZ4GZ&#10;tnfe0+0QChFH2GeooAyhyaT0eUkG/dA2xNH7ts5giNIVUju8x3FTyzRJptJgxfGhxIa2JeWXw49R&#10;sJnPNtePCb//7c8nOn2dLy+pS5Tq99r1K4hAbXiGH+2dVpCO52kEiDgR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qyNMYAAADeAAAADwAAAAAAAAAAAAAAAACYAgAAZHJz&#10;L2Rvd25yZXYueG1sUEsFBgAAAAAEAAQA9QAAAIsDAAAAAA==&#10;" fillcolor="black" stroked="f"/>
                        <v:rect id="Rectangle 579" o:spid="_x0000_s3844" style="position:absolute;left:3098;top:151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YXr8gA&#10;AADeAAAADwAAAGRycy9kb3ducmV2LnhtbESPQWsCMRSE74X+h/AKvdWsqy26GkUFwYtQbQ/19tw8&#10;dxc3L2uS6uqvb4SCx2FmvmHG09bU4kzOV5YVdDsJCOLc6ooLBd9fy7cBCB+QNdaWScGVPEwnz09j&#10;zLS98IbO21CICGGfoYIyhCaT0uclGfQd2xBH72CdwRClK6R2eIlwU8s0ST6kwYrjQokNLUrKj9tf&#10;o2A+HMxPn31e3zb7He1+9sf31CVKvb60sxGIQG14hP/bK60g7Q3TLtzvxCsgJ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NhevyAAAAN4AAAAPAAAAAAAAAAAAAAAAAJgCAABk&#10;cnMvZG93bnJldi54bWxQSwUGAAAAAAQABAD1AAAAjQMAAAAA&#10;" fillcolor="black" stroked="f"/>
                        <v:rect id="Rectangle 580" o:spid="_x0000_s3845" style="position:absolute;left:3098;top:152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J2MgA&#10;AADeAAAADwAAAGRycy9kb3ducmV2LnhtbESPT2sCMRTE74V+h/AKvdWssS26GqUKhV6E+uegt+fm&#10;ubu4edkmqW799I1Q6HGYmd8wk1lnG3EmH2rHGvq9DARx4UzNpYbt5v1pCCJEZIONY9LwQwFm0/u7&#10;CebGXXhF53UsRYJwyFFDFWObSxmKiiyGnmuJk3d03mJM0pfSeLwkuG2kyrJXabHmtFBhS4uKitP6&#10;22qYj4bzr89nXl5Xhz3td4fTi/KZ1o8P3dsYRKQu/of/2h9GgxqMlILb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5InYyAAAAN4AAAAPAAAAAAAAAAAAAAAAAJgCAABk&#10;cnMvZG93bnJldi54bWxQSwUGAAAAAAQABAD1AAAAjQMAAAAA&#10;" fillcolor="black" stroked="f"/>
                        <v:rect id="Rectangle 581" o:spid="_x0000_s3846" style="position:absolute;left:3098;top:152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gsQ8gA&#10;AADeAAAADwAAAGRycy9kb3ducmV2LnhtbESPQWvCQBSE7wX/w/IKvTWbRls0uooKhV6Eanuot2f2&#10;mQSzb+PuVqO/visUPA4z8w0zmXWmESdyvras4CVJQRAXVtdcKvj+en8egvABWWNjmRRcyMNs2nuY&#10;YK7tmdd02oRSRAj7HBVUIbS5lL6oyKBPbEscvb11BkOUrpTa4TnCTSOzNH2TBmuOCxW2tKyoOGx+&#10;jYLFaLg4fg54dV3vtrT92R1eM5cq9fTYzccgAnXhHv5vf2gFWX+U9eF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CxDyAAAAN4AAAAPAAAAAAAAAAAAAAAAAJgCAABk&#10;cnMvZG93bnJldi54bWxQSwUGAAAAAAQABAD1AAAAjQMAAAAA&#10;" fillcolor="black" stroked="f"/>
                        <v:rect id="Rectangle 582" o:spid="_x0000_s3847" style="position:absolute;left:3098;top:153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G0N8kA&#10;AADeAAAADwAAAGRycy9kb3ducmV2LnhtbESPzWsCMRTE7wX/h/AEbzXr+oGuRtFCoZdC/Tjo7bl5&#10;7i5uXrZJqtv+9U1B6HGYmd8wi1VranEj5yvLCgb9BARxbnXFhYLD/vV5CsIHZI21ZVLwTR5Wy87T&#10;AjNt77yl2y4UIkLYZ6igDKHJpPR5SQZ93zbE0btYZzBE6QqpHd4j3NQyTZKJNFhxXCixoZeS8uvu&#10;yyjYzKabz48Rv/9szyc6Hc/XceoSpXrddj0HEagN/+FH+00rSIezdAR/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EG0N8kAAADeAAAADwAAAAAAAAAAAAAAAACYAgAA&#10;ZHJzL2Rvd25yZXYueG1sUEsFBgAAAAAEAAQA9QAAAI4DAAAAAA==&#10;" fillcolor="black" stroked="f"/>
                        <v:rect id="Rectangle 583" o:spid="_x0000_s3848" style="position:absolute;left:3098;top:154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0RrMgA&#10;AADeAAAADwAAAGRycy9kb3ducmV2LnhtbESPT2sCMRTE7wW/Q3iCt5p1raKrUbRQ6KVQ/xz09tw8&#10;dxc3L9sk1a2f3hQKPQ4z8xtmvmxNLa7kfGVZwaCfgCDOra64ULDfvT1PQPiArLG2TAp+yMNy0Xma&#10;Y6btjTd03YZCRAj7DBWUITSZlD4vyaDv24Y4emfrDIYoXSG1w1uEm1qmSTKWBiuOCyU29FpSftl+&#10;GwXr6WT99fnCH/fN6UjHw+kySl2iVK/brmYgArXhP/zXftcK0uE0HcH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DRGsyAAAAN4AAAAPAAAAAAAAAAAAAAAAAJgCAABk&#10;cnMvZG93bnJldi54bWxQSwUGAAAAAAQABAD1AAAAjQMAAAAA&#10;" fillcolor="black" stroked="f"/>
                        <v:rect id="Rectangle 584" o:spid="_x0000_s3849" style="position:absolute;left:3098;top:154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P28gA&#10;AADeAAAADwAAAGRycy9kb3ducmV2LnhtbESPT2sCMRTE7wW/Q3iCt5p1bUVXo2ih0Euh/jno7bl5&#10;7i5uXrZJqls/vSkUPA4z8xtmtmhNLS7kfGVZwaCfgCDOra64ULDbvj+PQfiArLG2TAp+ycNi3nma&#10;Yabtldd02YRCRAj7DBWUITSZlD4vyaDv24Y4eifrDIYoXSG1w2uEm1qmSTKSBiuOCyU29FZSft78&#10;GAWryXj1/fXCn7f18UCH/fH8mrpEqV63XU5BBGrDI/zf/tAK0uEkHcH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34/byAAAAN4AAAAPAAAAAAAAAAAAAAAAAJgCAABk&#10;cnMvZG93bnJldi54bWxQSwUGAAAAAAQABAD1AAAAjQMAAAAA&#10;" fillcolor="black" stroked="f"/>
                        <v:rect id="Rectangle 585" o:spid="_x0000_s3850" style="position:absolute;left:3098;top:155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MqQMkA&#10;AADeAAAADwAAAGRycy9kb3ducmV2LnhtbESPS2/CMBCE75X4D9YicSsO6QMIGARIlbhUKo8D3JZ4&#10;SSLidWq7EPrr60qVehzNzDea6bw1tbiS85VlBYN+AoI4t7riQsF+9/Y4AuEDssbaMim4k4f5rPMw&#10;xUzbG2/oug2FiBD2GSooQ2gyKX1ekkHftw1x9M7WGQxRukJqh7cIN7VMk+RVGqw4LpTY0Kqk/LL9&#10;MgqW49Hy8+OZ3783pyMdD6fLS+oSpXrddjEBEagN/+G/9lorSJ/G6RB+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JMqQMkAAADeAAAADwAAAAAAAAAAAAAAAACYAgAA&#10;ZHJzL2Rvd25yZXYueG1sUEsFBgAAAAAEAAQA9QAAAI4DAAAAAA==&#10;" fillcolor="black" stroked="f"/>
                        <v:rect id="Rectangle 586" o:spid="_x0000_s3851" style="position:absolute;left:3098;top:156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y+MsUA&#10;AADeAAAADwAAAGRycy9kb3ducmV2LnhtbERPz2vCMBS+C/4P4QneNLU60c4oKgy8DKbuMG/P5q0t&#10;Ni81ybTbX78cBI8f3+/FqjW1uJHzlWUFo2ECgji3uuJCwefxbTAD4QOyxtoyKfglD6tlt7PATNs7&#10;7+l2CIWIIewzVFCG0GRS+rwkg35oG+LIfVtnMEToCqkd3mO4qWWaJFNpsOLYUGJD25Lyy+HHKNjM&#10;Z5vrx4Tf//bnE52+zpeX1CVK9Xvt+hVEoDY8xQ/3TitIx/M07o134hW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DL4yxQAAAN4AAAAPAAAAAAAAAAAAAAAAAJgCAABkcnMv&#10;ZG93bnJldi54bWxQSwUGAAAAAAQABAD1AAAAigMAAAAA&#10;" fillcolor="black" stroked="f"/>
                        <v:rect id="Rectangle 587" o:spid="_x0000_s3852" style="position:absolute;left:3098;top:156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Abqc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L5ka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kAbqckAAADeAAAADwAAAAAAAAAAAAAAAACYAgAA&#10;ZHJzL2Rvd25yZXYueG1sUEsFBgAAAAAEAAQA9QAAAI4DAAAAAA==&#10;" fillcolor="black" stroked="f"/>
                        <v:rect id="Rectangle 588" o:spid="_x0000_s3853" style="position:absolute;left:3098;top:157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Mk6ccA&#10;AADeAAAADwAAAGRycy9kb3ducmV2LnhtbESPy2rCQBSG94W+w3AK7urEeEGjo1Sh4KbgbaG7Y+aY&#10;BDNn0pmppn36zkJw+fPf+GaL1tTiRs5XlhX0ugkI4tzqigsFh/3n+xiED8gaa8uk4Jc8LOavLzPM&#10;tL3zlm67UIg4wj5DBWUITSalz0sy6Lu2IY7exTqDIUpXSO3wHsdNLdMkGUmDFceHEhtalZRfdz9G&#10;wXIyXn5vBvz1tz2f6HQ8X4epS5TqvLUfUxCB2vAMP9prrSDtT/oRIOJEFJ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jJOnHAAAA3gAAAA8AAAAAAAAAAAAAAAAAmAIAAGRy&#10;cy9kb3ducmV2LnhtbFBLBQYAAAAABAAEAPUAAACMAwAAAAA=&#10;" fillcolor="black" stroked="f"/>
                        <v:rect id="Rectangle 589" o:spid="_x0000_s3854" style="position:absolute;left:3098;top:157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cskA&#10;AADeAAAADwAAAGRycy9kb3ducmV2LnhtbESPzWsCMRTE74X+D+EVeqtZ1w90NUotFHoR6sdBb8/N&#10;6+7i5mWbpLr61zeC4HGYmd8w03lranEi5yvLCrqdBARxbnXFhYLt5vNtBMIHZI21ZVJwIQ/z2fPT&#10;FDNtz7yi0zoUIkLYZ6igDKHJpPR5SQZ9xzbE0fuxzmCI0hVSOzxHuKllmiRDabDiuFBiQx8l5cf1&#10;n1GwGI8Wv999Xl5Xhz3td4fjIHWJUq8v7fsERKA2PML39pdWkPbGvS7c7sQrIG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e+BcskAAADeAAAADwAAAAAAAAAAAAAAAACYAgAA&#10;ZHJzL2Rvd25yZXYueG1sUEsFBgAAAAAEAAQA9QAAAI4DAAAAAA==&#10;" fillcolor="black" stroked="f"/>
                        <v:rect id="Rectangle 590" o:spid="_x0000_s3855" style="position:absolute;left:3098;top:158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0fBcgA&#10;AADeAAAADwAAAGRycy9kb3ducmV2LnhtbESPQWvCQBSE7wX/w/IKvTWbRls0uooKhV6Eanuot2f2&#10;mQSzb+PuVqO/visUPA4z8w0zmXWmESdyvras4CVJQRAXVtdcKvj+en8egvABWWNjmRRcyMNs2nuY&#10;YK7tmdd02oRSRAj7HBVUIbS5lL6oyKBPbEscvb11BkOUrpTa4TnCTSOzNH2TBmuOCxW2tKyoOGx+&#10;jYLFaLg4fg54dV3vtrT92R1eM5cq9fTYzccgAnXhHv5vf2gFWX/Uz+B2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PR8FyAAAAN4AAAAPAAAAAAAAAAAAAAAAAJgCAABk&#10;cnMvZG93bnJldi54bWxQSwUGAAAAAAQABAD1AAAAjQMAAAAA&#10;" fillcolor="black" stroked="f"/>
                        <v:rect id="Rectangle 591" o:spid="_x0000_s3856" style="position:absolute;left:3098;top:159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G6nsgA&#10;AADeAAAADwAAAGRycy9kb3ducmV2LnhtbESPQWvCQBSE74X+h+UJvdWNiRaNrlILhV6Eaj3o7Zl9&#10;JsHs23R3q9Ff3y0IPQ4z8w0zW3SmEWdyvrasYNBPQBAXVtdcKth+vT+PQfiArLGxTAqu5GExf3yY&#10;Ya7thdd03oRSRAj7HBVUIbS5lL6oyKDv25Y4ekfrDIYoXSm1w0uEm0amSfIiDdYcFyps6a2i4rT5&#10;MQqWk/Hy+3PIq9v6sKf97nAapS5R6qnXvU5BBOrCf/je/tAK0mySZf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cbqeyAAAAN4AAAAPAAAAAAAAAAAAAAAAAJgCAABk&#10;cnMvZG93bnJldi54bWxQSwUGAAAAAAQABAD1AAAAjQMAAAAA&#10;" fillcolor="black" stroked="f"/>
                        <v:rect id="Rectangle 592" o:spid="_x0000_s3857" style="position:absolute;left:3098;top:159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gi6sgA&#10;AADeAAAADwAAAGRycy9kb3ducmV2LnhtbESPT2sCMRTE74V+h/AKvdVsVyu6GkULQi9C/XPQ23Pz&#10;uru4eVmTqFs/fSMUPA4z8xtmPG1NLS7kfGVZwXsnAUGcW11xoWC7WbwNQPiArLG2TAp+ycN08vw0&#10;xkzbK6/osg6FiBD2GSooQ2gyKX1ekkHfsQ1x9H6sMxiidIXUDq8RbmqZJklfGqw4LpTY0GdJ+XF9&#10;Ngrmw8H89N3j5W112NN+dzh+pC5R6vWlnY1ABGrDI/zf/tIK0u6w24P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mCLqyAAAAN4AAAAPAAAAAAAAAAAAAAAAAJgCAABk&#10;cnMvZG93bnJldi54bWxQSwUGAAAAAAQABAD1AAAAjQMAAAAA&#10;" fillcolor="black" stroked="f"/>
                        <v:rect id="Rectangle 593" o:spid="_x0000_s3858" style="position:absolute;left:3098;top:160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SHcc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tD/qD+B+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1IdxyAAAAN4AAAAPAAAAAAAAAAAAAAAAAJgCAABk&#10;cnMvZG93bnJldi54bWxQSwUGAAAAAAQABAD1AAAAjQMAAAAA&#10;" fillcolor="black" stroked="f"/>
                        <v:rect id="Rectangle 594" o:spid="_x0000_s3859" style="position:absolute;left:3098;top:160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ZBsgA&#10;AADeAAAADwAAAGRycy9kb3ducmV2LnhtbESPT2sCMRTE74LfITyhN812bUVXo2ih0ItQ/xz09ty8&#10;7i5uXtYk1bWfvhEKPQ4z8xtmtmhNLa7kfGVZwfMgAUGcW11xoWC/e++PQfiArLG2TAru5GEx73Zm&#10;mGl74w1dt6EQEcI+QwVlCE0mpc9LMugHtiGO3pd1BkOUrpDa4S3CTS3TJBlJgxXHhRIbeispP2+/&#10;jYLVZLy6fL7w+mdzOtLxcDq/pi5R6qnXLqcgArXhP/zX/tAK0uFkOIL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BhkGyAAAAN4AAAAPAAAAAAAAAAAAAAAAAJgCAABk&#10;cnMvZG93bnJldi54bWxQSwUGAAAAAAQABAD1AAAAjQMAAAAA&#10;" fillcolor="black" stroked="f"/>
                        <v:rect id="Rectangle 595" o:spid="_x0000_s3860" style="position:absolute;left:3098;top:161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q8nc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tFsNIH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SrydyAAAAN4AAAAPAAAAAAAAAAAAAAAAAJgCAABk&#10;cnMvZG93bnJldi54bWxQSwUGAAAAAAQABAD1AAAAjQMAAAAA&#10;" fillcolor="black" stroked="f"/>
                        <v:rect id="Rectangle 596" o:spid="_x0000_s3861" style="position:absolute;left:3098;top:162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Uo78UA&#10;AADeAAAADwAAAGRycy9kb3ducmV2LnhtbERPyW7CMBC9V+o/WFOJW3EIiyBgUEGqxKUS2wFuQzwk&#10;EfE4tV1I+/X1AYnj09tni9bU4kbOV5YV9LoJCOLc6ooLBYf95/sYhA/IGmvLpOCXPCzmry8zzLS9&#10;85Zuu1CIGMI+QwVlCE0mpc9LMui7tiGO3MU6gyFCV0jt8B7DTS3TJBlJgxXHhhIbWpWUX3c/RsFy&#10;Ml5+bwb89bc9n+h0PF+HqUuU6ry1H1MQgdrwFD/ca60g7U/6cW+8E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1SjvxQAAAN4AAAAPAAAAAAAAAAAAAAAAAJgCAABkcnMv&#10;ZG93bnJldi54bWxQSwUGAAAAAAQABAD1AAAAigMAAAAA&#10;" fillcolor="black" stroked="f"/>
                        <v:rect id="Rectangle 597" o:spid="_x0000_s3862" style="position:absolute;left:3098;top:162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mNdMgA&#10;AADeAAAADwAAAGRycy9kb3ducmV2LnhtbESPQWvCQBSE74L/YXmF3nTTWMWkrqKFQi9C1R7q7Zl9&#10;TYLZt+nuVlN/fVcQPA4z8w0zW3SmESdyvras4GmYgCAurK65VPC5extMQfiArLGxTAr+yMNi3u/N&#10;MNf2zBs6bUMpIoR9jgqqENpcSl9UZNAPbUscvW/rDIYoXSm1w3OEm0amSTKRBmuOCxW29FpRcdz+&#10;GgWrbLr6+Xjm9WVz2NP+63Acpy5R6vGhW76ACNSFe/jWftcK0lE2yu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mY10yAAAAN4AAAAPAAAAAAAAAAAAAAAAAJgCAABk&#10;cnMvZG93bnJldi54bWxQSwUGAAAAAAQABAD1AAAAjQMAAAAA&#10;" fillcolor="black" stroked="f"/>
                        <v:rect id="Rectangle 598" o:spid="_x0000_s3863" style="position:absolute;left:3098;top:163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VXlMcA&#10;AADeAAAADwAAAGRycy9kb3ducmV2LnhtbESPzWoCMRSF9wXfIVzBXc10tKKjUVQQ3BSq7UJ318nt&#10;zODkZkyiTvv0zUJweTh/fLNFa2pxI+crywre+gkI4tzqigsF31+b1zEIH5A11pZJwS95WMw7LzPM&#10;tL3zjm77UIg4wj5DBWUITSalz0sy6Pu2IY7ej3UGQ5SukNrhPY6bWqZJMpIGK44PJTa0Lik/769G&#10;wWoyXl0+h/zxtzsd6Xg4nd9TlyjV67bLKYhAbXiGH+2tVpAOJsMIEHEiCs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lV5THAAAA3gAAAA8AAAAAAAAAAAAAAAAAmAIAAGRy&#10;cy9kb3ducmV2LnhtbFBLBQYAAAAABAAEAPUAAACMAwAAAAA=&#10;" fillcolor="black" stroked="f"/>
                        <v:rect id="Rectangle 599" o:spid="_x0000_s3864" style="position:absolute;left:3098;top:163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nyD8gA&#10;AADeAAAADwAAAGRycy9kb3ducmV2LnhtbESPQWvCQBSE74X+h+UVvDUboxVNXaUKQi8FtT3U2zP7&#10;mgSzb+Puqml/vSsUPA4z8w0znXemEWdyvrasoJ+kIIgLq2suFXx9rp7HIHxA1thYJgW/5GE+e3yY&#10;Yq7thTd03oZSRAj7HBVUIbS5lL6oyKBPbEscvR/rDIYoXSm1w0uEm0ZmaTqSBmuOCxW2tKyoOGxP&#10;RsFiMl4c10P++Nvsd7T73h9eMpcq1Xvq3l5BBOrCPfzfftcKssFk2If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6fIPyAAAAN4AAAAPAAAAAAAAAAAAAAAAAJgCAABk&#10;cnMvZG93bnJldi54bWxQSwUGAAAAAAQABAD1AAAAjQMAAAAA&#10;" fillcolor="black" stroked="f"/>
                        <v:rect id="Rectangle 600" o:spid="_x0000_s3865" style="position:absolute;left:3098;top:164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tseMkA&#10;AADeAAAADwAAAGRycy9kb3ducmV2LnhtbESPzWsCMRTE7wX/h/AEbzXr+oGuRtFCoZdC/Tjo7bl5&#10;7i5uXrZJqtv+9U1B6HGYmd8wi1VranEj5yvLCgb9BARxbnXFhYLD/vV5CsIHZI21ZVLwTR5Wy87T&#10;AjNt77yl2y4UIkLYZ6igDKHJpPR5SQZ93zbE0btYZzBE6QqpHd4j3NQyTZKJNFhxXCixoZeS8uvu&#10;yyjYzKabz48Rv/9szyc6Hc/XceoSpXrddj0HEagN/+FH+00rSIezUQp/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TtseMkAAADeAAAADwAAAAAAAAAAAAAAAACYAgAA&#10;ZHJzL2Rvd25yZXYueG1sUEsFBgAAAAAEAAQA9QAAAI4DAAAAAA==&#10;" fillcolor="black" stroked="f"/>
                        <v:rect id="Rectangle 601" o:spid="_x0000_s3866" style="position:absolute;left:3098;top:165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fJ48gA&#10;AADeAAAADwAAAGRycy9kb3ducmV2LnhtbESPT2sCMRTE74V+h/AKvdVsVyu6GkULQi9C/XPQ23Pz&#10;uru4eVmTqFs/fSMUPA4z8xtmPG1NLS7kfGVZwXsnAUGcW11xoWC7WbwNQPiArLG2TAp+ycN08vw0&#10;xkzbK6/osg6FiBD2GSooQ2gyKX1ekkHfsQ1x9H6sMxiidIXUDq8RbmqZJklfGqw4LpTY0GdJ+XF9&#10;Ngrmw8H89N3j5W112NN+dzh+pC5R6vWlnY1ABGrDI/zf/tIK0u6w14X7nXgF5O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d8njyAAAAN4AAAAPAAAAAAAAAAAAAAAAAJgCAABk&#10;cnMvZG93bnJldi54bWxQSwUGAAAAAAQABAD1AAAAjQMAAAAA&#10;" fillcolor="black" stroked="f"/>
                        <v:rect id="Rectangle 602" o:spid="_x0000_s3867" style="position:absolute;left:3098;top:165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5Rl8gA&#10;AADeAAAADwAAAGRycy9kb3ducmV2LnhtbESPQWvCQBSE74X+h+UJ3urGmBZNXaUKgpeC2h7q7Zl9&#10;TYLZt3F31dhf7xYKPQ4z8w0znXemERdyvrasYDhIQBAXVtdcKvj8WD2NQfiArLGxTApu5GE+e3yY&#10;Yq7tlbd02YVSRAj7HBVUIbS5lL6oyKAf2JY4et/WGQxRulJqh9cIN41Mk+RFGqw5LlTY0rKi4rg7&#10;GwWLyXhx2mT8/rM97Gn/dTg+py5Rqt/r3l5BBOrCf/ivvdYK0tEky+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nlGXyAAAAN4AAAAPAAAAAAAAAAAAAAAAAJgCAABk&#10;cnMvZG93bnJldi54bWxQSwUGAAAAAAQABAD1AAAAjQMAAAAA&#10;" fillcolor="black" stroked="f"/>
                        <v:rect id="Rectangle 603" o:spid="_x0000_s3868" style="position:absolute;left:3098;top:166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L0DMgA&#10;AADeAAAADwAAAGRycy9kb3ducmV2LnhtbESPT2sCMRTE7wW/Q3hCbzXbVYuuRlGh0Euh/jno7bl5&#10;3V3cvKxJqls/vREKPQ4z8xtmOm9NLS7kfGVZwWsvAUGcW11xoWC3fX8ZgfABWWNtmRT8kof5rPM0&#10;xUzbK6/psgmFiBD2GSooQ2gyKX1ekkHfsw1x9L6tMxiidIXUDq8RbmqZJsmbNFhxXCixoVVJ+Wnz&#10;YxQsx6Pl+WvAn7f18UCH/fE0TF2i1HO3XUxABGrDf/iv/aEVpP3x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0vQMyAAAAN4AAAAPAAAAAAAAAAAAAAAAAJgCAABk&#10;cnMvZG93bnJldi54bWxQSwUGAAAAAAQABAD1AAAAjQMAAAAA&#10;" fillcolor="black" stroked="f"/>
                        <v:rect id="Rectangle 604" o:spid="_x0000_s3869" style="position:absolute;left:3098;top:167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Bqe8gA&#10;AADeAAAADwAAAGRycy9kb3ducmV2LnhtbESPT2sCMRTE7wW/Q3hCbzXb1YquRlGh0Euh/jno7bl5&#10;3V3cvKxJqls/vREKPQ4z8xtmOm9NLS7kfGVZwWsvAUGcW11xoWC3fX8ZgfABWWNtmRT8kof5rPM0&#10;xUzbK6/psgmFiBD2GSooQ2gyKX1ekkHfsw1x9L6tMxiidIXUDq8RbmqZJslQGqw4LpTY0Kqk/LT5&#10;MQqW49Hy/DXgz9v6eKDD/nh6S12i1HO3XUxABGrDf/iv/aEVpP3xY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AGp7yAAAAN4AAAAPAAAAAAAAAAAAAAAAAJgCAABk&#10;cnMvZG93bnJldi54bWxQSwUGAAAAAAQABAD1AAAAjQMAAAAA&#10;" fillcolor="black" stroked="f"/>
                        <v:rect id="Rectangle 605" o:spid="_x0000_s3870" style="position:absolute;left:3098;top:167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zP4MkA&#10;AADeAAAADwAAAGRycy9kb3ducmV2LnhtbESPT2sCMRTE7wW/Q3hCbzXr1lZdjVILBS8F/x309tw8&#10;dxc3L9sk1bWfvikUPA4z8xtmOm9NLS7kfGVZQb+XgCDOra64ULDbfjyNQPiArLG2TApu5GE+6zxM&#10;MdP2ymu6bEIhIoR9hgrKEJpMSp+XZND3bEMcvZN1BkOUrpDa4TXCTS3TJHmVBiuOCyU29F5Sft58&#10;GwWL8WjxtRrw58/6eKDD/nh+SV2i1GO3fZuACNSGe/i/vdQK0ufxYAh/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UzP4MkAAADeAAAADwAAAAAAAAAAAAAAAACYAgAA&#10;ZHJzL2Rvd25yZXYueG1sUEsFBgAAAAAEAAQA9QAAAI4DAAAAAA==&#10;" fillcolor="black" stroked="f"/>
                        <v:rect id="Rectangle 606" o:spid="_x0000_s3871" style="position:absolute;left:3098;top:168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NbksUA&#10;AADeAAAADwAAAGRycy9kb3ducmV2LnhtbERPz2vCMBS+D/wfwhO8zXTViVajqCB4GUy3g96ezVtb&#10;bF5qErXbX78cBI8f3+/ZojW1uJHzlWUFb/0EBHFudcWFgu+vzesYhA/IGmvLpOCXPCzmnZcZZtre&#10;eUe3fShEDGGfoYIyhCaT0uclGfR92xBH7sc6gyFCV0jt8B7DTS3TJBlJgxXHhhIbWpeUn/dXo2A1&#10;Ga8un0P++NudjnQ8nM7vqUuU6nXb5RREoDY8xQ/3VitIB5Nh3BvvxCs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01uSxQAAAN4AAAAPAAAAAAAAAAAAAAAAAJgCAABkcnMv&#10;ZG93bnJldi54bWxQSwUGAAAAAAQABAD1AAAAigMAAAAA&#10;" fillcolor="black" stroked="f"/>
                        <v:rect id="Rectangle 607" o:spid="_x0000_s3872" style="position:absolute;left:3098;top:168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CckA&#10;AADeAAAADwAAAGRycy9kb3ducmV2LnhtbESPT2vCQBTE74LfYXmCN90Y/2BSV9FCoZdC1R7q7Zl9&#10;TYLZt+nuVtN++m5B6HGYmd8wq01nGnEl52vLCibjBARxYXXNpYK349NoCcIHZI2NZVLwTR42635v&#10;hbm2N97T9RBKESHsc1RQhdDmUvqiIoN+bFvi6H1YZzBE6UqpHd4i3DQyTZKFNFhzXKiwpceKisvh&#10;yyjYZcvd5+uMX3725xOd3s+XeeoSpYaDbvsAIlAX/sP39rNWkE6zWQZ/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5/+CckAAADeAAAADwAAAAAAAAAAAAAAAACYAgAA&#10;ZHJzL2Rvd25yZXYueG1sUEsFBgAAAAAEAAQA9QAAAI4DAAAAAA==&#10;" fillcolor="black" stroked="f"/>
                        <v:rect id="Rectangle 608" o:spid="_x0000_s3873" style="position:absolute;left:3098;top:169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zBSccA&#10;AADeAAAADwAAAGRycy9kb3ducmV2LnhtbESPy2rCQBSG94W+w3AK7urEtIpGR9FCoRuhXha6O2aO&#10;STBzJs6Mmvr0nYXg8ue/8U1mranFlZyvLCvodRMQxLnVFRcKtpvv9yEIH5A11pZJwR95mE1fXyaY&#10;aXvjFV3XoRBxhH2GCsoQmkxKn5dk0HdtQxy9o3UGQ5SukNrhLY6bWqZJMpAGK44PJTb0VVJ+Wl+M&#10;gsVouDj/fvLyvjrsab87nPqpS5TqvLXzMYhAbXiGH+0frSD9GPUjQMSJKCC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8wUnHAAAA3gAAAA8AAAAAAAAAAAAAAAAAmAIAAGRy&#10;cy9kb3ducmV2LnhtbFBLBQYAAAAABAAEAPUAAACMAwAAAAA=&#10;" fillcolor="black" stroked="f"/>
                        <v:rect id="Rectangle 609" o:spid="_x0000_s3874" style="position:absolute;left:3098;top:170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k0sgA&#10;AADeAAAADwAAAGRycy9kb3ducmV2LnhtbESPT2sCMRTE7wW/Q3iF3mrWrYquRtFCwUvBfwe9PTev&#10;u4ubl22S6rafvhEEj8PM/IaZzltTiws5X1lW0OsmIIhzqysuFOx3H68jED4ga6wtk4Jf8jCfdZ6m&#10;mGl75Q1dtqEQEcI+QwVlCE0mpc9LMui7tiGO3pd1BkOUrpDa4TXCTS3TJBlKgxXHhRIbei8pP29/&#10;jILleLT8Xvf5829zOtLxcDoPUpco9fLcLiYgArXhEb63V1pB+jYe9OB2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MGTSyAAAAN4AAAAPAAAAAAAAAAAAAAAAAJgCAABk&#10;cnMvZG93bnJldi54bWxQSwUGAAAAAAQABAD1AAAAjQMAAAAA&#10;" fillcolor="black" stroked="f"/>
                        <v:rect id="Rectangle 610" o:spid="_x0000_s3875" style="position:absolute;left:3098;top:170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L6pcgA&#10;AADeAAAADwAAAGRycy9kb3ducmV2LnhtbESPT2sCMRTE7wW/Q3iCt5p1raKrUbRQ6KVQ/xz09tw8&#10;dxc3L9sk1a2f3hQKPQ4z8xtmvmxNLa7kfGVZwaCfgCDOra64ULDfvT1PQPiArLG2TAp+yMNy0Xma&#10;Y6btjTd03YZCRAj7DBWUITSZlD4vyaDv24Y4emfrDIYoXSG1w1uEm1qmSTKWBiuOCyU29FpSftl+&#10;GwXr6WT99fnCH/fN6UjHw+kySl2iVK/brmYgArXhP/zXftcK0uF0lMLvnXgF5O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4vqlyAAAAN4AAAAPAAAAAAAAAAAAAAAAAJgCAABk&#10;cnMvZG93bnJldi54bWxQSwUGAAAAAAQABAD1AAAAjQMAAAAA&#10;" fillcolor="black" stroked="f"/>
                        <v:rect id="Rectangle 611" o:spid="_x0000_s3876" style="position:absolute;left:3098;top:171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5fPsgA&#10;AADeAAAADwAAAGRycy9kb3ducmV2LnhtbESPT2sCMRTE7wW/Q3hCbzXbtRZdjaKFQi+C/w56e25e&#10;dxc3L2uS6tpP3whCj8PM/IaZzFpTiws5X1lW8NpLQBDnVldcKNhtP1+GIHxA1lhbJgU38jCbdp4m&#10;mGl75TVdNqEQEcI+QwVlCE0mpc9LMuh7tiGO3rd1BkOUrpDa4TXCTS3TJHmXBiuOCyU29FFSftr8&#10;GAWL0XBxXr3x8nd9PNBhfzwNUpco9dxt52MQgdrwH360v7SCtD8a9OF+J14BO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rl8+yAAAAN4AAAAPAAAAAAAAAAAAAAAAAJgCAABk&#10;cnMvZG93bnJldi54bWxQSwUGAAAAAAQABAD1AAAAjQMAAAAA&#10;" fillcolor="black" stroked="f"/>
                        <v:rect id="Rectangle 612" o:spid="_x0000_s3877" style="position:absolute;left:3098;top:171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fHSsgA&#10;AADeAAAADwAAAGRycy9kb3ducmV2LnhtbESPT2sCMRTE7wW/Q3hCbzXbVYuuRlGh0Euh/jno7bl5&#10;3V3cvKxJqls/vREKPQ4z8xtmOm9NLS7kfGVZwWsvAUGcW11xoWC3fX8ZgfABWWNtmRT8kof5rPM0&#10;xUzbK6/psgmFiBD2GSooQ2gyKX1ekkHfsw1x9L6tMxiidIXUDq8RbmqZJsmbNFhxXCixoVVJ+Wnz&#10;YxQsx6Pl+WvAn7f18UCH/fE0TF2i1HO3XUxABGrDf/iv/aEVpP3x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R8dKyAAAAN4AAAAPAAAAAAAAAAAAAAAAAJgCAABk&#10;cnMvZG93bnJldi54bWxQSwUGAAAAAAQABAD1AAAAjQMAAAAA&#10;" fillcolor="black" stroked="f"/>
                        <v:rect id="Rectangle 613" o:spid="_x0000_s3878" style="position:absolute;left:3098;top:172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ti0cgA&#10;AADeAAAADwAAAGRycy9kb3ducmV2LnhtbESPQWvCQBSE70L/w/KE3nRj2hSNrlILhV6Eaj3o7Zl9&#10;JsHs23R3q9Ff7xYKPQ4z8w0zW3SmEWdyvrasYDRMQBAXVtdcKth+vQ/GIHxA1thYJgVX8rCYP/Rm&#10;mGt74TWdN6EUEcI+RwVVCG0upS8qMuiHtiWO3tE6gyFKV0rt8BLhppFpkrxIgzXHhQpbequoOG1+&#10;jILlZLz8/nzm1W192NN+dzhlqUuUeux3r1MQgbrwH/5rf2gF6dMk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C2LRyAAAAN4AAAAPAAAAAAAAAAAAAAAAAJgCAABk&#10;cnMvZG93bnJldi54bWxQSwUGAAAAAAQABAD1AAAAjQMAAAAA&#10;" fillcolor="black" stroked="f"/>
                        <v:rect id="Rectangle 614" o:spid="_x0000_s3879" style="position:absolute;left:3098;top:173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n8psgA&#10;AADeAAAADwAAAGRycy9kb3ducmV2LnhtbESPT2sCMRTE7wW/Q3hCbzXbtYquRlGh0ItQ/xz09ty8&#10;7i5uXtYk1a2fvhEKPQ4z8xtmOm9NLa7kfGVZwWsvAUGcW11xoWC/e38ZgfABWWNtmRT8kIf5rPM0&#10;xUzbG2/oug2FiBD2GSooQ2gyKX1ekkHfsw1x9L6sMxiidIXUDm8RbmqZJslQGqw4LpTY0Kqk/Lz9&#10;NgqW49Hy8vnG6/vmdKTj4XQepC5R6rnbLiYgArXhP/zX/tAK0v54MIT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2fymyAAAAN4AAAAPAAAAAAAAAAAAAAAAAJgCAABk&#10;cnMvZG93bnJldi54bWxQSwUGAAAAAAQABAD1AAAAjQMAAAAA&#10;" fillcolor="black" stroked="f"/>
                        <v:rect id="Rectangle 615" o:spid="_x0000_s3880" style="position:absolute;left:3098;top:173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VZPcgA&#10;AADeAAAADwAAAGRycy9kb3ducmV2LnhtbESPQWsCMRSE74L/ITyhN826ra1ujVIFoZeC2h7q7bl5&#10;7i5uXrZJ1LW/3giFHoeZ+YaZzltTizM5X1lWMBwkIIhzqysuFHx9rvpjED4ga6wtk4IreZjPup0p&#10;ZtpeeEPnbShEhLDPUEEZQpNJ6fOSDPqBbYijd7DOYIjSFVI7vES4qWWaJM/SYMVxocSGliXlx+3J&#10;KFhMxouf9RN//G72O9p974+j1CVKPfTat1cQgdrwH/5rv2sF6eNk9AL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lVk9yAAAAN4AAAAPAAAAAAAAAAAAAAAAAJgCAABk&#10;cnMvZG93bnJldi54bWxQSwUGAAAAAAQABAD1AAAAjQMAAAAA&#10;" fillcolor="black" stroked="f"/>
                        <v:rect id="Rectangle 616" o:spid="_x0000_s3881" style="position:absolute;left:3098;top:174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rNT8UA&#10;AADeAAAADwAAAGRycy9kb3ducmV2LnhtbERPu27CMBTdK/UfrFuJrTikBUHAIKhUqQtSeQywXeJL&#10;EhFfB9tAytfXAxLj0XlPZq2pxZWcrywr6HUTEMS51RUXCrab7/chCB+QNdaWScEfeZhNX18mmGl7&#10;4xVd16EQMYR9hgrKEJpMSp+XZNB3bUMcuaN1BkOErpDa4S2Gm1qmSTKQBiuODSU29FVSflpfjILF&#10;aLg4/37y8r467Gm/O5z6qUuU6ry18zGIQG14ih/uH60g/Rj14954J14B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Cs1PxQAAAN4AAAAPAAAAAAAAAAAAAAAAAJgCAABkcnMv&#10;ZG93bnJldi54bWxQSwUGAAAAAAQABAD1AAAAigMAAAAA&#10;" fillcolor="black" stroked="f"/>
                        <v:rect id="Rectangle 617" o:spid="_x0000_s3882" style="position:absolute;left:3098;top:175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Zo1MgA&#10;AADeAAAADwAAAGRycy9kb3ducmV2LnhtbESPQWvCQBSE70L/w/KE3nRjWouJrlILhV6Eaj3o7Zl9&#10;JsHs23R3q9Ff7xYKPQ4z8w0zW3SmEWdyvrasYDRMQBAXVtdcKth+vQ8mIHxA1thYJgVX8rCYP/Rm&#10;mGt74TWdN6EUEcI+RwVVCG0upS8qMuiHtiWO3tE6gyFKV0rt8BLhppFpkrxIgzXHhQpbequoOG1+&#10;jIJlNll+fz7z6rY+7Gm/O5zGqUuUeux3r1MQgbrwH/5rf2gF6VM2zu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RmjUyAAAAN4AAAAPAAAAAAAAAAAAAAAAAJgCAABk&#10;cnMvZG93bnJldi54bWxQSwUGAAAAAAQABAD1AAAAjQMAAAAA&#10;" fillcolor="black" stroked="f"/>
                        <v:rect id="Rectangle 618" o:spid="_x0000_s3883" style="position:absolute;left:3098;top:175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AL9McA&#10;AADeAAAADwAAAGRycy9kb3ducmV2LnhtbESPy2rCQBSG9wXfYTiCuzoxtqLRUbQgdFOol4Xujplj&#10;EsycSWdGTfv0nYXg8ue/8c0WranFjZyvLCsY9BMQxLnVFRcK9rv16xiED8gaa8uk4Jc8LOadlxlm&#10;2t55Q7dtKEQcYZ+hgjKEJpPS5yUZ9H3bEEfvbJ3BEKUrpHZ4j+OmlmmSjKTBiuNDiQ19lJRftlej&#10;YDUZr36+3/jrb3M60vFwurynLlGq122XUxCB2vAMP9qfWkE6nIwiQMSJKC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QC/THAAAA3gAAAA8AAAAAAAAAAAAAAAAAmAIAAGRy&#10;cy9kb3ducmV2LnhtbFBLBQYAAAAABAAEAPUAAACMAwAAAAA=&#10;" fillcolor="black" stroked="f"/>
                        <v:rect id="Rectangle 619" o:spid="_x0000_s3884" style="position:absolute;left:3098;top:176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yub8gA&#10;AADeAAAADwAAAGRycy9kb3ducmV2LnhtbESPT2sCMRTE74LfIbxCb5p124quRtFCoReh/jno7bl5&#10;3V3cvGyTVNd++kYQPA4z8xtmOm9NLc7kfGVZwaCfgCDOra64ULDbfvRGIHxA1lhbJgVX8jCfdTtT&#10;zLS98JrOm1CICGGfoYIyhCaT0uclGfR92xBH79s6gyFKV0jt8BLhppZpkgylwYrjQokNvZeUnza/&#10;RsFyPFr+fL3y6m99PNBhfzy9pS5R6vmpXUxABGrDI3xvf2oF6ct4OIDbnXgF5O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XK5vyAAAAN4AAAAPAAAAAAAAAAAAAAAAAJgCAABk&#10;cnMvZG93bnJldi54bWxQSwUGAAAAAAQABAD1AAAAjQMAAAAA&#10;" fillcolor="black" stroked="f"/>
                        <v:rect id="Rectangle 620" o:spid="_x0000_s3885" style="position:absolute;left:3098;top:176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4wGMgA&#10;AADeAAAADwAAAGRycy9kb3ducmV2LnhtbESPT2sCMRTE7wW/Q3iCt5p1bUVXo2ih0Euh/jno7bl5&#10;7i5uXrZJqls/vSkUPA4z8xtmtmhNLS7kfGVZwaCfgCDOra64ULDbvj+PQfiArLG2TAp+ycNi3nma&#10;Yabtldd02YRCRAj7DBWUITSZlD4vyaDv24Y4eifrDIYoXSG1w2uEm1qmSTKSBiuOCyU29FZSft78&#10;GAWryXj1/fXCn7f18UCH/fH8mrpEqV63XU5BBGrDI/zf/tAK0uFklMLfnXg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jjAYyAAAAN4AAAAPAAAAAAAAAAAAAAAAAJgCAABk&#10;cnMvZG93bnJldi54bWxQSwUGAAAAAAQABAD1AAAAjQMAAAAA&#10;" fillcolor="black" stroked="f"/>
                        <v:rect id="Rectangle 621" o:spid="_x0000_s3886" style="position:absolute;left:3098;top:1774;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KVg8gA&#10;AADeAAAADwAAAGRycy9kb3ducmV2LnhtbESPT2sCMRTE74LfITyhN812bUVXo2ih0ItQ/xz09ty8&#10;7i5uXtYk1bWfvhEKPQ4z8xtmtmhNLa7kfGVZwfMgAUGcW11xoWC/e++PQfiArLG2TAru5GEx73Zm&#10;mGl74w1dt6EQEcI+QwVlCE0mpc9LMugHtiGO3pd1BkOUrpDa4S3CTS3TJBlJgxXHhRIbeispP2+/&#10;jYLVZLy6fL7w+mdzOtLxcDq/pi5R6qnXLqcgArXhP/zX/tAK0uFkNITH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pWDyAAAAN4AAAAPAAAAAAAAAAAAAAAAAJgCAABk&#10;cnMvZG93bnJldi54bWxQSwUGAAAAAAQABAD1AAAAjQMAAAAA&#10;" fillcolor="black" stroked="f"/>
                        <v:rect id="Rectangle 622" o:spid="_x0000_s3887" style="position:absolute;left:3098;top:178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sN98gA&#10;AADeAAAADwAAAGRycy9kb3ducmV2LnhtbESPT2sCMRTE7wW/Q3hCbzXb1YquRlGh0Euh/jno7bl5&#10;3V3cvKxJqls/vREKPQ4z8xtmOm9NLS7kfGVZwWsvAUGcW11xoWC3fX8ZgfABWWNtmRT8kof5rPM0&#10;xUzbK6/psgmFiBD2GSooQ2gyKX1ekkHfsw1x9L6tMxiidIXUDq8RbmqZJslQGqw4LpTY0Kqk/LT5&#10;MQqW49Hy/DXgz9v6eKDD/nh6S12i1HO3XUxABGrDf/iv/aEVpP3xc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Kw33yAAAAN4AAAAPAAAAAAAAAAAAAAAAAJgCAABk&#10;cnMvZG93bnJldi54bWxQSwUGAAAAAAQABAD1AAAAjQMAAAAA&#10;" fillcolor="black" stroked="f"/>
                        <v:rect id="Rectangle 623" o:spid="_x0000_s3888" style="position:absolute;left:3098;top:178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eobMgA&#10;AADeAAAADwAAAGRycy9kb3ducmV2LnhtbESPT2sCMRTE7wW/Q3hCbzXbtYquRlGh0ItQ/xz09ty8&#10;7i5uXtYk1a2fvhEKPQ4z8xtmOm9NLa7kfGVZwWsvAUGcW11xoWC/e38ZgfABWWNtmRT8kIf5rPM0&#10;xUzbG2/oug2FiBD2GSooQ2gyKX1ekkHfsw1x9L6sMxiidIXUDm8RbmqZJslQGqw4LpTY0Kqk/Lz9&#10;NgqW49Hy8vnG6/vmdKTj4XQepC5R6rnbLiYgArXhP/zX/tAK0v54OIDHnXg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Z6hsyAAAAN4AAAAPAAAAAAAAAAAAAAAAAJgCAABk&#10;cnMvZG93bnJldi54bWxQSwUGAAAAAAQABAD1AAAAjQMAAAAA&#10;" fillcolor="black" stroked="f"/>
                        <v:rect id="Rectangle 624" o:spid="_x0000_s3889" style="position:absolute;left:3098;top:179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2G8gA&#10;AADeAAAADwAAAGRycy9kb3ducmV2LnhtbESPQWvCQBSE70L/w/KE3nRj2gaNrlILhV6Eaj3o7Zl9&#10;JsHs23R3q9Ff7xYKPQ4z8w0zW3SmEWdyvrasYDRMQBAXVtdcKth+vQ/GIHxA1thYJgVX8rCYP/Rm&#10;mGt74TWdN6EUEcI+RwVVCG0upS8qMuiHtiWO3tE6gyFKV0rt8BLhppFpkmTSYM1xocKW3ioqTpsf&#10;o2A5GS+/P595dVsf9rTfHU4vqUuUeux3r1MQgbrwH/5rf2gF6dMky+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tTYbyAAAAN4AAAAPAAAAAAAAAAAAAAAAAJgCAABk&#10;cnMvZG93bnJldi54bWxQSwUGAAAAAAQABAD1AAAAjQMAAAAA&#10;" fillcolor="black" stroked="f"/>
                        <v:rect id="Rectangle 625" o:spid="_x0000_s3890" style="position:absolute;left:3098;top:179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mTgM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D5Phi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vmTgMkAAADeAAAADwAAAAAAAAAAAAAAAACYAgAA&#10;ZHJzL2Rvd25yZXYueG1sUEsFBgAAAAAEAAQA9QAAAI4DAAAAAA==&#10;" fillcolor="black" stroked="f"/>
                        <v:rect id="Rectangle 626" o:spid="_x0000_s3891" style="position:absolute;left:3098;top:180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YH8sUA&#10;AADeAAAADwAAAGRycy9kb3ducmV2LnhtbERPu27CMBTdK/EP1kViKw6hRRAwCCohdalUHgNsl/iS&#10;RMTXqW0g7dfXAxLj0XnPFq2pxY2crywrGPQTEMS51RUXCva79esYhA/IGmvLpOCXPCzmnZcZZtre&#10;eUO3bShEDGGfoYIyhCaT0uclGfR92xBH7mydwRChK6R2eI/hppZpkoykwYpjQ4kNfZSUX7ZXo2A1&#10;Ga9+vt/4629zOtLxcLq8py5Rqtdtl1MQgdrwFD/cn1pBOpyM4t54J1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ZgfyxQAAAN4AAAAPAAAAAAAAAAAAAAAAAJgCAABkcnMv&#10;ZG93bnJldi54bWxQSwUGAAAAAAQABAD1AAAAigMAAAAA&#10;" fillcolor="black" stroked="f"/>
                        <v:rect id="Rectangle 627" o:spid="_x0000_s3892" style="position:absolute;left:3098;top:181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qiacgA&#10;AADeAAAADwAAAGRycy9kb3ducmV2LnhtbESPQWvCQBSE74L/YXmF3nTTtBWTuooKQi9C1R7q7Zl9&#10;TYLZt3F31dhf3y0UPA4z8w0zmXWmERdyvras4GmYgCAurK65VPC5Ww3GIHxA1thYJgU38jCb9nsT&#10;zLW98oYu21CKCGGfo4IqhDaX0hcVGfRD2xJH79s6gyFKV0rt8BrhppFpkoykwZrjQoUtLSsqjtuz&#10;UbDIxovTxwuvfzaHPe2/DsfX1CVKPT508zcQgbpwD/+337WC9DkbZf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KqJpyAAAAN4AAAAPAAAAAAAAAAAAAAAAAJgCAABk&#10;cnMvZG93bnJldi54bWxQSwUGAAAAAAQABAD1AAAAjQMAAAAA&#10;" fillcolor="black" stroked="f"/>
                        <v:rect id="Rectangle 628" o:spid="_x0000_s3893" style="position:absolute;left:3098;top:181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mdKccA&#10;AADeAAAADwAAAGRycy9kb3ducmV2LnhtbESPvW7CMBSF90q8g3WRuhWHtKWQYhBUQuqCBJQBtkt8&#10;m0TE16ltIPD0eKjEeHT+9I2nranFmZyvLCvo9xIQxLnVFRcKtj+LlyEIH5A11pZJwZU8TCedpzFm&#10;2l54TedNKEQcYZ+hgjKEJpPS5yUZ9D3bEEfv1zqDIUpXSO3wEsdNLdMkGUiDFceHEhv6Kik/bk5G&#10;wXw0nP+t3nh5Wx/2tN8dju+pS5R67razTxCB2vAI/7e/tYL0dfQRASJORAE5u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JnSnHAAAA3gAAAA8AAAAAAAAAAAAAAAAAmAIAAGRy&#10;cy9kb3ducmV2LnhtbFBLBQYAAAAABAAEAPUAAACMAwAAAAA=&#10;" fillcolor="black" stroked="f"/>
                        <v:rect id="Rectangle 629" o:spid="_x0000_s3894" style="position:absolute;left:3098;top:182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U4ssgA&#10;AADeAAAADwAAAGRycy9kb3ducmV2LnhtbESPQWsCMRSE7wX/Q3hCbzXr1lbdGkULBS8FtR7q7bl5&#10;7i5uXrZJqqu/3giFHoeZ+YaZzFpTixM5X1lW0O8lIIhzqysuFGy/Pp5GIHxA1lhbJgUX8jCbdh4m&#10;mGl75jWdNqEQEcI+QwVlCE0mpc9LMuh7tiGO3sE6gyFKV0jt8BzhppZpkrxKgxXHhRIbei8pP25+&#10;jYLFeLT4WQ3487re72j3vT++pC5R6rHbzt9ABGrDf/ivvdQK0ufxsA/3O/EKyO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hTiyyAAAAN4AAAAPAAAAAAAAAAAAAAAAAJgCAABk&#10;cnMvZG93bnJldi54bWxQSwUGAAAAAAQABAD1AAAAjQMAAAAA&#10;" fillcolor="black" stroked="f"/>
                        <v:rect id="Rectangle 630" o:spid="_x0000_s3895" style="position:absolute;left:3098;top:183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emxckA&#10;AADeAAAADwAAAGRycy9kb3ducmV2LnhtbESPS2/CMBCE75X4D9YicSsO6QMIGARIlbhUKo8D3JZ4&#10;SSLidWq7EPrr60qVehzNzDea6bw1tbiS85VlBYN+AoI4t7riQsF+9/Y4AuEDssbaMim4k4f5rPMw&#10;xUzbG2/oug2FiBD2GSooQ2gyKX1ekkHftw1x9M7WGQxRukJqh7cIN7VMk+RVGqw4LpTY0Kqk/LL9&#10;MgqW49Hy8+OZ3783pyMdD6fLS+oSpXrddjEBEagN/+G/9lorSJ/GwxR+78Qr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1emxckAAADeAAAADwAAAAAAAAAAAAAAAACYAgAA&#10;ZHJzL2Rvd25yZXYueG1sUEsFBgAAAAAEAAQA9QAAAI4DAAAAAA==&#10;" fillcolor="black" stroked="f"/>
                        <v:rect id="Rectangle 631" o:spid="_x0000_s3896" style="position:absolute;left:3098;top:183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sDXsgA&#10;AADeAAAADwAAAGRycy9kb3ducmV2LnhtbESPQWsCMRSE74L/ITyhN8261qpbo9RCoRdBrYd6e26e&#10;u4ubl22S6tZf3wiFHoeZ+YaZL1tTiws5X1lWMBwkIIhzqysuFOw/3vpTED4ga6wtk4If8rBcdDtz&#10;zLS98pYuu1CICGGfoYIyhCaT0uclGfQD2xBH72SdwRClK6R2eI1wU8s0SZ6kwYrjQokNvZaUn3ff&#10;RsFqNl19bR55fdseD3T4PJ7HqUuUeui1L88gArXhP/zXftcK0tFsMoL7nXg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GwNeyAAAAN4AAAAPAAAAAAAAAAAAAAAAAJgCAABk&#10;cnMvZG93bnJldi54bWxQSwUGAAAAAAQABAD1AAAAjQMAAAAA&#10;" fillcolor="black" stroked="f"/>
                        <v:rect id="Rectangle 632" o:spid="_x0000_s3897" style="position:absolute;left:3098;top:184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bKskA&#10;AADeAAAADwAAAGRycy9kb3ducmV2LnhtbESPT2sCMRTE7wW/Q3hCbzXr1lZdjVILBS8F/x309tw8&#10;dxc3L9sk1bWfvikUPA4z8xtmOm9NLS7kfGVZQb+XgCDOra64ULDbfjyNQPiArLG2TApu5GE+6zxM&#10;MdP2ymu6bEIhIoR9hgrKEJpMSp+XZND3bEMcvZN1BkOUrpDa4TXCTS3TJHmVBiuOCyU29F5Sft58&#10;GwWL8WjxtRrw58/6eKDD/nh+SV2i1GO3fZuACNSGe/i/vdQK0ufxcAB/d+IV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KbKskAAADeAAAADwAAAAAAAAAAAAAAAACYAgAA&#10;ZHJzL2Rvd25yZXYueG1sUEsFBgAAAAAEAAQA9QAAAI4DAAAAAA==&#10;" fillcolor="black" stroked="f"/>
                        <v:rect id="Rectangle 633" o:spid="_x0000_s3898" style="position:absolute;left:3098;top:184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4+scgA&#10;AADeAAAADwAAAGRycy9kb3ducmV2LnhtbESPQWsCMRSE74L/ITyhN826ra1ujVIFoZeC2h7q7bl5&#10;7i5uXrZJ1LW/3giFHoeZ+YaZzltTizM5X1lWMBwkIIhzqysuFHx9rvpjED4ga6wtk4IreZjPup0p&#10;ZtpeeEPnbShEhLDPUEEZQpNJ6fOSDPqBbYijd7DOYIjSFVI7vES4qWWaJM/SYMVxocSGliXlx+3J&#10;KFhMxouf9RN//G72O9p974+j1CVKPfTat1cQgdrwH/5rv2sF6ePkZQT3O/EKyN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vj6xyAAAAN4AAAAPAAAAAAAAAAAAAAAAAJgCAABk&#10;cnMvZG93bnJldi54bWxQSwUGAAAAAAQABAD1AAAAjQMAAAAA&#10;" fillcolor="black" stroked="f"/>
                        <v:rect id="Rectangle 634" o:spid="_x0000_s3899" style="position:absolute;left:3098;top:185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ygxskA&#10;AADeAAAADwAAAGRycy9kb3ducmV2LnhtbESPS2/CMBCE75X4D9Yi9VYcUsojYFCpVIlLJV4HuC3x&#10;kkTE69R2Ie2vrytV4jiamW80s0VranEl5yvLCvq9BARxbnXFhYL97v1pDMIHZI21ZVLwTR4W887D&#10;DDNtb7yh6zYUIkLYZ6igDKHJpPR5SQZ9zzbE0TtbZzBE6QqpHd4i3NQyTZKhNFhxXCixobeS8sv2&#10;yyhYTsbLz/WAP342pyMdD6fLS+oSpR677esURKA23MP/7ZVWkD5PRk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GygxskAAADeAAAADwAAAAAAAAAAAAAAAACYAgAA&#10;ZHJzL2Rvd25yZXYueG1sUEsFBgAAAAAEAAQA9QAAAI4DAAAAAA==&#10;" fillcolor="black" stroked="f"/>
                        <v:rect id="Rectangle 635" o:spid="_x0000_s3900" style="position:absolute;left:3098;top:186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FXckA&#10;AADeAAAADwAAAGRycy9kb3ducmV2LnhtbESPS2/CMBCE75X4D9ZW6q04TSmPFIOgUiUulXgd4LbE&#10;2yQiXqe2C6G/HldC4jiamW8042lranEi5yvLCl66CQji3OqKCwXbzefzEIQPyBpry6TgQh6mk87D&#10;GDNtz7yi0zoUIkLYZ6igDKHJpPR5SQZ91zbE0fu2zmCI0hVSOzxHuKllmiR9abDiuFBiQx8l5cf1&#10;r1EwHw3nP8sef/2tDnva7w7Ht9QlSj09trN3EIHacA/f2gutIH0dDQbwfydeATm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yAFXckAAADeAAAADwAAAAAAAAAAAAAAAACYAgAA&#10;ZHJzL2Rvd25yZXYueG1sUEsFBgAAAAAEAAQA9QAAAI4DAAAAAA==&#10;" fillcolor="black" stroked="f"/>
                        <v:rect id="Rectangle 636" o:spid="_x0000_s3901" style="position:absolute;left:3098;top:186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RL8UA&#10;AADeAAAADwAAAGRycy9kb3ducmV2LnhtbERPPW/CMBDdK/EfrEPqVhzSlkKKQVAJqQsSUAbYjvia&#10;RMTn1DYQ+PV4qMT49L7H09bU4kzOV5YV9HsJCOLc6ooLBdufxcsQhA/IGmvLpOBKHqaTztMYM20v&#10;vKbzJhQihrDPUEEZQpNJ6fOSDPqebYgj92udwRChK6R2eInhppZpkgykwYpjQ4kNfZWUHzcno2A+&#10;Gs7/Vm+8vK0Pe9rvDsf31CVKPXfb2SeIQG14iP/d31pB+jr6iHvjnXgF5O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v5EvxQAAAN4AAAAPAAAAAAAAAAAAAAAAAJgCAABkcnMv&#10;ZG93bnJldi54bWxQSwUGAAAAAAQABAD1AAAAigMAAAAA&#10;" fillcolor="black" stroked="f"/>
                        <v:rect id="Rectangle 637" o:spid="_x0000_s3902" style="position:absolute;left:3098;top:187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M0tMkA&#10;AADeAAAADwAAAGRycy9kb3ducmV2LnhtbESPQWvCQBSE74L/YXlCb7oxba2JrqKFQi+Fanuot2f2&#10;mQSzb9Pdrab++q5Q8DjMzDfMfNmZRpzI+dqygvEoAUFcWF1zqeDz42U4BeEDssbGMin4JQ/LRb83&#10;x1zbM2/otA2liBD2OSqoQmhzKX1RkUE/si1x9A7WGQxRulJqh+cIN41Mk2QiDdYcFyps6bmi4rj9&#10;MQrW2XT9/f7Ab5fNfke7r/3xMXWJUneDbjUDEagLt/B/+1UrSO+zpwy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fM0tMkAAADeAAAADwAAAAAAAAAAAAAAAACYAgAA&#10;ZHJzL2Rvd25yZXYueG1sUEsFBgAAAAAEAAQA9QAAAI4DAAAAAA==&#10;" fillcolor="black" stroked="f"/>
                        <v:rect id="Rectangle 638" o:spid="_x0000_s3903" style="position:absolute;left:3098;top:187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ztDscA&#10;AADeAAAADwAAAGRycy9kb3ducmV2LnhtbESPy2rCQBSG9wXfYTiCuzoxthKjo2hB6KZQLwvdHTPH&#10;JJg5k86MmvbpO4tClz//jW++7Ewj7uR8bVnBaJiAIC6srrlUcNhvnjMQPiBrbCyTgm/ysFz0nuaY&#10;a/vgLd13oRRxhH2OCqoQ2lxKX1Rk0A9tSxy9i3UGQ5SulNrhI46bRqZJMpEGa44PFbb0VlFx3d2M&#10;gvU0W399vvDHz/Z8otPxfH1NXaLUoN+tZiACdeE//Nd+1wrS8TS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c7Q7HAAAA3gAAAA8AAAAAAAAAAAAAAAAAmAIAAGRy&#10;cy9kb3ducmV2LnhtbFBLBQYAAAAABAAEAPUAAACMAwAAAAA=&#10;" fillcolor="black" stroked="f"/>
                        <v:rect id="Rectangle 639" o:spid="_x0000_s3904" style="position:absolute;left:3098;top:188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BIlcgA&#10;AADeAAAADwAAAGRycy9kb3ducmV2LnhtbESPQWvCQBSE7wX/w/KE3urGaEuMrlKFQi9CtR709sw+&#10;k2D2bbq71eiv7xYKPQ4z8w0zW3SmERdyvrasYDhIQBAXVtdcKth9vj1lIHxA1thYJgU38rCY9x5m&#10;mGt75Q1dtqEUEcI+RwVVCG0upS8qMugHtiWO3sk6gyFKV0rt8BrhppFpkrxIgzXHhQpbWlVUnLff&#10;RsFyki2/Psa8vm+OBzrsj+fn1CVKPfa71ymIQF34D/+137WCdDTJ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UEiVyAAAAN4AAAAPAAAAAAAAAAAAAAAAAJgCAABk&#10;cnMvZG93bnJldi54bWxQSwUGAAAAAAQABAD1AAAAjQMAAAAA&#10;" fillcolor="black" stroked="f"/>
                        <v:rect id="Rectangle 640" o:spid="_x0000_s3905" style="position:absolute;left:3098;top:189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LW4sgA&#10;AADeAAAADwAAAGRycy9kb3ducmV2LnhtbESPQWvCQBSE7wX/w/KE3urGtJYYXUULhV6EanvQ2zP7&#10;TILZt3F3q6m/visIPQ4z8w0znXemEWdyvrasYDhIQBAXVtdcKvj+en/KQPiArLGxTAp+ycN81nuY&#10;Yq7thdd03oRSRAj7HBVUIbS5lL6oyKAf2JY4egfrDIYoXSm1w0uEm0amSfIqDdYcFyps6a2i4rj5&#10;MQqW42x5+nzh1XW939Fuuz+OUpco9djvFhMQgbrwH763P7SC9HmcpXC7E6+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gtbiyAAAAN4AAAAPAAAAAAAAAAAAAAAAAJgCAABk&#10;cnMvZG93bnJldi54bWxQSwUGAAAAAAQABAD1AAAAjQMAAAAA&#10;" fillcolor="black" stroked="f"/>
                        <v:rect id="Rectangle 641" o:spid="_x0000_s3906" style="position:absolute;left:3098;top:189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5zecgA&#10;AADeAAAADwAAAGRycy9kb3ducmV2LnhtbESPQWvCQBSE70L/w/KE3nRjtCVGV6mFQi+Faj3o7Zl9&#10;JsHs23R3q7G/visUPA4z8w0zX3amEWdyvrasYDRMQBAXVtdcKth+vQ0yED4ga2wsk4IreVguHnpz&#10;zLW98JrOm1CKCGGfo4IqhDaX0hcVGfRD2xJH72idwRClK6V2eIlw08g0SZ6lwZrjQoUtvVZUnDY/&#10;RsFqmq2+Pyf88bs+7Gm/O5yeUpco9djvXmYgAnXhHv5vv2sF6Xiaje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znN5yAAAAN4AAAAPAAAAAAAAAAAAAAAAAJgCAABk&#10;cnMvZG93bnJldi54bWxQSwUGAAAAAAQABAD1AAAAjQMAAAAA&#10;" fillcolor="black" stroked="f"/>
                        <v:rect id="Rectangle 642" o:spid="_x0000_s3907" style="position:absolute;left:3098;top:190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frDcgA&#10;AADeAAAADwAAAGRycy9kb3ducmV2LnhtbESPQWvCQBSE74X+h+UJ3urGaEtMXaUKgpeC2h7q7Zl9&#10;TYLZt3F31dhf7xYKPQ4z8w0znXemERdyvrasYDhIQBAXVtdcKvj8WD1lIHxA1thYJgU38jCfPT5M&#10;Mdf2ylu67EIpIoR9jgqqENpcSl9UZNAPbEscvW/rDIYoXSm1w2uEm0amSfIiDdYcFypsaVlRcdyd&#10;jYLFJFucNmN+/9ke9rT/OhyfU5co1e91b68gAnXhP/zXXmsF6WiSjeH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J+sNyAAAAN4AAAAPAAAAAAAAAAAAAAAAAJgCAABk&#10;cnMvZG93bnJldi54bWxQSwUGAAAAAAQABAD1AAAAjQMAAAAA&#10;" fillcolor="black" stroked="f"/>
                        <v:rect id="Rectangle 643" o:spid="_x0000_s3908" style="position:absolute;left:3098;top:191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OlsgA&#10;AADeAAAADwAAAGRycy9kb3ducmV2LnhtbESPQWvCQBSE70L/w/KE3nRjWkuMrlILhV6Eaj3o7Zl9&#10;JsHs23R3q9Ff7xYKPQ4z8w0zW3SmEWdyvrasYDRMQBAXVtdcKth+vQ8yED4ga2wsk4IreVjMH3oz&#10;zLW98JrOm1CKCGGfo4IqhDaX0hcVGfRD2xJH72idwRClK6V2eIlw08g0SV6kwZrjQoUtvVVUnDY/&#10;RsFyki2/P595dVsf9rTfHU7j1CVKPfa71ymIQF34D/+1P7SC9GmS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a06WyAAAAN4AAAAPAAAAAAAAAAAAAAAAAJgCAABk&#10;cnMvZG93bnJldi54bWxQSwUGAAAAAAQABAD1AAAAjQMAAAAA&#10;" fillcolor="black" stroked="f"/>
                        <v:rect id="Rectangle 644" o:spid="_x0000_s3909" style="position:absolute;left:3098;top:191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nQ4cgA&#10;AADeAAAADwAAAGRycy9kb3ducmV2LnhtbESPQWvCQBSE74X+h+UJvdWNaSsxukoVhF4K1XrQ2zP7&#10;TILZt3F31dRf7xYKPQ4z8w0zmXWmERdyvrasYNBPQBAXVtdcKth8L58zED4ga2wsk4If8jCbPj5M&#10;MNf2yiu6rEMpIoR9jgqqENpcSl9UZND3bUscvYN1BkOUrpTa4TXCTSPTJBlKgzXHhQpbWlRUHNdn&#10;o2A+yuanr1f+vK32O9pt98e31CVKPfW69zGIQF34D/+1P7SC9GWUDe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udDhyAAAAN4AAAAPAAAAAAAAAAAAAAAAAJgCAABk&#10;cnMvZG93bnJldi54bWxQSwUGAAAAAAQABAD1AAAAjQMAAAAA&#10;" fillcolor="black" stroked="f"/>
                        <v:rect id="Rectangle 645" o:spid="_x0000_s3910" style="position:absolute;left:3098;top:192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V1eskA&#10;AADeAAAADwAAAGRycy9kb3ducmV2LnhtbESPQWvCQBSE74L/YXlCb7oxbW2MrqKFQi+Fanuot2f2&#10;mQSzb9Pdrab++q5Q8DjMzDfMfNmZRpzI+dqygvEoAUFcWF1zqeDz42WYgfABWWNjmRT8koflot+b&#10;Y67tmTd02oZSRAj7HBVUIbS5lL6oyKAf2ZY4egfrDIYoXSm1w3OEm0amSTKRBmuOCxW29FxRcdz+&#10;GAXrabb+fn/gt8tmv6Pd1/74mLpEqbtBt5qBCNSFW/i//aoVpPfT7Am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vV1eskAAADeAAAADwAAAAAAAAAAAAAAAACYAgAA&#10;ZHJzL2Rvd25yZXYueG1sUEsFBgAAAAAEAAQA9QAAAI4DAAAAAA==&#10;" fillcolor="black" stroked="f"/>
                        <v:rect id="Rectangle 646" o:spid="_x0000_s3911" style="position:absolute;left:3098;top:192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rhCMUA&#10;AADeAAAADwAAAGRycy9kb3ducmV2LnhtbERPu27CMBTdK/EP1kViKw6hRSFgEFRC6lKpPAbYLvEl&#10;iYivU9tA2q+vh0odj857vuxMI+7kfG1ZwWiYgCAurK65VHDYb54zED4ga2wsk4Jv8rBc9J7mmGv7&#10;4C3dd6EUMYR9jgqqENpcSl9UZNAPbUscuYt1BkOErpTa4SOGm0amSTKRBmuODRW29FZRcd3djIL1&#10;NFt/fb7wx8/2fKLT8Xx9TV2i1KDfrWYgAnXhX/znftcK0vE0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auEIxQAAAN4AAAAPAAAAAAAAAAAAAAAAAJgCAABkcnMv&#10;ZG93bnJldi54bWxQSwUGAAAAAAQABAD1AAAAigMAAAAA&#10;" fillcolor="black" stroked="f"/>
                        <v:rect id="Rectangle 647" o:spid="_x0000_s3912" style="position:absolute;left:3098;top:193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ZEk8kA&#10;AADeAAAADwAAAGRycy9kb3ducmV2LnhtbESPT2vCQBTE74V+h+UVeqsb01aS6CpaKPRSqH8Oentm&#10;n0kw+zbubjXtp+8KBY/DzPyGmcx604ozOd9YVjAcJCCIS6sbrhRs1u9PGQgfkDW2lknBD3mYTe/v&#10;Jlhoe+ElnVehEhHCvkAFdQhdIaUvazLoB7Yjjt7BOoMhSldJ7fAS4aaVaZKMpMGG40KNHb3VVB5X&#10;30bBIs8Wp68X/vxd7ne02+6Pr6lLlHp86OdjEIH6cAv/tz+0gvQ5z3K43olXQE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CZEk8kAAADeAAAADwAAAAAAAAAAAAAAAACYAgAA&#10;ZHJzL2Rvd25yZXYueG1sUEsFBgAAAAAEAAQA9QAAAI4DAAAAAA==&#10;" fillcolor="black" stroked="f"/>
                        <v:rect id="Rectangle 648" o:spid="_x0000_s3913" style="position:absolute;left:3098;top:194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V708cA&#10;AADeAAAADwAAAGRycy9kb3ducmV2LnhtbESPy2rCQBSG9wXfYTiCuzoxtmKio2hB6KZQLwvdHTPH&#10;JJg5k86MmvbpO4tClz//jW++7Ewj7uR8bVnBaJiAIC6srrlUcNhvnqcgfEDW2FgmBd/kYbnoPc0x&#10;1/bBW7rvQiniCPscFVQhtLmUvqjIoB/aljh6F+sMhihdKbXDRxw3jUyTZCIN1hwfKmzpraLiursZ&#10;Betsuv76fOGPn+35RKfj+fqaukSpQb9bzUAE6sJ/+K/9rhWk4yyLABEno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Fe9PHAAAA3gAAAA8AAAAAAAAAAAAAAAAAmAIAAGRy&#10;cy9kb3ducmV2LnhtbFBLBQYAAAAABAAEAPUAAACMAwAAAAA=&#10;" fillcolor="black" stroked="f"/>
                        <v:rect id="Rectangle 649" o:spid="_x0000_s3914" style="position:absolute;left:3098;top:194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neSMgA&#10;AADeAAAADwAAAGRycy9kb3ducmV2LnhtbESPQWvCQBSE7wX/w/KE3urGaIuJrlKFQi9CtR709sw+&#10;k2D2bbq71eiv7xYKPQ4z8w0zW3SmERdyvrasYDhIQBAXVtdcKth9vj1NQPiArLGxTApu5GEx7z3M&#10;MNf2yhu6bEMpIoR9jgqqENpcSl9UZNAPbEscvZN1BkOUrpTa4TXCTSPTJHmRBmuOCxW2tKqoOG+/&#10;jYJlNll+fYx5fd8cD3TYH8/PqUuUeux3r1MQgbrwH/5rv2sF6SjLh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id5IyAAAAN4AAAAPAAAAAAAAAAAAAAAAAJgCAABk&#10;cnMvZG93bnJldi54bWxQSwUGAAAAAAQABAD1AAAAjQMAAAAA&#10;" fillcolor="black" stroked="f"/>
                        <v:rect id="Rectangle 650" o:spid="_x0000_s3915" style="position:absolute;left:3098;top:195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tAP8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L5kWQq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1tAP8kAAADeAAAADwAAAAAAAAAAAAAAAACYAgAA&#10;ZHJzL2Rvd25yZXYueG1sUEsFBgAAAAAEAAQA9QAAAI4DAAAAAA==&#10;" fillcolor="black" stroked="f"/>
                        <v:rect id="Rectangle 651" o:spid="_x0000_s3916" style="position:absolute;left:3098;top:195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lpMgA&#10;AADeAAAADwAAAGRycy9kb3ducmV2LnhtbESPQWvCQBSE74L/YXmF3nTTWMWkrqKFQi9C1R7q7Zl9&#10;TYLZt+nuVlN/fVcQPA4z8w0zW3SmESdyvras4GmYgCAurK65VPC5extMQfiArLGxTAr+yMNi3u/N&#10;MNf2zBs6bUMpIoR9jgqqENpcSl9UZNAPbUscvW/rDIYoXSm1w3OEm0amSTKRBmuOCxW29FpRcdz+&#10;GgWrbLr6+Xjm9WVz2NP+63Acpy5R6vGhW76ACNSFe/jWftcK0lGWjeB6J14BO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F+WkyAAAAN4AAAAPAAAAAAAAAAAAAAAAAJgCAABk&#10;cnMvZG93bnJldi54bWxQSwUGAAAAAAQABAD1AAAAjQMAAAAA&#10;" fillcolor="black" stroked="f"/>
                        <v:rect id="Rectangle 652" o:spid="_x0000_s3917" style="position:absolute;left:3098;top:196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90MkA&#10;AADeAAAADwAAAGRycy9kb3ducmV2LnhtbESPT2vCQBTE74LfYXmCN90Y/2BSV9FCoZdC1R7q7Zl9&#10;TYLZt+nuVtN++m5B6HGYmd8wq01nGnEl52vLCibjBARxYXXNpYK349NoCcIHZI2NZVLwTR42635v&#10;hbm2N97T9RBKESHsc1RQhdDmUvqiIoN+bFvi6H1YZzBE6UqpHd4i3DQyTZKFNFhzXKiwpceKisvh&#10;yyjYZcvd5+uMX3725xOd3s+XeeoSpYaDbvsAIlAX/sP39rNWkE6zbAZ/d+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590MkAAADeAAAADwAAAAAAAAAAAAAAAACYAgAA&#10;ZHJzL2Rvd25yZXYueG1sUEsFBgAAAAAEAAQA9QAAAI4DAAAAAA==&#10;" fillcolor="black" stroked="f"/>
                        <v:rect id="Rectangle 653" o:spid="_x0000_s3918" style="position:absolute;left:3098;top:197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YS8gA&#10;AADeAAAADwAAAGRycy9kb3ducmV2LnhtbESPQWvCQBSE70L/w/KE3nRjWouJrlILhV6Eaj3o7Zl9&#10;JsHs23R3q9Ff7xYKPQ4z8w0zW3SmEWdyvrasYDRMQBAXVtdcKth+vQ8mIHxA1thYJgVX8rCYP/Rm&#10;mGt74TWdN6EUEcI+RwVVCG0upS8qMuiHtiWO3tE6gyFKV0rt8BLhppFpkrxIgzXHhQpbequoOG1+&#10;jIJlNll+fz7z6rY+7Gm/O5zGqUuUeux3r1MQgbrwH/5rf2gF6VOWjeH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sthLyAAAAN4AAAAPAAAAAAAAAAAAAAAAAJgCAABk&#10;cnMvZG93bnJldi54bWxQSwUGAAAAAAQABAD1AAAAjQMAAAAA&#10;" fillcolor="black" stroked="f"/>
                        <v:rect id="Rectangle 654" o:spid="_x0000_s3919" style="position:absolute;left:3098;top:197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BGPMgA&#10;AADeAAAADwAAAGRycy9kb3ducmV2LnhtbESPQWvCQBSE74L/YXmF3nTTtBWTuooKQi9C1R7q7Zl9&#10;TYLZt3F31dhf3y0UPA4z8w0zmXWmERdyvras4GmYgCAurK65VPC5Ww3GIHxA1thYJgU38jCb9nsT&#10;zLW98oYu21CKCGGfo4IqhDaX0hcVGfRD2xJH79s6gyFKV0rt8BrhppFpkoykwZrjQoUtLSsqjtuz&#10;UbDIxovTxwuvfzaHPe2/DsfX1CVKPT508zcQgbpwD/+337WC9DnLRvB3J14BO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YEY8yAAAAN4AAAAPAAAAAAAAAAAAAAAAAJgCAABk&#10;cnMvZG93bnJldi54bWxQSwUGAAAAAAQABAD1AAAAjQMAAAAA&#10;" fillcolor="black" stroked="f"/>
                        <v:rect id="Rectangle 655" o:spid="_x0000_s3920" style="position:absolute;left:3098;top:198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zjp8kA&#10;AADeAAAADwAAAGRycy9kb3ducmV2LnhtbESPQWvCQBSE74L/YXlCb7oxba2JrqKFQi+Fanuot2f2&#10;mQSzb9Pdrab++q5Q8DjMzDfMfNmZRpzI+dqygvEoAUFcWF1zqeDz42U4BeEDssbGMin4JQ/LRb83&#10;x1zbM2/otA2liBD2OSqoQmhzKX1RkUE/si1x9A7WGQxRulJqh+cIN41Mk2QiDdYcFyps6bmi4rj9&#10;MQrW2XT9/f7Ab5fNfke7r/3xMXWJUneDbjUDEagLt/B/+1UrSO+z7Am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yzjp8kAAADeAAAADwAAAAAAAAAAAAAAAACYAgAA&#10;ZHJzL2Rvd25yZXYueG1sUEsFBgAAAAAEAAQA9QAAAI4DAAAAAA==&#10;" fillcolor="black" stroked="f"/>
                        <v:rect id="Rectangle 656" o:spid="_x0000_s3921" style="position:absolute;left:3098;top:198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N31cUA&#10;AADeAAAADwAAAGRycy9kb3ducmV2LnhtbERPu27CMBTdK/EP1kViKw6hRSRgEFRC6lKpPAbYLvEl&#10;iYivU9tA2q+vh0odj857vuxMI+7kfG1ZwWiYgCAurK65VHDYb56nIHxA1thYJgXf5GG56D3NMdf2&#10;wVu670IpYgj7HBVUIbS5lL6oyKAf2pY4chfrDIYIXSm1w0cMN41Mk2QiDdYcGyps6a2i4rq7GQXr&#10;bLr++nzhj5/t+USn4/n6mrpEqUG/W81ABOrCv/jP/a4VpOMsi3vj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s3fVxQAAAN4AAAAPAAAAAAAAAAAAAAAAAJgCAABkcnMv&#10;ZG93bnJldi54bWxQSwUGAAAAAAQABAD1AAAAigMAAAAA&#10;" fillcolor="black" stroked="f"/>
                        <v:rect id="Rectangle 657" o:spid="_x0000_s3922" style="position:absolute;left:3098;top:199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skA&#10;AADeAAAADwAAAGRycy9kb3ducmV2LnhtbESPT2vCQBTE7wW/w/KE3uqmaS0muooWCr0I9c9Bb8/s&#10;axLMvo27W0399F1B6HGYmd8wk1lnGnEm52vLCp4HCQjiwuqaSwXbzcfTCIQPyBoby6TglzzMpr2H&#10;CebaXnhF53UoRYSwz1FBFUKbS+mLigz6gW2Jo/dtncEQpSuldniJcNPINEnepMGa40KFLb1XVBzX&#10;P0bBIhstTl+vvLyuDnva7w7HYeoSpR773XwMIlAX/sP39qdWkL5kWQ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STskAAADeAAAADwAAAAAAAAAAAAAAAACYAgAA&#10;ZHJzL2Rvd25yZXYueG1sUEsFBgAAAAAEAAQA9QAAAI4DAAAAAA==&#10;" fillcolor="black" stroked="f"/>
                        <v:rect id="Rectangle 658" o:spid="_x0000_s3923" style="position:absolute;left:3098;top:200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5YcYA&#10;AADeAAAADwAAAGRycy9kb3ducmV2LnhtbESPy2oCMRSG94W+QzhCdzVxULGjUWqh0I1QL4u6O06O&#10;M4OTk2mS6ujTNwvB5c9/45stOtuIM/lQO9Yw6CsQxIUzNZcadtvP1wmIEJENNo5Jw5UCLObPTzPM&#10;jbvwms6bWIo0wiFHDVWMbS5lKCqyGPquJU7e0XmLMUlfSuPxksZtIzOlxtJizemhwpY+KipOmz+r&#10;Yfk2Wf5+D3l1Wx/2tP85nEaZV1q/9Lr3KYhIXXyE7+0voyEbKpUAEk5C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5YcYAAADeAAAADwAAAAAAAAAAAAAAAACYAgAAZHJz&#10;L2Rvd25yZXYueG1sUEsFBgAAAAAEAAQA9QAAAIsDAAAAAA==&#10;" fillcolor="black" stroked="f"/>
                        <v:rect id="Rectangle 659" o:spid="_x0000_s3924" style="position:absolute;left:3098;top:200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Mc+scA&#10;AADeAAAADwAAAGRycy9kb3ducmV2LnhtbESPQWsCMRSE70L/Q3iF3jRx0aKrUWqh4EVQ20O9PTev&#10;u4ubl20Sddtf3whCj8PMfMPMl51txIV8qB1rGA4UCOLCmZpLDR/vb/0JiBCRDTaOScMPBVguHnpz&#10;zI278o4u+1iKBOGQo4YqxjaXMhQVWQwD1xIn78t5izFJX0rj8ZrgtpGZUs/SYs1pocKWXisqTvuz&#10;1bCaTlbf2xFvfnfHAx0+j6dx5pXWT4/dywxEpC7+h+/ttdGQjZQawu1Oug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zHPrHAAAA3gAAAA8AAAAAAAAAAAAAAAAAmAIAAGRy&#10;cy9kb3ducmV2LnhtbFBLBQYAAAAABAAEAPUAAACMAwAAAAA=&#10;" fillcolor="black" stroked="f"/>
                        <v:rect id="Rectangle 660" o:spid="_x0000_s3925" style="position:absolute;left:3098;top:201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CjccA&#10;AADeAAAADwAAAGRycy9kb3ducmV2LnhtbESPQWsCMRSE7wX/Q3iF3mrSxRZdjaJCoZeC2h709tw8&#10;dxc3L2uS6uqvb4RCj8PMfMNMZp1txJl8qB1reOkrEMSFMzWXGr6/3p+HIEJENtg4Jg1XCjCb9h4m&#10;mBt34TWdN7EUCcIhRw1VjG0uZSgqshj6riVO3sF5izFJX0rj8ZLgtpGZUm/SYs1pocKWlhUVx82P&#10;1bAYDRen1YA/b+v9jnbb/fE180rrp8duPgYRqYv/4b/2h9GQDZTK4H4nXQE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hgo3HAAAA3gAAAA8AAAAAAAAAAAAAAAAAmAIAAGRy&#10;cy9kb3ducmV2LnhtbFBLBQYAAAAABAAEAPUAAACMAwAAAAA=&#10;" fillcolor="black" stroked="f"/>
                        <v:rect id="Rectangle 661" o:spid="_x0000_s3926" style="position:absolute;left:3098;top:202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0nFsgA&#10;AADeAAAADwAAAGRycy9kb3ducmV2LnhtbESPQUsDMRSE70L/Q3gFbzbpWqVdNy2tIHgRbPXQ3t5u&#10;nrtLNy9rEtvVX28KgsdhZr5hitVgO3EiH1rHGqYTBYK4cqblWsP729PNHESIyAY7x6ThmwKslqOr&#10;AnPjzryl0y7WIkE45KihibHPpQxVQxbDxPXEyftw3mJM0tfSeDwnuO1kptS9tNhyWmiwp8eGquPu&#10;y2rYLOabz9cZv/xsywMd9uXxLvNK6+vxsH4AEWmI/+G/9rPRkM2UuoXL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7ScWyAAAAN4AAAAPAAAAAAAAAAAAAAAAAJgCAABk&#10;cnMvZG93bnJldi54bWxQSwUGAAAAAAQABAD1AAAAjQMAAAAA&#10;" fillcolor="black" stroked="f"/>
                        <v:rect id="Rectangle 662" o:spid="_x0000_s3927" style="position:absolute;left:3098;top:202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S/YsgA&#10;AADeAAAADwAAAGRycy9kb3ducmV2LnhtbESPQUsDMRSE7wX/Q3iCt27iskrdNi1WEHoRbPVgb6+b&#10;192lm5c1SdvVX2+EQo/DzHzDzBaD7cSJfGgda7jPFAjiypmWaw2fH6/jCYgQkQ12jknDDwVYzG9G&#10;MyyNO/OaTptYiwThUKKGJsa+lDJUDVkMmeuJk7d33mJM0tfSeDwnuO1krtSjtNhyWmiwp5eGqsPm&#10;aDUsnybL7/eC337Xuy1tv3aHh9wrre9uh+cpiEhDvIYv7ZXRkBdKFfB/J10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BL9iyAAAAN4AAAAPAAAAAAAAAAAAAAAAAJgCAABk&#10;cnMvZG93bnJldi54bWxQSwUGAAAAAAQABAD1AAAAjQMAAAAA&#10;" fillcolor="black" stroked="f"/>
                        <v:rect id="Rectangle 663" o:spid="_x0000_s3928" style="position:absolute;left:3098;top:2032;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a+ccA&#10;AADeAAAADwAAAGRycy9kb3ducmV2LnhtbESPQWsCMRSE74L/ITyhN01ctOhqlFoo9FJQ20O9PTfP&#10;3cXNyzZJddtf3whCj8PMfMMs151txIV8qB1rGI8UCOLCmZpLDR/vL8MZiBCRDTaOScMPBViv+r0l&#10;5sZdeUeXfSxFgnDIUUMVY5tLGYqKLIaRa4mTd3LeYkzSl9J4vCa4bWSm1KO0WHNaqLCl54qK8/7b&#10;atjMZ5uv7YTffnfHAx0+j+dp5pXWD4PuaQEiUhf/w/f2q9GQTZSawu1Oug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IGvnHAAAA3gAAAA8AAAAAAAAAAAAAAAAAmAIAAGRy&#10;cy9kb3ducmV2LnhtbFBLBQYAAAAABAAEAPUAAACMAwAAAAA=&#10;" fillcolor="black" stroked="f"/>
                        <v:rect id="Rectangle 664" o:spid="_x0000_s3929" style="position:absolute;left:3098;top:203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qEjscA&#10;AADeAAAADwAAAGRycy9kb3ducmV2LnhtbESPQWvCQBSE74X+h+UVvNVNgxWNbqQWBC+FanvQ2zP7&#10;TEKyb9PdVdP+ercgeBxm5htmvuhNK87kfG1ZwcswAUFcWF1zqeD7a/U8AeEDssbWMin4JQ+L/PFh&#10;jpm2F97QeRtKESHsM1RQhdBlUvqiIoN+aDvi6B2tMxiidKXUDi8RblqZJslYGqw5LlTY0XtFRbM9&#10;GQXL6WT58znij7/NYU/73aF5TV2i1OCpf5uBCNSHe/jWXmsF6Sgi4f9OvAIy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6ahI7HAAAA3gAAAA8AAAAAAAAAAAAAAAAAmAIAAGRy&#10;cy9kb3ducmV2LnhtbFBLBQYAAAAABAAEAPUAAACMAwAAAAA=&#10;" fillcolor="black" stroked="f"/>
                        <v:rect id="Rectangle 665" o:spid="_x0000_s3930" style="position:absolute;left:3098;top:219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YhFcgA&#10;AADeAAAADwAAAGRycy9kb3ducmV2LnhtbESPQWsCMRSE7wX/Q3gFbzXpoq1ujaIFwUuh2h709ty8&#10;7i5uXrZJ1LW/vhEKPQ4z8w0znXe2EWfyoXas4XGgQBAXztRcavj8WD2MQYSIbLBxTBquFGA+691N&#10;MTfuwhs6b2MpEoRDjhqqGNtcylBUZDEMXEucvC/nLcYkfSmNx0uC20ZmSj1JizWnhQpbeq2oOG5P&#10;VsNyMl5+vw/57Wdz2NN+dziOMq+07t93ixcQkbr4H/5rr42GbKjUM9zup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1iEVyAAAAN4AAAAPAAAAAAAAAAAAAAAAAJgCAABk&#10;cnMvZG93bnJldi54bWxQSwUGAAAAAAQABAD1AAAAjQMAAAAA&#10;" fillcolor="black" stroked="f"/>
                        <v:rect id="Rectangle 666" o:spid="_x0000_s3931" style="position:absolute;left:3098;top:220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m1Z8UA&#10;AADeAAAADwAAAGRycy9kb3ducmV2LnhtbERPy2oCMRTdF/oP4Qrd1cRBxY5GqYVCN0J9LOruOrnO&#10;DE5upkmqo1/fLASXh/OeLTrbiDP5UDvWMOgrEMSFMzWXGnbbz9cJiBCRDTaOScOVAizmz08zzI27&#10;8JrOm1iKFMIhRw1VjG0uZSgqshj6riVO3NF5izFBX0rj8ZLCbSMzpcbSYs2pocKWPioqTps/q2H5&#10;Nln+fg95dVsf9rT/OZxGmVdav/S69ymISF18iO/uL6MhGyqV9qY76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SbVnxQAAAN4AAAAPAAAAAAAAAAAAAAAAAJgCAABkcnMv&#10;ZG93bnJldi54bWxQSwUGAAAAAAQABAD1AAAAigMAAAAA&#10;" fillcolor="black" stroked="f"/>
                        <v:rect id="Rectangle 667" o:spid="_x0000_s3932" style="position:absolute;left:3098;top:221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UQ/M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xkpN4e9Oug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FEPzHAAAA3gAAAA8AAAAAAAAAAAAAAAAAmAIAAGRy&#10;cy9kb3ducmV2LnhtbFBLBQYAAAAABAAEAPUAAACMAwAAAAA=&#10;" fillcolor="black" stroked="f"/>
                        <v:rect id="Rectangle 668" o:spid="_x0000_s3933" style="position:absolute;left:3098;top:221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vvMYA&#10;AADeAAAADwAAAGRycy9kb3ducmV2LnhtbESPzWoCMRSF9wXfIdyCu5o42GKnRtGC4Kag1oXurpPb&#10;mcHJzTSJOvr0ZlHo8nD++CazzjbiQj7UjjUMBwoEceFMzaWG3ffyZQwiRGSDjWPScKMAs2nvaYK5&#10;cVfe0GUbS5FGOOSooYqxzaUMRUUWw8C1xMn7cd5iTNKX0ni8pnHbyEypN2mx5vRQYUufFRWn7dlq&#10;WLyPF7/rEX/dN8cDHfbH02vmldb9527+ASJSF//Df+2V0ZCN1DABJJyE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vvMYAAADeAAAADwAAAAAAAAAAAAAAAACYAgAAZHJz&#10;L2Rvd25yZXYueG1sUEsFBgAAAAAEAAQA9QAAAIsDAAAAAA==&#10;" fillcolor="black" stroked="f"/>
                        <v:rect id="Rectangle 669" o:spid="_x0000_s3934" style="position:absolute;left:3098;top:222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qKJ8gA&#10;AADeAAAADwAAAGRycy9kb3ducmV2LnhtbESPQWsCMRSE74X+h/AK3mqyiy26GqUWBC+Fanuot+fm&#10;dXdx87JNoq7++qYg9DjMzDfMbNHbVpzIh8axhmyoQBCXzjRcafj8WD2OQYSIbLB1TBouFGAxv7+b&#10;YWHcmTd02sZKJAiHAjXUMXaFlKGsyWIYuo44ed/OW4xJ+koaj+cEt63MlXqWFhtOCzV29FpTedge&#10;rYblZLz8eR/x23Wz39Hua394yr3SevDQv0xBROrjf/jWXhsN+UhlG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qoonyAAAAN4AAAAPAAAAAAAAAAAAAAAAAJgCAABk&#10;cnMvZG93bnJldi54bWxQSwUGAAAAAAQABAD1AAAAjQMAAAAA&#10;" fillcolor="black" stroked="f"/>
                        <v:rect id="Rectangle 670" o:spid="_x0000_s3935" style="position:absolute;left:3098;top:222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gUUMcA&#10;AADeAAAADwAAAGRycy9kb3ducmV2LnhtbESPQWsCMRSE70L/Q3iF3jRx0aKrUWqh4EVQ20O9PTev&#10;u4ubl20Sddtf3whCj8PMfMPMl51txIV8qB1rGA4UCOLCmZpLDR/vb/0JiBCRDTaOScMPBVguHnpz&#10;zI278o4u+1iKBOGQo4YqxjaXMhQVWQwD1xIn78t5izFJX0rj8ZrgtpGZUs/SYs1pocKWXisqTvuz&#10;1bCaTlbf2xFvfnfHAx0+j6dx5pXWT4/dywxEpC7+h+/ttdGQjdQwg9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4FFDHAAAA3gAAAA8AAAAAAAAAAAAAAAAAmAIAAGRy&#10;cy9kb3ducmV2LnhtbFBLBQYAAAAABAAEAPUAAACMAwAAAAA=&#10;" fillcolor="black" stroked="f"/>
                        <v:rect id="Rectangle 671" o:spid="_x0000_s3936" style="position:absolute;left:3098;top:223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Sxy8kA&#10;AADeAAAADwAAAGRycy9kb3ducmV2LnhtbESPT2sCMRTE70K/Q3iF3jRxa0VXo9RCoReh/jno7bl5&#10;3V3cvGyTVLd++qZQ6HGYmd8w82VnG3EhH2rHGoYDBYK4cKbmUsN+99qfgAgR2WDjmDR8U4Dl4q43&#10;x9y4K2/oso2lSBAOOWqoYmxzKUNRkcUwcC1x8j6ctxiT9KU0Hq8JbhuZKTWWFmtOCxW29FJRcd5+&#10;WQ2r6WT1+T7i9W1zOtLxcDo/ZV5p/XDfPc9AROrif/iv/WY0ZCM1fIT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zSxy8kAAADeAAAADwAAAAAAAAAAAAAAAACYAgAA&#10;ZHJzL2Rvd25yZXYueG1sUEsFBgAAAAAEAAQA9QAAAI4DAAAAAA==&#10;" fillcolor="black" stroked="f"/>
                        <v:rect id="Rectangle 672" o:spid="_x0000_s3937" style="position:absolute;left:3098;top:224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0pv8gA&#10;AADeAAAADwAAAGRycy9kb3ducmV2LnhtbESPQWsCMRSE74X+h/AK3mrisi26GqUWBC+Fanuot+fm&#10;dXdx87JNoq7++qYg9DjMzDfMbNHbVpzIh8axhtFQgSAunWm40vD5sXocgwgR2WDrmDRcKMBifn83&#10;w8K4M2/otI2VSBAOBWqoY+wKKUNZk8UwdB1x8r6dtxiT9JU0Hs8JbluZKfUsLTacFmrs6LWm8rA9&#10;Wg3LyXj5857z23Wz39Hua394yrzSevDQv0xBROrjf/jWXhsNWa5GO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3Sm/yAAAAN4AAAAPAAAAAAAAAAAAAAAAAJgCAABk&#10;cnMvZG93bnJldi54bWxQSwUGAAAAAAQABAD1AAAAjQMAAAAA&#10;" fillcolor="black" stroked="f"/>
                        <v:rect id="Rectangle 673" o:spid="_x0000_s3938" style="position:absolute;left:3098;top:224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GMJMgA&#10;AADeAAAADwAAAGRycy9kb3ducmV2LnhtbESPQWsCMRSE70L/Q3iF3jRx0aKrUWqh4EVQ24Penpvn&#10;7uLmZZukuu2vb4RCj8PMfMPMl51txJV8qB1rGA4UCOLCmZpLDR/vb/0JiBCRDTaOScM3BVguHnpz&#10;zI278Y6u+1iKBOGQo4YqxjaXMhQVWQwD1xIn7+y8xZikL6XxeEtw28hMqWdpsea0UGFLrxUVl/2X&#10;1bCaTlaf2xFvfnanIx0Pp8s480rrp8fuZQYiUhf/w3/ttdGQjdRw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kYwkyAAAAN4AAAAPAAAAAAAAAAAAAAAAAJgCAABk&#10;cnMvZG93bnJldi54bWxQSwUGAAAAAAQABAD1AAAAjQMAAAAA&#10;" fillcolor="black" stroked="f"/>
                        <v:rect id="Rectangle 674" o:spid="_x0000_s3939" style="position:absolute;left:3098;top:225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MSU8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Rw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QxJTyAAAAN4AAAAPAAAAAAAAAAAAAAAAAJgCAABk&#10;cnMvZG93bnJldi54bWxQSwUGAAAAAAQABAD1AAAAjQMAAAAA&#10;" fillcolor="black" stroked="f"/>
                        <v:rect id="Rectangle 675" o:spid="_x0000_s3940" style="position:absolute;left:3098;top:226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3yMkA&#10;AADeAAAADwAAAGRycy9kb3ducmV2LnhtbESPQWsCMRSE70L/Q3iF3tzExba6GqUKhV4Kanuot+fm&#10;dXdx87ImqW77602h0OMwM98w82VvW3EmHxrHGkaZAkFcOtNwpeH97Xk4AREissHWMWn4pgDLxc1g&#10;joVxF97SeRcrkSAcCtRQx9gVUoayJoshcx1x8j6dtxiT9JU0Hi8JbluZK/UgLTacFmrsaF1Tedx9&#10;WQ2r6WR12oz59Wd72NP+43C8z73S+u62f5qBiNTH//Bf+8VoyMdq9Ai/d9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A+3yMkAAADeAAAADwAAAAAAAAAAAAAAAACYAgAA&#10;ZHJzL2Rvd25yZXYueG1sUEsFBgAAAAAEAAQA9QAAAI4DAAAAAA==&#10;" fillcolor="black" stroked="f"/>
                        <v:rect id="Rectangle 676" o:spid="_x0000_s3941" style="position:absolute;left:3098;top:226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AjusUA&#10;AADeAAAADwAAAGRycy9kb3ducmV2LnhtbERPTWsCMRC9F/wPYQreauJii90aRQuCl4JaD3obN9Pd&#10;xc1km0Rd/fXmUOjx8b4ns8424kI+1I41DAcKBHHhTM2lht338mUMIkRkg41j0nCjALNp72mCuXFX&#10;3tBlG0uRQjjkqKGKsc2lDEVFFsPAtcSJ+3HeYkzQl9J4vKZw28hMqTdpsebUUGFLnxUVp+3Zali8&#10;jxe/6xF/3TfHAx32x9Nr5pXW/edu/gEiUhf/xX/uldGQjdQw7U130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kCO6xQAAAN4AAAAPAAAAAAAAAAAAAAAAAJgCAABkcnMv&#10;ZG93bnJldi54bWxQSwUGAAAAAAQABAD1AAAAigMAAAAA&#10;" fillcolor="black" stroked="f"/>
                        <v:rect id="Rectangle 677" o:spid="_x0000_s3942" style="position:absolute;left:3098;top:227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yGIcgA&#10;AADeAAAADwAAAGRycy9kb3ducmV2LnhtbESPQWsCMRSE74X+h/AEbzVxsUVXo9SC4KVQbQ96e26e&#10;u4ubl20SdfXXN4VCj8PMfMPMFp1txIV8qB1rGA4UCOLCmZpLDV+fq6cxiBCRDTaOScONAizmjw8z&#10;zI278oYu21iKBOGQo4YqxjaXMhQVWQwD1xIn7+i8xZikL6XxeE1w28hMqRdpsea0UGFLbxUVp+3Z&#10;alhOxsvvjxG/3zeHPe13h9Nz5pXW/V73OgURqYv/4b/22mjIRmo4gd876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3IYhyAAAAN4AAAAPAAAAAAAAAAAAAAAAAJgCAABk&#10;cnMvZG93bnJldi54bWxQSwUGAAAAAAQABAD1AAAAjQMAAAAA&#10;" fillcolor="black" stroked="f"/>
                        <v:rect id="Rectangle 678" o:spid="_x0000_s3943" style="position:absolute;left:3098;top:227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rlAcYA&#10;AADeAAAADwAAAGRycy9kb3ducmV2LnhtbESPy2oCMRSG94W+QzhCdzVxULGjUWqh0I1QL4u6O06O&#10;M4OTk2mS6ujTNwvB5c9/45stOtuIM/lQO9Yw6CsQxIUzNZcadtvP1wmIEJENNo5Jw5UCLObPTzPM&#10;jbvwms6bWIo0wiFHDVWMbS5lKCqyGPquJU7e0XmLMUlfSuPxksZtIzOlxtJizemhwpY+KipOmz+r&#10;Yfk2Wf5+D3l1Wx/2tP85nEaZV1q/9Lr3KYhIXXyE7+0voyEbqiwBJJyE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rlAcYAAADeAAAADwAAAAAAAAAAAAAAAACYAgAAZHJz&#10;L2Rvd25yZXYueG1sUEsFBgAAAAAEAAQA9QAAAIsDAAAAAA==&#10;" fillcolor="black" stroked="f"/>
                        <v:rect id="Rectangle 679" o:spid="_x0000_s3944" style="position:absolute;left:3098;top:228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AmscA&#10;AADeAAAADwAAAGRycy9kb3ducmV2LnhtbESPQWsCMRSE70L/Q3iF3jRx0aKrUWqh4EVQ20O9PTev&#10;u4ubl20Sddtf3whCj8PMfMPMl51txIV8qB1rGA4UCOLCmZpLDR/vb/0JiBCRDTaOScMPBVguHnpz&#10;zI278o4u+1iKBOGQo4YqxjaXMhQVWQwD1xIn78t5izFJX0rj8ZrgtpGZUs/SYs1pocKWXisqTvuz&#10;1bCaTlbf2xFvfnfHAx0+j6dx5pXWT4/dywxEpC7+h+/ttdGQjVQ2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GQJrHAAAA3gAAAA8AAAAAAAAAAAAAAAAAmAIAAGRy&#10;cy9kb3ducmV2LnhtbFBLBQYAAAAABAAEAPUAAACMAwAAAAA=&#10;" fillcolor="black" stroked="f"/>
                        <v:rect id="Rectangle 680" o:spid="_x0000_s3945" style="position:absolute;left:3098;top:229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Te7cgA&#10;AADeAAAADwAAAGRycy9kb3ducmV2LnhtbESPT0sDMRTE70K/Q3gFbzZpqFLXpqUVBC+C/XOwt9fN&#10;c3fp5mVNYrvtpzeC4HGYmd8ws0XvWnGiEBvPBsYjBYK49LbhysBu+3I3BRETssXWMxm4UITFfHAz&#10;w8L6M6/ptEmVyBCOBRqoU+oKKWNZk8M48h1x9j59cJiyDJW0Ac8Z7lqplXqQDhvOCzV29FxTedx8&#10;OwOrx+nq633Cb9f1YU/7j8PxXgdlzO2wXz6BSNSn//Bf+9Ua0BOlNfzeyVd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FN7tyAAAAN4AAAAPAAAAAAAAAAAAAAAAAJgCAABk&#10;cnMvZG93bnJldi54bWxQSwUGAAAAAAQABAD1AAAAjQMAAAAA&#10;" fillcolor="black" stroked="f"/>
                        <v:rect id="Rectangle 681" o:spid="_x0000_s3946" style="position:absolute;left:3098;top:229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h7dsgA&#10;AADeAAAADwAAAGRycy9kb3ducmV2LnhtbESPT2sCMRTE74V+h/AK3mrS1YquRqmFQi+F+uegt+fm&#10;ubu4edkmqW776Ruh4HGYmd8ws0VnG3EmH2rHGp76CgRx4UzNpYbt5u1xDCJEZIONY9LwQwEW8/u7&#10;GebGXXhF53UsRYJwyFFDFWObSxmKiiyGvmuJk3d03mJM0pfSeLwkuG1kptRIWqw5LVTY0mtFxWn9&#10;bTUsJ+Pl1+eQP35Xhz3td4fTc+aV1r2H7mUKIlIXb+H/9rvRkA1VNoD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WHt2yAAAAN4AAAAPAAAAAAAAAAAAAAAAAJgCAABk&#10;cnMvZG93bnJldi54bWxQSwUGAAAAAAQABAD1AAAAjQMAAAAA&#10;" fillcolor="black" stroked="f"/>
                        <v:rect id="Rectangle 682" o:spid="_x0000_s3947" style="position:absolute;left:3098;top:230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HjAsgA&#10;AADeAAAADwAAAGRycy9kb3ducmV2LnhtbESPQUsDMRSE7wX/Q3iCt27iskrdNi1WEHoRbPVgb6+b&#10;192lm5c1SdvVX2+EQo/DzHzDzBaD7cSJfGgda7jPFAjiypmWaw2fH6/jCYgQkQ12jknDDwVYzG9G&#10;MyyNO/OaTptYiwThUKKGJsa+lDJUDVkMmeuJk7d33mJM0tfSeDwnuO1krtSjtNhyWmiwp5eGqsPm&#10;aDUsnybL7/eC337Xuy1tv3aHh9wrre9uh+cpiEhDvIYv7ZXRkBcqL+D/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seMCyAAAAN4AAAAPAAAAAAAAAAAAAAAAAJgCAABk&#10;cnMvZG93bnJldi54bWxQSwUGAAAAAAQABAD1AAAAjQMAAAAA&#10;" fillcolor="black" stroked="f"/>
                        <v:rect id="Rectangle 683" o:spid="_x0000_s3948" style="position:absolute;left:3098;top:230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1GmccA&#10;AADeAAAADwAAAGRycy9kb3ducmV2LnhtbESPQWsCMRSE74L/ITyhN01ctOhqlFoo9FJQ20O9PTfP&#10;3cXNyzZJddtf3whCj8PMfMMs151txIV8qB1rGI8UCOLCmZpLDR/vL8MZiBCRDTaOScMPBViv+r0l&#10;5sZdeUeXfSxFgnDIUUMVY5tLGYqKLIaRa4mTd3LeYkzSl9J4vCa4bWSm1KO0WHNaqLCl54qK8/7b&#10;atjMZ5uv7YTffnfHAx0+j+dp5pXWD4PuaQEiUhf/w/f2q9GQTVQ2h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9RpnHAAAA3gAAAA8AAAAAAAAAAAAAAAAAmAIAAGRy&#10;cy9kb3ducmV2LnhtbFBLBQYAAAAABAAEAPUAAACMAwAAAAA=&#10;" fillcolor="black" stroked="f"/>
                        <v:rect id="Rectangle 684" o:spid="_x0000_s3949" style="position:absolute;left:3098;top:231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7s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VQ2h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v2O7HAAAA3gAAAA8AAAAAAAAAAAAAAAAAmAIAAGRy&#10;cy9kb3ducmV2LnhtbFBLBQYAAAAABAAEAPUAAACMAwAAAAA=&#10;" fillcolor="black" stroked="f"/>
                        <v:rect id="Rectangle 685" o:spid="_x0000_s3950" style="position:absolute;left:3098;top:232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N9dcgA&#10;AADeAAAADwAAAGRycy9kb3ducmV2LnhtbESPT2sCMRTE74V+h/CE3mriYquuRqmFQi+F+uegt+fm&#10;ubu4edkmqW776Ruh4HGYmd8ws0VnG3EmH2rHGgZ9BYK4cKbmUsN28/Y4BhEissHGMWn4oQCL+f3d&#10;DHPjLryi8zqWIkE45KihirHNpQxFRRZD37XEyTs6bzEm6UtpPF4S3DYyU+pZWqw5LVTY0mtFxWn9&#10;bTUsJ+Pl1+eQP35Xhz3td4fTU+aV1g+97mUKIlIXb+H/9rvRkA1VNo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Y311yAAAAN4AAAAPAAAAAAAAAAAAAAAAAJgCAABk&#10;cnMvZG93bnJldi54bWxQSwUGAAAAAAQABAD1AAAAjQMAAAAA&#10;" fillcolor="black" stroked="f"/>
                        <v:rect id="Rectangle 686" o:spid="_x0000_s3951" style="position:absolute;left:3098;top:232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pB8UA&#10;AADeAAAADwAAAGRycy9kb3ducmV2LnhtbERPy2oCMRTdF/oP4Qrd1cRBxY5GqYVCN0J9LOruOrnO&#10;DE5upkmqo1/fLASXh/OeLTrbiDP5UDvWMOgrEMSFMzWXGnbbz9cJiBCRDTaOScOVAizmz08zzI27&#10;8JrOm1iKFMIhRw1VjG0uZSgqshj6riVO3NF5izFBX0rj8ZLCbSMzpcbSYs2pocKWPioqTps/q2H5&#10;Nln+fg95dVsf9rT/OZxGmVdav/S69ymISF18iO/uL6MhG6os7U130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OkHxQAAAN4AAAAPAAAAAAAAAAAAAAAAAJgCAABkcnMv&#10;ZG93bnJldi54bWxQSwUGAAAAAAQABAD1AAAAigMAAAAA&#10;" fillcolor="black" stroked="f"/>
                        <v:rect id="Rectangle 687" o:spid="_x0000_s3952" style="position:absolute;left:3098;top:233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MnM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xiqbwt+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wTJzHAAAA3gAAAA8AAAAAAAAAAAAAAAAAmAIAAGRy&#10;cy9kb3ducmV2LnhtbFBLBQYAAAAABAAEAPUAAACMAwAAAAA=&#10;" fillcolor="black" stroked="f"/>
                        <v:rect id="Rectangle 688" o:spid="_x0000_s3953" style="position:absolute;left:3098;top:233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Nz3McA&#10;AADeAAAADwAAAGRycy9kb3ducmV2LnhtbESPzWoCMRSF9wXfIVyhu5p0tEVHo6hQ6KZQrQvdXSe3&#10;M4OTmzFJderTm0Why8P545stOtuIC/lQO9bwPFAgiAtnai417L7ensYgQkQ22DgmDb8UYDHvPcww&#10;N+7KG7psYynSCIccNVQxtrmUoajIYhi4ljh5385bjEn6UhqP1zRuG5kp9Sot1pweKmxpXVFx2v5Y&#10;DavJeHX+HPHHbXM80GF/PL1kXmn92O+WUxCRuvgf/mu/Gw3ZSA0TQMJ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Tc9zHAAAA3gAAAA8AAAAAAAAAAAAAAAAAmAIAAGRy&#10;cy9kb3ducmV2LnhtbFBLBQYAAAAABAAEAPUAAACMAwAAAAA=&#10;" fillcolor="black" stroked="f"/>
                        <v:rect id="Rectangle 689" o:spid="_x0000_s3954" style="position:absolute;left:3098;top:234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WR8kA&#10;AADeAAAADwAAAGRycy9kb3ducmV2LnhtbESPT2sCMRTE70K/Q3iF3jRxa0VXo9RCoReh/jno7bl5&#10;3V3cvGyTVLd++qZQ6HGYmd8w82VnG3EhH2rHGoYDBYK4cKbmUsN+99qfgAgR2WDjmDR8U4Dl4q43&#10;x9y4K2/oso2lSBAOOWqoYmxzKUNRkcUwcC1x8j6ctxiT9KU0Hq8JbhuZKTWWFmtOCxW29FJRcd5+&#10;WQ2r6WT1+T7i9W1zOtLxcDo/ZV5p/XDfPc9AROrif/iv/WY0ZCP1OIT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x/WR8kAAADeAAAADwAAAAAAAAAAAAAAAACYAgAA&#10;ZHJzL2Rvd25yZXYueG1sUEsFBgAAAAAEAAQA9QAAAI4DAAAAAA==&#10;" fillcolor="black" stroked="f"/>
                        <v:rect id="Rectangle 690" o:spid="_x0000_s3955" style="position:absolute;left:3098;top:250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1IMMgA&#10;AADeAAAADwAAAGRycy9kb3ducmV2LnhtbESPT2sCMRTE74V+h/AK3mrS1YquRqmFQi+F+uegt+fm&#10;ubu4edkmqW776Ruh4HGYmd8ws0VnG3EmH2rHGp76CgRx4UzNpYbt5u1xDCJEZIONY9LwQwEW8/u7&#10;GebGXXhF53UsRYJwyFFDFWObSxmKiiyGvmuJk3d03mJM0pfSeLwkuG1kptRIWqw5LVTY0mtFxWn9&#10;bTUsJ+Pl1+eQP35Xhz3td4fTc+aV1r2H7mUKIlIXb+H/9rvRkA3VIIP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zUgwyAAAAN4AAAAPAAAAAAAAAAAAAAAAAJgCAABk&#10;cnMvZG93bnJldi54bWxQSwUGAAAAAAQABAD1AAAAjQMAAAAA&#10;" fillcolor="black" stroked="f"/>
                        <v:rect id="Rectangle 691" o:spid="_x0000_s3956" style="position:absolute;left:3098;top:251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Htq8kA&#10;AADeAAAADwAAAGRycy9kb3ducmV2LnhtbESPT2sCMRTE74V+h/AKvdWkqxVdjVILhV6E+uegt+fm&#10;dXdx87JNUt366Ruh4HGYmd8w03lnG3EiH2rHGp57CgRx4UzNpYbt5v1pBCJEZIONY9LwSwHms/u7&#10;KebGnXlFp3UsRYJwyFFDFWObSxmKiiyGnmuJk/flvMWYpC+l8XhOcNvITKmhtFhzWqiwpbeKiuP6&#10;x2pYjEeL788BLy+rw572u8PxJfNK68eH7nUCIlIXb+H/9ofRkA1Uvw/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IHtq8kAAADeAAAADwAAAAAAAAAAAAAAAACYAgAA&#10;ZHJzL2Rvd25yZXYueG1sUEsFBgAAAAAEAAQA9QAAAI4DAAAAAA==&#10;" fillcolor="black" stroked="f"/>
                        <v:rect id="Rectangle 692" o:spid="_x0000_s3957" style="position:absolute;left:3098;top:251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h138gA&#10;AADeAAAADwAAAGRycy9kb3ducmV2LnhtbESPQWsCMRSE70L/Q3iF3jTpdlvs1ii1IHgRqu2h3p6b&#10;193Fzcs2ibr66xuh0OMwM98wk1lvW3EkHxrHGu5HCgRx6UzDlYbPj8VwDCJEZIOtY9JwpgCz6c1g&#10;goVxJ17TcRMrkSAcCtRQx9gVUoayJoth5Dri5H07bzEm6StpPJ4S3LYyU+pJWmw4LdTY0VtN5X5z&#10;sBrmz+P5z3vOq8t6t6Xt127/mHml9d1t//oCIlIf/8N/7aXRkOXqIYfr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aHXfyAAAAN4AAAAPAAAAAAAAAAAAAAAAAJgCAABk&#10;cnMvZG93bnJldi54bWxQSwUGAAAAAAQABAD1AAAAjQMAAAAA&#10;" fillcolor="black" stroked="f"/>
                        <v:rect id="Rectangle 693" o:spid="_x0000_s3958" style="position:absolute;left:3098;top:252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TQRMkA&#10;AADeAAAADwAAAGRycy9kb3ducmV2LnhtbESPQWsCMRSE74X+h/AKvXWTbrXoapRaKPRSUNtDvT03&#10;r7uLm5dtkurWX28EweMwM98w03lvW7EnHxrHGh4zBYK4dKbhSsPX59vDCESIyAZbx6ThnwLMZ7c3&#10;UyyMO/CK9utYiQThUKCGOsaukDKUNVkMmeuIk/fjvMWYpK+k8XhIcNvKXKlnabHhtFBjR681lbv1&#10;n9WwGI8Wv8sBfxxX2w1tvre7Ye6V1vd3/csERKQ+XsOX9rvRkA/U0xD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CTQRMkAAADeAAAADwAAAAAAAAAAAAAAAACYAgAA&#10;ZHJzL2Rvd25yZXYueG1sUEsFBgAAAAAEAAQA9QAAAI4DAAAAAA==&#10;" fillcolor="black" stroked="f"/>
                        <v:rect id="Rectangle 694" o:spid="_x0000_s3959" style="position:absolute;left:3098;top:253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ZOM8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Uwxg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PZOM8kAAADeAAAADwAAAAAAAAAAAAAAAACYAgAA&#10;ZHJzL2Rvd25yZXYueG1sUEsFBgAAAAAEAAQA9QAAAI4DAAAAAA==&#10;" fillcolor="black" stroked="f"/>
                        <v:rect id="Rectangle 695" o:spid="_x0000_s3960" style="position:absolute;left:3098;top:253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rrqMkA&#10;AADeAAAADwAAAGRycy9kb3ducmV2LnhtbESPT08CMRTE7yZ+h+aZcJPWBQUWChETEi8m8ucAt8f2&#10;ubth+7q2FVY/PTUx8TiZmd9kZovONuJMPtSONTz0FQjiwpmaSw277ep+DCJEZIONY9LwTQEW89ub&#10;GebGXXhN500sRYJwyFFDFWObSxmKiiyGvmuJk/fhvMWYpC+l8XhJcNvITKknabHmtFBhSy8VFafN&#10;l9WwnIyXn+9DfvtZHw902B9Pj5lXWvfuuucpiEhd/A//tV+NhmyoBiP4vZOugJx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7rrqMkAAADeAAAADwAAAAAAAAAAAAAAAACYAgAA&#10;ZHJzL2Rvd25yZXYueG1sUEsFBgAAAAAEAAQA9QAAAI4DAAAAAA==&#10;" fillcolor="black" stroked="f"/>
                        <v:rect id="Rectangle 696" o:spid="_x0000_s3961" style="position:absolute;left:3098;top:254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V/2sUA&#10;AADeAAAADwAAAGRycy9kb3ducmV2LnhtbERPTWsCMRC9F/wPYYTeatLVFl2NokKhl0K1HvQ2bqa7&#10;i5vJmqS69debQ6HHx/ueLTrbiAv5UDvW8DxQIIgLZ2ouNey+3p7GIEJENtg4Jg2/FGAx7z3MMDfu&#10;yhu6bGMpUgiHHDVUMba5lKGoyGIYuJY4cd/OW4wJ+lIaj9cUbhuZKfUqLdacGipsaV1Rcdr+WA2r&#10;yXh1/hzxx21zPNBhfzy9ZF5p/djvllMQkbr4L/5zvxsN2UgN0950J10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JX/axQAAAN4AAAAPAAAAAAAAAAAAAAAAAJgCAABkcnMv&#10;ZG93bnJldi54bWxQSwUGAAAAAAQABAD1AAAAigMAAAAA&#10;" fillcolor="black" stroked="f"/>
                        <v:rect id="Rectangle 697" o:spid="_x0000_s3962" style="position:absolute;left:3098;top:254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naQcgA&#10;AADeAAAADwAAAGRycy9kb3ducmV2LnhtbESPQWsCMRSE7wX/Q3iCt5q4atHVKFoo9FKotod6e26e&#10;u4ubl22S6ra/vikIPQ4z8w2zXHe2ERfyoXasYTRUIIgLZ2ouNby/Pd3PQISIbLBxTBq+KcB61btb&#10;Ym7clXd02cdSJAiHHDVUMba5lKGoyGIYupY4eSfnLcYkfSmNx2uC20ZmSj1IizWnhQpbeqyoOO+/&#10;rIbtfLb9fJ3wy8/ueKDDx/E8zbzSetDvNgsQkbr4H761n42GbKLGc/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adpByAAAAN4AAAAPAAAAAAAAAAAAAAAAAJgCAABk&#10;cnMvZG93bnJldi54bWxQSwUGAAAAAAQABAD1AAAAjQMAAAAA&#10;" fillcolor="black" stroked="f"/>
                        <v:rect id="Rectangle 698" o:spid="_x0000_s3963" style="position:absolute;left:3098;top:255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UAoccA&#10;AADeAAAADwAAAGRycy9kb3ducmV2LnhtbESPy2oCMRSG9wXfIZyCu5p0mBY7GkULQjeFelnU3XFy&#10;nBmcnEyTVEefvlkUXP78N77pvLetOJMPjWMNzyMFgrh0puFKw267ehqDCBHZYOuYNFwpwHw2eJhi&#10;YdyF13TexEqkEQ4Faqhj7AopQ1mTxTByHXHyjs5bjEn6ShqPlzRuW5kp9SotNpweauzovabytPm1&#10;GpZv4+XPV86ft/VhT/vvw+kl80rr4WO/mICI1Md7+L/9YTRkucoTQMJJKC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VAKHHAAAA3gAAAA8AAAAAAAAAAAAAAAAAmAIAAGRy&#10;cy9kb3ducmV2LnhtbFBLBQYAAAAABAAEAPUAAACMAwAAAAA=&#10;" fillcolor="black" stroked="f"/>
                        <v:rect id="Rectangle 699" o:spid="_x0000_s3964" style="position:absolute;left:3098;top:2560;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mlOsgA&#10;AADeAAAADwAAAGRycy9kb3ducmV2LnhtbESPQWsCMRSE74X+h/AK3mrisi26GqUWBC+Fanuot+fm&#10;dXdx87JNoq7++qYg9DjMzDfMbNHbVpzIh8axhtFQgSAunWm40vD5sXocgwgR2WDrmDRcKMBifn83&#10;w8K4M2/otI2VSBAOBWqoY+wKKUNZk8UwdB1x8r6dtxiT9JU0Hs8JbluZKfUsLTacFmrs6LWm8rA9&#10;Wg3LyXj5857z23Wz39Hua394yrzSevDQv0xBROrjf/jWXhsNWa7yE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GaU6yAAAAN4AAAAPAAAAAAAAAAAAAAAAAJgCAABk&#10;cnMvZG93bnJldi54bWxQSwUGAAAAAAQABAD1AAAAjQMAAAAA&#10;" fillcolor="black" stroked="f"/>
                        <v:rect id="Rectangle 700" o:spid="_x0000_s3965" style="position:absolute;left:3098;top:256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s7TcgA&#10;AADeAAAADwAAAGRycy9kb3ducmV2LnhtbESPQUsDMRSE7wX/Q3iCt27iskrdNi1WEHoRbPVgb6+b&#10;192lm5c1SdvVX2+EQo/DzHzDzBaD7cSJfGgda7jPFAjiypmWaw2fH6/jCYgQkQ12jknDDwVYzG9G&#10;MyyNO/OaTptYiwThUKKGJsa+lDJUDVkMmeuJk7d33mJM0tfSeDwnuO1krtSjtNhyWmiwp5eGqsPm&#10;aDUsnybL7/eC337Xuy1tv3aHh9wrre9uh+cpiEhDvIYv7ZXRkBeqyOH/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yztNyAAAAN4AAAAPAAAAAAAAAAAAAAAAAJgCAABk&#10;cnMvZG93bnJldi54bWxQSwUGAAAAAAQABAD1AAAAjQMAAAAA&#10;" fillcolor="black" stroked="f"/>
                        <v:rect id="Rectangle 701" o:spid="_x0000_s3966" style="position:absolute;left:3098;top:257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ee1sgA&#10;AADeAAAADwAAAGRycy9kb3ducmV2LnhtbESPQWsCMRSE70L/Q3iF3jTpdlvs1ii1IHgRqu2h3p6b&#10;193Fzcs2ibr66xuh0OMwM98wk1lvW3EkHxrHGu5HCgRx6UzDlYbPj8VwDCJEZIOtY9JwpgCz6c1g&#10;goVxJ17TcRMrkSAcCtRQx9gVUoayJoth5Dri5H07bzEm6StpPJ4S3LYyU+pJWmw4LdTY0VtN5X5z&#10;sBrmz+P5z3vOq8t6t6Xt127/mHml9d1t//oCIlIf/8N/7aXRkOUqf4DrnXQ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h57WyAAAAN4AAAAPAAAAAAAAAAAAAAAAAJgCAABk&#10;cnMvZG93bnJldi54bWxQSwUGAAAAAAQABAD1AAAAjQMAAAAA&#10;" fillcolor="black" stroked="f"/>
                        <v:rect id="Rectangle 702" o:spid="_x0000_s3967" style="position:absolute;left:3098;top:257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4GosgA&#10;AADeAAAADwAAAGRycy9kb3ducmV2LnhtbESPQUsDMRSE7wX/Q3iCt27iskrdNi1WEHoRbPVgb6+b&#10;192lm5c1SdvVX2+EQo/DzHzDzBaD7cSJfGgda7jPFAjiypmWaw2fH6/jCYgQkQ12jknDDwVYzG9G&#10;MyyNO/OaTptYiwThUKKGJsa+lDJUDVkMmeuJk7d33mJM0tfSeDwnuO1krtSjtNhyWmiwp5eGqsPm&#10;aDUsnybL7/eC337Xuy1tv3aHh9wrre9uh+cpiEhDvIYv7ZXRkBeqKOD/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bgaiyAAAAN4AAAAPAAAAAAAAAAAAAAAAAJgCAABk&#10;cnMvZG93bnJldi54bWxQSwUGAAAAAAQABAD1AAAAjQMAAAAA&#10;" fillcolor="black" stroked="f"/>
                        <v:rect id="Rectangle 703" o:spid="_x0000_s3968" style="position:absolute;left:3098;top:258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KjOcgA&#10;AADeAAAADwAAAGRycy9kb3ducmV2LnhtbESPQWsCMRSE74L/ITyhN026rMVujaKC0Euh2h7q7bl5&#10;3V3cvKxJqtv++qYg9DjMzDfMfNnbVlzIh8axhvuJAkFcOtNwpeH9bTuegQgR2WDrmDR8U4DlYjiY&#10;Y2HclXd02cdKJAiHAjXUMXaFlKGsyWKYuI44eZ/OW4xJ+koaj9cEt63MlHqQFhtOCzV2tKmpPO2/&#10;rIb142x9fs355Wd3PNDh43iaZl5pfTfqV08gIvXxP3xrPxsNWa7y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IqM5yAAAAN4AAAAPAAAAAAAAAAAAAAAAAJgCAABk&#10;cnMvZG93bnJldi54bWxQSwUGAAAAAAQABAD1AAAAjQMAAAAA&#10;" fillcolor="black" stroked="f"/>
                        <v:rect id="Rectangle 704" o:spid="_x0000_s3969" style="position:absolute;left:3098;top:259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A9TsgA&#10;AADeAAAADwAAAGRycy9kb3ducmV2LnhtbESPQWsCMRSE74L/ITyhN026bMVujaKC0Euh2h7q7bl5&#10;3V3cvKxJqtv++qYg9DjMzDfMfNnbVlzIh8axhvuJAkFcOtNwpeH9bTuegQgR2WDrmDR8U4DlYjiY&#10;Y2HclXd02cdKJAiHAjXUMXaFlKGsyWKYuI44eZ/OW4xJ+koaj9cEt63MlJpKiw2nhRo72tRUnvZf&#10;VsP6cbY+v+b88rM7HujwcTw9ZF5pfTfqV08gIvXxP3xrPxsNWa7yK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8D1OyAAAAN4AAAAPAAAAAAAAAAAAAAAAAJgCAABk&#10;cnMvZG93bnJldi54bWxQSwUGAAAAAAQABAD1AAAAjQMAAAAA&#10;" fillcolor="black" stroked="f"/>
                        <v:rect id="Rectangle 705" o:spid="_x0000_s3970" style="position:absolute;left:3098;top:259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yY1cgA&#10;AADeAAAADwAAAGRycy9kb3ducmV2LnhtbESPQWsCMRSE70L/Q3gFb5p02Va7NUotFHoRqu2h3p6b&#10;193Fzcs2ibr11zdCweMwM98ws0VvW3EkHxrHGu7GCgRx6UzDlYbPj9fRFESIyAZbx6ThlwIs5jeD&#10;GRbGnXhNx02sRIJwKFBDHWNXSBnKmiyGseuIk/ftvMWYpK+k8XhKcNvKTKkHabHhtFBjRy81lfvN&#10;wWpYPk6XP+85r87r3Za2X7v9feaV1sPb/vkJRKQ+XsP/7TejIctVPoH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vJjVyAAAAN4AAAAPAAAAAAAAAAAAAAAAAJgCAABk&#10;cnMvZG93bnJldi54bWxQSwUGAAAAAAQABAD1AAAAjQMAAAAA&#10;" fillcolor="black" stroked="f"/>
                        <v:rect id="Rectangle 706" o:spid="_x0000_s3971" style="position:absolute;left:3098;top:2603;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MMp8UA&#10;AADeAAAADwAAAGRycy9kb3ducmV2LnhtbERPy2oCMRTdF/yHcAvuatJhWuxoFC0I3RTqY1F318l1&#10;ZnByM01SHf36ZlFweTjv6by3rTiTD41jDc8jBYK4dKbhSsNuu3oagwgR2WDrmDRcKcB8NniYYmHc&#10;hdd03sRKpBAOBWqoY+wKKUNZk8Uwch1x4o7OW4wJ+koaj5cUbluZKfUqLTacGmrs6L2m8rT5tRqW&#10;b+Plz1fOn7f1YU/778PpJfNK6+Fjv5iAiNTHu/jf/WE0ZLnK0950J10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IwynxQAAAN4AAAAPAAAAAAAAAAAAAAAAAJgCAABkcnMv&#10;ZG93bnJldi54bWxQSwUGAAAAAAQABAD1AAAAigMAAAAA&#10;" fillcolor="black" stroked="f"/>
                        <v:rect id="Rectangle 707" o:spid="_x0000_s3972" style="position:absolute;left:3098;top:261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pPMgA&#10;AADeAAAADwAAAGRycy9kb3ducmV2LnhtbESPQWsCMRSE70L/Q3iF3jTpshbdGqUKhV4EtT3U23Pz&#10;uru4eVmTVLf99Y0g9DjMzDfMbNHbVpzJh8axhseRAkFcOtNwpeHj/XU4AREissHWMWn4oQCL+d1g&#10;hoVxF97SeRcrkSAcCtRQx9gVUoayJoth5Dri5H05bzEm6StpPF4S3LYyU+pJWmw4LdTY0aqm8rj7&#10;thqW08nytMl5/bs97Gn/eTiOM6+0frjvX55BROrjf/jWfjMaslzlU7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b6k8yAAAAN4AAAAPAAAAAAAAAAAAAAAAAJgCAABk&#10;cnMvZG93bnJldi54bWxQSwUGAAAAAAQABAD1AAAAjQMAAAAA&#10;" fillcolor="black" stroked="f"/>
                        <v:rect id="Rectangle 708" o:spid="_x0000_s3973" style="position:absolute;left:3098;top:261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yWfMYA&#10;AADeAAAADwAAAGRycy9kb3ducmV2LnhtbESPzWoCMRSF9wXfIVyhu5p00KKjUVQQ3Ahqu6i76+R2&#10;ZnByMyapTvv0ZlHo8nD++GaLzjbiRj7UjjW8DhQI4sKZmksNH++blzGIEJENNo5Jww8FWMx7TzPM&#10;jbvzgW7HWIo0wiFHDVWMbS5lKCqyGAauJU7el/MWY5K+lMbjPY3bRmZKvUmLNaeHCltaV1Rcjt9W&#10;w2oyXl33Q979Hs4nOn2eL6PMK62f+91yCiJSF//Df+2t0ZAN1SgBJJyE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yWfMYAAADeAAAADwAAAAAAAAAAAAAAAACYAgAAZHJz&#10;L2Rvd25yZXYueG1sUEsFBgAAAAAEAAQA9QAAAIsDAAAAAA==&#10;" fillcolor="black" stroked="f"/>
                        <v:rect id="Rectangle 709" o:spid="_x0000_s3974" style="position:absolute;left:3098;top:262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Az58gA&#10;AADeAAAADwAAAGRycy9kb3ducmV2LnhtbESPQWsCMRSE70L/Q3iF3jRx0aKrUWqh4EVQ24Penpvn&#10;7uLmZZukuu2vb4RCj8PMfMPMl51txJV8qB1rGA4UCOLCmZpLDR/vb/0JiBCRDTaOScM3BVguHnpz&#10;zI278Y6u+1iKBOGQo4YqxjaXMhQVWQwD1xIn7+y8xZikL6XxeEtw28hMqWdpsea0UGFLrxUVl/2X&#10;1bCaTlaf2xFvfnanIx0Pp8s480rrp8fuZQYiUhf/w3/ttdGQjdR4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wDPnyAAAAN4AAAAPAAAAAAAAAAAAAAAAAJgCAABk&#10;cnMvZG93bnJldi54bWxQSwUGAAAAAAQABAD1AAAAjQMAAAAA&#10;" fillcolor="black" stroked="f"/>
                        <v:rect id="Rectangle 710" o:spid="_x0000_s3975" style="position:absolute;left:3098;top:262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KtkMcA&#10;AADeAAAADwAAAGRycy9kb3ducmV2LnhtbESPQWsCMRSE74L/ITyhN01ctOhqlFoo9FJQ20O9PTfP&#10;3cXNyzZJddtf3whCj8PMfMMs151txIV8qB1rGI8UCOLCmZpLDR/vL8MZiBCRDTaOScMPBViv+r0l&#10;5sZdeUeXfSxFgnDIUUMVY5tLGYqKLIaRa4mTd3LeYkzSl9J4vCa4bWSm1KO0WHNaqLCl54qK8/7b&#10;atjMZ5uv7YTffnfHAx0+j+dp5pXWD4PuaQEiUhf/w/f2q9GQTdQ0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SrZDHAAAA3gAAAA8AAAAAAAAAAAAAAAAAmAIAAGRy&#10;cy9kb3ducmV2LnhtbFBLBQYAAAAABAAEAPUAAACMAwAAAAA=&#10;" fillcolor="black" stroked="f"/>
                        <v:rect id="Rectangle 711" o:spid="_x0000_s3976" style="position:absolute;left:3098;top:263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4IC8kA&#10;AADeAAAADwAAAGRycy9kb3ducmV2LnhtbESPQWsCMRSE74X+h/AKvXWTbrXoapRaKPRSUNtDvT03&#10;r7uLm5dtkurWX28EweMwM98w03lvW7EnHxrHGh4zBYK4dKbhSsPX59vDCESIyAZbx6ThnwLMZ7c3&#10;UyyMO/CK9utYiQThUKCGOsaukDKUNVkMmeuIk/fjvMWYpK+k8XhIcNvKXKlnabHhtFBjR681lbv1&#10;n9WwGI8Wv8sBfxxX2w1tvre7Ye6V1vd3/csERKQ+XsOX9rvRkA/U8AnOd9IVkLMT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V4IC8kAAADeAAAADwAAAAAAAAAAAAAAAACYAgAA&#10;ZHJzL2Rvd25yZXYueG1sUEsFBgAAAAAEAAQA9QAAAI4DAAAAAA==&#10;" fillcolor="black" stroked="f"/>
                        <v:rect id="Rectangle 712" o:spid="_x0000_s3977" style="position:absolute;left:3098;top:264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Qf8gA&#10;AADeAAAADwAAAGRycy9kb3ducmV2LnhtbESPQWsCMRSE74L/ITyhN026rMVujaKC0Euh2h7q7bl5&#10;3V3cvKxJqtv++qYg9DjMzDfMfNnbVlzIh8axhvuJAkFcOtNwpeH9bTuegQgR2WDrmDR8U4DlYjiY&#10;Y2HclXd02cdKJAiHAjXUMXaFlKGsyWKYuI44eZ/OW4xJ+koaj9cEt63MlHqQFhtOCzV2tKmpPO2/&#10;rIb142x9fs355Wd3PNDh43iaZl5pfTfqV08gIvXxP3xrPxsNWa6m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t5B/yAAAAN4AAAAPAAAAAAAAAAAAAAAAAJgCAABk&#10;cnMvZG93bnJldi54bWxQSwUGAAAAAAQABAD1AAAAjQMAAAAA&#10;" fillcolor="black" stroked="f"/>
                        <v:rect id="Rectangle 713" o:spid="_x0000_s3978" style="position:absolute;left:3098;top:2646;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s15MgA&#10;AADeAAAADwAAAGRycy9kb3ducmV2LnhtbESPQUvDQBSE74L/YXlCb3bX0EiN2RQrCL0UbPVgb6/Z&#10;ZxKafRt3t23017tCweMwM98w5WK0vTiRD51jDXdTBYK4dqbjRsP728vtHESIyAZ7x6ThmwIsquur&#10;Egvjzryh0zY2IkE4FKihjXEopAx1SxbD1A3Eyft03mJM0jfSeDwnuO1lptS9tNhxWmhxoOeW6sP2&#10;aDUsH+bLr9cZr382+x3tPvaHPPNK68nN+PQIItIY/8OX9spoyGYqz+HvTroCsv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zXkyAAAAN4AAAAPAAAAAAAAAAAAAAAAAJgCAABk&#10;cnMvZG93bnJldi54bWxQSwUGAAAAAAQABAD1AAAAjQMAAAAA&#10;" fillcolor="black" stroked="f"/>
                        <v:rect id="Rectangle 714" o:spid="_x0000_s3979" style="position:absolute;left:3098;top:265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rk8gA&#10;AADeAAAADwAAAGRycy9kb3ducmV2LnhtbESPQWsCMRSE70L/Q3iF3jTpomK3RqlCoRdBbQ/19ty8&#10;7i5uXtYk1bW/3hQEj8PMfMNM551txIl8qB1reB4oEMSFMzWXGr4+3/sTECEiG2wck4YLBZjPHnpT&#10;zI0784ZO21iKBOGQo4YqxjaXMhQVWQwD1xIn78d5izFJX0rj8ZzgtpGZUmNpsea0UGFLy4qKw/bX&#10;ali8TBbH9ZBXf5v9jnbf+8Mo80rrp8fu7RVEpC7ew7f2h9GQDdVoD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KauTyAAAAN4AAAAPAAAAAAAAAAAAAAAAAJgCAABk&#10;cnMvZG93bnJldi54bWxQSwUGAAAAAAQABAD1AAAAjQMAAAAA&#10;" fillcolor="black" stroked="f"/>
                        <v:rect id="Rectangle 715" o:spid="_x0000_s3980" style="position:absolute;left:3098;top:265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UOCMkA&#10;AADeAAAADwAAAGRycy9kb3ducmV2LnhtbESPT2sCMRTE74V+h/AKvdWki1ZdjVILhV6E+uegt+fm&#10;dXdx87JNUt366Ruh4HGYmd8w03lnG3EiH2rHGp57CgRx4UzNpYbt5v1pBCJEZIONY9LwSwHms/u7&#10;KebGnXlFp3UsRYJwyFFDFWObSxmKiiyGnmuJk/flvMWYpC+l8XhOcNvITKkXabHmtFBhS28VFcf1&#10;j9WwGI8W3599Xl5Whz3td4fjIPNK68eH7nUCIlIXb+H/9ofRkPXVYAj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mUOCMkAAADeAAAADwAAAAAAAAAAAAAAAACYAgAA&#10;ZHJzL2Rvd25yZXYueG1sUEsFBgAAAAAEAAQA9QAAAI4DAAAAAA==&#10;" fillcolor="black" stroked="f"/>
                        <v:rect id="Rectangle 716" o:spid="_x0000_s3981" style="position:absolute;left:3098;top:266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esUA&#10;AADeAAAADwAAAGRycy9kb3ducmV2LnhtbERPTWsCMRC9F/wPYYTeatJFi65GUUHwIqjtod7GzXR3&#10;cTNZk1S3/fXmUOjx8b5ni8424kY+1I41vA4UCOLCmZpLDR/vm5cxiBCRDTaOScMPBVjMe08zzI27&#10;84Fux1iKFMIhRw1VjG0uZSgqshgGriVO3JfzFmOCvpTG4z2F20ZmSr1JizWnhgpbWldUXI7fVsNq&#10;Ml5d90Pe/R7OJzp9ni+jzCutn/vdcgoiUhf/xX/urdGQDdUo7U130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pp6xQAAAN4AAAAPAAAAAAAAAAAAAAAAAJgCAABkcnMv&#10;ZG93bnJldi54bWxQSwUGAAAAAAQABAD1AAAAigMAAAAA&#10;" fillcolor="black" stroked="f"/>
                        <v:rect id="Rectangle 717" o:spid="_x0000_s3982" style="position:absolute;left:3098;top:267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Y/4cgA&#10;AADeAAAADwAAAGRycy9kb3ducmV2LnhtbESPQWsCMRSE70L/Q3iF3jRx0aKrUWqh4EVQ24Penpvn&#10;7uLmZZukuu2vb4RCj8PMfMPMl51txJV8qB1rGA4UCOLCmZpLDR/vb/0JiBCRDTaOScM3BVguHnpz&#10;zI278Y6u+1iKBOGQo4YqxjaXMhQVWQwD1xIn7+y8xZikL6XxeEtw28hMqWdpsea0UGFLrxUVl/2X&#10;1bCaTlaf2xFvfnanIx0Pp8s480rrp8fuZQYiUhf/w3/ttdGQjdR4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tj/hyAAAAN4AAAAPAAAAAAAAAAAAAAAAAJgCAABk&#10;cnMvZG93bnJldi54bWxQSwUGAAAAAAQABAD1AAAAjQMAAAAA&#10;" fillcolor="black" stroked="f"/>
                        <v:rect id="Rectangle 718" o:spid="_x0000_s3983" style="position:absolute;left:3098;top:267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cwcYA&#10;AADeAAAADwAAAGRycy9kb3ducmV2LnhtbESPzWoCMRSF94W+Q7iF7mrSQUVHo2ih4EZQ20XdXSe3&#10;M4OTmzFJdfTpzULo8nD++KbzzjbiTD7UjjW89xQI4sKZmksN31+fbyMQISIbbByThisFmM+en6aY&#10;G3fhLZ13sRRphEOOGqoY21zKUFRkMfRcS5y8X+ctxiR9KY3HSxq3jcyUGkqLNaeHClv6qKg47v6s&#10;huV4tDxt+ry+bQ972v8cjoPMK61fX7rFBESkLv6HH+2V0ZD11TABJJyE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cwcYAAADeAAAADwAAAAAAAAAAAAAAAACYAgAAZHJz&#10;L2Rvd25yZXYueG1sUEsFBgAAAAAEAAQA9QAAAIsDAAAAAA==&#10;" fillcolor="black" stroked="f"/>
                        <v:rect id="Rectangle 719" o:spid="_x0000_s3984" style="position:absolute;left:3098;top:268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z5Ws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R4C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rPlayAAAAN4AAAAPAAAAAAAAAAAAAAAAAJgCAABk&#10;cnMvZG93bnJldi54bWxQSwUGAAAAAAQABAD1AAAAjQMAAAAA&#10;" fillcolor="black" stroked="f"/>
                        <v:rect id="Rectangle 720" o:spid="_x0000_s3985" style="position:absolute;left:3098;top:2689;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5nLc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dQ0g9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Zy3HAAAA3gAAAA8AAAAAAAAAAAAAAAAAmAIAAGRy&#10;cy9kb3ducmV2LnhtbFBLBQYAAAAABAAEAPUAAACMAwAAAAA=&#10;" fillcolor="black" stroked="f"/>
                        <v:rect id="Rectangle 721" o:spid="_x0000_s3986" style="position:absolute;left:3098;top:269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LCtskA&#10;AADeAAAADwAAAGRycy9kb3ducmV2LnhtbESPQWsCMRSE70L/Q3iF3tykWyu6GqUWCr0Uqu2h3p6b&#10;193Fzcs2SXXrrzeC0OMwM98w82VvW3EgHxrHGu4zBYK4dKbhSsPnx8twAiJEZIOtY9LwRwGWi5vB&#10;HAvjjrymwyZWIkE4FKihjrErpAxlTRZD5jri5H07bzEm6StpPB4T3LYyV2osLTacFmrs6Lmmcr/5&#10;tRpW08nq533Eb6f1bkvbr93+MfdK67vb/mkGIlIf/8PX9qvRkI/U+AEud9IVk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zLCtskAAADeAAAADwAAAAAAAAAAAAAAAACYAgAA&#10;ZHJzL2Rvd25yZXYueG1sUEsFBgAAAAAEAAQA9QAAAI4DAAAAAA==&#10;" fillcolor="black" stroked="f"/>
                        <v:rect id="Rectangle 722" o:spid="_x0000_s3987" style="position:absolute;left:3098;top:270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tawsgA&#10;AADeAAAADwAAAGRycy9kb3ducmV2LnhtbESPQWsCMRSE74L/ITyhN026bMVujaKC0Euh2h7q7bl5&#10;3V3cvKxJqtv++qYg9DjMzDfMfNnbVlzIh8axhvuJAkFcOtNwpeH9bTuegQgR2WDrmDR8U4DlYjiY&#10;Y2HclXd02cdKJAiHAjXUMXaFlKGsyWKYuI44eZ/OW4xJ+koaj9cEt63MlJpKiw2nhRo72tRUnvZf&#10;VsP6cbY+v+b88rM7HujwcTw9ZF5pfTfqV08gIvXxP3xrPxsNWa6m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21rCyAAAAN4AAAAPAAAAAAAAAAAAAAAAAJgCAABk&#10;cnMvZG93bnJldi54bWxQSwUGAAAAAAQABAD1AAAAjQMAAAAA&#10;" fillcolor="black" stroked="f"/>
                        <v:rect id="Rectangle 723" o:spid="_x0000_s3988" style="position:absolute;left:3098;top:270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f/WcgA&#10;AADeAAAADwAAAGRycy9kb3ducmV2LnhtbESPQWsCMRSE70L/Q3iF3jTpomK3RqlCoRdBbQ/19ty8&#10;7i5uXtYk1bW/3hQEj8PMfMNM551txIl8qB1reB4oEMSFMzWXGr4+3/sTECEiG2wck4YLBZjPHnpT&#10;zI0784ZO21iKBOGQo4YqxjaXMhQVWQwD1xIn78d5izFJX0rj8ZzgtpGZUmNpsea0UGFLy4qKw/bX&#10;ali8TBbH9ZBXf5v9jnbf+8Mo80rrp8fu7RVEpC7ew7f2h9GQDdV4BP930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l/9ZyAAAAN4AAAAPAAAAAAAAAAAAAAAAAJgCAABk&#10;cnMvZG93bnJldi54bWxQSwUGAAAAAAQABAD1AAAAjQMAAAAA&#10;" fillcolor="black" stroked="f"/>
                        <v:rect id="Rectangle 724" o:spid="_x0000_s3989" style="position:absolute;left:3098;top:271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VhLsgA&#10;AADeAAAADwAAAGRycy9kb3ducmV2LnhtbESPQWsCMRSE74L/ITyhN0262MVujaKFgheh2h7q7bl5&#10;3V3cvKxJqtv++qYg9DjMzDfMfNnbVlzIh8axhvuJAkFcOtNwpeH97WU8AxEissHWMWn4pgDLxXAw&#10;x8K4K+/oso+VSBAOBWqoY+wKKUNZk8UwcR1x8j6dtxiT9JU0Hq8JbluZKZVLiw2nhRo7eq6pPO2/&#10;rIb142x9fp3y9md3PNDh43h6yLzS+m7Ur55AROrjf/jW3hgN2VTl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RWEuyAAAAN4AAAAPAAAAAAAAAAAAAAAAAJgCAABk&#10;cnMvZG93bnJldi54bWxQSwUGAAAAAAQABAD1AAAAjQMAAAAA&#10;" fillcolor="black" stroked="f"/>
                        <v:rect id="Rectangle 725" o:spid="_x0000_s3990" style="position:absolute;left:3098;top:272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nEtcgA&#10;AADeAAAADwAAAGRycy9kb3ducmV2LnhtbESPQWsCMRSE74X+h/AKvdWki7W6GqUWhF4EtT3U23Pz&#10;uru4edkmUdf++kYQPA4z8w0zmXW2EUfyoXas4bmnQBAXztRcavj6XDwNQYSIbLBxTBrOFGA2vb+b&#10;YG7cidd03MRSJAiHHDVUMba5lKGoyGLouZY4eT/OW4xJ+lIaj6cEt43MlBpIizWnhQpbeq+o2G8O&#10;VsN8NJz/rvq8/FvvtrT93u1fMq+0fnzo3sYgInXxFr62P4yGrK8Gr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CcS1yAAAAN4AAAAPAAAAAAAAAAAAAAAAAJgCAABk&#10;cnMvZG93bnJldi54bWxQSwUGAAAAAAQABAD1AAAAjQMAAAAA&#10;" fillcolor="black" stroked="f"/>
                        <v:rect id="Rectangle 726" o:spid="_x0000_s3991" style="position:absolute;left:3098;top:272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x8UA&#10;AADeAAAADwAAAGRycy9kb3ducmV2LnhtbERPTWsCMRC9F/ofwhR6q0kXFV2NooWCF0FtD/U2bqa7&#10;i5vJmqS6+uvNQejx8b6n88424kw+1I41vPcUCOLCmZpLDd9fn28jECEiG2wck4YrBZjPnp+mmBt3&#10;4S2dd7EUKYRDjhqqGNtcylBUZDH0XEucuF/nLcYEfSmNx0sKt43MlBpKizWnhgpb+qioOO7+rIbl&#10;eLQ8bfq8vm0Pe9r/HI6DzCutX1+6xQREpC7+ix/uldGQ9dUw7U130hW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llDHxQAAAN4AAAAPAAAAAAAAAAAAAAAAAJgCAABkcnMv&#10;ZG93bnJldi54bWxQSwUGAAAAAAQABAD1AAAAigMAAAAA&#10;" fillcolor="black" stroked="f"/>
                        <v:rect id="Rectangle 727" o:spid="_x0000_s3992" style="position:absolute;left:3098;top:273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r1XM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R4Cv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2vVcyAAAAN4AAAAPAAAAAAAAAAAAAAAAAJgCAABk&#10;cnMvZG93bnJldi54bWxQSwUGAAAAAAQABAD1AAAAjQMAAAAA&#10;" fillcolor="black" stroked="f"/>
                        <v:rect id="Rectangle 728" o:spid="_x0000_s3993" style="position:absolute;left:3098;top:2738;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nKHMcA&#10;AADeAAAADwAAAGRycy9kb3ducmV2LnhtbESPzWoCMRSF9wXfIVyhu5p00FZHo2ih4KZQrQvdXSe3&#10;M4OTmzFJddqnbxaCy8P545stOtuIC/lQO9bwPFAgiAtnai417L7en8YgQkQ22DgmDb8UYDHvPcww&#10;N+7KG7psYynSCIccNVQxtrmUoajIYhi4ljh5385bjEn6UhqP1zRuG5kp9SIt1pweKmzpraLitP2x&#10;GlaT8er8OeSPv83xQIf98TTKvNL6sd8tpyAidfEevrXXRkM2VK8JIOEkFJ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5yhzHAAAA3gAAAA8AAAAAAAAAAAAAAAAAmAIAAGRy&#10;cy9kb3ducmV2LnhtbFBLBQYAAAAABAAEAPUAAACMAwAAAAA=&#10;" fillcolor="black" stroked="f"/>
                        <v:rect id="Rectangle 729" o:spid="_x0000_s3994" style="position:absolute;left:3098;top:274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Vvh8kA&#10;AADeAAAADwAAAGRycy9kb3ducmV2LnhtbESPQWsCMRSE70L/Q3iF3tzExba6GqUKhV4Kanuot+fm&#10;dXdx87ImqW77602h0OMwM98w82VvW3EmHxrHGkaZAkFcOtNwpeH97Xk4AREissHWMWn4pgDLxc1g&#10;joVxF97SeRcrkSAcCtRQx9gVUoayJoshcx1x8j6dtxiT9JU0Hi8JbluZK/UgLTacFmrsaF1Tedx9&#10;WQ2r6WR12oz59Wd72NP+43C8z73S+u62f5qBiNTH//Bf+8VoyMfqcQS/d9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XVvh8kAAADeAAAADwAAAAAAAAAAAAAAAACYAgAA&#10;ZHJzL2Rvd25yZXYueG1sUEsFBgAAAAAEAAQA9QAAAI4DAAAAAA==&#10;" fillcolor="black" stroked="f"/>
                        <v:rect id="Rectangle 730" o:spid="_x0000_s3995" style="position:absolute;left:3098;top:275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fx8MgA&#10;AADeAAAADwAAAGRycy9kb3ducmV2LnhtbESPT2sCMRTE74V+h/CE3mriYquuRqmFQi+F+uegt+fm&#10;ubu4edkmqW776Ruh4HGYmd8ws0VnG3EmH2rHGgZ9BYK4cKbmUsN28/Y4BhEissHGMWn4oQCL+f3d&#10;DHPjLryi8zqWIkE45KihirHNpQxFRRZD37XEyTs6bzEm6UtpPF4S3DYyU+pZWqw5LVTY0mtFxWn9&#10;bTUsJ+Pl1+eQP35Xhz3td4fTU+aV1g+97mUKIlIXb+H/9rvRkA3VKIP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p/HwyAAAAN4AAAAPAAAAAAAAAAAAAAAAAJgCAABk&#10;cnMvZG93bnJldi54bWxQSwUGAAAAAAQABAD1AAAAjQMAAAAA&#10;" fillcolor="black" stroked="f"/>
                        <v:rect id="Rectangle 731" o:spid="_x0000_s3996" style="position:absolute;left:3098;top:275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tUa8kA&#10;AADeAAAADwAAAGRycy9kb3ducmV2LnhtbESPT08CMRTE7yZ+h+aZcJPWBQUWChETEi8m8ucAt8f2&#10;ubth+7q2FVY/PTUx8TiZmd9kZovONuJMPtSONTz0FQjiwpmaSw277ep+DCJEZIONY9LwTQEW89ub&#10;GebGXXhN500sRYJwyFFDFWObSxmKiiyGvmuJk/fhvMWYpC+l8XhJcNvITKknabHmtFBhSy8VFafN&#10;l9WwnIyXn+9DfvtZHw902B9Pj5lXWvfuuucpiEhd/A//tV+NhmyoRgP4vZOugJx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utUa8kAAADeAAAADwAAAAAAAAAAAAAAAACYAgAA&#10;ZHJzL2Rvd25yZXYueG1sUEsFBgAAAAAEAAQA9QAAAI4DAAAAAA==&#10;" fillcolor="black" stroked="f"/>
                        <v:rect id="Rectangle 732" o:spid="_x0000_s3997" style="position:absolute;left:3098;top:276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MH8gA&#10;AADeAAAADwAAAGRycy9kb3ducmV2LnhtbESPQWsCMRSE70L/Q3gFb5p02Va7NUotFHoRqu2h3p6b&#10;193Fzcs2ibr11zdCweMwM98ws0VvW3EkHxrHGu7GCgRx6UzDlYbPj9fRFESIyAZbx6ThlwIs5jeD&#10;GRbGnXhNx02sRIJwKFBDHWNXSBnKmiyGseuIk/ftvMWYpK+k8XhKcNvKTKkHabHhtFBjRy81lfvN&#10;wWpYPk6XP+85r87r3Za2X7v9feaV1sPb/vkJRKQ+XsP/7TejIcvVJIf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AswfyAAAAN4AAAAPAAAAAAAAAAAAAAAAAJgCAABk&#10;cnMvZG93bnJldi54bWxQSwUGAAAAAAQABAD1AAAAjQMAAAAA&#10;" fillcolor="black" stroked="f"/>
                        <v:rect id="Rectangle 733" o:spid="_x0000_s3998" style="position:absolute;left:3098;top:276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5phMkA&#10;AADeAAAADwAAAGRycy9kb3ducmV2LnhtbESPT2sCMRTE74V+h/AKvdWki1ZdjVILhV6E+uegt+fm&#10;dXdx87JNUt366Ruh4HGYmd8w03lnG3EiH2rHGp57CgRx4UzNpYbt5v1pBCJEZIONY9LwSwHms/u7&#10;KebGnXlFp3UsRYJwyFFDFWObSxmKiiyGnmuJk/flvMWYpC+l8XhOcNvITKkXabHmtFBhS28VFcf1&#10;j9WwGI8W3599Xl5Whz3td4fjIPNK68eH7nUCIlIXb+H/9ofRkPXVcADXO+k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k5phMkAAADeAAAADwAAAAAAAAAAAAAAAACYAgAA&#10;ZHJzL2Rvd25yZXYueG1sUEsFBgAAAAAEAAQA9QAAAI4DAAAAAA==&#10;" fillcolor="black" stroked="f"/>
                        <v:rect id="Rectangle 734" o:spid="_x0000_s3999" style="position:absolute;left:3098;top:277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z388gA&#10;AADeAAAADwAAAGRycy9kb3ducmV2LnhtbESPQWsCMRSE74X+h/AKvdWki7W6GqUWhF4EtT3U23Pz&#10;uru4edkmUdf++kYQPA4z8w0zmXW2EUfyoXas4bmnQBAXztRcavj6XDwNQYSIbLBxTBrOFGA2vb+b&#10;YG7cidd03MRSJAiHHDVUMba5lKGoyGLouZY4eT/OW4xJ+lIaj6cEt43MlBpIizWnhQpbeq+o2G8O&#10;VsN8NJz/rvq8/FvvtrT93u1fMq+0fnzo3sYgInXxFr62P4yGrK9eB3C5k66An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nPfzyAAAAN4AAAAPAAAAAAAAAAAAAAAAAJgCAABk&#10;cnMvZG93bnJldi54bWxQSwUGAAAAAAQABAD1AAAAjQMAAAAA&#10;" fillcolor="black" stroked="f"/>
                        <v:rect id="Rectangle 735" o:spid="_x0000_s4000" style="position:absolute;left:3098;top:2781;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BSaMkA&#10;AADeAAAADwAAAGRycy9kb3ducmV2LnhtbESPQUsDMRSE70L/Q3gFbzZxqbbdblpaQfAi2OrB3t5u&#10;nrtLNy/bJLarv94IgsdhZr5hivVgO3EmH1rHGm4nCgRx5UzLtYa318ebOYgQkQ12jknDFwVYr0ZX&#10;BebGXXhH532sRYJwyFFDE2OfSxmqhiyGieuJk/fhvMWYpK+l8XhJcNvJTKl7abHltNBgTw8NVcf9&#10;p9WwXcy3p5cpP3/vygMd3svjXeaV1tfjYbMEEWmI/+G/9pPRkE3VbAa/d9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dBSaMkAAADeAAAADwAAAAAAAAAAAAAAAACYAgAA&#10;ZHJzL2Rvd25yZXYueG1sUEsFBgAAAAAEAAQA9QAAAI4DAAAAAA==&#10;" fillcolor="black" stroked="f"/>
                        <v:rect id="Rectangle 736" o:spid="_x0000_s4001" style="position:absolute;left:3098;top:278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GGsUA&#10;AADeAAAADwAAAGRycy9kb3ducmV2LnhtbERPTWsCMRC9F/wPYYTeatJFW12NooWCl0K1HvQ2bqa7&#10;i5vJmqS67a9vDoLHx/ueLTrbiAv5UDvW8DxQIIgLZ2ouNey+3p/GIEJENtg4Jg2/FGAx7z3MMDfu&#10;yhu6bGMpUgiHHDVUMba5lKGoyGIYuJY4cd/OW4wJ+lIaj9cUbhuZKfUiLdacGips6a2i4rT9sRpW&#10;k/Hq/Dnkj7/N8UCH/fE0yrzS+rHfLacgInXxLr6510ZDNlSvaW+6k6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T8YaxQAAAN4AAAAPAAAAAAAAAAAAAAAAAJgCAABkcnMv&#10;ZG93bnJldi54bWxQSwUGAAAAAAQABAD1AAAAigMAAAAA&#10;" fillcolor="black" stroked="f"/>
                        <v:rect id="Rectangle 737" o:spid="_x0000_s4002" style="position:absolute;left:3098;top:279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NjgckA&#10;AADeAAAADwAAAGRycy9kb3ducmV2LnhtbESPT2sCMRTE74V+h/AKvdWki626GqUWCr0I9c9Bb8/N&#10;c3dx87JNUt366Ruh4HGYmd8wk1lnG3EiH2rHGp57CgRx4UzNpYbN+uNpCCJEZIONY9LwSwFm0/u7&#10;CebGnXlJp1UsRYJwyFFDFWObSxmKiiyGnmuJk3dw3mJM0pfSeDwnuG1kptSrtFhzWqiwpfeKiuPq&#10;x2qYj4bz768+Ly7L/Y522/3xJfNK68eH7m0MIlIXb+H/9qfRkPXVYAT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wNjgckAAADeAAAADwAAAAAAAAAAAAAAAACYAgAA&#10;ZHJzL2Rvd25yZXYueG1sUEsFBgAAAAAEAAQA9QAAAI4DAAAAAA==&#10;" fillcolor="black" stroked="f"/>
                        <v:rect id="Rectangle 738" o:spid="_x0000_s4003" style="position:absolute;left:3098;top:280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6O8cA&#10;AADeAAAADwAAAGRycy9kb3ducmV2LnhtbESPy2oCMRSG9wXfIZyCu5p0sGU6GkULQjeFelnU3XFy&#10;nBmcnEyTVEefvlkUXP78N77pvLetOJMPjWMNzyMFgrh0puFKw267espBhIhssHVMGq4UYD4bPEyx&#10;MO7CazpvYiXSCIcCNdQxdoWUoazJYhi5jjh5R+ctxiR9JY3HSxq3rcyUepUWG04PNXb0XlN52vxa&#10;Dcu3fPnzNebP2/qwp/334fSSeaX18LFfTEBE6uM9/N/+MBqyscoTQMJJKC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sujvHAAAA3gAAAA8AAAAAAAAAAAAAAAAAmAIAAGRy&#10;cy9kb3ducmV2LnhtbFBLBQYAAAAABAAEAPUAAACMAwAAAAA=&#10;" fillcolor="black" stroked="f"/>
                        <v:rect id="Rectangle 739" o:spid="_x0000_s4004" style="position:absolute;left:3098;top:280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AfoMgA&#10;AADeAAAADwAAAGRycy9kb3ducmV2LnhtbESPQWsCMRSE74X+h/AK3mriYsu6GqUWBC+Fanuot+fm&#10;dXdx87JNoq7++qYg9DjMzDfMbNHbVpzIh8axhtFQgSAunWm40vD5sXrMQYSIbLB1TBouFGAxv7+b&#10;YWHcmTd02sZKJAiHAjXUMXaFlKGsyWIYuo44ed/OW4xJ+koaj+cEt63MlHqWFhtOCzV29FpTedge&#10;rYblJF/+vI/57brZ72j3tT88ZV5pPXjoX6YgIvXxP3xrr42GbKzyE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oB+gyAAAAN4AAAAPAAAAAAAAAAAAAAAAAJgCAABk&#10;cnMvZG93bnJldi54bWxQSwUGAAAAAAQABAD1AAAAjQMAAAAA&#10;" fillcolor="black" stroked="f"/>
                        <v:rect id="Rectangle 740" o:spid="_x0000_s4005" style="position:absolute;left:3098;top:281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KB18gA&#10;AADeAAAADwAAAGRycy9kb3ducmV2LnhtbESPQUsDMRSE74L/ITzBm5u4tGXdNi22IHgp2OrB3l43&#10;r7tLNy/bJLarv74RBI/DzHzDzBaD7cSZfGgda3jMFAjiypmWaw0f7y8PBYgQkQ12jknDNwVYzG9v&#10;Zlgad+ENnbexFgnCoUQNTYx9KWWoGrIYMtcTJ+/gvMWYpK+l8XhJcNvJXKmJtNhyWmiwp1VD1XH7&#10;ZTUsn4rl6W3E65/Nfke7z/1xnHul9f3d8DwFEWmI/+G/9qvRkI9UkcPvnXQ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coHXyAAAAN4AAAAPAAAAAAAAAAAAAAAAAJgCAABk&#10;cnMvZG93bnJldi54bWxQSwUGAAAAAAQABAD1AAAAjQMAAAAA&#10;" fillcolor="black" stroked="f"/>
                        <v:shape id="Freeform 741" o:spid="_x0000_s4006" style="position:absolute;left:4764;top:2303;width:725;height:288;visibility:visible;mso-wrap-style:square;v-text-anchor:top" coordsize="72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Gg4sMA&#10;AADeAAAADwAAAGRycy9kb3ducmV2LnhtbESPQYvCMBSE7wv7H8Jb8LYm6rJINYoKoixeVsXzo3m2&#10;xealJLHWf28EweMw880w03lna9GSD5VjDYO+AkGcO1NxoeF4WH+PQYSIbLB2TBruFGA++/yYYmbc&#10;jf+p3cdCpBIOGWooY2wyKUNeksXQdw1x8s7OW4xJ+kIaj7dUbms5VOpXWqw4LZTY0Kqk/LK/Wg3D&#10;xeFvvfP301YtNxs14LOkS6t176tbTEBE6uI7/KK3JnE/ajyC5510Be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Gg4sMAAADeAAAADwAAAAAAAAAAAAAAAACYAgAAZHJzL2Rv&#10;d25yZXYueG1sUEsFBgAAAAAEAAQA9QAAAIgDAAAAAA==&#10;" path="m,l363,288,725,,,xe" stroked="f">
                          <v:path arrowok="t" o:connecttype="custom" o:connectlocs="0,0;363,288;725,0;0,0" o:connectangles="0,0,0,0"/>
                        </v:shape>
                        <v:shape id="Freeform 742" o:spid="_x0000_s4007" style="position:absolute;left:4752;top:1566;width:24;height:749;visibility:visible;mso-wrap-style:square;v-text-anchor:top" coordsize="24,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4IacgA&#10;AADeAAAADwAAAGRycy9kb3ducmV2LnhtbESPQWvCQBSE74L/YXmFXqRuFLES3YhYBemhtGkv3h7Z&#10;l2xo9m3Irib+e7dQ8DjMzDfMZjvYRlyp87VjBbNpAoK4cLrmSsHP9/FlBcIHZI2NY1JwIw/bbDza&#10;YKpdz190zUMlIoR9igpMCG0qpS8MWfRT1xJHr3SdxRBlV0ndYR/htpHzJFlKizXHBYMt7Q0Vv/nF&#10;Kjgdmtmnzi+T99f9uTQfh/DW37RSz0/Dbg0i0BAe4f/2SSuYL5LVAv7uxCsg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bghpyAAAAN4AAAAPAAAAAAAAAAAAAAAAAJgCAABk&#10;cnMvZG93bnJldi54bWxQSwUGAAAAAAQABAD1AAAAjQMAAAAA&#10;" path="m24,12r,-6l18,6,18,,6,r,6l,6,,743r6,l6,749r12,l18,743r6,l24,737,24,12xe" fillcolor="black" stroked="f">
                          <v:path arrowok="t" o:connecttype="custom" o:connectlocs="24,12;24,6;18,6;18,0;6,0;6,6;0,6;0,743;6,743;6,749;18,749;18,743;24,743;24,737;24,12" o:connectangles="0,0,0,0,0,0,0,0,0,0,0,0,0,0,0"/>
                        </v:shape>
                        <v:shape id="Freeform 743" o:spid="_x0000_s4008" style="position:absolute;left:4752;top:2290;width:387;height:313;visibility:visible;mso-wrap-style:square;v-text-anchor:top" coordsize="3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SfasYA&#10;AADeAAAADwAAAGRycy9kb3ducmV2LnhtbESPQWvCQBSE7wX/w/KE3uquolWiq6iolB5ajF68PbLP&#10;JJh9G7JbTf69Wyj0OMzMN8xi1dpK3KnxpWMNw4ECQZw5U3Ku4Xzav81A+IBssHJMGjrysFr2XhaY&#10;GPfgI93TkIsIYZ+ghiKEOpHSZwVZ9ANXE0fv6hqLIcoml6bBR4TbSo6UepcWS44LBda0LSi7pT9W&#10;w6WcHtJu132F67fdfCrnKTt6rV/77XoOIlAb/sN/7Q+jYTRWswn83olX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SfasYAAADeAAAADwAAAAAAAAAAAAAAAACYAgAAZHJz&#10;L2Rvd25yZXYueG1sUEsFBgAAAAAEAAQA9QAAAIsDAAAAAA==&#10;" path="m18,l6,,,6,,19r6,6l369,313r12,l387,307r,-12l381,289,18,xe" fillcolor="black" stroked="f">
                          <v:path arrowok="t" o:connecttype="custom" o:connectlocs="18,0;6,0;0,6;0,19;6,25;369,313;381,313;387,307;387,295;381,289;18,0" o:connectangles="0,0,0,0,0,0,0,0,0,0,0"/>
                        </v:shape>
                        <v:shape id="Freeform 744" o:spid="_x0000_s4009" style="position:absolute;left:5114;top:2290;width:388;height:313;visibility:visible;mso-wrap-style:square;v-text-anchor:top" coordsize="388,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m2y8cA&#10;AADeAAAADwAAAGRycy9kb3ducmV2LnhtbESPQWvCQBSE7wX/w/KE3uquIhJSV1GjmNJLa3rw+My+&#10;JqHZtyG71fjvu4VCj8PMfMMs14NtxZV63zjWMJ0oEMSlMw1XGj6Kw1MCwgdkg61j0nAnD+vV6GGJ&#10;qXE3fqfrKVQiQtinqKEOoUul9GVNFv3EdcTR+3S9xRBlX0nT4y3CbStnSi2kxYbjQo0d7Woqv07f&#10;VsNxn2SX3TY7vGaUn4v8ZaNs8ab143jYPIMINIT/8F87Nxpmc5Us4PdOv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ZtsvHAAAA3gAAAA8AAAAAAAAAAAAAAAAAmAIAAGRy&#10;cy9kb3ducmV2LnhtbFBLBQYAAAAABAAEAPUAAACMAwAAAAA=&#10;" path="m7,289l,295r,12l7,313r12,l381,25r7,-6l388,6,381,,369,,7,289xe" fillcolor="black" stroked="f">
                          <v:path arrowok="t" o:connecttype="custom" o:connectlocs="7,289;0,295;0,307;7,313;19,313;381,25;388,19;388,6;381,0;369,0;7,289" o:connectangles="0,0,0,0,0,0,0,0,0,0,0"/>
                        </v:shape>
                        <v:shape id="Freeform 745" o:spid="_x0000_s4010" style="position:absolute;left:5477;top:1566;width:25;height:749;visibility:visible;mso-wrap-style:square;v-text-anchor:top" coordsize="25,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mlxMYA&#10;AADeAAAADwAAAGRycy9kb3ducmV2LnhtbESPQWvCQBSE7wX/w/IEb3WjiIboKiK0ePDQagt6e2Sf&#10;STT7NmQ3a/z33UKhx2FmvmFWm97UIlDrKssKJuMEBHFudcWFgq/T22sKwnlkjbVlUvAkB5v14GWF&#10;mbYP/qRw9IWIEHYZKii9bzIpXV6SQTe2DXH0rrY16KNsC6lbfES4qeU0SebSYMVxocSGdiXl92Nn&#10;FITbPPSX7aI+dO8f3+meSYdzp9Ro2G+XIDz1/j/8195rBdNZki7g9068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mlxMYAAADeAAAADwAAAAAAAAAAAAAAAACYAgAAZHJz&#10;L2Rvd25yZXYueG1sUEsFBgAAAAAEAAQA9QAAAIsDAAAAAA==&#10;" path="m,737r,6l6,743r,6l18,749r,-6l25,743,25,6r-7,l18,,6,r,6l,6r,6l,737xe" fillcolor="black" stroked="f">
                          <v:path arrowok="t" o:connecttype="custom" o:connectlocs="0,737;0,743;6,743;6,749;18,749;18,743;25,743;25,6;18,6;18,0;6,0;6,6;0,6;0,12;0,737" o:connectangles="0,0,0,0,0,0,0,0,0,0,0,0,0,0,0"/>
                        </v:shape>
                        <v:shape id="Freeform 746" o:spid="_x0000_s4011" style="position:absolute;left:4752;top:2290;width:750;height:25;visibility:visible;mso-wrap-style:square;v-text-anchor:top" coordsize="75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W1WsIA&#10;AADeAAAADwAAAGRycy9kb3ducmV2LnhtbERPy4rCMBTdC/MP4Q7MThOliFajOIIwMKBYH+tLc22L&#10;zU1pou38/WQhuDyc93Ld21o8qfWVYw3jkQJBnDtTcaHhfNoNZyB8QDZYOyYNf+RhvfoYLDE1ruMj&#10;PbNQiBjCPkUNZQhNKqXPS7LoR64hjtzNtRZDhG0hTYtdDLe1nCg1lRYrjg0lNrQtKb9nD6uhCnt1&#10;2x52351Nskvy6Oa/V2m0/vrsNwsQgfrwFr/cP0bDJFGzuDfeiVd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1bVawgAAAN4AAAAPAAAAAAAAAAAAAAAAAJgCAABkcnMvZG93&#10;bnJldi54bWxQSwUGAAAAAAQABAD1AAAAhwMAAAAA&#10;" path="m12,l6,r,6l,6,,19r6,l6,25r737,l743,19r7,l750,6r-7,l743,r-6,l12,xe" fillcolor="black" stroked="f">
                          <v:path arrowok="t" o:connecttype="custom" o:connectlocs="12,0;6,0;6,6;0,6;0,19;6,19;6,25;743,25;743,19;750,19;750,6;743,6;743,0;737,0;12,0" o:connectangles="0,0,0,0,0,0,0,0,0,0,0,0,0,0,0"/>
                        </v:shape>
                        <v:shape id="Freeform 747" o:spid="_x0000_s4012" style="position:absolute;left:4758;top:1492;width:737;height:92;visibility:visible;mso-wrap-style:square;v-text-anchor:top" coordsize="73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r3YccA&#10;AADeAAAADwAAAGRycy9kb3ducmV2LnhtbESPzW7CMBCE75X6DtZW4oKKU2irNGAQPwL17wL0AZZ4&#10;SaLG68g2Ibw9roTU42hmvtFMZp2pRUvOV5YVPA0SEMS51RUXCn7268cUhA/IGmvLpOBCHmbT+7sJ&#10;ZtqeeUvtLhQiQthnqKAMocmk9HlJBv3ANsTRO1pnMETpCqkdniPc1HKYJK/SYMVxocSGliXlv7uT&#10;UbB6OSzbjUwlLkb+8B0+v/rNh1Oq99DNxyACdeE/fGu/awXD5yR9g7878QrI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692HHAAAA3gAAAA8AAAAAAAAAAAAAAAAAmAIAAGRy&#10;cy9kb3ducmV2LnhtbFBLBQYAAAAABAAEAPUAAACMAwAAAAA=&#10;" path="m,86r,6l12,92r,-24l18,61r,-6l37,37r12,l49,31r6,-6l61,25r6,-7l98,18r6,-6l141,12r13,6l160,18r,-6l178,12r12,6l227,18r13,7l264,25r12,6l289,31r12,6l313,37r13,6l332,43r12,6l356,49r13,6l381,55r12,6l406,61r12,7l430,68r12,6l455,74r12,6l479,80r13,6l504,86r12,6l737,92r,-12l731,80r-215,l504,74r-12,l479,68r-12,l455,61r-13,l430,55r-12,l406,49r-13,l381,43r-12,l356,37r-12,l332,31r-6,l313,25r-12,l289,18r-13,l264,12r-24,l227,6r-37,l178,,160,,147,6r7,l141,,104,,98,6,67,6r-6,6l55,12r-6,6l37,18r,7l24,25r,12l6,55r,6l,68,,86xe" fillcolor="black" stroked="f">
                          <v:path arrowok="t" o:connecttype="custom" o:connectlocs="0,92;12,68;18,55;49,37;55,25;67,18;104,12;154,18;160,12;190,18;240,25;276,31;301,37;326,43;344,49;369,55;393,61;418,68;442,74;467,80;492,86;516,92;737,80;516,80;492,74;467,68;442,61;418,55;393,49;369,43;344,37;326,31;301,25;276,18;240,12;190,6;160,0;154,6;104,0;67,6;55,12;37,18;24,25;6,55;0,68" o:connectangles="0,0,0,0,0,0,0,0,0,0,0,0,0,0,0,0,0,0,0,0,0,0,0,0,0,0,0,0,0,0,0,0,0,0,0,0,0,0,0,0,0,0,0,0,0"/>
                        </v:shape>
                        <v:rect id="Rectangle 748" o:spid="_x0000_s4013" style="position:absolute;left:5127;top:135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Us5sYA&#10;AADeAAAADwAAAGRycy9kb3ducmV2LnhtbESPy2oCMRSG9wXfIRyhu5o4WNHRKFoodFOol4XujpPj&#10;zODkZJqkOu3TNwvB5c9/45svO9uIK/lQO9YwHCgQxIUzNZca9rv3lwmIEJENNo5Jwy8FWC56T3PM&#10;jbvxhq7bWIo0wiFHDVWMbS5lKCqyGAauJU7e2XmLMUlfSuPxlsZtIzOlxtJizemhwpbeKiou2x+r&#10;YT2drL+/Rvz5tzkd6Xg4XV4zr7R+7nerGYhIXXyE7+0PoyEbqWkCSDgJBe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Us5sYAAADeAAAADwAAAAAAAAAAAAAAAACYAgAAZHJz&#10;L2Rvd25yZXYueG1sUEsFBgAAAAAEAAQA9QAAAIsDAAAAAA==&#10;" fillcolor="black" stroked="f"/>
                        <v:rect id="Rectangle 749" o:spid="_x0000_s4014" style="position:absolute;left:5127;top:136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mJfcgA&#10;AADeAAAADwAAAGRycy9kb3ducmV2LnhtbESPQWsCMRSE74X+h/AEbzVxsUVXo9SC4KVQbQ96e26e&#10;u4ubl20SdfXXN4VCj8PMfMPMFp1txIV8qB1rGA4UCOLCmZpLDV+fq6cxiBCRDTaOScONAizmjw8z&#10;zI278oYu21iKBOGQo4YqxjaXMhQVWQwD1xIn7+i8xZikL6XxeE1w28hMqRdpsea0UGFLbxUVp+3Z&#10;alhOxsvvjxG/3zeHPe13h9Nz5pXW/V73OgURqYv/4b/22mjIRmoyhN876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eYl9yAAAAN4AAAAPAAAAAAAAAAAAAAAAAJgCAABk&#10;cnMvZG93bnJldi54bWxQSwUGAAAAAAQABAD1AAAAjQMAAAAA&#10;" fillcolor="black" stroked="f"/>
                        <v:rect id="Rectangle 750" o:spid="_x0000_s4015" style="position:absolute;left:5127;top:136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XCs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xmqawd+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rFwrHAAAA3gAAAA8AAAAAAAAAAAAAAAAAmAIAAGRy&#10;cy9kb3ducmV2LnhtbFBLBQYAAAAABAAEAPUAAACMAwAAAAA=&#10;" fillcolor="black" stroked="f"/>
                        <v:rect id="Rectangle 751" o:spid="_x0000_s4016" style="position:absolute;left:5127;top:1375;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eykcgA&#10;AADeAAAADwAAAGRycy9kb3ducmV2LnhtbESPQWsCMRSE7wX/Q3iCt5q4atHVKFoo9FKotod6e26e&#10;u4ubl22S6ra/vikIPQ4z8w2zXHe2ERfyoXasYTRUIIgLZ2ouNby/Pd3PQISIbLBxTBq+KcB61btb&#10;Ym7clXd02cdSJAiHHDVUMba5lKGoyGIYupY4eSfnLcYkfSmNx2uC20ZmSj1IizWnhQpbeqyoOO+/&#10;rIbtfLb9fJ3wy8/ueKDDx/E8zbzSetDvNgsQkbr4H761n42GbKLmY/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57KRyAAAAN4AAAAPAAAAAAAAAAAAAAAAAJgCAABk&#10;cnMvZG93bnJldi54bWxQSwUGAAAAAAQABAD1AAAAjQMAAAAA&#10;" fillcolor="black" stroked="f"/>
                        <v:rect id="Rectangle 752" o:spid="_x0000_s4017" style="position:absolute;left:5127;top:138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q5cgA&#10;AADeAAAADwAAAGRycy9kb3ducmV2LnhtbESPQWsCMRSE70L/Q3iF3jTpshbdGqUKhV4EtT3U23Pz&#10;uru4eVmTVLf99Y0g9DjMzDfMbNHbVpzJh8axhseRAkFcOtNwpeHj/XU4AREissHWMWn4oQCL+d1g&#10;hoVxF97SeRcrkSAcCtRQx9gVUoayJoth5Dri5H05bzEm6StpPF4S3LYyU+pJWmw4LdTY0aqm8rj7&#10;thqW08nytMl5/bs97Gn/eTiOM6+0frjvX55BROrjf/jWfjMaslxNc7jeS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DirlyAAAAN4AAAAPAAAAAAAAAAAAAAAAAJgCAABk&#10;cnMvZG93bnJldi54bWxQSwUGAAAAAAQABAD1AAAAjQMAAAAA&#10;" fillcolor="black" stroked="f"/>
                        <v:rect id="Rectangle 753" o:spid="_x0000_s4018" style="position:absolute;left:5127;top:1388;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KPfsgA&#10;AADeAAAADwAAAGRycy9kb3ducmV2LnhtbESPQWsCMRSE70L/Q3iF3jRx0aKrUWqh4EVQ24Penpvn&#10;7uLmZZukuu2vb4RCj8PMfMPMl51txJV8qB1rGA4UCOLCmZpLDR/vb/0JiBCRDTaOScM3BVguHnpz&#10;zI278Y6u+1iKBOGQo4YqxjaXMhQVWQwD1xIn7+y8xZikL6XxeEtw28hMqWdpsea0UGFLrxUVl/2X&#10;1bCaTlaf2xFvfnanIx0Pp8s480rrp8fuZQYiUhf/w3/ttdGQjdR0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Qo9+yAAAAN4AAAAPAAAAAAAAAAAAAAAAAJgCAABk&#10;cnMvZG93bnJldi54bWxQSwUGAAAAAAQABAD1AAAAjQMAAAAA&#10;" fillcolor="black" stroked="f"/>
                        <v:rect id="Rectangle 754" o:spid="_x0000_s4019" style="position:absolute;left:5127;top:139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ARCc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dR0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kBEJyAAAAN4AAAAPAAAAAAAAAAAAAAAAAJgCAABk&#10;cnMvZG93bnJldi54bWxQSwUGAAAAAAQABAD1AAAAjQMAAAAA&#10;" fillcolor="black" stroked="f"/>
                        <v:rect id="Rectangle 755" o:spid="_x0000_s4020" style="position:absolute;left:5127;top:140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y0kskA&#10;AADeAAAADwAAAGRycy9kb3ducmV2LnhtbESPT2sCMRTE74V+h/AKvdWki626GqUWCr0I9c9Bb8/N&#10;c3dx87JNUt366Ruh4HGYmd8wk1lnG3EiH2rHGp57CgRx4UzNpYbN+uNpCCJEZIONY9LwSwFm0/u7&#10;CebGnXlJp1UsRYJwyFFDFWObSxmKiiyGnmuJk3dw3mJM0pfSeDwnuG1kptSrtFhzWqiwpfeKiuPq&#10;x2qYj4bz768+Ly7L/Y522/3xJfNK68eH7m0MIlIXb+H/9qfRkPXVaADXO+k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dy0kskAAADeAAAADwAAAAAAAAAAAAAAAACYAgAA&#10;ZHJzL2Rvd25yZXYueG1sUEsFBgAAAAAEAAQA9QAAAI4DAAAAAA==&#10;" fillcolor="black" stroked="f"/>
                        <v:rect id="Rectangle 756" o:spid="_x0000_s4021" style="position:absolute;left:5127;top:1406;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g4MUA&#10;AADeAAAADwAAAGRycy9kb3ducmV2LnhtbERPy2oCMRTdF/yHcIXuauJgRUejaKHQTaE+Frq7Tq4z&#10;g5ObaZLqtF/fLASXh/OeLzvbiCv5UDvWMBwoEMSFMzWXGva795cJiBCRDTaOScMvBVguek9zzI27&#10;8Yau21iKFMIhRw1VjG0uZSgqshgGriVO3Nl5izFBX0rj8ZbCbSMzpcbSYs2pocKW3ioqLtsfq2E9&#10;nay/v0b8+bc5Hel4OF1eM6+0fu53qxmISF18iO/uD6MhG6lp2pvupCs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QyDgxQAAAN4AAAAPAAAAAAAAAAAAAAAAAJgCAABkcnMv&#10;ZG93bnJldi54bWxQSwUGAAAAAAQABAD1AAAAigMAAAAA&#10;" fillcolor="black" stroked="f"/>
                        <v:rect id="Rectangle 757" o:spid="_x0000_s4022" style="position:absolute;left:5127;top:1412;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Fe8gA&#10;AADeAAAADwAAAGRycy9kb3ducmV2LnhtbESPQWsCMRSE74X+h/AEbzVxscVdjVILgpdCtT3U23Pz&#10;3F3cvGyTqNv++qYg9DjMzDfMfNnbVlzIh8axhvFIgSAunWm40vDxvn6YgggR2WDrmDR8U4Dl4v5u&#10;joVxV97SZRcrkSAcCtRQx9gVUoayJoth5Dri5B2dtxiT9JU0Hq8JbluZKfUkLTacFmrs6KWm8rQ7&#10;Ww2rfLr6epvw68/2sKf95+H0mHml9XDQP89AROrjf/jW3hgN2UTlOfzd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D4V7yAAAAN4AAAAPAAAAAAAAAAAAAAAAAJgCAABk&#10;cnMvZG93bnJldi54bWxQSwUGAAAAAAQABAD1AAAAjQMAAAAA&#10;" fillcolor="black" stroked="f"/>
                        <v:rect id="Rectangle 758" o:spid="_x0000_s4023" style="position:absolute;left:5127;top:1418;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62/MYA&#10;AADeAAAADwAAAGRycy9kb3ducmV2LnhtbESPzWoCMRSF9wXfIdyCu5o42GKnRtGC4Kag1oXurpPb&#10;mcHJzTSJOvr0ZlHo8nD++CazzjbiQj7UjjUMBwoEceFMzaWG3ffyZQwiRGSDjWPScKMAs2nvaYK5&#10;cVfe0GUbS5FGOOSooYqxzaUMRUUWw8C1xMn7cd5iTNKX0ni8pnHbyEypN2mx5vRQYUufFRWn7dlq&#10;WLyPF7/rEX/dN8cDHfbH02vmldb9527+ASJSF//Df+2V0ZCNhioBJJyE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62/MYAAADeAAAADwAAAAAAAAAAAAAAAACYAgAAZHJz&#10;L2Rvd25yZXYueG1sUEsFBgAAAAAEAAQA9QAAAIsDAAAAAA==&#10;" fillcolor="black" stroked="f"/>
                        <v:rect id="Rectangle 759" o:spid="_x0000_s4024" style="position:absolute;left:5127;top:142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ITZ8gA&#10;AADeAAAADwAAAGRycy9kb3ducmV2LnhtbESPQWsCMRSE74X+h/AK3mqyiy26GqUWBC+Fanuot+fm&#10;dXdx87JNoq7++qYg9DjMzDfMbNHbVpzIh8axhmyoQBCXzjRcafj8WD2OQYSIbLB1TBouFGAxv7+b&#10;YWHcmTd02sZKJAiHAjXUMXaFlKGsyWIYuo44ed/OW4xJ+koaj+cEt63MlXqWFhtOCzV29FpTedge&#10;rYblZLz8eR/x23Wz39Hua394yr3SevDQv0xBROrjf/jWXhsN+ShTG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khNnyAAAAN4AAAAPAAAAAAAAAAAAAAAAAJgCAABk&#10;cnMvZG93bnJldi54bWxQSwUGAAAAAAQABAD1AAAAjQMAAAAA&#10;" fillcolor="black" stroked="f"/>
                        <v:rect id="Rectangle 760" o:spid="_x0000_s4025" style="position:absolute;left:5127;top:143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CNEMcA&#10;AADeAAAADwAAAGRycy9kb3ducmV2LnhtbESPQWsCMRSE70L/Q3iF3jRx0aKrUWqh4EVQ20O9PTev&#10;u4ubl20Sddtf3whCj8PMfMPMl51txIV8qB1rGA4UCOLCmZpLDR/vb/0JiBCRDTaOScMPBVguHnpz&#10;zI278o4u+1iKBOGQo4YqxjaXMhQVWQwD1xIn78t5izFJX0rj8ZrgtpGZUs/SYs1pocKWXisqTvuz&#10;1bCaTlbf2xFvfnfHAx0+j6dx5pXWT4/dywxEpC7+h+/ttdGQjYYqg9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AjRDHAAAA3gAAAA8AAAAAAAAAAAAAAAAAmAIAAGRy&#10;cy9kb3ducmV2LnhtbFBLBQYAAAAABAAEAPUAAACMAwAAAAA=&#10;" fillcolor="black" stroked="f"/>
                        <v:rect id="Rectangle 761" o:spid="_x0000_s4026" style="position:absolute;left:5127;top:1437;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woi8kA&#10;AADeAAAADwAAAGRycy9kb3ducmV2LnhtbESPT2sCMRTE70K/Q3iF3jRxa0VXo9RCoReh/jno7bl5&#10;3V3cvGyTVLd++qZQ6HGYmd8w82VnG3EhH2rHGoYDBYK4cKbmUsN+99qfgAgR2WDjmDR8U4Dl4q43&#10;x9y4K2/oso2lSBAOOWqoYmxzKUNRkcUwcC1x8j6ctxiT9KU0Hq8JbhuZKTWWFmtOCxW29FJRcd5+&#10;WQ2r6WT1+T7i9W1zOtLxcDo/ZV5p/XDfPc9AROrif/iv/WY0ZKOheoT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Awoi8kAAADeAAAADwAAAAAAAAAAAAAAAACYAgAA&#10;ZHJzL2Rvd25yZXYueG1sUEsFBgAAAAAEAAQA9QAAAI4DAAAAAA==&#10;" fillcolor="black" stroked="f"/>
                        <v:rect id="Rectangle 762" o:spid="_x0000_s4027" style="position:absolute;left:5127;top:1443;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w/8gA&#10;AADeAAAADwAAAGRycy9kb3ducmV2LnhtbESPQWsCMRSE74X+h/AK3mrisi26GqUWBC+Fanuot+fm&#10;dXdx87JNoq7++qYg9DjMzDfMbNHbVpzIh8axhtFQgSAunWm40vD5sXocgwgR2WDrmDRcKMBifn83&#10;w8K4M2/otI2VSBAOBWqoY+wKKUNZk8UwdB1x8r6dtxiT9JU0Hs8JbluZKfUsLTacFmrs6LWm8rA9&#10;Wg3LyXj5857z23Wz39Hua394yrzSevDQv0xBROrjf/jWXhsNWT5SOfzdS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5bD/yAAAAN4AAAAPAAAAAAAAAAAAAAAAAJgCAABk&#10;cnMvZG93bnJldi54bWxQSwUGAAAAAAQABAD1AAAAjQMAAAAA&#10;" fillcolor="black" stroked="f"/>
                        <v:rect id="Rectangle 763" o:spid="_x0000_s4028" style="position:absolute;left:5127;top:1449;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kVZMgA&#10;AADeAAAADwAAAGRycy9kb3ducmV2LnhtbESPQWsCMRSE70L/Q3iF3jRx0aKrUWqh4EVQ24Penpvn&#10;7uLmZZukuu2vb4RCj8PMfMPMl51txJV8qB1rGA4UCOLCmZpLDR/vb/0JiBCRDTaOScM3BVguHnpz&#10;zI278Y6u+1iKBOGQo4YqxjaXMhQVWQwD1xIn7+y8xZikL6XxeEtw28hMqWdpsea0UGFLrxUVl/2X&#10;1bCaTlaf2xFvfnanIx0Pp8s480rrp8fuZQYiUhf/w3/ttdGQjYZq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qRVkyAAAAN4AAAAPAAAAAAAAAAAAAAAAAJgCAABk&#10;cnMvZG93bnJldi54bWxQSwUGAAAAAAQABAD1AAAAjQMAAAAA&#10;" fillcolor="black" stroked="f"/>
                        <v:rect id="Rectangle 764" o:spid="_x0000_s4029" style="position:absolute;left:5127;top:1455;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uLE8gA&#10;AADeAAAADwAAAGRycy9kb3ducmV2LnhtbESPQWsCMRSE70L/Q3iF3jRxsaKrUWqh4EWotge9PTfP&#10;3cXNyzZJdeuvb4RCj8PMfMPMl51txIV8qB1rGA4UCOLCmZpLDZ8fb/0JiBCRDTaOScMPBVguHnpz&#10;zI278pYuu1iKBOGQo4YqxjaXMhQVWQwD1xIn7+S8xZikL6XxeE1w28hMqbG0WHNaqLCl14qK8+7b&#10;alhNJ6uv9xFvbtvjgQ774/k580rrp8fuZQYiUhf/w3/ttdGQjYZqDPc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e4sTyAAAAN4AAAAPAAAAAAAAAAAAAAAAAJgCAABk&#10;cnMvZG93bnJldi54bWxQSwUGAAAAAAQABAD1AAAAjQMAAAAA&#10;" fillcolor="black" stroked="f"/>
                        <v:rect id="Rectangle 765" o:spid="_x0000_s4030" style="position:absolute;left:5127;top:1461;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cuiMkA&#10;AADeAAAADwAAAGRycy9kb3ducmV2LnhtbESPQWsCMRSE70L/Q3iF3tzExba6GqUKhV4Kanuot+fm&#10;dXdx87ImqW77602h0OMwM98w82VvW3EmHxrHGkaZAkFcOtNwpeH97Xk4AREissHWMWn4pgDLxc1g&#10;joVxF97SeRcrkSAcCtRQx9gVUoayJoshcx1x8j6dtxiT9JU0Hi8JbluZK/UgLTacFmrsaF1Tedx9&#10;WQ2r6WR12oz59Wd72NP+43C8z73S+u62f5qBiNTH//Bf+8VoyMcj9Qi/d9IVk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zcuiMkAAADeAAAADwAAAAAAAAAAAAAAAACYAgAA&#10;ZHJzL2Rvd25yZXYueG1sUEsFBgAAAAAEAAQA9QAAAI4DAAAAAA==&#10;" fillcolor="black" stroked="f"/>
                        <v:rect id="Rectangle 766" o:spid="_x0000_s4031" style="position:absolute;left:5127;top:1467;width:6;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i6+sUA&#10;AADeAAAADwAAAGRycy9kb3ducmV2LnhtbERPTWsCMRC9F/wPYQreauJii90aRQuCl4JaD3obN9Pd&#10;xc1km0Rd/fXmUOjx8b4ns8424kI+1I41DAcKBHHhTM2lht338mUMIkRkg41j0nCjALNp72mCuXFX&#10;3tBlG0uRQjjkqKGKsc2lDEVFFsPAtcSJ+3HeYkzQl9J4vKZw28hMqTdpsebUUGFLnxUVp+3Zali8&#10;jxe/6xF/3TfHAx32x9Nr5pXW/edu/gEiUhf/xX/uldGQjYYq7U130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qLr6xQAAAN4AAAAPAAAAAAAAAAAAAAAAAJgCAABkcnMv&#10;ZG93bnJldi54bWxQSwUGAAAAAAQABAD1AAAAigMAAAAA&#10;" fillcolor="black" stroked="f"/>
                        <v:rect id="Rectangle 767" o:spid="_x0000_s4032" style="position:absolute;left:5127;top:1474;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QfYcgA&#10;AADeAAAADwAAAGRycy9kb3ducmV2LnhtbESPQWsCMRSE74X+h/AEbzVxsUVXo9SC4KVQbQ96e26e&#10;u4ubl20SdfXXN4VCj8PMfMPMFp1txIV8qB1rGA4UCOLCmZpLDV+fq6cxiBCRDTaOScONAizmjw8z&#10;zI278oYu21iKBOGQo4YqxjaXMhQVWQwD1xIn7+i8xZikL6XxeE1w28hMqRdpsea0UGFLbxUVp+3Z&#10;alhOxsvvjxG/3zeHPe13h9Nz5pXW/V73OgURqYv/4b/22mjIRkM1gd876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5B9hyAAAAN4AAAAPAAAAAAAAAAAAAAAAAJgCAABk&#10;cnMvZG93bnJldi54bWxQSwUGAAAAAAQABAD1AAAAjQMAAAAA&#10;" fillcolor="black" stroked="f"/>
                        <v:rect id="Rectangle 768" o:spid="_x0000_s4033" style="position:absolute;left:5127;top:1480;width:6;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gIccA&#10;AADeAAAADwAAAGRycy9kb3ducmV2LnhtbESPy2rCQBSG94LvMJxCdzpJsKLRUbRQ6KbgpYu6O2ZO&#10;k2DmTDoz1ejTOwvB5c9/45svO9OIMzlfW1aQDhMQxIXVNZcKvvcfgwkIH5A1NpZJwZU8LBf93hxz&#10;bS+8pfMulCKOsM9RQRVCm0vpi4oM+qFtiaP3a53BEKUrpXZ4ieOmkVmSjKXBmuNDhS29V1Scdv9G&#10;wXo6Wf9tRvx12x4PdPg5nt4ylyj1+tKtZiACdeEZfrQ/tYJslKYRIOJEFJ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HICHHAAAA3gAAAA8AAAAAAAAAAAAAAAAAmAIAAGRy&#10;cy9kb3ducmV2LnhtbFBLBQYAAAAABAAEAPUAAACMAwAAAAA=&#10;" fillcolor="black" stroked="f"/>
                      </v:group>
                      <v:rect id="Rectangle 769" o:spid="_x0000_s4034" style="position:absolute;left:19069;top:5528;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uFusgA&#10;AADeAAAADwAAAGRycy9kb3ducmV2LnhtbESPT2vCQBTE74LfYXmF3nSTYItGV9FCoZeCf3qot2f2&#10;NQlm36a7W41++q4geBxm5jfMbNGZRpzI+dqygnSYgCAurK65VPC1ex+MQfiArLGxTAou5GEx7/dm&#10;mGt75g2dtqEUEcI+RwVVCG0upS8qMuiHtiWO3o91BkOUrpTa4TnCTSOzJHmVBmuOCxW29FZRcdz+&#10;GQWryXj1ux7x53Vz2NP++3B8yVyi1PNTt5yCCNSFR/je/tAKslGap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S4W6yAAAAN4AAAAPAAAAAAAAAAAAAAAAAJgCAABk&#10;cnMvZG93bnJldi54bWxQSwUGAAAAAAQABAD1AAAAjQMAAAAA&#10;" fillcolor="black" stroked="f"/>
                      <v:rect id="Rectangle 770" o:spid="_x0000_s4035" style="position:absolute;left:19069;top:555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kbzcgA&#10;AADeAAAADwAAAGRycy9kb3ducmV2LnhtbESPT2vCQBTE74LfYXmF3nSTYItGV9FCoZeCf3qot2f2&#10;NQlm36a7W41++q4geBxm5jfMbNGZRpzI+dqygnSYgCAurK65VPC1ex+MQfiArLGxTAou5GEx7/dm&#10;mGt75g2dtqEUEcI+RwVVCG0upS8qMuiHtiWO3o91BkOUrpTa4TnCTSOzJHmVBmuOCxW29FZRcdz+&#10;GQWryXj1ux7x53Vz2NP++3B8yVyi1PNTt5yCCNSFR/je/tAKslGaZ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mRvNyAAAAN4AAAAPAAAAAAAAAAAAAAAAAJgCAABk&#10;cnMvZG93bnJldi54bWxQSwUGAAAAAAQABAD1AAAAjQMAAAAA&#10;" fillcolor="black" stroked="f"/>
                      <v:rect id="Rectangle 771" o:spid="_x0000_s4036" style="position:absolute;left:19069;top:5572;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W+VsgA&#10;AADeAAAADwAAAGRycy9kb3ducmV2LnhtbESPQWvCQBSE7wX/w/IK3uom0RabuooKgpeC2h7q7Zl9&#10;TYLZt3F31dhf7xYKPQ4z8w0zmXWmERdyvrasIB0kIIgLq2suFXx+rJ7GIHxA1thYJgU38jCb9h4m&#10;mGt75S1ddqEUEcI+RwVVCG0upS8qMugHtiWO3rd1BkOUrpTa4TXCTSOzJHmRBmuOCxW2tKyoOO7O&#10;RsHidbw4bUb8/rM97Gn/dTg+Zy5Rqv/Yzd9ABOrCf/ivvdYKslGaDu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1b5WyAAAAN4AAAAPAAAAAAAAAAAAAAAAAJgCAABk&#10;cnMvZG93bnJldi54bWxQSwUGAAAAAAQABAD1AAAAjQMAAAAA&#10;" fillcolor="black" stroked="f"/>
                      <v:rect id="Rectangle 772" o:spid="_x0000_s4037" style="position:absolute;left:19069;top:559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wmIsgA&#10;AADeAAAADwAAAGRycy9kb3ducmV2LnhtbESPQWvCQBSE7wX/w/IK3uomIRaNrqIFoRdBbQ/19sy+&#10;JsHs23R3q2l/fVcQehxm5htmvuxNKy7kfGNZQTpKQBCXVjdcKXh/2zxNQPiArLG1TAp+yMNyMXiY&#10;Y6Htlfd0OYRKRAj7AhXUIXSFlL6syaAf2Y44ep/WGQxRukpqh9cIN63MkuRZGmw4LtTY0UtN5fnw&#10;bRSsp5P11y7n7e/+dKTjx+k8zlyi1PCxX81ABOrDf/jeftUKsjxNc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PCYiyAAAAN4AAAAPAAAAAAAAAAAAAAAAAJgCAABk&#10;cnMvZG93bnJldi54bWxQSwUGAAAAAAQABAD1AAAAjQMAAAAA&#10;" fillcolor="black" stroked="f"/>
                      <v:rect id="Rectangle 773" o:spid="_x0000_s4038" style="position:absolute;left:19069;top:561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CDuckA&#10;AADeAAAADwAAAGRycy9kb3ducmV2LnhtbESPT2vCQBTE74V+h+UVems2CSo2dRUVhF4K9c+h3p7Z&#10;1ySYfRt3t5r207sFweMwM79hJrPetOJMzjeWFWRJCoK4tLrhSsFuu3oZg/ABWWNrmRT8kofZ9PFh&#10;goW2F17TeRMqESHsC1RQh9AVUvqyJoM+sR1x9L6tMxiidJXUDi8RblqZp+lIGmw4LtTY0bKm8rj5&#10;MQoWr+PF6XPAH3/rw572X4fjMHepUs9P/fwNRKA+3MO39rtWkA+ybAj/d+IV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XCDuckAAADeAAAADwAAAAAAAAAAAAAAAACYAgAA&#10;ZHJzL2Rvd25yZXYueG1sUEsFBgAAAAAEAAQA9QAAAI4DAAAAAA==&#10;" fillcolor="black" stroked="f"/>
                      <v:rect id="Rectangle 774" o:spid="_x0000_s4039" style="position:absolute;left:19069;top:564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IdzskA&#10;AADeAAAADwAAAGRycy9kb3ducmV2LnhtbESPT2vCQBTE74V+h+UVems2CSo2dRUVhF4K9c+h3p7Z&#10;1ySYfRt3txr76bsFweMwM79hJrPetOJMzjeWFWRJCoK4tLrhSsFuu3oZg/ABWWNrmRRcycNs+vgw&#10;wULbC6/pvAmViBD2BSqoQ+gKKX1Zk0Gf2I44et/WGQxRukpqh5cIN63M03QkDTYcF2rsaFlTedz8&#10;GAWL1/Hi9Dngj9/1YU/7r8NxmLtUqeenfv4GIlAf7uFb+10ryAdZNoL/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aIdzskAAADeAAAADwAAAAAAAAAAAAAAAACYAgAA&#10;ZHJzL2Rvd25yZXYueG1sUEsFBgAAAAAEAAQA9QAAAI4DAAAAAA==&#10;" fillcolor="black" stroked="f"/>
                      <v:rect id="Rectangle 775" o:spid="_x0000_s4040" style="position:absolute;left:19069;top:5665;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64VcgA&#10;AADeAAAADwAAAGRycy9kb3ducmV2LnhtbESPQWvCQBSE74L/YXmF3nSToK1GV9FCoZdCtR709sy+&#10;JsHs23R3q7G/visUPA4z8w0zX3amEWdyvrasIB0mIIgLq2suFew+XwcTED4ga2wsk4IreVgu+r05&#10;5tpeeEPnbShFhLDPUUEVQptL6YuKDPqhbYmj92WdwRClK6V2eIlw08gsSZ6kwZrjQoUtvVRUnLY/&#10;RsF6Oll/f4z4/XdzPNBhfzyNM5co9fjQrWYgAnXhHv5vv2kF2ShNn+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7rhVyAAAAN4AAAAPAAAAAAAAAAAAAAAAAJgCAABk&#10;cnMvZG93bnJldi54bWxQSwUGAAAAAAQABAD1AAAAjQMAAAAA&#10;" fillcolor="black" stroked="f"/>
                      <v:rect id="Rectangle 776" o:spid="_x0000_s4041" style="position:absolute;left:19069;top:5688;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EsJ8UA&#10;AADeAAAADwAAAGRycy9kb3ducmV2LnhtbERPy2rCQBTdC/7DcAvd6STBikZH0UKhm4KPLurumrlN&#10;gpk76cxUo1/vLASXh/OeLzvTiDM5X1tWkA4TEMSF1TWXCr73H4MJCB+QNTaWScGVPCwX/d4cc20v&#10;vKXzLpQihrDPUUEVQptL6YuKDPqhbYkj92udwRChK6V2eInhppFZkoylwZpjQ4UtvVdUnHb/RsF6&#10;Oln/bUb8ddseD3T4OZ7eMpco9frSrWYgAnXhKX64P7WCbJSmcW+8E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cSwnxQAAAN4AAAAPAAAAAAAAAAAAAAAAAJgCAABkcnMv&#10;ZG93bnJldi54bWxQSwUGAAAAAAQABAD1AAAAigMAAAAA&#10;" fillcolor="black" stroked="f"/>
                      <v:rect id="Rectangle 777" o:spid="_x0000_s4042" style="position:absolute;left:19069;top:571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2JvMgA&#10;AADeAAAADwAAAGRycy9kb3ducmV2LnhtbESPT2vCQBTE74LfYXkFb7pJsEVTV9GC4KVQ/xzq7Zl9&#10;TYLZt+nuqtFP3y0Uehxm5jfMbNGZRlzJ+dqygnSUgCAurK65VHDYr4cTED4ga2wsk4I7eVjM+70Z&#10;5treeEvXXShFhLDPUUEVQptL6YuKDPqRbYmj92WdwRClK6V2eItw08gsSV6kwZrjQoUtvVVUnHcX&#10;o2A1nay+P8b8/tiejnT8PJ2fM5coNXjqlq8gAnXhP/zX3mgF2ThNp/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PYm8yAAAAN4AAAAPAAAAAAAAAAAAAAAAAJgCAABk&#10;cnMvZG93bnJldi54bWxQSwUGAAAAAAQABAD1AAAAjQMAAAAA&#10;" fillcolor="black" stroked="f"/>
                      <v:rect id="Rectangle 778" o:spid="_x0000_s4043" style="position:absolute;left:19069;top:573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vqnMcA&#10;AADeAAAADwAAAGRycy9kb3ducmV2LnhtbESPy2rCQBSG90LfYTiF7nRiULFpRqmFghvBSxd1d5I5&#10;TYKZM+nMqGmf3lkILn/+G1++7E0rLuR8Y1nBeJSAIC6tbrhS8HX4HM5B+ICssbVMCv7Iw3LxNMgx&#10;0/bKO7rsQyXiCPsMFdQhdJmUvqzJoB/Zjjh6P9YZDFG6SmqH1zhuWpkmyUwabDg+1NjRR03laX82&#10;Clav89XvdsKb/11xpON3cZqmLlHq5bl/fwMRqA+P8L291grSyTiNABEno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r6pzHAAAA3gAAAA8AAAAAAAAAAAAAAAAAmAIAAGRy&#10;cy9kb3ducmV2LnhtbFBLBQYAAAAABAAEAPUAAACMAwAAAAA=&#10;" fillcolor="black" stroked="f"/>
                      <v:rect id="Rectangle 779" o:spid="_x0000_s4044" style="position:absolute;left:19069;top:575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PB8gA&#10;AADeAAAADwAAAGRycy9kb3ducmV2LnhtbESPT2vCQBTE74LfYXmF3nSTYItGV9FCoZeCf3qot2f2&#10;NQlm36a7W41++q4geBxm5jfMbNGZRpzI+dqygnSYgCAurK65VPC1ex+MQfiArLGxTAou5GEx7/dm&#10;mGt75g2dtqEUEcI+RwVVCG0upS8qMuiHtiWO3o91BkOUrpTa4TnCTSOzJHmVBmuOCxW29FZRcdz+&#10;GQWryXj1ux7x53Vz2NP++3B8yVyi1PNTt5yCCNSFR/je/tAKslGa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J08HyAAAAN4AAAAPAAAAAAAAAAAAAAAAAJgCAABk&#10;cnMvZG93bnJldi54bWxQSwUGAAAAAAQABAD1AAAAjQMAAAAA&#10;" fillcolor="black" stroked="f"/>
                      <v:rect id="Rectangle 780" o:spid="_x0000_s4045" style="position:absolute;left:19069;top:577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XRcMcA&#10;AADeAAAADwAAAGRycy9kb3ducmV2LnhtbESPQWsCMRSE74X+h/CE3mrWoEVXo9RCoRdBbQ/19tw8&#10;dxc3L9sk1dVf3whCj8PMfMPMFp1txIl8qB1rGPQzEMSFMzWXGr4+35/HIEJENtg4Jg0XCrCYPz7M&#10;MDfuzBs6bWMpEoRDjhqqGNtcylBUZDH0XUucvIPzFmOSvpTG4znBbSNVlr1IizWnhQpbequoOG5/&#10;rYblZLz8WQ95dd3sd7T73h9HymdaP/W61ymISF38D9/bH0aDGg6Ugtudd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10XDHAAAA3gAAAA8AAAAAAAAAAAAAAAAAmAIAAGRy&#10;cy9kb3ducmV2LnhtbFBLBQYAAAAABAAEAPUAAACMAwAAAAA=&#10;" fillcolor="black" stroked="f"/>
                      <v:rect id="Rectangle 781" o:spid="_x0000_s4046" style="position:absolute;left:19069;top:580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l068gA&#10;AADeAAAADwAAAGRycy9kb3ducmV2LnhtbESPQWsCMRSE74L/ITyhN826tUVXo2hB6EWotod6e26e&#10;u4ubl20Sdeuvb4SCx2FmvmFmi9bU4kLOV5YVDAcJCOLc6ooLBV+f6/4YhA/IGmvLpOCXPCzm3c4M&#10;M22vvKXLLhQiQthnqKAMocmk9HlJBv3ANsTRO1pnMETpCqkdXiPc1DJNkldpsOK4UGJDbyXlp93Z&#10;KFhNxqufjxFvbtvDnvbfh9NL6hKlnnrtcgoiUBse4f/2u1aQjobpM9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uXTryAAAAN4AAAAPAAAAAAAAAAAAAAAAAJgCAABk&#10;cnMvZG93bnJldi54bWxQSwUGAAAAAAQABAD1AAAAjQMAAAAA&#10;" fillcolor="black" stroked="f"/>
                      <v:rect id="Rectangle 782" o:spid="_x0000_s4047" style="position:absolute;left:19069;top:582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sn8gA&#10;AADeAAAADwAAAGRycy9kb3ducmV2LnhtbESPT2vCQBTE74LfYXmF3nRjSItGV9FCoZeCf3qot2f2&#10;NQlm36a7W41++q4geBxm5jfMbNGZRpzI+dqygtEwAUFcWF1zqeBr9z4Yg/ABWWNjmRRcyMNi3u/N&#10;MNf2zBs6bUMpIoR9jgqqENpcSl9UZNAPbUscvR/rDIYoXSm1w3OEm0amSfIqDdYcFyps6a2i4rj9&#10;MwpWk/Hqd53x53Vz2NP++3B8SV2i1PNTt5yCCNSFR/je/tAK0myUZ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UOyfyAAAAN4AAAAPAAAAAAAAAAAAAAAAAJgCAABk&#10;cnMvZG93bnJldi54bWxQSwUGAAAAAAQABAD1AAAAjQMAAAAA&#10;" fillcolor="black" stroked="f"/>
                      <v:rect id="Rectangle 783" o:spid="_x0000_s4048" style="position:absolute;left:19069;top:584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xJBMcA&#10;AADeAAAADwAAAGRycy9kb3ducmV2LnhtbESPQWsCMRSE74X+h/AK3mrWRYuuRlFB6KWgtge9PTfP&#10;3cXNy5pEXf31jVDocZiZb5jJrDW1uJLzlWUFvW4Cgji3uuJCwc/36n0IwgdkjbVlUnAnD7Pp68sE&#10;M21vvKHrNhQiQthnqKAMocmk9HlJBn3XNsTRO1pnMETpCqkd3iLc1DJNkg9psOK4UGJDy5Ly0/Zi&#10;FCxGw8V53eevx+awp/3ucBqkLlGq89bOxyACteE//Nf+1ArSfi8d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cSQTHAAAA3gAAAA8AAAAAAAAAAAAAAAAAmAIAAGRy&#10;cy9kb3ducmV2LnhtbFBLBQYAAAAABAAEAPUAAACMAwAAAAA=&#10;" fillcolor="black" stroked="f"/>
                      <v:rect id="Rectangle 784" o:spid="_x0000_s4049" style="position:absolute;left:19069;top:587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7Xc8gA&#10;AADeAAAADwAAAGRycy9kb3ducmV2LnhtbESPT2sCMRTE74LfITyhN826WLFbo2ih4EXw36HenpvX&#10;3cXNy5qkuvXTG6HQ4zAzv2Gm89bU4krOV5YVDAcJCOLc6ooLBYf9Z38CwgdkjbVlUvBLHuazbmeK&#10;mbY33tJ1FwoRIewzVFCG0GRS+rwkg35gG+LofVtnMETpCqkd3iLc1DJNkrE0WHFcKLGhj5Ly8+7H&#10;KFi+TZaXzYjX9+3pSMev0/k1dYlSL7128Q4iUBv+w3/tlVaQjobpG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ztdzyAAAAN4AAAAPAAAAAAAAAAAAAAAAAJgCAABk&#10;cnMvZG93bnJldi54bWxQSwUGAAAAAAQABAD1AAAAjQMAAAAA&#10;" fillcolor="black" stroked="f"/>
                      <v:rect id="Rectangle 785" o:spid="_x0000_s4050" style="position:absolute;left:19069;top:589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Jy6MgA&#10;AADeAAAADwAAAGRycy9kb3ducmV2LnhtbESPQWvCQBSE7wX/w/KE3pqNwbYaXUWFQi9CtT3U2zP7&#10;TILZt3F3q6m/visUPA4z8w0znXemEWdyvrasYJCkIIgLq2suFXx9vj2NQPiArLGxTAp+ycN81nuY&#10;Yq7thTd03oZSRAj7HBVUIbS5lL6oyKBPbEscvYN1BkOUrpTa4SXCTSOzNH2RBmuOCxW2tKqoOG5/&#10;jILleLQ8fQx5fd3sd7T73h+fM5cq9djvFhMQgbpwD/+337WCbDjIXuF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gnLoyAAAAN4AAAAPAAAAAAAAAAAAAAAAAJgCAABk&#10;cnMvZG93bnJldi54bWxQSwUGAAAAAAQABAD1AAAAjQMAAAAA&#10;" fillcolor="black" stroked="f"/>
                      <v:rect id="Rectangle 786" o:spid="_x0000_s4051" style="position:absolute;left:19069;top:591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3mmsUA&#10;AADeAAAADwAAAGRycy9kb3ducmV2LnhtbERPy2rCQBTdC/2H4Ra604lBxaYZpRYKbgQfXdTdTeY2&#10;CWbupDOjpv16ZyG4PJx3vuxNKy7kfGNZwXiUgCAurW64UvB1+BzOQfiArLG1TAr+yMNy8TTIMdP2&#10;yju67EMlYgj7DBXUIXSZlL6syaAf2Y44cj/WGQwRukpqh9cYblqZJslMGmw4NtTY0UdN5Wl/NgpW&#10;r/PV73bCm/9dcaTjd3Gapi5R6uW5f38DEagPD/HdvdYK0sk4jXvjnXgF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eaaxQAAAN4AAAAPAAAAAAAAAAAAAAAAAJgCAABkcnMv&#10;ZG93bnJldi54bWxQSwUGAAAAAAQABAD1AAAAigMAAAAA&#10;" fillcolor="black" stroked="f"/>
                      <v:rect id="Rectangle 787" o:spid="_x0000_s4052" style="position:absolute;left:19069;top:593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FDAc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o2E6he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RQwHHAAAA3gAAAA8AAAAAAAAAAAAAAAAAmAIAAGRy&#10;cy9kb3ducmV2LnhtbFBLBQYAAAAABAAEAPUAAACMAwAAAAA=&#10;" fillcolor="black" stroked="f"/>
                      <v:rect id="Rectangle 788" o:spid="_x0000_s4053" style="position:absolute;left:19069;top:596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J8QccA&#10;AADeAAAADwAAAGRycy9kb3ducmV2LnhtbESPzWoCMRSF9wXfIVyhu5px1KJTo6gguCmo7UJ318nt&#10;zODkZkxSnfr0ZiF0eTh/fNN5a2pxJecrywr6vQQEcW51xYWC76/12xiED8gaa8uk4I88zGedlylm&#10;2t54R9d9KEQcYZ+hgjKEJpPS5yUZ9D3bEEfvxzqDIUpXSO3wFsdNLdMkeZcGK44PJTa0Kik/73+N&#10;guVkvLxsh/x5352OdDyczqPUJUq9dtvFB4hAbfgPP9sbrSAd9gcRIOJEFJ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yfEHHAAAA3gAAAA8AAAAAAAAAAAAAAAAAmAIAAGRy&#10;cy9kb3ducmV2LnhtbFBLBQYAAAAABAAEAPUAAACMAwAAAAA=&#10;" fillcolor="black" stroked="f"/>
                      <v:rect id="Rectangle 789" o:spid="_x0000_s4054" style="position:absolute;left:19069;top:598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7Z2sgA&#10;AADeAAAADwAAAGRycy9kb3ducmV2LnhtbESPQWvCQBSE7wX/w/IK3uom0RabuooKgpeC2h7q7Zl9&#10;TYLZt3F31dhf7xYKPQ4z8w0zmXWmERdyvrasIB0kIIgLq2suFXx+rJ7GIHxA1thYJgU38jCb9h4m&#10;mGt75S1ddqEUEcI+RwVVCG0upS8qMugHtiWO3rd1BkOUrpTa4TXCTSOzJHmRBmuOCxW2tKyoOO7O&#10;RsHidbw4bUb8/rM97Gn/dTg+Zy5Rqv/Yzd9ABOrCf/ivvdYKslE6TOH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tnayAAAAN4AAAAPAAAAAAAAAAAAAAAAAJgCAABk&#10;cnMvZG93bnJldi54bWxQSwUGAAAAAAQABAD1AAAAjQMAAAAA&#10;" fillcolor="black" stroked="f"/>
                      <v:rect id="Rectangle 790" o:spid="_x0000_s4055" style="position:absolute;left:19069;top:600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HrcgA&#10;AADeAAAADwAAAGRycy9kb3ducmV2LnhtbESPQWsCMRSE74L/ITyhN826tUVXo2hB6EWotod6e26e&#10;u4ubl20Sdeuvb4SCx2FmvmFmi9bU4kLOV5YVDAcJCOLc6ooLBV+f6/4YhA/IGmvLpOCXPCzm3c4M&#10;M22vvKXLLhQiQthnqKAMocmk9HlJBv3ANsTRO1pnMETpCqkdXiPc1DJNkldpsOK4UGJDbyXlp93Z&#10;KFhNxqufjxFvbtvDnvbfh9NL6hKlnnrtcgoiUBse4f/2u1aQjobPK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LEetyAAAAN4AAAAPAAAAAAAAAAAAAAAAAJgCAABk&#10;cnMvZG93bnJldi54bWxQSwUGAAAAAAQABAD1AAAAjQMAAAAA&#10;" fillcolor="black" stroked="f"/>
                      <v:rect id="Rectangle 791" o:spid="_x0000_s4056" style="position:absolute;left:19069;top:603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DiNsgA&#10;AADeAAAADwAAAGRycy9kb3ducmV2LnhtbESPT2sCMRTE7wW/Q3hCbzXrakW3RqkFoReh/jno7bl5&#10;3V3cvGyTqFs/fSMUPA4z8xtmOm9NLS7kfGVZQb+XgCDOra64ULDbLl/GIHxA1lhbJgW/5GE+6zxN&#10;MdP2ymu6bEIhIoR9hgrKEJpMSp+XZND3bEMcvW/rDIYoXSG1w2uEm1qmSTKSBiuOCyU29FFSftqc&#10;jYLFZLz4+Rry6rY+HuiwP55eU5co9dxt399ABGrDI/zf/tQK0mF/MID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YOI2yAAAAN4AAAAPAAAAAAAAAAAAAAAAAJgCAABk&#10;cnMvZG93bnJldi54bWxQSwUGAAAAAAQABAD1AAAAjQMAAAAA&#10;" fillcolor="black" stroked="f"/>
                      <v:rect id="Rectangle 792" o:spid="_x0000_s4057" style="position:absolute;left:19069;top:605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6QsgA&#10;AADeAAAADwAAAGRycy9kb3ducmV2LnhtbESPQWvCQBSE7wX/w/IK3urGmBabuooKgpeC2h7q7Zl9&#10;TYLZt3F31dhf7xYKPQ4z8w0zmXWmERdyvrasYDhIQBAXVtdcKvj8WD2NQfiArLGxTApu5GE27T1M&#10;MNf2ylu67EIpIoR9jgqqENpcSl9UZNAPbEscvW/rDIYoXSm1w2uEm0amSfIiDdYcFypsaVlRcdyd&#10;jYLF63hx2mT8/rM97Gn/dTg+py5Rqv/Yzd9ABOrCf/ivvdYK0mw4y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iXpCyAAAAN4AAAAPAAAAAAAAAAAAAAAAAJgCAABk&#10;cnMvZG93bnJldi54bWxQSwUGAAAAAAQABAD1AAAAjQMAAAAA&#10;" fillcolor="black" stroked="f"/>
                      <v:rect id="Rectangle 793" o:spid="_x0000_s4058" style="position:absolute;left:19069;top:607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f2cgA&#10;AADeAAAADwAAAGRycy9kb3ducmV2LnhtbESPT2sCMRTE7wW/Q3hCbzXrqkW3RqlCoReh/jno7bl5&#10;3V3cvGyTVFc/vREKPQ4z8xtmOm9NLc7kfGVZQb+XgCDOra64ULDbfryMQfiArLG2TAqu5GE+6zxN&#10;MdP2wms6b0IhIoR9hgrKEJpMSp+XZND3bEMcvW/rDIYoXSG1w0uEm1qmSfIqDVYcF0psaFlSftr8&#10;GgWLyXjx8zXk1W19PNBhfzyNUpco9dxt399ABGrDf/iv/akVpMP+YA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xd/ZyAAAAN4AAAAPAAAAAAAAAAAAAAAAAJgCAABk&#10;cnMvZG93bnJldi54bWxQSwUGAAAAAAQABAD1AAAAjQMAAAAA&#10;" fillcolor="black" stroked="f"/>
                      <v:rect id="Rectangle 794" o:spid="_x0000_s4059" style="position:absolute;left:19069;top:609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BrsgA&#10;AADeAAAADwAAAGRycy9kb3ducmV2LnhtbESPT2sCMRTE7wW/Q3hCbzXrakW3RqlCoReh/jno7bl5&#10;3V3cvGyTVFc/vREKPQ4z8xtmOm9NLc7kfGVZQb+XgCDOra64ULDbfryMQfiArLG2TAqu5GE+6zxN&#10;MdP2wms6b0IhIoR9hgrKEJpMSp+XZND3bEMcvW/rDIYoXSG1w0uEm1qmSTKSBiuOCyU2tCwpP21+&#10;jYLFZLz4+Rry6rY+HuiwP55eU5co9dxt399ABGrDf/iv/akVpMP+YAS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F0GuyAAAAN4AAAAPAAAAAAAAAAAAAAAAAJgCAABk&#10;cnMvZG93bnJldi54bWxQSwUGAAAAAAQABAD1AAAAjQMAAAAA&#10;" fillcolor="black" stroked="f"/>
                      <v:rect id="Rectangle 795" o:spid="_x0000_s4060" style="position:absolute;left:19069;top:612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vkNcgA&#10;AADeAAAADwAAAGRycy9kb3ducmV2LnhtbESPQWsCMRSE70L/Q3gFb5p11dauRqkFoRdBbQ/19tw8&#10;dxc3L9sk1a2/3giFHoeZ+YaZLVpTizM5X1lWMOgnIIhzqysuFHx+rHoTED4ga6wtk4Jf8rCYP3Rm&#10;mGl74S2dd6EQEcI+QwVlCE0mpc9LMuj7tiGO3tE6gyFKV0jt8BLhppZpkjxJgxXHhRIbeispP+1+&#10;jILly2T5vRnx+ro97Gn/dTiNU5co1X1sX6cgArXhP/zXftcK0tFg+Az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W+Q1yAAAAN4AAAAPAAAAAAAAAAAAAAAAAJgCAABk&#10;cnMvZG93bnJldi54bWxQSwUGAAAAAAQABAD1AAAAjQMAAAAA&#10;" fillcolor="black" stroked="f"/>
                      <v:rect id="Rectangle 796" o:spid="_x0000_s4061" style="position:absolute;left:19069;top:614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RwR8UA&#10;AADeAAAADwAAAGRycy9kb3ducmV2LnhtbERPz2vCMBS+D/wfwhN2m6lVh3ZGUUHwMlC3g96ezVtb&#10;bF5qkmnnX28Owo4f3+/pvDW1uJLzlWUF/V4Cgji3uuJCwffX+m0MwgdkjbVlUvBHHuazzssUM21v&#10;vKPrPhQihrDPUEEZQpNJ6fOSDPqebYgj92OdwRChK6R2eIvhppZpkrxLgxXHhhIbWpWUn/e/RsFy&#10;Ml5etkP+vO9ORzoeTudR6hKlXrvt4gNEoDb8i5/ujVaQDvuDuDfeiV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HBHxQAAAN4AAAAPAAAAAAAAAAAAAAAAAJgCAABkcnMv&#10;ZG93bnJldi54bWxQSwUGAAAAAAQABAD1AAAAigMAAAAA&#10;" fillcolor="black" stroked="f"/>
                      <v:rect id="Rectangle 797" o:spid="_x0000_s4062" style="position:absolute;left:19069;top:616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jV3MgA&#10;AADeAAAADwAAAGRycy9kb3ducmV2LnhtbESPQWvCQBSE74X+h+UVvDUboxVNXaUKQi8FtT3U2zP7&#10;mgSzb+Puqml/vSsUPA4z8w0znXemEWdyvrasoJ+kIIgLq2suFXx9rp7HIHxA1thYJgW/5GE+e3yY&#10;Yq7thTd03oZSRAj7HBVUIbS5lL6oyKBPbEscvR/rDIYoXSm1w0uEm0ZmaTqSBmuOCxW2tKyoOGxP&#10;RsFiMl4c10P++Nvsd7T73h9eMpcq1Xvq3l5BBOrCPfzfftcKsmF/MIH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iNXcyAAAAN4AAAAPAAAAAAAAAAAAAAAAAJgCAABk&#10;cnMvZG93bnJldi54bWxQSwUGAAAAAAQABAD1AAAAjQMAAAAA&#10;" fillcolor="black" stroked="f"/>
                      <v:rect id="Rectangle 798" o:spid="_x0000_s4063" style="position:absolute;left:19069;top:619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QPPMYA&#10;AADeAAAADwAAAGRycy9kb3ducmV2LnhtbESPzWrCQBSF9wXfYbiCuzoxpEWjo2hB6Kag1oXurplr&#10;EszcSWemGn16Z1Ho8nD++GaLzjTiSs7XlhWMhgkI4sLqmksF++/16xiED8gaG8uk4E4eFvPeywxz&#10;bW+8pesulCKOsM9RQRVCm0vpi4oM+qFtiaN3ts5giNKVUju8xXHTyDRJ3qXBmuNDhS19VFRcdr9G&#10;wWoyXv1sMv56bE9HOh5Ol7fUJUoN+t1yCiJQF/7Df+1PrSDNRlkEiDgRBeT8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QPPMYAAADeAAAADwAAAAAAAAAAAAAAAACYAgAAZHJz&#10;L2Rvd25yZXYueG1sUEsFBgAAAAAEAAQA9QAAAIsDAAAAAA==&#10;" fillcolor="black" stroked="f"/>
                      <v:rect id="Rectangle 799" o:spid="_x0000_s4064" style="position:absolute;left:19069;top:621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qp8gA&#10;AADeAAAADwAAAGRycy9kb3ducmV2LnhtbESPQWvCQBSE7wX/w/IK3uomIRaNrqIFoRdBbQ/19sy+&#10;JsHs23R3q2l/fVcQehxm5htmvuxNKy7kfGNZQTpKQBCXVjdcKXh/2zxNQPiArLG1TAp+yMNyMXiY&#10;Y6Htlfd0OYRKRAj7AhXUIXSFlL6syaAf2Y44ep/WGQxRukpqh9cIN63MkuRZGmw4LtTY0UtN5fnw&#10;bRSsp5P11y7n7e/+dKTjx+k8zlyi1PCxX81ABOrDf/jeftUKsjzNU7jdi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KqnyAAAAN4AAAAPAAAAAAAAAAAAAAAAAJgCAABk&#10;cnMvZG93bnJldi54bWxQSwUGAAAAAAQABAD1AAAAjQMAAAAA&#10;" fillcolor="black" stroked="f"/>
                      <v:rect id="Rectangle 800" o:spid="_x0000_s4065" style="position:absolute;left:19069;top:623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o00MgA&#10;AADeAAAADwAAAGRycy9kb3ducmV2LnhtbESPT2vCQBTE74LfYXmF3nRjSItGV9FCoZeCf3qot2f2&#10;NQlm36a7W41++q4geBxm5jfMbNGZRpzI+dqygtEwAUFcWF1zqeBr9z4Yg/ABWWNjmRRcyMNi3u/N&#10;MNf2zBs6bUMpIoR9jgqqENpcSl9UZNAPbUscvR/rDIYoXSm1w3OEm0amSfIqDdYcFyps6a2i4rj9&#10;MwpWk/Hqd53x53Vz2NP++3B8SV2i1PNTt5yCCNSFR/je/tAK0myU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KjTQyAAAAN4AAAAPAAAAAAAAAAAAAAAAAJgCAABk&#10;cnMvZG93bnJldi54bWxQSwUGAAAAAAQABAD1AAAAjQMAAAAA&#10;" fillcolor="black" stroked="f"/>
                      <v:rect id="Rectangle 801" o:spid="_x0000_s4066" style="position:absolute;left:19069;top:625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aRS8gA&#10;AADeAAAADwAAAGRycy9kb3ducmV2LnhtbESPQWvCQBSE7wX/w/IK3urGmBabuooKgpeC2h7q7Zl9&#10;TYLZt3F31dhf7xYKPQ4z8w0zmXWmERdyvrasYDhIQBAXVtdcKvj8WD2NQfiArLGxTApu5GE27T1M&#10;MNf2ylu67EIpIoR9jgqqENpcSl9UZNAPbEscvW/rDIYoXSm1w2uEm0amSfIiDdYcFypsaVlRcdyd&#10;jYLF63hx2mT8/rM97Gn/dTg+py5Rqv/Yzd9ABOrCf/ivvdYK0myYje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ZpFLyAAAAN4AAAAPAAAAAAAAAAAAAAAAAJgCAABk&#10;cnMvZG93bnJldi54bWxQSwUGAAAAAAQABAD1AAAAjQMAAAAA&#10;" fillcolor="black" stroked="f"/>
                      <v:rect id="Rectangle 802" o:spid="_x0000_s4067" style="position:absolute;left:19069;top:628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8JP8gA&#10;AADeAAAADwAAAGRycy9kb3ducmV2LnhtbESPQWvCQBSE7wX/w/IKvdWNIRaNrqJCoRehag/19sy+&#10;JsHs27i71eiv7xYEj8PMfMNM551pxJmcry0rGPQTEMSF1TWXCr52768jED4ga2wsk4IreZjPek9T&#10;zLW98IbO21CKCGGfo4IqhDaX0hcVGfR92xJH78c6gyFKV0rt8BLhppFpkrxJgzXHhQpbWlVUHLe/&#10;RsFyPFqePjNe3zaHPe2/D8dh6hKlXp67xQREoC48wvf2h1aQZoMsg/878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jwk/yAAAAN4AAAAPAAAAAAAAAAAAAAAAAJgCAABk&#10;cnMvZG93bnJldi54bWxQSwUGAAAAAAQABAD1AAAAjQMAAAAA&#10;" fillcolor="black" stroked="f"/>
                      <v:rect id="Rectangle 803" o:spid="_x0000_s4068" style="position:absolute;left:19069;top:630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OspMgA&#10;AADeAAAADwAAAGRycy9kb3ducmV2LnhtbESPT2vCQBTE74V+h+UVems2hlhsdBUtFHop+O9Qb8/s&#10;Mwlm38bdrab99F1B8DjMzG+Yyaw3rTiT841lBYMkBUFcWt1wpWC7+XgZgfABWWNrmRT8kofZ9PFh&#10;goW2F17ReR0qESHsC1RQh9AVUvqyJoM+sR1x9A7WGQxRukpqh5cIN63M0vRVGmw4LtTY0XtN5XH9&#10;YxQs3kaL0zLnr7/Vfke77/1xmLlUqeenfj4GEagP9/Ct/akVZPkgH8L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w6ykyAAAAN4AAAAPAAAAAAAAAAAAAAAAAJgCAABk&#10;cnMvZG93bnJldi54bWxQSwUGAAAAAAQABAD1AAAAjQMAAAAA&#10;" fillcolor="black" stroked="f"/>
                      <v:rect id="Rectangle 804" o:spid="_x0000_s4069" style="position:absolute;left:19069;top:632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Ey08gA&#10;AADeAAAADwAAAGRycy9kb3ducmV2LnhtbESPT2vCQBTE7wW/w/IEb3VjiKKpq2ih0Euh/jno7Zl9&#10;TYLZt3F31dhP3y0Uehxm5jfMfNmZRtzI+dqygtEwAUFcWF1zqWC/e3uegvABWWNjmRQ8yMNy0Xua&#10;Y67tnTd024ZSRAj7HBVUIbS5lL6oyKAf2pY4el/WGQxRulJqh/cIN41Mk2QiDdYcFyps6bWi4ry9&#10;GgXr2XR9+cz443tzOtLxcDqPU5coNeh3qxcQgbrwH/5rv2sFaTbKJv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ETLTyAAAAN4AAAAPAAAAAAAAAAAAAAAAAJgCAABk&#10;cnMvZG93bnJldi54bWxQSwUGAAAAAAQABAD1AAAAjQMAAAAA&#10;" fillcolor="black" stroked="f"/>
                      <v:rect id="Rectangle 805" o:spid="_x0000_s4070" style="position:absolute;left:19069;top:635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2XSMgA&#10;AADeAAAADwAAAGRycy9kb3ducmV2LnhtbESPQWvCQBSE7wX/w/IKvdWNIVqNrqKFQi9CtR709sy+&#10;JsHs23R3q9Ff3y0IPQ4z8w0zW3SmEWdyvrasYNBPQBAXVtdcKth9vj2PQfiArLGxTAqu5GEx7z3M&#10;MNf2whs6b0MpIoR9jgqqENpcSl9UZND3bUscvS/rDIYoXSm1w0uEm0amSTKSBmuOCxW29FpRcdr+&#10;GAWryXj1/ZHx+rY5HuiwP56GqUuUenrsllMQgbrwH76337WCNBtkL/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XZdIyAAAAN4AAAAPAAAAAAAAAAAAAAAAAJgCAABk&#10;cnMvZG93bnJldi54bWxQSwUGAAAAAAQABAD1AAAAjQMAAAAA&#10;" fillcolor="black" stroked="f"/>
                      <v:rect id="Rectangle 806" o:spid="_x0000_s4071" style="position:absolute;left:19069;top:637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IDOsUA&#10;AADeAAAADwAAAGRycy9kb3ducmV2LnhtbERPz2vCMBS+D/wfwhO8zdTSDa1G0YGwy0CdB709m2db&#10;bF66JNPqX28Ogx0/vt+zRWcacSXna8sKRsMEBHFhdc2lgv33+nUMwgdkjY1lUnAnD4t572WGubY3&#10;3tJ1F0oRQ9jnqKAKoc2l9EVFBv3QtsSRO1tnMEToSqkd3mK4aWSaJO/SYM2xocKWPioqLrtfo2A1&#10;Ga9+Nhl/PbanIx0Pp8tb6hKlBv1uOQURqAv/4j/3p1aQZqMs7o134hW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wgM6xQAAAN4AAAAPAAAAAAAAAAAAAAAAAJgCAABkcnMv&#10;ZG93bnJldi54bWxQSwUGAAAAAAQABAD1AAAAigMAAAAA&#10;" fillcolor="black" stroked="f"/>
                      <v:rect id="Rectangle 807" o:spid="_x0000_s4072" style="position:absolute;left:19069;top:639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6mocgA&#10;AADeAAAADwAAAGRycy9kb3ducmV2LnhtbESPQWvCQBSE7wX/w/IK3pqNIYqmrqIFoReh2h7q7Zl9&#10;TYLZt+nuVtP+ercgeBxm5htmvuxNK87kfGNZwShJQRCXVjdcKfh43zxNQfiArLG1TAp+ycNyMXiY&#10;Y6HthXd03odKRAj7AhXUIXSFlL6syaBPbEccvS/rDIYoXSW1w0uEm1ZmaTqRBhuOCzV29FJTedr/&#10;GAXr2XT9/Zbz9m93PNDh83gaZy5VavjYr55BBOrDPXxrv2oFWT7KZ/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jqahyAAAAN4AAAAPAAAAAAAAAAAAAAAAAJgCAABk&#10;cnMvZG93bnJldi54bWxQSwUGAAAAAAQABAD1AAAAjQMAAAAA&#10;" fillcolor="black" stroked="f"/>
                      <v:rect id="Rectangle 808" o:spid="_x0000_s4073" style="position:absolute;left:19069;top:6417;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2Z4cYA&#10;AADeAAAADwAAAGRycy9kb3ducmV2LnhtbESPy2rCQBSG90LfYTiF7nRiUNHoKFoouBHqZaG7Y+aY&#10;BDNn4sxU0z59ZyG4/PlvfLNFa2pxJ+crywr6vQQEcW51xYWCw/6rOwbhA7LG2jIp+CUPi/lbZ4aZ&#10;tg/e0n0XChFH2GeooAyhyaT0eUkGfc82xNG7WGcwROkKqR0+4ripZZokI2mw4vhQYkOfJeXX3Y9R&#10;sJqMV7fvAW/+tucTnY7n6zB1iVIf7+1yCiJQG17hZ3utFaSD/jACRJyI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2Z4cYAAADeAAAADwAAAAAAAAAAAAAAAACYAgAAZHJz&#10;L2Rvd25yZXYueG1sUEsFBgAAAAAEAAQA9QAAAIsDAAAAAA==&#10;" fillcolor="black" stroked="f"/>
                      <v:rect id="Rectangle 809" o:spid="_x0000_s4074" style="position:absolute;left:19069;top:644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E8eskA&#10;AADeAAAADwAAAGRycy9kb3ducmV2LnhtbESPT2vCQBTE74V+h+UVems2CSo2dRUVhF4K9c+h3p7Z&#10;1ySYfRt3t5r207sFweMwM79hJrPetOJMzjeWFWRJCoK4tLrhSsFuu3oZg/ABWWNrmRT8kofZ9PFh&#10;goW2F17TeRMqESHsC1RQh9AVUvqyJoM+sR1x9L6tMxiidJXUDi8RblqZp+lIGmw4LtTY0bKm8rj5&#10;MQoWr+PF6XPAH3/rw572X4fjMHepUs9P/fwNRKA+3MO39rtWkA+yYQb/d+IVkN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CE8eskAAADeAAAADwAAAAAAAAAAAAAAAACYAgAA&#10;ZHJzL2Rvd25yZXYueG1sUEsFBgAAAAAEAAQA9QAAAI4DAAAAAA==&#10;" fillcolor="black" stroked="f"/>
                      <v:rect id="Rectangle 810" o:spid="_x0000_s4075" style="position:absolute;left:19069;top:646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OiDccA&#10;AADeAAAADwAAAGRycy9kb3ducmV2LnhtbESPQWsCMRSE74X+h/AK3mrWRYuuRlFB6KWgtge9PTfP&#10;3cXNy5pEXf31jVDocZiZb5jJrDW1uJLzlWUFvW4Cgji3uuJCwc/36n0IwgdkjbVlUnAnD7Pp68sE&#10;M21vvKHrNhQiQthnqKAMocmk9HlJBn3XNsTRO1pnMETpCqkd3iLc1DJNkg9psOK4UGJDy5Ly0/Zi&#10;FCxGw8V53eevx+awp/3ucBqkLlGq89bOxyACteE//Nf+1ArSfm+Qwv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zog3HAAAA3gAAAA8AAAAAAAAAAAAAAAAAmAIAAGRy&#10;cy9kb3ducmV2LnhtbFBLBQYAAAAABAAEAPUAAACMAwAAAAA=&#10;" fillcolor="black" stroked="f"/>
                      <v:rect id="Rectangle 811" o:spid="_x0000_s4076" style="position:absolute;left:19069;top:648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8HlsgA&#10;AADeAAAADwAAAGRycy9kb3ducmV2LnhtbESPT2sCMRTE7wW/Q3hCbzXrqkW3RqlCoReh/jno7bl5&#10;3V3cvGyTVFc/vREKPQ4z8xtmOm9NLc7kfGVZQb+XgCDOra64ULDbfryMQfiArLG2TAqu5GE+6zxN&#10;MdP2wms6b0IhIoR9hgrKEJpMSp+XZND3bEMcvW/rDIYoXSG1w0uEm1qmSfIqDVYcF0psaFlSftr8&#10;GgWLyXjx8zXk1W19PNBhfzyNUpco9dxt399ABGrDf/iv/akVpMP+a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vweWyAAAAN4AAAAPAAAAAAAAAAAAAAAAAJgCAABk&#10;cnMvZG93bnJldi54bWxQSwUGAAAAAAQABAD1AAAAjQMAAAAA&#10;" fillcolor="black" stroked="f"/>
                      <v:rect id="Rectangle 812" o:spid="_x0000_s4077" style="position:absolute;left:19069;top:651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af4sgA&#10;AADeAAAADwAAAGRycy9kb3ducmV2LnhtbESPT2vCQBTE74V+h+UVems2hlhsdBUtFHop+O9Qb8/s&#10;Mwlm38bdrab99F1B8DjMzG+Yyaw3rTiT841lBYMkBUFcWt1wpWC7+XgZgfABWWNrmRT8kofZ9PFh&#10;goW2F17ReR0qESHsC1RQh9AVUvqyJoM+sR1x9A7WGQxRukpqh5cIN63M0vRVGmw4LtTY0XtN5XH9&#10;YxQs3kaL0zLnr7/Vfke77/1xmLlUqeenfj4GEagP9/Ct/akVZPlgmMP1TrwCcv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Vp/iyAAAAN4AAAAPAAAAAAAAAAAAAAAAAJgCAABk&#10;cnMvZG93bnJldi54bWxQSwUGAAAAAAQABAD1AAAAjQMAAAAA&#10;" fillcolor="black" stroked="f"/>
                      <v:rect id="Rectangle 813" o:spid="_x0000_s4078" style="position:absolute;left:19069;top:653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o6ecgA&#10;AADeAAAADwAAAGRycy9kb3ducmV2LnhtbESPQWvCQBSE70L/w/IK3nRjMMVGV6mC4EVQ20O9PbPP&#10;JJh9m+6umvbXd4VCj8PMfMPMFp1pxI2cry0rGA0TEMSF1TWXCj7e14MJCB+QNTaWScE3eVjMn3oz&#10;zLW9855uh1CKCGGfo4IqhDaX0hcVGfRD2xJH72ydwRClK6V2eI9w08g0SV6kwZrjQoUtrSoqLoer&#10;UbB8nSy/dmPe/uxPRzp+ni5Z6hKl+s/d2xREoC78h//aG60gHY+yDB534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Gjp5yAAAAN4AAAAPAAAAAAAAAAAAAAAAAJgCAABk&#10;cnMvZG93bnJldi54bWxQSwUGAAAAAAQABAD1AAAAjQMAAAAA&#10;" fillcolor="black" stroked="f"/>
                      <v:rect id="Rectangle 814" o:spid="_x0000_s4079" style="position:absolute;left:19069;top:655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ikDs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0XA8gb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IpA7HAAAA3gAAAA8AAAAAAAAAAAAAAAAAmAIAAGRy&#10;cy9kb3ducmV2LnhtbFBLBQYAAAAABAAEAPUAAACMAwAAAAA=&#10;" fillcolor="black" stroked="f"/>
                      <v:rect id="Rectangle 815" o:spid="_x0000_s4080" style="position:absolute;left:19069;top:657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QBlcgA&#10;AADeAAAADwAAAGRycy9kb3ducmV2LnhtbESPT2sCMRTE7wW/Q3hCbzXrolW3RqkFoReh/jno7bl5&#10;3V3cvGyTqFs/fSMUPA4z8xtmOm9NLS7kfGVZQb+XgCDOra64ULDbLl/GIHxA1lhbJgW/5GE+6zxN&#10;MdP2ymu6bEIhIoR9hgrKEJpMSp+XZND3bEMcvW/rDIYoXSG1w2uEm1qmSfIqDVYcF0ps6KOk/LQ5&#10;GwWLyXjx8zXg1W19PNBhfzwNU5co9dxt399ABGrDI/zf/tQK0kF/OIL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hAGVyAAAAN4AAAAPAAAAAAAAAAAAAAAAAJgCAABk&#10;cnMvZG93bnJldi54bWxQSwUGAAAAAAQABAD1AAAAjQMAAAAA&#10;" fillcolor="black" stroked="f"/>
                      <v:rect id="Rectangle 816" o:spid="_x0000_s4081" style="position:absolute;left:19069;top:659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uV58UA&#10;AADeAAAADwAAAGRycy9kb3ducmV2LnhtbERPy4rCMBTdC/MP4Q7MTlOLilaj6MCAG2F8LHR3ba5t&#10;sbmpSUY78/WTheDycN6zRWtqcSfnK8sK+r0EBHFudcWFgsP+qzsG4QOyxtoyKfglD4v5W2eGmbYP&#10;3tJ9FwoRQ9hnqKAMocmk9HlJBn3PNsSRu1hnMEToCqkdPmK4qWWaJCNpsOLYUGJDnyXl192PUbCa&#10;jFe37wFv/rbnE52O5+swdYlSH+/tcgoiUBte4qd7rRWkg/4w7o134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G5XnxQAAAN4AAAAPAAAAAAAAAAAAAAAAAJgCAABkcnMv&#10;ZG93bnJldi54bWxQSwUGAAAAAAQABAD1AAAAigMAAAAA&#10;" fillcolor="black" stroked="f"/>
                      <v:rect id="Rectangle 817" o:spid="_x0000_s4082" style="position:absolute;left:19069;top:662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cwf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W5/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XMHzHAAAA3gAAAA8AAAAAAAAAAAAAAAAAmAIAAGRy&#10;cy9kb3ducmV2LnhtbFBLBQYAAAAABAAEAPUAAACMAwAAAAA=&#10;" fillcolor="black" stroked="f"/>
                      <v:rect id="Rectangle 818" o:spid="_x0000_s4083" style="position:absolute;left:19069;top:664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TXMYA&#10;AADeAAAADwAAAGRycy9kb3ducmV2LnhtbESPzYrCMBSF94LvEK7gTlOLI1qNogMDsxlQZxa6uzbX&#10;ttjc1CRqx6efLAZcHs4f32LVmlrcyfnKsoLRMAFBnFtdcaHg5/tjMAXhA7LG2jIp+CUPq2W3s8BM&#10;2wfv6L4PhYgj7DNUUIbQZFL6vCSDfmgb4uidrTMYonSF1A4fcdzUMk2SiTRYcXwosaH3kvLL/mYU&#10;bGbTzXU75q/n7nSk4+F0eUtdolS/167nIAK14RX+b39qBel4NIkAESei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FTXMYAAADeAAAADwAAAAAAAAAAAAAAAACYAgAAZHJz&#10;L2Rvd25yZXYueG1sUEsFBgAAAAAEAAQA9QAAAIsDAAAAAA==&#10;" fillcolor="black" stroked="f"/>
                      <v:rect id="Rectangle 819" o:spid="_x0000_s4084" style="position:absolute;left:19069;top:667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32x8kA&#10;AADeAAAADwAAAGRycy9kb3ducmV2LnhtbESPT2vCQBTE74V+h+UVems2CSo2dRUVhF4K9c+h3p7Z&#10;1ySYfRt3txr76bsFweMwM79hJrPetOJMzjeWFWRJCoK4tLrhSsFuu3oZg/ABWWNrmRRcycNs+vgw&#10;wULbC6/pvAmViBD2BSqoQ+gKKX1Zk0Gf2I44et/WGQxRukpqh5cIN63M03QkDTYcF2rsaFlTedz8&#10;GAWL1/Hi9Dngj9/1YU/7r8NxmLtUqeenfv4GIlAf7uFb+10ryAfZKIP/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k32x8kAAADeAAAADwAAAAAAAAAAAAAAAACYAgAA&#10;ZHJzL2Rvd25yZXYueG1sUEsFBgAAAAAEAAQA9QAAAI4DAAAAAA==&#10;" fillcolor="black" stroked="f"/>
                      <v:rect id="Rectangle 820" o:spid="_x0000_s4085" style="position:absolute;left:19069;top:669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9osMgA&#10;AADeAAAADwAAAGRycy9kb3ducmV2LnhtbESPT2sCMRTE74LfITyhN826WLFbo2ih4EXw36HenpvX&#10;3cXNy5qkuvXTG6HQ4zAzv2Gm89bU4krOV5YVDAcJCOLc6ooLBYf9Z38CwgdkjbVlUvBLHuazbmeK&#10;mbY33tJ1FwoRIewzVFCG0GRS+rwkg35gG+LofVtnMETpCqkd3iLc1DJNkrE0WHFcKLGhj5Ly8+7H&#10;KFi+TZaXzYjX9+3pSMev0/k1dYlSL7128Q4iUBv+w3/tlVaQjobjF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n2iwyAAAAN4AAAAPAAAAAAAAAAAAAAAAAJgCAABk&#10;cnMvZG93bnJldi54bWxQSwUGAAAAAAQABAD1AAAAjQMAAAAA&#10;" fillcolor="black" stroked="f"/>
                      <v:rect id="Rectangle 821" o:spid="_x0000_s4086" style="position:absolute;left:19069;top:671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PNK8gA&#10;AADeAAAADwAAAGRycy9kb3ducmV2LnhtbESPT2sCMRTE7wW/Q3hCbzXrakW3RqlCoReh/jno7bl5&#10;3V3cvGyTVFc/vREKPQ4z8xtmOm9NLc7kfGVZQb+XgCDOra64ULDbfryMQfiArLG2TAqu5GE+6zxN&#10;MdP2wms6b0IhIoR9hgrKEJpMSp+XZND3bEMcvW/rDIYoXSG1w0uEm1qmSTKSBiuOCyU2tCwpP21+&#10;jYLFZLz4+Rry6rY+HuiwP55eU5co9dxt399ABGrDf/iv/akVpMP+aAC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080ryAAAAN4AAAAPAAAAAAAAAAAAAAAAAJgCAABk&#10;cnMvZG93bnJldi54bWxQSwUGAAAAAAQABAD1AAAAjQMAAAAA&#10;" fillcolor="black" stroked="f"/>
                      <v:rect id="Rectangle 822" o:spid="_x0000_s4087" style="position:absolute;left:19069;top:673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VX8gA&#10;AADeAAAADwAAAGRycy9kb3ducmV2LnhtbESPT2vCQBTE7wW/w/IEb3VjiKKpq2ih0Euh/jno7Zl9&#10;TYLZt3F31dhP3y0Uehxm5jfMfNmZRtzI+dqygtEwAUFcWF1zqWC/e3uegvABWWNjmRQ8yMNy0Xua&#10;Y67tnTd024ZSRAj7HBVUIbS5lL6oyKAf2pY4el/WGQxRulJqh/cIN41Mk2QiDdYcFyps6bWi4ry9&#10;GgXr2XR9+cz443tzOtLxcDqPU5coNeh3qxcQgbrwH/5rv2sFaTaaZP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OlVfyAAAAN4AAAAPAAAAAAAAAAAAAAAAAJgCAABk&#10;cnMvZG93bnJldi54bWxQSwUGAAAAAAQABAD1AAAAjQMAAAAA&#10;" fillcolor="black" stroked="f"/>
                      <v:rect id="Rectangle 823" o:spid="_x0000_s4088" style="position:absolute;left:19069;top:675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wxMcA&#10;AADeAAAADwAAAGRycy9kb3ducmV2LnhtbESPQWsCMRSE74L/ITyhN826qNitUbRQ8FJQ60Fvz81z&#10;d3Hzsk2ibvvrTUHocZiZb5jZojW1uJHzlWUFw0ECgji3uuJCwf7roz8F4QOyxtoyKfghD4t5tzPD&#10;TNs7b+m2C4WIEPYZKihDaDIpfV6SQT+wDXH0ztYZDFG6QmqH9wg3tUyTZCINVhwXSmzovaT8srsa&#10;BavX6ep7M+LP3+3pSMfD6TJOXaLUS69dvoEI1Ib/8LO91grS0XAyhr878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28MTHAAAA3gAAAA8AAAAAAAAAAAAAAAAAmAIAAGRy&#10;cy9kb3ducmV2LnhtbFBLBQYAAAAABAAEAPUAAACMAwAAAAA=&#10;" fillcolor="black" stroked="f"/>
                      <v:rect id="Rectangle 824" o:spid="_x0000_s4089" style="position:absolute;left:19069;top:678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Rus8kA&#10;AADeAAAADwAAAGRycy9kb3ducmV2LnhtbESPT2vCQBTE74V+h+UVems2BhtsdBUtFHop1D+Hentm&#10;n0kw+zbubjX103cFweMwM79hJrPetOJEzjeWFQySFARxaXXDlYLN+uNlBMIHZI2tZVLwRx5m08eH&#10;CRbannlJp1WoRISwL1BBHUJXSOnLmgz6xHbE0dtbZzBE6SqpHZ4j3LQyS9NcGmw4LtTY0XtN5WH1&#10;axQs3kaL4/eQvy7L3Za2P7vDa+ZSpZ6f+vkYRKA+3MO39qdWkA0HeQ7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aRus8kAAADeAAAADwAAAAAAAAAAAAAAAACYAgAA&#10;ZHJzL2Rvd25yZXYueG1sUEsFBgAAAAAEAAQA9QAAAI4DAAAAAA==&#10;" fillcolor="black" stroked="f"/>
                      <v:rect id="Rectangle 825" o:spid="_x0000_s4090" style="position:absolute;left:19069;top:680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LKM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NAfvsH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6MsoyAAAAN4AAAAPAAAAAAAAAAAAAAAAAJgCAABk&#10;cnMvZG93bnJldi54bWxQSwUGAAAAAAQABAD1AAAAjQMAAAAA&#10;" fillcolor="black" stroked="f"/>
                      <v:rect id="Rectangle 826" o:spid="_x0000_s4091" style="position:absolute;left:19069;top:683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dfWsQA&#10;AADeAAAADwAAAGRycy9kb3ducmV2LnhtbERPz2vCMBS+C/4P4QneNLU40WoUHQx2GajbQW/P5tkW&#10;m5eaRO3865fDwOPH93uxak0t7uR8ZVnBaJiAIM6trrhQ8PP9MZiC8AFZY22ZFPySh9Wy21lgpu2D&#10;d3Tfh0LEEPYZKihDaDIpfV6SQT+0DXHkztYZDBG6QmqHjxhuapkmyUQarDg2lNjQe0n5ZX8zCjaz&#10;6ea6HfPXc3c60vFwurylLlGq32vXcxCB2vAS/7s/tYJ0PJrEvfFOv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3X1rEAAAA3gAAAA8AAAAAAAAAAAAAAAAAmAIAAGRycy9k&#10;b3ducmV2LnhtbFBLBQYAAAAABAAEAPUAAACJAwAAAAA=&#10;" fillcolor="black" stroked="f"/>
                      <v:rect id="Rectangle 827" o:spid="_x0000_s4092" style="position:absolute;left:19069;top:685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v6wc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e5gB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7+sHHAAAA3gAAAA8AAAAAAAAAAAAAAAAAmAIAAGRy&#10;cy9kb3ducmV2LnhtbFBLBQYAAAAABAAEAPUAAACMAwAAAAA=&#10;" fillcolor="black" stroked="f"/>
                      <v:rect id="Rectangle 828" o:spid="_x0000_s4093" style="position:absolute;left:19069;top:687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jFgcYA&#10;AADeAAAADwAAAGRycy9kb3ducmV2LnhtbESPy2rCQBSG94W+w3AK7urE4DU6ShUKbgreFro7Zo5J&#10;MHMmnZlq2qfvLASXP/+Nb7ZoTS1u5HxlWUGvm4Agzq2uuFBw2H++j0H4gKyxtkwKfsnDYv76MsNM&#10;2ztv6bYLhYgj7DNUUIbQZFL6vCSDvmsb4uhdrDMYonSF1A7vcdzUMk2SoTRYcXwosaFVSfl192MU&#10;LCfj5femz19/2/OJTsfzdZC6RKnOW/sxBRGoDc/wo73WCtJ+bxQBIk5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jFgcYAAADeAAAADwAAAAAAAAAAAAAAAACYAgAAZHJz&#10;L2Rvd25yZXYueG1sUEsFBgAAAAAEAAQA9QAAAIsDAAAAAA==&#10;" fillcolor="black" stroked="f"/>
                      <v:rect id="Rectangle 829" o:spid="_x0000_s4094" style="position:absolute;left:19069;top:689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RgGsgA&#10;AADeAAAADwAAAGRycy9kb3ducmV2LnhtbESPQWvCQBSE74L/YXmF3nSToK1GV9FCoZdCtR709sy+&#10;JsHs23R3q7G/visUPA4z8w0zX3amEWdyvrasIB0mIIgLq2suFew+XwcTED4ga2wsk4IreVgu+r05&#10;5tpeeEPnbShFhLDPUUEVQptL6YuKDPqhbYmj92WdwRClK6V2eIlw08gsSZ6kwZrjQoUtvVRUnLY/&#10;RsF6Oll/f4z4/XdzPNBhfzyNM5co9fjQrWYgAnXhHv5vv2kF2Sh9T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lGAayAAAAN4AAAAPAAAAAAAAAAAAAAAAAJgCAABk&#10;cnMvZG93bnJldi54bWxQSwUGAAAAAAQABAD1AAAAjQMAAAAA&#10;" fillcolor="black" stroked="f"/>
                      <v:rect id="Rectangle 830" o:spid="_x0000_s4095" style="position:absolute;left:19069;top:691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b+bcgA&#10;AADeAAAADwAAAGRycy9kb3ducmV2LnhtbESPQWvCQBSE7wX/w/KE3pqNwbYaXUWFQi9CtT3U2zP7&#10;TILZt3F3q6m/visUPA4z8w0znXemEWdyvrasYJCkIIgLq2suFXx9vj2NQPiArLGxTAp+ycN81nuY&#10;Yq7thTd03oZSRAj7HBVUIbS5lL6oyKBPbEscvYN1BkOUrpTa4SXCTSOzNH2RBmuOCxW2tKqoOG5/&#10;jILleLQ8fQx5fd3sd7T73h+fM5cq9djvFhMQgbpwD/+337WCbDh4zeB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Rv5tyAAAAN4AAAAPAAAAAAAAAAAAAAAAAJgCAABk&#10;cnMvZG93bnJldi54bWxQSwUGAAAAAAQABAD1AAAAjQMAAAAA&#10;" fillcolor="black" stroked="f"/>
                      <v:rect id="Rectangle 831" o:spid="_x0000_s4096" style="position:absolute;left:19069;top:694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pb9sgA&#10;AADeAAAADwAAAGRycy9kb3ducmV2LnhtbESPQWsCMRSE70L/Q3gFb5p11dauRqkFoRdBbQ/19tw8&#10;dxc3L9sk1a2/3giFHoeZ+YaZLVpTizM5X1lWMOgnIIhzqysuFHx+rHoTED4ga6wtk4Jf8rCYP3Rm&#10;mGl74S2dd6EQEcI+QwVlCE0mpc9LMuj7tiGO3tE6gyFKV0jt8BLhppZpkjxJgxXHhRIbeispP+1+&#10;jILly2T5vRnx+ro97Gn/dTiNU5co1X1sX6cgArXhP/zXftcK0tHgeQj3O/EKy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Clv2yAAAAN4AAAAPAAAAAAAAAAAAAAAAAJgCAABk&#10;cnMvZG93bnJldi54bWxQSwUGAAAAAAQABAD1AAAAjQMAAAAA&#10;" fillcolor="black" stroked="f"/>
                      <v:rect id="Rectangle 832" o:spid="_x0000_s4097" style="position:absolute;left:19069;top:696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gsgA&#10;AADeAAAADwAAAGRycy9kb3ducmV2LnhtbESPQWvCQBSE7wX/w/IKvdWNIVqNrqKFQi9CtR709sy+&#10;JsHs23R3q9Ff3y0IPQ4z8w0zW3SmEWdyvrasYNBPQBAXVtdcKth9vj2PQfiArLGxTAqu5GEx7z3M&#10;MNf2whs6b0MpIoR9jgqqENpcSl9UZND3bUscvS/rDIYoXSm1w0uEm0amSTKSBmuOCxW29FpRcdr+&#10;GAWryXj1/ZHx+rY5HuiwP56GqUuUenrsllMQgbrwH76337WCNBu8ZPB3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48OCyAAAAN4AAAAPAAAAAAAAAAAAAAAAAJgCAABk&#10;cnMvZG93bnJldi54bWxQSwUGAAAAAAQABAD1AAAAjQMAAAAA&#10;" fillcolor="black" stroked="f"/>
                      <v:rect id="Rectangle 833" o:spid="_x0000_s4098" style="position:absolute;left:19069;top:699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9mGcgA&#10;AADeAAAADwAAAGRycy9kb3ducmV2LnhtbESPT2sCMRTE7wW/Q3hCbzXrolW3RqkFoReh/jno7bl5&#10;3V3cvGyTqFs/fSMUPA4z8xtmOm9NLS7kfGVZQb+XgCDOra64ULDbLl/GIHxA1lhbJgW/5GE+6zxN&#10;MdP2ymu6bEIhIoR9hgrKEJpMSp+XZND3bEMcvW/rDIYoXSG1w2uEm1qmSfIqDVYcF0ps6KOk/LQ5&#10;GwWLyXjx8zXg1W19PNBhfzwNU5co9dxt399ABGrDI/zf/tQK0kF/NIT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r2YZyAAAAN4AAAAPAAAAAAAAAAAAAAAAAJgCAABk&#10;cnMvZG93bnJldi54bWxQSwUGAAAAAAQABAD1AAAAjQMAAAAA&#10;" fillcolor="black" stroked="f"/>
                      <v:rect id="Rectangle 834" o:spid="_x0000_s4099" style="position:absolute;left:19069;top:701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34bsgA&#10;AADeAAAADwAAAGRycy9kb3ducmV2LnhtbESPT2sCMRTE7wW/Q3hCbzXrYq1ujVILhV4E/x309ty8&#10;7i5uXrZJqquf3ghCj8PM/IaZzFpTixM5X1lW0O8lIIhzqysuFGw3Xy8jED4ga6wtk4ILeZhNO08T&#10;zLQ984pO61CICGGfoYIyhCaT0uclGfQ92xBH78c6gyFKV0jt8BzhppZpkgylwYrjQokNfZaUH9d/&#10;RsF8PJr/Lge8uK4Oe9rvDsfX1CVKPXfbj3cQgdrwH360v7WCdNB/G8L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ffhuyAAAAN4AAAAPAAAAAAAAAAAAAAAAAJgCAABk&#10;cnMvZG93bnJldi54bWxQSwUGAAAAAAQABAD1AAAAjQMAAAAA&#10;" fillcolor="black" stroked="f"/>
                      <v:rect id="Rectangle 835" o:spid="_x0000_s4100" style="position:absolute;left:19069;top:7034;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d9cgA&#10;AADeAAAADwAAAGRycy9kb3ducmV2LnhtbESPT2sCMRTE74LfITyhN8262Kpbo9RCoReh/jno7bl5&#10;3V3cvGyTVFc/vREKPQ4z8xtmtmhNLc7kfGVZwXCQgCDOra64ULDbfvQnIHxA1lhbJgVX8rCYdzsz&#10;zLS98JrOm1CICGGfoYIyhCaT0uclGfQD2xBH79s6gyFKV0jt8BLhppZpkrxIgxXHhRIbei8pP21+&#10;jYLldLL8+Rrx6rY+HuiwP56eU5co9dRr315BBGrDf/iv/akVpKPheAy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V31yAAAAN4AAAAPAAAAAAAAAAAAAAAAAJgCAABk&#10;cnMvZG93bnJldi54bWxQSwUGAAAAAAQABAD1AAAAjQMAAAAA&#10;" fillcolor="black" stroked="f"/>
                      <v:rect id="Rectangle 836" o:spid="_x0000_s4101" style="position:absolute;left:19069;top:705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7Jh8UA&#10;AADeAAAADwAAAGRycy9kb3ducmV2LnhtbERPyW7CMBC9V+o/WFOJW3GIWAMGFaRKXCqxHeA2xEMS&#10;EY9T24W0X18fkDg+vX22aE0tbuR8ZVlBr5uAIM6trrhQcNh/vo9B+ICssbZMCn7Jw2L++jLDTNs7&#10;b+m2C4WIIewzVFCG0GRS+rwkg75rG+LIXawzGCJ0hdQO7zHc1DJNkqE0WHFsKLGhVUn5dfdjFCwn&#10;4+X3ps9ff9vziU7H83WQukSpzlv7MQURqA1P8cO91grSfm8U98Y78Q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smHxQAAAN4AAAAPAAAAAAAAAAAAAAAAAJgCAABkcnMv&#10;ZG93bnJldi54bWxQSwUGAAAAAAQABAD1AAAAigMAAAAA&#10;" fillcolor="black" stroked="f"/>
                      <v:rect id="Rectangle 837" o:spid="_x0000_s4102" style="position:absolute;left:19069;top:707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sHMgA&#10;AADeAAAADwAAAGRycy9kb3ducmV2LnhtbESPzWsCMRTE74X+D+EVeqtZFz9Xo9RCoRehfhz09ty8&#10;7i5uXrZJqqt/fSMIHoeZ+Q0znbemFidyvrKsoNtJQBDnVldcKNhuPt9GIHxA1lhbJgUX8jCfPT9N&#10;MdP2zCs6rUMhIoR9hgrKEJpMSp+XZNB3bEMcvR/rDIYoXSG1w3OEm1qmSTKQBiuOCyU29FFSflz/&#10;GQWL8Wjx+93j5XV12NN+dzj2U5co9frSvk9ABGrDI3xvf2kFaa87HMP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4mwcyAAAAN4AAAAPAAAAAAAAAAAAAAAAAJgCAABk&#10;cnMvZG93bnJldi54bWxQSwUGAAAAAAQABAD1AAAAjQMAAAAA&#10;" fillcolor="black" stroked="f"/>
                      <v:rect id="Rectangle 838" o:spid="_x0000_s4103" style="position:absolute;left:19069;top:710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21pscA&#10;AADeAAAADwAAAGRycy9kb3ducmV2LnhtbESPy2rCQBSG94LvMJxCdzoxWInRUbRQ6KbgpYu6O2ZO&#10;k2DmTDoz1ejTOwvB5c9/45svO9OIMzlfW1YwGiYgiAuray4VfO8/BhkIH5A1NpZJwZU8LBf93hxz&#10;bS+8pfMulCKOsM9RQRVCm0vpi4oM+qFtiaP3a53BEKUrpXZ4ieOmkWmSTKTBmuNDhS29V1Scdv9G&#10;wXqarf82Y/66bY8HOvwcT2+pS5R6felWMxCBuvAMP9qfWkE6HmURIOJEFJ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NtabHAAAA3gAAAA8AAAAAAAAAAAAAAAAAmAIAAGRy&#10;cy9kb3ducmV2LnhtbFBLBQYAAAAABAAEAPUAAACMAwAAAAA=&#10;" fillcolor="black" stroked="f"/>
                      <v:rect id="Rectangle 839" o:spid="_x0000_s4104" style="position:absolute;left:19069;top:7127;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EQPcgA&#10;AADeAAAADwAAAGRycy9kb3ducmV2LnhtbESPT2vCQBTE74V+h+UJvdVNgi0xukotFHop1D8HvT2z&#10;zySYfZvubjX66bsFweMwM79hpvPetOJEzjeWFaTDBARxaXXDlYLN+uM5B+EDssbWMim4kIf57PFh&#10;ioW2Z17SaRUqESHsC1RQh9AVUvqyJoN+aDvi6B2sMxiidJXUDs8RblqZJcmrNNhwXKixo/eayuPq&#10;1yhYjPPFz/eIv67L/Y522/3xJXOJUk+D/m0CIlAf7uFb+1MryEZpnsL/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QRA9yAAAAN4AAAAPAAAAAAAAAAAAAAAAAJgCAABk&#10;cnMvZG93bnJldi54bWxQSwUGAAAAAAQABAD1AAAAjQMAAAAA&#10;" fillcolor="black" stroked="f"/>
                      <v:rect id="Rectangle 840" o:spid="_x0000_s4105" style="position:absolute;left:19069;top:7150;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OOSsgA&#10;AADeAAAADwAAAGRycy9kb3ducmV2LnhtbESPT2vCQBTE74LfYXmF3nRjsCVGV9FCoZeCf3qot2f2&#10;NQlm36a7W41++q4geBxm5jfMbNGZRpzI+dqygtEwAUFcWF1zqeBr9z7IQPiArLGxTAou5GEx7/dm&#10;mGt75g2dtqEUEcI+RwVVCG0upS8qMuiHtiWO3o91BkOUrpTa4TnCTSPTJHmVBmuOCxW29FZRcdz+&#10;GQWrSbb6XY/587o57Gn/fTi+pC5R6vmpW05BBOrCI3xvf2gF6XiUp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k45KyAAAAN4AAAAPAAAAAAAAAAAAAAAAAJgCAABk&#10;cnMvZG93bnJldi54bWxQSwUGAAAAAAQABAD1AAAAjQMAAAAA&#10;" fillcolor="black" stroked="f"/>
                      <v:rect id="Rectangle 841" o:spid="_x0000_s4106" style="position:absolute;left:19069;top:717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8r0ckA&#10;AADeAAAADwAAAGRycy9kb3ducmV2LnhtbESPT2vCQBTE74LfYXmCN90Y/5CmrqKFQi+Fqj3U2zP7&#10;TILZt+nuVtN++m5B6HGYmd8wy3VnGnEl52vLCibjBARxYXXNpYL3w/MoA+EDssbGMin4Jg/rVb+3&#10;xFzbG+/oug+liBD2OSqoQmhzKX1RkUE/ti1x9M7WGQxRulJqh7cIN41Mk2QhDdYcFyps6ami4rL/&#10;Mgq2D9n2823Grz+705GOH6fLPHWJUsNBt3kEEagL/+F7+0UrSGeTbAp/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d8r0ckAAADeAAAADwAAAAAAAAAAAAAAAACYAgAA&#10;ZHJzL2Rvd25yZXYueG1sUEsFBgAAAAAEAAQA9QAAAI4DAAAAAA==&#10;" fillcolor="black" stroked="f"/>
                      <v:rect id="Rectangle 842" o:spid="_x0000_s4107" style="position:absolute;left:19069;top:719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azpcgA&#10;AADeAAAADwAAAGRycy9kb3ducmV2LnhtbESPT2vCQBTE74V+h+UVvNWNIZYYXaUWhF4E//RQb8/s&#10;axLMvk13t5r203cFweMwM79hZovetOJMzjeWFYyGCQji0uqGKwUf+9VzDsIHZI2tZVLwSx4W88eH&#10;GRbaXnhL512oRISwL1BBHUJXSOnLmgz6oe2Io/dlncEQpaukdniJcNPKNElepMGG40KNHb3VVJ52&#10;P0bBcpIvvzcZr/+2xwMdPo+nceoSpQZP/esURKA+3MO39rtWkGajPIPrnXgF5P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NrOlyAAAAN4AAAAPAAAAAAAAAAAAAAAAAJgCAABk&#10;cnMvZG93bnJldi54bWxQSwUGAAAAAAQABAD1AAAAjQMAAAAA&#10;" fillcolor="black" stroked="f"/>
                      <v:rect id="Rectangle 843" o:spid="_x0000_s4108" style="position:absolute;left:19069;top:7216;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oWPsgA&#10;AADeAAAADwAAAGRycy9kb3ducmV2LnhtbESPT2vCQBTE74V+h+UVeqsbg5Y0uooWCl4E/x3q7Zl9&#10;JsHs27i71ein7wqFHoeZ+Q0znnamERdyvrasoN9LQBAXVtdcKthtv94yED4ga2wsk4IbeZhOnp/G&#10;mGt75TVdNqEUEcI+RwVVCG0upS8qMuh7tiWO3tE6gyFKV0rt8BrhppFpkrxLgzXHhQpb+qyoOG1+&#10;jIL5RzY/rwa8vK8Pe9p/H07D1CVKvb50sxGIQF34D/+1F1pBOuhnQ3jciV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ehY+yAAAAN4AAAAPAAAAAAAAAAAAAAAAAJgCAABk&#10;cnMvZG93bnJldi54bWxQSwUGAAAAAAQABAD1AAAAjQMAAAAA&#10;" fillcolor="black" stroked="f"/>
                      <v:rect id="Rectangle 844" o:spid="_x0000_s4109" style="position:absolute;left:19069;top:7239;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iIScgA&#10;AADeAAAADwAAAGRycy9kb3ducmV2LnhtbESPT2vCQBTE7wW/w/KE3urGYCVGV9FCoZdC/XPQ2zP7&#10;TILZt3F3q6mfvisUehxm5jfMbNGZRlzJ+dqyguEgAUFcWF1zqWC3fX/JQPiArLGxTAp+yMNi3nua&#10;Ya7tjdd03YRSRAj7HBVUIbS5lL6oyKAf2JY4eifrDIYoXSm1w1uEm0amSTKWBmuOCxW29FZRcd58&#10;GwWrSba6fI34874+HuiwP55fU5co9dzvllMQgbrwH/5rf2gF6WiYjeFxJ1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qIhJyAAAAN4AAAAPAAAAAAAAAAAAAAAAAJgCAABk&#10;cnMvZG93bnJldi54bWxQSwUGAAAAAAQABAD1AAAAjQMAAAAA&#10;" fillcolor="black" stroked="f"/>
                      <v:rect id="Rectangle 845" o:spid="_x0000_s4110" style="position:absolute;left:19069;top:7265;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Qt0sgA&#10;AADeAAAADwAAAGRycy9kb3ducmV2LnhtbESPQWvCQBSE74L/YXmF3nRj0DZGV9FCoZdCtR709sy+&#10;JsHs23R3q7G/visUPA4z8w0zX3amEWdyvrasYDRMQBAXVtdcKth9vg4yED4ga2wsk4IreVgu+r05&#10;5tpeeEPnbShFhLDPUUEVQptL6YuKDPqhbYmj92WdwRClK6V2eIlw08g0SZ6kwZrjQoUtvVRUnLY/&#10;RsF6mq2/P8b8/rs5HuiwP54mqUuUenzoVjMQgbpwD/+337SCdDzKnu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5C3SyAAAAN4AAAAPAAAAAAAAAAAAAAAAAJgCAABk&#10;cnMvZG93bnJldi54bWxQSwUGAAAAAAQABAD1AAAAjQMAAAAA&#10;" fillcolor="black" stroked="f"/>
                      <v:rect id="Rectangle 846" o:spid="_x0000_s4111" style="position:absolute;left:19069;top:728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u5oMUA&#10;AADeAAAADwAAAGRycy9kb3ducmV2LnhtbERPy2rCQBTdC/7DcAvd6cRgJUZH0UKhm4KPLurumrlN&#10;gpk76cxUo1/vLASXh/OeLzvTiDM5X1tWMBomIIgLq2suFXzvPwYZCB+QNTaWScGVPCwX/d4cc20v&#10;vKXzLpQihrDPUUEVQptL6YuKDPqhbYkj92udwRChK6V2eInhppFpkkykwZpjQ4UtvVdUnHb/RsF6&#10;mq3/NmP+um2PBzr8HE9vqUuUen3pVjMQgbrwFD/cn1pBOh5lcW+8E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e7mgxQAAAN4AAAAPAAAAAAAAAAAAAAAAAJgCAABkcnMv&#10;ZG93bnJldi54bWxQSwUGAAAAAAQABAD1AAAAigMAAAAA&#10;" fillcolor="black" stroked="f"/>
                      <v:rect id="Rectangle 847" o:spid="_x0000_s4112" style="position:absolute;left:19069;top:730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ccO8gA&#10;AADeAAAADwAAAGRycy9kb3ducmV2LnhtbESPQWvCQBSE74L/YXkFb7oxqMTUVbQgeBGq7aHentnX&#10;JJh9m+6umvbXu4VCj8PMfMMsVp1pxI2cry0rGI8SEMSF1TWXCt7ftsMMhA/IGhvLpOCbPKyW/d4C&#10;c23vfKDbMZQiQtjnqKAKoc2l9EVFBv3ItsTR+7TOYIjSlVI7vEe4aWSaJDNpsOa4UGFLLxUVl+PV&#10;KNjMs83X64T3P4fziU4f58s0dYlSg6du/QwiUBf+w3/tnVaQTsbZHH7vxCs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Nxw7yAAAAN4AAAAPAAAAAAAAAAAAAAAAAJgCAABk&#10;cnMvZG93bnJldi54bWxQSwUGAAAAAAQABAD1AAAAjQMAAAAA&#10;" fillcolor="black" stroked="f"/>
                      <v:rect id="Rectangle 848" o:spid="_x0000_s4113" style="position:absolute;left:19069;top:7901;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Qje8YA&#10;AADeAAAADwAAAGRycy9kb3ducmV2LnhtbESPy2rCQBSG9wXfYThCd3ViUNHUUVQodCN4W9TdMXNM&#10;gpkzcWaqaZ/eWQguf/4b33TemlrcyPnKsoJ+LwFBnFtdcaHgsP/6GIPwAVljbZkU/JGH+azzNsVM&#10;2ztv6bYLhYgj7DNUUIbQZFL6vCSDvmcb4uidrTMYonSF1A7vcdzUMk2SkTRYcXwosaFVSfll92sU&#10;LCfj5XUz4PX/9nSk48/pMkxdotR7t118ggjUhlf42f7WCtJBfxIBIk5E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Qje8YAAADeAAAADwAAAAAAAAAAAAAAAACYAgAAZHJz&#10;L2Rvd25yZXYueG1sUEsFBgAAAAAEAAQA9QAAAIsDAAAAAA==&#10;" fillcolor="black" stroked="f"/>
                      <v:rect id="Rectangle 849" o:spid="_x0000_s4114" style="position:absolute;left:19069;top:792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iG4MgA&#10;AADeAAAADwAAAGRycy9kb3ducmV2LnhtbESPT2vCQBTE74LfYXkFb7pJsEVTV9GC4KVQ/xzq7Zl9&#10;TYLZt+nuqtFP3y0Uehxm5jfMbNGZRlzJ+dqygnSUgCAurK65VHDYr4cTED4ga2wsk4I7eVjM+70Z&#10;5treeEvXXShFhLDPUUEVQptL6YuKDPqRbYmj92WdwRClK6V2eItw08gsSV6kwZrjQoUtvVVUnHcX&#10;o2A1nay+P8b8/tiejnT8PJ2fM5coNXjqlq8gAnXhP/zX3mgF2Tidpv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mIbgyAAAAN4AAAAPAAAAAAAAAAAAAAAAAJgCAABk&#10;cnMvZG93bnJldi54bWxQSwUGAAAAAAQABAD1AAAAjQMAAAAA&#10;" fillcolor="black" stroked="f"/>
                      <v:rect id="Rectangle 850" o:spid="_x0000_s4115" style="position:absolute;left:19069;top:794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oYl8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o+E0he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KGJfHAAAA3gAAAA8AAAAAAAAAAAAAAAAAmAIAAGRy&#10;cy9kb3ducmV2LnhtbFBLBQYAAAAABAAEAPUAAACMAwAAAAA=&#10;" fillcolor="black" stroked="f"/>
                      <v:rect id="Rectangle 851" o:spid="_x0000_s4116" style="position:absolute;left:19069;top:797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a9DMgA&#10;AADeAAAADwAAAGRycy9kb3ducmV2LnhtbESPQWvCQBSE74X+h+UVvDUboxVNXaUKQi8FtT3U2zP7&#10;mgSzb+Puqml/vSsUPA4z8w0znXemEWdyvrasoJ+kIIgLq2suFXx9rp7HIHxA1thYJgW/5GE+e3yY&#10;Yq7thTd03oZSRAj7HBVUIbS5lL6oyKBPbEscvR/rDIYoXSm1w0uEm0ZmaTqSBmuOCxW2tKyoOGxP&#10;RsFiMl4c10P++Nvsd7T73h9eMpcq1Xvq3l5BBOrCPfzfftcKsmF/MoDbnXg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Br0MyAAAAN4AAAAPAAAAAAAAAAAAAAAAAJgCAABk&#10;cnMvZG93bnJldi54bWxQSwUGAAAAAAQABAD1AAAAjQMAAAAA&#10;" fillcolor="black" stroked="f"/>
                      <v:rect id="Rectangle 852" o:spid="_x0000_s4117" style="position:absolute;left:19069;top:799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leMgA&#10;AADeAAAADwAAAGRycy9kb3ducmV2LnhtbESPQWvCQBSE7wX/w/IK3pqNIYqmrqIFoReh2h7q7Zl9&#10;TYLZt+nuVtP+ercgeBxm5htmvuxNK87kfGNZwShJQRCXVjdcKfh43zxNQfiArLG1TAp+ycNyMXiY&#10;Y6HthXd03odKRAj7AhXUIXSFlL6syaBPbEccvS/rDIYoXSW1w0uEm1ZmaTqRBhuOCzV29FJTedr/&#10;GAXr2XT9/Zbz9m93PNDh83gaZy5VavjYr55BBOrDPXxrv2oFWT6a5fB/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yV4yAAAAN4AAAAPAAAAAAAAAAAAAAAAAJgCAABk&#10;cnMvZG93bnJldi54bWxQSwUGAAAAAAQABAD1AAAAjQMAAAAA&#10;" fillcolor="black" stroked="f"/>
                      <v:rect id="Rectangle 853" o:spid="_x0000_s4118" style="position:absolute;left:19069;top:8016;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OA48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e6oD4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jgOPHAAAA3gAAAA8AAAAAAAAAAAAAAAAAmAIAAGRy&#10;cy9kb3ducmV2LnhtbFBLBQYAAAAABAAEAPUAAACMAwAAAAA=&#10;" fillcolor="black" stroked="f"/>
                      <v:rect id="Rectangle 854" o:spid="_x0000_s4119" style="position:absolute;left:19069;top:803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EelMcA&#10;AADeAAAADwAAAGRycy9kb3ducmV2LnhtbESPQWsCMRSE74X+h/AKvdWsi4quRlFB6KWgtod6e26e&#10;u4ublzVJdfXXG0HocZiZb5jJrDW1OJPzlWUF3U4Cgji3uuJCwc/36mMIwgdkjbVlUnAlD7Pp68sE&#10;M20vvKHzNhQiQthnqKAMocmk9HlJBn3HNsTRO1hnMETpCqkdXiLc1DJNkoE0WHFcKLGhZUn5cftn&#10;FCxGw8Vp3eOv22a/o93v/thPXaLU+1s7H4MI1Ib/8LP9qRWkve5oAI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xHpTHAAAA3gAAAA8AAAAAAAAAAAAAAAAAmAIAAGRy&#10;cy9kb3ducmV2LnhtbFBLBQYAAAAABAAEAPUAAACMAwAAAAA=&#10;" fillcolor="black" stroked="f"/>
                      <v:rect id="Rectangle 855" o:spid="_x0000_s4120" style="position:absolute;left:19069;top:8061;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27D8gA&#10;AADeAAAADwAAAGRycy9kb3ducmV2LnhtbESPzWsCMRTE74X+D+EVeqtZFz9Xo9RCoRehfhz09ty8&#10;7i5uXrZJqqt/fSMIHoeZ+Q0znbemFidyvrKsoNtJQBDnVldcKNhuPt9GIHxA1lhbJgUX8jCfPT9N&#10;MdP2zCs6rUMhIoR9hgrKEJpMSp+XZNB3bEMcvR/rDIYoXSG1w3OEm1qmSTKQBiuOCyU29FFSflz/&#10;GQWL8Wjx+93j5XV12NN+dzj2U5co9frSvk9ABGrDI3xvf2kFaa87HsLtTrwCcv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PbsPyAAAAN4AAAAPAAAAAAAAAAAAAAAAAJgCAABk&#10;cnMvZG93bnJldi54bWxQSwUGAAAAAAQABAD1AAAAjQMAAAAA&#10;" fillcolor="black" stroked="f"/>
                      <v:rect id="Rectangle 856" o:spid="_x0000_s4121" style="position:absolute;left:19069;top:808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IvfcQA&#10;AADeAAAADwAAAGRycy9kb3ducmV2LnhtbERPy4rCMBTdD/gP4QqzG1OLinaMosLAbARfi3F3ba5t&#10;sbmpSUY78/VmIbg8nPd03ppa3Mj5yrKCfi8BQZxbXXGh4LD/+hiD8AFZY22ZFPyRh/ms8zbFTNs7&#10;b+m2C4WIIewzVFCG0GRS+rwkg75nG+LIna0zGCJ0hdQO7zHc1DJNkpE0WHFsKLGhVUn5ZfdrFCwn&#10;4+V1M+D1//Z0pOPP6TJMXaLUe7ddfIII1IaX+On+1grSQX8S98Y78Qr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iL33EAAAA3gAAAA8AAAAAAAAAAAAAAAAAmAIAAGRycy9k&#10;b3ducmV2LnhtbFBLBQYAAAAABAAEAPUAAACJAwAAAAA=&#10;" fillcolor="black" stroked="f"/>
                      <v:rect id="Rectangle 857" o:spid="_x0000_s4122" style="position:absolute;left:19069;top:810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6K5sgA&#10;AADeAAAADwAAAGRycy9kb3ducmV2LnhtbESPT2vCQBTE74LfYXkFb7ox2GJSV9GC4KVQ/xzq7Zl9&#10;TYLZt+nuqtFP3y0Uehxm5jfMbNGZRlzJ+dqygvEoAUFcWF1zqeCwXw+nIHxA1thYJgV38rCY93sz&#10;zLW98Zauu1CKCGGfo4IqhDaX0hcVGfQj2xJH78s6gyFKV0rt8BbhppFpkrxIgzXHhQpbequoOO8u&#10;RsEqm66+Pyb8/tiejnT8PJ2fU5coNXjqlq8gAnXhP/zX3mgF6WScZfB7J14BO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7ormyAAAAN4AAAAPAAAAAAAAAAAAAAAAAJgCAABk&#10;cnMvZG93bnJldi54bWxQSwUGAAAAAAQABAD1AAAAjQMAAAAA&#10;" fillcolor="black" stroked="f"/>
                      <v:rect id="Rectangle 858" o:spid="_x0000_s4123" style="position:absolute;left:19069;top:813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XgMcA&#10;AADeAAAADwAAAGRycy9kb3ducmV2LnhtbESPQWvCQBSE74X+h+UVvNVNgxWNbqQWBC+FanvQ2zP7&#10;TEKyb9PdVdP+ercgeBxm5htmvuhNK87kfG1ZwcswAUFcWF1zqeD7a/U8AeEDssbWMin4JQ+L/PFh&#10;jpm2F97QeRtKESHsM1RQhdBlUvqiIoN+aDvi6B2tMxiidKXUDi8RblqZJslYGqw5LlTY0XtFRbM9&#10;GQXL6WT58znij7/NYU/73aF5TV2i1OCpf5uBCNSHe/jWXmsF6Sgy4f9OvAIy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714DHAAAA3gAAAA8AAAAAAAAAAAAAAAAAmAIAAGRy&#10;cy9kb3ducmV2LnhtbFBLBQYAAAAABAAEAPUAAACMAwAAAAA=&#10;" fillcolor="black" stroked="f"/>
                      <v:rect id="Rectangle 859" o:spid="_x0000_s4124" style="position:absolute;left:19069;top:815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dyG8cA&#10;AADeAAAADwAAAGRycy9kb3ducmV2LnhtbESPQWsCMRSE70L/Q3iF3jRx0aKrUWqh4EVQ20O9PTev&#10;u4ubl20Sddtf3whCj8PMfMPMl51txIV8qB1rGA4UCOLCmZpLDR/vb/0JiBCRDTaOScMPBVguHnpz&#10;zI278o4u+1iKBOGQo4YqxjaXMhQVWQwD1xIn78t5izFJX0rj8ZrgtpGZUs/SYs1pocKWXisqTvuz&#10;1bCaTlbf2xFvfnfHAx0+j6dx5pXWT4/dywxEpC7+h+/ttdGQjTI1hNudd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3chvHAAAA3gAAAA8AAAAAAAAAAAAAAAAAmAIAAGRy&#10;cy9kb3ducmV2LnhtbFBLBQYAAAAABAAEAPUAAACMAwAAAAA=&#10;" fillcolor="black" stroked="f"/>
                      <v:rect id="Rectangle 860" o:spid="_x0000_s4125" style="position:absolute;left:19069;top:8176;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XsbMgA&#10;AADeAAAADwAAAGRycy9kb3ducmV2LnhtbESPT0sDMRTE70K/Q3gFbzZpqFLXpqUVBC+C/XOwt9fN&#10;c3fp5mVNYrvtpzeC4HGYmd8ws0XvWnGiEBvPBsYjBYK49LbhysBu+3I3BRETssXWMxm4UITFfHAz&#10;w8L6M6/ptEmVyBCOBRqoU+oKKWNZk8M48h1x9j59cJiyDJW0Ac8Z7lqplXqQDhvOCzV29FxTedx8&#10;OwOrx+nq633Cb9f1YU/7j8PxXgdlzO2wXz6BSNSn//Bf+9Ua0BOtNPzeyVd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ZexsyAAAAN4AAAAPAAAAAAAAAAAAAAAAAJgCAABk&#10;cnMvZG93bnJldi54bWxQSwUGAAAAAAQABAD1AAAAjQMAAAAA&#10;" fillcolor="black" stroked="f"/>
                      <v:rect id="Rectangle 861" o:spid="_x0000_s4126" style="position:absolute;left:19069;top:819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J98gA&#10;AADeAAAADwAAAGRycy9kb3ducmV2LnhtbESPT2sCMRTE74V+h/AK3mrS1YquRqmFQi+F+uegt+fm&#10;ubu4edkmqW776Ruh4HGYmd8ws0VnG3EmH2rHGp76CgRx4UzNpYbt5u1xDCJEZIONY9LwQwEW8/u7&#10;GebGXXhF53UsRYJwyFFDFWObSxmKiiyGvmuJk3d03mJM0pfSeLwkuG1kptRIWqw5LVTY0mtFxWn9&#10;bTUsJ+Pl1+eQP35Xhz3td4fTc+aV1r2H7mUKIlIXb+H/9rvRkA0zNYD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KUn3yAAAAN4AAAAPAAAAAAAAAAAAAAAAAJgCAABk&#10;cnMvZG93bnJldi54bWxQSwUGAAAAAAQABAD1AAAAjQMAAAAA&#10;" fillcolor="black" stroked="f"/>
                      <v:rect id="Rectangle 862" o:spid="_x0000_s4127" style="position:absolute;left:19069;top:8221;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DRg8gA&#10;AADeAAAADwAAAGRycy9kb3ducmV2LnhtbESPQUsDMRSE7wX/Q3iCt27iskrdNi1WEHoRbPVgb6+b&#10;192lm5c1SdvVX2+EQo/DzHzDzBaD7cSJfGgda7jPFAjiypmWaw2fH6/jCYgQkQ12jknDDwVYzG9G&#10;MyyNO/OaTptYiwThUKKGJsa+lDJUDVkMmeuJk7d33mJM0tfSeDwnuO1krtSjtNhyWmiwp5eGqsPm&#10;aDUsnybL7/eC337Xuy1tv3aHh9wrre9uh+cpiEhDvIYv7ZXRkBe5KuD/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wNGDyAAAAN4AAAAPAAAAAAAAAAAAAAAAAJgCAABk&#10;cnMvZG93bnJldi54bWxQSwUGAAAAAAQABAD1AAAAjQMAAAAA&#10;" fillcolor="black" stroked="f"/>
                      <v:rect id="Rectangle 863" o:spid="_x0000_s4128" style="position:absolute;left:19069;top:824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x0GMcA&#10;AADeAAAADwAAAGRycy9kb3ducmV2LnhtbESPQWsCMRSE74L/ITyhN01ctOhqlFoo9FJQ20O9PTfP&#10;3cXNyzZJddtf3whCj8PMfMMs151txIV8qB1rGI8UCOLCmZpLDR/vL8MZiBCRDTaOScMPBViv+r0l&#10;5sZdeUeXfSxFgnDIUUMVY5tLGYqKLIaRa4mTd3LeYkzSl9J4vCa4bWSm1KO0WHNaqLCl54qK8/7b&#10;atjMZ5uv7YTffnfHAx0+j+dp5pXWD4PuaQEiUhf/w/f2q9GQTTI1h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MdBjHAAAA3gAAAA8AAAAAAAAAAAAAAAAAmAIAAGRy&#10;cy9kb3ducmV2LnhtbFBLBQYAAAAABAAEAPUAAACMAwAAAAA=&#10;" fillcolor="black" stroked="f"/>
                      <v:rect id="Rectangle 864" o:spid="_x0000_s4129" style="position:absolute;left:19069;top:826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7qb8cA&#10;AADeAAAADwAAAGRycy9kb3ducmV2LnhtbESPQWsCMRSE74L/ITyhN01crOhqlFoo9FKotod6e26e&#10;u4ubl22S6tZf3whCj8PMfMMs151txJl8qB1rGI8UCOLCmZpLDZ8fL8MZiBCRDTaOScMvBViv+r0l&#10;5sZdeEvnXSxFgnDIUUMVY5tLGYqKLIaRa4mTd3TeYkzSl9J4vCS4bWSm1FRarDktVNjSc0XFafdj&#10;NWzms833+4TfrtvDnvZfh9Nj5pXWD4PuaQEiUhf/w/f2q9GQTTI1h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e6m/HAAAA3gAAAA8AAAAAAAAAAAAAAAAAmAIAAGRy&#10;cy9kb3ducmV2LnhtbFBLBQYAAAAABAAEAPUAAACMAwAAAAA=&#10;" fillcolor="black" stroked="f"/>
                      <v:rect id="Rectangle 865" o:spid="_x0000_s4130" style="position:absolute;left:19069;top:829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P9MgA&#10;AADeAAAADwAAAGRycy9kb3ducmV2LnhtbESPT2sCMRTE74V+h/CE3mriYquuRqmFQi+F+uegt+fm&#10;ubu4edkmqW776Ruh4HGYmd8ws0VnG3EmH2rHGgZ9BYK4cKbmUsN28/Y4BhEissHGMWn4oQCL+f3d&#10;DHPjLryi8zqWIkE45KihirHNpQxFRRZD37XEyTs6bzEm6UtpPF4S3DYyU+pZWqw5LVTY0mtFxWn9&#10;bTUsJ+Pl1+eQP35Xhz3td4fTU+aV1g+97mUKIlIXb+H/9rvRkA0zNY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Ek/0yAAAAN4AAAAPAAAAAAAAAAAAAAAAAJgCAABk&#10;cnMvZG93bnJldi54bWxQSwUGAAAAAAQABAD1AAAAjQMAAAAA&#10;" fillcolor="black" stroked="f"/>
                      <v:rect id="Rectangle 866" o:spid="_x0000_s4131" style="position:absolute;left:19069;top:831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3bhsUA&#10;AADeAAAADwAAAGRycy9kb3ducmV2LnhtbERPy2oCMRTdF/oP4Qrd1cRBxY5GqYVCN0J9LOruOrnO&#10;DE5upkmqo1/fLASXh/OeLTrbiDP5UDvWMOgrEMSFMzWXGnbbz9cJiBCRDTaOScOVAizmz08zzI27&#10;8JrOm1iKFMIhRw1VjG0uZSgqshj6riVO3NF5izFBX0rj8ZLCbSMzpcbSYs2pocKWPioqTps/q2H5&#10;Nln+fg95dVsf9rT/OZxGmVdav/S69ymISF18iO/uL6MhG2Yq7U130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duGxQAAAN4AAAAPAAAAAAAAAAAAAAAAAJgCAABkcnMv&#10;ZG93bnJldi54bWxQSwUGAAAAAAQABAD1AAAAigMAAAAA&#10;" fillcolor="black" stroked="f"/>
                      <v:rect id="Rectangle 867" o:spid="_x0000_s4132" style="position:absolute;left:19069;top:8336;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F+HccA&#10;AADeAAAADwAAAGRycy9kb3ducmV2LnhtbESPQWsCMRSE70L/Q3hCb5q42KKrUWqh4KVQrQe9PTfP&#10;3cXNyzaJuu2vbwpCj8PMfMPMl51txJV8qB1rGA0VCOLCmZpLDbvPt8EERIjIBhvHpOGbAiwXD705&#10;5sbdeEPXbSxFgnDIUUMVY5tLGYqKLIaha4mTd3LeYkzSl9J4vCW4bWSm1LO0WHNaqLCl14qK8/Zi&#10;Naymk9XXx5jffzbHAx32x/NT5pXWj/3uZQYiUhf/w/f22mjIxpmawt+dd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Bfh3HAAAA3gAAAA8AAAAAAAAAAAAAAAAAmAIAAGRy&#10;cy9kb3ducmV2LnhtbFBLBQYAAAAABAAEAPUAAACMAwAAAAA=&#10;" fillcolor="black" stroked="f"/>
                      <v:rect id="Rectangle 868" o:spid="_x0000_s4133" style="position:absolute;left:19069;top:835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JBXccA&#10;AADeAAAADwAAAGRycy9kb3ducmV2LnhtbESPy2rCQBSG90LfYTiF7nRiULFpRqmFghvBSxd1d5I5&#10;TYKZM+nMqGmf3lkILn/+G1++7E0rLuR8Y1nBeJSAIC6tbrhS8HX4HM5B+ICssbVMCv7Iw3LxNMgx&#10;0/bKO7rsQyXiCPsMFdQhdJmUvqzJoB/Zjjh6P9YZDFG6SmqH1zhuWpkmyUwabDg+1NjRR03laX82&#10;Clav89XvdsKb/11xpON3cZqmLlHq5bl/fwMRqA+P8L291grSSTqOABEnoo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iQV3HAAAA3gAAAA8AAAAAAAAAAAAAAAAAmAIAAGRy&#10;cy9kb3ducmV2LnhtbFBLBQYAAAAABAAEAPUAAACMAwAAAAA=&#10;" fillcolor="black" stroked="f"/>
                      <v:rect id="Rectangle 869" o:spid="_x0000_s4134" style="position:absolute;left:19069;top:8381;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7kxsgA&#10;AADeAAAADwAAAGRycy9kb3ducmV2LnhtbESPT2vCQBTE74LfYXmF3nSTYItGV9FCoZeCf3qot2f2&#10;NQlm36a7W41++q4geBxm5jfMbNGZRpzI+dqygnSYgCAurK65VPC1ex+MQfiArLGxTAou5GEx7/dm&#10;mGt75g2dtqEUEcI+RwVVCG0upS8qMuiHtiWO3o91BkOUrpTa4TnCTSOzJHmVBmuOCxW29FZRcdz+&#10;GQWryXj1ux7x53Vz2NP++3B8yVyi1PNTt5yCCNSFR/je/tAKslGWp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buTGyAAAAN4AAAAPAAAAAAAAAAAAAAAAAJgCAABk&#10;cnMvZG93bnJldi54bWxQSwUGAAAAAAQABAD1AAAAjQMAAAAA&#10;" fillcolor="black" stroked="f"/>
                      <v:rect id="Rectangle 870" o:spid="_x0000_s4135" style="position:absolute;left:19069;top:8407;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x6sccA&#10;AADeAAAADwAAAGRycy9kb3ducmV2LnhtbESPQWsCMRSE74X+h/CE3mrWoEVXo9RCoRdBbQ/19tw8&#10;dxc3L9sk1dVf3whCj8PMfMPMFp1txIl8qB1rGPQzEMSFMzWXGr4+35/HIEJENtg4Jg0XCrCYPz7M&#10;MDfuzBs6bWMpEoRDjhqqGNtcylBUZDH0XUucvIPzFmOSvpTG4znBbSNVlr1IizWnhQpbequoOG5/&#10;rYblZLz8WQ95dd3sd7T73h9HymdaP/W61ymISF38D9/bH0aDGqqBgtudd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8erHHAAAA3gAAAA8AAAAAAAAAAAAAAAAAmAIAAGRy&#10;cy9kb3ducmV2LnhtbFBLBQYAAAAABAAEAPUAAACMAwAAAAA=&#10;" fillcolor="black" stroked="f"/>
                      <v:rect id="Rectangle 871" o:spid="_x0000_s4136" style="position:absolute;left:19069;top:8429;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DfKsgA&#10;AADeAAAADwAAAGRycy9kb3ducmV2LnhtbESPQWsCMRSE74L/ITyhN826tUVXo2hB6EWotod6e26e&#10;u4ubl20Sdeuvb4SCx2FmvmFmi9bU4kLOV5YVDAcJCOLc6ooLBV+f6/4YhA/IGmvLpOCXPCzm3c4M&#10;M22vvKXLLhQiQthnqKAMocmk9HlJBv3ANsTRO1pnMETpCqkdXiPc1DJNkldpsOK4UGJDbyXlp93Z&#10;KFhNxqufjxFvbtvDnvbfh9NL6hKlnnrtcgoiUBse4f/2u1aQjtLhM9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8N8qyAAAAN4AAAAPAAAAAAAAAAAAAAAAAJgCAABk&#10;cnMvZG93bnJldi54bWxQSwUGAAAAAAQABAD1AAAAjQMAAAAA&#10;" fillcolor="black" stroked="f"/>
                      <v:rect id="Rectangle 872" o:spid="_x0000_s4137" style="position:absolute;left:19069;top:8452;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lHXsgA&#10;AADeAAAADwAAAGRycy9kb3ducmV2LnhtbESPT2vCQBTE74LfYXmF3nRjSItGV9FCoZeCf3qot2f2&#10;NQlm36a7W41++q4geBxm5jfMbNGZRpzI+dqygtEwAUFcWF1zqeBr9z4Yg/ABWWNjmRRcyMNi3u/N&#10;MNf2zBs6bUMpIoR9jgqqENpcSl9UZNAPbUscvR/rDIYoXSm1w3OEm0amSfIqDdYcFyps6a2i4rj9&#10;MwpWk/Hqd53x53Vz2NP++3B8SV2i1PNTt5yCCNSFR/je/tAK0iwdZX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GUdeyAAAAN4AAAAPAAAAAAAAAAAAAAAAAJgCAABk&#10;cnMvZG93bnJldi54bWxQSwUGAAAAAAQABAD1AAAAjQMAAAAA&#10;" fillcolor="black" stroked="f"/>
                      <v:rect id="Rectangle 873" o:spid="_x0000_s4138" style="position:absolute;left:19069;top:904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XixccA&#10;AADeAAAADwAAAGRycy9kb3ducmV2LnhtbESPQWsCMRSE74X+h/AK3mrWRYuuRlFB6KWgtge9PTfP&#10;3cXNy5pEXf31jVDocZiZb5jJrDW1uJLzlWUFvW4Cgji3uuJCwc/36n0IwgdkjbVlUnAnD7Pp68sE&#10;M21vvKHrNhQiQthnqKAMocmk9HlJBn3XNsTRO1pnMETpCqkd3iLc1DJNkg9psOK4UGJDy5Ly0/Zi&#10;FCxGw8V53eevx+awp/3ucBqkLlGq89bOxyACteE//Nf+1ArSftob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V4sXHAAAA3gAAAA8AAAAAAAAAAAAAAAAAmAIAAGRy&#10;cy9kb3ducmV2LnhtbFBLBQYAAAAABAAEAPUAAACMAwAAAAA=&#10;" fillcolor="black" stroked="f"/>
                      <v:rect id="Rectangle 874" o:spid="_x0000_s4139" style="position:absolute;left:19069;top:906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d8ssgA&#10;AADeAAAADwAAAGRycy9kb3ducmV2LnhtbESPT2sCMRTE74LfITyhN826WLFbo2ih4EXw36HenpvX&#10;3cXNy5qkuvXTG6HQ4zAzv2Gm89bU4krOV5YVDAcJCOLc6ooLBYf9Z38CwgdkjbVlUvBLHuazbmeK&#10;mbY33tJ1FwoRIewzVFCG0GRS+rwkg35gG+LofVtnMETpCqkd3iLc1DJNkrE0WHFcKLGhj5Ly8+7H&#10;KFi+TZaXzYjX9+3pSMev0/k1dYlSL7128Q4iUBv+w3/tlVaQjtLhG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h3yyyAAAAN4AAAAPAAAAAAAAAAAAAAAAAJgCAABk&#10;cnMvZG93bnJldi54bWxQSwUGAAAAAAQABAD1AAAAjQMAAAAA&#10;" fillcolor="black" stroked="f"/>
                      <v:rect id="Rectangle 875" o:spid="_x0000_s4140" style="position:absolute;left:19069;top:909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vZKcgA&#10;AADeAAAADwAAAGRycy9kb3ducmV2LnhtbESPQWvCQBSE7wX/w/KE3pqNwbYaXUWFQi9CtT3U2zP7&#10;TILZt3F3q6m/visUPA4z8w0znXemEWdyvrasYJCkIIgLq2suFXx9vj2NQPiArLGxTAp+ycN81nuY&#10;Yq7thTd03oZSRAj7HBVUIbS5lL6oyKBPbEscvYN1BkOUrpTa4SXCTSOzNH2RBmuOCxW2tKqoOG5/&#10;jILleLQ8fQx5fd3sd7T73h+fM5cq9djvFhMQgbpwD/+337WCbJgNXuF2J14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y9kpyAAAAN4AAAAPAAAAAAAAAAAAAAAAAJgCAABk&#10;cnMvZG93bnJldi54bWxQSwUGAAAAAAQABAD1AAAAjQMAAAAA&#10;" fillcolor="black" stroked="f"/>
                      <v:rect id="Rectangle 876" o:spid="_x0000_s4141" style="position:absolute;left:19069;top:911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RNW8UA&#10;AADeAAAADwAAAGRycy9kb3ducmV2LnhtbERPy2rCQBTdC/2H4Ra604lBxaYZpRYKbgQfXdTdTeY2&#10;CWbupDOjpv16ZyG4PJx3vuxNKy7kfGNZwXiUgCAurW64UvB1+BzOQfiArLG1TAr+yMNy8TTIMdP2&#10;yju67EMlYgj7DBXUIXSZlL6syaAf2Y44cj/WGQwRukpqh9cYblqZJslMGmw4NtTY0UdN5Wl/NgpW&#10;r/PV73bCm/9dcaTjd3Gapi5R6uW5f38DEagPD/HdvdYK0kk6jnvjnXgF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VE1bxQAAAN4AAAAPAAAAAAAAAAAAAAAAAJgCAABkcnMv&#10;ZG93bnJldi54bWxQSwUGAAAAAAQABAD1AAAAigMAAAAA&#10;" fillcolor="black" stroked="f"/>
                      <v:rect id="Rectangle 877" o:spid="_x0000_s4142" style="position:absolute;left:19069;top:913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jowMcA&#10;AADeAAAADwAAAGRycy9kb3ducmV2LnhtbESPQWsCMRSE70L/Q3iCN826WNGtUaogeCmo7aHenpvn&#10;7uLmZU2ibvvrjVDocZiZb5jZojW1uJHzlWUFw0ECgji3uuJCwdfnuj8B4QOyxtoyKfghD4v5S2eG&#10;mbZ33tFtHwoRIewzVFCG0GRS+rwkg35gG+LonawzGKJ0hdQO7xFuapkmyVgarDgulNjQqqT8vL8a&#10;BcvpZHnZjvjjd3c80OH7eH5NXaJUr9u+v4EI1Ib/8F97oxWko3Q4heede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Y6MDHAAAA3gAAAA8AAAAAAAAAAAAAAAAAmAIAAGRy&#10;cy9kb3ducmV2LnhtbFBLBQYAAAAABAAEAPUAAACMAwAAAAA=&#10;" fillcolor="black" stroked="f"/>
                      <v:rect id="Rectangle 878" o:spid="_x0000_s4143" style="position:absolute;left:19069;top:915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6L4MYA&#10;AADeAAAADwAAAGRycy9kb3ducmV2LnhtbESPy2oCMRSG94W+QzhCdzVjULGjUWqh0I1QL4u6O06O&#10;M4OTk2mS6ujTNwvB5c9/45stOtuIM/lQO9Yw6GcgiAtnai417LafrxMQISIbbByThisFWMyfn2aY&#10;G3fhNZ03sRRphEOOGqoY21zKUFRkMfRdS5y8o/MWY5K+lMbjJY3bRqosG0uLNaeHClv6qKg4bf6s&#10;huXbZPn7PeTVbX3Y0/7ncBopn2n90uvepyAidfERvre/jAY1VCoBJJyE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6L4MYAAADeAAAADwAAAAAAAAAAAAAAAACYAgAAZHJz&#10;L2Rvd25yZXYueG1sUEsFBgAAAAAEAAQA9QAAAIsDAAAAAA==&#10;" fillcolor="black" stroked="f"/>
                      <v:rect id="Rectangle 879" o:spid="_x0000_s4144" style="position:absolute;left:19069;top:918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Iue8cA&#10;AADeAAAADwAAAGRycy9kb3ducmV2LnhtbESPQWsCMRSE74X+h/CE3mrWoEVXo9RCoRdBbQ/19tw8&#10;dxc3L9sk1dVf3whCj8PMfMPMFp1txIl8qB1rGPQzEMSFMzWXGr4+35/HIEJENtg4Jg0XCrCYPz7M&#10;MDfuzBs6bWMpEoRDjhqqGNtcylBUZDH0XUucvIPzFmOSvpTG4znBbSNVlr1IizWnhQpbequoOG5/&#10;rYblZLz8WQ95dd3sd7T73h9HymdaP/W61ymISF38D9/bH0aDGio1gNudd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CLnvHAAAA3gAAAA8AAAAAAAAAAAAAAAAAmAIAAGRy&#10;cy9kb3ducmV2LnhtbFBLBQYAAAAABAAEAPUAAACMAwAAAAA=&#10;" fillcolor="black" stroked="f"/>
                      <v:rect id="Rectangle 880" o:spid="_x0000_s4145" style="position:absolute;left:19069;top:920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CwDMcA&#10;AADeAAAADwAAAGRycy9kb3ducmV2LnhtbESPQWsCMRSE7wX/Q3iF3mq2wRZdjaJCoZeC2h709tw8&#10;dxc3L2uS6uqvb4RCj8PMfMNMZp1txJl8qB1reOlnIIgLZ2ouNXx/vT8PQYSIbLBxTBquFGA27T1M&#10;MDfuwms6b2IpEoRDjhqqGNtcylBUZDH0XUucvIPzFmOSvpTG4yXBbSNVlr1JizWnhQpbWlZUHDc/&#10;VsNiNFycVgP+vK33O9pt98dX5TOtnx67+RhEpC7+h//aH0aDGiil4H4nXQE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QsAzHAAAA3gAAAA8AAAAAAAAAAAAAAAAAmAIAAGRy&#10;cy9kb3ducmV2LnhtbFBLBQYAAAAABAAEAPUAAACMAwAAAAA=&#10;" fillcolor="black" stroked="f"/>
                      <v:rect id="Rectangle 881" o:spid="_x0000_s4146" style="position:absolute;left:19069;top:922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Vl8gA&#10;AADeAAAADwAAAGRycy9kb3ducmV2LnhtbESPQWsCMRSE74X+h/AKvXWzTW3RrVGqIPQiVNuD3p6b&#10;193FzcuaRN366xuh0OMwM98w42lvW3EiHxrHGh6zHARx6UzDlYavz8XDEESIyAZbx6ThhwJMJ7c3&#10;YyyMO/OKTutYiQThUKCGOsaukDKUNVkMmeuIk/ftvMWYpK+k8XhOcNtKlecv0mLDaaHGjuY1lfv1&#10;0WqYjYazw8eAl5fVbkvbzW7/rHyu9f1d//YKIlIf/8N/7XejQQ2Ueo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nBWXyAAAAN4AAAAPAAAAAAAAAAAAAAAAAJgCAABk&#10;cnMvZG93bnJldi54bWxQSwUGAAAAAAQABAD1AAAAjQMAAAAA&#10;" fillcolor="black" stroked="f"/>
                      <v:rect id="Rectangle 882" o:spid="_x0000_s4147" style="position:absolute;left:19069;top:925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WN48gA&#10;AADeAAAADwAAAGRycy9kb3ducmV2LnhtbESPQUsDMRSE7wX/Q3iCt27WsErdNi1WEHoRbPVgb6+b&#10;192lm5c1SdvVX2+EQo/DzHzDzBaD7cSJfGgda7jPchDElTMt1xo+P17HExAhIhvsHJOGHwqwmN+M&#10;Zlgad+Y1nTaxFgnCoUQNTYx9KWWoGrIYMtcTJ2/vvMWYpK+l8XhOcNtJleeP0mLLaaHBnl4aqg6b&#10;o9WwfJosv98Lfvtd77a0/dodHpTPtb67HZ6nICIN8Rq+tFdGgyqUKuD/Tro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dY3jyAAAAN4AAAAPAAAAAAAAAAAAAAAAAJgCAABk&#10;cnMvZG93bnJldi54bWxQSwUGAAAAAAQABAD1AAAAjQMAAAAA&#10;" fillcolor="black" stroked="f"/>
                      <v:rect id="Rectangle 883" o:spid="_x0000_s4148" style="position:absolute;left:19069;top:927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koeMcA&#10;AADeAAAADwAAAGRycy9kb3ducmV2LnhtbESPQWsCMRSE74L/ITyhN80atOhqlFoo9FJQ20O9PTfP&#10;3cXNyzZJddtf3whCj8PMfMMs151txIV8qB1rGI8yEMSFMzWXGj7eX4YzECEiG2wck4YfCrBe9XtL&#10;zI278o4u+1iKBOGQo4YqxjaXMhQVWQwj1xIn7+S8xZikL6XxeE1w20iVZY/SYs1pocKWnisqzvtv&#10;q2Ezn22+thN++90dD3T4PJ6nymdaPwy6pwWISF38D9/br0aDmig1h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5KHjHAAAA3gAAAA8AAAAAAAAAAAAAAAAAmAIAAGRy&#10;cy9kb3ducmV2LnhtbFBLBQYAAAAABAAEAPUAAACMAwAAAAA=&#10;" fillcolor="black" stroked="f"/>
                      <v:rect id="Rectangle 884" o:spid="_x0000_s4149" style="position:absolute;left:19069;top:929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u2D8cA&#10;AADeAAAADwAAAGRycy9kb3ducmV2LnhtbESPQWsCMRSE74L/ITyhN80arOhqlFoo9FKotod6e26e&#10;u4ubl22S6tZf3whCj8PMfMMs151txJl8qB1rGI8yEMSFMzWXGj4/XoYzECEiG2wck4ZfCrBe9XtL&#10;zI278JbOu1iKBOGQo4YqxjaXMhQVWQwj1xIn7+i8xZikL6XxeElw20iVZVNpsea0UGFLzxUVp92P&#10;1bCZzzbf7xN+u24Pe9p/HU6PymdaPwy6pwWISF38D9/br0aDmig1hd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rtg/HAAAA3gAAAA8AAAAAAAAAAAAAAAAAmAIAAGRy&#10;cy9kb3ducmV2LnhtbFBLBQYAAAAABAAEAPUAAACMAwAAAAA=&#10;" fillcolor="black" stroked="f"/>
                      <v:rect id="Rectangle 885" o:spid="_x0000_s4150" style="position:absolute;left:19069;top:931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cTlMgA&#10;AADeAAAADwAAAGRycy9kb3ducmV2LnhtbESPT2sCMRTE74V+h/CE3mrWYKuuRqmFQi+F+uegt+fm&#10;ubu4edkmqW776Ruh4HGYmd8ws0VnG3EmH2rHGgb9DARx4UzNpYbt5u1xDCJEZIONY9LwQwEW8/u7&#10;GebGXXhF53UsRYJwyFFDFWObSxmKiiyGvmuJk3d03mJM0pfSeLwkuG2kyrJnabHmtFBhS68VFaf1&#10;t9WwnIyXX59D/vhdHfa03x1OT8pnWj/0upcpiEhdvIX/2+9GgxoqNYLr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pxOUyAAAAN4AAAAPAAAAAAAAAAAAAAAAAJgCAABk&#10;cnMvZG93bnJldi54bWxQSwUGAAAAAAQABAD1AAAAjQMAAAAA&#10;" fillcolor="black" stroked="f"/>
                      <v:rect id="Rectangle 886" o:spid="_x0000_s4151" style="position:absolute;left:19069;top:934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iH5sUA&#10;AADeAAAADwAAAGRycy9kb3ducmV2LnhtbERPy2oCMRTdF/oP4Qrd1YxBxY5GqYVCN0J9LOruOrnO&#10;DE5upkmqo1/fLASXh/OeLTrbiDP5UDvWMOhnIIgLZ2ouNey2n68TECEiG2wck4YrBVjMn59mmBt3&#10;4TWdN7EUKYRDjhqqGNtcylBUZDH0XUucuKPzFmOCvpTG4yWF20aqLBtLizWnhgpb+qioOG3+rIbl&#10;22T5+z3k1W192NP+53AaKZ9p/dLr3qcgInXxIb67v4wGNVQq7U130hW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IfmxQAAAN4AAAAPAAAAAAAAAAAAAAAAAJgCAABkcnMv&#10;ZG93bnJldi54bWxQSwUGAAAAAAQABAD1AAAAigMAAAAA&#10;" fillcolor="black" stroked="f"/>
                      <v:rect id="Rectangle 887" o:spid="_x0000_s4152" style="position:absolute;left:19069;top:936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QifccA&#10;AADeAAAADwAAAGRycy9kb3ducmV2LnhtbESPQWsCMRSE7wX/Q3gFbzXbYIuuRtGC0Euhag/19tw8&#10;dxc3L9sk1dVf3xQEj8PMfMNM551txIl8qB1reB5kIIgLZ2ouNXxtV08jECEiG2wck4YLBZjPeg9T&#10;zI0785pOm1iKBOGQo4YqxjaXMhQVWQwD1xIn7+C8xZikL6XxeE5w20iVZa/SYs1pocKW3ioqjptf&#10;q2E5Hi1/Pof8cV3vd7T73h9flM+07j92iwmISF28h2/td6NBDZUaw/+dd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0In3HAAAA3gAAAA8AAAAAAAAAAAAAAAAAmAIAAGRy&#10;cy9kb3ducmV2LnhtbFBLBQYAAAAABAAEAPUAAACMAwAAAAA=&#10;" fillcolor="black" stroked="f"/>
                      <v:rect id="Rectangle 888" o:spid="_x0000_s4153" style="position:absolute;left:19069;top:938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cdPccA&#10;AADeAAAADwAAAGRycy9kb3ducmV2LnhtbESPzWrCQBSF94LvMFyhO52YWrFpRtFCoRuhahd1d81c&#10;k2DmTpyZxtin7ywKXR7OH1++6k0jOnK+tqxgOklAEBdW11wq+Dy8jRcgfEDW2FgmBXfysFoOBzlm&#10;2t54R90+lCKOsM9QQRVCm0npi4oM+oltiaN3ts5giNKVUju8xXHTyDRJ5tJgzfGhwpZeKyou+2+j&#10;YPO82Fw/Zrz92Z2OdPw6XZ5Slyj1MOrXLyAC9eE//Nd+1wrSWfoYASJOR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2XHT3HAAAA3gAAAA8AAAAAAAAAAAAAAAAAmAIAAGRy&#10;cy9kb3ducmV2LnhtbFBLBQYAAAAABAAEAPUAAACMAwAAAAA=&#10;" fillcolor="black" stroked="f"/>
                      <v:rect id="Rectangle 889" o:spid="_x0000_s4154" style="position:absolute;left:19069;top:941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u4psgA&#10;AADeAAAADwAAAGRycy9kb3ducmV2LnhtbESPQWsCMRSE74L/ITyhN826tUVXo2hB6EWotod6e26e&#10;u4ubl20Sdeuvb4SCx2FmvmFmi9bU4kLOV5YVDAcJCOLc6ooLBV+f6/4YhA/IGmvLpOCXPCzm3c4M&#10;M22vvKXLLhQiQthnqKAMocmk9HlJBv3ANsTRO1pnMETpCqkdXiPc1DJNkldpsOK4UGJDbyXlp93Z&#10;KFhNxqufjxFvbtvDnvbfh9NL6hKlnnrtcgoiUBse4f/2u1aQjtLnIdzv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27imyAAAAN4AAAAPAAAAAAAAAAAAAAAAAJgCAABk&#10;cnMvZG93bnJldi54bWxQSwUGAAAAAAQABAD1AAAAjQMAAAAA&#10;" fillcolor="black" stroked="f"/>
                      <v:rect id="Rectangle 890" o:spid="_x0000_s4155" style="position:absolute;left:19069;top:943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km0cgA&#10;AADeAAAADwAAAGRycy9kb3ducmV2LnhtbESPQWsCMRSE74X+h/AKvXWzTW3RrVGqIPQiVNuD3p6b&#10;193FzcuaRN366xuh0OMwM98w42lvW3EiHxrHGh6zHARx6UzDlYavz8XDEESIyAZbx6ThhwJMJ7c3&#10;YyyMO/OKTutYiQThUKCGOsaukDKUNVkMmeuIk/ftvMWYpK+k8XhOcNtKlecv0mLDaaHGjuY1lfv1&#10;0WqYjYazw8eAl5fVbkvbzW7/rHyu9f1d//YKIlIf/8N/7XejQQ3Uk4LrnXQF5O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CSbRyAAAAN4AAAAPAAAAAAAAAAAAAAAAAJgCAABk&#10;cnMvZG93bnJldi54bWxQSwUGAAAAAAQABAD1AAAAjQMAAAAA&#10;" fillcolor="black" stroked="f"/>
                      <v:rect id="Rectangle 891" o:spid="_x0000_s4156" style="position:absolute;left:19069;top:945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DSsgA&#10;AADeAAAADwAAAGRycy9kb3ducmV2LnhtbESPQWvCQBSE7wX/w/KE3pqN0RaNrlILhV4EtT3U2zP7&#10;TILZt+nuVlN/vSsUPA4z8w0zW3SmESdyvrasYJCkIIgLq2suFXx9vj+NQfiArLGxTAr+yMNi3nuY&#10;Ya7tmTd02oZSRAj7HBVUIbS5lL6oyKBPbEscvYN1BkOUrpTa4TnCTSOzNH2RBmuOCxW29FZRcdz+&#10;GgXLyXj5sx7x6rLZ72j3vT8+Zy5V6rHfvU5BBOrCPfzf/tAKslE2HM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RYNKyAAAAN4AAAAPAAAAAAAAAAAAAAAAAJgCAABk&#10;cnMvZG93bnJldi54bWxQSwUGAAAAAAQABAD1AAAAjQMAAAAA&#10;" fillcolor="black" stroked="f"/>
                      <v:rect id="Rectangle 892" o:spid="_x0000_s4157" style="position:absolute;left:19069;top:947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wbPs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bpSwa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qwbPskAAADeAAAADwAAAAAAAAAAAAAAAACYAgAA&#10;ZHJzL2Rvd25yZXYueG1sUEsFBgAAAAAEAAQA9QAAAI4DAAAAAA==&#10;" fillcolor="black" stroked="f"/>
                      <v:rect id="Rectangle 893" o:spid="_x0000_s4158" style="position:absolute;left:19069;top:950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C+pcgA&#10;AADeAAAADwAAAGRycy9kb3ducmV2LnhtbESPQWsCMRSE74X+h/AKvdWsqxZdjVIFwYugtod6e26e&#10;u4ubl22S6uqvNwWhx2FmvmEms9bU4kzOV5YVdDsJCOLc6ooLBV+fy7chCB+QNdaWScGVPMymz08T&#10;zLS98JbOu1CICGGfoYIyhCaT0uclGfQd2xBH72idwRClK6R2eIlwU8s0Sd6lwYrjQokNLUrKT7tf&#10;o2A+Gs5/Nn1e37aHPe2/D6dB6hKlXl/ajzGIQG34Dz/aK60g7ae9Af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4L6lyAAAAN4AAAAPAAAAAAAAAAAAAAAAAJgCAABk&#10;cnMvZG93bnJldi54bWxQSwUGAAAAAAQABAD1AAAAjQMAAAAA&#10;" fillcolor="black" stroked="f"/>
                      <v:rect id="Rectangle 894" o:spid="_x0000_s4159" style="position:absolute;left:19069;top:952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g0sgA&#10;AADeAAAADwAAAGRycy9kb3ducmV2LnhtbESPQWsCMRSE70L/Q3iF3jTrakVXo1RB8CJU20O9PTfP&#10;3cXNyzZJdfXXm0Khx2FmvmFmi9bU4kLOV5YV9HsJCOLc6ooLBZ8f6+4YhA/IGmvLpOBGHhbzp84M&#10;M22vvKPLPhQiQthnqKAMocmk9HlJBn3PNsTRO1lnMETpCqkdXiPc1DJNkpE0WHFcKLGhVUn5ef9j&#10;FCwn4+X3+5C3993xQIev4/k1dYlSL8/t2xREoDb8h//aG60gHaaDE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MiDSyAAAAN4AAAAPAAAAAAAAAAAAAAAAAJgCAABk&#10;cnMvZG93bnJldi54bWxQSwUGAAAAAAQABAD1AAAAjQMAAAAA&#10;" fillcolor="black" stroked="f"/>
                      <v:rect id="Rectangle 895" o:spid="_x0000_s4160" style="position:absolute;left:19069;top:954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6FScgA&#10;AADeAAAADwAAAGRycy9kb3ducmV2LnhtbESPQWsCMRSE74L/ITyhN826tdZujVKFgpdCtR709tw8&#10;dxc3L9sk6tpf3xQKHoeZ+YaZzltTiws5X1lWMBwkIIhzqysuFGy/3vsTED4ga6wtk4IbeZjPup0p&#10;ZtpeeU2XTShEhLDPUEEZQpNJ6fOSDPqBbYijd7TOYIjSFVI7vEa4qWWaJGNpsOK4UGJDy5Ly0+Zs&#10;FCxeJovvzxF//KwPe9rvDqen1CVKPfTat1cQgdpwD/+3V1pBOkofn+HvTr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foVJyAAAAN4AAAAPAAAAAAAAAAAAAAAAAJgCAABk&#10;cnMvZG93bnJldi54bWxQSwUGAAAAAAQABAD1AAAAjQMAAAAA&#10;" fillcolor="black" stroked="f"/>
                      <v:rect id="Rectangle 896" o:spid="_x0000_s4161" style="position:absolute;left:19069;top:957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RO8UA&#10;AADeAAAADwAAAGRycy9kb3ducmV2LnhtbERPz2vCMBS+C/4P4Qm7aWrnxHWNooPBLsLUHebt2Tzb&#10;YvNSk6zW/fXLYbDjx/c7X/WmER05X1tWMJ0kIIgLq2suFXwe3sYLED4ga2wsk4I7eVgth4McM21v&#10;vKNuH0oRQ9hnqKAKoc2k9EVFBv3EtsSRO1tnMEToSqkd3mK4aWSaJHNpsObYUGFLrxUVl/23UbB5&#10;XmyuHzPe/uxORzp+nS5PqUuUehj16xcQgfrwL/5zv2sF6Sx9jHvjnXg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4RE7xQAAAN4AAAAPAAAAAAAAAAAAAAAAAJgCAABkcnMv&#10;ZG93bnJldi54bWxQSwUGAAAAAAQABAD1AAAAigMAAAAA&#10;" fillcolor="black" stroked="f"/>
                      <v:rect id="Rectangle 897" o:spid="_x0000_s4162" style="position:absolute;left:19069;top:959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20oMkA&#10;AADeAAAADwAAAGRycy9kb3ducmV2LnhtbESPzWsCMRTE7wX/h/AEbzXr+oGuRtFCoZdC/Tjo7bl5&#10;7i5uXrZJqtv+9U1B6HGYmd8wi1VranEj5yvLCgb9BARxbnXFhYLD/vV5CsIHZI21ZVLwTR5Wy87T&#10;AjNt77yl2y4UIkLYZ6igDKHJpPR5SQZ93zbE0btYZzBE6QqpHd4j3NQyTZKJNFhxXCixoZeS8uvu&#10;yyjYzKabz48Rv/9szyc6Hc/XceoSpXrddj0HEagN/+FH+00rSEfpcAZ/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K20oMkAAADeAAAADwAAAAAAAAAAAAAAAACYAgAA&#10;ZHJzL2Rvd25yZXYueG1sUEsFBgAAAAAEAAQA9QAAAI4DAAAAAA==&#10;" fillcolor="black" stroked="f"/>
                      <v:rect id="Rectangle 898" o:spid="_x0000_s4163" style="position:absolute;left:19069;top:961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FuQMcA&#10;AADeAAAADwAAAGRycy9kb3ducmV2LnhtbESPy2rCQBSG94LvMJxCdzppSIuNmYgWCt0UvC3q7pg5&#10;JsHMmXRmqmmf3lkUXP78N75iMZhOXMj51rKCp2kCgriyuuVawX73PpmB8AFZY2eZFPySh0U5HhWY&#10;a3vlDV22oRZxhH2OCpoQ+lxKXzVk0E9tTxy9k3UGQ5SultrhNY6bTqZJ8iINthwfGuzpraHqvP0x&#10;Clavs9X3OuPPv83xQIev4/k5dYlSjw/Dcg4i0BDu4f/2h1aQZmkWASJORAF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RbkDHAAAA3gAAAA8AAAAAAAAAAAAAAAAAmAIAAGRy&#10;cy9kb3ducmV2LnhtbFBLBQYAAAAABAAEAPUAAACMAwAAAAA=&#10;" fillcolor="black" stroked="f"/>
                      <v:rect id="Rectangle 899" o:spid="_x0000_s4164" style="position:absolute;left:19069;top:963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3L28gA&#10;AADeAAAADwAAAGRycy9kb3ducmV2LnhtbESPT2vCQBTE74LfYXmF3nRjSItGV9FCoZeCf3qot2f2&#10;NQlm36a7W41++q4geBxm5jfMbNGZRpzI+dqygtEwAUFcWF1zqeBr9z4Yg/ABWWNjmRRcyMNi3u/N&#10;MNf2zBs6bUMpIoR9jgqqENpcSl9UZNAPbUscvR/rDIYoXSm1w3OEm0amSfIqDdYcFyps6a2i4rj9&#10;MwpWk/Hqd53x53Vz2NP++3B8SV2i1PNTt5yCCNSFR/je/tAK0izNRnC7E6+AnP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3cvbyAAAAN4AAAAPAAAAAAAAAAAAAAAAAJgCAABk&#10;cnMvZG93bnJldi54bWxQSwUGAAAAAAQABAD1AAAAjQMAAAAA&#10;" fillcolor="black" stroked="f"/>
                      <v:rect id="Rectangle 900" o:spid="_x0000_s4165" style="position:absolute;left:19069;top:966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9VrMYA&#10;AADeAAAADwAAAGRycy9kb3ducmV2LnhtbERPTWvCQBS8F/ofllfwVjcNVjS6kVoQvBSq7UFvz+wz&#10;Ccm+TXdXTfvr3YIgcxrmi5kvetOKMzlfW1bwMkxAEBdW11wq+P5aPU9A+ICssbVMCn7JwyJ/fJhj&#10;pu2FN3TehlLEEvYZKqhC6DIpfVGRQT+0HXHUjtYZDJG6UmqHl1huWpkmyVgarDkuVNjRe0VFsz0Z&#10;BcvpZPnzOeKPv81hT/vdoXlNXaLU4Kl/m4EI1Ie7+ZZeawXpKAL+78Qr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9VrMYAAADeAAAADwAAAAAAAAAAAAAAAACYAgAAZHJz&#10;L2Rvd25yZXYueG1sUEsFBgAAAAAEAAQA9QAAAIsDAAAAAA==&#10;" fillcolor="black" stroked="f"/>
                      <v:rect id="Rectangle 901" o:spid="_x0000_s4166" style="position:absolute;left:19069;top:968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PwN8kA&#10;AADeAAAADwAAAGRycy9kb3ducmV2LnhtbESPT2vCQBTE74V+h+UJvdWNaSqaukotCF4K9c9Bb8/s&#10;axLMvk13V4399F2h4HGYmd8wk1lnGnEm52vLCgb9BARxYXXNpYLtZvE8AuEDssbGMim4kofZ9PFh&#10;grm2F17ReR1KESHsc1RQhdDmUvqiIoO+b1vi6H1bZzBE6UqpHV4i3DQyTZKhNFhzXKiwpY+KiuP6&#10;ZBTMx6P5z1fGn7+rw572u8PxNXWJUk+97v0NRKAu3MP/7aVWkGZp9gK3O/EK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UPwN8kAAADeAAAADwAAAAAAAAAAAAAAAACYAgAA&#10;ZHJzL2Rvd25yZXYueG1sUEsFBgAAAAAEAAQA9QAAAI4DAAAAAA==&#10;" fillcolor="black" stroked="f"/>
                      <v:rect id="Rectangle 902" o:spid="_x0000_s4167" style="position:absolute;left:19069;top:970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poQ8gA&#10;AADeAAAADwAAAGRycy9kb3ducmV2LnhtbESPQWvCQBSE74X+h+UVvDWbhlhsdJVaEHoR1PZQb8/s&#10;Mwlm36a7W43++q4geBxm5htmMutNK47kfGNZwUuSgiAurW64UvD9tXgegfABWWNrmRScycNs+vgw&#10;wULbE6/puAmViBD2BSqoQ+gKKX1Zk0Gf2I44envrDIYoXSW1w1OEm1ZmafoqDTYcF2rs6KOm8rD5&#10;Mwrmb6P57yrn5WW929L2Z3cYZi5VavDUv49BBOrDPXxrf2oFWZ7lOVzv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qmhDyAAAAN4AAAAPAAAAAAAAAAAAAAAAAJgCAABk&#10;cnMvZG93bnJldi54bWxQSwUGAAAAAAQABAD1AAAAjQMAAAAA&#10;" fillcolor="black" stroked="f"/>
                      <v:rect id="Rectangle 903" o:spid="_x0000_s4168" style="position:absolute;left:19069;top:973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bN2M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WZ7lI/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5s3YyAAAAN4AAAAPAAAAAAAAAAAAAAAAAJgCAABk&#10;cnMvZG93bnJldi54bWxQSwUGAAAAAAQABAD1AAAAjQMAAAAA&#10;" fillcolor="black" stroked="f"/>
                      <v:rect id="Rectangle 904" o:spid="_x0000_s4169" style="position:absolute;left:19069;top:975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RTr8gA&#10;AADeAAAADwAAAGRycy9kb3ducmV2LnhtbESPT2vCQBTE70K/w/IKvZlNQxSbukoVhF4K/umh3p7Z&#10;1ySYfZvubjX207sFweMwM79hpvPetOJEzjeWFTwnKQji0uqGKwWfu9VwAsIHZI2tZVJwIQ/z2cNg&#10;ioW2Z97QaRsqESHsC1RQh9AVUvqyJoM+sR1x9L6tMxiidJXUDs8RblqZpelYGmw4LtTY0bKm8rj9&#10;NQoWL5PFzzrnj7/NYU/7r8NxlLlUqafH/u0VRKA+3MO39rtWkOVZPob/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NFOvyAAAAN4AAAAPAAAAAAAAAAAAAAAAAJgCAABk&#10;cnMvZG93bnJldi54bWxQSwUGAAAAAAQABAD1AAAAjQMAAAAA&#10;" fillcolor="black" stroked="f"/>
                      <v:rect id="Rectangle 905" o:spid="_x0000_s4170" style="position:absolute;left:19069;top:977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j2NMgA&#10;AADeAAAADwAAAGRycy9kb3ducmV2LnhtbESPQWvCQBSE70L/w/KE3nRjiNamrlILgheh2h7q7Zl9&#10;TYLZt+nuVqO/visIPQ4z8w0zW3SmESdyvrasYDRMQBAXVtdcKvj8WA2mIHxA1thYJgUX8rCYP/Rm&#10;mGt75i2ddqEUEcI+RwVVCG0upS8qMuiHtiWO3rd1BkOUrpTa4TnCTSPTJJlIgzXHhQpbequoOO5+&#10;jYLl83T5857x5ro97Gn/dTiOU5co9djvXl9ABOrCf/jeXmsFaZZmT3C7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ePY0yAAAAN4AAAAPAAAAAAAAAAAAAAAAAJgCAABk&#10;cnMvZG93bnJldi54bWxQSwUGAAAAAAQABAD1AAAAjQMAAAAA&#10;" fillcolor="black" stroked="f"/>
                      <v:rect id="Rectangle 906" o:spid="_x0000_s4171" style="position:absolute;left:19069;top:9798;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iRsUA&#10;AADeAAAADwAAAGRycy9kb3ducmV2LnhtbERPy2rCQBTdC/7DcAvd6aQhLTZmIloodFPwtai7a+aa&#10;BDN30pmppv16Z1FweTjvYjGYTlzI+daygqdpAoK4srrlWsF+9z6ZgfABWWNnmRT8kodFOR4VmGt7&#10;5Q1dtqEWMYR9jgqaEPpcSl81ZNBPbU8cuZN1BkOErpba4TWGm06mSfIiDbYcGxrs6a2h6rz9MQpW&#10;r7PV9zrjz7/N8UCHr+P5OXWJUo8Pw3IOItAQ7uJ/94dWkGZpFvfGO/EKy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52JGxQAAAN4AAAAPAAAAAAAAAAAAAAAAAJgCAABkcnMv&#10;ZG93bnJldi54bWxQSwUGAAAAAAQABAD1AAAAigMAAAAA&#10;" fillcolor="black" stroked="f"/>
                      <v:rect id="Rectangle 907" o:spid="_x0000_s4172" style="position:absolute;left:19069;top:982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vH3cgA&#10;AADeAAAADwAAAGRycy9kb3ducmV2LnhtbESPT2vCQBTE70K/w/IKvemmIS0aXaUWCr0U/HfQ2zP7&#10;TILZt+nuVqOfvisIHoeZ+Q0zmXWmESdyvras4HWQgCAurK65VLBZf/WHIHxA1thYJgUX8jCbPvUm&#10;mGt75iWdVqEUEcI+RwVVCG0upS8qMugHtiWO3sE6gyFKV0rt8BzhppFpkrxLgzXHhQpb+qyoOK7+&#10;jIL5aDj/XWT8c13ud7Tb7o9vqUuUennuPsYgAnXhEb63v7WCNEuzEdzuxCsg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q8fdyAAAAN4AAAAPAAAAAAAAAAAAAAAAAJgCAABk&#10;cnMvZG93bnJldi54bWxQSwUGAAAAAAQABAD1AAAAjQMAAAAA&#10;" fillcolor="black" stroked="f"/>
                      <v:rect id="Rectangle 908" o:spid="_x0000_s4173" style="position:absolute;left:19069;top:984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j4ncYA&#10;AADeAAAADwAAAGRycy9kb3ducmV2LnhtbESPy2rCQBSG90LfYTgFdzppUNHoKFUQ3Aheuqi7Y+Y0&#10;CWbOpDOjpn16ZyG4/PlvfLNFa2pxI+crywo++gkI4tzqigsFX8d1bwzCB2SNtWVS8EceFvO3zgwz&#10;be+8p9shFCKOsM9QQRlCk0np85IM+r5tiKP3Y53BEKUrpHZ4j+OmlmmSjKTBiuNDiQ2tSsovh6tR&#10;sJyMl7+7AW//9+cTnb7Pl2HqEqW67+3nFESgNrzCz/ZGK0gH6TACRJyI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j4ncYAAADeAAAADwAAAAAAAAAAAAAAAACYAgAAZHJz&#10;L2Rvd25yZXYueG1sUEsFBgAAAAAEAAQA9QAAAIsDAAAAAA==&#10;" fillcolor="black" stroked="f"/>
                      <v:rect id="Rectangle 909" o:spid="_x0000_s4174" style="position:absolute;left:19069;top:986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RdBscA&#10;AADeAAAADwAAAGRycy9kb3ducmV2LnhtbESPQWsCMRSE74X+h/AK3mrWRYuuRlFB6KWgtge9PTfP&#10;3cXNy5pEXf31jVDocZiZb5jJrDW1uJLzlWUFvW4Cgji3uuJCwc/36n0IwgdkjbVlUnAnD7Pp68sE&#10;M21vvKHrNhQiQthnqKAMocmk9HlJBn3XNsTRO1pnMETpCqkd3iLc1DJNkg9psOK4UGJDy5Ly0/Zi&#10;FCxGw8V53eevx+awp/3ucBqkLlGq89bOxyACteE//Nf+1ArSfjrowf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EXQbHAAAA3gAAAA8AAAAAAAAAAAAAAAAAmAIAAGRy&#10;cy9kb3ducmV2LnhtbFBLBQYAAAAABAAEAPUAAACMAwAAAAA=&#10;" fillcolor="black" stroked="f"/>
                      <v:rect id="Rectangle 910" o:spid="_x0000_s4175" style="position:absolute;left:19069;top:9891;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DcccA&#10;AADeAAAADwAAAGRycy9kb3ducmV2LnhtbESPQWsCMRSE74L/ITyhN80atOhqlFoo9FJQ20O9PTfP&#10;3cXNyzZJddtf3whCj8PMfMMs151txIV8qB1rGI8yEMSFMzWXGj7eX4YzECEiG2wck4YfCrBe9XtL&#10;zI278o4u+1iKBOGQo4YqxjaXMhQVWQwj1xIn7+S8xZikL6XxeE1w20iVZY/SYs1pocKWnisqzvtv&#10;q2Ezn22+thN++90dD3T4PJ6nymdaPwy6pwWISF38D9/br0aDmqip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w3HHAAAA3gAAAA8AAAAAAAAAAAAAAAAAmAIAAGRy&#10;cy9kb3ducmV2LnhtbFBLBQYAAAAABAAEAPUAAACMAwAAAAA=&#10;" fillcolor="black" stroked="f"/>
                      <v:rect id="Rectangle 911" o:spid="_x0000_s4176" style="position:absolute;left:19069;top:9914;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pm6sgA&#10;AADeAAAADwAAAGRycy9kb3ducmV2LnhtbESPQWsCMRSE74X+h/AKvdWsqxZdjVIFwYugtod6e26e&#10;u4ubl22S6uqvNwWhx2FmvmEms9bU4kzOV5YVdDsJCOLc6ooLBV+fy7chCB+QNdaWScGVPMymz08T&#10;zLS98JbOu1CICGGfoYIyhCaT0uclGfQd2xBH72idwRClK6R2eIlwU8s0Sd6lwYrjQokNLUrKT7tf&#10;o2A+Gs5/Nn1e37aHPe2/D6dB6hKlXl/ajzGIQG34Dz/aK60g7aeDHvzdiV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mmbqyAAAAN4AAAAPAAAAAAAAAAAAAAAAAJgCAABk&#10;cnMvZG93bnJldi54bWxQSwUGAAAAAAQABAD1AAAAjQMAAAAA&#10;" fillcolor="black" stroked="f"/>
                      <v:rect id="Rectangle 912" o:spid="_x0000_s4177" style="position:absolute;left:19069;top:993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P+nsgA&#10;AADeAAAADwAAAGRycy9kb3ducmV2LnhtbESPQWvCQBSE70L/w/IKvZlNQxSbukoVhF4KVXuot2f2&#10;NQlm36a7W43+ercgeBxm5htmOu9NK47kfGNZwXOSgiAurW64UvC1XQ0nIHxA1thaJgVn8jCfPQym&#10;WGh74jUdN6ESEcK+QAV1CF0hpS9rMugT2xFH78c6gyFKV0nt8BThppVZmo6lwYbjQo0dLWsqD5s/&#10;o2DxMln8fub8cVnvd7T73h9GmUuVenrs315BBOrDPXxrv2sFWZ6Ncvi/E6+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c/6eyAAAAN4AAAAPAAAAAAAAAAAAAAAAAJgCAABk&#10;cnMvZG93bnJldi54bWxQSwUGAAAAAAQABAD1AAAAjQMAAAAA&#10;" fillcolor="black" stroked="f"/>
                      <v:rect id="Rectangle 913" o:spid="_x0000_s4178" style="position:absolute;left:19069;top:9958;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bBcgA&#10;AADeAAAADwAAAGRycy9kb3ducmV2LnhtbESPT2vCQBTE74V+h+UVequbBlM0uooKQi8F//RQb8/s&#10;axLMvo27W41++q4geBxm5jfMeNqZRpzI+dqygvdeAoK4sLrmUsH3dvk2AOEDssbGMim4kIfp5Plp&#10;jLm2Z17TaRNKESHsc1RQhdDmUvqiIoO+Z1vi6P1aZzBE6UqpHZ4j3DQyTZIPabDmuFBhS4uKisPm&#10;zyiYDwfz46rPX9f1fke7n/0hS12i1OtLNxuBCNSFR/je/tQK0n6aZXC7E6+AnP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P1sFyAAAAN4AAAAPAAAAAAAAAAAAAAAAAJgCAABk&#10;cnMvZG93bnJldi54bWxQSwUGAAAAAAQABAD1AAAAjQMAAAAA&#10;" fillcolor="black" stroked="f"/>
                      <v:rect id="Rectangle 914" o:spid="_x0000_s4179" style="position:absolute;left:19069;top:9980;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3FcsgA&#10;AADeAAAADwAAAGRycy9kb3ducmV2LnhtbESPT2sCMRTE74LfIbxCb5rtoqKrUbRQ6EXw30Fvz81z&#10;d3Hzsk1SXfvpTaHQ4zAzv2Fmi9bU4kbOV5YVvPUTEMS51RUXCg77j94YhA/IGmvLpOBBHhbzbmeG&#10;mbZ33tJtFwoRIewzVFCG0GRS+rwkg75vG+LoXawzGKJ0hdQO7xFuapkmyUgarDgulNjQe0n5dfdt&#10;FKwm49XXZsDrn+35RKfj+TpMXaLU60u7nIII1Ib/8F/7UytIB+lwB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7cVyyAAAAN4AAAAPAAAAAAAAAAAAAAAAAJgCAABk&#10;cnMvZG93bnJldi54bWxQSwUGAAAAAAQABAD1AAAAjQMAAAAA&#10;" fillcolor="black" stroked="f"/>
                      <v:rect id="Rectangle 915" o:spid="_x0000_s4180" style="position:absolute;left:19069;top:10003;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Fg6cgA&#10;AADeAAAADwAAAGRycy9kb3ducmV2LnhtbESPQWvCQBSE7wX/w/KE3pqNQVuNrlILhV4EtT3U2zP7&#10;TILZt+nuVlN/vSsUPA4z8w0zW3SmESdyvrasYJCkIIgLq2suFXx9vj+NQfiArLGxTAr+yMNi3nuY&#10;Ya7tmTd02oZSRAj7HBVUIbS5lL6oyKBPbEscvYN1BkOUrpTa4TnCTSOzNH2WBmuOCxW29FZRcdz+&#10;GgXLyXj5sx7y6rLZ72j3vT+OMpcq9djvXqcgAnXhHv5vf2gF2TAbvcD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oWDpyAAAAN4AAAAPAAAAAAAAAAAAAAAAAJgCAABk&#10;cnMvZG93bnJldi54bWxQSwUGAAAAAAQABAD1AAAAjQMAAAAA&#10;" fillcolor="black" stroked="f"/>
                      <v:rect id="Rectangle 916" o:spid="_x0000_s4181" style="position:absolute;left:19069;top:10029;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70m8UA&#10;AADeAAAADwAAAGRycy9kb3ducmV2LnhtbERPy4rCMBTdC/MP4Q6403SKilajjILgRvAxi3F3be60&#10;xeamk0TtzNebheDycN6zRWtqcSPnK8sKPvoJCOLc6ooLBV/HdW8MwgdkjbVlUvBHHhbzt84MM23v&#10;vKfbIRQihrDPUEEZQpNJ6fOSDPq+bYgj92OdwRChK6R2eI/hppZpkoykwYpjQ4kNrUrKL4erUbCc&#10;jJe/uwFv//fnE52+z5dh6hKluu/t5xREoDa8xE/3RitIB+kw7o134hW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PvSbxQAAAN4AAAAPAAAAAAAAAAAAAAAAAJgCAABkcnMv&#10;ZG93bnJldi54bWxQSwUGAAAAAAQABAD1AAAAigMAAAAA&#10;" fillcolor="black" stroked="f"/>
                      <v:rect id="Rectangle 917" o:spid="_x0000_s4182" style="position:absolute;left:19069;top:10051;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JRAMcA&#10;AADeAAAADwAAAGRycy9kb3ducmV2LnhtbESPQWsCMRSE7wX/Q3iCt5p10aKrUVQQeimo7UFvz81z&#10;d3HzsiZRt/31jVDocZiZb5jZojW1uJPzlWUFg34Cgji3uuJCwdfn5nUMwgdkjbVlUvBNHhbzzssM&#10;M20fvKP7PhQiQthnqKAMocmk9HlJBn3fNsTRO1tnMETpCqkdPiLc1DJNkjdpsOK4UGJD65Lyy/5m&#10;FKwm49V1O+SPn93pSMfD6TJKXaJUr9supyACteE//Nd+1wrSYTqawPN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yUQDHAAAA3gAAAA8AAAAAAAAAAAAAAAAAmAIAAGRy&#10;cy9kb3ducmV2LnhtbFBLBQYAAAAABAAEAPUAAACMAwAAAAA=&#10;" fillcolor="black" stroked="f"/>
                      <v:rect id="Rectangle 918" o:spid="_x0000_s4183" style="position:absolute;left:19069;top:10073;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QyIMcA&#10;AADeAAAADwAAAGRycy9kb3ducmV2LnhtbESPzWrCQBSF94LvMFyhO500qKRpRqmFghuhahd1d5O5&#10;TYKZO+nMVGOfvrMouDycP75iPZhOXMj51rKCx1kCgriyuuVawcfxbZqB8AFZY2eZFNzIw3o1HhWY&#10;a3vlPV0OoRZxhH2OCpoQ+lxKXzVk0M9sTxy9L+sMhihdLbXDaxw3nUyTZCkNthwfGuzptaHqfPgx&#10;CjZP2eb7fc673315otNneV6kLlHqYTK8PIMINIR7+L+91QrSebqMABEno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kMiDHAAAA3gAAAA8AAAAAAAAAAAAAAAAAmAIAAGRy&#10;cy9kb3ducmV2LnhtbFBLBQYAAAAABAAEAPUAAACMAwAAAAA=&#10;" fillcolor="black" stroked="f"/>
                      <v:rect id="Rectangle 919" o:spid="_x0000_s4184" style="position:absolute;left:19069;top:10096;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Xu8gA&#10;AADeAAAADwAAAGRycy9kb3ducmV2LnhtbESPT2sCMRTE74LfITyhN826WLFbo2ih4EXw36HenpvX&#10;3cXNy5qkuvXTG6HQ4zAzv2Gm89bU4krOV5YVDAcJCOLc6ooLBYf9Z38CwgdkjbVlUvBLHuazbmeK&#10;mbY33tJ1FwoRIewzVFCG0GRS+rwkg35gG+LofVtnMETpCqkd3iLc1DJNkrE0WHFcKLGhj5Ly8+7H&#10;KFi+TZaXzYjX9+3pSMev0/k1dYlSL7128Q4iUBv+w3/tlVaQjtLxEJ534hW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aJe7yAAAAN4AAAAPAAAAAAAAAAAAAAAAAJgCAABk&#10;cnMvZG93bnJldi54bWxQSwUGAAAAAAQABAD1AAAAjQMAAAAA&#10;" fillcolor="black" stroked="f"/>
                      <v:rect id="Rectangle 920" o:spid="_x0000_s4185" style="position:absolute;left:19069;top:10118;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oJzMcA&#10;AADeAAAADwAAAGRycy9kb3ducmV2LnhtbESPQWsCMRSE74L/ITyhN80arOhqlFoo9FKotod6e26e&#10;u4ubl22S6tZf3whCj8PMfMMs151txJl8qB1rGI8yEMSFMzWXGj4/XoYzECEiG2wck4ZfCrBe9XtL&#10;zI278JbOu1iKBOGQo4YqxjaXMhQVWQwj1xIn7+i8xZikL6XxeElw20iVZVNpsea0UGFLzxUVp92P&#10;1bCZzzbf7xN+u24Pe9p/HU6PymdaPwy6pwWISF38D9/br0aDmqipgtuddAXk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6CczHAAAA3gAAAA8AAAAAAAAAAAAAAAAAmAIAAGRy&#10;cy9kb3ducmV2LnhtbFBLBQYAAAAABAAEAPUAAACMAwAAAAA=&#10;" fillcolor="black" stroked="f"/>
                      <v:rect id="Rectangle 921" o:spid="_x0000_s4186" style="position:absolute;left:19069;top:10140;width:22;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asV8gA&#10;AADeAAAADwAAAGRycy9kb3ducmV2LnhtbESPQWsCMRSE70L/Q3iF3jTrakVXo1RB8CJU20O9PTfP&#10;3cXNyzZJdfXXm0Khx2FmvmFmi9bU4kLOV5YV9HsJCOLc6ooLBZ8f6+4YhA/IGmvLpOBGHhbzp84M&#10;M22vvKPLPhQiQthnqKAMocmk9HlJBn3PNsTRO1lnMETpCqkdXiPc1DJNkpE0WHFcKLGhVUn5ef9j&#10;FCwn4+X3+5C3993xQIev4/k1dYlSL8/t2xREoDb8h//aG60gHaajA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9qxXyAAAAN4AAAAPAAAAAAAAAAAAAAAAAJgCAABk&#10;cnMvZG93bnJldi54bWxQSwUGAAAAAAQABAD1AAAAjQMAAAAA&#10;" fillcolor="black" stroked="f"/>
                      <v:rect id="Rectangle 922" o:spid="_x0000_s4187" style="position:absolute;left:19069;top:10163;width:22;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80I8gA&#10;AADeAAAADwAAAGRycy9kb3ducmV2LnhtbESPT2vCQBTE70K/w/IKvZlNQxSbukoVhF4K/umh3p7Z&#10;1ySYfZvubjX207sFweMwM79hpvPetOJEzjeWFTwnKQji0uqGKwWfu9VwAsIHZI2tZVJwIQ/z2cNg&#10;ioW2Z97QaRsqESHsC1RQh9AVUvqyJoM+sR1x9L6tMxiidJXUDs8RblqZpelYGmw4LtTY0bKm8rj9&#10;NQoWL5PFzzrnj7/NYU/7r8NxlLlUqafH/u0VRKA+3MO39rtWkOXZOIf/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HzQjyAAAAN4AAAAPAAAAAAAAAAAAAAAAAJgCAABk&#10;cnMvZG93bnJldi54bWxQSwUGAAAAAAQABAD1AAAAjQMAAAAA&#10;" fillcolor="black" stroked="f"/>
                      <v:rect id="Rectangle 923" o:spid="_x0000_s4188" style="position:absolute;left:19069;top:10185;width:22;height: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ORuMgA&#10;AADeAAAADwAAAGRycy9kb3ducmV2LnhtbESPT2sCMRTE74LfIbxCb5rtoqKrUbRQ6EXw30Fvz81z&#10;d3Hzsk1SXfvpTaHQ4zAzv2Fmi9bU4kbOV5YVvPUTEMS51RUXCg77j94YhA/IGmvLpOBBHhbzbmeG&#10;mbZ33tJtFwoRIewzVFCG0GRS+rwkg75vG+LoXawzGKJ0hdQO7xFuapkmyUgarDgulNjQe0n5dfdt&#10;FKwm49XXZsDrn+35RKfj+TpMXaLU60u7nIII1Ib/8F/7UytIB+loCL934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5G4yAAAAN4AAAAPAAAAAAAAAAAAAAAAAJgCAABk&#10;cnMvZG93bnJldi54bWxQSwUGAAAAAAQABAD1AAAAjQMAAAAA&#10;" fillcolor="black" stroked="f"/>
                      <v:rect id="Rectangle 924" o:spid="_x0000_s4189" style="position:absolute;left:-306;top:10513;width:1198;height:58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FssUA&#10;AADeAAAADwAAAGRycy9kb3ducmV2LnhtbESPwWrDMBBE74X8g9hAb40UU0zqRAklkFJ6SeMWel2s&#10;jWxqrYylxPbfV4FCjsPsvNnZ7EbXiiv1ofGsYblQIIgrbxq2Gr6/Dk8rECEiG2w9k4aJAuy2s4cN&#10;FsYPfKJrGa1IEA4Faqhj7AopQ1WTw7DwHXHyzr53GJPsrTQ9DgnuWpkplUuHDaeGGjva11T9lheX&#10;3pje6GNiaV/y1Y9VQ/Y5quOg9eN8fF2DiDTG+/F/+t1oyJ6zPIfbnMQA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cWyxQAAAN4AAAAPAAAAAAAAAAAAAAAAAJgCAABkcnMv&#10;ZG93bnJldi54bWxQSwUGAAAAAAQABAD1AAAAigMAAAAA&#10;" filled="f" stroked="f">
                        <v:textbox inset="0,0,0,0">
                          <w:txbxContent>
                            <w:p w:rsidR="006D2BEA" w:rsidRPr="00E801A3" w:rsidRDefault="006D2BEA" w:rsidP="00D35342">
                              <w:pPr>
                                <w:rPr>
                                  <w:sz w:val="13"/>
                                </w:rPr>
                              </w:pPr>
                              <w:proofErr w:type="gramStart"/>
                              <w:r w:rsidRPr="00E801A3">
                                <w:rPr>
                                  <w:rFonts w:ascii="ISOCPEUR" w:hAnsi="ISOCPEUR" w:cs="ISOCPEUR"/>
                                  <w:color w:val="000000"/>
                                  <w:sz w:val="16"/>
                                  <w:szCs w:val="28"/>
                                  <w:lang w:val="en-US"/>
                                </w:rPr>
                                <w:t>a</w:t>
                              </w:r>
                              <w:proofErr w:type="gramEnd"/>
                            </w:p>
                          </w:txbxContent>
                        </v:textbox>
                      </v:rect>
                      <v:rect id="Rectangle 925" o:spid="_x0000_s4190" style="position:absolute;left:7515;top:10713;width:1197;height:58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1gKcYA&#10;AADeAAAADwAAAGRycy9kb3ducmV2LnhtbESPzWrDMBCE74W+g9hCb41UU9zEiRJCoKX0kuYHcl2s&#10;jWxqrYylxvbbV4FAjsPsfLOzWA2uERfqQu1Zw+tEgSAuvanZajgePl6mIEJENth4Jg0jBVgtHx8W&#10;WBjf844u+2hFgnAoUEMVY1tIGcqKHIaJb4mTd/adw5hkZ6XpsE9w18hMqVw6rDk1VNjSpqLyd//n&#10;0hvjJ32PLO0sn56s6rOfQW17rZ+fhvUcRKQh3o9v6S+jIXvL8ne4zkkM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A1gKcYAAADeAAAADwAAAAAAAAAAAAAAAACYAgAAZHJz&#10;L2Rvd25yZXYueG1sUEsFBgAAAAAEAAQA9QAAAIsDAAAAAA==&#10;" filled="f" stroked="f">
                        <v:textbox inset="0,0,0,0">
                          <w:txbxContent>
                            <w:p w:rsidR="006D2BEA" w:rsidRPr="00E801A3" w:rsidRDefault="006D2BEA" w:rsidP="00D35342">
                              <w:pPr>
                                <w:rPr>
                                  <w:sz w:val="13"/>
                                </w:rPr>
                              </w:pPr>
                              <w:proofErr w:type="gramStart"/>
                              <w:r w:rsidRPr="00E801A3">
                                <w:rPr>
                                  <w:rFonts w:ascii="ISOCPEUR" w:hAnsi="ISOCPEUR" w:cs="ISOCPEUR"/>
                                  <w:color w:val="000000"/>
                                  <w:sz w:val="16"/>
                                  <w:szCs w:val="28"/>
                                  <w:lang w:val="en-US"/>
                                </w:rPr>
                                <w:t>b</w:t>
                              </w:r>
                              <w:proofErr w:type="gramEnd"/>
                            </w:p>
                          </w:txbxContent>
                        </v:textbox>
                      </v:rect>
                      <v:rect id="Rectangle 926" o:spid="_x0000_s4191" style="position:absolute;left:13479;top:10851;width:1198;height:52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L0W8UA&#10;AADeAAAADwAAAGRycy9kb3ducmV2LnhtbESPwUrDQBCG70LfYZmCN7trkFBjt0UKFfGitoLXITvd&#10;hGZnQ3Ztkrd3DoLH4Z//m282uyl06kpDaiNbuF8ZUMR1dC17C1+nw90aVMrIDrvIZGGmBLvt4maD&#10;lYsjf9L1mL0SCKcKLTQ595XWqW4oYFrFnliycxwCZhkHr92Ao8BDpwtjSh2wZbnQYE/7hurL8SeI&#10;xvxCbzNr/1iuv70Zi4/JvI/W3i6n5ydQmab8v/zXfnUWioeiFF95Rxi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vRbxQAAAN4AAAAPAAAAAAAAAAAAAAAAAJgCAABkcnMv&#10;ZG93bnJldi54bWxQSwUGAAAAAAQABAD1AAAAigMAAAAA&#10;" filled="f" stroked="f">
                        <v:textbox inset="0,0,0,0">
                          <w:txbxContent>
                            <w:p w:rsidR="006D2BEA" w:rsidRPr="00E801A3" w:rsidRDefault="006D2BEA" w:rsidP="00D35342">
                              <w:pPr>
                                <w:rPr>
                                  <w:sz w:val="13"/>
                                </w:rPr>
                              </w:pPr>
                              <w:proofErr w:type="gramStart"/>
                              <w:r w:rsidRPr="00E801A3">
                                <w:rPr>
                                  <w:rFonts w:ascii="ISOCPEUR" w:hAnsi="ISOCPEUR" w:cs="ISOCPEUR"/>
                                  <w:color w:val="000000"/>
                                  <w:sz w:val="16"/>
                                  <w:szCs w:val="28"/>
                                  <w:lang w:val="en-US"/>
                                </w:rPr>
                                <w:t>c</w:t>
                              </w:r>
                              <w:proofErr w:type="gramEnd"/>
                            </w:p>
                          </w:txbxContent>
                        </v:textbox>
                      </v:rect>
                      <v:shape id="Freeform 927" o:spid="_x0000_s4192" style="position:absolute;left:3525;top:2511;width:1394;height:2764;visibility:visible;mso-wrap-style:square;v-text-anchor:top" coordsize="375,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dIccgA&#10;AADeAAAADwAAAGRycy9kb3ducmV2LnhtbESPT0sDMRTE74LfITyhN5t1K6Vdm5ZSsFQv2r/Q22Pz&#10;3CxuXtYk7a7f3giCx2FmfsPMFr1txJV8qB0reBhmIIhLp2uuFBz2z/cTECEia2wck4JvCrCY397M&#10;sNCu4y1dd7ESCcKhQAUmxraQMpSGLIaha4mT9+G8xZikr6T22CW4bWSeZWNpsea0YLCllaHyc3ex&#10;Cvx5f1zLlXl7GX2Nlv71vesnp06pwV2/fAIRqY//4b/2RivIH/PxFH7vpCsg5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F0hxyAAAAN4AAAAPAAAAAAAAAAAAAAAAAJgCAABk&#10;cnMvZG93bnJldi54bWxQSwUGAAAAAAQABAD1AAAAjQMAAAAA&#10;" path="m252,r,369l375,369,190,743,,369r129,l129,,252,xe" fillcolor="aqua" stroked="f">
                        <v:path arrowok="t" o:connecttype="custom" o:connectlocs="93709,0;93709,137271;139448,137271;70654,276402;0,137271;47970,137271;47970,0;93709,0" o:connectangles="0,0,0,0,0,0,0,0"/>
                      </v:shape>
                      <v:shape id="Freeform 928" o:spid="_x0000_s4193" style="position:absolute;left:3502;top:2488;width:1440;height:2813;visibility:visible;mso-wrap-style:square;v-text-anchor:top" coordsize="387,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vZcUA&#10;AADeAAAADwAAAGRycy9kb3ducmV2LnhtbESPzWoCMRSF9wXfIVzBXc04SC2jUVQQ20UX1eL6Orlm&#10;Bic3YxLH8e2bRaHLw/njW6x624iOfKgdK5iMMxDEpdM1GwU/x93rO4gQkTU2jknBkwKsloOXBRba&#10;PfibukM0Io1wKFBBFWNbSBnKiiyGsWuJk3dx3mJM0hupPT7SuG1knmVv0mLN6aHClrYVldfD3Sow&#10;169b5+Vskh/3ujTnU/25OT+VGg379RxEpD7+h//aH1pBPs1nCSDhJBS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ye9lxQAAAN4AAAAPAAAAAAAAAAAAAAAAAJgCAABkcnMv&#10;ZG93bnJldi54bWxQSwUGAAAAAAQABAD1AAAAigMAAAAA&#10;" path="m258,13l252,6r,375l381,381r-7,-6l190,749r12,l12,375r-6,6l141,381,141,6r-6,7l258,13,258,,135,r-6,l129,6r,369l135,369,6,369r-6,l,375,190,749r,7l196,756r6,l202,749,387,375r,-6l381,369r-123,l264,375,264,6r,-6l258,r,13xe" fillcolor="black" stroked="f">
                        <v:path arrowok="t" o:connecttype="custom" o:connectlocs="95941,4836;93709,2232;93709,141735;141680,141735;139077,139503;70654,278634;75116,278634;4462,139503;2231,141735;52433,141735;52433,2232;50202,4836;95941,4836;95941,0;50202,0;47970,0;47970,2232;47970,139503;50202,137271;2231,137271;0,137271;0,139503;70654,278634;70654,281238;72885,281238;75116,281238;75116,278634;143911,139503;143911,137271;141680,137271;95941,137271;98172,139503;98172,2232;98172,0;95941,0;95941,4836" o:connectangles="0,0,0,0,0,0,0,0,0,0,0,0,0,0,0,0,0,0,0,0,0,0,0,0,0,0,0,0,0,0,0,0,0,0,0,0"/>
                      </v:shape>
                      <v:shape id="Freeform 929" o:spid="_x0000_s4194" style="position:absolute;left:10817;top:1621;width:1394;height:4156;visibility:visible;mso-wrap-style:square;v-text-anchor:top" coordsize="375,1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3EhccA&#10;AADeAAAADwAAAGRycy9kb3ducmV2LnhtbESPQUsDMRSE74L/ITyhN5vtUm1ZmxYRhKWgYKvQ4+vm&#10;uVl28xKS2G7/vRGEHoeZ+YZZbUY7iBOF2DlWMJsWIIgbpztuFXzuX++XIGJC1jg4JgUXirBZ396s&#10;sNLuzB902qVWZAjHChWYlHwlZWwMWYxT54mz9+2CxZRlaKUOeM5wO8iyKB6lxY7zgkFPL4aafvdj&#10;FRz7/uLnX5HeffH2sD0s62DaWqnJ3fj8BCLRmK7h/3atFZTzcjGDvzv5Cs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txIXHAAAA3gAAAA8AAAAAAAAAAAAAAAAAmAIAAGRy&#10;cy9kb3ducmV2LnhtbFBLBQYAAAAABAAEAPUAAACMAwAAAAA=&#10;" path="m252,r,749l375,749,184,1117,,749r123,l123,381r,-240l123,,252,xe" fillcolor="aqua" stroked="f">
                        <v:path arrowok="t" o:connecttype="custom" o:connectlocs="93709,0;93709,278635;139448,278635;68422,415534;0,278635;45739,278635;45739,141735;45739,52453;45739,0;93709,0" o:connectangles="0,0,0,0,0,0,0,0,0,0"/>
                      </v:shape>
                      <v:shape id="Freeform 930" o:spid="_x0000_s4195" style="position:absolute;left:10791;top:1599;width:1443;height:4204;visibility:visible;mso-wrap-style:square;v-text-anchor:top" coordsize="388,1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gGP8YA&#10;AADeAAAADwAAAGRycy9kb3ducmV2LnhtbESPT2vCQBTE7wW/w/IEb3VjsLWkboIEhB48NLbQ6yP7&#10;8odm38bsVtdv7wpCj8PM/IbZFsEM4kyT6y0rWC0TEMS11T23Cr6/9s9vIJxH1jhYJgVXclDks6ct&#10;ZtpeuKLz0bciQthlqKDzfsykdHVHBt3SjsTRa+xk0Ec5tVJPeIlwM8g0SV6lwZ7jQocjlR3Vv8c/&#10;o+AlXMvDWP3IDZ3Kz7CnRle7RqnFPOzeQXgK/j/8aH9oBek63aRwvxOv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gGP8YAAADeAAAADwAAAAAAAAAAAAAAAACYAgAAZHJz&#10;L2Rvd25yZXYueG1sUEsFBgAAAAAEAAQA9QAAAIsDAAAAAA==&#10;" path="m259,12l252,6r,755l382,761r-7,-6l185,1123r12,l13,755r-6,6l136,761,136,6r-6,6l259,12,259,,130,r-7,l123,6r,749l130,749,7,749r-7,l,755r185,368l185,1130r6,l197,1130r,-7l388,755r,-6l382,749r-123,l265,755,265,6r,-6l259,r,12xe" fillcolor="black" stroked="f">
                        <v:path arrowok="t" o:connecttype="custom" o:connectlocs="96313,4464;93710,2232;93710,283099;142052,283099;139449,280867;68795,417766;73257,417766;4834,280867;2603,283099;50573,283099;50573,2232;48342,4464;96313,4464;96313,0;48342,0;45739,0;45739,2232;45739,280867;48342,278635;2603,278635;0,278635;0,280867;68795,417766;68795,420370;71026,420370;73257,420370;73257,417766;144283,280867;144283,278635;142052,278635;96313,278635;98544,280867;98544,2232;98544,0;96313,0;96313,4464" o:connectangles="0,0,0,0,0,0,0,0,0,0,0,0,0,0,0,0,0,0,0,0,0,0,0,0,0,0,0,0,0,0,0,0,0,0,0,0"/>
                      </v:shape>
                      <v:shape id="Freeform 931" o:spid="_x0000_s4196" style="position:absolute;left:18403;top:2764;width:1394;height:2741;visibility:visible;mso-wrap-style:square;v-text-anchor:top" coordsize="37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obDcUA&#10;AADeAAAADwAAAGRycy9kb3ducmV2LnhtbESPT2sCMRTE7wW/Q3hCbzXrtqisRrEFwYvQ+uf+SJ67&#10;q8nLsom6++1NodDjMDO/YRarzllxpzbUnhWMRxkIYu1NzaWC42HzNgMRIrJB65kU9BRgtRy8LLAw&#10;/sE/dN/HUiQIhwIVVDE2hZRBV+QwjHxDnLyzbx3GJNtSmhYfCe6szLNsIh3WnBYqbOirIn3d35wC&#10;fZrh+aIn39bbz13fS1832Vap12G3noOI1MX/8F97axTkH/n0HX7vp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GhsNxQAAAN4AAAAPAAAAAAAAAAAAAAAAAJgCAABkcnMv&#10;ZG93bnJldi54bWxQSwUGAAAAAAQABAD1AAAAigMAAAAA&#10;" path="m246,r,368l375,368,185,737,,368r123,l123,,246,xe" fillcolor="aqua" stroked="f">
                        <v:path arrowok="t" o:connecttype="custom" o:connectlocs="91478,0;91478,136899;139448,136899;68794,274170;0,136899;45739,136899;45739,0;91478,0" o:connectangles="0,0,0,0,0,0,0,0"/>
                      </v:shape>
                      <v:shape id="Freeform 932" o:spid="_x0000_s4197" style="position:absolute;left:18381;top:2741;width:1442;height:2787;visibility:visible;mso-wrap-style:square;v-text-anchor:top" coordsize="388,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sRccA&#10;AADeAAAADwAAAGRycy9kb3ducmV2LnhtbESPQUvDQBSE74L/YXmCN7sxFFvSbosoBfFmaiq9vWZf&#10;s6HZt0t2TaO/3hUKPQ4z8w2zXI+2EwP1oXWs4HGSgSCunW65UfC53TzMQYSIrLFzTAp+KMB6dXuz&#10;xEK7M3/QUMZGJAiHAhWYGH0hZagNWQwT54mTd3S9xZhk30jd4znBbSfzLHuSFltOCwY9vRiqT+W3&#10;VVDOv45lxX73vtuaQ+V/h/3mVSp1fzc+L0BEGuM1fGm/aQX5NJ9N4f9Oug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k7EXHAAAA3gAAAA8AAAAAAAAAAAAAAAAAmAIAAGRy&#10;cy9kb3ducmV2LnhtbFBLBQYAAAAABAAEAPUAAACMAwAAAAA=&#10;" path="m252,12l246,6r,375l381,381r-6,-7l185,743r12,l13,374r-7,7l135,381,135,6r-6,6l252,12,252,,129,r-6,l123,6r,368l129,368,6,368r-6,l,374,185,743r,6l191,749r6,l197,743,388,374r,-6l381,368r-129,l258,374,258,6r,-6l252,r,12xe" fillcolor="black" stroked="f">
                        <v:path arrowok="t" o:connecttype="custom" o:connectlocs="93710,4464;91478,2232;91478,141735;141680,141735;139449,139131;68795,276402;73257,276402;4834,139131;2231,141735;50202,141735;50202,2232;47970,4464;93710,4464;93710,0;47970,0;45739,0;45739,2232;45739,139131;47970,136899;2231,136899;0,136899;0,139131;68795,276402;68795,278634;71026,278634;73257,278634;73257,276402;144283,139131;144283,136899;141680,136899;93710,136899;95941,139131;95941,2232;95941,0;93710,0;93710,4464" o:connectangles="0,0,0,0,0,0,0,0,0,0,0,0,0,0,0,0,0,0,0,0,0,0,0,0,0,0,0,0,0,0,0,0,0,0,0,0"/>
                      </v:shape>
                      <v:rect id="Rectangle 933" o:spid="_x0000_s4198" style="position:absolute;left:3774;top:1004;width:684;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2yiscA&#10;AADeAAAADwAAAGRycy9kb3ducmV2LnhtbESPT2vCQBTE70K/w/IKvemmoVqNriL+QY9WC7a3R/aZ&#10;hGbfhuxqop/eFYQeh5n5DTOZtaYUF6pdYVnBey8CQZxaXXCm4Puw7g5BOI+ssbRMCq7kYDZ96Uww&#10;0bbhL7rsfSYChF2CCnLvq0RKl+Zk0PVsRRy8k60N+iDrTOoamwA3pYyjaCANFhwWcqxokVP6tz8b&#10;BZthNf/Z2luTlavfzXF3HC0PI6/U22s7H4Pw1Pr/8LO91Qrij/izD4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NsorHAAAA3gAAAA8AAAAAAAAAAAAAAAAAmAIAAGRy&#10;cy9kb3ducmV2LnhtbFBLBQYAAAAABAAEAPUAAACMAwAAAAA=&#10;" filled="f" stroked="f">
                        <v:textbox inset="0,0,0,0">
                          <w:txbxContent>
                            <w:p w:rsidR="006D2BEA" w:rsidRPr="00E801A3" w:rsidRDefault="006D2BEA" w:rsidP="00D35342">
                              <w:pPr>
                                <w:rPr>
                                  <w:sz w:val="13"/>
                                </w:rPr>
                              </w:pPr>
                              <w:r w:rsidRPr="00E801A3">
                                <w:rPr>
                                  <w:rFonts w:ascii="ISOCPEUR" w:hAnsi="ISOCPEUR" w:cs="ISOCPEUR"/>
                                  <w:color w:val="000000"/>
                                  <w:sz w:val="19"/>
                                  <w:szCs w:val="30"/>
                                  <w:lang w:val="en-US"/>
                                </w:rPr>
                                <w:t>F</w:t>
                              </w:r>
                            </w:p>
                          </w:txbxContent>
                        </v:textbox>
                      </v:rect>
                      <v:rect id="Rectangle 934" o:spid="_x0000_s4199" style="position:absolute;left:4280;top:1235;width:498;height:1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8s/cgA&#10;AADeAAAADwAAAGRycy9kb3ducmV2LnhtbESPT2vCQBTE7wW/w/KE3urGUNKYZhXRFj36D2xvj+xr&#10;Esy+DdmtSfvpu0LB4zAzv2HyxWAacaXO1ZYVTCcRCOLC6ppLBafj+1MKwnlkjY1lUvBDDhbz0UOO&#10;mbY97+l68KUIEHYZKqi8bzMpXVGRQTexLXHwvmxn0AfZlVJ32Ae4aWQcRYk0WHNYqLClVUXF5fBt&#10;FGzSdvmxtb992bx9bs6782x9nHmlHsfD8hWEp8Hfw//trVYQP8cvC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nyz9yAAAAN4AAAAPAAAAAAAAAAAAAAAAAJgCAABk&#10;cnMvZG93bnJldi54bWxQSwUGAAAAAAQABAD1AAAAjQMAAAAA&#10;" filled="f" stroked="f">
                        <v:textbox inset="0,0,0,0">
                          <w:txbxContent>
                            <w:p w:rsidR="006D2BEA" w:rsidRPr="00E801A3" w:rsidRDefault="006D2BEA" w:rsidP="00D35342">
                              <w:pPr>
                                <w:rPr>
                                  <w:sz w:val="13"/>
                                </w:rPr>
                              </w:pPr>
                              <w:r w:rsidRPr="00E801A3">
                                <w:rPr>
                                  <w:rFonts w:ascii="ISOCPEUR" w:hAnsi="ISOCPEUR" w:cs="ISOCPEUR"/>
                                  <w:color w:val="000000"/>
                                  <w:sz w:val="15"/>
                                  <w:szCs w:val="24"/>
                                  <w:lang w:val="en-US"/>
                                </w:rPr>
                                <w:t>0</w:t>
                              </w:r>
                            </w:p>
                          </w:txbxContent>
                        </v:textbox>
                      </v:rect>
                      <v:rect id="Rectangle 935" o:spid="_x0000_s4200" style="position:absolute;left:10360;width:684;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OJZscA&#10;AADeAAAADwAAAGRycy9kb3ducmV2LnhtbESPT2vCQBTE7wW/w/IEb3VjKDWmriLaokf/FGxvj+xr&#10;Esy+DdnVRD+9Kwg9DjPzG2Y670wlLtS40rKC0TACQZxZXXKu4Pvw9ZqAcB5ZY2WZFFzJwXzWe5li&#10;qm3LO7rsfS4ChF2KCgrv61RKlxVk0A1tTRy8P9sY9EE2udQNtgFuKhlH0bs0WHJYKLCmZUHZaX82&#10;CtZJvfjZ2FubV5+/6+P2OFkdJl6pQb9bfIDw1Pn/8LO90Qrit3g8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iWbHAAAA3gAAAA8AAAAAAAAAAAAAAAAAmAIAAGRy&#10;cy9kb3ducmV2LnhtbFBLBQYAAAAABAAEAPUAAACMAwAAAAA=&#10;" filled="f" stroked="f">
                        <v:textbox inset="0,0,0,0">
                          <w:txbxContent>
                            <w:p w:rsidR="006D2BEA" w:rsidRPr="00E801A3" w:rsidRDefault="006D2BEA" w:rsidP="00D35342">
                              <w:pPr>
                                <w:rPr>
                                  <w:sz w:val="13"/>
                                </w:rPr>
                              </w:pPr>
                              <w:r w:rsidRPr="00E801A3">
                                <w:rPr>
                                  <w:rFonts w:ascii="ISOCPEUR" w:hAnsi="ISOCPEUR" w:cs="ISOCPEUR"/>
                                  <w:color w:val="000000"/>
                                  <w:sz w:val="19"/>
                                  <w:szCs w:val="30"/>
                                  <w:lang w:val="en-US"/>
                                </w:rPr>
                                <w:t>F</w:t>
                              </w:r>
                            </w:p>
                          </w:txbxContent>
                        </v:textbox>
                      </v:rect>
                      <v:rect id="Rectangle 936" o:spid="_x0000_s4201" style="position:absolute;left:10862;top:204;width:498;height:1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wdFMMA&#10;AADeAAAADwAAAGRycy9kb3ducmV2LnhtbERPy4rCMBTdC/5DuMLsNLXIjFajiDro0heou0tzbYvN&#10;TWkytjNfbxYDLg/nPVu0phRPql1hWcFwEIEgTq0uOFNwPn33xyCcR9ZYWiYFv+RgMe92Zpho2/CB&#10;nkefiRDCLkEFufdVIqVLczLoBrYiDtzd1gZ9gHUmdY1NCDeljKPoUxosODTkWNEqp/Rx/DEKtuNq&#10;ed3ZvyYrN7ftZX+ZrE8Tr9RHr11OQXhq/Vv8795pBfEo/g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wdFMMAAADeAAAADwAAAAAAAAAAAAAAAACYAgAAZHJzL2Rv&#10;d25yZXYueG1sUEsFBgAAAAAEAAQA9QAAAIgDAAAAAA==&#10;" filled="f" stroked="f">
                        <v:textbox inset="0,0,0,0">
                          <w:txbxContent>
                            <w:p w:rsidR="006D2BEA" w:rsidRPr="00E801A3" w:rsidRDefault="006D2BEA" w:rsidP="00D35342">
                              <w:pPr>
                                <w:rPr>
                                  <w:sz w:val="13"/>
                                </w:rPr>
                              </w:pPr>
                              <w:r w:rsidRPr="00E801A3">
                                <w:rPr>
                                  <w:rFonts w:ascii="ISOCPEUR" w:hAnsi="ISOCPEUR" w:cs="ISOCPEUR"/>
                                  <w:color w:val="000000"/>
                                  <w:sz w:val="15"/>
                                  <w:szCs w:val="24"/>
                                  <w:lang w:val="en-US"/>
                                </w:rPr>
                                <w:t>0</w:t>
                              </w:r>
                            </w:p>
                          </w:txbxContent>
                        </v:textbox>
                      </v:rect>
                      <v:rect id="Rectangle 937" o:spid="_x0000_s4202" style="position:absolute;left:11248;width:1335;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C4j8cA&#10;AADeAAAADwAAAGRycy9kb3ducmV2LnhtbESPQWvCQBSE7wX/w/IEb3VjkNZEVxFb0WOrgnp7ZJ9J&#10;MPs2ZFeT+uvdQqHHYWa+YWaLzlTiTo0rLSsYDSMQxJnVJecKDvv16wSE88gaK8uk4IccLOa9lxmm&#10;2rb8Tfedz0WAsEtRQeF9nUrpsoIMuqGtiYN3sY1BH2STS91gG+CmknEUvUmDJYeFAmtaFZRddzej&#10;YDOpl6etfbR59XneHL+Oycc+8UoN+t1yCsJT5//Df+2tVhCP4/c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AuI/HAAAA3gAAAA8AAAAAAAAAAAAAAAAAmAIAAGRy&#10;cy9kb3ducmV2LnhtbFBLBQYAAAAABAAEAPUAAACMAwAAAAA=&#10;" filled="f" stroked="f">
                        <v:textbox inset="0,0,0,0">
                          <w:txbxContent>
                            <w:p w:rsidR="006D2BEA" w:rsidRPr="00E801A3" w:rsidRDefault="006D2BEA" w:rsidP="00D35342">
                              <w:pPr>
                                <w:rPr>
                                  <w:sz w:val="13"/>
                                </w:rPr>
                              </w:pPr>
                              <w:r w:rsidRPr="00E801A3">
                                <w:rPr>
                                  <w:rFonts w:ascii="ISOCPEUR" w:hAnsi="ISOCPEUR" w:cs="ISOCPEUR"/>
                                  <w:color w:val="000000"/>
                                  <w:sz w:val="19"/>
                                  <w:szCs w:val="30"/>
                                  <w:lang w:val="en-US"/>
                                </w:rPr>
                                <w:t>+F</w:t>
                              </w:r>
                            </w:p>
                          </w:txbxContent>
                        </v:textbox>
                      </v:rect>
                      <v:rect id="Rectangle 938" o:spid="_x0000_s4203" style="position:absolute;left:12278;top:204;width:499;height:1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9hNcUA&#10;AADeAAAADwAAAGRycy9kb3ducmV2LnhtbESPy4rCMBSG98K8QzgDs9PUMkitRpEZB116A3V3aI5t&#10;sTkpTbQdn94sBJc//41vOu9MJe7UuNKyguEgAkGcWV1yruCw/+snIJxH1lhZJgX/5GA+++hNMdW2&#10;5S3ddz4XYYRdigoK7+tUSpcVZNANbE0cvIttDPogm1zqBtswbioZR9FIGiw5PBRY009B2XV3MwpW&#10;Sb04re2jzavleXXcHMe/+7FX6uuzW0xAeOr8O/xqr7WC+DtOAkDACSg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72E1xQAAAN4AAAAPAAAAAAAAAAAAAAAAAJgCAABkcnMv&#10;ZG93bnJldi54bWxQSwUGAAAAAAQABAD1AAAAigMAAAAA&#10;" filled="f" stroked="f">
                        <v:textbox inset="0,0,0,0">
                          <w:txbxContent>
                            <w:p w:rsidR="006D2BEA" w:rsidRPr="00E801A3" w:rsidRDefault="006D2BEA" w:rsidP="00D35342">
                              <w:pPr>
                                <w:rPr>
                                  <w:sz w:val="13"/>
                                </w:rPr>
                              </w:pPr>
                              <w:r w:rsidRPr="00E801A3">
                                <w:rPr>
                                  <w:rFonts w:ascii="ISOCPEUR" w:hAnsi="ISOCPEUR" w:cs="ISOCPEUR"/>
                                  <w:color w:val="000000"/>
                                  <w:sz w:val="15"/>
                                  <w:szCs w:val="24"/>
                                  <w:lang w:val="en-US"/>
                                </w:rPr>
                                <w:t>1</w:t>
                              </w:r>
                            </w:p>
                          </w:txbxContent>
                        </v:textbox>
                      </v:rect>
                      <v:rect id="Rectangle 939" o:spid="_x0000_s4204" style="position:absolute;left:18634;top:1004;width:684;height:1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PErscA&#10;AADeAAAADwAAAGRycy9kb3ducmV2LnhtbESPQWvCQBSE7wX/w/IEb3VjEIlpVhGt6LHVgu3tkX0m&#10;wezbkN0m0V/fLRR6HGbmGyZbD6YWHbWusqxgNo1AEOdWV1wo+DjvnxMQziNrrC2Tgjs5WK9GTxmm&#10;2vb8Tt3JFyJA2KWooPS+SaV0eUkG3dQ2xMG72tagD7ItpG6xD3BTyziKFtJgxWGhxIa2JeW307dR&#10;cEiazefRPvqifv06XN4uy9156ZWajIfNCwhPg/8P/7WPWkE8j5MZ/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jxK7HAAAA3gAAAA8AAAAAAAAAAAAAAAAAmAIAAGRy&#10;cy9kb3ducmV2LnhtbFBLBQYAAAAABAAEAPUAAACMAwAAAAA=&#10;" filled="f" stroked="f">
                        <v:textbox inset="0,0,0,0">
                          <w:txbxContent>
                            <w:p w:rsidR="006D2BEA" w:rsidRPr="00E801A3" w:rsidRDefault="006D2BEA" w:rsidP="00D35342">
                              <w:pPr>
                                <w:rPr>
                                  <w:sz w:val="13"/>
                                </w:rPr>
                              </w:pPr>
                              <w:r w:rsidRPr="00E801A3">
                                <w:rPr>
                                  <w:rFonts w:ascii="ISOCPEUR" w:hAnsi="ISOCPEUR" w:cs="ISOCPEUR"/>
                                  <w:color w:val="000000"/>
                                  <w:sz w:val="19"/>
                                  <w:szCs w:val="30"/>
                                  <w:lang w:val="en-US"/>
                                </w:rPr>
                                <w:t>F</w:t>
                              </w:r>
                            </w:p>
                          </w:txbxContent>
                        </v:textbox>
                      </v:rect>
                      <v:rect id="Rectangle 940" o:spid="_x0000_s4205" style="position:absolute;left:19136;top:1235;width:498;height:1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Fa2ccA&#10;AADeAAAADwAAAGRycy9kb3ducmV2LnhtbESPQWvCQBSE7wX/w/KE3urGUEqM2Yhoix5bFdTbI/tM&#10;gtm3Ibs1aX99tyB4HGbmGyZbDKYRN+pcbVnBdBKBIC6srrlUcNh/vCQgnEfW2FgmBT/kYJGPnjJM&#10;te35i247X4oAYZeigsr7NpXSFRUZdBPbEgfvYjuDPsiulLrDPsBNI+MoepMGaw4LFba0qqi47r6N&#10;gk3SLk9b+9uXzft5c/w8ztb7mVfqeTws5yA8Df4Rvre3WkH8Gicx/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xWtnHAAAA3gAAAA8AAAAAAAAAAAAAAAAAmAIAAGRy&#10;cy9kb3ducmV2LnhtbFBLBQYAAAAABAAEAPUAAACMAwAAAAA=&#10;" filled="f" stroked="f">
                        <v:textbox inset="0,0,0,0">
                          <w:txbxContent>
                            <w:p w:rsidR="006D2BEA" w:rsidRPr="00E801A3" w:rsidRDefault="006D2BEA" w:rsidP="00D35342">
                              <w:pPr>
                                <w:rPr>
                                  <w:sz w:val="13"/>
                                </w:rPr>
                              </w:pPr>
                              <w:r w:rsidRPr="00E801A3">
                                <w:rPr>
                                  <w:rFonts w:ascii="ISOCPEUR" w:hAnsi="ISOCPEUR" w:cs="ISOCPEUR"/>
                                  <w:color w:val="000000"/>
                                  <w:sz w:val="15"/>
                                  <w:szCs w:val="24"/>
                                  <w:lang w:val="en-US"/>
                                </w:rPr>
                                <w:t>0</w:t>
                              </w:r>
                            </w:p>
                          </w:txbxContent>
                        </v:textbox>
                      </v:rect>
                      <v:line id="Line 941" o:spid="_x0000_s4206" style="position:absolute;flip:x;visibility:visible;mso-wrap-style:square" from="483,9091" to="5261,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USnckAAADeAAAADwAAAGRycy9kb3ducmV2LnhtbESPQWsCMRSE70L/Q3iF3jTbbbGyNYpU&#10;LKVQi7YeentuXncXNy9LEt34701B6HGYmW+Y6TyaVpzI+caygvtRBoK4tLrhSsH312o4AeEDssbW&#10;Mik4k4f57GYwxULbnjd02oZKJAj7AhXUIXSFlL6syaAf2Y44eb/WGQxJukpqh32Cm1bmWTaWBhtO&#10;CzV29FJTedgejYLN+on37vUYD3Hff3z+7Kr33XKh1N1tXDyDCBTDf/jaftMK8sd88gB/d9IVkLML&#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rVEp3JAAAA3gAAAA8AAAAA&#10;AAAAAAAAAAAAoQIAAGRycy9kb3ducmV2LnhtbFBLBQYAAAAABAAEAPkAAACXAwAAAAA=&#10;" strokeweight="0"/>
                      <v:line id="Line 942" o:spid="_x0000_s4207" style="position:absolute;flip:x;visibility:visible;mso-wrap-style:square" from="483,9363" to="3547,9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yK6cgAAADeAAAADwAAAGRycy9kb3ducmV2LnhtbESPQWsCMRSE74L/IbyCN812kVa2RhFL&#10;pRRaUeuht+fmdXdx87Ik0U3/fVMoeBxm5htmvoymFVdyvrGs4H6SgSAurW64UvB5eBnPQPiArLG1&#10;TAp+yMNyMRzMsdC25x1d96ESCcK+QAV1CF0hpS9rMugntiNO3rd1BkOSrpLaYZ/gppV5lj1Igw2n&#10;hRo7WtdUnvcXo2D38cgnt7nEczz179uvY/V2fF4pNbqLqycQgWK4hf/br1pBPs1nU/i7k66AXP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TyK6cgAAADeAAAADwAAAAAA&#10;AAAAAAAAAAChAgAAZHJzL2Rvd25yZXYueG1sUEsFBgAAAAAEAAQA+QAAAJYDAAAAAA==&#10;" strokeweight="0"/>
                      <v:line id="Line 943" o:spid="_x0000_s4208" style="position:absolute;flip:y;visibility:visible;mso-wrap-style:square" from="1353,9363" to="1357,12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AvcskAAADeAAAADwAAAGRycy9kb3ducmV2LnhtbESPQWsCMRSE70L/Q3iF3jTbpbWyNYpU&#10;LKVQi7YeentuXncXNy9LEt34701B6HGYmW+Y6TyaVpzI+caygvtRBoK4tLrhSsH312o4AeEDssbW&#10;Mik4k4f57GYwxULbnjd02oZKJAj7AhXUIXSFlL6syaAf2Y44eb/WGQxJukpqh32Cm1bmWTaWBhtO&#10;CzV29FJTedgejYLN+on37vUYD3Hff3z+7Kr33XKh1N1tXDyDCBTDf/jaftMK8od88gh/d9IVkLML&#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pwL3LJAAAA3gAAAA8AAAAA&#10;AAAAAAAAAAAAoQIAAGRycy9kb3ducmV2LnhtbFBLBQYAAAAABAAEAPkAAACXAwAAAAA=&#10;" strokeweight="0"/>
                      <v:line id="Line 944" o:spid="_x0000_s4209" style="position:absolute;visibility:visible;mso-wrap-style:square" from="1353,9091" to="1357,9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8rYsYAAADeAAAADwAAAGRycy9kb3ducmV2LnhtbESPQWvCQBSE74L/YXmF3nRjqDFNXUXE&#10;YntTq9DjI/uaLGbfhuxW47/vFgSPw8x8w8yXvW3EhTpvHCuYjBMQxKXThisFx6/3UQ7CB2SNjWNS&#10;cCMPy8VwMMdCuyvv6XIIlYgQ9gUqqENoCyl9WZNFP3YtcfR+XGcxRNlVUnd4jXDbyDRJMmnRcFyo&#10;saV1TeX58GsVmF22nX7OTq8nudmGyXd+zo09KvX81K/eQATqwyN8b39oBelLmmfwfyde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fK2LGAAAA3gAAAA8AAAAAAAAA&#10;AAAAAAAAoQIAAGRycy9kb3ducmV2LnhtbFBLBQYAAAAABAAEAPkAAACUAwAAAAA=&#10;" strokeweight="0"/>
                      <v:shape id="Freeform 945" o:spid="_x0000_s4210" style="position:absolute;left:1145;top:8678;width:413;height:413;visibility:visible;mso-wrap-style:square;v-text-anchor:top" coordsize="11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kOzMcA&#10;AADeAAAADwAAAGRycy9kb3ducmV2LnhtbESPQUvDQBSE7wX/w/IEb+3GoLWk2ZQgCLaCYBTPj+xr&#10;Es2+TXc3afTXu4LgcZiZb5h8N5teTOR8Z1nB9SoBQVxb3XGj4O31YbkB4QOyxt4yKfgiD7viYpFj&#10;pu2ZX2iqQiMihH2GCtoQhkxKX7dk0K/sQBy9o3UGQ5SukdrhOcJNL9MkWUuDHceFFge6b6n+rEaj&#10;YDo9fxzq8uSNq76fyvd+3N+uR6WuLudyCyLQHP7Df+1HrSC9STd38HsnXgFZ/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pDszHAAAA3gAAAA8AAAAAAAAAAAAAAAAAmAIAAGRy&#10;cy9kb3ducmV2LnhtbFBLBQYAAAAABAAEAPUAAACMAwAAAAA=&#10;" path="m,l56,111,111,,56,56,,xe" fillcolor="black" strokeweight="0">
                        <v:path arrowok="t" o:connecttype="custom" o:connectlocs="0,0;20824,41293;41277,0;20824,20833;0,0" o:connectangles="0,0,0,0,0"/>
                      </v:shape>
                      <v:shape id="Freeform 946" o:spid="_x0000_s4211" style="position:absolute;left:1145;top:9363;width:413;height:435;visibility:visible;mso-wrap-style:square;v-text-anchor:top" coordsize="111,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Pt6sUA&#10;AADeAAAADwAAAGRycy9kb3ducmV2LnhtbERPz2vCMBS+D/wfwhN2m+nKGFKN4obihoxp9eLt2Tzb&#10;suYlJJnW/fXLYbDjx/d7Ou9NJy7kQ2tZweMoA0FcWd1yreCwXz2MQYSIrLGzTApuFGA+G9xNsdD2&#10;yju6lLEWKYRDgQqaGF0hZagaMhhG1hEn7my9wZigr6X2eE3hppN5lj1Lgy2nhgYdvTZUfZXfRsE2&#10;W69/Ppx/OZ2Pnxsv7fuyL51S98N+MQERqY//4j/3m1aQP+XjtDfdSVdA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E+3qxQAAAN4AAAAPAAAAAAAAAAAAAAAAAJgCAABkcnMv&#10;ZG93bnJldi54bWxQSwUGAAAAAAQABAD1AAAAigMAAAAA&#10;" path="m,117l56,r55,117l56,62,,117xe" fillcolor="black" strokeweight="0">
                        <v:path arrowok="t" o:connecttype="custom" o:connectlocs="0,43525;20824,0;41277,43525;20824,23065;0,43525" o:connectangles="0,0,0,0,0"/>
                      </v:shape>
                      <v:line id="Line 947" o:spid="_x0000_s4212" style="position:absolute;flip:x;visibility:visible;mso-wrap-style:square" from="8325,9091" to="9010,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ld8kAAADeAAAADwAAAGRycy9kb3ducmV2LnhtbESPQWsCMRSE70L/Q3iF3jTbpVS7NYpU&#10;LKVQi7YeentuXncXNy9LEt34701B6HGYmW+Y6TyaVpzI+caygvtRBoK4tLrhSsH312o4AeEDssbW&#10;Mik4k4f57GYwxULbnjd02oZKJAj7AhXUIXSFlL6syaAf2Y44eb/WGQxJukpqh32Cm1bmWfYoDTac&#10;Fmrs6KWm8rA9GgWb9Zj37vUYD3Hff3z+7Kr33XKh1N1tXDyDCBTDf/jaftMK8od88gR/d9IVkLML&#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s9JXfJAAAA3gAAAA8AAAAA&#10;AAAAAAAAAAAAoQIAAGRycy9kb3ducmV2LnhtbFBLBQYAAAAABAAEAPkAAACXAwAAAAA=&#10;" strokeweight="0"/>
                      <v:line id="Line 948" o:spid="_x0000_s4213" style="position:absolute;flip:x;visibility:visible;mso-wrap-style:square" from="8325,9914" to="10839,9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94aN8cAAADeAAAADwAAAGRycy9kb3ducmV2LnhtbESPy2oCMRSG94W+QziCu5pxkLZOjSIt&#10;FSnU4m3h7jg5nRmcnAxJdNK3bxaFLn/+G99sEU0rbuR8Y1nBeJSBIC6tbrhScNi/PzyD8AFZY2uZ&#10;FPyQh8X8/m6GhbY9b+m2C5VII+wLVFCH0BVS+rImg35kO+LkfVtnMCTpKqkd9mnctDLPskdpsOH0&#10;UGNHrzWVl93VKNhunvjsVtd4ief+8+t0rD6Ob0ulhoO4fAERKIb/8F97rRXkk3yaABJOQgE5/w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3ho3xwAAAN4AAAAPAAAAAAAA&#10;AAAAAAAAAKECAABkcnMvZG93bnJldi54bWxQSwUGAAAAAAQABAD5AAAAlQMAAAAA&#10;" strokeweight="0"/>
                      <v:line id="Line 949" o:spid="_x0000_s4214" style="position:absolute;flip:y;visibility:visible;mso-wrap-style:square" from="9192,9914" to="9196,12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K/rMkAAADeAAAADwAAAGRycy9kb3ducmV2LnhtbESPQWsCMRSE74X+h/AK3mrWRWy7NYq0&#10;KCLUoq2H3p6b193FzcuSRDf++6ZQ6HGYmW+Y6TyaVlzI+caygtEwA0FcWt1wpeDzY3n/CMIHZI2t&#10;ZVJwJQ/z2e3NFAtte97RZR8qkSDsC1RQh9AVUvqyJoN+aDvi5H1bZzAk6SqpHfYJblqZZ9lEGmw4&#10;LdTY0UtN5Wl/Ngp22wc+utU5nuKxf3v/OlSbw+tCqcFdXDyDCBTDf/ivvdYK8nH+NILfO+kKyNk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CSv6zJAAAA3gAAAA8AAAAA&#10;AAAAAAAAAAAAoQIAAGRycy9kb3ducmV2LnhtbFBLBQYAAAAABAAEAPkAAACXAwAAAAA=&#10;" strokeweight="0"/>
                      <v:line id="Line 950" o:spid="_x0000_s4215" style="position:absolute;visibility:visible;mso-wrap-style:square" from="9192,9091" to="9196,9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27vMYAAADeAAAADwAAAGRycy9kb3ducmV2LnhtbESPT2vCQBTE7wW/w/IEb3VjsBqjq0ip&#10;aG+tf8DjI/tMFrNvQ3bV9Nu7hUKPw8z8hlmsOluLO7XeOFYwGiYgiAunDZcKjofNawbCB2SNtWNS&#10;8EMeVsveywJz7R78Tfd9KEWEsM9RQRVCk0vpi4os+qFriKN3ca3FEGVbSt3iI8JtLdMkmUiLhuNC&#10;hQ29V1Rc9zerwHxNtm+f09PsJD+2YXTOrpmxR6UG/W49BxGoC//hv/ZOK0jH6SyF3zvxCsjlE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B9u7zGAAAA3gAAAA8AAAAAAAAA&#10;AAAAAAAAoQIAAGRycy9kb3ducmV2LnhtbFBLBQYAAAAABAAEAPkAAACUAwAAAAA=&#10;" strokeweight="0"/>
                      <v:shape id="Freeform 951" o:spid="_x0000_s4216" style="position:absolute;left:8965;top:8678;width:431;height:413;visibility:visible;mso-wrap-style:square;v-text-anchor:top" coordsize="116,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2kf8UA&#10;AADeAAAADwAAAGRycy9kb3ducmV2LnhtbESPT2sCMRTE7wW/Q3hCL0Wzf4roahQRCtJbrYd6e2ye&#10;m8XNy5JEXb+9KRR6HGbmN8xqM9hO3MiH1rGCfJqBIK6dbrlRcPz+mMxBhIissXNMCh4UYLMevayw&#10;0u7OX3Q7xEYkCIcKFZgY+0rKUBuyGKauJ07e2XmLMUnfSO3xnuC2k0WWzaTFltOCwZ52hurL4WoV&#10;XMtt4U/5/hhKQ58zb3/8W+6Ueh0P2yWISEP8D/+191pB8V4sSvi9k6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faR/xQAAAN4AAAAPAAAAAAAAAAAAAAAAAJgCAABkcnMv&#10;ZG93bnJldi54bWxQSwUGAAAAAAQABAD1AAAAigMAAAAA&#10;" path="m,l61,111,116,,61,56,,xe" fillcolor="black" strokeweight="0">
                        <v:path arrowok="t" o:connecttype="custom" o:connectlocs="0,0;22684,41293;43136,0;22684,20833;0,0" o:connectangles="0,0,0,0,0"/>
                      </v:shape>
                      <v:shape id="Freeform 952" o:spid="_x0000_s4217" style="position:absolute;left:8965;top:9914;width:431;height:431;visibility:visible;mso-wrap-style:square;v-text-anchor:top" coordsize="116,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SEb8cA&#10;AADeAAAADwAAAGRycy9kb3ducmV2LnhtbESPzWvCQBTE7wX/h+UVeim6MY1WU1exQsGDB7+g10f2&#10;5YNk34bsNsb/3i0UehxmfjPMajOYRvTUucqygukkAkGcWV1xoeB6+RovQDiPrLGxTAru5GCzHj2t&#10;MNX2xifqz74QoYRdigpK79tUSpeVZNBNbEscvNx2Bn2QXSF1h7dQbhoZR9FcGqw4LJTY0q6krD7/&#10;GAWx3ic4fT/Wb/33oZGv+efOzU5KvTwP2w8Qngb/H/6j9zpwSbxM4PdOuAJy/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6khG/HAAAA3gAAAA8AAAAAAAAAAAAAAAAAmAIAAGRy&#10;cy9kb3ducmV2LnhtbFBLBQYAAAAABAAEAPUAAACMAwAAAAA=&#10;" path="m,116l61,r55,116l61,55,,116xe" fillcolor="black" strokeweight="0">
                        <v:path arrowok="t" o:connecttype="custom" o:connectlocs="0,43153;22684,0;43136,43153;22684,20460;0,43153" o:connectangles="0,0,0,0,0"/>
                      </v:shape>
                      <v:line id="Line 953" o:spid="_x0000_s4218" style="position:absolute;flip:x;visibility:visible;mso-wrap-style:square" from="15112,9091" to="15822,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5r8kAAADeAAAADwAAAGRycy9kb3ducmV2LnhtbESPQUsDMRSE7wX/Q3iCtzbbRa2uTUtp&#10;UURopdUevL1uXneXbl6WJO3Gf28EweMwM98w03k0rbiQ841lBeNRBoK4tLrhSsHnx/PwAYQPyBpb&#10;y6TgmzzMZ1eDKRba9rylyy5UIkHYF6igDqErpPRlTQb9yHbEyTtaZzAk6SqpHfYJblqZZ9m9NNhw&#10;Wqixo2VN5Wl3Ngq2mwkf3Ms5nuKhX79/7au3/Wqh1M11XDyBCBTDf/iv/aoV5Lf54x383klX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pua/JAAAA3gAAAA8AAAAA&#10;AAAAAAAAAAAAoQIAAGRycy9kb3ducmV2LnhtbFBLBQYAAAAABAAEAPkAAACXAwAAAAA=&#10;" strokeweight="0"/>
                      <v:line id="Line 954" o:spid="_x0000_s4219" style="position:absolute;flip:x;visibility:visible;mso-wrap-style:square" from="15112,9638" to="18403,9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sn2MkAAADeAAAADwAAAGRycy9kb3ducmV2LnhtbESPQWsCMRSE7wX/Q3hCbzXrUmy7GkUs&#10;LUWoRVsPvT03z93FzcuSRDf++6ZQ6HGYmW+Y2SKaVlzI+caygvEoA0FcWt1wpeDr8+XuEYQPyBpb&#10;y6TgSh4W88HNDAtte97SZRcqkSDsC1RQh9AVUvqyJoN+ZDvi5B2tMxiSdJXUDvsEN63Ms2wiDTac&#10;FmrsaFVTedqdjYLt5oEP7vUcT/HQv39876v1/nmp1O0wLqcgAsXwH/5rv2kF+X3+NIHfO+kKyPk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97J9jJAAAA3gAAAA8AAAAA&#10;AAAAAAAAAAAAoQIAAGRycy9kb3ducmV2LnhtbFBLBQYAAAAABAAEAPkAAACXAwAAAAA=&#10;" strokeweight="0"/>
                      <v:line id="Line 955" o:spid="_x0000_s4220" style="position:absolute;flip:y;visibility:visible;mso-wrap-style:square" from="15982,9638" to="15986,12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eCQ8kAAADeAAAADwAAAGRycy9kb3ducmV2LnhtbESPQWsCMRSE74X+h/AK3mq2i1S7NYq0&#10;VKRQRVsPvT03r7uLm5cliW7896ZQ6HGYmW+Y6TyaVpzJ+caygodhBoK4tLrhSsHX59v9BIQPyBpb&#10;y6TgQh7ms9ubKRba9ryl8y5UIkHYF6igDqErpPRlTQb90HbEyfuxzmBI0lVSO+wT3LQyz7JHabDh&#10;tFBjRy81lcfdySjYrsd8cMtTPMZD/7H53lfv+9eFUoO7uHgGESiG//Bfe6UV5KP8aQy/d9IVkLMr&#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A3gkPJAAAA3gAAAA8AAAAA&#10;AAAAAAAAAAAAoQIAAGRycy9kb3ducmV2LnhtbFBLBQYAAAAABAAEAPkAAACXAwAAAAA=&#10;" strokeweight="0"/>
                      <v:line id="Line 956" o:spid="_x0000_s4221" style="position:absolute;visibility:visible;mso-wrap-style:square" from="15982,9091" to="15986,9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WMVsQAAADeAAAADwAAAGRycy9kb3ducmV2LnhtbERPy2rCQBTdF/oPwy10VycGtTE6BhHF&#10;dmd9gMtL5poMZu6EzDSmf99ZFLo8nPeyGGwjeuq8caxgPEpAEJdOG64UnE+7twyED8gaG8ek4Ic8&#10;FKvnpyXm2j34i/pjqEQMYZ+jgjqENpfSlzVZ9CPXEkfu5jqLIcKukrrDRwy3jUyTZCYtGo4NNba0&#10;qam8H7+tAnOY7aef75f5RW73YXzN7pmxZ6VeX4b1AkSgIfyL/9wfWkE6Sedxb7wTr4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lYxWxAAAAN4AAAAPAAAAAAAAAAAA&#10;AAAAAKECAABkcnMvZG93bnJldi54bWxQSwUGAAAAAAQABAD5AAAAkgMAAAAA&#10;" strokeweight="0"/>
                      <v:shape id="Freeform 957" o:spid="_x0000_s4222" style="position:absolute;left:15774;top:8678;width:435;height:413;visibility:visible;mso-wrap-style:square;v-text-anchor:top" coordsize="117,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1LosYA&#10;AADeAAAADwAAAGRycy9kb3ducmV2LnhtbESPQYvCMBSE78L+h/AWvGm6RUS7RnEXFvQgaBXc47N5&#10;tsXmpTRRq7/eCILHYWa+YSaz1lTiQo0rLSv46kcgiDOrS84V7LZ/vREI55E1VpZJwY0czKYfnQkm&#10;2l55Q5fU5yJA2CWooPC+TqR0WUEGXd/WxME72sagD7LJpW7wGuCmknEUDaXBksNCgTX9FpSd0rNR&#10;UJq5X8uY9/fV/89+kS/Tw/B4U6r72c6/QXhq/Tv8ai+0gngQj8fwvBOu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D1LosYAAADeAAAADwAAAAAAAAAAAAAAAACYAgAAZHJz&#10;L2Rvd25yZXYueG1sUEsFBgAAAAAEAAQA9QAAAIsDAAAAAA==&#10;" path="m,l56,111,117,,56,56,,xe" fillcolor="black" strokeweight="0">
                        <v:path arrowok="t" o:connecttype="custom" o:connectlocs="0,0;20824,41293;43508,0;20824,20833;0,0" o:connectangles="0,0,0,0,0"/>
                      </v:shape>
                      <v:shape id="Freeform 958" o:spid="_x0000_s4223" style="position:absolute;left:15774;top:9638;width:435;height:435;visibility:visible;mso-wrap-style:square;v-text-anchor:top" coordsize="117,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S8S8MA&#10;AADeAAAADwAAAGRycy9kb3ducmV2LnhtbESPy4rCMBSG9wO+QzjC7MbECyLVKCII46Iwdsb9oTm2&#10;weakNBlb5+knC8Hlz3/j2+wG14g7dcF61jCdKBDEpTeWKw0/38ePFYgQkQ02nknDgwLstqO3DWbG&#10;93ymexErkUY4ZKihjrHNpAxlTQ7DxLfEybv6zmFMsquk6bBP466RM6WW0qHl9FBjS4eaylvx6zQs&#10;rM0PRF+q4uLy1576vA+PXOv38bBfg4g0xFf42f40GmaLuUoACSeh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S8S8MAAADeAAAADwAAAAAAAAAAAAAAAACYAgAAZHJzL2Rv&#10;d25yZXYueG1sUEsFBgAAAAAEAAQA9QAAAIgDAAAAAA==&#10;" path="m,117l56,r61,117l56,55,,117xe" fillcolor="black" strokeweight="0">
                        <v:path arrowok="t" o:connecttype="custom" o:connectlocs="0,43525;20824,0;43508,43525;20824,20460;0,43525" o:connectangles="0,0,0,0,0"/>
                      </v:shape>
                      <v:line id="Line 959" o:spid="_x0000_s4224" style="position:absolute;visibility:visible;mso-wrap-style:square" from="8370,9091" to="9991,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S/0cYAAADeAAAADwAAAGRycy9kb3ducmV2LnhtbESPQWvCQBSE70L/w/IKvekmtrUxuoqI&#10;xXprrYLHR/aZLGbfhuyq8d+7hYLHYWa+YabzztbiQq03jhWkgwQEceG04VLB7vezn4HwAVlj7ZgU&#10;3MjDfPbUm2Ku3ZV/6LINpYgQ9jkqqEJocil9UZFFP3ANcfSOrrUYomxLqVu8Rrit5TBJRtKi4bhQ&#10;YUPLiorT9mwVmO/R+n3zsR/v5Wod0kN2yozdKfXy3C0mIAJ14RH+b39pBcO31ySFvzvxCsjZ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5Ev9HGAAAA3gAAAA8AAAAAAAAA&#10;AAAAAAAAoQIAAGRycy9kb3ducmV2LnhtbFBLBQYAAAAABAAEAPkAAACUAwAAAAA=&#10;" strokeweight="0"/>
                      <v:line id="Line 960" o:spid="_x0000_s4225" style="position:absolute;visibility:visible;mso-wrap-style:square" from="15938,9091" to="17559,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YhpsYAAADeAAAADwAAAGRycy9kb3ducmV2LnhtbESPQWvCQBSE70L/w/IKvenGtLUxuoqI&#10;xXprrYLHR/aZLGbfhuyq8d+7hYLHYWa+YabzztbiQq03jhUMBwkI4sJpw6WC3e9nPwPhA7LG2jEp&#10;uJGH+eypN8Vcuyv/0GUbShEh7HNUUIXQ5FL6oiKLfuAa4ugdXWsxRNmWUrd4jXBbyzRJRtKi4bhQ&#10;YUPLiorT9mwVmO/R+n3zsR/v5WodhofslBm7U+rluVtMQATqwiP83/7SCtK31ySFvzvxCsjZ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6WIabGAAAA3gAAAA8AAAAAAAAA&#10;AAAAAAAAoQIAAGRycy9kb3ducmV2LnhtbFBLBQYAAAAABAAEAPkAAACUAwAAAAA=&#10;" strokeweight="0"/>
                      <w10:anchorlock/>
                    </v:group>
                  </w:pict>
                </mc:Fallback>
              </mc:AlternateContent>
            </w:r>
          </w:p>
        </w:tc>
        <w:tc>
          <w:tcPr>
            <w:tcW w:w="6694" w:type="dxa"/>
          </w:tcPr>
          <w:p w:rsidR="00D35342" w:rsidRPr="00125132" w:rsidRDefault="00D35342" w:rsidP="00084B79">
            <w:r w:rsidRPr="00125132">
              <w:t>L'essai consiste à imprimer en deux temps, un pénétrateur normalisé (cône ou bille) et à mesurer deux profondeurs de l'empreinte.</w:t>
            </w:r>
          </w:p>
          <w:p w:rsidR="00D35342" w:rsidRPr="00125132" w:rsidRDefault="00D35342" w:rsidP="00C06FE9">
            <w:pPr>
              <w:pStyle w:val="Paragraphedeliste"/>
              <w:numPr>
                <w:ilvl w:val="0"/>
                <w:numId w:val="20"/>
              </w:numPr>
            </w:pPr>
            <w:r w:rsidRPr="00125132">
              <w:t xml:space="preserve">On applique une </w:t>
            </w:r>
            <w:proofErr w:type="spellStart"/>
            <w:r w:rsidRPr="00125132">
              <w:t>précharge</w:t>
            </w:r>
            <w:proofErr w:type="spellEnd"/>
            <w:r w:rsidRPr="00125132">
              <w:t xml:space="preserve"> FO qui entraîne une pénétration </w:t>
            </w:r>
            <w:proofErr w:type="gramStart"/>
            <w:r w:rsidRPr="00125132">
              <w:t>a</w:t>
            </w:r>
            <w:proofErr w:type="gramEnd"/>
            <w:r w:rsidRPr="00125132">
              <w:t xml:space="preserve"> qui sert d'origine.</w:t>
            </w:r>
          </w:p>
          <w:p w:rsidR="00D35342" w:rsidRPr="00125132" w:rsidRDefault="00D35342" w:rsidP="00C06FE9">
            <w:pPr>
              <w:pStyle w:val="Paragraphedeliste"/>
              <w:numPr>
                <w:ilvl w:val="0"/>
                <w:numId w:val="20"/>
              </w:numPr>
            </w:pPr>
            <w:r w:rsidRPr="00125132">
              <w:t>On applique ensuite progressivement une surcharge F1 qui entraîne une pénétration totale b.</w:t>
            </w:r>
          </w:p>
          <w:p w:rsidR="00D35342" w:rsidRPr="00125132" w:rsidRDefault="00D35342" w:rsidP="00C06FE9">
            <w:pPr>
              <w:pStyle w:val="Paragraphedeliste"/>
              <w:numPr>
                <w:ilvl w:val="0"/>
                <w:numId w:val="20"/>
              </w:numPr>
            </w:pPr>
            <w:r w:rsidRPr="00125132">
              <w:t xml:space="preserve">On enlève F1  pour revenir à FO. La pénétration est alors égale </w:t>
            </w:r>
          </w:p>
          <w:p w:rsidR="00D35342" w:rsidRPr="00125132" w:rsidRDefault="00D35342" w:rsidP="00084B79">
            <w:pPr>
              <w:pStyle w:val="Paragraphedeliste"/>
            </w:pPr>
            <w:r w:rsidRPr="00125132">
              <w:t>à c.</w:t>
            </w:r>
          </w:p>
          <w:p w:rsidR="00D35342" w:rsidRPr="00125132" w:rsidRDefault="00D35342" w:rsidP="00C06FE9">
            <w:pPr>
              <w:pStyle w:val="Paragraphedeliste"/>
              <w:numPr>
                <w:ilvl w:val="0"/>
                <w:numId w:val="20"/>
              </w:numPr>
              <w:spacing w:after="0"/>
              <w:jc w:val="left"/>
            </w:pPr>
            <w:r w:rsidRPr="00125132">
              <w:t xml:space="preserve">On calcule la différence e=c-a qui est convertie en dureté Rockwell. </w:t>
            </w:r>
          </w:p>
          <w:p w:rsidR="00D35342" w:rsidRPr="00125132" w:rsidRDefault="00D35342" w:rsidP="00084B79"/>
        </w:tc>
      </w:tr>
    </w:tbl>
    <w:p w:rsidR="00D35342" w:rsidRPr="00125132" w:rsidRDefault="00D35342" w:rsidP="00D35342">
      <w:r w:rsidRPr="00125132">
        <w:t xml:space="preserve">Il existe l'essai au cône de diamant (Rockwell C) Le pénétrateur est conique d'angle au sommet 120°, FO = 10 </w:t>
      </w:r>
      <w:proofErr w:type="spellStart"/>
      <w:r w:rsidRPr="00125132">
        <w:t>daN</w:t>
      </w:r>
      <w:proofErr w:type="spellEnd"/>
      <w:r w:rsidRPr="00125132">
        <w:t xml:space="preserve">, F1 = 140 </w:t>
      </w:r>
      <w:proofErr w:type="spellStart"/>
      <w:r w:rsidRPr="00125132">
        <w:t>daN</w:t>
      </w:r>
      <w:proofErr w:type="spellEnd"/>
      <w:r w:rsidRPr="00125132">
        <w:t>. La dureté Rockwell C vaut :</w:t>
      </w:r>
    </w:p>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2835" w:right="2551"/>
        <w:jc w:val="center"/>
      </w:pPr>
      <w:r w:rsidRPr="00125132">
        <w:t xml:space="preserve">HRC = </w:t>
      </w:r>
      <w:r w:rsidRPr="00125132">
        <w:object w:dxaOrig="1140" w:dyaOrig="620">
          <v:shape id="_x0000_i1030" type="#_x0000_t75" style="width:57.25pt;height:31.6pt" o:ole="">
            <v:imagedata r:id="rId39" o:title=""/>
          </v:shape>
          <o:OLEObject Type="Embed" ProgID="Equation.DSMT4" ShapeID="_x0000_i1030" DrawAspect="Content" ObjectID="_1487491791" r:id="rId40"/>
        </w:object>
      </w:r>
      <w:r w:rsidRPr="00125132">
        <w:t xml:space="preserve">            où e est en mm</w:t>
      </w:r>
    </w:p>
    <w:p w:rsidR="00D35342" w:rsidRPr="00125132" w:rsidRDefault="00D35342" w:rsidP="00D35342"/>
    <w:p w:rsidR="00D35342" w:rsidRPr="00125132" w:rsidRDefault="00D35342" w:rsidP="00D35342">
      <w:r w:rsidRPr="00125132">
        <w:t xml:space="preserve">Il existe l'essai à la bille (Rockwell B) Le pénétrateur est une bille de diamètre 1,5875 mm, FO = 10 </w:t>
      </w:r>
      <w:proofErr w:type="spellStart"/>
      <w:r w:rsidRPr="00125132">
        <w:t>daN</w:t>
      </w:r>
      <w:proofErr w:type="spellEnd"/>
      <w:r w:rsidRPr="00125132">
        <w:t xml:space="preserve">, F1 = 90 </w:t>
      </w:r>
      <w:proofErr w:type="spellStart"/>
      <w:r w:rsidRPr="00125132">
        <w:t>daN</w:t>
      </w:r>
      <w:proofErr w:type="spellEnd"/>
      <w:r w:rsidRPr="00125132">
        <w:t>. La dureté Rockwell B vaut :</w:t>
      </w:r>
    </w:p>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2835" w:right="2551"/>
        <w:jc w:val="center"/>
      </w:pPr>
      <w:r w:rsidRPr="00125132">
        <w:t xml:space="preserve"> HRB = </w:t>
      </w:r>
      <w:r w:rsidRPr="00125132">
        <w:object w:dxaOrig="1160" w:dyaOrig="580">
          <v:shape id="_x0000_i1031" type="#_x0000_t75" style="width:58.4pt;height:29.2pt" o:ole="">
            <v:imagedata r:id="rId41" o:title=""/>
          </v:shape>
          <o:OLEObject Type="Embed" ProgID="Equation.DSMT4" ShapeID="_x0000_i1031" DrawAspect="Content" ObjectID="_1487491792" r:id="rId42"/>
        </w:object>
      </w:r>
      <w:r w:rsidRPr="00125132">
        <w:t xml:space="preserve">           où e est en mm</w:t>
      </w:r>
    </w:p>
    <w:p w:rsidR="00D35342" w:rsidRPr="00125132" w:rsidRDefault="00D35342" w:rsidP="00D35342"/>
    <w:p w:rsidR="00D35342" w:rsidRPr="00125132" w:rsidRDefault="00D35342" w:rsidP="00403611">
      <w:pPr>
        <w:pStyle w:val="Titre4"/>
      </w:pPr>
      <w:bookmarkStart w:id="31" w:name="_Toc413746459"/>
      <w:r w:rsidRPr="00125132">
        <w:lastRenderedPageBreak/>
        <w:t>Validité des méthodes d'essais</w:t>
      </w:r>
      <w:bookmarkEnd w:id="31"/>
    </w:p>
    <w:p w:rsidR="00D35342" w:rsidRPr="00125132" w:rsidRDefault="00185AC8" w:rsidP="00C06FE9">
      <w:pPr>
        <w:numPr>
          <w:ilvl w:val="0"/>
          <w:numId w:val="21"/>
        </w:numPr>
        <w:overflowPunct w:val="0"/>
        <w:autoSpaceDE w:val="0"/>
        <w:autoSpaceDN w:val="0"/>
        <w:adjustRightInd w:val="0"/>
        <w:textAlignment w:val="baseline"/>
      </w:pPr>
      <w:r>
        <w:t>HB : métaux tendres</w:t>
      </w:r>
      <w:r w:rsidR="00D35342" w:rsidRPr="00125132">
        <w:t xml:space="preserve"> HB &lt; 400 </w:t>
      </w:r>
    </w:p>
    <w:p w:rsidR="00D35342" w:rsidRPr="00125132" w:rsidRDefault="00D35342" w:rsidP="00C06FE9">
      <w:pPr>
        <w:numPr>
          <w:ilvl w:val="0"/>
          <w:numId w:val="21"/>
        </w:numPr>
        <w:overflowPunct w:val="0"/>
        <w:autoSpaceDE w:val="0"/>
        <w:autoSpaceDN w:val="0"/>
        <w:adjustRightInd w:val="0"/>
        <w:textAlignment w:val="baseline"/>
      </w:pPr>
      <w:r w:rsidRPr="00125132">
        <w:t xml:space="preserve">HV : méthode universelle (métaux tendres et durs) </w:t>
      </w:r>
    </w:p>
    <w:p w:rsidR="00D35342" w:rsidRPr="00125132" w:rsidRDefault="00185AC8" w:rsidP="00C06FE9">
      <w:pPr>
        <w:numPr>
          <w:ilvl w:val="0"/>
          <w:numId w:val="21"/>
        </w:numPr>
        <w:overflowPunct w:val="0"/>
        <w:autoSpaceDE w:val="0"/>
        <w:autoSpaceDN w:val="0"/>
        <w:adjustRightInd w:val="0"/>
        <w:textAlignment w:val="baseline"/>
      </w:pPr>
      <w:r>
        <w:t>HRC : métaux durs</w:t>
      </w:r>
      <w:r w:rsidR="00D35342" w:rsidRPr="00125132">
        <w:t xml:space="preserve"> 20 &lt; HRC &lt; 80 </w:t>
      </w:r>
    </w:p>
    <w:p w:rsidR="00D35342" w:rsidRPr="00125132" w:rsidRDefault="00D35342" w:rsidP="00C06FE9">
      <w:pPr>
        <w:numPr>
          <w:ilvl w:val="0"/>
          <w:numId w:val="21"/>
        </w:numPr>
        <w:overflowPunct w:val="0"/>
        <w:autoSpaceDE w:val="0"/>
        <w:autoSpaceDN w:val="0"/>
        <w:adjustRightInd w:val="0"/>
        <w:textAlignment w:val="baseline"/>
      </w:pPr>
      <w:r w:rsidRPr="00125132">
        <w:t xml:space="preserve">HRB : métaux tendres   40 &lt; HRB &lt; 100 </w:t>
      </w:r>
    </w:p>
    <w:p w:rsidR="00D35342" w:rsidRDefault="00D35342" w:rsidP="00D35342"/>
    <w:p w:rsidR="00320600" w:rsidRDefault="00320600" w:rsidP="00320600">
      <w:pPr>
        <w:jc w:val="left"/>
      </w:pP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320600" w:rsidRPr="009D41C3" w:rsidTr="00320600">
        <w:trPr>
          <w:trHeight w:val="391"/>
        </w:trPr>
        <w:tc>
          <w:tcPr>
            <w:tcW w:w="10364" w:type="dxa"/>
            <w:shd w:val="clear" w:color="auto" w:fill="C6D9F1" w:themeFill="text2" w:themeFillTint="33"/>
          </w:tcPr>
          <w:p w:rsidR="00320600" w:rsidRPr="009D41C3" w:rsidRDefault="00320600" w:rsidP="00320600">
            <w:r w:rsidRPr="00320600">
              <w:rPr>
                <w:i/>
                <w:lang w:eastAsia="fr-FR"/>
              </w:rPr>
              <w:t>Remarque</w:t>
            </w:r>
            <w:r>
              <w:rPr>
                <w:i/>
                <w:lang w:eastAsia="fr-FR"/>
              </w:rPr>
              <w:t xml:space="preserve"> : </w:t>
            </w:r>
            <w:r>
              <w:t>s</w:t>
            </w:r>
            <w:r w:rsidRPr="00125132">
              <w:t>eul le principe de l'essai de dureté est à retenir ainsi que ce que l'on mesure (dimension ou profondeur de l'empreinte). Retenez aussi les noms : Brinell, Vickers, Rockwell et les symboles associés : HB, HV, HRC ou HRB.</w:t>
            </w:r>
          </w:p>
        </w:tc>
      </w:tr>
    </w:tbl>
    <w:p w:rsidR="00320600" w:rsidRDefault="00320600" w:rsidP="00320600"/>
    <w:p w:rsidR="00D35342" w:rsidRPr="00125132" w:rsidRDefault="00D35342" w:rsidP="00403611">
      <w:pPr>
        <w:pStyle w:val="Titre3"/>
      </w:pPr>
      <w:bookmarkStart w:id="32" w:name="_Toc382341744"/>
      <w:bookmarkStart w:id="33" w:name="_Toc413746460"/>
      <w:r w:rsidRPr="00125132">
        <w:t>Essai de résilience</w:t>
      </w:r>
      <w:bookmarkEnd w:id="32"/>
      <w:bookmarkEnd w:id="33"/>
    </w:p>
    <w:p w:rsidR="00D35342" w:rsidRPr="00125132" w:rsidRDefault="00D35342" w:rsidP="00D35342"/>
    <w:p w:rsidR="00D35342" w:rsidRPr="00125132" w:rsidRDefault="00D35342" w:rsidP="00D35342">
      <w:pPr>
        <w:jc w:val="center"/>
      </w:pPr>
      <w:r w:rsidRPr="00125132">
        <w:drawing>
          <wp:inline distT="0" distB="0" distL="0" distR="0" wp14:anchorId="3EEC8F96" wp14:editId="144D4756">
            <wp:extent cx="2052320" cy="2052320"/>
            <wp:effectExtent l="19050" t="0" r="5080" b="0"/>
            <wp:docPr id="151" name="il_fi" descr="http://wiki.baronnerie.com/images/thumb/b/bd/Mouton_charpy.GIF/300px-Mouton_charp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iki.baronnerie.com/images/thumb/b/bd/Mouton_charpy.GIF/300px-Mouton_charpy.GIF"/>
                    <pic:cNvPicPr>
                      <a:picLocks noChangeAspect="1" noChangeArrowheads="1"/>
                    </pic:cNvPicPr>
                  </pic:nvPicPr>
                  <pic:blipFill>
                    <a:blip r:embed="rId43" cstate="print"/>
                    <a:srcRect/>
                    <a:stretch>
                      <a:fillRect/>
                    </a:stretch>
                  </pic:blipFill>
                  <pic:spPr bwMode="auto">
                    <a:xfrm>
                      <a:off x="0" y="0"/>
                      <a:ext cx="2052320" cy="2052320"/>
                    </a:xfrm>
                    <a:prstGeom prst="rect">
                      <a:avLst/>
                    </a:prstGeom>
                    <a:noFill/>
                    <a:ln w="9525">
                      <a:noFill/>
                      <a:miter lim="800000"/>
                      <a:headEnd/>
                      <a:tailEnd/>
                    </a:ln>
                  </pic:spPr>
                </pic:pic>
              </a:graphicData>
            </a:graphic>
          </wp:inline>
        </w:drawing>
      </w:r>
      <w:r w:rsidRPr="00125132">
        <w:drawing>
          <wp:inline distT="0" distB="0" distL="0" distR="0" wp14:anchorId="73B6598C" wp14:editId="35964F9D">
            <wp:extent cx="1717040" cy="2037080"/>
            <wp:effectExtent l="19050" t="0" r="0" b="0"/>
            <wp:docPr id="154" name="il_fi" descr="http://wiki.baronnerie.com/images/thumb/e/ef/Mouton-reel.GIF/180px-Mouton-re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iki.baronnerie.com/images/thumb/e/ef/Mouton-reel.GIF/180px-Mouton-reel.GIF"/>
                    <pic:cNvPicPr>
                      <a:picLocks noChangeAspect="1" noChangeArrowheads="1"/>
                    </pic:cNvPicPr>
                  </pic:nvPicPr>
                  <pic:blipFill>
                    <a:blip r:embed="rId44" cstate="print"/>
                    <a:srcRect/>
                    <a:stretch>
                      <a:fillRect/>
                    </a:stretch>
                  </pic:blipFill>
                  <pic:spPr bwMode="auto">
                    <a:xfrm>
                      <a:off x="0" y="0"/>
                      <a:ext cx="1717040" cy="2037080"/>
                    </a:xfrm>
                    <a:prstGeom prst="rect">
                      <a:avLst/>
                    </a:prstGeom>
                    <a:noFill/>
                    <a:ln w="9525">
                      <a:noFill/>
                      <a:miter lim="800000"/>
                      <a:headEnd/>
                      <a:tailEnd/>
                    </a:ln>
                  </pic:spPr>
                </pic:pic>
              </a:graphicData>
            </a:graphic>
          </wp:inline>
        </w:drawing>
      </w:r>
    </w:p>
    <w:tbl>
      <w:tblPr>
        <w:tblW w:w="0" w:type="auto"/>
        <w:tblBorders>
          <w:insideH w:val="single" w:sz="4" w:space="0" w:color="auto"/>
          <w:insideV w:val="single" w:sz="8" w:space="0" w:color="auto"/>
        </w:tblBorders>
        <w:tblLook w:val="01E0" w:firstRow="1" w:lastRow="1" w:firstColumn="1" w:lastColumn="1" w:noHBand="0" w:noVBand="0"/>
      </w:tblPr>
      <w:tblGrid>
        <w:gridCol w:w="4976"/>
        <w:gridCol w:w="5016"/>
      </w:tblGrid>
      <w:tr w:rsidR="00D35342" w:rsidRPr="00125132" w:rsidTr="00403611">
        <w:tc>
          <w:tcPr>
            <w:tcW w:w="4976" w:type="dxa"/>
            <w:vAlign w:val="center"/>
          </w:tcPr>
          <w:p w:rsidR="00D35342" w:rsidRPr="00125132" w:rsidRDefault="00D35342" w:rsidP="00084B79">
            <w:pPr>
              <w:jc w:val="center"/>
            </w:pPr>
            <w:r>
              <w:rPr>
                <w:noProof/>
                <w:lang w:eastAsia="fr-FR"/>
              </w:rPr>
              <mc:AlternateContent>
                <mc:Choice Requires="wpc">
                  <w:drawing>
                    <wp:inline distT="0" distB="0" distL="0" distR="0" wp14:anchorId="62790855" wp14:editId="58419DF6">
                      <wp:extent cx="3016885" cy="3937000"/>
                      <wp:effectExtent l="5715" t="12065" r="0" b="3810"/>
                      <wp:docPr id="23708" name="Zone de dessin 237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3536" name="Freeform 193"/>
                              <wps:cNvSpPr>
                                <a:spLocks/>
                              </wps:cNvSpPr>
                              <wps:spPr bwMode="auto">
                                <a:xfrm>
                                  <a:off x="879475" y="3118485"/>
                                  <a:ext cx="114935" cy="90170"/>
                                </a:xfrm>
                                <a:custGeom>
                                  <a:avLst/>
                                  <a:gdLst>
                                    <a:gd name="T0" fmla="*/ 142 w 181"/>
                                    <a:gd name="T1" fmla="*/ 0 h 142"/>
                                    <a:gd name="T2" fmla="*/ 142 w 181"/>
                                    <a:gd name="T3" fmla="*/ 4 h 142"/>
                                    <a:gd name="T4" fmla="*/ 131 w 181"/>
                                    <a:gd name="T5" fmla="*/ 4 h 142"/>
                                    <a:gd name="T6" fmla="*/ 127 w 181"/>
                                    <a:gd name="T7" fmla="*/ 15 h 142"/>
                                    <a:gd name="T8" fmla="*/ 116 w 181"/>
                                    <a:gd name="T9" fmla="*/ 23 h 142"/>
                                    <a:gd name="T10" fmla="*/ 116 w 181"/>
                                    <a:gd name="T11" fmla="*/ 31 h 142"/>
                                    <a:gd name="T12" fmla="*/ 100 w 181"/>
                                    <a:gd name="T13" fmla="*/ 38 h 142"/>
                                    <a:gd name="T14" fmla="*/ 100 w 181"/>
                                    <a:gd name="T15" fmla="*/ 42 h 142"/>
                                    <a:gd name="T16" fmla="*/ 89 w 181"/>
                                    <a:gd name="T17" fmla="*/ 42 h 142"/>
                                    <a:gd name="T18" fmla="*/ 89 w 181"/>
                                    <a:gd name="T19" fmla="*/ 46 h 142"/>
                                    <a:gd name="T20" fmla="*/ 70 w 181"/>
                                    <a:gd name="T21" fmla="*/ 46 h 142"/>
                                    <a:gd name="T22" fmla="*/ 70 w 181"/>
                                    <a:gd name="T23" fmla="*/ 50 h 142"/>
                                    <a:gd name="T24" fmla="*/ 47 w 181"/>
                                    <a:gd name="T25" fmla="*/ 50 h 142"/>
                                    <a:gd name="T26" fmla="*/ 47 w 181"/>
                                    <a:gd name="T27" fmla="*/ 54 h 142"/>
                                    <a:gd name="T28" fmla="*/ 27 w 181"/>
                                    <a:gd name="T29" fmla="*/ 54 h 142"/>
                                    <a:gd name="T30" fmla="*/ 27 w 181"/>
                                    <a:gd name="T31" fmla="*/ 57 h 142"/>
                                    <a:gd name="T32" fmla="*/ 20 w 181"/>
                                    <a:gd name="T33" fmla="*/ 57 h 142"/>
                                    <a:gd name="T34" fmla="*/ 20 w 181"/>
                                    <a:gd name="T35" fmla="*/ 61 h 142"/>
                                    <a:gd name="T36" fmla="*/ 0 w 181"/>
                                    <a:gd name="T37" fmla="*/ 77 h 142"/>
                                    <a:gd name="T38" fmla="*/ 0 w 181"/>
                                    <a:gd name="T39" fmla="*/ 104 h 142"/>
                                    <a:gd name="T40" fmla="*/ 16 w 181"/>
                                    <a:gd name="T41" fmla="*/ 104 h 142"/>
                                    <a:gd name="T42" fmla="*/ 16 w 181"/>
                                    <a:gd name="T43" fmla="*/ 107 h 142"/>
                                    <a:gd name="T44" fmla="*/ 31 w 181"/>
                                    <a:gd name="T45" fmla="*/ 107 h 142"/>
                                    <a:gd name="T46" fmla="*/ 31 w 181"/>
                                    <a:gd name="T47" fmla="*/ 111 h 142"/>
                                    <a:gd name="T48" fmla="*/ 66 w 181"/>
                                    <a:gd name="T49" fmla="*/ 115 h 142"/>
                                    <a:gd name="T50" fmla="*/ 66 w 181"/>
                                    <a:gd name="T51" fmla="*/ 119 h 142"/>
                                    <a:gd name="T52" fmla="*/ 81 w 181"/>
                                    <a:gd name="T53" fmla="*/ 119 h 142"/>
                                    <a:gd name="T54" fmla="*/ 81 w 181"/>
                                    <a:gd name="T55" fmla="*/ 123 h 142"/>
                                    <a:gd name="T56" fmla="*/ 96 w 181"/>
                                    <a:gd name="T57" fmla="*/ 123 h 142"/>
                                    <a:gd name="T58" fmla="*/ 96 w 181"/>
                                    <a:gd name="T59" fmla="*/ 127 h 142"/>
                                    <a:gd name="T60" fmla="*/ 131 w 181"/>
                                    <a:gd name="T61" fmla="*/ 131 h 142"/>
                                    <a:gd name="T62" fmla="*/ 131 w 181"/>
                                    <a:gd name="T63" fmla="*/ 134 h 142"/>
                                    <a:gd name="T64" fmla="*/ 146 w 181"/>
                                    <a:gd name="T65" fmla="*/ 134 h 142"/>
                                    <a:gd name="T66" fmla="*/ 146 w 181"/>
                                    <a:gd name="T67" fmla="*/ 138 h 142"/>
                                    <a:gd name="T68" fmla="*/ 181 w 181"/>
                                    <a:gd name="T69" fmla="*/ 142 h 142"/>
                                    <a:gd name="T70" fmla="*/ 181 w 181"/>
                                    <a:gd name="T71" fmla="*/ 4 h 142"/>
                                    <a:gd name="T72" fmla="*/ 177 w 181"/>
                                    <a:gd name="T73" fmla="*/ 4 h 142"/>
                                    <a:gd name="T74" fmla="*/ 177 w 181"/>
                                    <a:gd name="T75" fmla="*/ 0 h 142"/>
                                    <a:gd name="T76" fmla="*/ 142 w 181"/>
                                    <a:gd name="T77" fmla="*/ 0 h 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181" h="142">
                                      <a:moveTo>
                                        <a:pt x="142" y="0"/>
                                      </a:moveTo>
                                      <a:lnTo>
                                        <a:pt x="142" y="4"/>
                                      </a:lnTo>
                                      <a:lnTo>
                                        <a:pt x="131" y="4"/>
                                      </a:lnTo>
                                      <a:lnTo>
                                        <a:pt x="127" y="15"/>
                                      </a:lnTo>
                                      <a:lnTo>
                                        <a:pt x="116" y="23"/>
                                      </a:lnTo>
                                      <a:lnTo>
                                        <a:pt x="116" y="31"/>
                                      </a:lnTo>
                                      <a:lnTo>
                                        <a:pt x="100" y="38"/>
                                      </a:lnTo>
                                      <a:lnTo>
                                        <a:pt x="100" y="42"/>
                                      </a:lnTo>
                                      <a:lnTo>
                                        <a:pt x="89" y="42"/>
                                      </a:lnTo>
                                      <a:lnTo>
                                        <a:pt x="89" y="46"/>
                                      </a:lnTo>
                                      <a:lnTo>
                                        <a:pt x="70" y="46"/>
                                      </a:lnTo>
                                      <a:lnTo>
                                        <a:pt x="70" y="50"/>
                                      </a:lnTo>
                                      <a:lnTo>
                                        <a:pt x="47" y="50"/>
                                      </a:lnTo>
                                      <a:lnTo>
                                        <a:pt x="47" y="54"/>
                                      </a:lnTo>
                                      <a:lnTo>
                                        <a:pt x="27" y="54"/>
                                      </a:lnTo>
                                      <a:lnTo>
                                        <a:pt x="27" y="57"/>
                                      </a:lnTo>
                                      <a:lnTo>
                                        <a:pt x="20" y="57"/>
                                      </a:lnTo>
                                      <a:lnTo>
                                        <a:pt x="20" y="61"/>
                                      </a:lnTo>
                                      <a:lnTo>
                                        <a:pt x="0" y="77"/>
                                      </a:lnTo>
                                      <a:lnTo>
                                        <a:pt x="0" y="104"/>
                                      </a:lnTo>
                                      <a:lnTo>
                                        <a:pt x="16" y="104"/>
                                      </a:lnTo>
                                      <a:lnTo>
                                        <a:pt x="16" y="107"/>
                                      </a:lnTo>
                                      <a:lnTo>
                                        <a:pt x="31" y="107"/>
                                      </a:lnTo>
                                      <a:lnTo>
                                        <a:pt x="31" y="111"/>
                                      </a:lnTo>
                                      <a:lnTo>
                                        <a:pt x="66" y="115"/>
                                      </a:lnTo>
                                      <a:lnTo>
                                        <a:pt x="66" y="119"/>
                                      </a:lnTo>
                                      <a:lnTo>
                                        <a:pt x="81" y="119"/>
                                      </a:lnTo>
                                      <a:lnTo>
                                        <a:pt x="81" y="123"/>
                                      </a:lnTo>
                                      <a:lnTo>
                                        <a:pt x="96" y="123"/>
                                      </a:lnTo>
                                      <a:lnTo>
                                        <a:pt x="96" y="127"/>
                                      </a:lnTo>
                                      <a:lnTo>
                                        <a:pt x="131" y="131"/>
                                      </a:lnTo>
                                      <a:lnTo>
                                        <a:pt x="131" y="134"/>
                                      </a:lnTo>
                                      <a:lnTo>
                                        <a:pt x="146" y="134"/>
                                      </a:lnTo>
                                      <a:lnTo>
                                        <a:pt x="146" y="138"/>
                                      </a:lnTo>
                                      <a:lnTo>
                                        <a:pt x="181" y="142"/>
                                      </a:lnTo>
                                      <a:lnTo>
                                        <a:pt x="181" y="4"/>
                                      </a:lnTo>
                                      <a:lnTo>
                                        <a:pt x="177" y="4"/>
                                      </a:lnTo>
                                      <a:lnTo>
                                        <a:pt x="177" y="0"/>
                                      </a:lnTo>
                                      <a:lnTo>
                                        <a:pt x="14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37" name="Line 194"/>
                              <wps:cNvCnPr/>
                              <wps:spPr bwMode="auto">
                                <a:xfrm>
                                  <a:off x="967740" y="3121025"/>
                                  <a:ext cx="24130" cy="2413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38" name="Line 195"/>
                              <wps:cNvCnPr/>
                              <wps:spPr bwMode="auto">
                                <a:xfrm>
                                  <a:off x="953135" y="3133090"/>
                                  <a:ext cx="38735" cy="387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39" name="Line 196"/>
                              <wps:cNvCnPr/>
                              <wps:spPr bwMode="auto">
                                <a:xfrm>
                                  <a:off x="935990" y="3145155"/>
                                  <a:ext cx="55880" cy="565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40" name="Line 197"/>
                              <wps:cNvCnPr/>
                              <wps:spPr bwMode="auto">
                                <a:xfrm>
                                  <a:off x="913765" y="3150235"/>
                                  <a:ext cx="51435" cy="514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41" name="Line 198"/>
                              <wps:cNvCnPr/>
                              <wps:spPr bwMode="auto">
                                <a:xfrm>
                                  <a:off x="892175" y="3154680"/>
                                  <a:ext cx="38735" cy="393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42" name="Line 199"/>
                              <wps:cNvCnPr/>
                              <wps:spPr bwMode="auto">
                                <a:xfrm>
                                  <a:off x="879475" y="3171825"/>
                                  <a:ext cx="12700" cy="1270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43" name="Freeform 200"/>
                              <wps:cNvSpPr>
                                <a:spLocks/>
                              </wps:cNvSpPr>
                              <wps:spPr bwMode="auto">
                                <a:xfrm>
                                  <a:off x="882015" y="3829685"/>
                                  <a:ext cx="121920" cy="97790"/>
                                </a:xfrm>
                                <a:custGeom>
                                  <a:avLst/>
                                  <a:gdLst>
                                    <a:gd name="T0" fmla="*/ 185 w 192"/>
                                    <a:gd name="T1" fmla="*/ 0 h 154"/>
                                    <a:gd name="T2" fmla="*/ 185 w 192"/>
                                    <a:gd name="T3" fmla="*/ 4 h 154"/>
                                    <a:gd name="T4" fmla="*/ 162 w 192"/>
                                    <a:gd name="T5" fmla="*/ 7 h 154"/>
                                    <a:gd name="T6" fmla="*/ 162 w 192"/>
                                    <a:gd name="T7" fmla="*/ 11 h 154"/>
                                    <a:gd name="T8" fmla="*/ 138 w 192"/>
                                    <a:gd name="T9" fmla="*/ 15 h 154"/>
                                    <a:gd name="T10" fmla="*/ 138 w 192"/>
                                    <a:gd name="T11" fmla="*/ 19 h 154"/>
                                    <a:gd name="T12" fmla="*/ 115 w 192"/>
                                    <a:gd name="T13" fmla="*/ 23 h 154"/>
                                    <a:gd name="T14" fmla="*/ 115 w 192"/>
                                    <a:gd name="T15" fmla="*/ 27 h 154"/>
                                    <a:gd name="T16" fmla="*/ 92 w 192"/>
                                    <a:gd name="T17" fmla="*/ 30 h 154"/>
                                    <a:gd name="T18" fmla="*/ 92 w 192"/>
                                    <a:gd name="T19" fmla="*/ 34 h 154"/>
                                    <a:gd name="T20" fmla="*/ 69 w 192"/>
                                    <a:gd name="T21" fmla="*/ 38 h 154"/>
                                    <a:gd name="T22" fmla="*/ 69 w 192"/>
                                    <a:gd name="T23" fmla="*/ 42 h 154"/>
                                    <a:gd name="T24" fmla="*/ 46 w 192"/>
                                    <a:gd name="T25" fmla="*/ 46 h 154"/>
                                    <a:gd name="T26" fmla="*/ 46 w 192"/>
                                    <a:gd name="T27" fmla="*/ 50 h 154"/>
                                    <a:gd name="T28" fmla="*/ 23 w 192"/>
                                    <a:gd name="T29" fmla="*/ 54 h 154"/>
                                    <a:gd name="T30" fmla="*/ 23 w 192"/>
                                    <a:gd name="T31" fmla="*/ 57 h 154"/>
                                    <a:gd name="T32" fmla="*/ 0 w 192"/>
                                    <a:gd name="T33" fmla="*/ 61 h 154"/>
                                    <a:gd name="T34" fmla="*/ 8 w 192"/>
                                    <a:gd name="T35" fmla="*/ 80 h 154"/>
                                    <a:gd name="T36" fmla="*/ 16 w 192"/>
                                    <a:gd name="T37" fmla="*/ 80 h 154"/>
                                    <a:gd name="T38" fmla="*/ 16 w 192"/>
                                    <a:gd name="T39" fmla="*/ 88 h 154"/>
                                    <a:gd name="T40" fmla="*/ 20 w 192"/>
                                    <a:gd name="T41" fmla="*/ 88 h 154"/>
                                    <a:gd name="T42" fmla="*/ 23 w 192"/>
                                    <a:gd name="T43" fmla="*/ 96 h 154"/>
                                    <a:gd name="T44" fmla="*/ 31 w 192"/>
                                    <a:gd name="T45" fmla="*/ 96 h 154"/>
                                    <a:gd name="T46" fmla="*/ 31 w 192"/>
                                    <a:gd name="T47" fmla="*/ 104 h 154"/>
                                    <a:gd name="T48" fmla="*/ 108 w 192"/>
                                    <a:gd name="T49" fmla="*/ 104 h 154"/>
                                    <a:gd name="T50" fmla="*/ 108 w 192"/>
                                    <a:gd name="T51" fmla="*/ 111 h 154"/>
                                    <a:gd name="T52" fmla="*/ 115 w 192"/>
                                    <a:gd name="T53" fmla="*/ 111 h 154"/>
                                    <a:gd name="T54" fmla="*/ 123 w 192"/>
                                    <a:gd name="T55" fmla="*/ 119 h 154"/>
                                    <a:gd name="T56" fmla="*/ 127 w 192"/>
                                    <a:gd name="T57" fmla="*/ 134 h 154"/>
                                    <a:gd name="T58" fmla="*/ 135 w 192"/>
                                    <a:gd name="T59" fmla="*/ 134 h 154"/>
                                    <a:gd name="T60" fmla="*/ 135 w 192"/>
                                    <a:gd name="T61" fmla="*/ 142 h 154"/>
                                    <a:gd name="T62" fmla="*/ 142 w 192"/>
                                    <a:gd name="T63" fmla="*/ 142 h 154"/>
                                    <a:gd name="T64" fmla="*/ 150 w 192"/>
                                    <a:gd name="T65" fmla="*/ 154 h 154"/>
                                    <a:gd name="T66" fmla="*/ 188 w 192"/>
                                    <a:gd name="T67" fmla="*/ 154 h 154"/>
                                    <a:gd name="T68" fmla="*/ 188 w 192"/>
                                    <a:gd name="T69" fmla="*/ 150 h 154"/>
                                    <a:gd name="T70" fmla="*/ 192 w 192"/>
                                    <a:gd name="T71" fmla="*/ 150 h 154"/>
                                    <a:gd name="T72" fmla="*/ 192 w 192"/>
                                    <a:gd name="T73" fmla="*/ 0 h 154"/>
                                    <a:gd name="T74" fmla="*/ 185 w 192"/>
                                    <a:gd name="T75" fmla="*/ 0 h 1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92" h="154">
                                      <a:moveTo>
                                        <a:pt x="185" y="0"/>
                                      </a:moveTo>
                                      <a:lnTo>
                                        <a:pt x="185" y="4"/>
                                      </a:lnTo>
                                      <a:lnTo>
                                        <a:pt x="162" y="7"/>
                                      </a:lnTo>
                                      <a:lnTo>
                                        <a:pt x="162" y="11"/>
                                      </a:lnTo>
                                      <a:lnTo>
                                        <a:pt x="138" y="15"/>
                                      </a:lnTo>
                                      <a:lnTo>
                                        <a:pt x="138" y="19"/>
                                      </a:lnTo>
                                      <a:lnTo>
                                        <a:pt x="115" y="23"/>
                                      </a:lnTo>
                                      <a:lnTo>
                                        <a:pt x="115" y="27"/>
                                      </a:lnTo>
                                      <a:lnTo>
                                        <a:pt x="92" y="30"/>
                                      </a:lnTo>
                                      <a:lnTo>
                                        <a:pt x="92" y="34"/>
                                      </a:lnTo>
                                      <a:lnTo>
                                        <a:pt x="69" y="38"/>
                                      </a:lnTo>
                                      <a:lnTo>
                                        <a:pt x="69" y="42"/>
                                      </a:lnTo>
                                      <a:lnTo>
                                        <a:pt x="46" y="46"/>
                                      </a:lnTo>
                                      <a:lnTo>
                                        <a:pt x="46" y="50"/>
                                      </a:lnTo>
                                      <a:lnTo>
                                        <a:pt x="23" y="54"/>
                                      </a:lnTo>
                                      <a:lnTo>
                                        <a:pt x="23" y="57"/>
                                      </a:lnTo>
                                      <a:lnTo>
                                        <a:pt x="0" y="61"/>
                                      </a:lnTo>
                                      <a:lnTo>
                                        <a:pt x="8" y="80"/>
                                      </a:lnTo>
                                      <a:lnTo>
                                        <a:pt x="16" y="80"/>
                                      </a:lnTo>
                                      <a:lnTo>
                                        <a:pt x="16" y="88"/>
                                      </a:lnTo>
                                      <a:lnTo>
                                        <a:pt x="20" y="88"/>
                                      </a:lnTo>
                                      <a:lnTo>
                                        <a:pt x="23" y="96"/>
                                      </a:lnTo>
                                      <a:lnTo>
                                        <a:pt x="31" y="96"/>
                                      </a:lnTo>
                                      <a:lnTo>
                                        <a:pt x="31" y="104"/>
                                      </a:lnTo>
                                      <a:lnTo>
                                        <a:pt x="108" y="104"/>
                                      </a:lnTo>
                                      <a:lnTo>
                                        <a:pt x="108" y="111"/>
                                      </a:lnTo>
                                      <a:lnTo>
                                        <a:pt x="115" y="111"/>
                                      </a:lnTo>
                                      <a:lnTo>
                                        <a:pt x="123" y="119"/>
                                      </a:lnTo>
                                      <a:lnTo>
                                        <a:pt x="127" y="134"/>
                                      </a:lnTo>
                                      <a:lnTo>
                                        <a:pt x="135" y="134"/>
                                      </a:lnTo>
                                      <a:lnTo>
                                        <a:pt x="135" y="142"/>
                                      </a:lnTo>
                                      <a:lnTo>
                                        <a:pt x="142" y="142"/>
                                      </a:lnTo>
                                      <a:lnTo>
                                        <a:pt x="150" y="154"/>
                                      </a:lnTo>
                                      <a:lnTo>
                                        <a:pt x="188" y="154"/>
                                      </a:lnTo>
                                      <a:lnTo>
                                        <a:pt x="188" y="150"/>
                                      </a:lnTo>
                                      <a:lnTo>
                                        <a:pt x="192" y="150"/>
                                      </a:lnTo>
                                      <a:lnTo>
                                        <a:pt x="192" y="0"/>
                                      </a:lnTo>
                                      <a:lnTo>
                                        <a:pt x="18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44" name="Rectangle 201"/>
                              <wps:cNvSpPr>
                                <a:spLocks noChangeArrowheads="1"/>
                              </wps:cNvSpPr>
                              <wps:spPr bwMode="auto">
                                <a:xfrm>
                                  <a:off x="906780" y="3895725"/>
                                  <a:ext cx="21590" cy="1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545" name="Line 202"/>
                              <wps:cNvCnPr/>
                              <wps:spPr bwMode="auto">
                                <a:xfrm>
                                  <a:off x="979805" y="3836670"/>
                                  <a:ext cx="21590" cy="22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46" name="Line 203"/>
                              <wps:cNvCnPr/>
                              <wps:spPr bwMode="auto">
                                <a:xfrm>
                                  <a:off x="957580" y="3844290"/>
                                  <a:ext cx="43815" cy="438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47" name="Line 204"/>
                              <wps:cNvCnPr/>
                              <wps:spPr bwMode="auto">
                                <a:xfrm>
                                  <a:off x="935990" y="3851275"/>
                                  <a:ext cx="65405" cy="6604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48" name="Line 205"/>
                              <wps:cNvCnPr/>
                              <wps:spPr bwMode="auto">
                                <a:xfrm>
                                  <a:off x="911225" y="3858895"/>
                                  <a:ext cx="39370" cy="387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49" name="Line 206"/>
                              <wps:cNvCnPr/>
                              <wps:spPr bwMode="auto">
                                <a:xfrm>
                                  <a:off x="957580" y="3905250"/>
                                  <a:ext cx="19685" cy="196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50" name="Line 207"/>
                              <wps:cNvCnPr/>
                              <wps:spPr bwMode="auto">
                                <a:xfrm>
                                  <a:off x="889635" y="3865880"/>
                                  <a:ext cx="29210" cy="2984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51" name="Rectangle 208"/>
                              <wps:cNvSpPr>
                                <a:spLocks noChangeArrowheads="1"/>
                              </wps:cNvSpPr>
                              <wps:spPr bwMode="auto">
                                <a:xfrm>
                                  <a:off x="638810" y="2698115"/>
                                  <a:ext cx="752475" cy="22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552" name="Line 209"/>
                              <wps:cNvCnPr/>
                              <wps:spPr bwMode="auto">
                                <a:xfrm>
                                  <a:off x="1386840" y="2698115"/>
                                  <a:ext cx="254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53" name="Freeform 210"/>
                              <wps:cNvSpPr>
                                <a:spLocks/>
                              </wps:cNvSpPr>
                              <wps:spPr bwMode="auto">
                                <a:xfrm>
                                  <a:off x="1252855" y="2698115"/>
                                  <a:ext cx="136525" cy="90170"/>
                                </a:xfrm>
                                <a:custGeom>
                                  <a:avLst/>
                                  <a:gdLst>
                                    <a:gd name="T0" fmla="*/ 0 w 215"/>
                                    <a:gd name="T1" fmla="*/ 0 h 142"/>
                                    <a:gd name="T2" fmla="*/ 4 w 215"/>
                                    <a:gd name="T3" fmla="*/ 4 h 142"/>
                                    <a:gd name="T4" fmla="*/ 7 w 215"/>
                                    <a:gd name="T5" fmla="*/ 4 h 142"/>
                                    <a:gd name="T6" fmla="*/ 11 w 215"/>
                                    <a:gd name="T7" fmla="*/ 7 h 142"/>
                                    <a:gd name="T8" fmla="*/ 15 w 215"/>
                                    <a:gd name="T9" fmla="*/ 11 h 142"/>
                                    <a:gd name="T10" fmla="*/ 19 w 215"/>
                                    <a:gd name="T11" fmla="*/ 11 h 142"/>
                                    <a:gd name="T12" fmla="*/ 23 w 215"/>
                                    <a:gd name="T13" fmla="*/ 15 h 142"/>
                                    <a:gd name="T14" fmla="*/ 27 w 215"/>
                                    <a:gd name="T15" fmla="*/ 19 h 142"/>
                                    <a:gd name="T16" fmla="*/ 30 w 215"/>
                                    <a:gd name="T17" fmla="*/ 19 h 142"/>
                                    <a:gd name="T18" fmla="*/ 34 w 215"/>
                                    <a:gd name="T19" fmla="*/ 23 h 142"/>
                                    <a:gd name="T20" fmla="*/ 38 w 215"/>
                                    <a:gd name="T21" fmla="*/ 27 h 142"/>
                                    <a:gd name="T22" fmla="*/ 42 w 215"/>
                                    <a:gd name="T23" fmla="*/ 27 h 142"/>
                                    <a:gd name="T24" fmla="*/ 46 w 215"/>
                                    <a:gd name="T25" fmla="*/ 31 h 142"/>
                                    <a:gd name="T26" fmla="*/ 50 w 215"/>
                                    <a:gd name="T27" fmla="*/ 34 h 142"/>
                                    <a:gd name="T28" fmla="*/ 53 w 215"/>
                                    <a:gd name="T29" fmla="*/ 34 h 142"/>
                                    <a:gd name="T30" fmla="*/ 57 w 215"/>
                                    <a:gd name="T31" fmla="*/ 38 h 142"/>
                                    <a:gd name="T32" fmla="*/ 61 w 215"/>
                                    <a:gd name="T33" fmla="*/ 42 h 142"/>
                                    <a:gd name="T34" fmla="*/ 65 w 215"/>
                                    <a:gd name="T35" fmla="*/ 42 h 142"/>
                                    <a:gd name="T36" fmla="*/ 69 w 215"/>
                                    <a:gd name="T37" fmla="*/ 46 h 142"/>
                                    <a:gd name="T38" fmla="*/ 73 w 215"/>
                                    <a:gd name="T39" fmla="*/ 50 h 142"/>
                                    <a:gd name="T40" fmla="*/ 76 w 215"/>
                                    <a:gd name="T41" fmla="*/ 50 h 142"/>
                                    <a:gd name="T42" fmla="*/ 80 w 215"/>
                                    <a:gd name="T43" fmla="*/ 54 h 142"/>
                                    <a:gd name="T44" fmla="*/ 84 w 215"/>
                                    <a:gd name="T45" fmla="*/ 58 h 142"/>
                                    <a:gd name="T46" fmla="*/ 88 w 215"/>
                                    <a:gd name="T47" fmla="*/ 58 h 142"/>
                                    <a:gd name="T48" fmla="*/ 92 w 215"/>
                                    <a:gd name="T49" fmla="*/ 61 h 142"/>
                                    <a:gd name="T50" fmla="*/ 96 w 215"/>
                                    <a:gd name="T51" fmla="*/ 65 h 142"/>
                                    <a:gd name="T52" fmla="*/ 99 w 215"/>
                                    <a:gd name="T53" fmla="*/ 65 h 142"/>
                                    <a:gd name="T54" fmla="*/ 103 w 215"/>
                                    <a:gd name="T55" fmla="*/ 69 h 142"/>
                                    <a:gd name="T56" fmla="*/ 107 w 215"/>
                                    <a:gd name="T57" fmla="*/ 73 h 142"/>
                                    <a:gd name="T58" fmla="*/ 111 w 215"/>
                                    <a:gd name="T59" fmla="*/ 73 h 142"/>
                                    <a:gd name="T60" fmla="*/ 115 w 215"/>
                                    <a:gd name="T61" fmla="*/ 77 h 142"/>
                                    <a:gd name="T62" fmla="*/ 119 w 215"/>
                                    <a:gd name="T63" fmla="*/ 81 h 142"/>
                                    <a:gd name="T64" fmla="*/ 122 w 215"/>
                                    <a:gd name="T65" fmla="*/ 81 h 142"/>
                                    <a:gd name="T66" fmla="*/ 126 w 215"/>
                                    <a:gd name="T67" fmla="*/ 84 h 142"/>
                                    <a:gd name="T68" fmla="*/ 130 w 215"/>
                                    <a:gd name="T69" fmla="*/ 88 h 142"/>
                                    <a:gd name="T70" fmla="*/ 134 w 215"/>
                                    <a:gd name="T71" fmla="*/ 88 h 142"/>
                                    <a:gd name="T72" fmla="*/ 138 w 215"/>
                                    <a:gd name="T73" fmla="*/ 92 h 142"/>
                                    <a:gd name="T74" fmla="*/ 142 w 215"/>
                                    <a:gd name="T75" fmla="*/ 96 h 142"/>
                                    <a:gd name="T76" fmla="*/ 146 w 215"/>
                                    <a:gd name="T77" fmla="*/ 96 h 142"/>
                                    <a:gd name="T78" fmla="*/ 149 w 215"/>
                                    <a:gd name="T79" fmla="*/ 100 h 142"/>
                                    <a:gd name="T80" fmla="*/ 153 w 215"/>
                                    <a:gd name="T81" fmla="*/ 104 h 142"/>
                                    <a:gd name="T82" fmla="*/ 157 w 215"/>
                                    <a:gd name="T83" fmla="*/ 104 h 142"/>
                                    <a:gd name="T84" fmla="*/ 161 w 215"/>
                                    <a:gd name="T85" fmla="*/ 108 h 142"/>
                                    <a:gd name="T86" fmla="*/ 165 w 215"/>
                                    <a:gd name="T87" fmla="*/ 111 h 142"/>
                                    <a:gd name="T88" fmla="*/ 169 w 215"/>
                                    <a:gd name="T89" fmla="*/ 111 h 142"/>
                                    <a:gd name="T90" fmla="*/ 172 w 215"/>
                                    <a:gd name="T91" fmla="*/ 115 h 142"/>
                                    <a:gd name="T92" fmla="*/ 176 w 215"/>
                                    <a:gd name="T93" fmla="*/ 119 h 142"/>
                                    <a:gd name="T94" fmla="*/ 180 w 215"/>
                                    <a:gd name="T95" fmla="*/ 119 h 142"/>
                                    <a:gd name="T96" fmla="*/ 184 w 215"/>
                                    <a:gd name="T97" fmla="*/ 123 h 142"/>
                                    <a:gd name="T98" fmla="*/ 188 w 215"/>
                                    <a:gd name="T99" fmla="*/ 127 h 142"/>
                                    <a:gd name="T100" fmla="*/ 192 w 215"/>
                                    <a:gd name="T101" fmla="*/ 127 h 142"/>
                                    <a:gd name="T102" fmla="*/ 195 w 215"/>
                                    <a:gd name="T103" fmla="*/ 131 h 142"/>
                                    <a:gd name="T104" fmla="*/ 199 w 215"/>
                                    <a:gd name="T105" fmla="*/ 134 h 142"/>
                                    <a:gd name="T106" fmla="*/ 203 w 215"/>
                                    <a:gd name="T107" fmla="*/ 134 h 142"/>
                                    <a:gd name="T108" fmla="*/ 207 w 215"/>
                                    <a:gd name="T109" fmla="*/ 138 h 142"/>
                                    <a:gd name="T110" fmla="*/ 211 w 215"/>
                                    <a:gd name="T111" fmla="*/ 142 h 142"/>
                                    <a:gd name="T112" fmla="*/ 215 w 215"/>
                                    <a:gd name="T113" fmla="*/ 142 h 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215" h="142">
                                      <a:moveTo>
                                        <a:pt x="0" y="0"/>
                                      </a:moveTo>
                                      <a:lnTo>
                                        <a:pt x="4" y="4"/>
                                      </a:lnTo>
                                      <a:lnTo>
                                        <a:pt x="7" y="4"/>
                                      </a:lnTo>
                                      <a:lnTo>
                                        <a:pt x="11" y="7"/>
                                      </a:lnTo>
                                      <a:lnTo>
                                        <a:pt x="15" y="11"/>
                                      </a:lnTo>
                                      <a:lnTo>
                                        <a:pt x="19" y="11"/>
                                      </a:lnTo>
                                      <a:lnTo>
                                        <a:pt x="23" y="15"/>
                                      </a:lnTo>
                                      <a:lnTo>
                                        <a:pt x="27" y="19"/>
                                      </a:lnTo>
                                      <a:lnTo>
                                        <a:pt x="30" y="19"/>
                                      </a:lnTo>
                                      <a:lnTo>
                                        <a:pt x="34" y="23"/>
                                      </a:lnTo>
                                      <a:lnTo>
                                        <a:pt x="38" y="27"/>
                                      </a:lnTo>
                                      <a:lnTo>
                                        <a:pt x="42" y="27"/>
                                      </a:lnTo>
                                      <a:lnTo>
                                        <a:pt x="46" y="31"/>
                                      </a:lnTo>
                                      <a:lnTo>
                                        <a:pt x="50" y="34"/>
                                      </a:lnTo>
                                      <a:lnTo>
                                        <a:pt x="53" y="34"/>
                                      </a:lnTo>
                                      <a:lnTo>
                                        <a:pt x="57" y="38"/>
                                      </a:lnTo>
                                      <a:lnTo>
                                        <a:pt x="61" y="42"/>
                                      </a:lnTo>
                                      <a:lnTo>
                                        <a:pt x="65" y="42"/>
                                      </a:lnTo>
                                      <a:lnTo>
                                        <a:pt x="69" y="46"/>
                                      </a:lnTo>
                                      <a:lnTo>
                                        <a:pt x="73" y="50"/>
                                      </a:lnTo>
                                      <a:lnTo>
                                        <a:pt x="76" y="50"/>
                                      </a:lnTo>
                                      <a:lnTo>
                                        <a:pt x="80" y="54"/>
                                      </a:lnTo>
                                      <a:lnTo>
                                        <a:pt x="84" y="58"/>
                                      </a:lnTo>
                                      <a:lnTo>
                                        <a:pt x="88" y="58"/>
                                      </a:lnTo>
                                      <a:lnTo>
                                        <a:pt x="92" y="61"/>
                                      </a:lnTo>
                                      <a:lnTo>
                                        <a:pt x="96" y="65"/>
                                      </a:lnTo>
                                      <a:lnTo>
                                        <a:pt x="99" y="65"/>
                                      </a:lnTo>
                                      <a:lnTo>
                                        <a:pt x="103" y="69"/>
                                      </a:lnTo>
                                      <a:lnTo>
                                        <a:pt x="107" y="73"/>
                                      </a:lnTo>
                                      <a:lnTo>
                                        <a:pt x="111" y="73"/>
                                      </a:lnTo>
                                      <a:lnTo>
                                        <a:pt x="115" y="77"/>
                                      </a:lnTo>
                                      <a:lnTo>
                                        <a:pt x="119" y="81"/>
                                      </a:lnTo>
                                      <a:lnTo>
                                        <a:pt x="122" y="81"/>
                                      </a:lnTo>
                                      <a:lnTo>
                                        <a:pt x="126" y="84"/>
                                      </a:lnTo>
                                      <a:lnTo>
                                        <a:pt x="130" y="88"/>
                                      </a:lnTo>
                                      <a:lnTo>
                                        <a:pt x="134" y="88"/>
                                      </a:lnTo>
                                      <a:lnTo>
                                        <a:pt x="138" y="92"/>
                                      </a:lnTo>
                                      <a:lnTo>
                                        <a:pt x="142" y="96"/>
                                      </a:lnTo>
                                      <a:lnTo>
                                        <a:pt x="146" y="96"/>
                                      </a:lnTo>
                                      <a:lnTo>
                                        <a:pt x="149" y="100"/>
                                      </a:lnTo>
                                      <a:lnTo>
                                        <a:pt x="153" y="104"/>
                                      </a:lnTo>
                                      <a:lnTo>
                                        <a:pt x="157" y="104"/>
                                      </a:lnTo>
                                      <a:lnTo>
                                        <a:pt x="161" y="108"/>
                                      </a:lnTo>
                                      <a:lnTo>
                                        <a:pt x="165" y="111"/>
                                      </a:lnTo>
                                      <a:lnTo>
                                        <a:pt x="169" y="111"/>
                                      </a:lnTo>
                                      <a:lnTo>
                                        <a:pt x="172" y="115"/>
                                      </a:lnTo>
                                      <a:lnTo>
                                        <a:pt x="176" y="119"/>
                                      </a:lnTo>
                                      <a:lnTo>
                                        <a:pt x="180" y="119"/>
                                      </a:lnTo>
                                      <a:lnTo>
                                        <a:pt x="184" y="123"/>
                                      </a:lnTo>
                                      <a:lnTo>
                                        <a:pt x="188" y="127"/>
                                      </a:lnTo>
                                      <a:lnTo>
                                        <a:pt x="192" y="127"/>
                                      </a:lnTo>
                                      <a:lnTo>
                                        <a:pt x="195" y="131"/>
                                      </a:lnTo>
                                      <a:lnTo>
                                        <a:pt x="199" y="134"/>
                                      </a:lnTo>
                                      <a:lnTo>
                                        <a:pt x="203" y="134"/>
                                      </a:lnTo>
                                      <a:lnTo>
                                        <a:pt x="207" y="138"/>
                                      </a:lnTo>
                                      <a:lnTo>
                                        <a:pt x="211" y="142"/>
                                      </a:lnTo>
                                      <a:lnTo>
                                        <a:pt x="215" y="14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54" name="Freeform 211"/>
                              <wps:cNvSpPr>
                                <a:spLocks/>
                              </wps:cNvSpPr>
                              <wps:spPr bwMode="auto">
                                <a:xfrm>
                                  <a:off x="1118870" y="2698115"/>
                                  <a:ext cx="270510" cy="180975"/>
                                </a:xfrm>
                                <a:custGeom>
                                  <a:avLst/>
                                  <a:gdLst>
                                    <a:gd name="T0" fmla="*/ 3 w 426"/>
                                    <a:gd name="T1" fmla="*/ 0 h 285"/>
                                    <a:gd name="T2" fmla="*/ 11 w 426"/>
                                    <a:gd name="T3" fmla="*/ 7 h 285"/>
                                    <a:gd name="T4" fmla="*/ 19 w 426"/>
                                    <a:gd name="T5" fmla="*/ 11 h 285"/>
                                    <a:gd name="T6" fmla="*/ 26 w 426"/>
                                    <a:gd name="T7" fmla="*/ 15 h 285"/>
                                    <a:gd name="T8" fmla="*/ 34 w 426"/>
                                    <a:gd name="T9" fmla="*/ 23 h 285"/>
                                    <a:gd name="T10" fmla="*/ 42 w 426"/>
                                    <a:gd name="T11" fmla="*/ 27 h 285"/>
                                    <a:gd name="T12" fmla="*/ 49 w 426"/>
                                    <a:gd name="T13" fmla="*/ 31 h 285"/>
                                    <a:gd name="T14" fmla="*/ 57 w 426"/>
                                    <a:gd name="T15" fmla="*/ 38 h 285"/>
                                    <a:gd name="T16" fmla="*/ 65 w 426"/>
                                    <a:gd name="T17" fmla="*/ 42 h 285"/>
                                    <a:gd name="T18" fmla="*/ 73 w 426"/>
                                    <a:gd name="T19" fmla="*/ 50 h 285"/>
                                    <a:gd name="T20" fmla="*/ 80 w 426"/>
                                    <a:gd name="T21" fmla="*/ 54 h 285"/>
                                    <a:gd name="T22" fmla="*/ 88 w 426"/>
                                    <a:gd name="T23" fmla="*/ 58 h 285"/>
                                    <a:gd name="T24" fmla="*/ 96 w 426"/>
                                    <a:gd name="T25" fmla="*/ 65 h 285"/>
                                    <a:gd name="T26" fmla="*/ 103 w 426"/>
                                    <a:gd name="T27" fmla="*/ 69 h 285"/>
                                    <a:gd name="T28" fmla="*/ 111 w 426"/>
                                    <a:gd name="T29" fmla="*/ 73 h 285"/>
                                    <a:gd name="T30" fmla="*/ 119 w 426"/>
                                    <a:gd name="T31" fmla="*/ 81 h 285"/>
                                    <a:gd name="T32" fmla="*/ 126 w 426"/>
                                    <a:gd name="T33" fmla="*/ 84 h 285"/>
                                    <a:gd name="T34" fmla="*/ 134 w 426"/>
                                    <a:gd name="T35" fmla="*/ 88 h 285"/>
                                    <a:gd name="T36" fmla="*/ 142 w 426"/>
                                    <a:gd name="T37" fmla="*/ 96 h 285"/>
                                    <a:gd name="T38" fmla="*/ 149 w 426"/>
                                    <a:gd name="T39" fmla="*/ 100 h 285"/>
                                    <a:gd name="T40" fmla="*/ 157 w 426"/>
                                    <a:gd name="T41" fmla="*/ 104 h 285"/>
                                    <a:gd name="T42" fmla="*/ 165 w 426"/>
                                    <a:gd name="T43" fmla="*/ 111 h 285"/>
                                    <a:gd name="T44" fmla="*/ 172 w 426"/>
                                    <a:gd name="T45" fmla="*/ 115 h 285"/>
                                    <a:gd name="T46" fmla="*/ 180 w 426"/>
                                    <a:gd name="T47" fmla="*/ 119 h 285"/>
                                    <a:gd name="T48" fmla="*/ 188 w 426"/>
                                    <a:gd name="T49" fmla="*/ 127 h 285"/>
                                    <a:gd name="T50" fmla="*/ 195 w 426"/>
                                    <a:gd name="T51" fmla="*/ 131 h 285"/>
                                    <a:gd name="T52" fmla="*/ 203 w 426"/>
                                    <a:gd name="T53" fmla="*/ 134 h 285"/>
                                    <a:gd name="T54" fmla="*/ 211 w 426"/>
                                    <a:gd name="T55" fmla="*/ 142 h 285"/>
                                    <a:gd name="T56" fmla="*/ 218 w 426"/>
                                    <a:gd name="T57" fmla="*/ 146 h 285"/>
                                    <a:gd name="T58" fmla="*/ 226 w 426"/>
                                    <a:gd name="T59" fmla="*/ 150 h 285"/>
                                    <a:gd name="T60" fmla="*/ 234 w 426"/>
                                    <a:gd name="T61" fmla="*/ 158 h 285"/>
                                    <a:gd name="T62" fmla="*/ 241 w 426"/>
                                    <a:gd name="T63" fmla="*/ 161 h 285"/>
                                    <a:gd name="T64" fmla="*/ 249 w 426"/>
                                    <a:gd name="T65" fmla="*/ 165 h 285"/>
                                    <a:gd name="T66" fmla="*/ 257 w 426"/>
                                    <a:gd name="T67" fmla="*/ 173 h 285"/>
                                    <a:gd name="T68" fmla="*/ 264 w 426"/>
                                    <a:gd name="T69" fmla="*/ 177 h 285"/>
                                    <a:gd name="T70" fmla="*/ 272 w 426"/>
                                    <a:gd name="T71" fmla="*/ 181 h 285"/>
                                    <a:gd name="T72" fmla="*/ 280 w 426"/>
                                    <a:gd name="T73" fmla="*/ 188 h 285"/>
                                    <a:gd name="T74" fmla="*/ 287 w 426"/>
                                    <a:gd name="T75" fmla="*/ 192 h 285"/>
                                    <a:gd name="T76" fmla="*/ 295 w 426"/>
                                    <a:gd name="T77" fmla="*/ 196 h 285"/>
                                    <a:gd name="T78" fmla="*/ 303 w 426"/>
                                    <a:gd name="T79" fmla="*/ 204 h 285"/>
                                    <a:gd name="T80" fmla="*/ 310 w 426"/>
                                    <a:gd name="T81" fmla="*/ 208 h 285"/>
                                    <a:gd name="T82" fmla="*/ 318 w 426"/>
                                    <a:gd name="T83" fmla="*/ 211 h 285"/>
                                    <a:gd name="T84" fmla="*/ 326 w 426"/>
                                    <a:gd name="T85" fmla="*/ 219 h 285"/>
                                    <a:gd name="T86" fmla="*/ 333 w 426"/>
                                    <a:gd name="T87" fmla="*/ 223 h 285"/>
                                    <a:gd name="T88" fmla="*/ 341 w 426"/>
                                    <a:gd name="T89" fmla="*/ 227 h 285"/>
                                    <a:gd name="T90" fmla="*/ 349 w 426"/>
                                    <a:gd name="T91" fmla="*/ 235 h 285"/>
                                    <a:gd name="T92" fmla="*/ 357 w 426"/>
                                    <a:gd name="T93" fmla="*/ 238 h 285"/>
                                    <a:gd name="T94" fmla="*/ 364 w 426"/>
                                    <a:gd name="T95" fmla="*/ 242 h 285"/>
                                    <a:gd name="T96" fmla="*/ 372 w 426"/>
                                    <a:gd name="T97" fmla="*/ 250 h 285"/>
                                    <a:gd name="T98" fmla="*/ 380 w 426"/>
                                    <a:gd name="T99" fmla="*/ 254 h 285"/>
                                    <a:gd name="T100" fmla="*/ 387 w 426"/>
                                    <a:gd name="T101" fmla="*/ 258 h 285"/>
                                    <a:gd name="T102" fmla="*/ 395 w 426"/>
                                    <a:gd name="T103" fmla="*/ 265 h 285"/>
                                    <a:gd name="T104" fmla="*/ 403 w 426"/>
                                    <a:gd name="T105" fmla="*/ 269 h 285"/>
                                    <a:gd name="T106" fmla="*/ 410 w 426"/>
                                    <a:gd name="T107" fmla="*/ 273 h 285"/>
                                    <a:gd name="T108" fmla="*/ 418 w 426"/>
                                    <a:gd name="T109" fmla="*/ 281 h 285"/>
                                    <a:gd name="T110" fmla="*/ 426 w 426"/>
                                    <a:gd name="T111" fmla="*/ 28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426" h="285">
                                      <a:moveTo>
                                        <a:pt x="0" y="0"/>
                                      </a:moveTo>
                                      <a:lnTo>
                                        <a:pt x="3" y="0"/>
                                      </a:lnTo>
                                      <a:lnTo>
                                        <a:pt x="7" y="4"/>
                                      </a:lnTo>
                                      <a:lnTo>
                                        <a:pt x="11" y="7"/>
                                      </a:lnTo>
                                      <a:lnTo>
                                        <a:pt x="15" y="7"/>
                                      </a:lnTo>
                                      <a:lnTo>
                                        <a:pt x="19" y="11"/>
                                      </a:lnTo>
                                      <a:lnTo>
                                        <a:pt x="23" y="15"/>
                                      </a:lnTo>
                                      <a:lnTo>
                                        <a:pt x="26" y="15"/>
                                      </a:lnTo>
                                      <a:lnTo>
                                        <a:pt x="30" y="19"/>
                                      </a:lnTo>
                                      <a:lnTo>
                                        <a:pt x="34" y="23"/>
                                      </a:lnTo>
                                      <a:lnTo>
                                        <a:pt x="38" y="23"/>
                                      </a:lnTo>
                                      <a:lnTo>
                                        <a:pt x="42" y="27"/>
                                      </a:lnTo>
                                      <a:lnTo>
                                        <a:pt x="46" y="31"/>
                                      </a:lnTo>
                                      <a:lnTo>
                                        <a:pt x="49" y="31"/>
                                      </a:lnTo>
                                      <a:lnTo>
                                        <a:pt x="53" y="34"/>
                                      </a:lnTo>
                                      <a:lnTo>
                                        <a:pt x="57" y="38"/>
                                      </a:lnTo>
                                      <a:lnTo>
                                        <a:pt x="61" y="42"/>
                                      </a:lnTo>
                                      <a:lnTo>
                                        <a:pt x="65" y="42"/>
                                      </a:lnTo>
                                      <a:lnTo>
                                        <a:pt x="69" y="46"/>
                                      </a:lnTo>
                                      <a:lnTo>
                                        <a:pt x="73" y="50"/>
                                      </a:lnTo>
                                      <a:lnTo>
                                        <a:pt x="76" y="50"/>
                                      </a:lnTo>
                                      <a:lnTo>
                                        <a:pt x="80" y="54"/>
                                      </a:lnTo>
                                      <a:lnTo>
                                        <a:pt x="84" y="58"/>
                                      </a:lnTo>
                                      <a:lnTo>
                                        <a:pt x="88" y="58"/>
                                      </a:lnTo>
                                      <a:lnTo>
                                        <a:pt x="92" y="61"/>
                                      </a:lnTo>
                                      <a:lnTo>
                                        <a:pt x="96" y="65"/>
                                      </a:lnTo>
                                      <a:lnTo>
                                        <a:pt x="99" y="65"/>
                                      </a:lnTo>
                                      <a:lnTo>
                                        <a:pt x="103" y="69"/>
                                      </a:lnTo>
                                      <a:lnTo>
                                        <a:pt x="107" y="73"/>
                                      </a:lnTo>
                                      <a:lnTo>
                                        <a:pt x="111" y="73"/>
                                      </a:lnTo>
                                      <a:lnTo>
                                        <a:pt x="115" y="77"/>
                                      </a:lnTo>
                                      <a:lnTo>
                                        <a:pt x="119" y="81"/>
                                      </a:lnTo>
                                      <a:lnTo>
                                        <a:pt x="122" y="81"/>
                                      </a:lnTo>
                                      <a:lnTo>
                                        <a:pt x="126" y="84"/>
                                      </a:lnTo>
                                      <a:lnTo>
                                        <a:pt x="130" y="88"/>
                                      </a:lnTo>
                                      <a:lnTo>
                                        <a:pt x="134" y="88"/>
                                      </a:lnTo>
                                      <a:lnTo>
                                        <a:pt x="138" y="92"/>
                                      </a:lnTo>
                                      <a:lnTo>
                                        <a:pt x="142" y="96"/>
                                      </a:lnTo>
                                      <a:lnTo>
                                        <a:pt x="145" y="96"/>
                                      </a:lnTo>
                                      <a:lnTo>
                                        <a:pt x="149" y="100"/>
                                      </a:lnTo>
                                      <a:lnTo>
                                        <a:pt x="153" y="104"/>
                                      </a:lnTo>
                                      <a:lnTo>
                                        <a:pt x="157" y="104"/>
                                      </a:lnTo>
                                      <a:lnTo>
                                        <a:pt x="161" y="108"/>
                                      </a:lnTo>
                                      <a:lnTo>
                                        <a:pt x="165" y="111"/>
                                      </a:lnTo>
                                      <a:lnTo>
                                        <a:pt x="168" y="111"/>
                                      </a:lnTo>
                                      <a:lnTo>
                                        <a:pt x="172" y="115"/>
                                      </a:lnTo>
                                      <a:lnTo>
                                        <a:pt x="176" y="119"/>
                                      </a:lnTo>
                                      <a:lnTo>
                                        <a:pt x="180" y="119"/>
                                      </a:lnTo>
                                      <a:lnTo>
                                        <a:pt x="184" y="123"/>
                                      </a:lnTo>
                                      <a:lnTo>
                                        <a:pt x="188" y="127"/>
                                      </a:lnTo>
                                      <a:lnTo>
                                        <a:pt x="191" y="127"/>
                                      </a:lnTo>
                                      <a:lnTo>
                                        <a:pt x="195" y="131"/>
                                      </a:lnTo>
                                      <a:lnTo>
                                        <a:pt x="199" y="134"/>
                                      </a:lnTo>
                                      <a:lnTo>
                                        <a:pt x="203" y="134"/>
                                      </a:lnTo>
                                      <a:lnTo>
                                        <a:pt x="207" y="138"/>
                                      </a:lnTo>
                                      <a:lnTo>
                                        <a:pt x="211" y="142"/>
                                      </a:lnTo>
                                      <a:lnTo>
                                        <a:pt x="215" y="142"/>
                                      </a:lnTo>
                                      <a:lnTo>
                                        <a:pt x="218" y="146"/>
                                      </a:lnTo>
                                      <a:lnTo>
                                        <a:pt x="222" y="150"/>
                                      </a:lnTo>
                                      <a:lnTo>
                                        <a:pt x="226" y="150"/>
                                      </a:lnTo>
                                      <a:lnTo>
                                        <a:pt x="230" y="154"/>
                                      </a:lnTo>
                                      <a:lnTo>
                                        <a:pt x="234" y="158"/>
                                      </a:lnTo>
                                      <a:lnTo>
                                        <a:pt x="238" y="158"/>
                                      </a:lnTo>
                                      <a:lnTo>
                                        <a:pt x="241" y="161"/>
                                      </a:lnTo>
                                      <a:lnTo>
                                        <a:pt x="245" y="165"/>
                                      </a:lnTo>
                                      <a:lnTo>
                                        <a:pt x="249" y="165"/>
                                      </a:lnTo>
                                      <a:lnTo>
                                        <a:pt x="253" y="169"/>
                                      </a:lnTo>
                                      <a:lnTo>
                                        <a:pt x="257" y="173"/>
                                      </a:lnTo>
                                      <a:lnTo>
                                        <a:pt x="261" y="173"/>
                                      </a:lnTo>
                                      <a:lnTo>
                                        <a:pt x="264" y="177"/>
                                      </a:lnTo>
                                      <a:lnTo>
                                        <a:pt x="268" y="181"/>
                                      </a:lnTo>
                                      <a:lnTo>
                                        <a:pt x="272" y="181"/>
                                      </a:lnTo>
                                      <a:lnTo>
                                        <a:pt x="276" y="185"/>
                                      </a:lnTo>
                                      <a:lnTo>
                                        <a:pt x="280" y="188"/>
                                      </a:lnTo>
                                      <a:lnTo>
                                        <a:pt x="284" y="188"/>
                                      </a:lnTo>
                                      <a:lnTo>
                                        <a:pt x="287" y="192"/>
                                      </a:lnTo>
                                      <a:lnTo>
                                        <a:pt x="291" y="196"/>
                                      </a:lnTo>
                                      <a:lnTo>
                                        <a:pt x="295" y="196"/>
                                      </a:lnTo>
                                      <a:lnTo>
                                        <a:pt x="299" y="200"/>
                                      </a:lnTo>
                                      <a:lnTo>
                                        <a:pt x="303" y="204"/>
                                      </a:lnTo>
                                      <a:lnTo>
                                        <a:pt x="307" y="204"/>
                                      </a:lnTo>
                                      <a:lnTo>
                                        <a:pt x="310" y="208"/>
                                      </a:lnTo>
                                      <a:lnTo>
                                        <a:pt x="314" y="211"/>
                                      </a:lnTo>
                                      <a:lnTo>
                                        <a:pt x="318" y="211"/>
                                      </a:lnTo>
                                      <a:lnTo>
                                        <a:pt x="322" y="215"/>
                                      </a:lnTo>
                                      <a:lnTo>
                                        <a:pt x="326" y="219"/>
                                      </a:lnTo>
                                      <a:lnTo>
                                        <a:pt x="330" y="219"/>
                                      </a:lnTo>
                                      <a:lnTo>
                                        <a:pt x="333" y="223"/>
                                      </a:lnTo>
                                      <a:lnTo>
                                        <a:pt x="337" y="227"/>
                                      </a:lnTo>
                                      <a:lnTo>
                                        <a:pt x="341" y="227"/>
                                      </a:lnTo>
                                      <a:lnTo>
                                        <a:pt x="345" y="231"/>
                                      </a:lnTo>
                                      <a:lnTo>
                                        <a:pt x="349" y="235"/>
                                      </a:lnTo>
                                      <a:lnTo>
                                        <a:pt x="353" y="235"/>
                                      </a:lnTo>
                                      <a:lnTo>
                                        <a:pt x="357" y="238"/>
                                      </a:lnTo>
                                      <a:lnTo>
                                        <a:pt x="360" y="242"/>
                                      </a:lnTo>
                                      <a:lnTo>
                                        <a:pt x="364" y="242"/>
                                      </a:lnTo>
                                      <a:lnTo>
                                        <a:pt x="368" y="246"/>
                                      </a:lnTo>
                                      <a:lnTo>
                                        <a:pt x="372" y="250"/>
                                      </a:lnTo>
                                      <a:lnTo>
                                        <a:pt x="376" y="250"/>
                                      </a:lnTo>
                                      <a:lnTo>
                                        <a:pt x="380" y="254"/>
                                      </a:lnTo>
                                      <a:lnTo>
                                        <a:pt x="383" y="258"/>
                                      </a:lnTo>
                                      <a:lnTo>
                                        <a:pt x="387" y="258"/>
                                      </a:lnTo>
                                      <a:lnTo>
                                        <a:pt x="391" y="261"/>
                                      </a:lnTo>
                                      <a:lnTo>
                                        <a:pt x="395" y="265"/>
                                      </a:lnTo>
                                      <a:lnTo>
                                        <a:pt x="399" y="265"/>
                                      </a:lnTo>
                                      <a:lnTo>
                                        <a:pt x="403" y="269"/>
                                      </a:lnTo>
                                      <a:lnTo>
                                        <a:pt x="406" y="273"/>
                                      </a:lnTo>
                                      <a:lnTo>
                                        <a:pt x="410" y="273"/>
                                      </a:lnTo>
                                      <a:lnTo>
                                        <a:pt x="414" y="277"/>
                                      </a:lnTo>
                                      <a:lnTo>
                                        <a:pt x="418" y="281"/>
                                      </a:lnTo>
                                      <a:lnTo>
                                        <a:pt x="422" y="281"/>
                                      </a:lnTo>
                                      <a:lnTo>
                                        <a:pt x="426" y="28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55" name="Freeform 212"/>
                              <wps:cNvSpPr>
                                <a:spLocks/>
                              </wps:cNvSpPr>
                              <wps:spPr bwMode="auto">
                                <a:xfrm>
                                  <a:off x="982345" y="2698115"/>
                                  <a:ext cx="338455" cy="224790"/>
                                </a:xfrm>
                                <a:custGeom>
                                  <a:avLst/>
                                  <a:gdLst>
                                    <a:gd name="T0" fmla="*/ 7 w 533"/>
                                    <a:gd name="T1" fmla="*/ 4 h 354"/>
                                    <a:gd name="T2" fmla="*/ 19 w 533"/>
                                    <a:gd name="T3" fmla="*/ 11 h 354"/>
                                    <a:gd name="T4" fmla="*/ 30 w 533"/>
                                    <a:gd name="T5" fmla="*/ 19 h 354"/>
                                    <a:gd name="T6" fmla="*/ 42 w 533"/>
                                    <a:gd name="T7" fmla="*/ 27 h 354"/>
                                    <a:gd name="T8" fmla="*/ 53 w 533"/>
                                    <a:gd name="T9" fmla="*/ 34 h 354"/>
                                    <a:gd name="T10" fmla="*/ 65 w 533"/>
                                    <a:gd name="T11" fmla="*/ 42 h 354"/>
                                    <a:gd name="T12" fmla="*/ 76 w 533"/>
                                    <a:gd name="T13" fmla="*/ 50 h 354"/>
                                    <a:gd name="T14" fmla="*/ 88 w 533"/>
                                    <a:gd name="T15" fmla="*/ 58 h 354"/>
                                    <a:gd name="T16" fmla="*/ 99 w 533"/>
                                    <a:gd name="T17" fmla="*/ 65 h 354"/>
                                    <a:gd name="T18" fmla="*/ 111 w 533"/>
                                    <a:gd name="T19" fmla="*/ 73 h 354"/>
                                    <a:gd name="T20" fmla="*/ 122 w 533"/>
                                    <a:gd name="T21" fmla="*/ 81 h 354"/>
                                    <a:gd name="T22" fmla="*/ 134 w 533"/>
                                    <a:gd name="T23" fmla="*/ 88 h 354"/>
                                    <a:gd name="T24" fmla="*/ 146 w 533"/>
                                    <a:gd name="T25" fmla="*/ 96 h 354"/>
                                    <a:gd name="T26" fmla="*/ 157 w 533"/>
                                    <a:gd name="T27" fmla="*/ 104 h 354"/>
                                    <a:gd name="T28" fmla="*/ 169 w 533"/>
                                    <a:gd name="T29" fmla="*/ 111 h 354"/>
                                    <a:gd name="T30" fmla="*/ 180 w 533"/>
                                    <a:gd name="T31" fmla="*/ 119 h 354"/>
                                    <a:gd name="T32" fmla="*/ 192 w 533"/>
                                    <a:gd name="T33" fmla="*/ 127 h 354"/>
                                    <a:gd name="T34" fmla="*/ 203 w 533"/>
                                    <a:gd name="T35" fmla="*/ 134 h 354"/>
                                    <a:gd name="T36" fmla="*/ 215 w 533"/>
                                    <a:gd name="T37" fmla="*/ 142 h 354"/>
                                    <a:gd name="T38" fmla="*/ 226 w 533"/>
                                    <a:gd name="T39" fmla="*/ 150 h 354"/>
                                    <a:gd name="T40" fmla="*/ 238 w 533"/>
                                    <a:gd name="T41" fmla="*/ 158 h 354"/>
                                    <a:gd name="T42" fmla="*/ 249 w 533"/>
                                    <a:gd name="T43" fmla="*/ 165 h 354"/>
                                    <a:gd name="T44" fmla="*/ 261 w 533"/>
                                    <a:gd name="T45" fmla="*/ 173 h 354"/>
                                    <a:gd name="T46" fmla="*/ 272 w 533"/>
                                    <a:gd name="T47" fmla="*/ 181 h 354"/>
                                    <a:gd name="T48" fmla="*/ 284 w 533"/>
                                    <a:gd name="T49" fmla="*/ 188 h 354"/>
                                    <a:gd name="T50" fmla="*/ 295 w 533"/>
                                    <a:gd name="T51" fmla="*/ 196 h 354"/>
                                    <a:gd name="T52" fmla="*/ 307 w 533"/>
                                    <a:gd name="T53" fmla="*/ 204 h 354"/>
                                    <a:gd name="T54" fmla="*/ 318 w 533"/>
                                    <a:gd name="T55" fmla="*/ 211 h 354"/>
                                    <a:gd name="T56" fmla="*/ 330 w 533"/>
                                    <a:gd name="T57" fmla="*/ 219 h 354"/>
                                    <a:gd name="T58" fmla="*/ 341 w 533"/>
                                    <a:gd name="T59" fmla="*/ 227 h 354"/>
                                    <a:gd name="T60" fmla="*/ 353 w 533"/>
                                    <a:gd name="T61" fmla="*/ 235 h 354"/>
                                    <a:gd name="T62" fmla="*/ 364 w 533"/>
                                    <a:gd name="T63" fmla="*/ 242 h 354"/>
                                    <a:gd name="T64" fmla="*/ 376 w 533"/>
                                    <a:gd name="T65" fmla="*/ 250 h 354"/>
                                    <a:gd name="T66" fmla="*/ 387 w 533"/>
                                    <a:gd name="T67" fmla="*/ 258 h 354"/>
                                    <a:gd name="T68" fmla="*/ 399 w 533"/>
                                    <a:gd name="T69" fmla="*/ 265 h 354"/>
                                    <a:gd name="T70" fmla="*/ 410 w 533"/>
                                    <a:gd name="T71" fmla="*/ 273 h 354"/>
                                    <a:gd name="T72" fmla="*/ 422 w 533"/>
                                    <a:gd name="T73" fmla="*/ 281 h 354"/>
                                    <a:gd name="T74" fmla="*/ 433 w 533"/>
                                    <a:gd name="T75" fmla="*/ 288 h 354"/>
                                    <a:gd name="T76" fmla="*/ 445 w 533"/>
                                    <a:gd name="T77" fmla="*/ 296 h 354"/>
                                    <a:gd name="T78" fmla="*/ 456 w 533"/>
                                    <a:gd name="T79" fmla="*/ 304 h 354"/>
                                    <a:gd name="T80" fmla="*/ 468 w 533"/>
                                    <a:gd name="T81" fmla="*/ 312 h 354"/>
                                    <a:gd name="T82" fmla="*/ 479 w 533"/>
                                    <a:gd name="T83" fmla="*/ 319 h 354"/>
                                    <a:gd name="T84" fmla="*/ 491 w 533"/>
                                    <a:gd name="T85" fmla="*/ 327 h 354"/>
                                    <a:gd name="T86" fmla="*/ 502 w 533"/>
                                    <a:gd name="T87" fmla="*/ 335 h 354"/>
                                    <a:gd name="T88" fmla="*/ 514 w 533"/>
                                    <a:gd name="T89" fmla="*/ 342 h 354"/>
                                    <a:gd name="T90" fmla="*/ 525 w 533"/>
                                    <a:gd name="T91" fmla="*/ 350 h 3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533" h="354">
                                      <a:moveTo>
                                        <a:pt x="0" y="0"/>
                                      </a:moveTo>
                                      <a:lnTo>
                                        <a:pt x="4" y="0"/>
                                      </a:lnTo>
                                      <a:lnTo>
                                        <a:pt x="7" y="4"/>
                                      </a:lnTo>
                                      <a:lnTo>
                                        <a:pt x="11" y="7"/>
                                      </a:lnTo>
                                      <a:lnTo>
                                        <a:pt x="15" y="7"/>
                                      </a:lnTo>
                                      <a:lnTo>
                                        <a:pt x="19" y="11"/>
                                      </a:lnTo>
                                      <a:lnTo>
                                        <a:pt x="23" y="15"/>
                                      </a:lnTo>
                                      <a:lnTo>
                                        <a:pt x="27" y="15"/>
                                      </a:lnTo>
                                      <a:lnTo>
                                        <a:pt x="30" y="19"/>
                                      </a:lnTo>
                                      <a:lnTo>
                                        <a:pt x="34" y="23"/>
                                      </a:lnTo>
                                      <a:lnTo>
                                        <a:pt x="38" y="23"/>
                                      </a:lnTo>
                                      <a:lnTo>
                                        <a:pt x="42" y="27"/>
                                      </a:lnTo>
                                      <a:lnTo>
                                        <a:pt x="46" y="31"/>
                                      </a:lnTo>
                                      <a:lnTo>
                                        <a:pt x="50" y="31"/>
                                      </a:lnTo>
                                      <a:lnTo>
                                        <a:pt x="53" y="34"/>
                                      </a:lnTo>
                                      <a:lnTo>
                                        <a:pt x="57" y="38"/>
                                      </a:lnTo>
                                      <a:lnTo>
                                        <a:pt x="61" y="38"/>
                                      </a:lnTo>
                                      <a:lnTo>
                                        <a:pt x="65" y="42"/>
                                      </a:lnTo>
                                      <a:lnTo>
                                        <a:pt x="69" y="46"/>
                                      </a:lnTo>
                                      <a:lnTo>
                                        <a:pt x="73" y="46"/>
                                      </a:lnTo>
                                      <a:lnTo>
                                        <a:pt x="76" y="50"/>
                                      </a:lnTo>
                                      <a:lnTo>
                                        <a:pt x="80" y="54"/>
                                      </a:lnTo>
                                      <a:lnTo>
                                        <a:pt x="84" y="54"/>
                                      </a:lnTo>
                                      <a:lnTo>
                                        <a:pt x="88" y="58"/>
                                      </a:lnTo>
                                      <a:lnTo>
                                        <a:pt x="92" y="61"/>
                                      </a:lnTo>
                                      <a:lnTo>
                                        <a:pt x="96" y="61"/>
                                      </a:lnTo>
                                      <a:lnTo>
                                        <a:pt x="99" y="65"/>
                                      </a:lnTo>
                                      <a:lnTo>
                                        <a:pt x="103" y="69"/>
                                      </a:lnTo>
                                      <a:lnTo>
                                        <a:pt x="107" y="69"/>
                                      </a:lnTo>
                                      <a:lnTo>
                                        <a:pt x="111" y="73"/>
                                      </a:lnTo>
                                      <a:lnTo>
                                        <a:pt x="115" y="77"/>
                                      </a:lnTo>
                                      <a:lnTo>
                                        <a:pt x="119" y="77"/>
                                      </a:lnTo>
                                      <a:lnTo>
                                        <a:pt x="122" y="81"/>
                                      </a:lnTo>
                                      <a:lnTo>
                                        <a:pt x="126" y="84"/>
                                      </a:lnTo>
                                      <a:lnTo>
                                        <a:pt x="130" y="84"/>
                                      </a:lnTo>
                                      <a:lnTo>
                                        <a:pt x="134" y="88"/>
                                      </a:lnTo>
                                      <a:lnTo>
                                        <a:pt x="138" y="92"/>
                                      </a:lnTo>
                                      <a:lnTo>
                                        <a:pt x="142" y="92"/>
                                      </a:lnTo>
                                      <a:lnTo>
                                        <a:pt x="146" y="96"/>
                                      </a:lnTo>
                                      <a:lnTo>
                                        <a:pt x="149" y="100"/>
                                      </a:lnTo>
                                      <a:lnTo>
                                        <a:pt x="153" y="100"/>
                                      </a:lnTo>
                                      <a:lnTo>
                                        <a:pt x="157" y="104"/>
                                      </a:lnTo>
                                      <a:lnTo>
                                        <a:pt x="161" y="108"/>
                                      </a:lnTo>
                                      <a:lnTo>
                                        <a:pt x="165" y="108"/>
                                      </a:lnTo>
                                      <a:lnTo>
                                        <a:pt x="169" y="111"/>
                                      </a:lnTo>
                                      <a:lnTo>
                                        <a:pt x="172" y="115"/>
                                      </a:lnTo>
                                      <a:lnTo>
                                        <a:pt x="176" y="115"/>
                                      </a:lnTo>
                                      <a:lnTo>
                                        <a:pt x="180" y="119"/>
                                      </a:lnTo>
                                      <a:lnTo>
                                        <a:pt x="184" y="123"/>
                                      </a:lnTo>
                                      <a:lnTo>
                                        <a:pt x="188" y="123"/>
                                      </a:lnTo>
                                      <a:lnTo>
                                        <a:pt x="192" y="127"/>
                                      </a:lnTo>
                                      <a:lnTo>
                                        <a:pt x="195" y="131"/>
                                      </a:lnTo>
                                      <a:lnTo>
                                        <a:pt x="199" y="131"/>
                                      </a:lnTo>
                                      <a:lnTo>
                                        <a:pt x="203" y="134"/>
                                      </a:lnTo>
                                      <a:lnTo>
                                        <a:pt x="207" y="138"/>
                                      </a:lnTo>
                                      <a:lnTo>
                                        <a:pt x="211" y="138"/>
                                      </a:lnTo>
                                      <a:lnTo>
                                        <a:pt x="215" y="142"/>
                                      </a:lnTo>
                                      <a:lnTo>
                                        <a:pt x="218" y="146"/>
                                      </a:lnTo>
                                      <a:lnTo>
                                        <a:pt x="222" y="146"/>
                                      </a:lnTo>
                                      <a:lnTo>
                                        <a:pt x="226" y="150"/>
                                      </a:lnTo>
                                      <a:lnTo>
                                        <a:pt x="230" y="154"/>
                                      </a:lnTo>
                                      <a:lnTo>
                                        <a:pt x="234" y="154"/>
                                      </a:lnTo>
                                      <a:lnTo>
                                        <a:pt x="238" y="158"/>
                                      </a:lnTo>
                                      <a:lnTo>
                                        <a:pt x="241" y="161"/>
                                      </a:lnTo>
                                      <a:lnTo>
                                        <a:pt x="245" y="161"/>
                                      </a:lnTo>
                                      <a:lnTo>
                                        <a:pt x="249" y="165"/>
                                      </a:lnTo>
                                      <a:lnTo>
                                        <a:pt x="253" y="169"/>
                                      </a:lnTo>
                                      <a:lnTo>
                                        <a:pt x="257" y="169"/>
                                      </a:lnTo>
                                      <a:lnTo>
                                        <a:pt x="261" y="173"/>
                                      </a:lnTo>
                                      <a:lnTo>
                                        <a:pt x="264" y="177"/>
                                      </a:lnTo>
                                      <a:lnTo>
                                        <a:pt x="268" y="177"/>
                                      </a:lnTo>
                                      <a:lnTo>
                                        <a:pt x="272" y="181"/>
                                      </a:lnTo>
                                      <a:lnTo>
                                        <a:pt x="276" y="185"/>
                                      </a:lnTo>
                                      <a:lnTo>
                                        <a:pt x="280" y="185"/>
                                      </a:lnTo>
                                      <a:lnTo>
                                        <a:pt x="284" y="188"/>
                                      </a:lnTo>
                                      <a:lnTo>
                                        <a:pt x="288" y="192"/>
                                      </a:lnTo>
                                      <a:lnTo>
                                        <a:pt x="291" y="192"/>
                                      </a:lnTo>
                                      <a:lnTo>
                                        <a:pt x="295" y="196"/>
                                      </a:lnTo>
                                      <a:lnTo>
                                        <a:pt x="299" y="200"/>
                                      </a:lnTo>
                                      <a:lnTo>
                                        <a:pt x="303" y="200"/>
                                      </a:lnTo>
                                      <a:lnTo>
                                        <a:pt x="307" y="204"/>
                                      </a:lnTo>
                                      <a:lnTo>
                                        <a:pt x="311" y="208"/>
                                      </a:lnTo>
                                      <a:lnTo>
                                        <a:pt x="314" y="208"/>
                                      </a:lnTo>
                                      <a:lnTo>
                                        <a:pt x="318" y="211"/>
                                      </a:lnTo>
                                      <a:lnTo>
                                        <a:pt x="322" y="215"/>
                                      </a:lnTo>
                                      <a:lnTo>
                                        <a:pt x="326" y="215"/>
                                      </a:lnTo>
                                      <a:lnTo>
                                        <a:pt x="330" y="219"/>
                                      </a:lnTo>
                                      <a:lnTo>
                                        <a:pt x="334" y="223"/>
                                      </a:lnTo>
                                      <a:lnTo>
                                        <a:pt x="337" y="223"/>
                                      </a:lnTo>
                                      <a:lnTo>
                                        <a:pt x="341" y="227"/>
                                      </a:lnTo>
                                      <a:lnTo>
                                        <a:pt x="345" y="231"/>
                                      </a:lnTo>
                                      <a:lnTo>
                                        <a:pt x="349" y="231"/>
                                      </a:lnTo>
                                      <a:lnTo>
                                        <a:pt x="353" y="235"/>
                                      </a:lnTo>
                                      <a:lnTo>
                                        <a:pt x="357" y="238"/>
                                      </a:lnTo>
                                      <a:lnTo>
                                        <a:pt x="360" y="238"/>
                                      </a:lnTo>
                                      <a:lnTo>
                                        <a:pt x="364" y="242"/>
                                      </a:lnTo>
                                      <a:lnTo>
                                        <a:pt x="368" y="246"/>
                                      </a:lnTo>
                                      <a:lnTo>
                                        <a:pt x="372" y="246"/>
                                      </a:lnTo>
                                      <a:lnTo>
                                        <a:pt x="376" y="250"/>
                                      </a:lnTo>
                                      <a:lnTo>
                                        <a:pt x="380" y="254"/>
                                      </a:lnTo>
                                      <a:lnTo>
                                        <a:pt x="383" y="254"/>
                                      </a:lnTo>
                                      <a:lnTo>
                                        <a:pt x="387" y="258"/>
                                      </a:lnTo>
                                      <a:lnTo>
                                        <a:pt x="391" y="261"/>
                                      </a:lnTo>
                                      <a:lnTo>
                                        <a:pt x="395" y="261"/>
                                      </a:lnTo>
                                      <a:lnTo>
                                        <a:pt x="399" y="265"/>
                                      </a:lnTo>
                                      <a:lnTo>
                                        <a:pt x="403" y="269"/>
                                      </a:lnTo>
                                      <a:lnTo>
                                        <a:pt x="406" y="269"/>
                                      </a:lnTo>
                                      <a:lnTo>
                                        <a:pt x="410" y="273"/>
                                      </a:lnTo>
                                      <a:lnTo>
                                        <a:pt x="414" y="277"/>
                                      </a:lnTo>
                                      <a:lnTo>
                                        <a:pt x="418" y="277"/>
                                      </a:lnTo>
                                      <a:lnTo>
                                        <a:pt x="422" y="281"/>
                                      </a:lnTo>
                                      <a:lnTo>
                                        <a:pt x="426" y="285"/>
                                      </a:lnTo>
                                      <a:lnTo>
                                        <a:pt x="430" y="285"/>
                                      </a:lnTo>
                                      <a:lnTo>
                                        <a:pt x="433" y="288"/>
                                      </a:lnTo>
                                      <a:lnTo>
                                        <a:pt x="437" y="292"/>
                                      </a:lnTo>
                                      <a:lnTo>
                                        <a:pt x="441" y="292"/>
                                      </a:lnTo>
                                      <a:lnTo>
                                        <a:pt x="445" y="296"/>
                                      </a:lnTo>
                                      <a:lnTo>
                                        <a:pt x="449" y="300"/>
                                      </a:lnTo>
                                      <a:lnTo>
                                        <a:pt x="453" y="300"/>
                                      </a:lnTo>
                                      <a:lnTo>
                                        <a:pt x="456" y="304"/>
                                      </a:lnTo>
                                      <a:lnTo>
                                        <a:pt x="460" y="308"/>
                                      </a:lnTo>
                                      <a:lnTo>
                                        <a:pt x="464" y="308"/>
                                      </a:lnTo>
                                      <a:lnTo>
                                        <a:pt x="468" y="312"/>
                                      </a:lnTo>
                                      <a:lnTo>
                                        <a:pt x="472" y="315"/>
                                      </a:lnTo>
                                      <a:lnTo>
                                        <a:pt x="476" y="315"/>
                                      </a:lnTo>
                                      <a:lnTo>
                                        <a:pt x="479" y="319"/>
                                      </a:lnTo>
                                      <a:lnTo>
                                        <a:pt x="483" y="323"/>
                                      </a:lnTo>
                                      <a:lnTo>
                                        <a:pt x="487" y="323"/>
                                      </a:lnTo>
                                      <a:lnTo>
                                        <a:pt x="491" y="327"/>
                                      </a:lnTo>
                                      <a:lnTo>
                                        <a:pt x="495" y="331"/>
                                      </a:lnTo>
                                      <a:lnTo>
                                        <a:pt x="499" y="331"/>
                                      </a:lnTo>
                                      <a:lnTo>
                                        <a:pt x="502" y="335"/>
                                      </a:lnTo>
                                      <a:lnTo>
                                        <a:pt x="506" y="338"/>
                                      </a:lnTo>
                                      <a:lnTo>
                                        <a:pt x="510" y="338"/>
                                      </a:lnTo>
                                      <a:lnTo>
                                        <a:pt x="514" y="342"/>
                                      </a:lnTo>
                                      <a:lnTo>
                                        <a:pt x="518" y="346"/>
                                      </a:lnTo>
                                      <a:lnTo>
                                        <a:pt x="522" y="346"/>
                                      </a:lnTo>
                                      <a:lnTo>
                                        <a:pt x="525" y="350"/>
                                      </a:lnTo>
                                      <a:lnTo>
                                        <a:pt x="529" y="354"/>
                                      </a:lnTo>
                                      <a:lnTo>
                                        <a:pt x="533" y="35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56" name="Freeform 213"/>
                              <wps:cNvSpPr>
                                <a:spLocks/>
                              </wps:cNvSpPr>
                              <wps:spPr bwMode="auto">
                                <a:xfrm>
                                  <a:off x="850265" y="2698115"/>
                                  <a:ext cx="336550" cy="224790"/>
                                </a:xfrm>
                                <a:custGeom>
                                  <a:avLst/>
                                  <a:gdLst>
                                    <a:gd name="T0" fmla="*/ 8 w 530"/>
                                    <a:gd name="T1" fmla="*/ 4 h 354"/>
                                    <a:gd name="T2" fmla="*/ 20 w 530"/>
                                    <a:gd name="T3" fmla="*/ 11 h 354"/>
                                    <a:gd name="T4" fmla="*/ 31 w 530"/>
                                    <a:gd name="T5" fmla="*/ 19 h 354"/>
                                    <a:gd name="T6" fmla="*/ 43 w 530"/>
                                    <a:gd name="T7" fmla="*/ 27 h 354"/>
                                    <a:gd name="T8" fmla="*/ 54 w 530"/>
                                    <a:gd name="T9" fmla="*/ 34 h 354"/>
                                    <a:gd name="T10" fmla="*/ 66 w 530"/>
                                    <a:gd name="T11" fmla="*/ 42 h 354"/>
                                    <a:gd name="T12" fmla="*/ 77 w 530"/>
                                    <a:gd name="T13" fmla="*/ 50 h 354"/>
                                    <a:gd name="T14" fmla="*/ 89 w 530"/>
                                    <a:gd name="T15" fmla="*/ 58 h 354"/>
                                    <a:gd name="T16" fmla="*/ 100 w 530"/>
                                    <a:gd name="T17" fmla="*/ 65 h 354"/>
                                    <a:gd name="T18" fmla="*/ 112 w 530"/>
                                    <a:gd name="T19" fmla="*/ 73 h 354"/>
                                    <a:gd name="T20" fmla="*/ 123 w 530"/>
                                    <a:gd name="T21" fmla="*/ 81 h 354"/>
                                    <a:gd name="T22" fmla="*/ 135 w 530"/>
                                    <a:gd name="T23" fmla="*/ 88 h 354"/>
                                    <a:gd name="T24" fmla="*/ 146 w 530"/>
                                    <a:gd name="T25" fmla="*/ 96 h 354"/>
                                    <a:gd name="T26" fmla="*/ 158 w 530"/>
                                    <a:gd name="T27" fmla="*/ 104 h 354"/>
                                    <a:gd name="T28" fmla="*/ 169 w 530"/>
                                    <a:gd name="T29" fmla="*/ 111 h 354"/>
                                    <a:gd name="T30" fmla="*/ 181 w 530"/>
                                    <a:gd name="T31" fmla="*/ 119 h 354"/>
                                    <a:gd name="T32" fmla="*/ 192 w 530"/>
                                    <a:gd name="T33" fmla="*/ 127 h 354"/>
                                    <a:gd name="T34" fmla="*/ 204 w 530"/>
                                    <a:gd name="T35" fmla="*/ 134 h 354"/>
                                    <a:gd name="T36" fmla="*/ 215 w 530"/>
                                    <a:gd name="T37" fmla="*/ 142 h 354"/>
                                    <a:gd name="T38" fmla="*/ 227 w 530"/>
                                    <a:gd name="T39" fmla="*/ 150 h 354"/>
                                    <a:gd name="T40" fmla="*/ 238 w 530"/>
                                    <a:gd name="T41" fmla="*/ 158 h 354"/>
                                    <a:gd name="T42" fmla="*/ 250 w 530"/>
                                    <a:gd name="T43" fmla="*/ 165 h 354"/>
                                    <a:gd name="T44" fmla="*/ 261 w 530"/>
                                    <a:gd name="T45" fmla="*/ 173 h 354"/>
                                    <a:gd name="T46" fmla="*/ 273 w 530"/>
                                    <a:gd name="T47" fmla="*/ 185 h 354"/>
                                    <a:gd name="T48" fmla="*/ 284 w 530"/>
                                    <a:gd name="T49" fmla="*/ 192 h 354"/>
                                    <a:gd name="T50" fmla="*/ 296 w 530"/>
                                    <a:gd name="T51" fmla="*/ 200 h 354"/>
                                    <a:gd name="T52" fmla="*/ 307 w 530"/>
                                    <a:gd name="T53" fmla="*/ 208 h 354"/>
                                    <a:gd name="T54" fmla="*/ 319 w 530"/>
                                    <a:gd name="T55" fmla="*/ 215 h 354"/>
                                    <a:gd name="T56" fmla="*/ 330 w 530"/>
                                    <a:gd name="T57" fmla="*/ 223 h 354"/>
                                    <a:gd name="T58" fmla="*/ 342 w 530"/>
                                    <a:gd name="T59" fmla="*/ 231 h 354"/>
                                    <a:gd name="T60" fmla="*/ 354 w 530"/>
                                    <a:gd name="T61" fmla="*/ 238 h 354"/>
                                    <a:gd name="T62" fmla="*/ 365 w 530"/>
                                    <a:gd name="T63" fmla="*/ 246 h 354"/>
                                    <a:gd name="T64" fmla="*/ 377 w 530"/>
                                    <a:gd name="T65" fmla="*/ 254 h 354"/>
                                    <a:gd name="T66" fmla="*/ 388 w 530"/>
                                    <a:gd name="T67" fmla="*/ 261 h 354"/>
                                    <a:gd name="T68" fmla="*/ 400 w 530"/>
                                    <a:gd name="T69" fmla="*/ 269 h 354"/>
                                    <a:gd name="T70" fmla="*/ 411 w 530"/>
                                    <a:gd name="T71" fmla="*/ 277 h 354"/>
                                    <a:gd name="T72" fmla="*/ 423 w 530"/>
                                    <a:gd name="T73" fmla="*/ 285 h 354"/>
                                    <a:gd name="T74" fmla="*/ 434 w 530"/>
                                    <a:gd name="T75" fmla="*/ 292 h 354"/>
                                    <a:gd name="T76" fmla="*/ 446 w 530"/>
                                    <a:gd name="T77" fmla="*/ 300 h 354"/>
                                    <a:gd name="T78" fmla="*/ 457 w 530"/>
                                    <a:gd name="T79" fmla="*/ 308 h 354"/>
                                    <a:gd name="T80" fmla="*/ 469 w 530"/>
                                    <a:gd name="T81" fmla="*/ 315 h 354"/>
                                    <a:gd name="T82" fmla="*/ 480 w 530"/>
                                    <a:gd name="T83" fmla="*/ 323 h 354"/>
                                    <a:gd name="T84" fmla="*/ 492 w 530"/>
                                    <a:gd name="T85" fmla="*/ 331 h 354"/>
                                    <a:gd name="T86" fmla="*/ 503 w 530"/>
                                    <a:gd name="T87" fmla="*/ 338 h 354"/>
                                    <a:gd name="T88" fmla="*/ 515 w 530"/>
                                    <a:gd name="T89" fmla="*/ 346 h 354"/>
                                    <a:gd name="T90" fmla="*/ 526 w 530"/>
                                    <a:gd name="T91" fmla="*/ 354 h 3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530" h="354">
                                      <a:moveTo>
                                        <a:pt x="0" y="0"/>
                                      </a:moveTo>
                                      <a:lnTo>
                                        <a:pt x="4" y="4"/>
                                      </a:lnTo>
                                      <a:lnTo>
                                        <a:pt x="8" y="4"/>
                                      </a:lnTo>
                                      <a:lnTo>
                                        <a:pt x="12" y="7"/>
                                      </a:lnTo>
                                      <a:lnTo>
                                        <a:pt x="16" y="11"/>
                                      </a:lnTo>
                                      <a:lnTo>
                                        <a:pt x="20" y="11"/>
                                      </a:lnTo>
                                      <a:lnTo>
                                        <a:pt x="23" y="15"/>
                                      </a:lnTo>
                                      <a:lnTo>
                                        <a:pt x="27" y="19"/>
                                      </a:lnTo>
                                      <a:lnTo>
                                        <a:pt x="31" y="19"/>
                                      </a:lnTo>
                                      <a:lnTo>
                                        <a:pt x="35" y="23"/>
                                      </a:lnTo>
                                      <a:lnTo>
                                        <a:pt x="39" y="27"/>
                                      </a:lnTo>
                                      <a:lnTo>
                                        <a:pt x="43" y="27"/>
                                      </a:lnTo>
                                      <a:lnTo>
                                        <a:pt x="46" y="31"/>
                                      </a:lnTo>
                                      <a:lnTo>
                                        <a:pt x="50" y="34"/>
                                      </a:lnTo>
                                      <a:lnTo>
                                        <a:pt x="54" y="34"/>
                                      </a:lnTo>
                                      <a:lnTo>
                                        <a:pt x="58" y="38"/>
                                      </a:lnTo>
                                      <a:lnTo>
                                        <a:pt x="62" y="42"/>
                                      </a:lnTo>
                                      <a:lnTo>
                                        <a:pt x="66" y="42"/>
                                      </a:lnTo>
                                      <a:lnTo>
                                        <a:pt x="70" y="46"/>
                                      </a:lnTo>
                                      <a:lnTo>
                                        <a:pt x="73" y="50"/>
                                      </a:lnTo>
                                      <a:lnTo>
                                        <a:pt x="77" y="50"/>
                                      </a:lnTo>
                                      <a:lnTo>
                                        <a:pt x="81" y="54"/>
                                      </a:lnTo>
                                      <a:lnTo>
                                        <a:pt x="85" y="58"/>
                                      </a:lnTo>
                                      <a:lnTo>
                                        <a:pt x="89" y="58"/>
                                      </a:lnTo>
                                      <a:lnTo>
                                        <a:pt x="93" y="61"/>
                                      </a:lnTo>
                                      <a:lnTo>
                                        <a:pt x="96" y="65"/>
                                      </a:lnTo>
                                      <a:lnTo>
                                        <a:pt x="100" y="65"/>
                                      </a:lnTo>
                                      <a:lnTo>
                                        <a:pt x="104" y="69"/>
                                      </a:lnTo>
                                      <a:lnTo>
                                        <a:pt x="108" y="73"/>
                                      </a:lnTo>
                                      <a:lnTo>
                                        <a:pt x="112" y="73"/>
                                      </a:lnTo>
                                      <a:lnTo>
                                        <a:pt x="116" y="77"/>
                                      </a:lnTo>
                                      <a:lnTo>
                                        <a:pt x="119" y="81"/>
                                      </a:lnTo>
                                      <a:lnTo>
                                        <a:pt x="123" y="81"/>
                                      </a:lnTo>
                                      <a:lnTo>
                                        <a:pt x="127" y="84"/>
                                      </a:lnTo>
                                      <a:lnTo>
                                        <a:pt x="131" y="88"/>
                                      </a:lnTo>
                                      <a:lnTo>
                                        <a:pt x="135" y="88"/>
                                      </a:lnTo>
                                      <a:lnTo>
                                        <a:pt x="139" y="92"/>
                                      </a:lnTo>
                                      <a:lnTo>
                                        <a:pt x="142" y="96"/>
                                      </a:lnTo>
                                      <a:lnTo>
                                        <a:pt x="146" y="96"/>
                                      </a:lnTo>
                                      <a:lnTo>
                                        <a:pt x="150" y="100"/>
                                      </a:lnTo>
                                      <a:lnTo>
                                        <a:pt x="154" y="104"/>
                                      </a:lnTo>
                                      <a:lnTo>
                                        <a:pt x="158" y="104"/>
                                      </a:lnTo>
                                      <a:lnTo>
                                        <a:pt x="162" y="108"/>
                                      </a:lnTo>
                                      <a:lnTo>
                                        <a:pt x="165" y="111"/>
                                      </a:lnTo>
                                      <a:lnTo>
                                        <a:pt x="169" y="111"/>
                                      </a:lnTo>
                                      <a:lnTo>
                                        <a:pt x="173" y="115"/>
                                      </a:lnTo>
                                      <a:lnTo>
                                        <a:pt x="177" y="119"/>
                                      </a:lnTo>
                                      <a:lnTo>
                                        <a:pt x="181" y="119"/>
                                      </a:lnTo>
                                      <a:lnTo>
                                        <a:pt x="185" y="123"/>
                                      </a:lnTo>
                                      <a:lnTo>
                                        <a:pt x="188" y="127"/>
                                      </a:lnTo>
                                      <a:lnTo>
                                        <a:pt x="192" y="127"/>
                                      </a:lnTo>
                                      <a:lnTo>
                                        <a:pt x="196" y="131"/>
                                      </a:lnTo>
                                      <a:lnTo>
                                        <a:pt x="200" y="134"/>
                                      </a:lnTo>
                                      <a:lnTo>
                                        <a:pt x="204" y="134"/>
                                      </a:lnTo>
                                      <a:lnTo>
                                        <a:pt x="208" y="138"/>
                                      </a:lnTo>
                                      <a:lnTo>
                                        <a:pt x="212" y="142"/>
                                      </a:lnTo>
                                      <a:lnTo>
                                        <a:pt x="215" y="142"/>
                                      </a:lnTo>
                                      <a:lnTo>
                                        <a:pt x="219" y="146"/>
                                      </a:lnTo>
                                      <a:lnTo>
                                        <a:pt x="223" y="150"/>
                                      </a:lnTo>
                                      <a:lnTo>
                                        <a:pt x="227" y="150"/>
                                      </a:lnTo>
                                      <a:lnTo>
                                        <a:pt x="231" y="154"/>
                                      </a:lnTo>
                                      <a:lnTo>
                                        <a:pt x="235" y="158"/>
                                      </a:lnTo>
                                      <a:lnTo>
                                        <a:pt x="238" y="158"/>
                                      </a:lnTo>
                                      <a:lnTo>
                                        <a:pt x="242" y="161"/>
                                      </a:lnTo>
                                      <a:lnTo>
                                        <a:pt x="246" y="165"/>
                                      </a:lnTo>
                                      <a:lnTo>
                                        <a:pt x="250" y="165"/>
                                      </a:lnTo>
                                      <a:lnTo>
                                        <a:pt x="254" y="169"/>
                                      </a:lnTo>
                                      <a:lnTo>
                                        <a:pt x="258" y="173"/>
                                      </a:lnTo>
                                      <a:lnTo>
                                        <a:pt x="261" y="173"/>
                                      </a:lnTo>
                                      <a:lnTo>
                                        <a:pt x="265" y="177"/>
                                      </a:lnTo>
                                      <a:lnTo>
                                        <a:pt x="269" y="181"/>
                                      </a:lnTo>
                                      <a:lnTo>
                                        <a:pt x="273" y="185"/>
                                      </a:lnTo>
                                      <a:lnTo>
                                        <a:pt x="277" y="185"/>
                                      </a:lnTo>
                                      <a:lnTo>
                                        <a:pt x="281" y="188"/>
                                      </a:lnTo>
                                      <a:lnTo>
                                        <a:pt x="284" y="192"/>
                                      </a:lnTo>
                                      <a:lnTo>
                                        <a:pt x="288" y="192"/>
                                      </a:lnTo>
                                      <a:lnTo>
                                        <a:pt x="292" y="196"/>
                                      </a:lnTo>
                                      <a:lnTo>
                                        <a:pt x="296" y="200"/>
                                      </a:lnTo>
                                      <a:lnTo>
                                        <a:pt x="300" y="200"/>
                                      </a:lnTo>
                                      <a:lnTo>
                                        <a:pt x="304" y="204"/>
                                      </a:lnTo>
                                      <a:lnTo>
                                        <a:pt x="307" y="208"/>
                                      </a:lnTo>
                                      <a:lnTo>
                                        <a:pt x="311" y="208"/>
                                      </a:lnTo>
                                      <a:lnTo>
                                        <a:pt x="315" y="211"/>
                                      </a:lnTo>
                                      <a:lnTo>
                                        <a:pt x="319" y="215"/>
                                      </a:lnTo>
                                      <a:lnTo>
                                        <a:pt x="323" y="215"/>
                                      </a:lnTo>
                                      <a:lnTo>
                                        <a:pt x="327" y="219"/>
                                      </a:lnTo>
                                      <a:lnTo>
                                        <a:pt x="330" y="223"/>
                                      </a:lnTo>
                                      <a:lnTo>
                                        <a:pt x="334" y="223"/>
                                      </a:lnTo>
                                      <a:lnTo>
                                        <a:pt x="338" y="227"/>
                                      </a:lnTo>
                                      <a:lnTo>
                                        <a:pt x="342" y="231"/>
                                      </a:lnTo>
                                      <a:lnTo>
                                        <a:pt x="346" y="231"/>
                                      </a:lnTo>
                                      <a:lnTo>
                                        <a:pt x="350" y="235"/>
                                      </a:lnTo>
                                      <a:lnTo>
                                        <a:pt x="354" y="238"/>
                                      </a:lnTo>
                                      <a:lnTo>
                                        <a:pt x="357" y="238"/>
                                      </a:lnTo>
                                      <a:lnTo>
                                        <a:pt x="361" y="242"/>
                                      </a:lnTo>
                                      <a:lnTo>
                                        <a:pt x="365" y="246"/>
                                      </a:lnTo>
                                      <a:lnTo>
                                        <a:pt x="369" y="246"/>
                                      </a:lnTo>
                                      <a:lnTo>
                                        <a:pt x="373" y="250"/>
                                      </a:lnTo>
                                      <a:lnTo>
                                        <a:pt x="377" y="254"/>
                                      </a:lnTo>
                                      <a:lnTo>
                                        <a:pt x="380" y="254"/>
                                      </a:lnTo>
                                      <a:lnTo>
                                        <a:pt x="384" y="258"/>
                                      </a:lnTo>
                                      <a:lnTo>
                                        <a:pt x="388" y="261"/>
                                      </a:lnTo>
                                      <a:lnTo>
                                        <a:pt x="392" y="261"/>
                                      </a:lnTo>
                                      <a:lnTo>
                                        <a:pt x="396" y="265"/>
                                      </a:lnTo>
                                      <a:lnTo>
                                        <a:pt x="400" y="269"/>
                                      </a:lnTo>
                                      <a:lnTo>
                                        <a:pt x="403" y="269"/>
                                      </a:lnTo>
                                      <a:lnTo>
                                        <a:pt x="407" y="273"/>
                                      </a:lnTo>
                                      <a:lnTo>
                                        <a:pt x="411" y="277"/>
                                      </a:lnTo>
                                      <a:lnTo>
                                        <a:pt x="415" y="277"/>
                                      </a:lnTo>
                                      <a:lnTo>
                                        <a:pt x="419" y="281"/>
                                      </a:lnTo>
                                      <a:lnTo>
                                        <a:pt x="423" y="285"/>
                                      </a:lnTo>
                                      <a:lnTo>
                                        <a:pt x="426" y="285"/>
                                      </a:lnTo>
                                      <a:lnTo>
                                        <a:pt x="430" y="288"/>
                                      </a:lnTo>
                                      <a:lnTo>
                                        <a:pt x="434" y="292"/>
                                      </a:lnTo>
                                      <a:lnTo>
                                        <a:pt x="438" y="292"/>
                                      </a:lnTo>
                                      <a:lnTo>
                                        <a:pt x="442" y="296"/>
                                      </a:lnTo>
                                      <a:lnTo>
                                        <a:pt x="446" y="300"/>
                                      </a:lnTo>
                                      <a:lnTo>
                                        <a:pt x="449" y="300"/>
                                      </a:lnTo>
                                      <a:lnTo>
                                        <a:pt x="453" y="304"/>
                                      </a:lnTo>
                                      <a:lnTo>
                                        <a:pt x="457" y="308"/>
                                      </a:lnTo>
                                      <a:lnTo>
                                        <a:pt x="461" y="308"/>
                                      </a:lnTo>
                                      <a:lnTo>
                                        <a:pt x="465" y="312"/>
                                      </a:lnTo>
                                      <a:lnTo>
                                        <a:pt x="469" y="315"/>
                                      </a:lnTo>
                                      <a:lnTo>
                                        <a:pt x="472" y="315"/>
                                      </a:lnTo>
                                      <a:lnTo>
                                        <a:pt x="476" y="319"/>
                                      </a:lnTo>
                                      <a:lnTo>
                                        <a:pt x="480" y="323"/>
                                      </a:lnTo>
                                      <a:lnTo>
                                        <a:pt x="484" y="323"/>
                                      </a:lnTo>
                                      <a:lnTo>
                                        <a:pt x="488" y="327"/>
                                      </a:lnTo>
                                      <a:lnTo>
                                        <a:pt x="492" y="331"/>
                                      </a:lnTo>
                                      <a:lnTo>
                                        <a:pt x="496" y="331"/>
                                      </a:lnTo>
                                      <a:lnTo>
                                        <a:pt x="499" y="335"/>
                                      </a:lnTo>
                                      <a:lnTo>
                                        <a:pt x="503" y="338"/>
                                      </a:lnTo>
                                      <a:lnTo>
                                        <a:pt x="507" y="338"/>
                                      </a:lnTo>
                                      <a:lnTo>
                                        <a:pt x="511" y="342"/>
                                      </a:lnTo>
                                      <a:lnTo>
                                        <a:pt x="515" y="346"/>
                                      </a:lnTo>
                                      <a:lnTo>
                                        <a:pt x="519" y="346"/>
                                      </a:lnTo>
                                      <a:lnTo>
                                        <a:pt x="522" y="350"/>
                                      </a:lnTo>
                                      <a:lnTo>
                                        <a:pt x="526" y="354"/>
                                      </a:lnTo>
                                      <a:lnTo>
                                        <a:pt x="530" y="35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57" name="Freeform 214"/>
                              <wps:cNvSpPr>
                                <a:spLocks/>
                              </wps:cNvSpPr>
                              <wps:spPr bwMode="auto">
                                <a:xfrm>
                                  <a:off x="716280" y="2698115"/>
                                  <a:ext cx="336550" cy="224790"/>
                                </a:xfrm>
                                <a:custGeom>
                                  <a:avLst/>
                                  <a:gdLst>
                                    <a:gd name="T0" fmla="*/ 8 w 530"/>
                                    <a:gd name="T1" fmla="*/ 4 h 354"/>
                                    <a:gd name="T2" fmla="*/ 20 w 530"/>
                                    <a:gd name="T3" fmla="*/ 11 h 354"/>
                                    <a:gd name="T4" fmla="*/ 31 w 530"/>
                                    <a:gd name="T5" fmla="*/ 19 h 354"/>
                                    <a:gd name="T6" fmla="*/ 43 w 530"/>
                                    <a:gd name="T7" fmla="*/ 27 h 354"/>
                                    <a:gd name="T8" fmla="*/ 54 w 530"/>
                                    <a:gd name="T9" fmla="*/ 34 h 354"/>
                                    <a:gd name="T10" fmla="*/ 66 w 530"/>
                                    <a:gd name="T11" fmla="*/ 42 h 354"/>
                                    <a:gd name="T12" fmla="*/ 77 w 530"/>
                                    <a:gd name="T13" fmla="*/ 50 h 354"/>
                                    <a:gd name="T14" fmla="*/ 89 w 530"/>
                                    <a:gd name="T15" fmla="*/ 58 h 354"/>
                                    <a:gd name="T16" fmla="*/ 100 w 530"/>
                                    <a:gd name="T17" fmla="*/ 65 h 354"/>
                                    <a:gd name="T18" fmla="*/ 112 w 530"/>
                                    <a:gd name="T19" fmla="*/ 73 h 354"/>
                                    <a:gd name="T20" fmla="*/ 123 w 530"/>
                                    <a:gd name="T21" fmla="*/ 81 h 354"/>
                                    <a:gd name="T22" fmla="*/ 135 w 530"/>
                                    <a:gd name="T23" fmla="*/ 88 h 354"/>
                                    <a:gd name="T24" fmla="*/ 146 w 530"/>
                                    <a:gd name="T25" fmla="*/ 96 h 354"/>
                                    <a:gd name="T26" fmla="*/ 158 w 530"/>
                                    <a:gd name="T27" fmla="*/ 104 h 354"/>
                                    <a:gd name="T28" fmla="*/ 169 w 530"/>
                                    <a:gd name="T29" fmla="*/ 111 h 354"/>
                                    <a:gd name="T30" fmla="*/ 181 w 530"/>
                                    <a:gd name="T31" fmla="*/ 119 h 354"/>
                                    <a:gd name="T32" fmla="*/ 192 w 530"/>
                                    <a:gd name="T33" fmla="*/ 127 h 354"/>
                                    <a:gd name="T34" fmla="*/ 204 w 530"/>
                                    <a:gd name="T35" fmla="*/ 134 h 354"/>
                                    <a:gd name="T36" fmla="*/ 215 w 530"/>
                                    <a:gd name="T37" fmla="*/ 142 h 354"/>
                                    <a:gd name="T38" fmla="*/ 227 w 530"/>
                                    <a:gd name="T39" fmla="*/ 150 h 354"/>
                                    <a:gd name="T40" fmla="*/ 238 w 530"/>
                                    <a:gd name="T41" fmla="*/ 158 h 354"/>
                                    <a:gd name="T42" fmla="*/ 250 w 530"/>
                                    <a:gd name="T43" fmla="*/ 165 h 354"/>
                                    <a:gd name="T44" fmla="*/ 261 w 530"/>
                                    <a:gd name="T45" fmla="*/ 173 h 354"/>
                                    <a:gd name="T46" fmla="*/ 273 w 530"/>
                                    <a:gd name="T47" fmla="*/ 181 h 354"/>
                                    <a:gd name="T48" fmla="*/ 284 w 530"/>
                                    <a:gd name="T49" fmla="*/ 188 h 354"/>
                                    <a:gd name="T50" fmla="*/ 296 w 530"/>
                                    <a:gd name="T51" fmla="*/ 196 h 354"/>
                                    <a:gd name="T52" fmla="*/ 307 w 530"/>
                                    <a:gd name="T53" fmla="*/ 204 h 354"/>
                                    <a:gd name="T54" fmla="*/ 319 w 530"/>
                                    <a:gd name="T55" fmla="*/ 211 h 354"/>
                                    <a:gd name="T56" fmla="*/ 330 w 530"/>
                                    <a:gd name="T57" fmla="*/ 219 h 354"/>
                                    <a:gd name="T58" fmla="*/ 342 w 530"/>
                                    <a:gd name="T59" fmla="*/ 227 h 354"/>
                                    <a:gd name="T60" fmla="*/ 353 w 530"/>
                                    <a:gd name="T61" fmla="*/ 235 h 354"/>
                                    <a:gd name="T62" fmla="*/ 365 w 530"/>
                                    <a:gd name="T63" fmla="*/ 242 h 354"/>
                                    <a:gd name="T64" fmla="*/ 376 w 530"/>
                                    <a:gd name="T65" fmla="*/ 254 h 354"/>
                                    <a:gd name="T66" fmla="*/ 388 w 530"/>
                                    <a:gd name="T67" fmla="*/ 261 h 354"/>
                                    <a:gd name="T68" fmla="*/ 399 w 530"/>
                                    <a:gd name="T69" fmla="*/ 269 h 354"/>
                                    <a:gd name="T70" fmla="*/ 411 w 530"/>
                                    <a:gd name="T71" fmla="*/ 277 h 354"/>
                                    <a:gd name="T72" fmla="*/ 423 w 530"/>
                                    <a:gd name="T73" fmla="*/ 285 h 354"/>
                                    <a:gd name="T74" fmla="*/ 434 w 530"/>
                                    <a:gd name="T75" fmla="*/ 292 h 354"/>
                                    <a:gd name="T76" fmla="*/ 446 w 530"/>
                                    <a:gd name="T77" fmla="*/ 300 h 354"/>
                                    <a:gd name="T78" fmla="*/ 457 w 530"/>
                                    <a:gd name="T79" fmla="*/ 308 h 354"/>
                                    <a:gd name="T80" fmla="*/ 469 w 530"/>
                                    <a:gd name="T81" fmla="*/ 315 h 354"/>
                                    <a:gd name="T82" fmla="*/ 480 w 530"/>
                                    <a:gd name="T83" fmla="*/ 323 h 354"/>
                                    <a:gd name="T84" fmla="*/ 492 w 530"/>
                                    <a:gd name="T85" fmla="*/ 331 h 354"/>
                                    <a:gd name="T86" fmla="*/ 503 w 530"/>
                                    <a:gd name="T87" fmla="*/ 338 h 354"/>
                                    <a:gd name="T88" fmla="*/ 515 w 530"/>
                                    <a:gd name="T89" fmla="*/ 346 h 354"/>
                                    <a:gd name="T90" fmla="*/ 526 w 530"/>
                                    <a:gd name="T91" fmla="*/ 354 h 3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530" h="354">
                                      <a:moveTo>
                                        <a:pt x="0" y="0"/>
                                      </a:moveTo>
                                      <a:lnTo>
                                        <a:pt x="4" y="4"/>
                                      </a:lnTo>
                                      <a:lnTo>
                                        <a:pt x="8" y="4"/>
                                      </a:lnTo>
                                      <a:lnTo>
                                        <a:pt x="12" y="7"/>
                                      </a:lnTo>
                                      <a:lnTo>
                                        <a:pt x="16" y="11"/>
                                      </a:lnTo>
                                      <a:lnTo>
                                        <a:pt x="20" y="11"/>
                                      </a:lnTo>
                                      <a:lnTo>
                                        <a:pt x="23" y="15"/>
                                      </a:lnTo>
                                      <a:lnTo>
                                        <a:pt x="27" y="19"/>
                                      </a:lnTo>
                                      <a:lnTo>
                                        <a:pt x="31" y="19"/>
                                      </a:lnTo>
                                      <a:lnTo>
                                        <a:pt x="35" y="23"/>
                                      </a:lnTo>
                                      <a:lnTo>
                                        <a:pt x="39" y="27"/>
                                      </a:lnTo>
                                      <a:lnTo>
                                        <a:pt x="43" y="27"/>
                                      </a:lnTo>
                                      <a:lnTo>
                                        <a:pt x="46" y="31"/>
                                      </a:lnTo>
                                      <a:lnTo>
                                        <a:pt x="50" y="34"/>
                                      </a:lnTo>
                                      <a:lnTo>
                                        <a:pt x="54" y="34"/>
                                      </a:lnTo>
                                      <a:lnTo>
                                        <a:pt x="58" y="38"/>
                                      </a:lnTo>
                                      <a:lnTo>
                                        <a:pt x="62" y="42"/>
                                      </a:lnTo>
                                      <a:lnTo>
                                        <a:pt x="66" y="42"/>
                                      </a:lnTo>
                                      <a:lnTo>
                                        <a:pt x="69" y="46"/>
                                      </a:lnTo>
                                      <a:lnTo>
                                        <a:pt x="73" y="50"/>
                                      </a:lnTo>
                                      <a:lnTo>
                                        <a:pt x="77" y="50"/>
                                      </a:lnTo>
                                      <a:lnTo>
                                        <a:pt x="81" y="54"/>
                                      </a:lnTo>
                                      <a:lnTo>
                                        <a:pt x="85" y="58"/>
                                      </a:lnTo>
                                      <a:lnTo>
                                        <a:pt x="89" y="58"/>
                                      </a:lnTo>
                                      <a:lnTo>
                                        <a:pt x="92" y="61"/>
                                      </a:lnTo>
                                      <a:lnTo>
                                        <a:pt x="96" y="65"/>
                                      </a:lnTo>
                                      <a:lnTo>
                                        <a:pt x="100" y="65"/>
                                      </a:lnTo>
                                      <a:lnTo>
                                        <a:pt x="104" y="69"/>
                                      </a:lnTo>
                                      <a:lnTo>
                                        <a:pt x="108" y="73"/>
                                      </a:lnTo>
                                      <a:lnTo>
                                        <a:pt x="112" y="73"/>
                                      </a:lnTo>
                                      <a:lnTo>
                                        <a:pt x="115" y="77"/>
                                      </a:lnTo>
                                      <a:lnTo>
                                        <a:pt x="119" y="81"/>
                                      </a:lnTo>
                                      <a:lnTo>
                                        <a:pt x="123" y="81"/>
                                      </a:lnTo>
                                      <a:lnTo>
                                        <a:pt x="127" y="84"/>
                                      </a:lnTo>
                                      <a:lnTo>
                                        <a:pt x="131" y="88"/>
                                      </a:lnTo>
                                      <a:lnTo>
                                        <a:pt x="135" y="88"/>
                                      </a:lnTo>
                                      <a:lnTo>
                                        <a:pt x="139" y="92"/>
                                      </a:lnTo>
                                      <a:lnTo>
                                        <a:pt x="142" y="96"/>
                                      </a:lnTo>
                                      <a:lnTo>
                                        <a:pt x="146" y="96"/>
                                      </a:lnTo>
                                      <a:lnTo>
                                        <a:pt x="150" y="100"/>
                                      </a:lnTo>
                                      <a:lnTo>
                                        <a:pt x="154" y="104"/>
                                      </a:lnTo>
                                      <a:lnTo>
                                        <a:pt x="158" y="104"/>
                                      </a:lnTo>
                                      <a:lnTo>
                                        <a:pt x="162" y="108"/>
                                      </a:lnTo>
                                      <a:lnTo>
                                        <a:pt x="165" y="111"/>
                                      </a:lnTo>
                                      <a:lnTo>
                                        <a:pt x="169" y="111"/>
                                      </a:lnTo>
                                      <a:lnTo>
                                        <a:pt x="173" y="115"/>
                                      </a:lnTo>
                                      <a:lnTo>
                                        <a:pt x="177" y="119"/>
                                      </a:lnTo>
                                      <a:lnTo>
                                        <a:pt x="181" y="119"/>
                                      </a:lnTo>
                                      <a:lnTo>
                                        <a:pt x="185" y="123"/>
                                      </a:lnTo>
                                      <a:lnTo>
                                        <a:pt x="188" y="127"/>
                                      </a:lnTo>
                                      <a:lnTo>
                                        <a:pt x="192" y="127"/>
                                      </a:lnTo>
                                      <a:lnTo>
                                        <a:pt x="196" y="131"/>
                                      </a:lnTo>
                                      <a:lnTo>
                                        <a:pt x="200" y="134"/>
                                      </a:lnTo>
                                      <a:lnTo>
                                        <a:pt x="204" y="134"/>
                                      </a:lnTo>
                                      <a:lnTo>
                                        <a:pt x="208" y="138"/>
                                      </a:lnTo>
                                      <a:lnTo>
                                        <a:pt x="211" y="142"/>
                                      </a:lnTo>
                                      <a:lnTo>
                                        <a:pt x="215" y="142"/>
                                      </a:lnTo>
                                      <a:lnTo>
                                        <a:pt x="219" y="146"/>
                                      </a:lnTo>
                                      <a:lnTo>
                                        <a:pt x="223" y="150"/>
                                      </a:lnTo>
                                      <a:lnTo>
                                        <a:pt x="227" y="150"/>
                                      </a:lnTo>
                                      <a:lnTo>
                                        <a:pt x="231" y="154"/>
                                      </a:lnTo>
                                      <a:lnTo>
                                        <a:pt x="234" y="158"/>
                                      </a:lnTo>
                                      <a:lnTo>
                                        <a:pt x="238" y="158"/>
                                      </a:lnTo>
                                      <a:lnTo>
                                        <a:pt x="242" y="161"/>
                                      </a:lnTo>
                                      <a:lnTo>
                                        <a:pt x="246" y="165"/>
                                      </a:lnTo>
                                      <a:lnTo>
                                        <a:pt x="250" y="165"/>
                                      </a:lnTo>
                                      <a:lnTo>
                                        <a:pt x="254" y="169"/>
                                      </a:lnTo>
                                      <a:lnTo>
                                        <a:pt x="257" y="173"/>
                                      </a:lnTo>
                                      <a:lnTo>
                                        <a:pt x="261" y="173"/>
                                      </a:lnTo>
                                      <a:lnTo>
                                        <a:pt x="265" y="177"/>
                                      </a:lnTo>
                                      <a:lnTo>
                                        <a:pt x="269" y="181"/>
                                      </a:lnTo>
                                      <a:lnTo>
                                        <a:pt x="273" y="181"/>
                                      </a:lnTo>
                                      <a:lnTo>
                                        <a:pt x="277" y="185"/>
                                      </a:lnTo>
                                      <a:lnTo>
                                        <a:pt x="281" y="188"/>
                                      </a:lnTo>
                                      <a:lnTo>
                                        <a:pt x="284" y="188"/>
                                      </a:lnTo>
                                      <a:lnTo>
                                        <a:pt x="288" y="192"/>
                                      </a:lnTo>
                                      <a:lnTo>
                                        <a:pt x="292" y="196"/>
                                      </a:lnTo>
                                      <a:lnTo>
                                        <a:pt x="296" y="196"/>
                                      </a:lnTo>
                                      <a:lnTo>
                                        <a:pt x="300" y="200"/>
                                      </a:lnTo>
                                      <a:lnTo>
                                        <a:pt x="304" y="204"/>
                                      </a:lnTo>
                                      <a:lnTo>
                                        <a:pt x="307" y="204"/>
                                      </a:lnTo>
                                      <a:lnTo>
                                        <a:pt x="311" y="208"/>
                                      </a:lnTo>
                                      <a:lnTo>
                                        <a:pt x="315" y="211"/>
                                      </a:lnTo>
                                      <a:lnTo>
                                        <a:pt x="319" y="211"/>
                                      </a:lnTo>
                                      <a:lnTo>
                                        <a:pt x="323" y="215"/>
                                      </a:lnTo>
                                      <a:lnTo>
                                        <a:pt x="327" y="219"/>
                                      </a:lnTo>
                                      <a:lnTo>
                                        <a:pt x="330" y="219"/>
                                      </a:lnTo>
                                      <a:lnTo>
                                        <a:pt x="334" y="223"/>
                                      </a:lnTo>
                                      <a:lnTo>
                                        <a:pt x="338" y="227"/>
                                      </a:lnTo>
                                      <a:lnTo>
                                        <a:pt x="342" y="227"/>
                                      </a:lnTo>
                                      <a:lnTo>
                                        <a:pt x="346" y="231"/>
                                      </a:lnTo>
                                      <a:lnTo>
                                        <a:pt x="350" y="235"/>
                                      </a:lnTo>
                                      <a:lnTo>
                                        <a:pt x="353" y="235"/>
                                      </a:lnTo>
                                      <a:lnTo>
                                        <a:pt x="357" y="238"/>
                                      </a:lnTo>
                                      <a:lnTo>
                                        <a:pt x="361" y="242"/>
                                      </a:lnTo>
                                      <a:lnTo>
                                        <a:pt x="365" y="242"/>
                                      </a:lnTo>
                                      <a:lnTo>
                                        <a:pt x="369" y="246"/>
                                      </a:lnTo>
                                      <a:lnTo>
                                        <a:pt x="373" y="250"/>
                                      </a:lnTo>
                                      <a:lnTo>
                                        <a:pt x="376" y="254"/>
                                      </a:lnTo>
                                      <a:lnTo>
                                        <a:pt x="380" y="254"/>
                                      </a:lnTo>
                                      <a:lnTo>
                                        <a:pt x="384" y="258"/>
                                      </a:lnTo>
                                      <a:lnTo>
                                        <a:pt x="388" y="261"/>
                                      </a:lnTo>
                                      <a:lnTo>
                                        <a:pt x="392" y="261"/>
                                      </a:lnTo>
                                      <a:lnTo>
                                        <a:pt x="396" y="265"/>
                                      </a:lnTo>
                                      <a:lnTo>
                                        <a:pt x="399" y="269"/>
                                      </a:lnTo>
                                      <a:lnTo>
                                        <a:pt x="403" y="269"/>
                                      </a:lnTo>
                                      <a:lnTo>
                                        <a:pt x="407" y="273"/>
                                      </a:lnTo>
                                      <a:lnTo>
                                        <a:pt x="411" y="277"/>
                                      </a:lnTo>
                                      <a:lnTo>
                                        <a:pt x="415" y="277"/>
                                      </a:lnTo>
                                      <a:lnTo>
                                        <a:pt x="419" y="281"/>
                                      </a:lnTo>
                                      <a:lnTo>
                                        <a:pt x="423" y="285"/>
                                      </a:lnTo>
                                      <a:lnTo>
                                        <a:pt x="426" y="285"/>
                                      </a:lnTo>
                                      <a:lnTo>
                                        <a:pt x="430" y="288"/>
                                      </a:lnTo>
                                      <a:lnTo>
                                        <a:pt x="434" y="292"/>
                                      </a:lnTo>
                                      <a:lnTo>
                                        <a:pt x="438" y="292"/>
                                      </a:lnTo>
                                      <a:lnTo>
                                        <a:pt x="442" y="296"/>
                                      </a:lnTo>
                                      <a:lnTo>
                                        <a:pt x="446" y="300"/>
                                      </a:lnTo>
                                      <a:lnTo>
                                        <a:pt x="449" y="300"/>
                                      </a:lnTo>
                                      <a:lnTo>
                                        <a:pt x="453" y="304"/>
                                      </a:lnTo>
                                      <a:lnTo>
                                        <a:pt x="457" y="308"/>
                                      </a:lnTo>
                                      <a:lnTo>
                                        <a:pt x="461" y="308"/>
                                      </a:lnTo>
                                      <a:lnTo>
                                        <a:pt x="465" y="312"/>
                                      </a:lnTo>
                                      <a:lnTo>
                                        <a:pt x="469" y="315"/>
                                      </a:lnTo>
                                      <a:lnTo>
                                        <a:pt x="472" y="315"/>
                                      </a:lnTo>
                                      <a:lnTo>
                                        <a:pt x="476" y="319"/>
                                      </a:lnTo>
                                      <a:lnTo>
                                        <a:pt x="480" y="323"/>
                                      </a:lnTo>
                                      <a:lnTo>
                                        <a:pt x="484" y="323"/>
                                      </a:lnTo>
                                      <a:lnTo>
                                        <a:pt x="488" y="327"/>
                                      </a:lnTo>
                                      <a:lnTo>
                                        <a:pt x="492" y="331"/>
                                      </a:lnTo>
                                      <a:lnTo>
                                        <a:pt x="495" y="331"/>
                                      </a:lnTo>
                                      <a:lnTo>
                                        <a:pt x="499" y="335"/>
                                      </a:lnTo>
                                      <a:lnTo>
                                        <a:pt x="503" y="338"/>
                                      </a:lnTo>
                                      <a:lnTo>
                                        <a:pt x="507" y="338"/>
                                      </a:lnTo>
                                      <a:lnTo>
                                        <a:pt x="511" y="342"/>
                                      </a:lnTo>
                                      <a:lnTo>
                                        <a:pt x="515" y="346"/>
                                      </a:lnTo>
                                      <a:lnTo>
                                        <a:pt x="518" y="346"/>
                                      </a:lnTo>
                                      <a:lnTo>
                                        <a:pt x="522" y="350"/>
                                      </a:lnTo>
                                      <a:lnTo>
                                        <a:pt x="526" y="354"/>
                                      </a:lnTo>
                                      <a:lnTo>
                                        <a:pt x="530" y="35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58" name="Freeform 215"/>
                              <wps:cNvSpPr>
                                <a:spLocks/>
                              </wps:cNvSpPr>
                              <wps:spPr bwMode="auto">
                                <a:xfrm>
                                  <a:off x="638810" y="2736850"/>
                                  <a:ext cx="274955" cy="186055"/>
                                </a:xfrm>
                                <a:custGeom>
                                  <a:avLst/>
                                  <a:gdLst>
                                    <a:gd name="T0" fmla="*/ 3 w 433"/>
                                    <a:gd name="T1" fmla="*/ 4 h 293"/>
                                    <a:gd name="T2" fmla="*/ 11 w 433"/>
                                    <a:gd name="T3" fmla="*/ 8 h 293"/>
                                    <a:gd name="T4" fmla="*/ 19 w 433"/>
                                    <a:gd name="T5" fmla="*/ 16 h 293"/>
                                    <a:gd name="T6" fmla="*/ 26 w 433"/>
                                    <a:gd name="T7" fmla="*/ 20 h 293"/>
                                    <a:gd name="T8" fmla="*/ 34 w 433"/>
                                    <a:gd name="T9" fmla="*/ 23 h 293"/>
                                    <a:gd name="T10" fmla="*/ 42 w 433"/>
                                    <a:gd name="T11" fmla="*/ 31 h 293"/>
                                    <a:gd name="T12" fmla="*/ 49 w 433"/>
                                    <a:gd name="T13" fmla="*/ 35 h 293"/>
                                    <a:gd name="T14" fmla="*/ 57 w 433"/>
                                    <a:gd name="T15" fmla="*/ 39 h 293"/>
                                    <a:gd name="T16" fmla="*/ 65 w 433"/>
                                    <a:gd name="T17" fmla="*/ 47 h 293"/>
                                    <a:gd name="T18" fmla="*/ 72 w 433"/>
                                    <a:gd name="T19" fmla="*/ 50 h 293"/>
                                    <a:gd name="T20" fmla="*/ 80 w 433"/>
                                    <a:gd name="T21" fmla="*/ 54 h 293"/>
                                    <a:gd name="T22" fmla="*/ 88 w 433"/>
                                    <a:gd name="T23" fmla="*/ 62 h 293"/>
                                    <a:gd name="T24" fmla="*/ 95 w 433"/>
                                    <a:gd name="T25" fmla="*/ 66 h 293"/>
                                    <a:gd name="T26" fmla="*/ 103 w 433"/>
                                    <a:gd name="T27" fmla="*/ 70 h 293"/>
                                    <a:gd name="T28" fmla="*/ 111 w 433"/>
                                    <a:gd name="T29" fmla="*/ 77 h 293"/>
                                    <a:gd name="T30" fmla="*/ 118 w 433"/>
                                    <a:gd name="T31" fmla="*/ 81 h 293"/>
                                    <a:gd name="T32" fmla="*/ 126 w 433"/>
                                    <a:gd name="T33" fmla="*/ 85 h 293"/>
                                    <a:gd name="T34" fmla="*/ 134 w 433"/>
                                    <a:gd name="T35" fmla="*/ 93 h 293"/>
                                    <a:gd name="T36" fmla="*/ 142 w 433"/>
                                    <a:gd name="T37" fmla="*/ 97 h 293"/>
                                    <a:gd name="T38" fmla="*/ 149 w 433"/>
                                    <a:gd name="T39" fmla="*/ 100 h 293"/>
                                    <a:gd name="T40" fmla="*/ 157 w 433"/>
                                    <a:gd name="T41" fmla="*/ 108 h 293"/>
                                    <a:gd name="T42" fmla="*/ 165 w 433"/>
                                    <a:gd name="T43" fmla="*/ 112 h 293"/>
                                    <a:gd name="T44" fmla="*/ 172 w 433"/>
                                    <a:gd name="T45" fmla="*/ 116 h 293"/>
                                    <a:gd name="T46" fmla="*/ 180 w 433"/>
                                    <a:gd name="T47" fmla="*/ 124 h 293"/>
                                    <a:gd name="T48" fmla="*/ 188 w 433"/>
                                    <a:gd name="T49" fmla="*/ 127 h 293"/>
                                    <a:gd name="T50" fmla="*/ 195 w 433"/>
                                    <a:gd name="T51" fmla="*/ 131 h 293"/>
                                    <a:gd name="T52" fmla="*/ 203 w 433"/>
                                    <a:gd name="T53" fmla="*/ 139 h 293"/>
                                    <a:gd name="T54" fmla="*/ 211 w 433"/>
                                    <a:gd name="T55" fmla="*/ 143 h 293"/>
                                    <a:gd name="T56" fmla="*/ 218 w 433"/>
                                    <a:gd name="T57" fmla="*/ 147 h 293"/>
                                    <a:gd name="T58" fmla="*/ 226 w 433"/>
                                    <a:gd name="T59" fmla="*/ 154 h 293"/>
                                    <a:gd name="T60" fmla="*/ 234 w 433"/>
                                    <a:gd name="T61" fmla="*/ 158 h 293"/>
                                    <a:gd name="T62" fmla="*/ 241 w 433"/>
                                    <a:gd name="T63" fmla="*/ 162 h 293"/>
                                    <a:gd name="T64" fmla="*/ 249 w 433"/>
                                    <a:gd name="T65" fmla="*/ 170 h 293"/>
                                    <a:gd name="T66" fmla="*/ 257 w 433"/>
                                    <a:gd name="T67" fmla="*/ 174 h 293"/>
                                    <a:gd name="T68" fmla="*/ 264 w 433"/>
                                    <a:gd name="T69" fmla="*/ 177 h 293"/>
                                    <a:gd name="T70" fmla="*/ 272 w 433"/>
                                    <a:gd name="T71" fmla="*/ 185 h 293"/>
                                    <a:gd name="T72" fmla="*/ 280 w 433"/>
                                    <a:gd name="T73" fmla="*/ 189 h 293"/>
                                    <a:gd name="T74" fmla="*/ 287 w 433"/>
                                    <a:gd name="T75" fmla="*/ 193 h 293"/>
                                    <a:gd name="T76" fmla="*/ 295 w 433"/>
                                    <a:gd name="T77" fmla="*/ 200 h 293"/>
                                    <a:gd name="T78" fmla="*/ 303 w 433"/>
                                    <a:gd name="T79" fmla="*/ 204 h 293"/>
                                    <a:gd name="T80" fmla="*/ 310 w 433"/>
                                    <a:gd name="T81" fmla="*/ 208 h 293"/>
                                    <a:gd name="T82" fmla="*/ 318 w 433"/>
                                    <a:gd name="T83" fmla="*/ 216 h 293"/>
                                    <a:gd name="T84" fmla="*/ 326 w 433"/>
                                    <a:gd name="T85" fmla="*/ 220 h 293"/>
                                    <a:gd name="T86" fmla="*/ 333 w 433"/>
                                    <a:gd name="T87" fmla="*/ 224 h 293"/>
                                    <a:gd name="T88" fmla="*/ 341 w 433"/>
                                    <a:gd name="T89" fmla="*/ 231 h 293"/>
                                    <a:gd name="T90" fmla="*/ 349 w 433"/>
                                    <a:gd name="T91" fmla="*/ 235 h 293"/>
                                    <a:gd name="T92" fmla="*/ 356 w 433"/>
                                    <a:gd name="T93" fmla="*/ 239 h 293"/>
                                    <a:gd name="T94" fmla="*/ 364 w 433"/>
                                    <a:gd name="T95" fmla="*/ 247 h 293"/>
                                    <a:gd name="T96" fmla="*/ 372 w 433"/>
                                    <a:gd name="T97" fmla="*/ 251 h 293"/>
                                    <a:gd name="T98" fmla="*/ 379 w 433"/>
                                    <a:gd name="T99" fmla="*/ 254 h 293"/>
                                    <a:gd name="T100" fmla="*/ 387 w 433"/>
                                    <a:gd name="T101" fmla="*/ 262 h 293"/>
                                    <a:gd name="T102" fmla="*/ 395 w 433"/>
                                    <a:gd name="T103" fmla="*/ 266 h 293"/>
                                    <a:gd name="T104" fmla="*/ 403 w 433"/>
                                    <a:gd name="T105" fmla="*/ 274 h 293"/>
                                    <a:gd name="T106" fmla="*/ 410 w 433"/>
                                    <a:gd name="T107" fmla="*/ 277 h 293"/>
                                    <a:gd name="T108" fmla="*/ 418 w 433"/>
                                    <a:gd name="T109" fmla="*/ 281 h 293"/>
                                    <a:gd name="T110" fmla="*/ 426 w 433"/>
                                    <a:gd name="T111" fmla="*/ 289 h 293"/>
                                    <a:gd name="T112" fmla="*/ 433 w 433"/>
                                    <a:gd name="T113" fmla="*/ 293 h 2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33" h="293">
                                      <a:moveTo>
                                        <a:pt x="0" y="0"/>
                                      </a:moveTo>
                                      <a:lnTo>
                                        <a:pt x="3" y="4"/>
                                      </a:lnTo>
                                      <a:lnTo>
                                        <a:pt x="7" y="8"/>
                                      </a:lnTo>
                                      <a:lnTo>
                                        <a:pt x="11" y="8"/>
                                      </a:lnTo>
                                      <a:lnTo>
                                        <a:pt x="15" y="12"/>
                                      </a:lnTo>
                                      <a:lnTo>
                                        <a:pt x="19" y="16"/>
                                      </a:lnTo>
                                      <a:lnTo>
                                        <a:pt x="23" y="16"/>
                                      </a:lnTo>
                                      <a:lnTo>
                                        <a:pt x="26" y="20"/>
                                      </a:lnTo>
                                      <a:lnTo>
                                        <a:pt x="30" y="23"/>
                                      </a:lnTo>
                                      <a:lnTo>
                                        <a:pt x="34" y="23"/>
                                      </a:lnTo>
                                      <a:lnTo>
                                        <a:pt x="38" y="27"/>
                                      </a:lnTo>
                                      <a:lnTo>
                                        <a:pt x="42" y="31"/>
                                      </a:lnTo>
                                      <a:lnTo>
                                        <a:pt x="46" y="31"/>
                                      </a:lnTo>
                                      <a:lnTo>
                                        <a:pt x="49" y="35"/>
                                      </a:lnTo>
                                      <a:lnTo>
                                        <a:pt x="53" y="39"/>
                                      </a:lnTo>
                                      <a:lnTo>
                                        <a:pt x="57" y="39"/>
                                      </a:lnTo>
                                      <a:lnTo>
                                        <a:pt x="61" y="43"/>
                                      </a:lnTo>
                                      <a:lnTo>
                                        <a:pt x="65" y="47"/>
                                      </a:lnTo>
                                      <a:lnTo>
                                        <a:pt x="69" y="47"/>
                                      </a:lnTo>
                                      <a:lnTo>
                                        <a:pt x="72" y="50"/>
                                      </a:lnTo>
                                      <a:lnTo>
                                        <a:pt x="76" y="54"/>
                                      </a:lnTo>
                                      <a:lnTo>
                                        <a:pt x="80" y="54"/>
                                      </a:lnTo>
                                      <a:lnTo>
                                        <a:pt x="84" y="58"/>
                                      </a:lnTo>
                                      <a:lnTo>
                                        <a:pt x="88" y="62"/>
                                      </a:lnTo>
                                      <a:lnTo>
                                        <a:pt x="92" y="62"/>
                                      </a:lnTo>
                                      <a:lnTo>
                                        <a:pt x="95" y="66"/>
                                      </a:lnTo>
                                      <a:lnTo>
                                        <a:pt x="99" y="70"/>
                                      </a:lnTo>
                                      <a:lnTo>
                                        <a:pt x="103" y="70"/>
                                      </a:lnTo>
                                      <a:lnTo>
                                        <a:pt x="107" y="73"/>
                                      </a:lnTo>
                                      <a:lnTo>
                                        <a:pt x="111" y="77"/>
                                      </a:lnTo>
                                      <a:lnTo>
                                        <a:pt x="115" y="77"/>
                                      </a:lnTo>
                                      <a:lnTo>
                                        <a:pt x="118" y="81"/>
                                      </a:lnTo>
                                      <a:lnTo>
                                        <a:pt x="122" y="85"/>
                                      </a:lnTo>
                                      <a:lnTo>
                                        <a:pt x="126" y="85"/>
                                      </a:lnTo>
                                      <a:lnTo>
                                        <a:pt x="130" y="89"/>
                                      </a:lnTo>
                                      <a:lnTo>
                                        <a:pt x="134" y="93"/>
                                      </a:lnTo>
                                      <a:lnTo>
                                        <a:pt x="138" y="93"/>
                                      </a:lnTo>
                                      <a:lnTo>
                                        <a:pt x="142" y="97"/>
                                      </a:lnTo>
                                      <a:lnTo>
                                        <a:pt x="145" y="100"/>
                                      </a:lnTo>
                                      <a:lnTo>
                                        <a:pt x="149" y="100"/>
                                      </a:lnTo>
                                      <a:lnTo>
                                        <a:pt x="153" y="104"/>
                                      </a:lnTo>
                                      <a:lnTo>
                                        <a:pt x="157" y="108"/>
                                      </a:lnTo>
                                      <a:lnTo>
                                        <a:pt x="161" y="108"/>
                                      </a:lnTo>
                                      <a:lnTo>
                                        <a:pt x="165" y="112"/>
                                      </a:lnTo>
                                      <a:lnTo>
                                        <a:pt x="168" y="116"/>
                                      </a:lnTo>
                                      <a:lnTo>
                                        <a:pt x="172" y="116"/>
                                      </a:lnTo>
                                      <a:lnTo>
                                        <a:pt x="176" y="120"/>
                                      </a:lnTo>
                                      <a:lnTo>
                                        <a:pt x="180" y="124"/>
                                      </a:lnTo>
                                      <a:lnTo>
                                        <a:pt x="184" y="124"/>
                                      </a:lnTo>
                                      <a:lnTo>
                                        <a:pt x="188" y="127"/>
                                      </a:lnTo>
                                      <a:lnTo>
                                        <a:pt x="191" y="131"/>
                                      </a:lnTo>
                                      <a:lnTo>
                                        <a:pt x="195" y="131"/>
                                      </a:lnTo>
                                      <a:lnTo>
                                        <a:pt x="199" y="135"/>
                                      </a:lnTo>
                                      <a:lnTo>
                                        <a:pt x="203" y="139"/>
                                      </a:lnTo>
                                      <a:lnTo>
                                        <a:pt x="207" y="139"/>
                                      </a:lnTo>
                                      <a:lnTo>
                                        <a:pt x="211" y="143"/>
                                      </a:lnTo>
                                      <a:lnTo>
                                        <a:pt x="214" y="147"/>
                                      </a:lnTo>
                                      <a:lnTo>
                                        <a:pt x="218" y="147"/>
                                      </a:lnTo>
                                      <a:lnTo>
                                        <a:pt x="222" y="150"/>
                                      </a:lnTo>
                                      <a:lnTo>
                                        <a:pt x="226" y="154"/>
                                      </a:lnTo>
                                      <a:lnTo>
                                        <a:pt x="230" y="154"/>
                                      </a:lnTo>
                                      <a:lnTo>
                                        <a:pt x="234" y="158"/>
                                      </a:lnTo>
                                      <a:lnTo>
                                        <a:pt x="237" y="162"/>
                                      </a:lnTo>
                                      <a:lnTo>
                                        <a:pt x="241" y="162"/>
                                      </a:lnTo>
                                      <a:lnTo>
                                        <a:pt x="245" y="166"/>
                                      </a:lnTo>
                                      <a:lnTo>
                                        <a:pt x="249" y="170"/>
                                      </a:lnTo>
                                      <a:lnTo>
                                        <a:pt x="253" y="170"/>
                                      </a:lnTo>
                                      <a:lnTo>
                                        <a:pt x="257" y="174"/>
                                      </a:lnTo>
                                      <a:lnTo>
                                        <a:pt x="261" y="177"/>
                                      </a:lnTo>
                                      <a:lnTo>
                                        <a:pt x="264" y="177"/>
                                      </a:lnTo>
                                      <a:lnTo>
                                        <a:pt x="268" y="181"/>
                                      </a:lnTo>
                                      <a:lnTo>
                                        <a:pt x="272" y="185"/>
                                      </a:lnTo>
                                      <a:lnTo>
                                        <a:pt x="276" y="185"/>
                                      </a:lnTo>
                                      <a:lnTo>
                                        <a:pt x="280" y="189"/>
                                      </a:lnTo>
                                      <a:lnTo>
                                        <a:pt x="284" y="193"/>
                                      </a:lnTo>
                                      <a:lnTo>
                                        <a:pt x="287" y="193"/>
                                      </a:lnTo>
                                      <a:lnTo>
                                        <a:pt x="291" y="197"/>
                                      </a:lnTo>
                                      <a:lnTo>
                                        <a:pt x="295" y="200"/>
                                      </a:lnTo>
                                      <a:lnTo>
                                        <a:pt x="299" y="200"/>
                                      </a:lnTo>
                                      <a:lnTo>
                                        <a:pt x="303" y="204"/>
                                      </a:lnTo>
                                      <a:lnTo>
                                        <a:pt x="307" y="208"/>
                                      </a:lnTo>
                                      <a:lnTo>
                                        <a:pt x="310" y="208"/>
                                      </a:lnTo>
                                      <a:lnTo>
                                        <a:pt x="314" y="212"/>
                                      </a:lnTo>
                                      <a:lnTo>
                                        <a:pt x="318" y="216"/>
                                      </a:lnTo>
                                      <a:lnTo>
                                        <a:pt x="322" y="216"/>
                                      </a:lnTo>
                                      <a:lnTo>
                                        <a:pt x="326" y="220"/>
                                      </a:lnTo>
                                      <a:lnTo>
                                        <a:pt x="330" y="224"/>
                                      </a:lnTo>
                                      <a:lnTo>
                                        <a:pt x="333" y="224"/>
                                      </a:lnTo>
                                      <a:lnTo>
                                        <a:pt x="337" y="227"/>
                                      </a:lnTo>
                                      <a:lnTo>
                                        <a:pt x="341" y="231"/>
                                      </a:lnTo>
                                      <a:lnTo>
                                        <a:pt x="345" y="231"/>
                                      </a:lnTo>
                                      <a:lnTo>
                                        <a:pt x="349" y="235"/>
                                      </a:lnTo>
                                      <a:lnTo>
                                        <a:pt x="353" y="239"/>
                                      </a:lnTo>
                                      <a:lnTo>
                                        <a:pt x="356" y="239"/>
                                      </a:lnTo>
                                      <a:lnTo>
                                        <a:pt x="360" y="243"/>
                                      </a:lnTo>
                                      <a:lnTo>
                                        <a:pt x="364" y="247"/>
                                      </a:lnTo>
                                      <a:lnTo>
                                        <a:pt x="368" y="247"/>
                                      </a:lnTo>
                                      <a:lnTo>
                                        <a:pt x="372" y="251"/>
                                      </a:lnTo>
                                      <a:lnTo>
                                        <a:pt x="376" y="254"/>
                                      </a:lnTo>
                                      <a:lnTo>
                                        <a:pt x="379" y="254"/>
                                      </a:lnTo>
                                      <a:lnTo>
                                        <a:pt x="383" y="258"/>
                                      </a:lnTo>
                                      <a:lnTo>
                                        <a:pt x="387" y="262"/>
                                      </a:lnTo>
                                      <a:lnTo>
                                        <a:pt x="391" y="266"/>
                                      </a:lnTo>
                                      <a:lnTo>
                                        <a:pt x="395" y="266"/>
                                      </a:lnTo>
                                      <a:lnTo>
                                        <a:pt x="399" y="270"/>
                                      </a:lnTo>
                                      <a:lnTo>
                                        <a:pt x="403" y="274"/>
                                      </a:lnTo>
                                      <a:lnTo>
                                        <a:pt x="406" y="274"/>
                                      </a:lnTo>
                                      <a:lnTo>
                                        <a:pt x="410" y="277"/>
                                      </a:lnTo>
                                      <a:lnTo>
                                        <a:pt x="414" y="281"/>
                                      </a:lnTo>
                                      <a:lnTo>
                                        <a:pt x="418" y="281"/>
                                      </a:lnTo>
                                      <a:lnTo>
                                        <a:pt x="422" y="285"/>
                                      </a:lnTo>
                                      <a:lnTo>
                                        <a:pt x="426" y="289"/>
                                      </a:lnTo>
                                      <a:lnTo>
                                        <a:pt x="429" y="289"/>
                                      </a:lnTo>
                                      <a:lnTo>
                                        <a:pt x="433" y="29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59" name="Freeform 216"/>
                              <wps:cNvSpPr>
                                <a:spLocks/>
                              </wps:cNvSpPr>
                              <wps:spPr bwMode="auto">
                                <a:xfrm>
                                  <a:off x="638810" y="2825115"/>
                                  <a:ext cx="146050" cy="97790"/>
                                </a:xfrm>
                                <a:custGeom>
                                  <a:avLst/>
                                  <a:gdLst>
                                    <a:gd name="T0" fmla="*/ 0 w 230"/>
                                    <a:gd name="T1" fmla="*/ 0 h 154"/>
                                    <a:gd name="T2" fmla="*/ 3 w 230"/>
                                    <a:gd name="T3" fmla="*/ 4 h 154"/>
                                    <a:gd name="T4" fmla="*/ 7 w 230"/>
                                    <a:gd name="T5" fmla="*/ 8 h 154"/>
                                    <a:gd name="T6" fmla="*/ 11 w 230"/>
                                    <a:gd name="T7" fmla="*/ 8 h 154"/>
                                    <a:gd name="T8" fmla="*/ 15 w 230"/>
                                    <a:gd name="T9" fmla="*/ 11 h 154"/>
                                    <a:gd name="T10" fmla="*/ 19 w 230"/>
                                    <a:gd name="T11" fmla="*/ 15 h 154"/>
                                    <a:gd name="T12" fmla="*/ 23 w 230"/>
                                    <a:gd name="T13" fmla="*/ 15 h 154"/>
                                    <a:gd name="T14" fmla="*/ 26 w 230"/>
                                    <a:gd name="T15" fmla="*/ 19 h 154"/>
                                    <a:gd name="T16" fmla="*/ 30 w 230"/>
                                    <a:gd name="T17" fmla="*/ 23 h 154"/>
                                    <a:gd name="T18" fmla="*/ 34 w 230"/>
                                    <a:gd name="T19" fmla="*/ 23 h 154"/>
                                    <a:gd name="T20" fmla="*/ 38 w 230"/>
                                    <a:gd name="T21" fmla="*/ 27 h 154"/>
                                    <a:gd name="T22" fmla="*/ 42 w 230"/>
                                    <a:gd name="T23" fmla="*/ 31 h 154"/>
                                    <a:gd name="T24" fmla="*/ 46 w 230"/>
                                    <a:gd name="T25" fmla="*/ 31 h 154"/>
                                    <a:gd name="T26" fmla="*/ 49 w 230"/>
                                    <a:gd name="T27" fmla="*/ 35 h 154"/>
                                    <a:gd name="T28" fmla="*/ 53 w 230"/>
                                    <a:gd name="T29" fmla="*/ 38 h 154"/>
                                    <a:gd name="T30" fmla="*/ 57 w 230"/>
                                    <a:gd name="T31" fmla="*/ 38 h 154"/>
                                    <a:gd name="T32" fmla="*/ 61 w 230"/>
                                    <a:gd name="T33" fmla="*/ 42 h 154"/>
                                    <a:gd name="T34" fmla="*/ 65 w 230"/>
                                    <a:gd name="T35" fmla="*/ 46 h 154"/>
                                    <a:gd name="T36" fmla="*/ 69 w 230"/>
                                    <a:gd name="T37" fmla="*/ 46 h 154"/>
                                    <a:gd name="T38" fmla="*/ 72 w 230"/>
                                    <a:gd name="T39" fmla="*/ 50 h 154"/>
                                    <a:gd name="T40" fmla="*/ 76 w 230"/>
                                    <a:gd name="T41" fmla="*/ 54 h 154"/>
                                    <a:gd name="T42" fmla="*/ 80 w 230"/>
                                    <a:gd name="T43" fmla="*/ 54 h 154"/>
                                    <a:gd name="T44" fmla="*/ 84 w 230"/>
                                    <a:gd name="T45" fmla="*/ 58 h 154"/>
                                    <a:gd name="T46" fmla="*/ 88 w 230"/>
                                    <a:gd name="T47" fmla="*/ 61 h 154"/>
                                    <a:gd name="T48" fmla="*/ 92 w 230"/>
                                    <a:gd name="T49" fmla="*/ 61 h 154"/>
                                    <a:gd name="T50" fmla="*/ 95 w 230"/>
                                    <a:gd name="T51" fmla="*/ 65 h 154"/>
                                    <a:gd name="T52" fmla="*/ 99 w 230"/>
                                    <a:gd name="T53" fmla="*/ 69 h 154"/>
                                    <a:gd name="T54" fmla="*/ 103 w 230"/>
                                    <a:gd name="T55" fmla="*/ 69 h 154"/>
                                    <a:gd name="T56" fmla="*/ 107 w 230"/>
                                    <a:gd name="T57" fmla="*/ 73 h 154"/>
                                    <a:gd name="T58" fmla="*/ 111 w 230"/>
                                    <a:gd name="T59" fmla="*/ 77 h 154"/>
                                    <a:gd name="T60" fmla="*/ 115 w 230"/>
                                    <a:gd name="T61" fmla="*/ 77 h 154"/>
                                    <a:gd name="T62" fmla="*/ 118 w 230"/>
                                    <a:gd name="T63" fmla="*/ 81 h 154"/>
                                    <a:gd name="T64" fmla="*/ 122 w 230"/>
                                    <a:gd name="T65" fmla="*/ 85 h 154"/>
                                    <a:gd name="T66" fmla="*/ 126 w 230"/>
                                    <a:gd name="T67" fmla="*/ 85 h 154"/>
                                    <a:gd name="T68" fmla="*/ 130 w 230"/>
                                    <a:gd name="T69" fmla="*/ 88 h 154"/>
                                    <a:gd name="T70" fmla="*/ 134 w 230"/>
                                    <a:gd name="T71" fmla="*/ 92 h 154"/>
                                    <a:gd name="T72" fmla="*/ 138 w 230"/>
                                    <a:gd name="T73" fmla="*/ 92 h 154"/>
                                    <a:gd name="T74" fmla="*/ 142 w 230"/>
                                    <a:gd name="T75" fmla="*/ 96 h 154"/>
                                    <a:gd name="T76" fmla="*/ 145 w 230"/>
                                    <a:gd name="T77" fmla="*/ 100 h 154"/>
                                    <a:gd name="T78" fmla="*/ 149 w 230"/>
                                    <a:gd name="T79" fmla="*/ 100 h 154"/>
                                    <a:gd name="T80" fmla="*/ 153 w 230"/>
                                    <a:gd name="T81" fmla="*/ 104 h 154"/>
                                    <a:gd name="T82" fmla="*/ 157 w 230"/>
                                    <a:gd name="T83" fmla="*/ 108 h 154"/>
                                    <a:gd name="T84" fmla="*/ 161 w 230"/>
                                    <a:gd name="T85" fmla="*/ 108 h 154"/>
                                    <a:gd name="T86" fmla="*/ 165 w 230"/>
                                    <a:gd name="T87" fmla="*/ 112 h 154"/>
                                    <a:gd name="T88" fmla="*/ 168 w 230"/>
                                    <a:gd name="T89" fmla="*/ 115 h 154"/>
                                    <a:gd name="T90" fmla="*/ 172 w 230"/>
                                    <a:gd name="T91" fmla="*/ 115 h 154"/>
                                    <a:gd name="T92" fmla="*/ 176 w 230"/>
                                    <a:gd name="T93" fmla="*/ 119 h 154"/>
                                    <a:gd name="T94" fmla="*/ 180 w 230"/>
                                    <a:gd name="T95" fmla="*/ 123 h 154"/>
                                    <a:gd name="T96" fmla="*/ 184 w 230"/>
                                    <a:gd name="T97" fmla="*/ 123 h 154"/>
                                    <a:gd name="T98" fmla="*/ 188 w 230"/>
                                    <a:gd name="T99" fmla="*/ 127 h 154"/>
                                    <a:gd name="T100" fmla="*/ 191 w 230"/>
                                    <a:gd name="T101" fmla="*/ 131 h 154"/>
                                    <a:gd name="T102" fmla="*/ 195 w 230"/>
                                    <a:gd name="T103" fmla="*/ 131 h 154"/>
                                    <a:gd name="T104" fmla="*/ 199 w 230"/>
                                    <a:gd name="T105" fmla="*/ 135 h 154"/>
                                    <a:gd name="T106" fmla="*/ 203 w 230"/>
                                    <a:gd name="T107" fmla="*/ 138 h 154"/>
                                    <a:gd name="T108" fmla="*/ 207 w 230"/>
                                    <a:gd name="T109" fmla="*/ 138 h 154"/>
                                    <a:gd name="T110" fmla="*/ 211 w 230"/>
                                    <a:gd name="T111" fmla="*/ 142 h 154"/>
                                    <a:gd name="T112" fmla="*/ 214 w 230"/>
                                    <a:gd name="T113" fmla="*/ 146 h 154"/>
                                    <a:gd name="T114" fmla="*/ 218 w 230"/>
                                    <a:gd name="T115" fmla="*/ 146 h 154"/>
                                    <a:gd name="T116" fmla="*/ 222 w 230"/>
                                    <a:gd name="T117" fmla="*/ 150 h 154"/>
                                    <a:gd name="T118" fmla="*/ 226 w 230"/>
                                    <a:gd name="T119" fmla="*/ 154 h 154"/>
                                    <a:gd name="T120" fmla="*/ 230 w 230"/>
                                    <a:gd name="T121" fmla="*/ 154 h 1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230" h="154">
                                      <a:moveTo>
                                        <a:pt x="0" y="0"/>
                                      </a:moveTo>
                                      <a:lnTo>
                                        <a:pt x="3" y="4"/>
                                      </a:lnTo>
                                      <a:lnTo>
                                        <a:pt x="7" y="8"/>
                                      </a:lnTo>
                                      <a:lnTo>
                                        <a:pt x="11" y="8"/>
                                      </a:lnTo>
                                      <a:lnTo>
                                        <a:pt x="15" y="11"/>
                                      </a:lnTo>
                                      <a:lnTo>
                                        <a:pt x="19" y="15"/>
                                      </a:lnTo>
                                      <a:lnTo>
                                        <a:pt x="23" y="15"/>
                                      </a:lnTo>
                                      <a:lnTo>
                                        <a:pt x="26" y="19"/>
                                      </a:lnTo>
                                      <a:lnTo>
                                        <a:pt x="30" y="23"/>
                                      </a:lnTo>
                                      <a:lnTo>
                                        <a:pt x="34" y="23"/>
                                      </a:lnTo>
                                      <a:lnTo>
                                        <a:pt x="38" y="27"/>
                                      </a:lnTo>
                                      <a:lnTo>
                                        <a:pt x="42" y="31"/>
                                      </a:lnTo>
                                      <a:lnTo>
                                        <a:pt x="46" y="31"/>
                                      </a:lnTo>
                                      <a:lnTo>
                                        <a:pt x="49" y="35"/>
                                      </a:lnTo>
                                      <a:lnTo>
                                        <a:pt x="53" y="38"/>
                                      </a:lnTo>
                                      <a:lnTo>
                                        <a:pt x="57" y="38"/>
                                      </a:lnTo>
                                      <a:lnTo>
                                        <a:pt x="61" y="42"/>
                                      </a:lnTo>
                                      <a:lnTo>
                                        <a:pt x="65" y="46"/>
                                      </a:lnTo>
                                      <a:lnTo>
                                        <a:pt x="69" y="46"/>
                                      </a:lnTo>
                                      <a:lnTo>
                                        <a:pt x="72" y="50"/>
                                      </a:lnTo>
                                      <a:lnTo>
                                        <a:pt x="76" y="54"/>
                                      </a:lnTo>
                                      <a:lnTo>
                                        <a:pt x="80" y="54"/>
                                      </a:lnTo>
                                      <a:lnTo>
                                        <a:pt x="84" y="58"/>
                                      </a:lnTo>
                                      <a:lnTo>
                                        <a:pt x="88" y="61"/>
                                      </a:lnTo>
                                      <a:lnTo>
                                        <a:pt x="92" y="61"/>
                                      </a:lnTo>
                                      <a:lnTo>
                                        <a:pt x="95" y="65"/>
                                      </a:lnTo>
                                      <a:lnTo>
                                        <a:pt x="99" y="69"/>
                                      </a:lnTo>
                                      <a:lnTo>
                                        <a:pt x="103" y="69"/>
                                      </a:lnTo>
                                      <a:lnTo>
                                        <a:pt x="107" y="73"/>
                                      </a:lnTo>
                                      <a:lnTo>
                                        <a:pt x="111" y="77"/>
                                      </a:lnTo>
                                      <a:lnTo>
                                        <a:pt x="115" y="77"/>
                                      </a:lnTo>
                                      <a:lnTo>
                                        <a:pt x="118" y="81"/>
                                      </a:lnTo>
                                      <a:lnTo>
                                        <a:pt x="122" y="85"/>
                                      </a:lnTo>
                                      <a:lnTo>
                                        <a:pt x="126" y="85"/>
                                      </a:lnTo>
                                      <a:lnTo>
                                        <a:pt x="130" y="88"/>
                                      </a:lnTo>
                                      <a:lnTo>
                                        <a:pt x="134" y="92"/>
                                      </a:lnTo>
                                      <a:lnTo>
                                        <a:pt x="138" y="92"/>
                                      </a:lnTo>
                                      <a:lnTo>
                                        <a:pt x="142" y="96"/>
                                      </a:lnTo>
                                      <a:lnTo>
                                        <a:pt x="145" y="100"/>
                                      </a:lnTo>
                                      <a:lnTo>
                                        <a:pt x="149" y="100"/>
                                      </a:lnTo>
                                      <a:lnTo>
                                        <a:pt x="153" y="104"/>
                                      </a:lnTo>
                                      <a:lnTo>
                                        <a:pt x="157" y="108"/>
                                      </a:lnTo>
                                      <a:lnTo>
                                        <a:pt x="161" y="108"/>
                                      </a:lnTo>
                                      <a:lnTo>
                                        <a:pt x="165" y="112"/>
                                      </a:lnTo>
                                      <a:lnTo>
                                        <a:pt x="168" y="115"/>
                                      </a:lnTo>
                                      <a:lnTo>
                                        <a:pt x="172" y="115"/>
                                      </a:lnTo>
                                      <a:lnTo>
                                        <a:pt x="176" y="119"/>
                                      </a:lnTo>
                                      <a:lnTo>
                                        <a:pt x="180" y="123"/>
                                      </a:lnTo>
                                      <a:lnTo>
                                        <a:pt x="184" y="123"/>
                                      </a:lnTo>
                                      <a:lnTo>
                                        <a:pt x="188" y="127"/>
                                      </a:lnTo>
                                      <a:lnTo>
                                        <a:pt x="191" y="131"/>
                                      </a:lnTo>
                                      <a:lnTo>
                                        <a:pt x="195" y="131"/>
                                      </a:lnTo>
                                      <a:lnTo>
                                        <a:pt x="199" y="135"/>
                                      </a:lnTo>
                                      <a:lnTo>
                                        <a:pt x="203" y="138"/>
                                      </a:lnTo>
                                      <a:lnTo>
                                        <a:pt x="207" y="138"/>
                                      </a:lnTo>
                                      <a:lnTo>
                                        <a:pt x="211" y="142"/>
                                      </a:lnTo>
                                      <a:lnTo>
                                        <a:pt x="214" y="146"/>
                                      </a:lnTo>
                                      <a:lnTo>
                                        <a:pt x="218" y="146"/>
                                      </a:lnTo>
                                      <a:lnTo>
                                        <a:pt x="222" y="150"/>
                                      </a:lnTo>
                                      <a:lnTo>
                                        <a:pt x="226" y="154"/>
                                      </a:lnTo>
                                      <a:lnTo>
                                        <a:pt x="230" y="15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60" name="Freeform 217"/>
                              <wps:cNvSpPr>
                                <a:spLocks/>
                              </wps:cNvSpPr>
                              <wps:spPr bwMode="auto">
                                <a:xfrm>
                                  <a:off x="638810" y="2917825"/>
                                  <a:ext cx="9525" cy="5080"/>
                                </a:xfrm>
                                <a:custGeom>
                                  <a:avLst/>
                                  <a:gdLst>
                                    <a:gd name="T0" fmla="*/ 0 w 15"/>
                                    <a:gd name="T1" fmla="*/ 0 h 8"/>
                                    <a:gd name="T2" fmla="*/ 3 w 15"/>
                                    <a:gd name="T3" fmla="*/ 0 h 8"/>
                                    <a:gd name="T4" fmla="*/ 7 w 15"/>
                                    <a:gd name="T5" fmla="*/ 4 h 8"/>
                                    <a:gd name="T6" fmla="*/ 11 w 15"/>
                                    <a:gd name="T7" fmla="*/ 8 h 8"/>
                                    <a:gd name="T8" fmla="*/ 15 w 15"/>
                                    <a:gd name="T9" fmla="*/ 8 h 8"/>
                                  </a:gdLst>
                                  <a:ahLst/>
                                  <a:cxnLst>
                                    <a:cxn ang="0">
                                      <a:pos x="T0" y="T1"/>
                                    </a:cxn>
                                    <a:cxn ang="0">
                                      <a:pos x="T2" y="T3"/>
                                    </a:cxn>
                                    <a:cxn ang="0">
                                      <a:pos x="T4" y="T5"/>
                                    </a:cxn>
                                    <a:cxn ang="0">
                                      <a:pos x="T6" y="T7"/>
                                    </a:cxn>
                                    <a:cxn ang="0">
                                      <a:pos x="T8" y="T9"/>
                                    </a:cxn>
                                  </a:cxnLst>
                                  <a:rect l="0" t="0" r="r" b="b"/>
                                  <a:pathLst>
                                    <a:path w="15" h="8">
                                      <a:moveTo>
                                        <a:pt x="0" y="0"/>
                                      </a:moveTo>
                                      <a:lnTo>
                                        <a:pt x="3" y="0"/>
                                      </a:lnTo>
                                      <a:lnTo>
                                        <a:pt x="7" y="4"/>
                                      </a:lnTo>
                                      <a:lnTo>
                                        <a:pt x="11" y="8"/>
                                      </a:lnTo>
                                      <a:lnTo>
                                        <a:pt x="15" y="8"/>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61" name="Freeform 218"/>
                              <wps:cNvSpPr>
                                <a:spLocks/>
                              </wps:cNvSpPr>
                              <wps:spPr bwMode="auto">
                                <a:xfrm>
                                  <a:off x="999490" y="2531745"/>
                                  <a:ext cx="29210" cy="180975"/>
                                </a:xfrm>
                                <a:custGeom>
                                  <a:avLst/>
                                  <a:gdLst>
                                    <a:gd name="T0" fmla="*/ 46 w 46"/>
                                    <a:gd name="T1" fmla="*/ 23 h 285"/>
                                    <a:gd name="T2" fmla="*/ 46 w 46"/>
                                    <a:gd name="T3" fmla="*/ 15 h 285"/>
                                    <a:gd name="T4" fmla="*/ 38 w 46"/>
                                    <a:gd name="T5" fmla="*/ 8 h 285"/>
                                    <a:gd name="T6" fmla="*/ 30 w 46"/>
                                    <a:gd name="T7" fmla="*/ 0 h 285"/>
                                    <a:gd name="T8" fmla="*/ 15 w 46"/>
                                    <a:gd name="T9" fmla="*/ 0 h 285"/>
                                    <a:gd name="T10" fmla="*/ 7 w 46"/>
                                    <a:gd name="T11" fmla="*/ 8 h 285"/>
                                    <a:gd name="T12" fmla="*/ 0 w 46"/>
                                    <a:gd name="T13" fmla="*/ 15 h 285"/>
                                    <a:gd name="T14" fmla="*/ 0 w 46"/>
                                    <a:gd name="T15" fmla="*/ 269 h 285"/>
                                    <a:gd name="T16" fmla="*/ 7 w 46"/>
                                    <a:gd name="T17" fmla="*/ 277 h 285"/>
                                    <a:gd name="T18" fmla="*/ 15 w 46"/>
                                    <a:gd name="T19" fmla="*/ 285 h 285"/>
                                    <a:gd name="T20" fmla="*/ 30 w 46"/>
                                    <a:gd name="T21" fmla="*/ 285 h 285"/>
                                    <a:gd name="T22" fmla="*/ 38 w 46"/>
                                    <a:gd name="T23" fmla="*/ 277 h 285"/>
                                    <a:gd name="T24" fmla="*/ 46 w 46"/>
                                    <a:gd name="T25" fmla="*/ 269 h 285"/>
                                    <a:gd name="T26" fmla="*/ 46 w 46"/>
                                    <a:gd name="T27" fmla="*/ 262 h 285"/>
                                    <a:gd name="T28" fmla="*/ 46 w 46"/>
                                    <a:gd name="T29" fmla="*/ 23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6" h="285">
                                      <a:moveTo>
                                        <a:pt x="46" y="23"/>
                                      </a:moveTo>
                                      <a:lnTo>
                                        <a:pt x="46" y="15"/>
                                      </a:lnTo>
                                      <a:lnTo>
                                        <a:pt x="38" y="8"/>
                                      </a:lnTo>
                                      <a:lnTo>
                                        <a:pt x="30" y="0"/>
                                      </a:lnTo>
                                      <a:lnTo>
                                        <a:pt x="15" y="0"/>
                                      </a:lnTo>
                                      <a:lnTo>
                                        <a:pt x="7" y="8"/>
                                      </a:lnTo>
                                      <a:lnTo>
                                        <a:pt x="0" y="15"/>
                                      </a:lnTo>
                                      <a:lnTo>
                                        <a:pt x="0" y="269"/>
                                      </a:lnTo>
                                      <a:lnTo>
                                        <a:pt x="7" y="277"/>
                                      </a:lnTo>
                                      <a:lnTo>
                                        <a:pt x="15" y="285"/>
                                      </a:lnTo>
                                      <a:lnTo>
                                        <a:pt x="30" y="285"/>
                                      </a:lnTo>
                                      <a:lnTo>
                                        <a:pt x="38" y="277"/>
                                      </a:lnTo>
                                      <a:lnTo>
                                        <a:pt x="46" y="269"/>
                                      </a:lnTo>
                                      <a:lnTo>
                                        <a:pt x="46" y="262"/>
                                      </a:lnTo>
                                      <a:lnTo>
                                        <a:pt x="46"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62" name="Freeform 219"/>
                              <wps:cNvSpPr>
                                <a:spLocks/>
                              </wps:cNvSpPr>
                              <wps:spPr bwMode="auto">
                                <a:xfrm>
                                  <a:off x="623570" y="2683510"/>
                                  <a:ext cx="780415" cy="29210"/>
                                </a:xfrm>
                                <a:custGeom>
                                  <a:avLst/>
                                  <a:gdLst>
                                    <a:gd name="T0" fmla="*/ 24 w 1229"/>
                                    <a:gd name="T1" fmla="*/ 0 h 46"/>
                                    <a:gd name="T2" fmla="*/ 16 w 1229"/>
                                    <a:gd name="T3" fmla="*/ 0 h 46"/>
                                    <a:gd name="T4" fmla="*/ 8 w 1229"/>
                                    <a:gd name="T5" fmla="*/ 7 h 46"/>
                                    <a:gd name="T6" fmla="*/ 0 w 1229"/>
                                    <a:gd name="T7" fmla="*/ 15 h 46"/>
                                    <a:gd name="T8" fmla="*/ 0 w 1229"/>
                                    <a:gd name="T9" fmla="*/ 30 h 46"/>
                                    <a:gd name="T10" fmla="*/ 8 w 1229"/>
                                    <a:gd name="T11" fmla="*/ 38 h 46"/>
                                    <a:gd name="T12" fmla="*/ 16 w 1229"/>
                                    <a:gd name="T13" fmla="*/ 46 h 46"/>
                                    <a:gd name="T14" fmla="*/ 1213 w 1229"/>
                                    <a:gd name="T15" fmla="*/ 46 h 46"/>
                                    <a:gd name="T16" fmla="*/ 1221 w 1229"/>
                                    <a:gd name="T17" fmla="*/ 38 h 46"/>
                                    <a:gd name="T18" fmla="*/ 1229 w 1229"/>
                                    <a:gd name="T19" fmla="*/ 30 h 46"/>
                                    <a:gd name="T20" fmla="*/ 1229 w 1229"/>
                                    <a:gd name="T21" fmla="*/ 15 h 46"/>
                                    <a:gd name="T22" fmla="*/ 1221 w 1229"/>
                                    <a:gd name="T23" fmla="*/ 7 h 46"/>
                                    <a:gd name="T24" fmla="*/ 1213 w 1229"/>
                                    <a:gd name="T25" fmla="*/ 0 h 46"/>
                                    <a:gd name="T26" fmla="*/ 1206 w 1229"/>
                                    <a:gd name="T27" fmla="*/ 0 h 46"/>
                                    <a:gd name="T28" fmla="*/ 24 w 1229"/>
                                    <a:gd name="T29" fmla="*/ 0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29" h="46">
                                      <a:moveTo>
                                        <a:pt x="24" y="0"/>
                                      </a:moveTo>
                                      <a:lnTo>
                                        <a:pt x="16" y="0"/>
                                      </a:lnTo>
                                      <a:lnTo>
                                        <a:pt x="8" y="7"/>
                                      </a:lnTo>
                                      <a:lnTo>
                                        <a:pt x="0" y="15"/>
                                      </a:lnTo>
                                      <a:lnTo>
                                        <a:pt x="0" y="30"/>
                                      </a:lnTo>
                                      <a:lnTo>
                                        <a:pt x="8" y="38"/>
                                      </a:lnTo>
                                      <a:lnTo>
                                        <a:pt x="16" y="46"/>
                                      </a:lnTo>
                                      <a:lnTo>
                                        <a:pt x="1213" y="46"/>
                                      </a:lnTo>
                                      <a:lnTo>
                                        <a:pt x="1221" y="38"/>
                                      </a:lnTo>
                                      <a:lnTo>
                                        <a:pt x="1229" y="30"/>
                                      </a:lnTo>
                                      <a:lnTo>
                                        <a:pt x="1229" y="15"/>
                                      </a:lnTo>
                                      <a:lnTo>
                                        <a:pt x="1221" y="7"/>
                                      </a:lnTo>
                                      <a:lnTo>
                                        <a:pt x="1213" y="0"/>
                                      </a:lnTo>
                                      <a:lnTo>
                                        <a:pt x="1206" y="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63" name="Freeform 220"/>
                              <wps:cNvSpPr>
                                <a:spLocks/>
                              </wps:cNvSpPr>
                              <wps:spPr bwMode="auto">
                                <a:xfrm>
                                  <a:off x="1250315" y="540385"/>
                                  <a:ext cx="1196340" cy="1194435"/>
                                </a:xfrm>
                                <a:custGeom>
                                  <a:avLst/>
                                  <a:gdLst>
                                    <a:gd name="T0" fmla="*/ 1865 w 1884"/>
                                    <a:gd name="T1" fmla="*/ 1878 h 1881"/>
                                    <a:gd name="T2" fmla="*/ 1869 w 1884"/>
                                    <a:gd name="T3" fmla="*/ 1881 h 1881"/>
                                    <a:gd name="T4" fmla="*/ 1880 w 1884"/>
                                    <a:gd name="T5" fmla="*/ 1881 h 1881"/>
                                    <a:gd name="T6" fmla="*/ 1880 w 1884"/>
                                    <a:gd name="T7" fmla="*/ 1878 h 1881"/>
                                    <a:gd name="T8" fmla="*/ 1884 w 1884"/>
                                    <a:gd name="T9" fmla="*/ 1874 h 1881"/>
                                    <a:gd name="T10" fmla="*/ 1884 w 1884"/>
                                    <a:gd name="T11" fmla="*/ 1862 h 1881"/>
                                    <a:gd name="T12" fmla="*/ 1880 w 1884"/>
                                    <a:gd name="T13" fmla="*/ 1862 h 1881"/>
                                    <a:gd name="T14" fmla="*/ 19 w 1884"/>
                                    <a:gd name="T15" fmla="*/ 3 h 1881"/>
                                    <a:gd name="T16" fmla="*/ 15 w 1884"/>
                                    <a:gd name="T17" fmla="*/ 0 h 1881"/>
                                    <a:gd name="T18" fmla="*/ 4 w 1884"/>
                                    <a:gd name="T19" fmla="*/ 0 h 1881"/>
                                    <a:gd name="T20" fmla="*/ 4 w 1884"/>
                                    <a:gd name="T21" fmla="*/ 3 h 1881"/>
                                    <a:gd name="T22" fmla="*/ 0 w 1884"/>
                                    <a:gd name="T23" fmla="*/ 7 h 1881"/>
                                    <a:gd name="T24" fmla="*/ 0 w 1884"/>
                                    <a:gd name="T25" fmla="*/ 19 h 1881"/>
                                    <a:gd name="T26" fmla="*/ 4 w 1884"/>
                                    <a:gd name="T27" fmla="*/ 19 h 1881"/>
                                    <a:gd name="T28" fmla="*/ 1865 w 1884"/>
                                    <a:gd name="T29" fmla="*/ 1878 h 18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884" h="1881">
                                      <a:moveTo>
                                        <a:pt x="1865" y="1878"/>
                                      </a:moveTo>
                                      <a:lnTo>
                                        <a:pt x="1869" y="1881"/>
                                      </a:lnTo>
                                      <a:lnTo>
                                        <a:pt x="1880" y="1881"/>
                                      </a:lnTo>
                                      <a:lnTo>
                                        <a:pt x="1880" y="1878"/>
                                      </a:lnTo>
                                      <a:lnTo>
                                        <a:pt x="1884" y="1874"/>
                                      </a:lnTo>
                                      <a:lnTo>
                                        <a:pt x="1884" y="1862"/>
                                      </a:lnTo>
                                      <a:lnTo>
                                        <a:pt x="1880" y="1862"/>
                                      </a:lnTo>
                                      <a:lnTo>
                                        <a:pt x="19" y="3"/>
                                      </a:lnTo>
                                      <a:lnTo>
                                        <a:pt x="15" y="0"/>
                                      </a:lnTo>
                                      <a:lnTo>
                                        <a:pt x="4" y="0"/>
                                      </a:lnTo>
                                      <a:lnTo>
                                        <a:pt x="4" y="3"/>
                                      </a:lnTo>
                                      <a:lnTo>
                                        <a:pt x="0" y="7"/>
                                      </a:lnTo>
                                      <a:lnTo>
                                        <a:pt x="0" y="19"/>
                                      </a:lnTo>
                                      <a:lnTo>
                                        <a:pt x="4" y="19"/>
                                      </a:lnTo>
                                      <a:lnTo>
                                        <a:pt x="1865" y="18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64" name="Freeform 221"/>
                              <wps:cNvSpPr>
                                <a:spLocks/>
                              </wps:cNvSpPr>
                              <wps:spPr bwMode="auto">
                                <a:xfrm>
                                  <a:off x="1082040" y="371475"/>
                                  <a:ext cx="202565" cy="202565"/>
                                </a:xfrm>
                                <a:custGeom>
                                  <a:avLst/>
                                  <a:gdLst>
                                    <a:gd name="T0" fmla="*/ 4 w 319"/>
                                    <a:gd name="T1" fmla="*/ 204 h 319"/>
                                    <a:gd name="T2" fmla="*/ 19 w 319"/>
                                    <a:gd name="T3" fmla="*/ 235 h 319"/>
                                    <a:gd name="T4" fmla="*/ 46 w 319"/>
                                    <a:gd name="T5" fmla="*/ 269 h 319"/>
                                    <a:gd name="T6" fmla="*/ 65 w 319"/>
                                    <a:gd name="T7" fmla="*/ 289 h 319"/>
                                    <a:gd name="T8" fmla="*/ 100 w 319"/>
                                    <a:gd name="T9" fmla="*/ 308 h 319"/>
                                    <a:gd name="T10" fmla="*/ 146 w 319"/>
                                    <a:gd name="T11" fmla="*/ 316 h 319"/>
                                    <a:gd name="T12" fmla="*/ 188 w 319"/>
                                    <a:gd name="T13" fmla="*/ 316 h 319"/>
                                    <a:gd name="T14" fmla="*/ 219 w 319"/>
                                    <a:gd name="T15" fmla="*/ 308 h 319"/>
                                    <a:gd name="T16" fmla="*/ 257 w 319"/>
                                    <a:gd name="T17" fmla="*/ 281 h 319"/>
                                    <a:gd name="T18" fmla="*/ 280 w 319"/>
                                    <a:gd name="T19" fmla="*/ 258 h 319"/>
                                    <a:gd name="T20" fmla="*/ 307 w 319"/>
                                    <a:gd name="T21" fmla="*/ 219 h 319"/>
                                    <a:gd name="T22" fmla="*/ 315 w 319"/>
                                    <a:gd name="T23" fmla="*/ 189 h 319"/>
                                    <a:gd name="T24" fmla="*/ 315 w 319"/>
                                    <a:gd name="T25" fmla="*/ 146 h 319"/>
                                    <a:gd name="T26" fmla="*/ 307 w 319"/>
                                    <a:gd name="T27" fmla="*/ 100 h 319"/>
                                    <a:gd name="T28" fmla="*/ 288 w 319"/>
                                    <a:gd name="T29" fmla="*/ 65 h 319"/>
                                    <a:gd name="T30" fmla="*/ 269 w 319"/>
                                    <a:gd name="T31" fmla="*/ 46 h 319"/>
                                    <a:gd name="T32" fmla="*/ 234 w 319"/>
                                    <a:gd name="T33" fmla="*/ 19 h 319"/>
                                    <a:gd name="T34" fmla="*/ 203 w 319"/>
                                    <a:gd name="T35" fmla="*/ 4 h 319"/>
                                    <a:gd name="T36" fmla="*/ 115 w 319"/>
                                    <a:gd name="T37" fmla="*/ 4 h 319"/>
                                    <a:gd name="T38" fmla="*/ 77 w 319"/>
                                    <a:gd name="T39" fmla="*/ 19 h 319"/>
                                    <a:gd name="T40" fmla="*/ 54 w 319"/>
                                    <a:gd name="T41" fmla="*/ 35 h 319"/>
                                    <a:gd name="T42" fmla="*/ 35 w 319"/>
                                    <a:gd name="T43" fmla="*/ 54 h 319"/>
                                    <a:gd name="T44" fmla="*/ 19 w 319"/>
                                    <a:gd name="T45" fmla="*/ 77 h 319"/>
                                    <a:gd name="T46" fmla="*/ 4 w 319"/>
                                    <a:gd name="T47" fmla="*/ 115 h 319"/>
                                    <a:gd name="T48" fmla="*/ 23 w 319"/>
                                    <a:gd name="T49" fmla="*/ 131 h 319"/>
                                    <a:gd name="T50" fmla="*/ 31 w 319"/>
                                    <a:gd name="T51" fmla="*/ 104 h 319"/>
                                    <a:gd name="T52" fmla="*/ 46 w 319"/>
                                    <a:gd name="T53" fmla="*/ 77 h 319"/>
                                    <a:gd name="T54" fmla="*/ 65 w 319"/>
                                    <a:gd name="T55" fmla="*/ 54 h 319"/>
                                    <a:gd name="T56" fmla="*/ 88 w 319"/>
                                    <a:gd name="T57" fmla="*/ 38 h 319"/>
                                    <a:gd name="T58" fmla="*/ 115 w 319"/>
                                    <a:gd name="T59" fmla="*/ 27 h 319"/>
                                    <a:gd name="T60" fmla="*/ 180 w 319"/>
                                    <a:gd name="T61" fmla="*/ 23 h 319"/>
                                    <a:gd name="T62" fmla="*/ 211 w 319"/>
                                    <a:gd name="T63" fmla="*/ 31 h 319"/>
                                    <a:gd name="T64" fmla="*/ 242 w 319"/>
                                    <a:gd name="T65" fmla="*/ 50 h 319"/>
                                    <a:gd name="T66" fmla="*/ 265 w 319"/>
                                    <a:gd name="T67" fmla="*/ 69 h 319"/>
                                    <a:gd name="T68" fmla="*/ 280 w 319"/>
                                    <a:gd name="T69" fmla="*/ 92 h 319"/>
                                    <a:gd name="T70" fmla="*/ 288 w 319"/>
                                    <a:gd name="T71" fmla="*/ 123 h 319"/>
                                    <a:gd name="T72" fmla="*/ 296 w 319"/>
                                    <a:gd name="T73" fmla="*/ 154 h 319"/>
                                    <a:gd name="T74" fmla="*/ 288 w 319"/>
                                    <a:gd name="T75" fmla="*/ 196 h 319"/>
                                    <a:gd name="T76" fmla="*/ 280 w 319"/>
                                    <a:gd name="T77" fmla="*/ 219 h 319"/>
                                    <a:gd name="T78" fmla="*/ 253 w 319"/>
                                    <a:gd name="T79" fmla="*/ 254 h 319"/>
                                    <a:gd name="T80" fmla="*/ 219 w 319"/>
                                    <a:gd name="T81" fmla="*/ 281 h 319"/>
                                    <a:gd name="T82" fmla="*/ 196 w 319"/>
                                    <a:gd name="T83" fmla="*/ 289 h 319"/>
                                    <a:gd name="T84" fmla="*/ 154 w 319"/>
                                    <a:gd name="T85" fmla="*/ 296 h 319"/>
                                    <a:gd name="T86" fmla="*/ 123 w 319"/>
                                    <a:gd name="T87" fmla="*/ 289 h 319"/>
                                    <a:gd name="T88" fmla="*/ 92 w 319"/>
                                    <a:gd name="T89" fmla="*/ 281 h 319"/>
                                    <a:gd name="T90" fmla="*/ 69 w 319"/>
                                    <a:gd name="T91" fmla="*/ 266 h 319"/>
                                    <a:gd name="T92" fmla="*/ 50 w 319"/>
                                    <a:gd name="T93" fmla="*/ 242 h 319"/>
                                    <a:gd name="T94" fmla="*/ 31 w 319"/>
                                    <a:gd name="T95" fmla="*/ 212 h 319"/>
                                    <a:gd name="T96" fmla="*/ 23 w 319"/>
                                    <a:gd name="T97" fmla="*/ 181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319" h="319">
                                      <a:moveTo>
                                        <a:pt x="0" y="158"/>
                                      </a:moveTo>
                                      <a:lnTo>
                                        <a:pt x="0" y="189"/>
                                      </a:lnTo>
                                      <a:lnTo>
                                        <a:pt x="4" y="196"/>
                                      </a:lnTo>
                                      <a:lnTo>
                                        <a:pt x="4" y="204"/>
                                      </a:lnTo>
                                      <a:lnTo>
                                        <a:pt x="8" y="212"/>
                                      </a:lnTo>
                                      <a:lnTo>
                                        <a:pt x="8" y="219"/>
                                      </a:lnTo>
                                      <a:lnTo>
                                        <a:pt x="15" y="231"/>
                                      </a:lnTo>
                                      <a:lnTo>
                                        <a:pt x="19" y="235"/>
                                      </a:lnTo>
                                      <a:lnTo>
                                        <a:pt x="27" y="250"/>
                                      </a:lnTo>
                                      <a:lnTo>
                                        <a:pt x="35" y="258"/>
                                      </a:lnTo>
                                      <a:lnTo>
                                        <a:pt x="38" y="266"/>
                                      </a:lnTo>
                                      <a:lnTo>
                                        <a:pt x="46" y="269"/>
                                      </a:lnTo>
                                      <a:lnTo>
                                        <a:pt x="50" y="277"/>
                                      </a:lnTo>
                                      <a:lnTo>
                                        <a:pt x="54" y="281"/>
                                      </a:lnTo>
                                      <a:lnTo>
                                        <a:pt x="61" y="285"/>
                                      </a:lnTo>
                                      <a:lnTo>
                                        <a:pt x="65" y="289"/>
                                      </a:lnTo>
                                      <a:lnTo>
                                        <a:pt x="73" y="292"/>
                                      </a:lnTo>
                                      <a:lnTo>
                                        <a:pt x="77" y="296"/>
                                      </a:lnTo>
                                      <a:lnTo>
                                        <a:pt x="96" y="308"/>
                                      </a:lnTo>
                                      <a:lnTo>
                                        <a:pt x="100" y="308"/>
                                      </a:lnTo>
                                      <a:lnTo>
                                        <a:pt x="107" y="312"/>
                                      </a:lnTo>
                                      <a:lnTo>
                                        <a:pt x="115" y="312"/>
                                      </a:lnTo>
                                      <a:lnTo>
                                        <a:pt x="123" y="316"/>
                                      </a:lnTo>
                                      <a:lnTo>
                                        <a:pt x="146" y="316"/>
                                      </a:lnTo>
                                      <a:lnTo>
                                        <a:pt x="154" y="319"/>
                                      </a:lnTo>
                                      <a:lnTo>
                                        <a:pt x="161" y="319"/>
                                      </a:lnTo>
                                      <a:lnTo>
                                        <a:pt x="169" y="316"/>
                                      </a:lnTo>
                                      <a:lnTo>
                                        <a:pt x="188" y="316"/>
                                      </a:lnTo>
                                      <a:lnTo>
                                        <a:pt x="196" y="312"/>
                                      </a:lnTo>
                                      <a:lnTo>
                                        <a:pt x="203" y="312"/>
                                      </a:lnTo>
                                      <a:lnTo>
                                        <a:pt x="211" y="308"/>
                                      </a:lnTo>
                                      <a:lnTo>
                                        <a:pt x="219" y="308"/>
                                      </a:lnTo>
                                      <a:lnTo>
                                        <a:pt x="230" y="300"/>
                                      </a:lnTo>
                                      <a:lnTo>
                                        <a:pt x="234" y="296"/>
                                      </a:lnTo>
                                      <a:lnTo>
                                        <a:pt x="249" y="289"/>
                                      </a:lnTo>
                                      <a:lnTo>
                                        <a:pt x="257" y="281"/>
                                      </a:lnTo>
                                      <a:lnTo>
                                        <a:pt x="265" y="277"/>
                                      </a:lnTo>
                                      <a:lnTo>
                                        <a:pt x="269" y="269"/>
                                      </a:lnTo>
                                      <a:lnTo>
                                        <a:pt x="276" y="266"/>
                                      </a:lnTo>
                                      <a:lnTo>
                                        <a:pt x="280" y="258"/>
                                      </a:lnTo>
                                      <a:lnTo>
                                        <a:pt x="288" y="250"/>
                                      </a:lnTo>
                                      <a:lnTo>
                                        <a:pt x="296" y="235"/>
                                      </a:lnTo>
                                      <a:lnTo>
                                        <a:pt x="299" y="231"/>
                                      </a:lnTo>
                                      <a:lnTo>
                                        <a:pt x="307" y="219"/>
                                      </a:lnTo>
                                      <a:lnTo>
                                        <a:pt x="307" y="212"/>
                                      </a:lnTo>
                                      <a:lnTo>
                                        <a:pt x="311" y="204"/>
                                      </a:lnTo>
                                      <a:lnTo>
                                        <a:pt x="311" y="196"/>
                                      </a:lnTo>
                                      <a:lnTo>
                                        <a:pt x="315" y="189"/>
                                      </a:lnTo>
                                      <a:lnTo>
                                        <a:pt x="315" y="169"/>
                                      </a:lnTo>
                                      <a:lnTo>
                                        <a:pt x="319" y="162"/>
                                      </a:lnTo>
                                      <a:lnTo>
                                        <a:pt x="319" y="154"/>
                                      </a:lnTo>
                                      <a:lnTo>
                                        <a:pt x="315" y="146"/>
                                      </a:lnTo>
                                      <a:lnTo>
                                        <a:pt x="315" y="123"/>
                                      </a:lnTo>
                                      <a:lnTo>
                                        <a:pt x="311" y="115"/>
                                      </a:lnTo>
                                      <a:lnTo>
                                        <a:pt x="311" y="108"/>
                                      </a:lnTo>
                                      <a:lnTo>
                                        <a:pt x="307" y="100"/>
                                      </a:lnTo>
                                      <a:lnTo>
                                        <a:pt x="307" y="96"/>
                                      </a:lnTo>
                                      <a:lnTo>
                                        <a:pt x="296" y="77"/>
                                      </a:lnTo>
                                      <a:lnTo>
                                        <a:pt x="292" y="73"/>
                                      </a:lnTo>
                                      <a:lnTo>
                                        <a:pt x="288" y="65"/>
                                      </a:lnTo>
                                      <a:lnTo>
                                        <a:pt x="284" y="62"/>
                                      </a:lnTo>
                                      <a:lnTo>
                                        <a:pt x="280" y="54"/>
                                      </a:lnTo>
                                      <a:lnTo>
                                        <a:pt x="276" y="50"/>
                                      </a:lnTo>
                                      <a:lnTo>
                                        <a:pt x="269" y="46"/>
                                      </a:lnTo>
                                      <a:lnTo>
                                        <a:pt x="265" y="38"/>
                                      </a:lnTo>
                                      <a:lnTo>
                                        <a:pt x="257" y="35"/>
                                      </a:lnTo>
                                      <a:lnTo>
                                        <a:pt x="249" y="27"/>
                                      </a:lnTo>
                                      <a:lnTo>
                                        <a:pt x="234" y="19"/>
                                      </a:lnTo>
                                      <a:lnTo>
                                        <a:pt x="230" y="15"/>
                                      </a:lnTo>
                                      <a:lnTo>
                                        <a:pt x="219" y="8"/>
                                      </a:lnTo>
                                      <a:lnTo>
                                        <a:pt x="211" y="8"/>
                                      </a:lnTo>
                                      <a:lnTo>
                                        <a:pt x="203" y="4"/>
                                      </a:lnTo>
                                      <a:lnTo>
                                        <a:pt x="196" y="4"/>
                                      </a:lnTo>
                                      <a:lnTo>
                                        <a:pt x="188" y="0"/>
                                      </a:lnTo>
                                      <a:lnTo>
                                        <a:pt x="123" y="0"/>
                                      </a:lnTo>
                                      <a:lnTo>
                                        <a:pt x="115" y="4"/>
                                      </a:lnTo>
                                      <a:lnTo>
                                        <a:pt x="107" y="4"/>
                                      </a:lnTo>
                                      <a:lnTo>
                                        <a:pt x="100" y="8"/>
                                      </a:lnTo>
                                      <a:lnTo>
                                        <a:pt x="96" y="8"/>
                                      </a:lnTo>
                                      <a:lnTo>
                                        <a:pt x="77" y="19"/>
                                      </a:lnTo>
                                      <a:lnTo>
                                        <a:pt x="73" y="23"/>
                                      </a:lnTo>
                                      <a:lnTo>
                                        <a:pt x="65" y="27"/>
                                      </a:lnTo>
                                      <a:lnTo>
                                        <a:pt x="61" y="31"/>
                                      </a:lnTo>
                                      <a:lnTo>
                                        <a:pt x="54" y="35"/>
                                      </a:lnTo>
                                      <a:lnTo>
                                        <a:pt x="50" y="38"/>
                                      </a:lnTo>
                                      <a:lnTo>
                                        <a:pt x="46" y="46"/>
                                      </a:lnTo>
                                      <a:lnTo>
                                        <a:pt x="38" y="50"/>
                                      </a:lnTo>
                                      <a:lnTo>
                                        <a:pt x="35" y="54"/>
                                      </a:lnTo>
                                      <a:lnTo>
                                        <a:pt x="31" y="62"/>
                                      </a:lnTo>
                                      <a:lnTo>
                                        <a:pt x="27" y="65"/>
                                      </a:lnTo>
                                      <a:lnTo>
                                        <a:pt x="23" y="73"/>
                                      </a:lnTo>
                                      <a:lnTo>
                                        <a:pt x="19" y="77"/>
                                      </a:lnTo>
                                      <a:lnTo>
                                        <a:pt x="8" y="96"/>
                                      </a:lnTo>
                                      <a:lnTo>
                                        <a:pt x="8" y="100"/>
                                      </a:lnTo>
                                      <a:lnTo>
                                        <a:pt x="4" y="108"/>
                                      </a:lnTo>
                                      <a:lnTo>
                                        <a:pt x="4" y="115"/>
                                      </a:lnTo>
                                      <a:lnTo>
                                        <a:pt x="0" y="123"/>
                                      </a:lnTo>
                                      <a:lnTo>
                                        <a:pt x="0" y="158"/>
                                      </a:lnTo>
                                      <a:lnTo>
                                        <a:pt x="23" y="158"/>
                                      </a:lnTo>
                                      <a:lnTo>
                                        <a:pt x="23" y="131"/>
                                      </a:lnTo>
                                      <a:lnTo>
                                        <a:pt x="27" y="123"/>
                                      </a:lnTo>
                                      <a:lnTo>
                                        <a:pt x="27" y="115"/>
                                      </a:lnTo>
                                      <a:lnTo>
                                        <a:pt x="31" y="108"/>
                                      </a:lnTo>
                                      <a:lnTo>
                                        <a:pt x="31" y="104"/>
                                      </a:lnTo>
                                      <a:lnTo>
                                        <a:pt x="35" y="92"/>
                                      </a:lnTo>
                                      <a:lnTo>
                                        <a:pt x="38" y="88"/>
                                      </a:lnTo>
                                      <a:lnTo>
                                        <a:pt x="42" y="81"/>
                                      </a:lnTo>
                                      <a:lnTo>
                                        <a:pt x="46" y="77"/>
                                      </a:lnTo>
                                      <a:lnTo>
                                        <a:pt x="50" y="69"/>
                                      </a:lnTo>
                                      <a:lnTo>
                                        <a:pt x="54" y="65"/>
                                      </a:lnTo>
                                      <a:lnTo>
                                        <a:pt x="61" y="62"/>
                                      </a:lnTo>
                                      <a:lnTo>
                                        <a:pt x="65" y="54"/>
                                      </a:lnTo>
                                      <a:lnTo>
                                        <a:pt x="69" y="50"/>
                                      </a:lnTo>
                                      <a:lnTo>
                                        <a:pt x="77" y="46"/>
                                      </a:lnTo>
                                      <a:lnTo>
                                        <a:pt x="81" y="42"/>
                                      </a:lnTo>
                                      <a:lnTo>
                                        <a:pt x="88" y="38"/>
                                      </a:lnTo>
                                      <a:lnTo>
                                        <a:pt x="92" y="35"/>
                                      </a:lnTo>
                                      <a:lnTo>
                                        <a:pt x="104" y="31"/>
                                      </a:lnTo>
                                      <a:lnTo>
                                        <a:pt x="107" y="31"/>
                                      </a:lnTo>
                                      <a:lnTo>
                                        <a:pt x="115" y="27"/>
                                      </a:lnTo>
                                      <a:lnTo>
                                        <a:pt x="123" y="27"/>
                                      </a:lnTo>
                                      <a:lnTo>
                                        <a:pt x="131" y="23"/>
                                      </a:lnTo>
                                      <a:lnTo>
                                        <a:pt x="157" y="23"/>
                                      </a:lnTo>
                                      <a:lnTo>
                                        <a:pt x="180" y="23"/>
                                      </a:lnTo>
                                      <a:lnTo>
                                        <a:pt x="188" y="27"/>
                                      </a:lnTo>
                                      <a:lnTo>
                                        <a:pt x="196" y="27"/>
                                      </a:lnTo>
                                      <a:lnTo>
                                        <a:pt x="203" y="31"/>
                                      </a:lnTo>
                                      <a:lnTo>
                                        <a:pt x="211" y="31"/>
                                      </a:lnTo>
                                      <a:lnTo>
                                        <a:pt x="215" y="31"/>
                                      </a:lnTo>
                                      <a:lnTo>
                                        <a:pt x="219" y="35"/>
                                      </a:lnTo>
                                      <a:lnTo>
                                        <a:pt x="234" y="42"/>
                                      </a:lnTo>
                                      <a:lnTo>
                                        <a:pt x="242" y="50"/>
                                      </a:lnTo>
                                      <a:lnTo>
                                        <a:pt x="249" y="54"/>
                                      </a:lnTo>
                                      <a:lnTo>
                                        <a:pt x="253" y="62"/>
                                      </a:lnTo>
                                      <a:lnTo>
                                        <a:pt x="261" y="65"/>
                                      </a:lnTo>
                                      <a:lnTo>
                                        <a:pt x="265" y="69"/>
                                      </a:lnTo>
                                      <a:lnTo>
                                        <a:pt x="269" y="77"/>
                                      </a:lnTo>
                                      <a:lnTo>
                                        <a:pt x="273" y="81"/>
                                      </a:lnTo>
                                      <a:lnTo>
                                        <a:pt x="276" y="88"/>
                                      </a:lnTo>
                                      <a:lnTo>
                                        <a:pt x="280" y="92"/>
                                      </a:lnTo>
                                      <a:lnTo>
                                        <a:pt x="284" y="104"/>
                                      </a:lnTo>
                                      <a:lnTo>
                                        <a:pt x="284" y="108"/>
                                      </a:lnTo>
                                      <a:lnTo>
                                        <a:pt x="288" y="115"/>
                                      </a:lnTo>
                                      <a:lnTo>
                                        <a:pt x="288" y="123"/>
                                      </a:lnTo>
                                      <a:lnTo>
                                        <a:pt x="292" y="131"/>
                                      </a:lnTo>
                                      <a:lnTo>
                                        <a:pt x="292" y="154"/>
                                      </a:lnTo>
                                      <a:lnTo>
                                        <a:pt x="296" y="162"/>
                                      </a:lnTo>
                                      <a:lnTo>
                                        <a:pt x="296" y="154"/>
                                      </a:lnTo>
                                      <a:lnTo>
                                        <a:pt x="292" y="162"/>
                                      </a:lnTo>
                                      <a:lnTo>
                                        <a:pt x="292" y="181"/>
                                      </a:lnTo>
                                      <a:lnTo>
                                        <a:pt x="288" y="189"/>
                                      </a:lnTo>
                                      <a:lnTo>
                                        <a:pt x="288" y="196"/>
                                      </a:lnTo>
                                      <a:lnTo>
                                        <a:pt x="284" y="204"/>
                                      </a:lnTo>
                                      <a:lnTo>
                                        <a:pt x="284" y="212"/>
                                      </a:lnTo>
                                      <a:lnTo>
                                        <a:pt x="284" y="215"/>
                                      </a:lnTo>
                                      <a:lnTo>
                                        <a:pt x="280" y="219"/>
                                      </a:lnTo>
                                      <a:lnTo>
                                        <a:pt x="273" y="235"/>
                                      </a:lnTo>
                                      <a:lnTo>
                                        <a:pt x="265" y="242"/>
                                      </a:lnTo>
                                      <a:lnTo>
                                        <a:pt x="261" y="250"/>
                                      </a:lnTo>
                                      <a:lnTo>
                                        <a:pt x="253" y="254"/>
                                      </a:lnTo>
                                      <a:lnTo>
                                        <a:pt x="249" y="262"/>
                                      </a:lnTo>
                                      <a:lnTo>
                                        <a:pt x="242" y="266"/>
                                      </a:lnTo>
                                      <a:lnTo>
                                        <a:pt x="234" y="273"/>
                                      </a:lnTo>
                                      <a:lnTo>
                                        <a:pt x="219" y="281"/>
                                      </a:lnTo>
                                      <a:lnTo>
                                        <a:pt x="215" y="285"/>
                                      </a:lnTo>
                                      <a:lnTo>
                                        <a:pt x="211" y="285"/>
                                      </a:lnTo>
                                      <a:lnTo>
                                        <a:pt x="203" y="285"/>
                                      </a:lnTo>
                                      <a:lnTo>
                                        <a:pt x="196" y="289"/>
                                      </a:lnTo>
                                      <a:lnTo>
                                        <a:pt x="188" y="289"/>
                                      </a:lnTo>
                                      <a:lnTo>
                                        <a:pt x="180" y="292"/>
                                      </a:lnTo>
                                      <a:lnTo>
                                        <a:pt x="161" y="292"/>
                                      </a:lnTo>
                                      <a:lnTo>
                                        <a:pt x="154" y="296"/>
                                      </a:lnTo>
                                      <a:lnTo>
                                        <a:pt x="161" y="296"/>
                                      </a:lnTo>
                                      <a:lnTo>
                                        <a:pt x="154" y="292"/>
                                      </a:lnTo>
                                      <a:lnTo>
                                        <a:pt x="131" y="292"/>
                                      </a:lnTo>
                                      <a:lnTo>
                                        <a:pt x="123" y="289"/>
                                      </a:lnTo>
                                      <a:lnTo>
                                        <a:pt x="115" y="289"/>
                                      </a:lnTo>
                                      <a:lnTo>
                                        <a:pt x="107" y="285"/>
                                      </a:lnTo>
                                      <a:lnTo>
                                        <a:pt x="104" y="285"/>
                                      </a:lnTo>
                                      <a:lnTo>
                                        <a:pt x="92" y="281"/>
                                      </a:lnTo>
                                      <a:lnTo>
                                        <a:pt x="88" y="277"/>
                                      </a:lnTo>
                                      <a:lnTo>
                                        <a:pt x="81" y="273"/>
                                      </a:lnTo>
                                      <a:lnTo>
                                        <a:pt x="77" y="269"/>
                                      </a:lnTo>
                                      <a:lnTo>
                                        <a:pt x="69" y="266"/>
                                      </a:lnTo>
                                      <a:lnTo>
                                        <a:pt x="65" y="262"/>
                                      </a:lnTo>
                                      <a:lnTo>
                                        <a:pt x="61" y="254"/>
                                      </a:lnTo>
                                      <a:lnTo>
                                        <a:pt x="54" y="250"/>
                                      </a:lnTo>
                                      <a:lnTo>
                                        <a:pt x="50" y="242"/>
                                      </a:lnTo>
                                      <a:lnTo>
                                        <a:pt x="42" y="235"/>
                                      </a:lnTo>
                                      <a:lnTo>
                                        <a:pt x="35" y="219"/>
                                      </a:lnTo>
                                      <a:lnTo>
                                        <a:pt x="31" y="215"/>
                                      </a:lnTo>
                                      <a:lnTo>
                                        <a:pt x="31" y="212"/>
                                      </a:lnTo>
                                      <a:lnTo>
                                        <a:pt x="31" y="204"/>
                                      </a:lnTo>
                                      <a:lnTo>
                                        <a:pt x="27" y="196"/>
                                      </a:lnTo>
                                      <a:lnTo>
                                        <a:pt x="27" y="189"/>
                                      </a:lnTo>
                                      <a:lnTo>
                                        <a:pt x="23" y="181"/>
                                      </a:lnTo>
                                      <a:lnTo>
                                        <a:pt x="23" y="158"/>
                                      </a:lnTo>
                                      <a:lnTo>
                                        <a:pt x="0"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65" name="Rectangle 222"/>
                              <wps:cNvSpPr>
                                <a:spLocks noChangeArrowheads="1"/>
                              </wps:cNvSpPr>
                              <wps:spPr bwMode="auto">
                                <a:xfrm>
                                  <a:off x="799465" y="0"/>
                                  <a:ext cx="753110" cy="227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566" name="Line 223"/>
                              <wps:cNvCnPr/>
                              <wps:spPr bwMode="auto">
                                <a:xfrm flipH="1" flipV="1">
                                  <a:off x="799465" y="90170"/>
                                  <a:ext cx="133985" cy="1346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67" name="Line 224"/>
                              <wps:cNvCnPr/>
                              <wps:spPr bwMode="auto">
                                <a:xfrm flipH="1" flipV="1">
                                  <a:off x="845820" y="0"/>
                                  <a:ext cx="224155" cy="2247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68" name="Line 225"/>
                              <wps:cNvCnPr/>
                              <wps:spPr bwMode="auto">
                                <a:xfrm flipH="1" flipV="1">
                                  <a:off x="979805" y="0"/>
                                  <a:ext cx="224155" cy="2247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69" name="Line 226"/>
                              <wps:cNvCnPr/>
                              <wps:spPr bwMode="auto">
                                <a:xfrm flipH="1" flipV="1">
                                  <a:off x="1113790" y="0"/>
                                  <a:ext cx="224155" cy="2247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70" name="Line 227"/>
                              <wps:cNvCnPr/>
                              <wps:spPr bwMode="auto">
                                <a:xfrm flipH="1" flipV="1">
                                  <a:off x="1247775" y="0"/>
                                  <a:ext cx="224155" cy="2247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71" name="Line 228"/>
                              <wps:cNvCnPr/>
                              <wps:spPr bwMode="auto">
                                <a:xfrm flipH="1" flipV="1">
                                  <a:off x="1384300" y="0"/>
                                  <a:ext cx="165735" cy="1663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72" name="Line 229"/>
                              <wps:cNvCnPr/>
                              <wps:spPr bwMode="auto">
                                <a:xfrm flipH="1" flipV="1">
                                  <a:off x="1518285" y="0"/>
                                  <a:ext cx="31750" cy="3175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73" name="Freeform 230"/>
                              <wps:cNvSpPr>
                                <a:spLocks/>
                              </wps:cNvSpPr>
                              <wps:spPr bwMode="auto">
                                <a:xfrm>
                                  <a:off x="1167130" y="217805"/>
                                  <a:ext cx="14605" cy="165735"/>
                                </a:xfrm>
                                <a:custGeom>
                                  <a:avLst/>
                                  <a:gdLst>
                                    <a:gd name="T0" fmla="*/ 0 w 23"/>
                                    <a:gd name="T1" fmla="*/ 250 h 261"/>
                                    <a:gd name="T2" fmla="*/ 0 w 23"/>
                                    <a:gd name="T3" fmla="*/ 257 h 261"/>
                                    <a:gd name="T4" fmla="*/ 4 w 23"/>
                                    <a:gd name="T5" fmla="*/ 257 h 261"/>
                                    <a:gd name="T6" fmla="*/ 8 w 23"/>
                                    <a:gd name="T7" fmla="*/ 261 h 261"/>
                                    <a:gd name="T8" fmla="*/ 20 w 23"/>
                                    <a:gd name="T9" fmla="*/ 261 h 261"/>
                                    <a:gd name="T10" fmla="*/ 20 w 23"/>
                                    <a:gd name="T11" fmla="*/ 257 h 261"/>
                                    <a:gd name="T12" fmla="*/ 23 w 23"/>
                                    <a:gd name="T13" fmla="*/ 257 h 261"/>
                                    <a:gd name="T14" fmla="*/ 23 w 23"/>
                                    <a:gd name="T15" fmla="*/ 7 h 261"/>
                                    <a:gd name="T16" fmla="*/ 20 w 23"/>
                                    <a:gd name="T17" fmla="*/ 3 h 261"/>
                                    <a:gd name="T18" fmla="*/ 20 w 23"/>
                                    <a:gd name="T19" fmla="*/ 0 h 261"/>
                                    <a:gd name="T20" fmla="*/ 8 w 23"/>
                                    <a:gd name="T21" fmla="*/ 0 h 261"/>
                                    <a:gd name="T22" fmla="*/ 0 w 23"/>
                                    <a:gd name="T23" fmla="*/ 7 h 261"/>
                                    <a:gd name="T24" fmla="*/ 0 w 23"/>
                                    <a:gd name="T25" fmla="*/ 11 h 261"/>
                                    <a:gd name="T26" fmla="*/ 0 w 23"/>
                                    <a:gd name="T27" fmla="*/ 250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 h="261">
                                      <a:moveTo>
                                        <a:pt x="0" y="250"/>
                                      </a:moveTo>
                                      <a:lnTo>
                                        <a:pt x="0" y="257"/>
                                      </a:lnTo>
                                      <a:lnTo>
                                        <a:pt x="4" y="257"/>
                                      </a:lnTo>
                                      <a:lnTo>
                                        <a:pt x="8" y="261"/>
                                      </a:lnTo>
                                      <a:lnTo>
                                        <a:pt x="20" y="261"/>
                                      </a:lnTo>
                                      <a:lnTo>
                                        <a:pt x="20" y="257"/>
                                      </a:lnTo>
                                      <a:lnTo>
                                        <a:pt x="23" y="257"/>
                                      </a:lnTo>
                                      <a:lnTo>
                                        <a:pt x="23" y="7"/>
                                      </a:lnTo>
                                      <a:lnTo>
                                        <a:pt x="20" y="3"/>
                                      </a:lnTo>
                                      <a:lnTo>
                                        <a:pt x="20" y="0"/>
                                      </a:lnTo>
                                      <a:lnTo>
                                        <a:pt x="8" y="0"/>
                                      </a:lnTo>
                                      <a:lnTo>
                                        <a:pt x="0" y="7"/>
                                      </a:lnTo>
                                      <a:lnTo>
                                        <a:pt x="0" y="11"/>
                                      </a:lnTo>
                                      <a:lnTo>
                                        <a:pt x="0" y="2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74" name="Freeform 231"/>
                              <wps:cNvSpPr>
                                <a:spLocks/>
                              </wps:cNvSpPr>
                              <wps:spPr bwMode="auto">
                                <a:xfrm>
                                  <a:off x="791845" y="217805"/>
                                  <a:ext cx="765175" cy="14605"/>
                                </a:xfrm>
                                <a:custGeom>
                                  <a:avLst/>
                                  <a:gdLst>
                                    <a:gd name="T0" fmla="*/ 1194 w 1205"/>
                                    <a:gd name="T1" fmla="*/ 23 h 23"/>
                                    <a:gd name="T2" fmla="*/ 1202 w 1205"/>
                                    <a:gd name="T3" fmla="*/ 23 h 23"/>
                                    <a:gd name="T4" fmla="*/ 1202 w 1205"/>
                                    <a:gd name="T5" fmla="*/ 19 h 23"/>
                                    <a:gd name="T6" fmla="*/ 1205 w 1205"/>
                                    <a:gd name="T7" fmla="*/ 19 h 23"/>
                                    <a:gd name="T8" fmla="*/ 1205 w 1205"/>
                                    <a:gd name="T9" fmla="*/ 7 h 23"/>
                                    <a:gd name="T10" fmla="*/ 1202 w 1205"/>
                                    <a:gd name="T11" fmla="*/ 3 h 23"/>
                                    <a:gd name="T12" fmla="*/ 1202 w 1205"/>
                                    <a:gd name="T13" fmla="*/ 0 h 23"/>
                                    <a:gd name="T14" fmla="*/ 8 w 1205"/>
                                    <a:gd name="T15" fmla="*/ 0 h 23"/>
                                    <a:gd name="T16" fmla="*/ 0 w 1205"/>
                                    <a:gd name="T17" fmla="*/ 7 h 23"/>
                                    <a:gd name="T18" fmla="*/ 0 w 1205"/>
                                    <a:gd name="T19" fmla="*/ 19 h 23"/>
                                    <a:gd name="T20" fmla="*/ 4 w 1205"/>
                                    <a:gd name="T21" fmla="*/ 19 h 23"/>
                                    <a:gd name="T22" fmla="*/ 8 w 1205"/>
                                    <a:gd name="T23" fmla="*/ 23 h 23"/>
                                    <a:gd name="T24" fmla="*/ 12 w 1205"/>
                                    <a:gd name="T25" fmla="*/ 23 h 23"/>
                                    <a:gd name="T26" fmla="*/ 1194 w 1205"/>
                                    <a:gd name="T27"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205" h="23">
                                      <a:moveTo>
                                        <a:pt x="1194" y="23"/>
                                      </a:moveTo>
                                      <a:lnTo>
                                        <a:pt x="1202" y="23"/>
                                      </a:lnTo>
                                      <a:lnTo>
                                        <a:pt x="1202" y="19"/>
                                      </a:lnTo>
                                      <a:lnTo>
                                        <a:pt x="1205" y="19"/>
                                      </a:lnTo>
                                      <a:lnTo>
                                        <a:pt x="1205" y="7"/>
                                      </a:lnTo>
                                      <a:lnTo>
                                        <a:pt x="1202" y="3"/>
                                      </a:lnTo>
                                      <a:lnTo>
                                        <a:pt x="1202" y="0"/>
                                      </a:lnTo>
                                      <a:lnTo>
                                        <a:pt x="8" y="0"/>
                                      </a:lnTo>
                                      <a:lnTo>
                                        <a:pt x="0" y="7"/>
                                      </a:lnTo>
                                      <a:lnTo>
                                        <a:pt x="0" y="19"/>
                                      </a:lnTo>
                                      <a:lnTo>
                                        <a:pt x="4" y="19"/>
                                      </a:lnTo>
                                      <a:lnTo>
                                        <a:pt x="8" y="23"/>
                                      </a:lnTo>
                                      <a:lnTo>
                                        <a:pt x="12" y="23"/>
                                      </a:lnTo>
                                      <a:lnTo>
                                        <a:pt x="1194"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75" name="Freeform 232"/>
                              <wps:cNvSpPr>
                                <a:spLocks/>
                              </wps:cNvSpPr>
                              <wps:spPr bwMode="auto">
                                <a:xfrm>
                                  <a:off x="290195" y="1962150"/>
                                  <a:ext cx="29210" cy="39370"/>
                                </a:xfrm>
                                <a:custGeom>
                                  <a:avLst/>
                                  <a:gdLst>
                                    <a:gd name="T0" fmla="*/ 15 w 46"/>
                                    <a:gd name="T1" fmla="*/ 62 h 62"/>
                                    <a:gd name="T2" fmla="*/ 46 w 46"/>
                                    <a:gd name="T3" fmla="*/ 8 h 62"/>
                                    <a:gd name="T4" fmla="*/ 30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0"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76" name="Freeform 233"/>
                              <wps:cNvSpPr>
                                <a:spLocks/>
                              </wps:cNvSpPr>
                              <wps:spPr bwMode="auto">
                                <a:xfrm>
                                  <a:off x="314325" y="1920875"/>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77" name="Freeform 234"/>
                              <wps:cNvSpPr>
                                <a:spLocks/>
                              </wps:cNvSpPr>
                              <wps:spPr bwMode="auto">
                                <a:xfrm>
                                  <a:off x="338455" y="1877060"/>
                                  <a:ext cx="29845" cy="38735"/>
                                </a:xfrm>
                                <a:custGeom>
                                  <a:avLst/>
                                  <a:gdLst>
                                    <a:gd name="T0" fmla="*/ 16 w 47"/>
                                    <a:gd name="T1" fmla="*/ 61 h 61"/>
                                    <a:gd name="T2" fmla="*/ 47 w 47"/>
                                    <a:gd name="T3" fmla="*/ 7 h 61"/>
                                    <a:gd name="T4" fmla="*/ 31 w 47"/>
                                    <a:gd name="T5" fmla="*/ 0 h 61"/>
                                    <a:gd name="T6" fmla="*/ 0 w 47"/>
                                    <a:gd name="T7" fmla="*/ 54 h 61"/>
                                    <a:gd name="T8" fmla="*/ 16 w 47"/>
                                    <a:gd name="T9" fmla="*/ 61 h 61"/>
                                  </a:gdLst>
                                  <a:ahLst/>
                                  <a:cxnLst>
                                    <a:cxn ang="0">
                                      <a:pos x="T0" y="T1"/>
                                    </a:cxn>
                                    <a:cxn ang="0">
                                      <a:pos x="T2" y="T3"/>
                                    </a:cxn>
                                    <a:cxn ang="0">
                                      <a:pos x="T4" y="T5"/>
                                    </a:cxn>
                                    <a:cxn ang="0">
                                      <a:pos x="T6" y="T7"/>
                                    </a:cxn>
                                    <a:cxn ang="0">
                                      <a:pos x="T8" y="T9"/>
                                    </a:cxn>
                                  </a:cxnLst>
                                  <a:rect l="0" t="0" r="r" b="b"/>
                                  <a:pathLst>
                                    <a:path w="47" h="61">
                                      <a:moveTo>
                                        <a:pt x="16" y="61"/>
                                      </a:moveTo>
                                      <a:lnTo>
                                        <a:pt x="47" y="7"/>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78" name="Freeform 235"/>
                              <wps:cNvSpPr>
                                <a:spLocks/>
                              </wps:cNvSpPr>
                              <wps:spPr bwMode="auto">
                                <a:xfrm>
                                  <a:off x="363220" y="1835150"/>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79" name="Freeform 236"/>
                              <wps:cNvSpPr>
                                <a:spLocks/>
                              </wps:cNvSpPr>
                              <wps:spPr bwMode="auto">
                                <a:xfrm>
                                  <a:off x="387350" y="1793875"/>
                                  <a:ext cx="29210" cy="38735"/>
                                </a:xfrm>
                                <a:custGeom>
                                  <a:avLst/>
                                  <a:gdLst>
                                    <a:gd name="T0" fmla="*/ 16 w 46"/>
                                    <a:gd name="T1" fmla="*/ 61 h 61"/>
                                    <a:gd name="T2" fmla="*/ 46 w 46"/>
                                    <a:gd name="T3" fmla="*/ 8 h 61"/>
                                    <a:gd name="T4" fmla="*/ 31 w 46"/>
                                    <a:gd name="T5" fmla="*/ 0 h 61"/>
                                    <a:gd name="T6" fmla="*/ 0 w 46"/>
                                    <a:gd name="T7" fmla="*/ 54 h 61"/>
                                    <a:gd name="T8" fmla="*/ 16 w 46"/>
                                    <a:gd name="T9" fmla="*/ 61 h 61"/>
                                  </a:gdLst>
                                  <a:ahLst/>
                                  <a:cxnLst>
                                    <a:cxn ang="0">
                                      <a:pos x="T0" y="T1"/>
                                    </a:cxn>
                                    <a:cxn ang="0">
                                      <a:pos x="T2" y="T3"/>
                                    </a:cxn>
                                    <a:cxn ang="0">
                                      <a:pos x="T4" y="T5"/>
                                    </a:cxn>
                                    <a:cxn ang="0">
                                      <a:pos x="T6" y="T7"/>
                                    </a:cxn>
                                    <a:cxn ang="0">
                                      <a:pos x="T8" y="T9"/>
                                    </a:cxn>
                                  </a:cxnLst>
                                  <a:rect l="0" t="0" r="r" b="b"/>
                                  <a:pathLst>
                                    <a:path w="46" h="61">
                                      <a:moveTo>
                                        <a:pt x="16" y="61"/>
                                      </a:moveTo>
                                      <a:lnTo>
                                        <a:pt x="46" y="8"/>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0" name="Freeform 237"/>
                              <wps:cNvSpPr>
                                <a:spLocks/>
                              </wps:cNvSpPr>
                              <wps:spPr bwMode="auto">
                                <a:xfrm>
                                  <a:off x="412115" y="1750060"/>
                                  <a:ext cx="29210" cy="38735"/>
                                </a:xfrm>
                                <a:custGeom>
                                  <a:avLst/>
                                  <a:gdLst>
                                    <a:gd name="T0" fmla="*/ 15 w 46"/>
                                    <a:gd name="T1" fmla="*/ 61 h 61"/>
                                    <a:gd name="T2" fmla="*/ 46 w 46"/>
                                    <a:gd name="T3" fmla="*/ 7 h 61"/>
                                    <a:gd name="T4" fmla="*/ 30 w 46"/>
                                    <a:gd name="T5" fmla="*/ 0 h 61"/>
                                    <a:gd name="T6" fmla="*/ 0 w 46"/>
                                    <a:gd name="T7" fmla="*/ 53 h 61"/>
                                    <a:gd name="T8" fmla="*/ 15 w 46"/>
                                    <a:gd name="T9" fmla="*/ 61 h 61"/>
                                  </a:gdLst>
                                  <a:ahLst/>
                                  <a:cxnLst>
                                    <a:cxn ang="0">
                                      <a:pos x="T0" y="T1"/>
                                    </a:cxn>
                                    <a:cxn ang="0">
                                      <a:pos x="T2" y="T3"/>
                                    </a:cxn>
                                    <a:cxn ang="0">
                                      <a:pos x="T4" y="T5"/>
                                    </a:cxn>
                                    <a:cxn ang="0">
                                      <a:pos x="T6" y="T7"/>
                                    </a:cxn>
                                    <a:cxn ang="0">
                                      <a:pos x="T8" y="T9"/>
                                    </a:cxn>
                                  </a:cxnLst>
                                  <a:rect l="0" t="0" r="r" b="b"/>
                                  <a:pathLst>
                                    <a:path w="46" h="61">
                                      <a:moveTo>
                                        <a:pt x="15" y="61"/>
                                      </a:moveTo>
                                      <a:lnTo>
                                        <a:pt x="46" y="7"/>
                                      </a:lnTo>
                                      <a:lnTo>
                                        <a:pt x="30" y="0"/>
                                      </a:lnTo>
                                      <a:lnTo>
                                        <a:pt x="0" y="53"/>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1" name="Freeform 238"/>
                              <wps:cNvSpPr>
                                <a:spLocks/>
                              </wps:cNvSpPr>
                              <wps:spPr bwMode="auto">
                                <a:xfrm>
                                  <a:off x="436245" y="1708150"/>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2" name="Freeform 239"/>
                              <wps:cNvSpPr>
                                <a:spLocks/>
                              </wps:cNvSpPr>
                              <wps:spPr bwMode="auto">
                                <a:xfrm>
                                  <a:off x="460375" y="1666875"/>
                                  <a:ext cx="29210" cy="38735"/>
                                </a:xfrm>
                                <a:custGeom>
                                  <a:avLst/>
                                  <a:gdLst>
                                    <a:gd name="T0" fmla="*/ 16 w 46"/>
                                    <a:gd name="T1" fmla="*/ 61 h 61"/>
                                    <a:gd name="T2" fmla="*/ 46 w 46"/>
                                    <a:gd name="T3" fmla="*/ 7 h 61"/>
                                    <a:gd name="T4" fmla="*/ 31 w 46"/>
                                    <a:gd name="T5" fmla="*/ 0 h 61"/>
                                    <a:gd name="T6" fmla="*/ 0 w 46"/>
                                    <a:gd name="T7" fmla="*/ 54 h 61"/>
                                    <a:gd name="T8" fmla="*/ 16 w 46"/>
                                    <a:gd name="T9" fmla="*/ 61 h 61"/>
                                  </a:gdLst>
                                  <a:ahLst/>
                                  <a:cxnLst>
                                    <a:cxn ang="0">
                                      <a:pos x="T0" y="T1"/>
                                    </a:cxn>
                                    <a:cxn ang="0">
                                      <a:pos x="T2" y="T3"/>
                                    </a:cxn>
                                    <a:cxn ang="0">
                                      <a:pos x="T4" y="T5"/>
                                    </a:cxn>
                                    <a:cxn ang="0">
                                      <a:pos x="T6" y="T7"/>
                                    </a:cxn>
                                    <a:cxn ang="0">
                                      <a:pos x="T8" y="T9"/>
                                    </a:cxn>
                                  </a:cxnLst>
                                  <a:rect l="0" t="0" r="r" b="b"/>
                                  <a:pathLst>
                                    <a:path w="46" h="61">
                                      <a:moveTo>
                                        <a:pt x="16" y="61"/>
                                      </a:moveTo>
                                      <a:lnTo>
                                        <a:pt x="46" y="7"/>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3" name="Freeform 240"/>
                              <wps:cNvSpPr>
                                <a:spLocks/>
                              </wps:cNvSpPr>
                              <wps:spPr bwMode="auto">
                                <a:xfrm>
                                  <a:off x="485140" y="1622425"/>
                                  <a:ext cx="29210" cy="39370"/>
                                </a:xfrm>
                                <a:custGeom>
                                  <a:avLst/>
                                  <a:gdLst>
                                    <a:gd name="T0" fmla="*/ 15 w 46"/>
                                    <a:gd name="T1" fmla="*/ 62 h 62"/>
                                    <a:gd name="T2" fmla="*/ 46 w 46"/>
                                    <a:gd name="T3" fmla="*/ 8 h 62"/>
                                    <a:gd name="T4" fmla="*/ 30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0"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4" name="Freeform 241"/>
                              <wps:cNvSpPr>
                                <a:spLocks/>
                              </wps:cNvSpPr>
                              <wps:spPr bwMode="auto">
                                <a:xfrm>
                                  <a:off x="509270" y="1581150"/>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5" name="Freeform 242"/>
                              <wps:cNvSpPr>
                                <a:spLocks/>
                              </wps:cNvSpPr>
                              <wps:spPr bwMode="auto">
                                <a:xfrm>
                                  <a:off x="533400" y="1539875"/>
                                  <a:ext cx="29845" cy="38735"/>
                                </a:xfrm>
                                <a:custGeom>
                                  <a:avLst/>
                                  <a:gdLst>
                                    <a:gd name="T0" fmla="*/ 16 w 47"/>
                                    <a:gd name="T1" fmla="*/ 61 h 61"/>
                                    <a:gd name="T2" fmla="*/ 47 w 47"/>
                                    <a:gd name="T3" fmla="*/ 7 h 61"/>
                                    <a:gd name="T4" fmla="*/ 31 w 47"/>
                                    <a:gd name="T5" fmla="*/ 0 h 61"/>
                                    <a:gd name="T6" fmla="*/ 0 w 47"/>
                                    <a:gd name="T7" fmla="*/ 53 h 61"/>
                                    <a:gd name="T8" fmla="*/ 16 w 47"/>
                                    <a:gd name="T9" fmla="*/ 61 h 61"/>
                                  </a:gdLst>
                                  <a:ahLst/>
                                  <a:cxnLst>
                                    <a:cxn ang="0">
                                      <a:pos x="T0" y="T1"/>
                                    </a:cxn>
                                    <a:cxn ang="0">
                                      <a:pos x="T2" y="T3"/>
                                    </a:cxn>
                                    <a:cxn ang="0">
                                      <a:pos x="T4" y="T5"/>
                                    </a:cxn>
                                    <a:cxn ang="0">
                                      <a:pos x="T6" y="T7"/>
                                    </a:cxn>
                                    <a:cxn ang="0">
                                      <a:pos x="T8" y="T9"/>
                                    </a:cxn>
                                  </a:cxnLst>
                                  <a:rect l="0" t="0" r="r" b="b"/>
                                  <a:pathLst>
                                    <a:path w="47" h="61">
                                      <a:moveTo>
                                        <a:pt x="16" y="61"/>
                                      </a:moveTo>
                                      <a:lnTo>
                                        <a:pt x="47" y="7"/>
                                      </a:lnTo>
                                      <a:lnTo>
                                        <a:pt x="31" y="0"/>
                                      </a:lnTo>
                                      <a:lnTo>
                                        <a:pt x="0" y="53"/>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6" name="Freeform 243"/>
                              <wps:cNvSpPr>
                                <a:spLocks/>
                              </wps:cNvSpPr>
                              <wps:spPr bwMode="auto">
                                <a:xfrm>
                                  <a:off x="558165" y="1495425"/>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7" name="Freeform 244"/>
                              <wps:cNvSpPr>
                                <a:spLocks/>
                              </wps:cNvSpPr>
                              <wps:spPr bwMode="auto">
                                <a:xfrm>
                                  <a:off x="582295" y="1454150"/>
                                  <a:ext cx="29210" cy="38735"/>
                                </a:xfrm>
                                <a:custGeom>
                                  <a:avLst/>
                                  <a:gdLst>
                                    <a:gd name="T0" fmla="*/ 16 w 46"/>
                                    <a:gd name="T1" fmla="*/ 61 h 61"/>
                                    <a:gd name="T2" fmla="*/ 46 w 46"/>
                                    <a:gd name="T3" fmla="*/ 8 h 61"/>
                                    <a:gd name="T4" fmla="*/ 31 w 46"/>
                                    <a:gd name="T5" fmla="*/ 0 h 61"/>
                                    <a:gd name="T6" fmla="*/ 0 w 46"/>
                                    <a:gd name="T7" fmla="*/ 54 h 61"/>
                                    <a:gd name="T8" fmla="*/ 16 w 46"/>
                                    <a:gd name="T9" fmla="*/ 61 h 61"/>
                                  </a:gdLst>
                                  <a:ahLst/>
                                  <a:cxnLst>
                                    <a:cxn ang="0">
                                      <a:pos x="T0" y="T1"/>
                                    </a:cxn>
                                    <a:cxn ang="0">
                                      <a:pos x="T2" y="T3"/>
                                    </a:cxn>
                                    <a:cxn ang="0">
                                      <a:pos x="T4" y="T5"/>
                                    </a:cxn>
                                    <a:cxn ang="0">
                                      <a:pos x="T6" y="T7"/>
                                    </a:cxn>
                                    <a:cxn ang="0">
                                      <a:pos x="T8" y="T9"/>
                                    </a:cxn>
                                  </a:cxnLst>
                                  <a:rect l="0" t="0" r="r" b="b"/>
                                  <a:pathLst>
                                    <a:path w="46" h="61">
                                      <a:moveTo>
                                        <a:pt x="16" y="61"/>
                                      </a:moveTo>
                                      <a:lnTo>
                                        <a:pt x="46" y="8"/>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8" name="Freeform 245"/>
                              <wps:cNvSpPr>
                                <a:spLocks/>
                              </wps:cNvSpPr>
                              <wps:spPr bwMode="auto">
                                <a:xfrm>
                                  <a:off x="607060" y="1412240"/>
                                  <a:ext cx="29210" cy="39370"/>
                                </a:xfrm>
                                <a:custGeom>
                                  <a:avLst/>
                                  <a:gdLst>
                                    <a:gd name="T0" fmla="*/ 15 w 46"/>
                                    <a:gd name="T1" fmla="*/ 62 h 62"/>
                                    <a:gd name="T2" fmla="*/ 46 w 46"/>
                                    <a:gd name="T3" fmla="*/ 8 h 62"/>
                                    <a:gd name="T4" fmla="*/ 30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0"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89" name="Freeform 246"/>
                              <wps:cNvSpPr>
                                <a:spLocks/>
                              </wps:cNvSpPr>
                              <wps:spPr bwMode="auto">
                                <a:xfrm>
                                  <a:off x="631190" y="1368425"/>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0" name="Freeform 247"/>
                              <wps:cNvSpPr>
                                <a:spLocks/>
                              </wps:cNvSpPr>
                              <wps:spPr bwMode="auto">
                                <a:xfrm>
                                  <a:off x="655320" y="1327150"/>
                                  <a:ext cx="29210" cy="38735"/>
                                </a:xfrm>
                                <a:custGeom>
                                  <a:avLst/>
                                  <a:gdLst>
                                    <a:gd name="T0" fmla="*/ 16 w 46"/>
                                    <a:gd name="T1" fmla="*/ 61 h 61"/>
                                    <a:gd name="T2" fmla="*/ 46 w 46"/>
                                    <a:gd name="T3" fmla="*/ 7 h 61"/>
                                    <a:gd name="T4" fmla="*/ 31 w 46"/>
                                    <a:gd name="T5" fmla="*/ 0 h 61"/>
                                    <a:gd name="T6" fmla="*/ 0 w 46"/>
                                    <a:gd name="T7" fmla="*/ 54 h 61"/>
                                    <a:gd name="T8" fmla="*/ 16 w 46"/>
                                    <a:gd name="T9" fmla="*/ 61 h 61"/>
                                  </a:gdLst>
                                  <a:ahLst/>
                                  <a:cxnLst>
                                    <a:cxn ang="0">
                                      <a:pos x="T0" y="T1"/>
                                    </a:cxn>
                                    <a:cxn ang="0">
                                      <a:pos x="T2" y="T3"/>
                                    </a:cxn>
                                    <a:cxn ang="0">
                                      <a:pos x="T4" y="T5"/>
                                    </a:cxn>
                                    <a:cxn ang="0">
                                      <a:pos x="T6" y="T7"/>
                                    </a:cxn>
                                    <a:cxn ang="0">
                                      <a:pos x="T8" y="T9"/>
                                    </a:cxn>
                                  </a:cxnLst>
                                  <a:rect l="0" t="0" r="r" b="b"/>
                                  <a:pathLst>
                                    <a:path w="46" h="61">
                                      <a:moveTo>
                                        <a:pt x="16" y="61"/>
                                      </a:moveTo>
                                      <a:lnTo>
                                        <a:pt x="46" y="7"/>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1" name="Freeform 248"/>
                              <wps:cNvSpPr>
                                <a:spLocks/>
                              </wps:cNvSpPr>
                              <wps:spPr bwMode="auto">
                                <a:xfrm>
                                  <a:off x="680085" y="1285240"/>
                                  <a:ext cx="26670" cy="39370"/>
                                </a:xfrm>
                                <a:custGeom>
                                  <a:avLst/>
                                  <a:gdLst>
                                    <a:gd name="T0" fmla="*/ 15 w 42"/>
                                    <a:gd name="T1" fmla="*/ 62 h 62"/>
                                    <a:gd name="T2" fmla="*/ 42 w 42"/>
                                    <a:gd name="T3" fmla="*/ 8 h 62"/>
                                    <a:gd name="T4" fmla="*/ 27 w 42"/>
                                    <a:gd name="T5" fmla="*/ 0 h 62"/>
                                    <a:gd name="T6" fmla="*/ 0 w 42"/>
                                    <a:gd name="T7" fmla="*/ 54 h 62"/>
                                    <a:gd name="T8" fmla="*/ 15 w 42"/>
                                    <a:gd name="T9" fmla="*/ 62 h 62"/>
                                  </a:gdLst>
                                  <a:ahLst/>
                                  <a:cxnLst>
                                    <a:cxn ang="0">
                                      <a:pos x="T0" y="T1"/>
                                    </a:cxn>
                                    <a:cxn ang="0">
                                      <a:pos x="T2" y="T3"/>
                                    </a:cxn>
                                    <a:cxn ang="0">
                                      <a:pos x="T4" y="T5"/>
                                    </a:cxn>
                                    <a:cxn ang="0">
                                      <a:pos x="T6" y="T7"/>
                                    </a:cxn>
                                    <a:cxn ang="0">
                                      <a:pos x="T8" y="T9"/>
                                    </a:cxn>
                                  </a:cxnLst>
                                  <a:rect l="0" t="0" r="r" b="b"/>
                                  <a:pathLst>
                                    <a:path w="42" h="62">
                                      <a:moveTo>
                                        <a:pt x="15" y="62"/>
                                      </a:moveTo>
                                      <a:lnTo>
                                        <a:pt x="42" y="8"/>
                                      </a:lnTo>
                                      <a:lnTo>
                                        <a:pt x="27"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2" name="Freeform 249"/>
                              <wps:cNvSpPr>
                                <a:spLocks/>
                              </wps:cNvSpPr>
                              <wps:spPr bwMode="auto">
                                <a:xfrm>
                                  <a:off x="701675" y="1241425"/>
                                  <a:ext cx="29210" cy="39370"/>
                                </a:xfrm>
                                <a:custGeom>
                                  <a:avLst/>
                                  <a:gdLst>
                                    <a:gd name="T0" fmla="*/ 16 w 46"/>
                                    <a:gd name="T1" fmla="*/ 62 h 62"/>
                                    <a:gd name="T2" fmla="*/ 46 w 46"/>
                                    <a:gd name="T3" fmla="*/ 8 h 62"/>
                                    <a:gd name="T4" fmla="*/ 31 w 46"/>
                                    <a:gd name="T5" fmla="*/ 0 h 62"/>
                                    <a:gd name="T6" fmla="*/ 0 w 46"/>
                                    <a:gd name="T7" fmla="*/ 54 h 62"/>
                                    <a:gd name="T8" fmla="*/ 16 w 46"/>
                                    <a:gd name="T9" fmla="*/ 62 h 62"/>
                                  </a:gdLst>
                                  <a:ahLst/>
                                  <a:cxnLst>
                                    <a:cxn ang="0">
                                      <a:pos x="T0" y="T1"/>
                                    </a:cxn>
                                    <a:cxn ang="0">
                                      <a:pos x="T2" y="T3"/>
                                    </a:cxn>
                                    <a:cxn ang="0">
                                      <a:pos x="T4" y="T5"/>
                                    </a:cxn>
                                    <a:cxn ang="0">
                                      <a:pos x="T6" y="T7"/>
                                    </a:cxn>
                                    <a:cxn ang="0">
                                      <a:pos x="T8" y="T9"/>
                                    </a:cxn>
                                  </a:cxnLst>
                                  <a:rect l="0" t="0" r="r" b="b"/>
                                  <a:pathLst>
                                    <a:path w="46" h="62">
                                      <a:moveTo>
                                        <a:pt x="16" y="62"/>
                                      </a:moveTo>
                                      <a:lnTo>
                                        <a:pt x="46"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3" name="Freeform 250"/>
                              <wps:cNvSpPr>
                                <a:spLocks/>
                              </wps:cNvSpPr>
                              <wps:spPr bwMode="auto">
                                <a:xfrm>
                                  <a:off x="726440" y="1200150"/>
                                  <a:ext cx="29210" cy="38735"/>
                                </a:xfrm>
                                <a:custGeom>
                                  <a:avLst/>
                                  <a:gdLst>
                                    <a:gd name="T0" fmla="*/ 15 w 46"/>
                                    <a:gd name="T1" fmla="*/ 61 h 61"/>
                                    <a:gd name="T2" fmla="*/ 46 w 46"/>
                                    <a:gd name="T3" fmla="*/ 7 h 61"/>
                                    <a:gd name="T4" fmla="*/ 30 w 46"/>
                                    <a:gd name="T5" fmla="*/ 0 h 61"/>
                                    <a:gd name="T6" fmla="*/ 0 w 46"/>
                                    <a:gd name="T7" fmla="*/ 54 h 61"/>
                                    <a:gd name="T8" fmla="*/ 15 w 46"/>
                                    <a:gd name="T9" fmla="*/ 61 h 61"/>
                                  </a:gdLst>
                                  <a:ahLst/>
                                  <a:cxnLst>
                                    <a:cxn ang="0">
                                      <a:pos x="T0" y="T1"/>
                                    </a:cxn>
                                    <a:cxn ang="0">
                                      <a:pos x="T2" y="T3"/>
                                    </a:cxn>
                                    <a:cxn ang="0">
                                      <a:pos x="T4" y="T5"/>
                                    </a:cxn>
                                    <a:cxn ang="0">
                                      <a:pos x="T6" y="T7"/>
                                    </a:cxn>
                                    <a:cxn ang="0">
                                      <a:pos x="T8" y="T9"/>
                                    </a:cxn>
                                  </a:cxnLst>
                                  <a:rect l="0" t="0" r="r" b="b"/>
                                  <a:pathLst>
                                    <a:path w="46" h="61">
                                      <a:moveTo>
                                        <a:pt x="15" y="61"/>
                                      </a:moveTo>
                                      <a:lnTo>
                                        <a:pt x="46" y="7"/>
                                      </a:lnTo>
                                      <a:lnTo>
                                        <a:pt x="30" y="0"/>
                                      </a:lnTo>
                                      <a:lnTo>
                                        <a:pt x="0" y="54"/>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4" name="Freeform 251"/>
                              <wps:cNvSpPr>
                                <a:spLocks/>
                              </wps:cNvSpPr>
                              <wps:spPr bwMode="auto">
                                <a:xfrm>
                                  <a:off x="750570" y="1158240"/>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5" name="Freeform 252"/>
                              <wps:cNvSpPr>
                                <a:spLocks/>
                              </wps:cNvSpPr>
                              <wps:spPr bwMode="auto">
                                <a:xfrm>
                                  <a:off x="774700" y="1114425"/>
                                  <a:ext cx="29845" cy="39370"/>
                                </a:xfrm>
                                <a:custGeom>
                                  <a:avLst/>
                                  <a:gdLst>
                                    <a:gd name="T0" fmla="*/ 16 w 47"/>
                                    <a:gd name="T1" fmla="*/ 62 h 62"/>
                                    <a:gd name="T2" fmla="*/ 47 w 47"/>
                                    <a:gd name="T3" fmla="*/ 8 h 62"/>
                                    <a:gd name="T4" fmla="*/ 31 w 47"/>
                                    <a:gd name="T5" fmla="*/ 0 h 62"/>
                                    <a:gd name="T6" fmla="*/ 0 w 47"/>
                                    <a:gd name="T7" fmla="*/ 54 h 62"/>
                                    <a:gd name="T8" fmla="*/ 16 w 47"/>
                                    <a:gd name="T9" fmla="*/ 62 h 62"/>
                                  </a:gdLst>
                                  <a:ahLst/>
                                  <a:cxnLst>
                                    <a:cxn ang="0">
                                      <a:pos x="T0" y="T1"/>
                                    </a:cxn>
                                    <a:cxn ang="0">
                                      <a:pos x="T2" y="T3"/>
                                    </a:cxn>
                                    <a:cxn ang="0">
                                      <a:pos x="T4" y="T5"/>
                                    </a:cxn>
                                    <a:cxn ang="0">
                                      <a:pos x="T6" y="T7"/>
                                    </a:cxn>
                                    <a:cxn ang="0">
                                      <a:pos x="T8" y="T9"/>
                                    </a:cxn>
                                  </a:cxnLst>
                                  <a:rect l="0" t="0" r="r" b="b"/>
                                  <a:pathLst>
                                    <a:path w="47" h="62">
                                      <a:moveTo>
                                        <a:pt x="16" y="62"/>
                                      </a:moveTo>
                                      <a:lnTo>
                                        <a:pt x="47"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6" name="Freeform 253"/>
                              <wps:cNvSpPr>
                                <a:spLocks/>
                              </wps:cNvSpPr>
                              <wps:spPr bwMode="auto">
                                <a:xfrm>
                                  <a:off x="799465" y="1073150"/>
                                  <a:ext cx="29210" cy="38735"/>
                                </a:xfrm>
                                <a:custGeom>
                                  <a:avLst/>
                                  <a:gdLst>
                                    <a:gd name="T0" fmla="*/ 15 w 46"/>
                                    <a:gd name="T1" fmla="*/ 61 h 61"/>
                                    <a:gd name="T2" fmla="*/ 46 w 46"/>
                                    <a:gd name="T3" fmla="*/ 7 h 61"/>
                                    <a:gd name="T4" fmla="*/ 31 w 46"/>
                                    <a:gd name="T5" fmla="*/ 0 h 61"/>
                                    <a:gd name="T6" fmla="*/ 0 w 46"/>
                                    <a:gd name="T7" fmla="*/ 53 h 61"/>
                                    <a:gd name="T8" fmla="*/ 15 w 46"/>
                                    <a:gd name="T9" fmla="*/ 61 h 61"/>
                                  </a:gdLst>
                                  <a:ahLst/>
                                  <a:cxnLst>
                                    <a:cxn ang="0">
                                      <a:pos x="T0" y="T1"/>
                                    </a:cxn>
                                    <a:cxn ang="0">
                                      <a:pos x="T2" y="T3"/>
                                    </a:cxn>
                                    <a:cxn ang="0">
                                      <a:pos x="T4" y="T5"/>
                                    </a:cxn>
                                    <a:cxn ang="0">
                                      <a:pos x="T6" y="T7"/>
                                    </a:cxn>
                                    <a:cxn ang="0">
                                      <a:pos x="T8" y="T9"/>
                                    </a:cxn>
                                  </a:cxnLst>
                                  <a:rect l="0" t="0" r="r" b="b"/>
                                  <a:pathLst>
                                    <a:path w="46" h="61">
                                      <a:moveTo>
                                        <a:pt x="15" y="61"/>
                                      </a:moveTo>
                                      <a:lnTo>
                                        <a:pt x="46" y="7"/>
                                      </a:lnTo>
                                      <a:lnTo>
                                        <a:pt x="31" y="0"/>
                                      </a:lnTo>
                                      <a:lnTo>
                                        <a:pt x="0" y="53"/>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7" name="Freeform 254"/>
                              <wps:cNvSpPr>
                                <a:spLocks/>
                              </wps:cNvSpPr>
                              <wps:spPr bwMode="auto">
                                <a:xfrm>
                                  <a:off x="823595" y="1031240"/>
                                  <a:ext cx="29210" cy="39370"/>
                                </a:xfrm>
                                <a:custGeom>
                                  <a:avLst/>
                                  <a:gdLst>
                                    <a:gd name="T0" fmla="*/ 16 w 46"/>
                                    <a:gd name="T1" fmla="*/ 62 h 62"/>
                                    <a:gd name="T2" fmla="*/ 46 w 46"/>
                                    <a:gd name="T3" fmla="*/ 8 h 62"/>
                                    <a:gd name="T4" fmla="*/ 31 w 46"/>
                                    <a:gd name="T5" fmla="*/ 0 h 62"/>
                                    <a:gd name="T6" fmla="*/ 0 w 46"/>
                                    <a:gd name="T7" fmla="*/ 54 h 62"/>
                                    <a:gd name="T8" fmla="*/ 16 w 46"/>
                                    <a:gd name="T9" fmla="*/ 62 h 62"/>
                                  </a:gdLst>
                                  <a:ahLst/>
                                  <a:cxnLst>
                                    <a:cxn ang="0">
                                      <a:pos x="T0" y="T1"/>
                                    </a:cxn>
                                    <a:cxn ang="0">
                                      <a:pos x="T2" y="T3"/>
                                    </a:cxn>
                                    <a:cxn ang="0">
                                      <a:pos x="T4" y="T5"/>
                                    </a:cxn>
                                    <a:cxn ang="0">
                                      <a:pos x="T6" y="T7"/>
                                    </a:cxn>
                                    <a:cxn ang="0">
                                      <a:pos x="T8" y="T9"/>
                                    </a:cxn>
                                  </a:cxnLst>
                                  <a:rect l="0" t="0" r="r" b="b"/>
                                  <a:pathLst>
                                    <a:path w="46" h="62">
                                      <a:moveTo>
                                        <a:pt x="16" y="62"/>
                                      </a:moveTo>
                                      <a:lnTo>
                                        <a:pt x="46"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8" name="Freeform 255"/>
                              <wps:cNvSpPr>
                                <a:spLocks/>
                              </wps:cNvSpPr>
                              <wps:spPr bwMode="auto">
                                <a:xfrm>
                                  <a:off x="848360" y="987425"/>
                                  <a:ext cx="29210" cy="38735"/>
                                </a:xfrm>
                                <a:custGeom>
                                  <a:avLst/>
                                  <a:gdLst>
                                    <a:gd name="T0" fmla="*/ 15 w 46"/>
                                    <a:gd name="T1" fmla="*/ 61 h 61"/>
                                    <a:gd name="T2" fmla="*/ 46 w 46"/>
                                    <a:gd name="T3" fmla="*/ 8 h 61"/>
                                    <a:gd name="T4" fmla="*/ 30 w 46"/>
                                    <a:gd name="T5" fmla="*/ 0 h 61"/>
                                    <a:gd name="T6" fmla="*/ 0 w 46"/>
                                    <a:gd name="T7" fmla="*/ 54 h 61"/>
                                    <a:gd name="T8" fmla="*/ 15 w 46"/>
                                    <a:gd name="T9" fmla="*/ 61 h 61"/>
                                  </a:gdLst>
                                  <a:ahLst/>
                                  <a:cxnLst>
                                    <a:cxn ang="0">
                                      <a:pos x="T0" y="T1"/>
                                    </a:cxn>
                                    <a:cxn ang="0">
                                      <a:pos x="T2" y="T3"/>
                                    </a:cxn>
                                    <a:cxn ang="0">
                                      <a:pos x="T4" y="T5"/>
                                    </a:cxn>
                                    <a:cxn ang="0">
                                      <a:pos x="T6" y="T7"/>
                                    </a:cxn>
                                    <a:cxn ang="0">
                                      <a:pos x="T8" y="T9"/>
                                    </a:cxn>
                                  </a:cxnLst>
                                  <a:rect l="0" t="0" r="r" b="b"/>
                                  <a:pathLst>
                                    <a:path w="46" h="61">
                                      <a:moveTo>
                                        <a:pt x="15" y="61"/>
                                      </a:moveTo>
                                      <a:lnTo>
                                        <a:pt x="46" y="8"/>
                                      </a:lnTo>
                                      <a:lnTo>
                                        <a:pt x="30" y="0"/>
                                      </a:lnTo>
                                      <a:lnTo>
                                        <a:pt x="0" y="54"/>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99" name="Freeform 256"/>
                              <wps:cNvSpPr>
                                <a:spLocks/>
                              </wps:cNvSpPr>
                              <wps:spPr bwMode="auto">
                                <a:xfrm>
                                  <a:off x="872490" y="945515"/>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0" name="Freeform 257"/>
                              <wps:cNvSpPr>
                                <a:spLocks/>
                              </wps:cNvSpPr>
                              <wps:spPr bwMode="auto">
                                <a:xfrm>
                                  <a:off x="896620" y="904240"/>
                                  <a:ext cx="29210" cy="39370"/>
                                </a:xfrm>
                                <a:custGeom>
                                  <a:avLst/>
                                  <a:gdLst>
                                    <a:gd name="T0" fmla="*/ 16 w 46"/>
                                    <a:gd name="T1" fmla="*/ 62 h 62"/>
                                    <a:gd name="T2" fmla="*/ 46 w 46"/>
                                    <a:gd name="T3" fmla="*/ 8 h 62"/>
                                    <a:gd name="T4" fmla="*/ 31 w 46"/>
                                    <a:gd name="T5" fmla="*/ 0 h 62"/>
                                    <a:gd name="T6" fmla="*/ 0 w 46"/>
                                    <a:gd name="T7" fmla="*/ 54 h 62"/>
                                    <a:gd name="T8" fmla="*/ 16 w 46"/>
                                    <a:gd name="T9" fmla="*/ 62 h 62"/>
                                  </a:gdLst>
                                  <a:ahLst/>
                                  <a:cxnLst>
                                    <a:cxn ang="0">
                                      <a:pos x="T0" y="T1"/>
                                    </a:cxn>
                                    <a:cxn ang="0">
                                      <a:pos x="T2" y="T3"/>
                                    </a:cxn>
                                    <a:cxn ang="0">
                                      <a:pos x="T4" y="T5"/>
                                    </a:cxn>
                                    <a:cxn ang="0">
                                      <a:pos x="T6" y="T7"/>
                                    </a:cxn>
                                    <a:cxn ang="0">
                                      <a:pos x="T8" y="T9"/>
                                    </a:cxn>
                                  </a:cxnLst>
                                  <a:rect l="0" t="0" r="r" b="b"/>
                                  <a:pathLst>
                                    <a:path w="46" h="62">
                                      <a:moveTo>
                                        <a:pt x="16" y="62"/>
                                      </a:moveTo>
                                      <a:lnTo>
                                        <a:pt x="46"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1" name="Freeform 258"/>
                              <wps:cNvSpPr>
                                <a:spLocks/>
                              </wps:cNvSpPr>
                              <wps:spPr bwMode="auto">
                                <a:xfrm>
                                  <a:off x="921385" y="860425"/>
                                  <a:ext cx="29210" cy="38735"/>
                                </a:xfrm>
                                <a:custGeom>
                                  <a:avLst/>
                                  <a:gdLst>
                                    <a:gd name="T0" fmla="*/ 15 w 46"/>
                                    <a:gd name="T1" fmla="*/ 61 h 61"/>
                                    <a:gd name="T2" fmla="*/ 46 w 46"/>
                                    <a:gd name="T3" fmla="*/ 7 h 61"/>
                                    <a:gd name="T4" fmla="*/ 30 w 46"/>
                                    <a:gd name="T5" fmla="*/ 0 h 61"/>
                                    <a:gd name="T6" fmla="*/ 0 w 46"/>
                                    <a:gd name="T7" fmla="*/ 54 h 61"/>
                                    <a:gd name="T8" fmla="*/ 15 w 46"/>
                                    <a:gd name="T9" fmla="*/ 61 h 61"/>
                                  </a:gdLst>
                                  <a:ahLst/>
                                  <a:cxnLst>
                                    <a:cxn ang="0">
                                      <a:pos x="T0" y="T1"/>
                                    </a:cxn>
                                    <a:cxn ang="0">
                                      <a:pos x="T2" y="T3"/>
                                    </a:cxn>
                                    <a:cxn ang="0">
                                      <a:pos x="T4" y="T5"/>
                                    </a:cxn>
                                    <a:cxn ang="0">
                                      <a:pos x="T6" y="T7"/>
                                    </a:cxn>
                                    <a:cxn ang="0">
                                      <a:pos x="T8" y="T9"/>
                                    </a:cxn>
                                  </a:cxnLst>
                                  <a:rect l="0" t="0" r="r" b="b"/>
                                  <a:pathLst>
                                    <a:path w="46" h="61">
                                      <a:moveTo>
                                        <a:pt x="15" y="61"/>
                                      </a:moveTo>
                                      <a:lnTo>
                                        <a:pt x="46" y="7"/>
                                      </a:lnTo>
                                      <a:lnTo>
                                        <a:pt x="30" y="0"/>
                                      </a:lnTo>
                                      <a:lnTo>
                                        <a:pt x="0" y="54"/>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2" name="Freeform 259"/>
                              <wps:cNvSpPr>
                                <a:spLocks/>
                              </wps:cNvSpPr>
                              <wps:spPr bwMode="auto">
                                <a:xfrm>
                                  <a:off x="945515" y="818515"/>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3" name="Freeform 260"/>
                              <wps:cNvSpPr>
                                <a:spLocks/>
                              </wps:cNvSpPr>
                              <wps:spPr bwMode="auto">
                                <a:xfrm>
                                  <a:off x="969645" y="777240"/>
                                  <a:ext cx="29845" cy="38735"/>
                                </a:xfrm>
                                <a:custGeom>
                                  <a:avLst/>
                                  <a:gdLst>
                                    <a:gd name="T0" fmla="*/ 16 w 47"/>
                                    <a:gd name="T1" fmla="*/ 61 h 61"/>
                                    <a:gd name="T2" fmla="*/ 47 w 47"/>
                                    <a:gd name="T3" fmla="*/ 8 h 61"/>
                                    <a:gd name="T4" fmla="*/ 31 w 47"/>
                                    <a:gd name="T5" fmla="*/ 0 h 61"/>
                                    <a:gd name="T6" fmla="*/ 0 w 47"/>
                                    <a:gd name="T7" fmla="*/ 54 h 61"/>
                                    <a:gd name="T8" fmla="*/ 16 w 47"/>
                                    <a:gd name="T9" fmla="*/ 61 h 61"/>
                                  </a:gdLst>
                                  <a:ahLst/>
                                  <a:cxnLst>
                                    <a:cxn ang="0">
                                      <a:pos x="T0" y="T1"/>
                                    </a:cxn>
                                    <a:cxn ang="0">
                                      <a:pos x="T2" y="T3"/>
                                    </a:cxn>
                                    <a:cxn ang="0">
                                      <a:pos x="T4" y="T5"/>
                                    </a:cxn>
                                    <a:cxn ang="0">
                                      <a:pos x="T6" y="T7"/>
                                    </a:cxn>
                                    <a:cxn ang="0">
                                      <a:pos x="T8" y="T9"/>
                                    </a:cxn>
                                  </a:cxnLst>
                                  <a:rect l="0" t="0" r="r" b="b"/>
                                  <a:pathLst>
                                    <a:path w="47" h="61">
                                      <a:moveTo>
                                        <a:pt x="16" y="61"/>
                                      </a:moveTo>
                                      <a:lnTo>
                                        <a:pt x="47" y="8"/>
                                      </a:lnTo>
                                      <a:lnTo>
                                        <a:pt x="31" y="0"/>
                                      </a:lnTo>
                                      <a:lnTo>
                                        <a:pt x="0" y="54"/>
                                      </a:lnTo>
                                      <a:lnTo>
                                        <a:pt x="16"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4" name="Freeform 261"/>
                              <wps:cNvSpPr>
                                <a:spLocks/>
                              </wps:cNvSpPr>
                              <wps:spPr bwMode="auto">
                                <a:xfrm>
                                  <a:off x="994410" y="733425"/>
                                  <a:ext cx="29210" cy="38735"/>
                                </a:xfrm>
                                <a:custGeom>
                                  <a:avLst/>
                                  <a:gdLst>
                                    <a:gd name="T0" fmla="*/ 15 w 46"/>
                                    <a:gd name="T1" fmla="*/ 61 h 61"/>
                                    <a:gd name="T2" fmla="*/ 46 w 46"/>
                                    <a:gd name="T3" fmla="*/ 7 h 61"/>
                                    <a:gd name="T4" fmla="*/ 31 w 46"/>
                                    <a:gd name="T5" fmla="*/ 0 h 61"/>
                                    <a:gd name="T6" fmla="*/ 0 w 46"/>
                                    <a:gd name="T7" fmla="*/ 53 h 61"/>
                                    <a:gd name="T8" fmla="*/ 15 w 46"/>
                                    <a:gd name="T9" fmla="*/ 61 h 61"/>
                                  </a:gdLst>
                                  <a:ahLst/>
                                  <a:cxnLst>
                                    <a:cxn ang="0">
                                      <a:pos x="T0" y="T1"/>
                                    </a:cxn>
                                    <a:cxn ang="0">
                                      <a:pos x="T2" y="T3"/>
                                    </a:cxn>
                                    <a:cxn ang="0">
                                      <a:pos x="T4" y="T5"/>
                                    </a:cxn>
                                    <a:cxn ang="0">
                                      <a:pos x="T6" y="T7"/>
                                    </a:cxn>
                                    <a:cxn ang="0">
                                      <a:pos x="T8" y="T9"/>
                                    </a:cxn>
                                  </a:cxnLst>
                                  <a:rect l="0" t="0" r="r" b="b"/>
                                  <a:pathLst>
                                    <a:path w="46" h="61">
                                      <a:moveTo>
                                        <a:pt x="15" y="61"/>
                                      </a:moveTo>
                                      <a:lnTo>
                                        <a:pt x="46" y="7"/>
                                      </a:lnTo>
                                      <a:lnTo>
                                        <a:pt x="31" y="0"/>
                                      </a:lnTo>
                                      <a:lnTo>
                                        <a:pt x="0" y="53"/>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5" name="Freeform 262"/>
                              <wps:cNvSpPr>
                                <a:spLocks/>
                              </wps:cNvSpPr>
                              <wps:spPr bwMode="auto">
                                <a:xfrm>
                                  <a:off x="1018540" y="691515"/>
                                  <a:ext cx="29210" cy="39370"/>
                                </a:xfrm>
                                <a:custGeom>
                                  <a:avLst/>
                                  <a:gdLst>
                                    <a:gd name="T0" fmla="*/ 16 w 46"/>
                                    <a:gd name="T1" fmla="*/ 62 h 62"/>
                                    <a:gd name="T2" fmla="*/ 46 w 46"/>
                                    <a:gd name="T3" fmla="*/ 8 h 62"/>
                                    <a:gd name="T4" fmla="*/ 31 w 46"/>
                                    <a:gd name="T5" fmla="*/ 0 h 62"/>
                                    <a:gd name="T6" fmla="*/ 0 w 46"/>
                                    <a:gd name="T7" fmla="*/ 54 h 62"/>
                                    <a:gd name="T8" fmla="*/ 16 w 46"/>
                                    <a:gd name="T9" fmla="*/ 62 h 62"/>
                                  </a:gdLst>
                                  <a:ahLst/>
                                  <a:cxnLst>
                                    <a:cxn ang="0">
                                      <a:pos x="T0" y="T1"/>
                                    </a:cxn>
                                    <a:cxn ang="0">
                                      <a:pos x="T2" y="T3"/>
                                    </a:cxn>
                                    <a:cxn ang="0">
                                      <a:pos x="T4" y="T5"/>
                                    </a:cxn>
                                    <a:cxn ang="0">
                                      <a:pos x="T6" y="T7"/>
                                    </a:cxn>
                                    <a:cxn ang="0">
                                      <a:pos x="T8" y="T9"/>
                                    </a:cxn>
                                  </a:cxnLst>
                                  <a:rect l="0" t="0" r="r" b="b"/>
                                  <a:pathLst>
                                    <a:path w="46" h="62">
                                      <a:moveTo>
                                        <a:pt x="16" y="62"/>
                                      </a:moveTo>
                                      <a:lnTo>
                                        <a:pt x="46"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6" name="Freeform 263"/>
                              <wps:cNvSpPr>
                                <a:spLocks/>
                              </wps:cNvSpPr>
                              <wps:spPr bwMode="auto">
                                <a:xfrm>
                                  <a:off x="1043305" y="650240"/>
                                  <a:ext cx="29210" cy="38735"/>
                                </a:xfrm>
                                <a:custGeom>
                                  <a:avLst/>
                                  <a:gdLst>
                                    <a:gd name="T0" fmla="*/ 15 w 46"/>
                                    <a:gd name="T1" fmla="*/ 61 h 61"/>
                                    <a:gd name="T2" fmla="*/ 46 w 46"/>
                                    <a:gd name="T3" fmla="*/ 7 h 61"/>
                                    <a:gd name="T4" fmla="*/ 30 w 46"/>
                                    <a:gd name="T5" fmla="*/ 0 h 61"/>
                                    <a:gd name="T6" fmla="*/ 0 w 46"/>
                                    <a:gd name="T7" fmla="*/ 54 h 61"/>
                                    <a:gd name="T8" fmla="*/ 15 w 46"/>
                                    <a:gd name="T9" fmla="*/ 61 h 61"/>
                                  </a:gdLst>
                                  <a:ahLst/>
                                  <a:cxnLst>
                                    <a:cxn ang="0">
                                      <a:pos x="T0" y="T1"/>
                                    </a:cxn>
                                    <a:cxn ang="0">
                                      <a:pos x="T2" y="T3"/>
                                    </a:cxn>
                                    <a:cxn ang="0">
                                      <a:pos x="T4" y="T5"/>
                                    </a:cxn>
                                    <a:cxn ang="0">
                                      <a:pos x="T6" y="T7"/>
                                    </a:cxn>
                                    <a:cxn ang="0">
                                      <a:pos x="T8" y="T9"/>
                                    </a:cxn>
                                  </a:cxnLst>
                                  <a:rect l="0" t="0" r="r" b="b"/>
                                  <a:pathLst>
                                    <a:path w="46" h="61">
                                      <a:moveTo>
                                        <a:pt x="15" y="61"/>
                                      </a:moveTo>
                                      <a:lnTo>
                                        <a:pt x="46" y="7"/>
                                      </a:lnTo>
                                      <a:lnTo>
                                        <a:pt x="30" y="0"/>
                                      </a:lnTo>
                                      <a:lnTo>
                                        <a:pt x="0" y="54"/>
                                      </a:lnTo>
                                      <a:lnTo>
                                        <a:pt x="15"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7" name="Freeform 264"/>
                              <wps:cNvSpPr>
                                <a:spLocks/>
                              </wps:cNvSpPr>
                              <wps:spPr bwMode="auto">
                                <a:xfrm>
                                  <a:off x="1067435" y="605790"/>
                                  <a:ext cx="29210" cy="39370"/>
                                </a:xfrm>
                                <a:custGeom>
                                  <a:avLst/>
                                  <a:gdLst>
                                    <a:gd name="T0" fmla="*/ 15 w 46"/>
                                    <a:gd name="T1" fmla="*/ 62 h 62"/>
                                    <a:gd name="T2" fmla="*/ 46 w 46"/>
                                    <a:gd name="T3" fmla="*/ 8 h 62"/>
                                    <a:gd name="T4" fmla="*/ 31 w 46"/>
                                    <a:gd name="T5" fmla="*/ 0 h 62"/>
                                    <a:gd name="T6" fmla="*/ 0 w 46"/>
                                    <a:gd name="T7" fmla="*/ 54 h 62"/>
                                    <a:gd name="T8" fmla="*/ 15 w 46"/>
                                    <a:gd name="T9" fmla="*/ 62 h 62"/>
                                  </a:gdLst>
                                  <a:ahLst/>
                                  <a:cxnLst>
                                    <a:cxn ang="0">
                                      <a:pos x="T0" y="T1"/>
                                    </a:cxn>
                                    <a:cxn ang="0">
                                      <a:pos x="T2" y="T3"/>
                                    </a:cxn>
                                    <a:cxn ang="0">
                                      <a:pos x="T4" y="T5"/>
                                    </a:cxn>
                                    <a:cxn ang="0">
                                      <a:pos x="T6" y="T7"/>
                                    </a:cxn>
                                    <a:cxn ang="0">
                                      <a:pos x="T8" y="T9"/>
                                    </a:cxn>
                                  </a:cxnLst>
                                  <a:rect l="0" t="0" r="r" b="b"/>
                                  <a:pathLst>
                                    <a:path w="46" h="62">
                                      <a:moveTo>
                                        <a:pt x="15" y="62"/>
                                      </a:moveTo>
                                      <a:lnTo>
                                        <a:pt x="46" y="8"/>
                                      </a:lnTo>
                                      <a:lnTo>
                                        <a:pt x="31" y="0"/>
                                      </a:lnTo>
                                      <a:lnTo>
                                        <a:pt x="0" y="54"/>
                                      </a:lnTo>
                                      <a:lnTo>
                                        <a:pt x="15"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8" name="Freeform 265"/>
                              <wps:cNvSpPr>
                                <a:spLocks/>
                              </wps:cNvSpPr>
                              <wps:spPr bwMode="auto">
                                <a:xfrm>
                                  <a:off x="1091565" y="564515"/>
                                  <a:ext cx="29210" cy="39370"/>
                                </a:xfrm>
                                <a:custGeom>
                                  <a:avLst/>
                                  <a:gdLst>
                                    <a:gd name="T0" fmla="*/ 16 w 46"/>
                                    <a:gd name="T1" fmla="*/ 62 h 62"/>
                                    <a:gd name="T2" fmla="*/ 46 w 46"/>
                                    <a:gd name="T3" fmla="*/ 8 h 62"/>
                                    <a:gd name="T4" fmla="*/ 31 w 46"/>
                                    <a:gd name="T5" fmla="*/ 0 h 62"/>
                                    <a:gd name="T6" fmla="*/ 0 w 46"/>
                                    <a:gd name="T7" fmla="*/ 54 h 62"/>
                                    <a:gd name="T8" fmla="*/ 16 w 46"/>
                                    <a:gd name="T9" fmla="*/ 62 h 62"/>
                                  </a:gdLst>
                                  <a:ahLst/>
                                  <a:cxnLst>
                                    <a:cxn ang="0">
                                      <a:pos x="T0" y="T1"/>
                                    </a:cxn>
                                    <a:cxn ang="0">
                                      <a:pos x="T2" y="T3"/>
                                    </a:cxn>
                                    <a:cxn ang="0">
                                      <a:pos x="T4" y="T5"/>
                                    </a:cxn>
                                    <a:cxn ang="0">
                                      <a:pos x="T6" y="T7"/>
                                    </a:cxn>
                                    <a:cxn ang="0">
                                      <a:pos x="T8" y="T9"/>
                                    </a:cxn>
                                  </a:cxnLst>
                                  <a:rect l="0" t="0" r="r" b="b"/>
                                  <a:pathLst>
                                    <a:path w="46" h="62">
                                      <a:moveTo>
                                        <a:pt x="16" y="62"/>
                                      </a:moveTo>
                                      <a:lnTo>
                                        <a:pt x="46" y="8"/>
                                      </a:lnTo>
                                      <a:lnTo>
                                        <a:pt x="31" y="0"/>
                                      </a:lnTo>
                                      <a:lnTo>
                                        <a:pt x="0" y="54"/>
                                      </a:lnTo>
                                      <a:lnTo>
                                        <a:pt x="16"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09" name="Freeform 266"/>
                              <wps:cNvSpPr>
                                <a:spLocks/>
                              </wps:cNvSpPr>
                              <wps:spPr bwMode="auto">
                                <a:xfrm>
                                  <a:off x="1116330" y="544830"/>
                                  <a:ext cx="14605" cy="17145"/>
                                </a:xfrm>
                                <a:custGeom>
                                  <a:avLst/>
                                  <a:gdLst>
                                    <a:gd name="T0" fmla="*/ 15 w 23"/>
                                    <a:gd name="T1" fmla="*/ 27 h 27"/>
                                    <a:gd name="T2" fmla="*/ 23 w 23"/>
                                    <a:gd name="T3" fmla="*/ 8 h 27"/>
                                    <a:gd name="T4" fmla="*/ 7 w 23"/>
                                    <a:gd name="T5" fmla="*/ 0 h 27"/>
                                    <a:gd name="T6" fmla="*/ 0 w 23"/>
                                    <a:gd name="T7" fmla="*/ 19 h 27"/>
                                    <a:gd name="T8" fmla="*/ 15 w 23"/>
                                    <a:gd name="T9" fmla="*/ 27 h 27"/>
                                  </a:gdLst>
                                  <a:ahLst/>
                                  <a:cxnLst>
                                    <a:cxn ang="0">
                                      <a:pos x="T0" y="T1"/>
                                    </a:cxn>
                                    <a:cxn ang="0">
                                      <a:pos x="T2" y="T3"/>
                                    </a:cxn>
                                    <a:cxn ang="0">
                                      <a:pos x="T4" y="T5"/>
                                    </a:cxn>
                                    <a:cxn ang="0">
                                      <a:pos x="T6" y="T7"/>
                                    </a:cxn>
                                    <a:cxn ang="0">
                                      <a:pos x="T8" y="T9"/>
                                    </a:cxn>
                                  </a:cxnLst>
                                  <a:rect l="0" t="0" r="r" b="b"/>
                                  <a:pathLst>
                                    <a:path w="23" h="27">
                                      <a:moveTo>
                                        <a:pt x="15" y="27"/>
                                      </a:moveTo>
                                      <a:lnTo>
                                        <a:pt x="23" y="8"/>
                                      </a:lnTo>
                                      <a:lnTo>
                                        <a:pt x="7" y="0"/>
                                      </a:lnTo>
                                      <a:lnTo>
                                        <a:pt x="0" y="19"/>
                                      </a:lnTo>
                                      <a:lnTo>
                                        <a:pt x="15"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10" name="Rectangle 267"/>
                              <wps:cNvSpPr>
                                <a:spLocks noChangeArrowheads="1"/>
                              </wps:cNvSpPr>
                              <wps:spPr bwMode="auto">
                                <a:xfrm>
                                  <a:off x="1055370" y="2350770"/>
                                  <a:ext cx="128905" cy="114935"/>
                                </a:xfrm>
                                <a:prstGeom prst="rect">
                                  <a:avLst/>
                                </a:prstGeom>
                                <a:solidFill>
                                  <a:srgbClr val="FF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11" name="Freeform 268"/>
                              <wps:cNvSpPr>
                                <a:spLocks/>
                              </wps:cNvSpPr>
                              <wps:spPr bwMode="auto">
                                <a:xfrm>
                                  <a:off x="1050290" y="2346325"/>
                                  <a:ext cx="136525" cy="121920"/>
                                </a:xfrm>
                                <a:custGeom>
                                  <a:avLst/>
                                  <a:gdLst>
                                    <a:gd name="T0" fmla="*/ 8 w 215"/>
                                    <a:gd name="T1" fmla="*/ 0 h 192"/>
                                    <a:gd name="T2" fmla="*/ 4 w 215"/>
                                    <a:gd name="T3" fmla="*/ 0 h 192"/>
                                    <a:gd name="T4" fmla="*/ 4 w 215"/>
                                    <a:gd name="T5" fmla="*/ 3 h 192"/>
                                    <a:gd name="T6" fmla="*/ 0 w 215"/>
                                    <a:gd name="T7" fmla="*/ 3 h 192"/>
                                    <a:gd name="T8" fmla="*/ 0 w 215"/>
                                    <a:gd name="T9" fmla="*/ 188 h 192"/>
                                    <a:gd name="T10" fmla="*/ 4 w 215"/>
                                    <a:gd name="T11" fmla="*/ 188 h 192"/>
                                    <a:gd name="T12" fmla="*/ 4 w 215"/>
                                    <a:gd name="T13" fmla="*/ 192 h 192"/>
                                    <a:gd name="T14" fmla="*/ 211 w 215"/>
                                    <a:gd name="T15" fmla="*/ 192 h 192"/>
                                    <a:gd name="T16" fmla="*/ 211 w 215"/>
                                    <a:gd name="T17" fmla="*/ 188 h 192"/>
                                    <a:gd name="T18" fmla="*/ 215 w 215"/>
                                    <a:gd name="T19" fmla="*/ 188 h 192"/>
                                    <a:gd name="T20" fmla="*/ 215 w 215"/>
                                    <a:gd name="T21" fmla="*/ 3 h 192"/>
                                    <a:gd name="T22" fmla="*/ 211 w 215"/>
                                    <a:gd name="T23" fmla="*/ 3 h 192"/>
                                    <a:gd name="T24" fmla="*/ 211 w 215"/>
                                    <a:gd name="T25" fmla="*/ 0 h 192"/>
                                    <a:gd name="T26" fmla="*/ 207 w 215"/>
                                    <a:gd name="T27" fmla="*/ 0 h 192"/>
                                    <a:gd name="T28" fmla="*/ 8 w 215"/>
                                    <a:gd name="T29" fmla="*/ 0 h 192"/>
                                    <a:gd name="T30" fmla="*/ 8 w 215"/>
                                    <a:gd name="T31" fmla="*/ 15 h 192"/>
                                    <a:gd name="T32" fmla="*/ 207 w 215"/>
                                    <a:gd name="T33" fmla="*/ 15 h 192"/>
                                    <a:gd name="T34" fmla="*/ 200 w 215"/>
                                    <a:gd name="T35" fmla="*/ 7 h 192"/>
                                    <a:gd name="T36" fmla="*/ 200 w 215"/>
                                    <a:gd name="T37" fmla="*/ 184 h 192"/>
                                    <a:gd name="T38" fmla="*/ 207 w 215"/>
                                    <a:gd name="T39" fmla="*/ 177 h 192"/>
                                    <a:gd name="T40" fmla="*/ 8 w 215"/>
                                    <a:gd name="T41" fmla="*/ 177 h 192"/>
                                    <a:gd name="T42" fmla="*/ 15 w 215"/>
                                    <a:gd name="T43" fmla="*/ 184 h 192"/>
                                    <a:gd name="T44" fmla="*/ 15 w 215"/>
                                    <a:gd name="T45" fmla="*/ 7 h 192"/>
                                    <a:gd name="T46" fmla="*/ 8 w 215"/>
                                    <a:gd name="T47" fmla="*/ 15 h 192"/>
                                    <a:gd name="T48" fmla="*/ 8 w 215"/>
                                    <a:gd name="T49"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15" h="192">
                                      <a:moveTo>
                                        <a:pt x="8" y="0"/>
                                      </a:moveTo>
                                      <a:lnTo>
                                        <a:pt x="4" y="0"/>
                                      </a:lnTo>
                                      <a:lnTo>
                                        <a:pt x="4" y="3"/>
                                      </a:lnTo>
                                      <a:lnTo>
                                        <a:pt x="0" y="3"/>
                                      </a:lnTo>
                                      <a:lnTo>
                                        <a:pt x="0" y="188"/>
                                      </a:lnTo>
                                      <a:lnTo>
                                        <a:pt x="4" y="188"/>
                                      </a:lnTo>
                                      <a:lnTo>
                                        <a:pt x="4" y="192"/>
                                      </a:lnTo>
                                      <a:lnTo>
                                        <a:pt x="211" y="192"/>
                                      </a:lnTo>
                                      <a:lnTo>
                                        <a:pt x="211" y="188"/>
                                      </a:lnTo>
                                      <a:lnTo>
                                        <a:pt x="215" y="188"/>
                                      </a:lnTo>
                                      <a:lnTo>
                                        <a:pt x="215" y="3"/>
                                      </a:lnTo>
                                      <a:lnTo>
                                        <a:pt x="211" y="3"/>
                                      </a:lnTo>
                                      <a:lnTo>
                                        <a:pt x="211" y="0"/>
                                      </a:lnTo>
                                      <a:lnTo>
                                        <a:pt x="207" y="0"/>
                                      </a:lnTo>
                                      <a:lnTo>
                                        <a:pt x="8" y="0"/>
                                      </a:lnTo>
                                      <a:lnTo>
                                        <a:pt x="8" y="15"/>
                                      </a:lnTo>
                                      <a:lnTo>
                                        <a:pt x="207" y="15"/>
                                      </a:lnTo>
                                      <a:lnTo>
                                        <a:pt x="200" y="7"/>
                                      </a:lnTo>
                                      <a:lnTo>
                                        <a:pt x="200" y="184"/>
                                      </a:lnTo>
                                      <a:lnTo>
                                        <a:pt x="207" y="177"/>
                                      </a:lnTo>
                                      <a:lnTo>
                                        <a:pt x="8" y="177"/>
                                      </a:lnTo>
                                      <a:lnTo>
                                        <a:pt x="15" y="184"/>
                                      </a:lnTo>
                                      <a:lnTo>
                                        <a:pt x="15" y="7"/>
                                      </a:lnTo>
                                      <a:lnTo>
                                        <a:pt x="8" y="15"/>
                                      </a:lnTo>
                                      <a:lnTo>
                                        <a:pt x="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12" name="Freeform 269"/>
                              <wps:cNvSpPr>
                                <a:spLocks/>
                              </wps:cNvSpPr>
                              <wps:spPr bwMode="auto">
                                <a:xfrm>
                                  <a:off x="989330" y="2346325"/>
                                  <a:ext cx="85725" cy="9525"/>
                                </a:xfrm>
                                <a:custGeom>
                                  <a:avLst/>
                                  <a:gdLst>
                                    <a:gd name="T0" fmla="*/ 127 w 135"/>
                                    <a:gd name="T1" fmla="*/ 15 h 15"/>
                                    <a:gd name="T2" fmla="*/ 131 w 135"/>
                                    <a:gd name="T3" fmla="*/ 15 h 15"/>
                                    <a:gd name="T4" fmla="*/ 131 w 135"/>
                                    <a:gd name="T5" fmla="*/ 11 h 15"/>
                                    <a:gd name="T6" fmla="*/ 135 w 135"/>
                                    <a:gd name="T7" fmla="*/ 11 h 15"/>
                                    <a:gd name="T8" fmla="*/ 135 w 135"/>
                                    <a:gd name="T9" fmla="*/ 3 h 15"/>
                                    <a:gd name="T10" fmla="*/ 131 w 135"/>
                                    <a:gd name="T11" fmla="*/ 3 h 15"/>
                                    <a:gd name="T12" fmla="*/ 131 w 135"/>
                                    <a:gd name="T13" fmla="*/ 0 h 15"/>
                                    <a:gd name="T14" fmla="*/ 4 w 135"/>
                                    <a:gd name="T15" fmla="*/ 0 h 15"/>
                                    <a:gd name="T16" fmla="*/ 4 w 135"/>
                                    <a:gd name="T17" fmla="*/ 3 h 15"/>
                                    <a:gd name="T18" fmla="*/ 0 w 135"/>
                                    <a:gd name="T19" fmla="*/ 3 h 15"/>
                                    <a:gd name="T20" fmla="*/ 0 w 135"/>
                                    <a:gd name="T21" fmla="*/ 11 h 15"/>
                                    <a:gd name="T22" fmla="*/ 4 w 135"/>
                                    <a:gd name="T23" fmla="*/ 11 h 15"/>
                                    <a:gd name="T24" fmla="*/ 4 w 135"/>
                                    <a:gd name="T25" fmla="*/ 15 h 15"/>
                                    <a:gd name="T26" fmla="*/ 8 w 135"/>
                                    <a:gd name="T27" fmla="*/ 15 h 15"/>
                                    <a:gd name="T28" fmla="*/ 127 w 135"/>
                                    <a:gd name="T29" fmla="*/ 15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35" h="15">
                                      <a:moveTo>
                                        <a:pt x="127" y="15"/>
                                      </a:moveTo>
                                      <a:lnTo>
                                        <a:pt x="131" y="15"/>
                                      </a:lnTo>
                                      <a:lnTo>
                                        <a:pt x="131" y="11"/>
                                      </a:lnTo>
                                      <a:lnTo>
                                        <a:pt x="135" y="11"/>
                                      </a:lnTo>
                                      <a:lnTo>
                                        <a:pt x="135" y="3"/>
                                      </a:lnTo>
                                      <a:lnTo>
                                        <a:pt x="131" y="3"/>
                                      </a:lnTo>
                                      <a:lnTo>
                                        <a:pt x="131" y="0"/>
                                      </a:lnTo>
                                      <a:lnTo>
                                        <a:pt x="4" y="0"/>
                                      </a:lnTo>
                                      <a:lnTo>
                                        <a:pt x="4" y="3"/>
                                      </a:lnTo>
                                      <a:lnTo>
                                        <a:pt x="0" y="3"/>
                                      </a:lnTo>
                                      <a:lnTo>
                                        <a:pt x="0" y="11"/>
                                      </a:lnTo>
                                      <a:lnTo>
                                        <a:pt x="4" y="11"/>
                                      </a:lnTo>
                                      <a:lnTo>
                                        <a:pt x="4" y="15"/>
                                      </a:lnTo>
                                      <a:lnTo>
                                        <a:pt x="8" y="15"/>
                                      </a:lnTo>
                                      <a:lnTo>
                                        <a:pt x="127"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13" name="Freeform 270"/>
                              <wps:cNvSpPr>
                                <a:spLocks/>
                              </wps:cNvSpPr>
                              <wps:spPr bwMode="auto">
                                <a:xfrm>
                                  <a:off x="845820" y="2350770"/>
                                  <a:ext cx="335915" cy="188595"/>
                                </a:xfrm>
                                <a:custGeom>
                                  <a:avLst/>
                                  <a:gdLst>
                                    <a:gd name="T0" fmla="*/ 529 w 529"/>
                                    <a:gd name="T1" fmla="*/ 297 h 297"/>
                                    <a:gd name="T2" fmla="*/ 0 w 529"/>
                                    <a:gd name="T3" fmla="*/ 297 h 297"/>
                                    <a:gd name="T4" fmla="*/ 0 w 529"/>
                                    <a:gd name="T5" fmla="*/ 0 h 297"/>
                                    <a:gd name="T6" fmla="*/ 234 w 529"/>
                                    <a:gd name="T7" fmla="*/ 0 h 297"/>
                                    <a:gd name="T8" fmla="*/ 234 w 529"/>
                                    <a:gd name="T9" fmla="*/ 177 h 297"/>
                                    <a:gd name="T10" fmla="*/ 529 w 529"/>
                                    <a:gd name="T11" fmla="*/ 177 h 297"/>
                                    <a:gd name="T12" fmla="*/ 529 w 529"/>
                                    <a:gd name="T13" fmla="*/ 297 h 297"/>
                                  </a:gdLst>
                                  <a:ahLst/>
                                  <a:cxnLst>
                                    <a:cxn ang="0">
                                      <a:pos x="T0" y="T1"/>
                                    </a:cxn>
                                    <a:cxn ang="0">
                                      <a:pos x="T2" y="T3"/>
                                    </a:cxn>
                                    <a:cxn ang="0">
                                      <a:pos x="T4" y="T5"/>
                                    </a:cxn>
                                    <a:cxn ang="0">
                                      <a:pos x="T6" y="T7"/>
                                    </a:cxn>
                                    <a:cxn ang="0">
                                      <a:pos x="T8" y="T9"/>
                                    </a:cxn>
                                    <a:cxn ang="0">
                                      <a:pos x="T10" y="T11"/>
                                    </a:cxn>
                                    <a:cxn ang="0">
                                      <a:pos x="T12" y="T13"/>
                                    </a:cxn>
                                  </a:cxnLst>
                                  <a:rect l="0" t="0" r="r" b="b"/>
                                  <a:pathLst>
                                    <a:path w="529" h="297">
                                      <a:moveTo>
                                        <a:pt x="529" y="297"/>
                                      </a:moveTo>
                                      <a:lnTo>
                                        <a:pt x="0" y="297"/>
                                      </a:lnTo>
                                      <a:lnTo>
                                        <a:pt x="0" y="0"/>
                                      </a:lnTo>
                                      <a:lnTo>
                                        <a:pt x="234" y="0"/>
                                      </a:lnTo>
                                      <a:lnTo>
                                        <a:pt x="234" y="177"/>
                                      </a:lnTo>
                                      <a:lnTo>
                                        <a:pt x="529" y="177"/>
                                      </a:lnTo>
                                      <a:lnTo>
                                        <a:pt x="529" y="297"/>
                                      </a:lnTo>
                                      <a:close/>
                                    </a:path>
                                  </a:pathLst>
                                </a:custGeom>
                                <a:pattFill prst="ltDnDiag">
                                  <a:fgClr>
                                    <a:srgbClr val="000000"/>
                                  </a:fgClr>
                                  <a:bgClr>
                                    <a:srgbClr val="FFFFFF"/>
                                  </a:bgClr>
                                </a:patt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14" name="Freeform 271"/>
                              <wps:cNvSpPr>
                                <a:spLocks/>
                              </wps:cNvSpPr>
                              <wps:spPr bwMode="auto">
                                <a:xfrm>
                                  <a:off x="840740" y="2346325"/>
                                  <a:ext cx="346075" cy="197485"/>
                                </a:xfrm>
                                <a:custGeom>
                                  <a:avLst/>
                                  <a:gdLst>
                                    <a:gd name="T0" fmla="*/ 530 w 545"/>
                                    <a:gd name="T1" fmla="*/ 304 h 311"/>
                                    <a:gd name="T2" fmla="*/ 537 w 545"/>
                                    <a:gd name="T3" fmla="*/ 296 h 311"/>
                                    <a:gd name="T4" fmla="*/ 8 w 545"/>
                                    <a:gd name="T5" fmla="*/ 296 h 311"/>
                                    <a:gd name="T6" fmla="*/ 15 w 545"/>
                                    <a:gd name="T7" fmla="*/ 304 h 311"/>
                                    <a:gd name="T8" fmla="*/ 15 w 545"/>
                                    <a:gd name="T9" fmla="*/ 7 h 311"/>
                                    <a:gd name="T10" fmla="*/ 8 w 545"/>
                                    <a:gd name="T11" fmla="*/ 15 h 311"/>
                                    <a:gd name="T12" fmla="*/ 242 w 545"/>
                                    <a:gd name="T13" fmla="*/ 15 h 311"/>
                                    <a:gd name="T14" fmla="*/ 234 w 545"/>
                                    <a:gd name="T15" fmla="*/ 7 h 311"/>
                                    <a:gd name="T16" fmla="*/ 234 w 545"/>
                                    <a:gd name="T17" fmla="*/ 188 h 311"/>
                                    <a:gd name="T18" fmla="*/ 238 w 545"/>
                                    <a:gd name="T19" fmla="*/ 188 h 311"/>
                                    <a:gd name="T20" fmla="*/ 238 w 545"/>
                                    <a:gd name="T21" fmla="*/ 192 h 311"/>
                                    <a:gd name="T22" fmla="*/ 537 w 545"/>
                                    <a:gd name="T23" fmla="*/ 192 h 311"/>
                                    <a:gd name="T24" fmla="*/ 530 w 545"/>
                                    <a:gd name="T25" fmla="*/ 184 h 311"/>
                                    <a:gd name="T26" fmla="*/ 530 w 545"/>
                                    <a:gd name="T27" fmla="*/ 304 h 311"/>
                                    <a:gd name="T28" fmla="*/ 545 w 545"/>
                                    <a:gd name="T29" fmla="*/ 304 h 311"/>
                                    <a:gd name="T30" fmla="*/ 545 w 545"/>
                                    <a:gd name="T31" fmla="*/ 184 h 311"/>
                                    <a:gd name="T32" fmla="*/ 545 w 545"/>
                                    <a:gd name="T33" fmla="*/ 180 h 311"/>
                                    <a:gd name="T34" fmla="*/ 541 w 545"/>
                                    <a:gd name="T35" fmla="*/ 180 h 311"/>
                                    <a:gd name="T36" fmla="*/ 541 w 545"/>
                                    <a:gd name="T37" fmla="*/ 177 h 311"/>
                                    <a:gd name="T38" fmla="*/ 537 w 545"/>
                                    <a:gd name="T39" fmla="*/ 177 h 311"/>
                                    <a:gd name="T40" fmla="*/ 242 w 545"/>
                                    <a:gd name="T41" fmla="*/ 177 h 311"/>
                                    <a:gd name="T42" fmla="*/ 250 w 545"/>
                                    <a:gd name="T43" fmla="*/ 184 h 311"/>
                                    <a:gd name="T44" fmla="*/ 250 w 545"/>
                                    <a:gd name="T45" fmla="*/ 7 h 311"/>
                                    <a:gd name="T46" fmla="*/ 250 w 545"/>
                                    <a:gd name="T47" fmla="*/ 3 h 311"/>
                                    <a:gd name="T48" fmla="*/ 246 w 545"/>
                                    <a:gd name="T49" fmla="*/ 3 h 311"/>
                                    <a:gd name="T50" fmla="*/ 246 w 545"/>
                                    <a:gd name="T51" fmla="*/ 0 h 311"/>
                                    <a:gd name="T52" fmla="*/ 242 w 545"/>
                                    <a:gd name="T53" fmla="*/ 0 h 311"/>
                                    <a:gd name="T54" fmla="*/ 8 w 545"/>
                                    <a:gd name="T55" fmla="*/ 0 h 311"/>
                                    <a:gd name="T56" fmla="*/ 4 w 545"/>
                                    <a:gd name="T57" fmla="*/ 0 h 311"/>
                                    <a:gd name="T58" fmla="*/ 4 w 545"/>
                                    <a:gd name="T59" fmla="*/ 3 h 311"/>
                                    <a:gd name="T60" fmla="*/ 0 w 545"/>
                                    <a:gd name="T61" fmla="*/ 3 h 311"/>
                                    <a:gd name="T62" fmla="*/ 0 w 545"/>
                                    <a:gd name="T63" fmla="*/ 7 h 311"/>
                                    <a:gd name="T64" fmla="*/ 0 w 545"/>
                                    <a:gd name="T65" fmla="*/ 304 h 311"/>
                                    <a:gd name="T66" fmla="*/ 0 w 545"/>
                                    <a:gd name="T67" fmla="*/ 307 h 311"/>
                                    <a:gd name="T68" fmla="*/ 4 w 545"/>
                                    <a:gd name="T69" fmla="*/ 307 h 311"/>
                                    <a:gd name="T70" fmla="*/ 4 w 545"/>
                                    <a:gd name="T71" fmla="*/ 311 h 311"/>
                                    <a:gd name="T72" fmla="*/ 8 w 545"/>
                                    <a:gd name="T73" fmla="*/ 311 h 311"/>
                                    <a:gd name="T74" fmla="*/ 537 w 545"/>
                                    <a:gd name="T75" fmla="*/ 311 h 311"/>
                                    <a:gd name="T76" fmla="*/ 541 w 545"/>
                                    <a:gd name="T77" fmla="*/ 311 h 311"/>
                                    <a:gd name="T78" fmla="*/ 541 w 545"/>
                                    <a:gd name="T79" fmla="*/ 307 h 311"/>
                                    <a:gd name="T80" fmla="*/ 545 w 545"/>
                                    <a:gd name="T81" fmla="*/ 307 h 311"/>
                                    <a:gd name="T82" fmla="*/ 545 w 545"/>
                                    <a:gd name="T83" fmla="*/ 304 h 311"/>
                                    <a:gd name="T84" fmla="*/ 530 w 545"/>
                                    <a:gd name="T85" fmla="*/ 304 h 3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5" h="311">
                                      <a:moveTo>
                                        <a:pt x="530" y="304"/>
                                      </a:moveTo>
                                      <a:lnTo>
                                        <a:pt x="537" y="296"/>
                                      </a:lnTo>
                                      <a:lnTo>
                                        <a:pt x="8" y="296"/>
                                      </a:lnTo>
                                      <a:lnTo>
                                        <a:pt x="15" y="304"/>
                                      </a:lnTo>
                                      <a:lnTo>
                                        <a:pt x="15" y="7"/>
                                      </a:lnTo>
                                      <a:lnTo>
                                        <a:pt x="8" y="15"/>
                                      </a:lnTo>
                                      <a:lnTo>
                                        <a:pt x="242" y="15"/>
                                      </a:lnTo>
                                      <a:lnTo>
                                        <a:pt x="234" y="7"/>
                                      </a:lnTo>
                                      <a:lnTo>
                                        <a:pt x="234" y="188"/>
                                      </a:lnTo>
                                      <a:lnTo>
                                        <a:pt x="238" y="188"/>
                                      </a:lnTo>
                                      <a:lnTo>
                                        <a:pt x="238" y="192"/>
                                      </a:lnTo>
                                      <a:lnTo>
                                        <a:pt x="537" y="192"/>
                                      </a:lnTo>
                                      <a:lnTo>
                                        <a:pt x="530" y="184"/>
                                      </a:lnTo>
                                      <a:lnTo>
                                        <a:pt x="530" y="304"/>
                                      </a:lnTo>
                                      <a:lnTo>
                                        <a:pt x="545" y="304"/>
                                      </a:lnTo>
                                      <a:lnTo>
                                        <a:pt x="545" y="184"/>
                                      </a:lnTo>
                                      <a:lnTo>
                                        <a:pt x="545" y="180"/>
                                      </a:lnTo>
                                      <a:lnTo>
                                        <a:pt x="541" y="180"/>
                                      </a:lnTo>
                                      <a:lnTo>
                                        <a:pt x="541" y="177"/>
                                      </a:lnTo>
                                      <a:lnTo>
                                        <a:pt x="537" y="177"/>
                                      </a:lnTo>
                                      <a:lnTo>
                                        <a:pt x="242" y="177"/>
                                      </a:lnTo>
                                      <a:lnTo>
                                        <a:pt x="250" y="184"/>
                                      </a:lnTo>
                                      <a:lnTo>
                                        <a:pt x="250" y="7"/>
                                      </a:lnTo>
                                      <a:lnTo>
                                        <a:pt x="250" y="3"/>
                                      </a:lnTo>
                                      <a:lnTo>
                                        <a:pt x="246" y="3"/>
                                      </a:lnTo>
                                      <a:lnTo>
                                        <a:pt x="246" y="0"/>
                                      </a:lnTo>
                                      <a:lnTo>
                                        <a:pt x="242" y="0"/>
                                      </a:lnTo>
                                      <a:lnTo>
                                        <a:pt x="8" y="0"/>
                                      </a:lnTo>
                                      <a:lnTo>
                                        <a:pt x="4" y="0"/>
                                      </a:lnTo>
                                      <a:lnTo>
                                        <a:pt x="4" y="3"/>
                                      </a:lnTo>
                                      <a:lnTo>
                                        <a:pt x="0" y="3"/>
                                      </a:lnTo>
                                      <a:lnTo>
                                        <a:pt x="0" y="7"/>
                                      </a:lnTo>
                                      <a:lnTo>
                                        <a:pt x="0" y="304"/>
                                      </a:lnTo>
                                      <a:lnTo>
                                        <a:pt x="0" y="307"/>
                                      </a:lnTo>
                                      <a:lnTo>
                                        <a:pt x="4" y="307"/>
                                      </a:lnTo>
                                      <a:lnTo>
                                        <a:pt x="4" y="311"/>
                                      </a:lnTo>
                                      <a:lnTo>
                                        <a:pt x="8" y="311"/>
                                      </a:lnTo>
                                      <a:lnTo>
                                        <a:pt x="537" y="311"/>
                                      </a:lnTo>
                                      <a:lnTo>
                                        <a:pt x="541" y="311"/>
                                      </a:lnTo>
                                      <a:lnTo>
                                        <a:pt x="541" y="307"/>
                                      </a:lnTo>
                                      <a:lnTo>
                                        <a:pt x="545" y="307"/>
                                      </a:lnTo>
                                      <a:lnTo>
                                        <a:pt x="545" y="304"/>
                                      </a:lnTo>
                                      <a:lnTo>
                                        <a:pt x="530" y="30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15" name="Rectangle 272"/>
                              <wps:cNvSpPr>
                                <a:spLocks noChangeArrowheads="1"/>
                              </wps:cNvSpPr>
                              <wps:spPr bwMode="auto">
                                <a:xfrm>
                                  <a:off x="248285" y="1739900"/>
                                  <a:ext cx="863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r>
                                      <w:rPr>
                                        <w:rFonts w:ascii="Comic Sans MS" w:hAnsi="Comic Sans MS" w:cs="Comic Sans MS"/>
                                        <w:color w:val="000000"/>
                                        <w:lang w:val="en-US"/>
                                      </w:rPr>
                                      <w:t>G</w:t>
                                    </w:r>
                                  </w:p>
                                </w:txbxContent>
                              </wps:txbx>
                              <wps:bodyPr rot="0" vert="horz" wrap="none" lIns="0" tIns="0" rIns="0" bIns="0" anchor="t" anchorCtr="0" upright="1">
                                <a:spAutoFit/>
                              </wps:bodyPr>
                            </wps:wsp>
                            <wps:wsp>
                              <wps:cNvPr id="23616" name="Rectangle 273"/>
                              <wps:cNvSpPr>
                                <a:spLocks noChangeArrowheads="1"/>
                              </wps:cNvSpPr>
                              <wps:spPr bwMode="auto">
                                <a:xfrm>
                                  <a:off x="2371090" y="1463675"/>
                                  <a:ext cx="8636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r>
                                      <w:rPr>
                                        <w:rFonts w:ascii="Comic Sans MS" w:hAnsi="Comic Sans MS" w:cs="Comic Sans MS"/>
                                        <w:color w:val="000000"/>
                                        <w:lang w:val="en-US"/>
                                      </w:rPr>
                                      <w:t>G</w:t>
                                    </w:r>
                                  </w:p>
                                </w:txbxContent>
                              </wps:txbx>
                              <wps:bodyPr rot="0" vert="horz" wrap="none" lIns="0" tIns="0" rIns="0" bIns="0" anchor="t" anchorCtr="0" upright="1">
                                <a:spAutoFit/>
                              </wps:bodyPr>
                            </wps:wsp>
                            <wps:wsp>
                              <wps:cNvPr id="23617" name="Rectangle 274"/>
                              <wps:cNvSpPr>
                                <a:spLocks noChangeArrowheads="1"/>
                              </wps:cNvSpPr>
                              <wps:spPr bwMode="auto">
                                <a:xfrm rot="16200000">
                                  <a:off x="393065" y="2246630"/>
                                  <a:ext cx="177165" cy="73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proofErr w:type="gramStart"/>
                                    <w:r>
                                      <w:rPr>
                                        <w:rFonts w:ascii="Comic Sans MS" w:hAnsi="Comic Sans MS" w:cs="Comic Sans MS"/>
                                        <w:color w:val="000000"/>
                                        <w:lang w:val="en-US"/>
                                      </w:rPr>
                                      <w:t>h</w:t>
                                    </w:r>
                                    <w:proofErr w:type="gramEnd"/>
                                  </w:p>
                                </w:txbxContent>
                              </wps:txbx>
                              <wps:bodyPr rot="0" vert="horz" wrap="none" lIns="0" tIns="0" rIns="0" bIns="0" anchor="t" anchorCtr="0" upright="1">
                                <a:spAutoFit/>
                              </wps:bodyPr>
                            </wps:wsp>
                            <wps:wsp>
                              <wps:cNvPr id="23618" name="Rectangle 275"/>
                              <wps:cNvSpPr>
                                <a:spLocks noChangeArrowheads="1"/>
                              </wps:cNvSpPr>
                              <wps:spPr bwMode="auto">
                                <a:xfrm rot="16200000">
                                  <a:off x="462915" y="2219960"/>
                                  <a:ext cx="106045" cy="3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r>
                                      <w:rPr>
                                        <w:rFonts w:ascii="Comic Sans MS" w:hAnsi="Comic Sans MS" w:cs="Comic Sans MS"/>
                                        <w:color w:val="000000"/>
                                        <w:sz w:val="12"/>
                                        <w:szCs w:val="12"/>
                                        <w:lang w:val="en-US"/>
                                      </w:rPr>
                                      <w:t>1</w:t>
                                    </w:r>
                                  </w:p>
                                </w:txbxContent>
                              </wps:txbx>
                              <wps:bodyPr rot="0" vert="horz" wrap="none" lIns="0" tIns="0" rIns="0" bIns="0" anchor="t" anchorCtr="0" upright="1">
                                <a:spAutoFit/>
                              </wps:bodyPr>
                            </wps:wsp>
                            <wps:wsp>
                              <wps:cNvPr id="23619" name="Rectangle 276"/>
                              <wps:cNvSpPr>
                                <a:spLocks noChangeArrowheads="1"/>
                              </wps:cNvSpPr>
                              <wps:spPr bwMode="auto">
                                <a:xfrm rot="16200000">
                                  <a:off x="1742440" y="2132965"/>
                                  <a:ext cx="177165" cy="73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proofErr w:type="gramStart"/>
                                    <w:r>
                                      <w:rPr>
                                        <w:rFonts w:ascii="Comic Sans MS" w:hAnsi="Comic Sans MS" w:cs="Comic Sans MS"/>
                                        <w:color w:val="000000"/>
                                        <w:lang w:val="en-US"/>
                                      </w:rPr>
                                      <w:t>h</w:t>
                                    </w:r>
                                    <w:proofErr w:type="gramEnd"/>
                                  </w:p>
                                </w:txbxContent>
                              </wps:txbx>
                              <wps:bodyPr rot="0" vert="horz" wrap="none" lIns="0" tIns="0" rIns="0" bIns="0" anchor="t" anchorCtr="0" upright="1">
                                <a:spAutoFit/>
                              </wps:bodyPr>
                            </wps:wsp>
                            <wps:wsp>
                              <wps:cNvPr id="23620" name="Rectangle 277"/>
                              <wps:cNvSpPr>
                                <a:spLocks noChangeArrowheads="1"/>
                              </wps:cNvSpPr>
                              <wps:spPr bwMode="auto">
                                <a:xfrm rot="16200000">
                                  <a:off x="1817370" y="2089150"/>
                                  <a:ext cx="106045" cy="46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r>
                                      <w:rPr>
                                        <w:rFonts w:ascii="Comic Sans MS" w:hAnsi="Comic Sans MS" w:cs="Comic Sans MS"/>
                                        <w:color w:val="000000"/>
                                        <w:sz w:val="12"/>
                                        <w:szCs w:val="12"/>
                                        <w:lang w:val="en-US"/>
                                      </w:rPr>
                                      <w:t>0</w:t>
                                    </w:r>
                                  </w:p>
                                </w:txbxContent>
                              </wps:txbx>
                              <wps:bodyPr rot="0" vert="horz" wrap="none" lIns="0" tIns="0" rIns="0" bIns="0" anchor="t" anchorCtr="0" upright="1">
                                <a:spAutoFit/>
                              </wps:bodyPr>
                            </wps:wsp>
                            <wps:wsp>
                              <wps:cNvPr id="23621" name="Rectangle 278"/>
                              <wps:cNvSpPr>
                                <a:spLocks noChangeArrowheads="1"/>
                              </wps:cNvSpPr>
                              <wps:spPr bwMode="auto">
                                <a:xfrm>
                                  <a:off x="1856740" y="2727325"/>
                                  <a:ext cx="66167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proofErr w:type="spellStart"/>
                                    <w:r>
                                      <w:rPr>
                                        <w:rFonts w:ascii="Comic Sans MS" w:hAnsi="Comic Sans MS" w:cs="Comic Sans MS"/>
                                        <w:color w:val="000000"/>
                                        <w:lang w:val="en-US"/>
                                      </w:rPr>
                                      <w:t>Eprouvette</w:t>
                                    </w:r>
                                    <w:proofErr w:type="spellEnd"/>
                                  </w:p>
                                </w:txbxContent>
                              </wps:txbx>
                              <wps:bodyPr rot="0" vert="horz" wrap="none" lIns="0" tIns="0" rIns="0" bIns="0" anchor="t" anchorCtr="0" upright="1">
                                <a:spAutoFit/>
                              </wps:bodyPr>
                            </wps:wsp>
                            <wps:wsp>
                              <wps:cNvPr id="23622" name="Line 279"/>
                              <wps:cNvCnPr/>
                              <wps:spPr bwMode="auto">
                                <a:xfrm flipH="1" flipV="1">
                                  <a:off x="1191895" y="2436495"/>
                                  <a:ext cx="628650" cy="36385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23" name="Freeform 280"/>
                              <wps:cNvSpPr>
                                <a:spLocks/>
                              </wps:cNvSpPr>
                              <wps:spPr bwMode="auto">
                                <a:xfrm>
                                  <a:off x="1191895" y="2436495"/>
                                  <a:ext cx="50800" cy="43815"/>
                                </a:xfrm>
                                <a:custGeom>
                                  <a:avLst/>
                                  <a:gdLst>
                                    <a:gd name="T0" fmla="*/ 46 w 80"/>
                                    <a:gd name="T1" fmla="*/ 69 h 69"/>
                                    <a:gd name="T2" fmla="*/ 0 w 80"/>
                                    <a:gd name="T3" fmla="*/ 0 h 69"/>
                                    <a:gd name="T4" fmla="*/ 80 w 80"/>
                                    <a:gd name="T5" fmla="*/ 4 h 69"/>
                                    <a:gd name="T6" fmla="*/ 30 w 80"/>
                                    <a:gd name="T7" fmla="*/ 19 h 69"/>
                                    <a:gd name="T8" fmla="*/ 46 w 80"/>
                                    <a:gd name="T9" fmla="*/ 69 h 69"/>
                                  </a:gdLst>
                                  <a:ahLst/>
                                  <a:cxnLst>
                                    <a:cxn ang="0">
                                      <a:pos x="T0" y="T1"/>
                                    </a:cxn>
                                    <a:cxn ang="0">
                                      <a:pos x="T2" y="T3"/>
                                    </a:cxn>
                                    <a:cxn ang="0">
                                      <a:pos x="T4" y="T5"/>
                                    </a:cxn>
                                    <a:cxn ang="0">
                                      <a:pos x="T6" y="T7"/>
                                    </a:cxn>
                                    <a:cxn ang="0">
                                      <a:pos x="T8" y="T9"/>
                                    </a:cxn>
                                  </a:cxnLst>
                                  <a:rect l="0" t="0" r="r" b="b"/>
                                  <a:pathLst>
                                    <a:path w="80" h="69">
                                      <a:moveTo>
                                        <a:pt x="46" y="69"/>
                                      </a:moveTo>
                                      <a:lnTo>
                                        <a:pt x="0" y="0"/>
                                      </a:lnTo>
                                      <a:lnTo>
                                        <a:pt x="80" y="4"/>
                                      </a:lnTo>
                                      <a:lnTo>
                                        <a:pt x="30" y="19"/>
                                      </a:lnTo>
                                      <a:lnTo>
                                        <a:pt x="46" y="69"/>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624" name="Rectangle 281"/>
                              <wps:cNvSpPr>
                                <a:spLocks noChangeArrowheads="1"/>
                              </wps:cNvSpPr>
                              <wps:spPr bwMode="auto">
                                <a:xfrm>
                                  <a:off x="996950" y="3121025"/>
                                  <a:ext cx="9525" cy="927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25" name="Freeform 282"/>
                              <wps:cNvSpPr>
                                <a:spLocks/>
                              </wps:cNvSpPr>
                              <wps:spPr bwMode="auto">
                                <a:xfrm>
                                  <a:off x="882015" y="3181985"/>
                                  <a:ext cx="119380" cy="36830"/>
                                </a:xfrm>
                                <a:custGeom>
                                  <a:avLst/>
                                  <a:gdLst>
                                    <a:gd name="T0" fmla="*/ 188 w 188"/>
                                    <a:gd name="T1" fmla="*/ 42 h 58"/>
                                    <a:gd name="T2" fmla="*/ 0 w 188"/>
                                    <a:gd name="T3" fmla="*/ 0 h 58"/>
                                    <a:gd name="T4" fmla="*/ 0 w 188"/>
                                    <a:gd name="T5" fmla="*/ 15 h 58"/>
                                    <a:gd name="T6" fmla="*/ 188 w 188"/>
                                    <a:gd name="T7" fmla="*/ 58 h 58"/>
                                    <a:gd name="T8" fmla="*/ 188 w 188"/>
                                    <a:gd name="T9" fmla="*/ 42 h 58"/>
                                  </a:gdLst>
                                  <a:ahLst/>
                                  <a:cxnLst>
                                    <a:cxn ang="0">
                                      <a:pos x="T0" y="T1"/>
                                    </a:cxn>
                                    <a:cxn ang="0">
                                      <a:pos x="T2" y="T3"/>
                                    </a:cxn>
                                    <a:cxn ang="0">
                                      <a:pos x="T4" y="T5"/>
                                    </a:cxn>
                                    <a:cxn ang="0">
                                      <a:pos x="T6" y="T7"/>
                                    </a:cxn>
                                    <a:cxn ang="0">
                                      <a:pos x="T8" y="T9"/>
                                    </a:cxn>
                                  </a:cxnLst>
                                  <a:rect l="0" t="0" r="r" b="b"/>
                                  <a:pathLst>
                                    <a:path w="188" h="58">
                                      <a:moveTo>
                                        <a:pt x="188" y="42"/>
                                      </a:moveTo>
                                      <a:lnTo>
                                        <a:pt x="0" y="0"/>
                                      </a:lnTo>
                                      <a:lnTo>
                                        <a:pt x="0" y="15"/>
                                      </a:lnTo>
                                      <a:lnTo>
                                        <a:pt x="188" y="58"/>
                                      </a:lnTo>
                                      <a:lnTo>
                                        <a:pt x="188"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26" name="Freeform 283"/>
                              <wps:cNvSpPr>
                                <a:spLocks/>
                              </wps:cNvSpPr>
                              <wps:spPr bwMode="auto">
                                <a:xfrm>
                                  <a:off x="996950" y="3851275"/>
                                  <a:ext cx="9525" cy="76200"/>
                                </a:xfrm>
                                <a:custGeom>
                                  <a:avLst/>
                                  <a:gdLst>
                                    <a:gd name="T0" fmla="*/ 15 w 15"/>
                                    <a:gd name="T1" fmla="*/ 8 h 120"/>
                                    <a:gd name="T2" fmla="*/ 15 w 15"/>
                                    <a:gd name="T3" fmla="*/ 4 h 120"/>
                                    <a:gd name="T4" fmla="*/ 11 w 15"/>
                                    <a:gd name="T5" fmla="*/ 4 h 120"/>
                                    <a:gd name="T6" fmla="*/ 11 w 15"/>
                                    <a:gd name="T7" fmla="*/ 0 h 120"/>
                                    <a:gd name="T8" fmla="*/ 4 w 15"/>
                                    <a:gd name="T9" fmla="*/ 0 h 120"/>
                                    <a:gd name="T10" fmla="*/ 4 w 15"/>
                                    <a:gd name="T11" fmla="*/ 4 h 120"/>
                                    <a:gd name="T12" fmla="*/ 0 w 15"/>
                                    <a:gd name="T13" fmla="*/ 4 h 120"/>
                                    <a:gd name="T14" fmla="*/ 0 w 15"/>
                                    <a:gd name="T15" fmla="*/ 116 h 120"/>
                                    <a:gd name="T16" fmla="*/ 4 w 15"/>
                                    <a:gd name="T17" fmla="*/ 116 h 120"/>
                                    <a:gd name="T18" fmla="*/ 4 w 15"/>
                                    <a:gd name="T19" fmla="*/ 120 h 120"/>
                                    <a:gd name="T20" fmla="*/ 11 w 15"/>
                                    <a:gd name="T21" fmla="*/ 120 h 120"/>
                                    <a:gd name="T22" fmla="*/ 11 w 15"/>
                                    <a:gd name="T23" fmla="*/ 116 h 120"/>
                                    <a:gd name="T24" fmla="*/ 15 w 15"/>
                                    <a:gd name="T25" fmla="*/ 116 h 120"/>
                                    <a:gd name="T26" fmla="*/ 15 w 15"/>
                                    <a:gd name="T27" fmla="*/ 112 h 120"/>
                                    <a:gd name="T28" fmla="*/ 15 w 15"/>
                                    <a:gd name="T29" fmla="*/ 8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120">
                                      <a:moveTo>
                                        <a:pt x="15" y="8"/>
                                      </a:moveTo>
                                      <a:lnTo>
                                        <a:pt x="15" y="4"/>
                                      </a:lnTo>
                                      <a:lnTo>
                                        <a:pt x="11" y="4"/>
                                      </a:lnTo>
                                      <a:lnTo>
                                        <a:pt x="11" y="0"/>
                                      </a:lnTo>
                                      <a:lnTo>
                                        <a:pt x="4" y="0"/>
                                      </a:lnTo>
                                      <a:lnTo>
                                        <a:pt x="4" y="4"/>
                                      </a:lnTo>
                                      <a:lnTo>
                                        <a:pt x="0" y="4"/>
                                      </a:lnTo>
                                      <a:lnTo>
                                        <a:pt x="0" y="116"/>
                                      </a:lnTo>
                                      <a:lnTo>
                                        <a:pt x="4" y="116"/>
                                      </a:lnTo>
                                      <a:lnTo>
                                        <a:pt x="4" y="120"/>
                                      </a:lnTo>
                                      <a:lnTo>
                                        <a:pt x="11" y="120"/>
                                      </a:lnTo>
                                      <a:lnTo>
                                        <a:pt x="11" y="116"/>
                                      </a:lnTo>
                                      <a:lnTo>
                                        <a:pt x="15" y="116"/>
                                      </a:lnTo>
                                      <a:lnTo>
                                        <a:pt x="15" y="112"/>
                                      </a:lnTo>
                                      <a:lnTo>
                                        <a:pt x="15"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27" name="Freeform 284"/>
                              <wps:cNvSpPr>
                                <a:spLocks/>
                              </wps:cNvSpPr>
                              <wps:spPr bwMode="auto">
                                <a:xfrm>
                                  <a:off x="879475" y="3824605"/>
                                  <a:ext cx="124460" cy="48895"/>
                                </a:xfrm>
                                <a:custGeom>
                                  <a:avLst/>
                                  <a:gdLst>
                                    <a:gd name="T0" fmla="*/ 189 w 196"/>
                                    <a:gd name="T1" fmla="*/ 0 h 77"/>
                                    <a:gd name="T2" fmla="*/ 0 w 196"/>
                                    <a:gd name="T3" fmla="*/ 62 h 77"/>
                                    <a:gd name="T4" fmla="*/ 8 w 196"/>
                                    <a:gd name="T5" fmla="*/ 77 h 77"/>
                                    <a:gd name="T6" fmla="*/ 196 w 196"/>
                                    <a:gd name="T7" fmla="*/ 15 h 77"/>
                                    <a:gd name="T8" fmla="*/ 189 w 196"/>
                                    <a:gd name="T9" fmla="*/ 0 h 77"/>
                                  </a:gdLst>
                                  <a:ahLst/>
                                  <a:cxnLst>
                                    <a:cxn ang="0">
                                      <a:pos x="T0" y="T1"/>
                                    </a:cxn>
                                    <a:cxn ang="0">
                                      <a:pos x="T2" y="T3"/>
                                    </a:cxn>
                                    <a:cxn ang="0">
                                      <a:pos x="T4" y="T5"/>
                                    </a:cxn>
                                    <a:cxn ang="0">
                                      <a:pos x="T6" y="T7"/>
                                    </a:cxn>
                                    <a:cxn ang="0">
                                      <a:pos x="T8" y="T9"/>
                                    </a:cxn>
                                  </a:cxnLst>
                                  <a:rect l="0" t="0" r="r" b="b"/>
                                  <a:pathLst>
                                    <a:path w="196" h="77">
                                      <a:moveTo>
                                        <a:pt x="189" y="0"/>
                                      </a:moveTo>
                                      <a:lnTo>
                                        <a:pt x="0" y="62"/>
                                      </a:lnTo>
                                      <a:lnTo>
                                        <a:pt x="8" y="77"/>
                                      </a:lnTo>
                                      <a:lnTo>
                                        <a:pt x="196" y="15"/>
                                      </a:lnTo>
                                      <a:lnTo>
                                        <a:pt x="1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28" name="Rectangle 285"/>
                              <wps:cNvSpPr>
                                <a:spLocks noChangeArrowheads="1"/>
                              </wps:cNvSpPr>
                              <wps:spPr bwMode="auto">
                                <a:xfrm>
                                  <a:off x="2400300" y="2370455"/>
                                  <a:ext cx="49911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proofErr w:type="spellStart"/>
                                    <w:r>
                                      <w:rPr>
                                        <w:rFonts w:ascii="Comic Sans MS" w:hAnsi="Comic Sans MS" w:cs="Comic Sans MS"/>
                                        <w:color w:val="000000"/>
                                        <w:lang w:val="en-US"/>
                                      </w:rPr>
                                      <w:t>Marteau</w:t>
                                    </w:r>
                                    <w:proofErr w:type="spellEnd"/>
                                  </w:p>
                                </w:txbxContent>
                              </wps:txbx>
                              <wps:bodyPr rot="0" vert="horz" wrap="none" lIns="0" tIns="0" rIns="0" bIns="0" anchor="t" anchorCtr="0" upright="1">
                                <a:spAutoFit/>
                              </wps:bodyPr>
                            </wps:wsp>
                            <wps:wsp>
                              <wps:cNvPr id="23629" name="Rectangle 286"/>
                              <wps:cNvSpPr>
                                <a:spLocks noChangeArrowheads="1"/>
                              </wps:cNvSpPr>
                              <wps:spPr bwMode="auto">
                                <a:xfrm>
                                  <a:off x="2400300" y="2543810"/>
                                  <a:ext cx="55753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r>
                                      <w:rPr>
                                        <w:rFonts w:ascii="Comic Sans MS" w:hAnsi="Comic Sans MS" w:cs="Comic Sans MS"/>
                                        <w:color w:val="000000"/>
                                        <w:lang w:val="en-US"/>
                                      </w:rPr>
                                      <w:t xml:space="preserve">+ </w:t>
                                    </w:r>
                                    <w:proofErr w:type="spellStart"/>
                                    <w:proofErr w:type="gramStart"/>
                                    <w:r>
                                      <w:rPr>
                                        <w:rFonts w:ascii="Comic Sans MS" w:hAnsi="Comic Sans MS" w:cs="Comic Sans MS"/>
                                        <w:color w:val="000000"/>
                                        <w:lang w:val="en-US"/>
                                      </w:rPr>
                                      <w:t>couteau</w:t>
                                    </w:r>
                                    <w:proofErr w:type="spellEnd"/>
                                    <w:proofErr w:type="gramEnd"/>
                                  </w:p>
                                </w:txbxContent>
                              </wps:txbx>
                              <wps:bodyPr rot="0" vert="horz" wrap="none" lIns="0" tIns="0" rIns="0" bIns="0" anchor="t" anchorCtr="0" upright="1">
                                <a:spAutoFit/>
                              </wps:bodyPr>
                            </wps:wsp>
                            <wps:wsp>
                              <wps:cNvPr id="23630" name="Line 287"/>
                              <wps:cNvCnPr/>
                              <wps:spPr bwMode="auto">
                                <a:xfrm flipH="1">
                                  <a:off x="1876425" y="1691005"/>
                                  <a:ext cx="44831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31" name="Line 288"/>
                              <wps:cNvCnPr/>
                              <wps:spPr bwMode="auto">
                                <a:xfrm>
                                  <a:off x="1067435" y="2407285"/>
                                  <a:ext cx="99441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32" name="Line 289"/>
                              <wps:cNvCnPr/>
                              <wps:spPr bwMode="auto">
                                <a:xfrm>
                                  <a:off x="1969135" y="1691005"/>
                                  <a:ext cx="635" cy="71628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33" name="Freeform 290"/>
                              <wps:cNvSpPr>
                                <a:spLocks/>
                              </wps:cNvSpPr>
                              <wps:spPr bwMode="auto">
                                <a:xfrm>
                                  <a:off x="1946910" y="1691005"/>
                                  <a:ext cx="46355" cy="46355"/>
                                </a:xfrm>
                                <a:custGeom>
                                  <a:avLst/>
                                  <a:gdLst>
                                    <a:gd name="T0" fmla="*/ 73 w 73"/>
                                    <a:gd name="T1" fmla="*/ 73 h 73"/>
                                    <a:gd name="T2" fmla="*/ 35 w 73"/>
                                    <a:gd name="T3" fmla="*/ 0 h 73"/>
                                    <a:gd name="T4" fmla="*/ 0 w 73"/>
                                    <a:gd name="T5" fmla="*/ 73 h 73"/>
                                    <a:gd name="T6" fmla="*/ 35 w 73"/>
                                    <a:gd name="T7" fmla="*/ 39 h 73"/>
                                    <a:gd name="T8" fmla="*/ 73 w 73"/>
                                    <a:gd name="T9" fmla="*/ 73 h 73"/>
                                  </a:gdLst>
                                  <a:ahLst/>
                                  <a:cxnLst>
                                    <a:cxn ang="0">
                                      <a:pos x="T0" y="T1"/>
                                    </a:cxn>
                                    <a:cxn ang="0">
                                      <a:pos x="T2" y="T3"/>
                                    </a:cxn>
                                    <a:cxn ang="0">
                                      <a:pos x="T4" y="T5"/>
                                    </a:cxn>
                                    <a:cxn ang="0">
                                      <a:pos x="T6" y="T7"/>
                                    </a:cxn>
                                    <a:cxn ang="0">
                                      <a:pos x="T8" y="T9"/>
                                    </a:cxn>
                                  </a:cxnLst>
                                  <a:rect l="0" t="0" r="r" b="b"/>
                                  <a:pathLst>
                                    <a:path w="73" h="73">
                                      <a:moveTo>
                                        <a:pt x="73" y="73"/>
                                      </a:moveTo>
                                      <a:lnTo>
                                        <a:pt x="35" y="0"/>
                                      </a:lnTo>
                                      <a:lnTo>
                                        <a:pt x="0" y="73"/>
                                      </a:lnTo>
                                      <a:lnTo>
                                        <a:pt x="35" y="39"/>
                                      </a:lnTo>
                                      <a:lnTo>
                                        <a:pt x="73" y="73"/>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634" name="Freeform 291"/>
                              <wps:cNvSpPr>
                                <a:spLocks/>
                              </wps:cNvSpPr>
                              <wps:spPr bwMode="auto">
                                <a:xfrm>
                                  <a:off x="1946910" y="2363470"/>
                                  <a:ext cx="46355" cy="43815"/>
                                </a:xfrm>
                                <a:custGeom>
                                  <a:avLst/>
                                  <a:gdLst>
                                    <a:gd name="T0" fmla="*/ 73 w 73"/>
                                    <a:gd name="T1" fmla="*/ 0 h 69"/>
                                    <a:gd name="T2" fmla="*/ 35 w 73"/>
                                    <a:gd name="T3" fmla="*/ 69 h 69"/>
                                    <a:gd name="T4" fmla="*/ 0 w 73"/>
                                    <a:gd name="T5" fmla="*/ 0 h 69"/>
                                    <a:gd name="T6" fmla="*/ 35 w 73"/>
                                    <a:gd name="T7" fmla="*/ 34 h 69"/>
                                    <a:gd name="T8" fmla="*/ 73 w 73"/>
                                    <a:gd name="T9" fmla="*/ 0 h 69"/>
                                  </a:gdLst>
                                  <a:ahLst/>
                                  <a:cxnLst>
                                    <a:cxn ang="0">
                                      <a:pos x="T0" y="T1"/>
                                    </a:cxn>
                                    <a:cxn ang="0">
                                      <a:pos x="T2" y="T3"/>
                                    </a:cxn>
                                    <a:cxn ang="0">
                                      <a:pos x="T4" y="T5"/>
                                    </a:cxn>
                                    <a:cxn ang="0">
                                      <a:pos x="T6" y="T7"/>
                                    </a:cxn>
                                    <a:cxn ang="0">
                                      <a:pos x="T8" y="T9"/>
                                    </a:cxn>
                                  </a:cxnLst>
                                  <a:rect l="0" t="0" r="r" b="b"/>
                                  <a:pathLst>
                                    <a:path w="73" h="69">
                                      <a:moveTo>
                                        <a:pt x="73" y="0"/>
                                      </a:moveTo>
                                      <a:lnTo>
                                        <a:pt x="35" y="69"/>
                                      </a:lnTo>
                                      <a:lnTo>
                                        <a:pt x="0" y="0"/>
                                      </a:lnTo>
                                      <a:lnTo>
                                        <a:pt x="35" y="34"/>
                                      </a:lnTo>
                                      <a:lnTo>
                                        <a:pt x="73"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635" name="Line 292"/>
                              <wps:cNvCnPr/>
                              <wps:spPr bwMode="auto">
                                <a:xfrm>
                                  <a:off x="392430" y="1952625"/>
                                  <a:ext cx="319405"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36" name="Line 293"/>
                              <wps:cNvCnPr/>
                              <wps:spPr bwMode="auto">
                                <a:xfrm flipH="1">
                                  <a:off x="528955" y="2407285"/>
                                  <a:ext cx="39497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37" name="Line 294"/>
                              <wps:cNvCnPr/>
                              <wps:spPr bwMode="auto">
                                <a:xfrm>
                                  <a:off x="621665" y="1952625"/>
                                  <a:ext cx="635" cy="45466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38" name="Freeform 295"/>
                              <wps:cNvSpPr>
                                <a:spLocks/>
                              </wps:cNvSpPr>
                              <wps:spPr bwMode="auto">
                                <a:xfrm>
                                  <a:off x="596900" y="1952625"/>
                                  <a:ext cx="46355" cy="43815"/>
                                </a:xfrm>
                                <a:custGeom>
                                  <a:avLst/>
                                  <a:gdLst>
                                    <a:gd name="T0" fmla="*/ 73 w 73"/>
                                    <a:gd name="T1" fmla="*/ 69 h 69"/>
                                    <a:gd name="T2" fmla="*/ 39 w 73"/>
                                    <a:gd name="T3" fmla="*/ 0 h 69"/>
                                    <a:gd name="T4" fmla="*/ 0 w 73"/>
                                    <a:gd name="T5" fmla="*/ 69 h 69"/>
                                    <a:gd name="T6" fmla="*/ 39 w 73"/>
                                    <a:gd name="T7" fmla="*/ 35 h 69"/>
                                    <a:gd name="T8" fmla="*/ 73 w 73"/>
                                    <a:gd name="T9" fmla="*/ 69 h 69"/>
                                  </a:gdLst>
                                  <a:ahLst/>
                                  <a:cxnLst>
                                    <a:cxn ang="0">
                                      <a:pos x="T0" y="T1"/>
                                    </a:cxn>
                                    <a:cxn ang="0">
                                      <a:pos x="T2" y="T3"/>
                                    </a:cxn>
                                    <a:cxn ang="0">
                                      <a:pos x="T4" y="T5"/>
                                    </a:cxn>
                                    <a:cxn ang="0">
                                      <a:pos x="T6" y="T7"/>
                                    </a:cxn>
                                    <a:cxn ang="0">
                                      <a:pos x="T8" y="T9"/>
                                    </a:cxn>
                                  </a:cxnLst>
                                  <a:rect l="0" t="0" r="r" b="b"/>
                                  <a:pathLst>
                                    <a:path w="73" h="69">
                                      <a:moveTo>
                                        <a:pt x="73" y="69"/>
                                      </a:moveTo>
                                      <a:lnTo>
                                        <a:pt x="39" y="0"/>
                                      </a:lnTo>
                                      <a:lnTo>
                                        <a:pt x="0" y="69"/>
                                      </a:lnTo>
                                      <a:lnTo>
                                        <a:pt x="39" y="35"/>
                                      </a:lnTo>
                                      <a:lnTo>
                                        <a:pt x="73" y="69"/>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639" name="Freeform 296"/>
                              <wps:cNvSpPr>
                                <a:spLocks/>
                              </wps:cNvSpPr>
                              <wps:spPr bwMode="auto">
                                <a:xfrm>
                                  <a:off x="596900" y="2363470"/>
                                  <a:ext cx="46355" cy="43815"/>
                                </a:xfrm>
                                <a:custGeom>
                                  <a:avLst/>
                                  <a:gdLst>
                                    <a:gd name="T0" fmla="*/ 73 w 73"/>
                                    <a:gd name="T1" fmla="*/ 0 h 69"/>
                                    <a:gd name="T2" fmla="*/ 39 w 73"/>
                                    <a:gd name="T3" fmla="*/ 69 h 69"/>
                                    <a:gd name="T4" fmla="*/ 0 w 73"/>
                                    <a:gd name="T5" fmla="*/ 0 h 69"/>
                                    <a:gd name="T6" fmla="*/ 39 w 73"/>
                                    <a:gd name="T7" fmla="*/ 34 h 69"/>
                                    <a:gd name="T8" fmla="*/ 73 w 73"/>
                                    <a:gd name="T9" fmla="*/ 0 h 69"/>
                                  </a:gdLst>
                                  <a:ahLst/>
                                  <a:cxnLst>
                                    <a:cxn ang="0">
                                      <a:pos x="T0" y="T1"/>
                                    </a:cxn>
                                    <a:cxn ang="0">
                                      <a:pos x="T2" y="T3"/>
                                    </a:cxn>
                                    <a:cxn ang="0">
                                      <a:pos x="T4" y="T5"/>
                                    </a:cxn>
                                    <a:cxn ang="0">
                                      <a:pos x="T6" y="T7"/>
                                    </a:cxn>
                                    <a:cxn ang="0">
                                      <a:pos x="T8" y="T9"/>
                                    </a:cxn>
                                  </a:cxnLst>
                                  <a:rect l="0" t="0" r="r" b="b"/>
                                  <a:pathLst>
                                    <a:path w="73" h="69">
                                      <a:moveTo>
                                        <a:pt x="73" y="0"/>
                                      </a:moveTo>
                                      <a:lnTo>
                                        <a:pt x="39" y="69"/>
                                      </a:lnTo>
                                      <a:lnTo>
                                        <a:pt x="0" y="0"/>
                                      </a:lnTo>
                                      <a:lnTo>
                                        <a:pt x="39" y="34"/>
                                      </a:lnTo>
                                      <a:lnTo>
                                        <a:pt x="73"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640" name="Freeform 297"/>
                              <wps:cNvSpPr>
                                <a:spLocks/>
                              </wps:cNvSpPr>
                              <wps:spPr bwMode="auto">
                                <a:xfrm>
                                  <a:off x="1209040" y="3438525"/>
                                  <a:ext cx="462915" cy="149225"/>
                                </a:xfrm>
                                <a:custGeom>
                                  <a:avLst/>
                                  <a:gdLst>
                                    <a:gd name="T0" fmla="*/ 38 w 729"/>
                                    <a:gd name="T1" fmla="*/ 88 h 235"/>
                                    <a:gd name="T2" fmla="*/ 11 w 729"/>
                                    <a:gd name="T3" fmla="*/ 104 h 235"/>
                                    <a:gd name="T4" fmla="*/ 3 w 729"/>
                                    <a:gd name="T5" fmla="*/ 115 h 235"/>
                                    <a:gd name="T6" fmla="*/ 0 w 729"/>
                                    <a:gd name="T7" fmla="*/ 131 h 235"/>
                                    <a:gd name="T8" fmla="*/ 3 w 729"/>
                                    <a:gd name="T9" fmla="*/ 146 h 235"/>
                                    <a:gd name="T10" fmla="*/ 11 w 729"/>
                                    <a:gd name="T11" fmla="*/ 162 h 235"/>
                                    <a:gd name="T12" fmla="*/ 26 w 729"/>
                                    <a:gd name="T13" fmla="*/ 169 h 235"/>
                                    <a:gd name="T14" fmla="*/ 42 w 729"/>
                                    <a:gd name="T15" fmla="*/ 173 h 235"/>
                                    <a:gd name="T16" fmla="*/ 376 w 729"/>
                                    <a:gd name="T17" fmla="*/ 235 h 235"/>
                                    <a:gd name="T18" fmla="*/ 729 w 729"/>
                                    <a:gd name="T19" fmla="*/ 235 h 235"/>
                                    <a:gd name="T20" fmla="*/ 729 w 729"/>
                                    <a:gd name="T21" fmla="*/ 0 h 235"/>
                                    <a:gd name="T22" fmla="*/ 372 w 729"/>
                                    <a:gd name="T23" fmla="*/ 0 h 235"/>
                                    <a:gd name="T24" fmla="*/ 38 w 729"/>
                                    <a:gd name="T25" fmla="*/ 88 h 2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29" h="235">
                                      <a:moveTo>
                                        <a:pt x="38" y="88"/>
                                      </a:moveTo>
                                      <a:lnTo>
                                        <a:pt x="11" y="104"/>
                                      </a:lnTo>
                                      <a:lnTo>
                                        <a:pt x="3" y="115"/>
                                      </a:lnTo>
                                      <a:lnTo>
                                        <a:pt x="0" y="131"/>
                                      </a:lnTo>
                                      <a:lnTo>
                                        <a:pt x="3" y="146"/>
                                      </a:lnTo>
                                      <a:lnTo>
                                        <a:pt x="11" y="162"/>
                                      </a:lnTo>
                                      <a:lnTo>
                                        <a:pt x="26" y="169"/>
                                      </a:lnTo>
                                      <a:lnTo>
                                        <a:pt x="42" y="173"/>
                                      </a:lnTo>
                                      <a:lnTo>
                                        <a:pt x="376" y="235"/>
                                      </a:lnTo>
                                      <a:lnTo>
                                        <a:pt x="729" y="235"/>
                                      </a:lnTo>
                                      <a:lnTo>
                                        <a:pt x="729" y="0"/>
                                      </a:lnTo>
                                      <a:lnTo>
                                        <a:pt x="372" y="0"/>
                                      </a:lnTo>
                                      <a:lnTo>
                                        <a:pt x="38" y="88"/>
                                      </a:lnTo>
                                      <a:close/>
                                    </a:path>
                                  </a:pathLst>
                                </a:custGeom>
                                <a:solidFill>
                                  <a:srgbClr val="0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41" name="Freeform 298"/>
                              <wps:cNvSpPr>
                                <a:spLocks/>
                              </wps:cNvSpPr>
                              <wps:spPr bwMode="auto">
                                <a:xfrm>
                                  <a:off x="1203960" y="3433445"/>
                                  <a:ext cx="470535" cy="158750"/>
                                </a:xfrm>
                                <a:custGeom>
                                  <a:avLst/>
                                  <a:gdLst>
                                    <a:gd name="T0" fmla="*/ 42 w 741"/>
                                    <a:gd name="T1" fmla="*/ 89 h 250"/>
                                    <a:gd name="T2" fmla="*/ 15 w 741"/>
                                    <a:gd name="T3" fmla="*/ 108 h 250"/>
                                    <a:gd name="T4" fmla="*/ 4 w 741"/>
                                    <a:gd name="T5" fmla="*/ 120 h 250"/>
                                    <a:gd name="T6" fmla="*/ 0 w 741"/>
                                    <a:gd name="T7" fmla="*/ 139 h 250"/>
                                    <a:gd name="T8" fmla="*/ 4 w 741"/>
                                    <a:gd name="T9" fmla="*/ 158 h 250"/>
                                    <a:gd name="T10" fmla="*/ 15 w 741"/>
                                    <a:gd name="T11" fmla="*/ 173 h 250"/>
                                    <a:gd name="T12" fmla="*/ 31 w 741"/>
                                    <a:gd name="T13" fmla="*/ 185 h 250"/>
                                    <a:gd name="T14" fmla="*/ 50 w 741"/>
                                    <a:gd name="T15" fmla="*/ 189 h 250"/>
                                    <a:gd name="T16" fmla="*/ 384 w 741"/>
                                    <a:gd name="T17" fmla="*/ 250 h 250"/>
                                    <a:gd name="T18" fmla="*/ 741 w 741"/>
                                    <a:gd name="T19" fmla="*/ 247 h 250"/>
                                    <a:gd name="T20" fmla="*/ 741 w 741"/>
                                    <a:gd name="T21" fmla="*/ 4 h 250"/>
                                    <a:gd name="T22" fmla="*/ 380 w 741"/>
                                    <a:gd name="T23" fmla="*/ 0 h 250"/>
                                    <a:gd name="T24" fmla="*/ 42 w 741"/>
                                    <a:gd name="T25" fmla="*/ 89 h 250"/>
                                    <a:gd name="T26" fmla="*/ 50 w 741"/>
                                    <a:gd name="T27" fmla="*/ 104 h 250"/>
                                    <a:gd name="T28" fmla="*/ 384 w 741"/>
                                    <a:gd name="T29" fmla="*/ 16 h 250"/>
                                    <a:gd name="T30" fmla="*/ 380 w 741"/>
                                    <a:gd name="T31" fmla="*/ 16 h 250"/>
                                    <a:gd name="T32" fmla="*/ 737 w 741"/>
                                    <a:gd name="T33" fmla="*/ 16 h 250"/>
                                    <a:gd name="T34" fmla="*/ 729 w 741"/>
                                    <a:gd name="T35" fmla="*/ 8 h 250"/>
                                    <a:gd name="T36" fmla="*/ 729 w 741"/>
                                    <a:gd name="T37" fmla="*/ 243 h 250"/>
                                    <a:gd name="T38" fmla="*/ 737 w 741"/>
                                    <a:gd name="T39" fmla="*/ 235 h 250"/>
                                    <a:gd name="T40" fmla="*/ 384 w 741"/>
                                    <a:gd name="T41" fmla="*/ 235 h 250"/>
                                    <a:gd name="T42" fmla="*/ 50 w 741"/>
                                    <a:gd name="T43" fmla="*/ 173 h 250"/>
                                    <a:gd name="T44" fmla="*/ 34 w 741"/>
                                    <a:gd name="T45" fmla="*/ 170 h 250"/>
                                    <a:gd name="T46" fmla="*/ 38 w 741"/>
                                    <a:gd name="T47" fmla="*/ 170 h 250"/>
                                    <a:gd name="T48" fmla="*/ 23 w 741"/>
                                    <a:gd name="T49" fmla="*/ 162 h 250"/>
                                    <a:gd name="T50" fmla="*/ 27 w 741"/>
                                    <a:gd name="T51" fmla="*/ 166 h 250"/>
                                    <a:gd name="T52" fmla="*/ 19 w 741"/>
                                    <a:gd name="T53" fmla="*/ 150 h 250"/>
                                    <a:gd name="T54" fmla="*/ 19 w 741"/>
                                    <a:gd name="T55" fmla="*/ 154 h 250"/>
                                    <a:gd name="T56" fmla="*/ 15 w 741"/>
                                    <a:gd name="T57" fmla="*/ 139 h 250"/>
                                    <a:gd name="T58" fmla="*/ 19 w 741"/>
                                    <a:gd name="T59" fmla="*/ 123 h 250"/>
                                    <a:gd name="T60" fmla="*/ 19 w 741"/>
                                    <a:gd name="T61" fmla="*/ 127 h 250"/>
                                    <a:gd name="T62" fmla="*/ 27 w 741"/>
                                    <a:gd name="T63" fmla="*/ 116 h 250"/>
                                    <a:gd name="T64" fmla="*/ 23 w 741"/>
                                    <a:gd name="T65" fmla="*/ 120 h 250"/>
                                    <a:gd name="T66" fmla="*/ 50 w 741"/>
                                    <a:gd name="T67" fmla="*/ 104 h 250"/>
                                    <a:gd name="T68" fmla="*/ 42 w 741"/>
                                    <a:gd name="T69" fmla="*/ 89 h 2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741" h="250">
                                      <a:moveTo>
                                        <a:pt x="42" y="89"/>
                                      </a:moveTo>
                                      <a:lnTo>
                                        <a:pt x="15" y="108"/>
                                      </a:lnTo>
                                      <a:lnTo>
                                        <a:pt x="4" y="120"/>
                                      </a:lnTo>
                                      <a:lnTo>
                                        <a:pt x="0" y="139"/>
                                      </a:lnTo>
                                      <a:lnTo>
                                        <a:pt x="4" y="158"/>
                                      </a:lnTo>
                                      <a:lnTo>
                                        <a:pt x="15" y="173"/>
                                      </a:lnTo>
                                      <a:lnTo>
                                        <a:pt x="31" y="185"/>
                                      </a:lnTo>
                                      <a:lnTo>
                                        <a:pt x="50" y="189"/>
                                      </a:lnTo>
                                      <a:lnTo>
                                        <a:pt x="384" y="250"/>
                                      </a:lnTo>
                                      <a:lnTo>
                                        <a:pt x="741" y="247"/>
                                      </a:lnTo>
                                      <a:lnTo>
                                        <a:pt x="741" y="4"/>
                                      </a:lnTo>
                                      <a:lnTo>
                                        <a:pt x="380" y="0"/>
                                      </a:lnTo>
                                      <a:lnTo>
                                        <a:pt x="42" y="89"/>
                                      </a:lnTo>
                                      <a:lnTo>
                                        <a:pt x="50" y="104"/>
                                      </a:lnTo>
                                      <a:lnTo>
                                        <a:pt x="384" y="16"/>
                                      </a:lnTo>
                                      <a:lnTo>
                                        <a:pt x="380" y="16"/>
                                      </a:lnTo>
                                      <a:lnTo>
                                        <a:pt x="737" y="16"/>
                                      </a:lnTo>
                                      <a:lnTo>
                                        <a:pt x="729" y="8"/>
                                      </a:lnTo>
                                      <a:lnTo>
                                        <a:pt x="729" y="243"/>
                                      </a:lnTo>
                                      <a:lnTo>
                                        <a:pt x="737" y="235"/>
                                      </a:lnTo>
                                      <a:lnTo>
                                        <a:pt x="384" y="235"/>
                                      </a:lnTo>
                                      <a:lnTo>
                                        <a:pt x="50" y="173"/>
                                      </a:lnTo>
                                      <a:lnTo>
                                        <a:pt x="34" y="170"/>
                                      </a:lnTo>
                                      <a:lnTo>
                                        <a:pt x="38" y="170"/>
                                      </a:lnTo>
                                      <a:lnTo>
                                        <a:pt x="23" y="162"/>
                                      </a:lnTo>
                                      <a:lnTo>
                                        <a:pt x="27" y="166"/>
                                      </a:lnTo>
                                      <a:lnTo>
                                        <a:pt x="19" y="150"/>
                                      </a:lnTo>
                                      <a:lnTo>
                                        <a:pt x="19" y="154"/>
                                      </a:lnTo>
                                      <a:lnTo>
                                        <a:pt x="15" y="139"/>
                                      </a:lnTo>
                                      <a:lnTo>
                                        <a:pt x="19" y="123"/>
                                      </a:lnTo>
                                      <a:lnTo>
                                        <a:pt x="19" y="127"/>
                                      </a:lnTo>
                                      <a:lnTo>
                                        <a:pt x="27" y="116"/>
                                      </a:lnTo>
                                      <a:lnTo>
                                        <a:pt x="23" y="120"/>
                                      </a:lnTo>
                                      <a:lnTo>
                                        <a:pt x="50" y="104"/>
                                      </a:lnTo>
                                      <a:lnTo>
                                        <a:pt x="42"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42" name="Freeform 299"/>
                              <wps:cNvSpPr>
                                <a:spLocks/>
                              </wps:cNvSpPr>
                              <wps:spPr bwMode="auto">
                                <a:xfrm>
                                  <a:off x="1001395" y="3174365"/>
                                  <a:ext cx="173355" cy="694055"/>
                                </a:xfrm>
                                <a:custGeom>
                                  <a:avLst/>
                                  <a:gdLst>
                                    <a:gd name="T0" fmla="*/ 273 w 273"/>
                                    <a:gd name="T1" fmla="*/ 1093 h 1093"/>
                                    <a:gd name="T2" fmla="*/ 0 w 273"/>
                                    <a:gd name="T3" fmla="*/ 1093 h 1093"/>
                                    <a:gd name="T4" fmla="*/ 0 w 273"/>
                                    <a:gd name="T5" fmla="*/ 608 h 1093"/>
                                    <a:gd name="T6" fmla="*/ 104 w 273"/>
                                    <a:gd name="T7" fmla="*/ 608 h 1093"/>
                                    <a:gd name="T8" fmla="*/ 127 w 273"/>
                                    <a:gd name="T9" fmla="*/ 604 h 1093"/>
                                    <a:gd name="T10" fmla="*/ 146 w 273"/>
                                    <a:gd name="T11" fmla="*/ 589 h 1093"/>
                                    <a:gd name="T12" fmla="*/ 162 w 273"/>
                                    <a:gd name="T13" fmla="*/ 570 h 1093"/>
                                    <a:gd name="T14" fmla="*/ 165 w 273"/>
                                    <a:gd name="T15" fmla="*/ 547 h 1093"/>
                                    <a:gd name="T16" fmla="*/ 162 w 273"/>
                                    <a:gd name="T17" fmla="*/ 524 h 1093"/>
                                    <a:gd name="T18" fmla="*/ 146 w 273"/>
                                    <a:gd name="T19" fmla="*/ 501 h 1093"/>
                                    <a:gd name="T20" fmla="*/ 127 w 273"/>
                                    <a:gd name="T21" fmla="*/ 485 h 1093"/>
                                    <a:gd name="T22" fmla="*/ 104 w 273"/>
                                    <a:gd name="T23" fmla="*/ 481 h 1093"/>
                                    <a:gd name="T24" fmla="*/ 0 w 273"/>
                                    <a:gd name="T25" fmla="*/ 481 h 1093"/>
                                    <a:gd name="T26" fmla="*/ 0 w 273"/>
                                    <a:gd name="T27" fmla="*/ 0 h 1093"/>
                                    <a:gd name="T28" fmla="*/ 273 w 273"/>
                                    <a:gd name="T29" fmla="*/ 0 h 1093"/>
                                    <a:gd name="T30" fmla="*/ 273 w 273"/>
                                    <a:gd name="T31" fmla="*/ 1093 h 10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73" h="1093">
                                      <a:moveTo>
                                        <a:pt x="273" y="1093"/>
                                      </a:moveTo>
                                      <a:lnTo>
                                        <a:pt x="0" y="1093"/>
                                      </a:lnTo>
                                      <a:lnTo>
                                        <a:pt x="0" y="608"/>
                                      </a:lnTo>
                                      <a:lnTo>
                                        <a:pt x="104" y="608"/>
                                      </a:lnTo>
                                      <a:lnTo>
                                        <a:pt x="127" y="604"/>
                                      </a:lnTo>
                                      <a:lnTo>
                                        <a:pt x="146" y="589"/>
                                      </a:lnTo>
                                      <a:lnTo>
                                        <a:pt x="162" y="570"/>
                                      </a:lnTo>
                                      <a:lnTo>
                                        <a:pt x="165" y="547"/>
                                      </a:lnTo>
                                      <a:lnTo>
                                        <a:pt x="162" y="524"/>
                                      </a:lnTo>
                                      <a:lnTo>
                                        <a:pt x="146" y="501"/>
                                      </a:lnTo>
                                      <a:lnTo>
                                        <a:pt x="127" y="485"/>
                                      </a:lnTo>
                                      <a:lnTo>
                                        <a:pt x="104" y="481"/>
                                      </a:lnTo>
                                      <a:lnTo>
                                        <a:pt x="0" y="481"/>
                                      </a:lnTo>
                                      <a:lnTo>
                                        <a:pt x="0" y="0"/>
                                      </a:lnTo>
                                      <a:lnTo>
                                        <a:pt x="273" y="0"/>
                                      </a:lnTo>
                                      <a:lnTo>
                                        <a:pt x="273" y="1093"/>
                                      </a:lnTo>
                                      <a:close/>
                                    </a:path>
                                  </a:pathLst>
                                </a:custGeom>
                                <a:solidFill>
                                  <a:srgbClr val="FF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43" name="Freeform 300"/>
                              <wps:cNvSpPr>
                                <a:spLocks/>
                              </wps:cNvSpPr>
                              <wps:spPr bwMode="auto">
                                <a:xfrm>
                                  <a:off x="996950" y="3169920"/>
                                  <a:ext cx="182880" cy="703580"/>
                                </a:xfrm>
                                <a:custGeom>
                                  <a:avLst/>
                                  <a:gdLst>
                                    <a:gd name="T0" fmla="*/ 280 w 288"/>
                                    <a:gd name="T1" fmla="*/ 1093 h 1108"/>
                                    <a:gd name="T2" fmla="*/ 15 w 288"/>
                                    <a:gd name="T3" fmla="*/ 1100 h 1108"/>
                                    <a:gd name="T4" fmla="*/ 7 w 288"/>
                                    <a:gd name="T5" fmla="*/ 623 h 1108"/>
                                    <a:gd name="T6" fmla="*/ 134 w 288"/>
                                    <a:gd name="T7" fmla="*/ 619 h 1108"/>
                                    <a:gd name="T8" fmla="*/ 157 w 288"/>
                                    <a:gd name="T9" fmla="*/ 604 h 1108"/>
                                    <a:gd name="T10" fmla="*/ 176 w 288"/>
                                    <a:gd name="T11" fmla="*/ 581 h 1108"/>
                                    <a:gd name="T12" fmla="*/ 180 w 288"/>
                                    <a:gd name="T13" fmla="*/ 554 h 1108"/>
                                    <a:gd name="T14" fmla="*/ 176 w 288"/>
                                    <a:gd name="T15" fmla="*/ 527 h 1108"/>
                                    <a:gd name="T16" fmla="*/ 157 w 288"/>
                                    <a:gd name="T17" fmla="*/ 500 h 1108"/>
                                    <a:gd name="T18" fmla="*/ 134 w 288"/>
                                    <a:gd name="T19" fmla="*/ 484 h 1108"/>
                                    <a:gd name="T20" fmla="*/ 7 w 288"/>
                                    <a:gd name="T21" fmla="*/ 481 h 1108"/>
                                    <a:gd name="T22" fmla="*/ 15 w 288"/>
                                    <a:gd name="T23" fmla="*/ 7 h 1108"/>
                                    <a:gd name="T24" fmla="*/ 280 w 288"/>
                                    <a:gd name="T25" fmla="*/ 15 h 1108"/>
                                    <a:gd name="T26" fmla="*/ 272 w 288"/>
                                    <a:gd name="T27" fmla="*/ 1100 h 1108"/>
                                    <a:gd name="T28" fmla="*/ 288 w 288"/>
                                    <a:gd name="T29" fmla="*/ 7 h 1108"/>
                                    <a:gd name="T30" fmla="*/ 284 w 288"/>
                                    <a:gd name="T31" fmla="*/ 3 h 1108"/>
                                    <a:gd name="T32" fmla="*/ 280 w 288"/>
                                    <a:gd name="T33" fmla="*/ 0 h 1108"/>
                                    <a:gd name="T34" fmla="*/ 4 w 288"/>
                                    <a:gd name="T35" fmla="*/ 0 h 1108"/>
                                    <a:gd name="T36" fmla="*/ 0 w 288"/>
                                    <a:gd name="T37" fmla="*/ 3 h 1108"/>
                                    <a:gd name="T38" fmla="*/ 0 w 288"/>
                                    <a:gd name="T39" fmla="*/ 488 h 1108"/>
                                    <a:gd name="T40" fmla="*/ 4 w 288"/>
                                    <a:gd name="T41" fmla="*/ 492 h 1108"/>
                                    <a:gd name="T42" fmla="*/ 7 w 288"/>
                                    <a:gd name="T43" fmla="*/ 496 h 1108"/>
                                    <a:gd name="T44" fmla="*/ 134 w 288"/>
                                    <a:gd name="T45" fmla="*/ 500 h 1108"/>
                                    <a:gd name="T46" fmla="*/ 149 w 288"/>
                                    <a:gd name="T47" fmla="*/ 515 h 1108"/>
                                    <a:gd name="T48" fmla="*/ 161 w 288"/>
                                    <a:gd name="T49" fmla="*/ 535 h 1108"/>
                                    <a:gd name="T50" fmla="*/ 165 w 288"/>
                                    <a:gd name="T51" fmla="*/ 554 h 1108"/>
                                    <a:gd name="T52" fmla="*/ 161 w 288"/>
                                    <a:gd name="T53" fmla="*/ 573 h 1108"/>
                                    <a:gd name="T54" fmla="*/ 149 w 288"/>
                                    <a:gd name="T55" fmla="*/ 588 h 1108"/>
                                    <a:gd name="T56" fmla="*/ 134 w 288"/>
                                    <a:gd name="T57" fmla="*/ 604 h 1108"/>
                                    <a:gd name="T58" fmla="*/ 7 w 288"/>
                                    <a:gd name="T59" fmla="*/ 608 h 1108"/>
                                    <a:gd name="T60" fmla="*/ 4 w 288"/>
                                    <a:gd name="T61" fmla="*/ 611 h 1108"/>
                                    <a:gd name="T62" fmla="*/ 0 w 288"/>
                                    <a:gd name="T63" fmla="*/ 615 h 1108"/>
                                    <a:gd name="T64" fmla="*/ 0 w 288"/>
                                    <a:gd name="T65" fmla="*/ 1104 h 1108"/>
                                    <a:gd name="T66" fmla="*/ 4 w 288"/>
                                    <a:gd name="T67" fmla="*/ 1108 h 1108"/>
                                    <a:gd name="T68" fmla="*/ 280 w 288"/>
                                    <a:gd name="T69" fmla="*/ 1108 h 1108"/>
                                    <a:gd name="T70" fmla="*/ 284 w 288"/>
                                    <a:gd name="T71" fmla="*/ 1104 h 1108"/>
                                    <a:gd name="T72" fmla="*/ 288 w 288"/>
                                    <a:gd name="T73" fmla="*/ 1100 h 11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88" h="1108">
                                      <a:moveTo>
                                        <a:pt x="272" y="1100"/>
                                      </a:moveTo>
                                      <a:lnTo>
                                        <a:pt x="280" y="1093"/>
                                      </a:lnTo>
                                      <a:lnTo>
                                        <a:pt x="7" y="1093"/>
                                      </a:lnTo>
                                      <a:lnTo>
                                        <a:pt x="15" y="1100"/>
                                      </a:lnTo>
                                      <a:lnTo>
                                        <a:pt x="15" y="615"/>
                                      </a:lnTo>
                                      <a:lnTo>
                                        <a:pt x="7" y="623"/>
                                      </a:lnTo>
                                      <a:lnTo>
                                        <a:pt x="111" y="623"/>
                                      </a:lnTo>
                                      <a:lnTo>
                                        <a:pt x="134" y="619"/>
                                      </a:lnTo>
                                      <a:lnTo>
                                        <a:pt x="138" y="619"/>
                                      </a:lnTo>
                                      <a:lnTo>
                                        <a:pt x="157" y="604"/>
                                      </a:lnTo>
                                      <a:lnTo>
                                        <a:pt x="161" y="600"/>
                                      </a:lnTo>
                                      <a:lnTo>
                                        <a:pt x="176" y="581"/>
                                      </a:lnTo>
                                      <a:lnTo>
                                        <a:pt x="176" y="577"/>
                                      </a:lnTo>
                                      <a:lnTo>
                                        <a:pt x="180" y="554"/>
                                      </a:lnTo>
                                      <a:lnTo>
                                        <a:pt x="176" y="531"/>
                                      </a:lnTo>
                                      <a:lnTo>
                                        <a:pt x="176" y="527"/>
                                      </a:lnTo>
                                      <a:lnTo>
                                        <a:pt x="161" y="504"/>
                                      </a:lnTo>
                                      <a:lnTo>
                                        <a:pt x="157" y="500"/>
                                      </a:lnTo>
                                      <a:lnTo>
                                        <a:pt x="138" y="484"/>
                                      </a:lnTo>
                                      <a:lnTo>
                                        <a:pt x="134" y="484"/>
                                      </a:lnTo>
                                      <a:lnTo>
                                        <a:pt x="111" y="481"/>
                                      </a:lnTo>
                                      <a:lnTo>
                                        <a:pt x="7" y="481"/>
                                      </a:lnTo>
                                      <a:lnTo>
                                        <a:pt x="15" y="488"/>
                                      </a:lnTo>
                                      <a:lnTo>
                                        <a:pt x="15" y="7"/>
                                      </a:lnTo>
                                      <a:lnTo>
                                        <a:pt x="7" y="15"/>
                                      </a:lnTo>
                                      <a:lnTo>
                                        <a:pt x="280" y="15"/>
                                      </a:lnTo>
                                      <a:lnTo>
                                        <a:pt x="272" y="7"/>
                                      </a:lnTo>
                                      <a:lnTo>
                                        <a:pt x="272" y="1100"/>
                                      </a:lnTo>
                                      <a:lnTo>
                                        <a:pt x="288" y="1100"/>
                                      </a:lnTo>
                                      <a:lnTo>
                                        <a:pt x="288" y="7"/>
                                      </a:lnTo>
                                      <a:lnTo>
                                        <a:pt x="288" y="3"/>
                                      </a:lnTo>
                                      <a:lnTo>
                                        <a:pt x="284" y="3"/>
                                      </a:lnTo>
                                      <a:lnTo>
                                        <a:pt x="284" y="0"/>
                                      </a:lnTo>
                                      <a:lnTo>
                                        <a:pt x="280" y="0"/>
                                      </a:lnTo>
                                      <a:lnTo>
                                        <a:pt x="7" y="0"/>
                                      </a:lnTo>
                                      <a:lnTo>
                                        <a:pt x="4" y="0"/>
                                      </a:lnTo>
                                      <a:lnTo>
                                        <a:pt x="4" y="3"/>
                                      </a:lnTo>
                                      <a:lnTo>
                                        <a:pt x="0" y="3"/>
                                      </a:lnTo>
                                      <a:lnTo>
                                        <a:pt x="0" y="7"/>
                                      </a:lnTo>
                                      <a:lnTo>
                                        <a:pt x="0" y="488"/>
                                      </a:lnTo>
                                      <a:lnTo>
                                        <a:pt x="0" y="492"/>
                                      </a:lnTo>
                                      <a:lnTo>
                                        <a:pt x="4" y="492"/>
                                      </a:lnTo>
                                      <a:lnTo>
                                        <a:pt x="4" y="496"/>
                                      </a:lnTo>
                                      <a:lnTo>
                                        <a:pt x="7" y="496"/>
                                      </a:lnTo>
                                      <a:lnTo>
                                        <a:pt x="111" y="496"/>
                                      </a:lnTo>
                                      <a:lnTo>
                                        <a:pt x="134" y="500"/>
                                      </a:lnTo>
                                      <a:lnTo>
                                        <a:pt x="130" y="500"/>
                                      </a:lnTo>
                                      <a:lnTo>
                                        <a:pt x="149" y="515"/>
                                      </a:lnTo>
                                      <a:lnTo>
                                        <a:pt x="146" y="511"/>
                                      </a:lnTo>
                                      <a:lnTo>
                                        <a:pt x="161" y="535"/>
                                      </a:lnTo>
                                      <a:lnTo>
                                        <a:pt x="161" y="531"/>
                                      </a:lnTo>
                                      <a:lnTo>
                                        <a:pt x="165" y="554"/>
                                      </a:lnTo>
                                      <a:lnTo>
                                        <a:pt x="161" y="577"/>
                                      </a:lnTo>
                                      <a:lnTo>
                                        <a:pt x="161" y="573"/>
                                      </a:lnTo>
                                      <a:lnTo>
                                        <a:pt x="146" y="592"/>
                                      </a:lnTo>
                                      <a:lnTo>
                                        <a:pt x="149" y="588"/>
                                      </a:lnTo>
                                      <a:lnTo>
                                        <a:pt x="130" y="604"/>
                                      </a:lnTo>
                                      <a:lnTo>
                                        <a:pt x="134" y="604"/>
                                      </a:lnTo>
                                      <a:lnTo>
                                        <a:pt x="111" y="608"/>
                                      </a:lnTo>
                                      <a:lnTo>
                                        <a:pt x="7" y="608"/>
                                      </a:lnTo>
                                      <a:lnTo>
                                        <a:pt x="4" y="608"/>
                                      </a:lnTo>
                                      <a:lnTo>
                                        <a:pt x="4" y="611"/>
                                      </a:lnTo>
                                      <a:lnTo>
                                        <a:pt x="0" y="611"/>
                                      </a:lnTo>
                                      <a:lnTo>
                                        <a:pt x="0" y="615"/>
                                      </a:lnTo>
                                      <a:lnTo>
                                        <a:pt x="0" y="1100"/>
                                      </a:lnTo>
                                      <a:lnTo>
                                        <a:pt x="0" y="1104"/>
                                      </a:lnTo>
                                      <a:lnTo>
                                        <a:pt x="4" y="1104"/>
                                      </a:lnTo>
                                      <a:lnTo>
                                        <a:pt x="4" y="1108"/>
                                      </a:lnTo>
                                      <a:lnTo>
                                        <a:pt x="7" y="1108"/>
                                      </a:lnTo>
                                      <a:lnTo>
                                        <a:pt x="280" y="1108"/>
                                      </a:lnTo>
                                      <a:lnTo>
                                        <a:pt x="284" y="1108"/>
                                      </a:lnTo>
                                      <a:lnTo>
                                        <a:pt x="284" y="1104"/>
                                      </a:lnTo>
                                      <a:lnTo>
                                        <a:pt x="288" y="1104"/>
                                      </a:lnTo>
                                      <a:lnTo>
                                        <a:pt x="288" y="1100"/>
                                      </a:lnTo>
                                      <a:lnTo>
                                        <a:pt x="272" y="11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44" name="Line 301"/>
                              <wps:cNvCnPr/>
                              <wps:spPr bwMode="auto">
                                <a:xfrm flipH="1">
                                  <a:off x="1198880" y="2815590"/>
                                  <a:ext cx="621665" cy="3879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45" name="Freeform 302"/>
                              <wps:cNvSpPr>
                                <a:spLocks/>
                              </wps:cNvSpPr>
                              <wps:spPr bwMode="auto">
                                <a:xfrm>
                                  <a:off x="1198880" y="3159760"/>
                                  <a:ext cx="51435" cy="43815"/>
                                </a:xfrm>
                                <a:custGeom>
                                  <a:avLst/>
                                  <a:gdLst>
                                    <a:gd name="T0" fmla="*/ 81 w 81"/>
                                    <a:gd name="T1" fmla="*/ 62 h 69"/>
                                    <a:gd name="T2" fmla="*/ 0 w 81"/>
                                    <a:gd name="T3" fmla="*/ 69 h 69"/>
                                    <a:gd name="T4" fmla="*/ 42 w 81"/>
                                    <a:gd name="T5" fmla="*/ 0 h 69"/>
                                    <a:gd name="T6" fmla="*/ 31 w 81"/>
                                    <a:gd name="T7" fmla="*/ 50 h 69"/>
                                    <a:gd name="T8" fmla="*/ 81 w 81"/>
                                    <a:gd name="T9" fmla="*/ 62 h 69"/>
                                  </a:gdLst>
                                  <a:ahLst/>
                                  <a:cxnLst>
                                    <a:cxn ang="0">
                                      <a:pos x="T0" y="T1"/>
                                    </a:cxn>
                                    <a:cxn ang="0">
                                      <a:pos x="T2" y="T3"/>
                                    </a:cxn>
                                    <a:cxn ang="0">
                                      <a:pos x="T4" y="T5"/>
                                    </a:cxn>
                                    <a:cxn ang="0">
                                      <a:pos x="T6" y="T7"/>
                                    </a:cxn>
                                    <a:cxn ang="0">
                                      <a:pos x="T8" y="T9"/>
                                    </a:cxn>
                                  </a:cxnLst>
                                  <a:rect l="0" t="0" r="r" b="b"/>
                                  <a:pathLst>
                                    <a:path w="81" h="69">
                                      <a:moveTo>
                                        <a:pt x="81" y="62"/>
                                      </a:moveTo>
                                      <a:lnTo>
                                        <a:pt x="0" y="69"/>
                                      </a:lnTo>
                                      <a:lnTo>
                                        <a:pt x="42" y="0"/>
                                      </a:lnTo>
                                      <a:lnTo>
                                        <a:pt x="31" y="50"/>
                                      </a:lnTo>
                                      <a:lnTo>
                                        <a:pt x="81" y="62"/>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646" name="Line 303"/>
                              <wps:cNvCnPr/>
                              <wps:spPr bwMode="auto">
                                <a:xfrm flipH="1">
                                  <a:off x="1710690" y="3531235"/>
                                  <a:ext cx="44831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47" name="Freeform 304"/>
                              <wps:cNvSpPr>
                                <a:spLocks/>
                              </wps:cNvSpPr>
                              <wps:spPr bwMode="auto">
                                <a:xfrm>
                                  <a:off x="1710690" y="3509645"/>
                                  <a:ext cx="43815" cy="43815"/>
                                </a:xfrm>
                                <a:custGeom>
                                  <a:avLst/>
                                  <a:gdLst>
                                    <a:gd name="T0" fmla="*/ 69 w 69"/>
                                    <a:gd name="T1" fmla="*/ 69 h 69"/>
                                    <a:gd name="T2" fmla="*/ 0 w 69"/>
                                    <a:gd name="T3" fmla="*/ 34 h 69"/>
                                    <a:gd name="T4" fmla="*/ 69 w 69"/>
                                    <a:gd name="T5" fmla="*/ 0 h 69"/>
                                    <a:gd name="T6" fmla="*/ 35 w 69"/>
                                    <a:gd name="T7" fmla="*/ 34 h 69"/>
                                    <a:gd name="T8" fmla="*/ 69 w 69"/>
                                    <a:gd name="T9" fmla="*/ 69 h 69"/>
                                  </a:gdLst>
                                  <a:ahLst/>
                                  <a:cxnLst>
                                    <a:cxn ang="0">
                                      <a:pos x="T0" y="T1"/>
                                    </a:cxn>
                                    <a:cxn ang="0">
                                      <a:pos x="T2" y="T3"/>
                                    </a:cxn>
                                    <a:cxn ang="0">
                                      <a:pos x="T4" y="T5"/>
                                    </a:cxn>
                                    <a:cxn ang="0">
                                      <a:pos x="T6" y="T7"/>
                                    </a:cxn>
                                    <a:cxn ang="0">
                                      <a:pos x="T8" y="T9"/>
                                    </a:cxn>
                                  </a:cxnLst>
                                  <a:rect l="0" t="0" r="r" b="b"/>
                                  <a:pathLst>
                                    <a:path w="69" h="69">
                                      <a:moveTo>
                                        <a:pt x="69" y="69"/>
                                      </a:moveTo>
                                      <a:lnTo>
                                        <a:pt x="0" y="34"/>
                                      </a:lnTo>
                                      <a:lnTo>
                                        <a:pt x="69" y="0"/>
                                      </a:lnTo>
                                      <a:lnTo>
                                        <a:pt x="35" y="34"/>
                                      </a:lnTo>
                                      <a:lnTo>
                                        <a:pt x="69" y="69"/>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648" name="Line 305"/>
                              <wps:cNvCnPr/>
                              <wps:spPr bwMode="auto">
                                <a:xfrm flipV="1">
                                  <a:off x="2644140" y="2089785"/>
                                  <a:ext cx="635" cy="26098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649" name="Freeform 306"/>
                              <wps:cNvSpPr>
                                <a:spLocks/>
                              </wps:cNvSpPr>
                              <wps:spPr bwMode="auto">
                                <a:xfrm>
                                  <a:off x="2622550" y="2089785"/>
                                  <a:ext cx="43815" cy="43815"/>
                                </a:xfrm>
                                <a:custGeom>
                                  <a:avLst/>
                                  <a:gdLst>
                                    <a:gd name="T0" fmla="*/ 0 w 69"/>
                                    <a:gd name="T1" fmla="*/ 69 h 69"/>
                                    <a:gd name="T2" fmla="*/ 34 w 69"/>
                                    <a:gd name="T3" fmla="*/ 0 h 69"/>
                                    <a:gd name="T4" fmla="*/ 69 w 69"/>
                                    <a:gd name="T5" fmla="*/ 69 h 69"/>
                                    <a:gd name="T6" fmla="*/ 34 w 69"/>
                                    <a:gd name="T7" fmla="*/ 34 h 69"/>
                                    <a:gd name="T8" fmla="*/ 0 w 69"/>
                                    <a:gd name="T9" fmla="*/ 69 h 69"/>
                                  </a:gdLst>
                                  <a:ahLst/>
                                  <a:cxnLst>
                                    <a:cxn ang="0">
                                      <a:pos x="T0" y="T1"/>
                                    </a:cxn>
                                    <a:cxn ang="0">
                                      <a:pos x="T2" y="T3"/>
                                    </a:cxn>
                                    <a:cxn ang="0">
                                      <a:pos x="T4" y="T5"/>
                                    </a:cxn>
                                    <a:cxn ang="0">
                                      <a:pos x="T6" y="T7"/>
                                    </a:cxn>
                                    <a:cxn ang="0">
                                      <a:pos x="T8" y="T9"/>
                                    </a:cxn>
                                  </a:cxnLst>
                                  <a:rect l="0" t="0" r="r" b="b"/>
                                  <a:pathLst>
                                    <a:path w="69" h="69">
                                      <a:moveTo>
                                        <a:pt x="0" y="69"/>
                                      </a:moveTo>
                                      <a:lnTo>
                                        <a:pt x="34" y="0"/>
                                      </a:lnTo>
                                      <a:lnTo>
                                        <a:pt x="69" y="69"/>
                                      </a:lnTo>
                                      <a:lnTo>
                                        <a:pt x="34" y="34"/>
                                      </a:lnTo>
                                      <a:lnTo>
                                        <a:pt x="0" y="69"/>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650" name="Rectangle 307"/>
                              <wps:cNvSpPr>
                                <a:spLocks noChangeArrowheads="1"/>
                              </wps:cNvSpPr>
                              <wps:spPr bwMode="auto">
                                <a:xfrm>
                                  <a:off x="2215515" y="3435985"/>
                                  <a:ext cx="46990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proofErr w:type="spellStart"/>
                                    <w:r>
                                      <w:rPr>
                                        <w:rFonts w:ascii="Comic Sans MS" w:hAnsi="Comic Sans MS" w:cs="Comic Sans MS"/>
                                        <w:color w:val="000000"/>
                                        <w:lang w:val="en-US"/>
                                      </w:rPr>
                                      <w:t>Couteau</w:t>
                                    </w:r>
                                    <w:proofErr w:type="spellEnd"/>
                                  </w:p>
                                </w:txbxContent>
                              </wps:txbx>
                              <wps:bodyPr rot="0" vert="horz" wrap="none" lIns="0" tIns="0" rIns="0" bIns="0" anchor="t" anchorCtr="0" upright="1">
                                <a:spAutoFit/>
                              </wps:bodyPr>
                            </wps:wsp>
                            <wps:wsp>
                              <wps:cNvPr id="23651" name="Rectangle 308"/>
                              <wps:cNvSpPr>
                                <a:spLocks noChangeArrowheads="1"/>
                              </wps:cNvSpPr>
                              <wps:spPr bwMode="auto">
                                <a:xfrm>
                                  <a:off x="163195" y="3303905"/>
                                  <a:ext cx="400685"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proofErr w:type="spellStart"/>
                                    <w:r>
                                      <w:rPr>
                                        <w:rFonts w:ascii="Comic Sans MS" w:hAnsi="Comic Sans MS" w:cs="Comic Sans MS"/>
                                        <w:color w:val="000000"/>
                                        <w:lang w:val="en-US"/>
                                      </w:rPr>
                                      <w:t>Vue</w:t>
                                    </w:r>
                                    <w:proofErr w:type="spellEnd"/>
                                    <w:r>
                                      <w:rPr>
                                        <w:rFonts w:ascii="Comic Sans MS" w:hAnsi="Comic Sans MS" w:cs="Comic Sans MS"/>
                                        <w:color w:val="000000"/>
                                        <w:lang w:val="en-US"/>
                                      </w:rPr>
                                      <w:t xml:space="preserve"> de</w:t>
                                    </w:r>
                                  </w:p>
                                </w:txbxContent>
                              </wps:txbx>
                              <wps:bodyPr rot="0" vert="horz" wrap="none" lIns="0" tIns="0" rIns="0" bIns="0" anchor="t" anchorCtr="0" upright="1">
                                <a:spAutoFit/>
                              </wps:bodyPr>
                            </wps:wsp>
                            <wps:wsp>
                              <wps:cNvPr id="23652" name="Rectangle 309"/>
                              <wps:cNvSpPr>
                                <a:spLocks noChangeArrowheads="1"/>
                              </wps:cNvSpPr>
                              <wps:spPr bwMode="auto">
                                <a:xfrm>
                                  <a:off x="163195" y="3477260"/>
                                  <a:ext cx="396240" cy="177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proofErr w:type="spellStart"/>
                                    <w:proofErr w:type="gramStart"/>
                                    <w:r>
                                      <w:rPr>
                                        <w:rFonts w:ascii="Comic Sans MS" w:hAnsi="Comic Sans MS" w:cs="Comic Sans MS"/>
                                        <w:color w:val="000000"/>
                                        <w:lang w:val="en-US"/>
                                      </w:rPr>
                                      <w:t>dessus</w:t>
                                    </w:r>
                                    <w:proofErr w:type="spellEnd"/>
                                    <w:proofErr w:type="gramEnd"/>
                                  </w:p>
                                </w:txbxContent>
                              </wps:txbx>
                              <wps:bodyPr rot="0" vert="horz" wrap="none" lIns="0" tIns="0" rIns="0" bIns="0" anchor="t" anchorCtr="0" upright="1">
                                <a:spAutoFit/>
                              </wps:bodyPr>
                            </wps:wsp>
                            <wps:wsp>
                              <wps:cNvPr id="23653" name="Freeform 310"/>
                              <wps:cNvSpPr>
                                <a:spLocks/>
                              </wps:cNvSpPr>
                              <wps:spPr bwMode="auto">
                                <a:xfrm>
                                  <a:off x="2383155" y="1681480"/>
                                  <a:ext cx="375285" cy="374015"/>
                                </a:xfrm>
                                <a:custGeom>
                                  <a:avLst/>
                                  <a:gdLst>
                                    <a:gd name="T0" fmla="*/ 192 w 591"/>
                                    <a:gd name="T1" fmla="*/ 566 h 589"/>
                                    <a:gd name="T2" fmla="*/ 423 w 591"/>
                                    <a:gd name="T3" fmla="*/ 335 h 589"/>
                                    <a:gd name="T4" fmla="*/ 254 w 591"/>
                                    <a:gd name="T5" fmla="*/ 169 h 589"/>
                                    <a:gd name="T6" fmla="*/ 23 w 591"/>
                                    <a:gd name="T7" fmla="*/ 400 h 589"/>
                                    <a:gd name="T8" fmla="*/ 20 w 591"/>
                                    <a:gd name="T9" fmla="*/ 404 h 589"/>
                                    <a:gd name="T10" fmla="*/ 8 w 591"/>
                                    <a:gd name="T11" fmla="*/ 362 h 589"/>
                                    <a:gd name="T12" fmla="*/ 0 w 591"/>
                                    <a:gd name="T13" fmla="*/ 319 h 589"/>
                                    <a:gd name="T14" fmla="*/ 0 w 591"/>
                                    <a:gd name="T15" fmla="*/ 277 h 589"/>
                                    <a:gd name="T16" fmla="*/ 8 w 591"/>
                                    <a:gd name="T17" fmla="*/ 235 h 589"/>
                                    <a:gd name="T18" fmla="*/ 20 w 591"/>
                                    <a:gd name="T19" fmla="*/ 192 h 589"/>
                                    <a:gd name="T20" fmla="*/ 35 w 591"/>
                                    <a:gd name="T21" fmla="*/ 154 h 589"/>
                                    <a:gd name="T22" fmla="*/ 58 w 591"/>
                                    <a:gd name="T23" fmla="*/ 119 h 589"/>
                                    <a:gd name="T24" fmla="*/ 89 w 591"/>
                                    <a:gd name="T25" fmla="*/ 84 h 589"/>
                                    <a:gd name="T26" fmla="*/ 135 w 591"/>
                                    <a:gd name="T27" fmla="*/ 46 h 589"/>
                                    <a:gd name="T28" fmla="*/ 185 w 591"/>
                                    <a:gd name="T29" fmla="*/ 19 h 589"/>
                                    <a:gd name="T30" fmla="*/ 238 w 591"/>
                                    <a:gd name="T31" fmla="*/ 4 h 589"/>
                                    <a:gd name="T32" fmla="*/ 296 w 591"/>
                                    <a:gd name="T33" fmla="*/ 0 h 589"/>
                                    <a:gd name="T34" fmla="*/ 354 w 591"/>
                                    <a:gd name="T35" fmla="*/ 4 h 589"/>
                                    <a:gd name="T36" fmla="*/ 407 w 591"/>
                                    <a:gd name="T37" fmla="*/ 19 h 589"/>
                                    <a:gd name="T38" fmla="*/ 457 w 591"/>
                                    <a:gd name="T39" fmla="*/ 46 h 589"/>
                                    <a:gd name="T40" fmla="*/ 503 w 591"/>
                                    <a:gd name="T41" fmla="*/ 84 h 589"/>
                                    <a:gd name="T42" fmla="*/ 542 w 591"/>
                                    <a:gd name="T43" fmla="*/ 131 h 589"/>
                                    <a:gd name="T44" fmla="*/ 568 w 591"/>
                                    <a:gd name="T45" fmla="*/ 181 h 589"/>
                                    <a:gd name="T46" fmla="*/ 584 w 591"/>
                                    <a:gd name="T47" fmla="*/ 238 h 589"/>
                                    <a:gd name="T48" fmla="*/ 591 w 591"/>
                                    <a:gd name="T49" fmla="*/ 296 h 589"/>
                                    <a:gd name="T50" fmla="*/ 584 w 591"/>
                                    <a:gd name="T51" fmla="*/ 350 h 589"/>
                                    <a:gd name="T52" fmla="*/ 568 w 591"/>
                                    <a:gd name="T53" fmla="*/ 408 h 589"/>
                                    <a:gd name="T54" fmla="*/ 542 w 591"/>
                                    <a:gd name="T55" fmla="*/ 458 h 589"/>
                                    <a:gd name="T56" fmla="*/ 503 w 591"/>
                                    <a:gd name="T57" fmla="*/ 504 h 589"/>
                                    <a:gd name="T58" fmla="*/ 473 w 591"/>
                                    <a:gd name="T59" fmla="*/ 531 h 589"/>
                                    <a:gd name="T60" fmla="*/ 438 w 591"/>
                                    <a:gd name="T61" fmla="*/ 554 h 589"/>
                                    <a:gd name="T62" fmla="*/ 400 w 591"/>
                                    <a:gd name="T63" fmla="*/ 573 h 589"/>
                                    <a:gd name="T64" fmla="*/ 361 w 591"/>
                                    <a:gd name="T65" fmla="*/ 585 h 589"/>
                                    <a:gd name="T66" fmla="*/ 319 w 591"/>
                                    <a:gd name="T67" fmla="*/ 589 h 589"/>
                                    <a:gd name="T68" fmla="*/ 277 w 591"/>
                                    <a:gd name="T69" fmla="*/ 589 h 589"/>
                                    <a:gd name="T70" fmla="*/ 235 w 591"/>
                                    <a:gd name="T71" fmla="*/ 585 h 589"/>
                                    <a:gd name="T72" fmla="*/ 192 w 591"/>
                                    <a:gd name="T73" fmla="*/ 573 h 589"/>
                                    <a:gd name="T74" fmla="*/ 192 w 591"/>
                                    <a:gd name="T75" fmla="*/ 566 h 5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591" h="589">
                                      <a:moveTo>
                                        <a:pt x="192" y="566"/>
                                      </a:moveTo>
                                      <a:lnTo>
                                        <a:pt x="423" y="335"/>
                                      </a:lnTo>
                                      <a:lnTo>
                                        <a:pt x="254" y="169"/>
                                      </a:lnTo>
                                      <a:lnTo>
                                        <a:pt x="23" y="400"/>
                                      </a:lnTo>
                                      <a:lnTo>
                                        <a:pt x="20" y="404"/>
                                      </a:lnTo>
                                      <a:lnTo>
                                        <a:pt x="8" y="362"/>
                                      </a:lnTo>
                                      <a:lnTo>
                                        <a:pt x="0" y="319"/>
                                      </a:lnTo>
                                      <a:lnTo>
                                        <a:pt x="0" y="277"/>
                                      </a:lnTo>
                                      <a:lnTo>
                                        <a:pt x="8" y="235"/>
                                      </a:lnTo>
                                      <a:lnTo>
                                        <a:pt x="20" y="192"/>
                                      </a:lnTo>
                                      <a:lnTo>
                                        <a:pt x="35" y="154"/>
                                      </a:lnTo>
                                      <a:lnTo>
                                        <a:pt x="58" y="119"/>
                                      </a:lnTo>
                                      <a:lnTo>
                                        <a:pt x="89" y="84"/>
                                      </a:lnTo>
                                      <a:lnTo>
                                        <a:pt x="135" y="46"/>
                                      </a:lnTo>
                                      <a:lnTo>
                                        <a:pt x="185" y="19"/>
                                      </a:lnTo>
                                      <a:lnTo>
                                        <a:pt x="238" y="4"/>
                                      </a:lnTo>
                                      <a:lnTo>
                                        <a:pt x="296" y="0"/>
                                      </a:lnTo>
                                      <a:lnTo>
                                        <a:pt x="354" y="4"/>
                                      </a:lnTo>
                                      <a:lnTo>
                                        <a:pt x="407" y="19"/>
                                      </a:lnTo>
                                      <a:lnTo>
                                        <a:pt x="457" y="46"/>
                                      </a:lnTo>
                                      <a:lnTo>
                                        <a:pt x="503" y="84"/>
                                      </a:lnTo>
                                      <a:lnTo>
                                        <a:pt x="542" y="131"/>
                                      </a:lnTo>
                                      <a:lnTo>
                                        <a:pt x="568" y="181"/>
                                      </a:lnTo>
                                      <a:lnTo>
                                        <a:pt x="584" y="238"/>
                                      </a:lnTo>
                                      <a:lnTo>
                                        <a:pt x="591" y="296"/>
                                      </a:lnTo>
                                      <a:lnTo>
                                        <a:pt x="584" y="350"/>
                                      </a:lnTo>
                                      <a:lnTo>
                                        <a:pt x="568" y="408"/>
                                      </a:lnTo>
                                      <a:lnTo>
                                        <a:pt x="542" y="458"/>
                                      </a:lnTo>
                                      <a:lnTo>
                                        <a:pt x="503" y="504"/>
                                      </a:lnTo>
                                      <a:lnTo>
                                        <a:pt x="473" y="531"/>
                                      </a:lnTo>
                                      <a:lnTo>
                                        <a:pt x="438" y="554"/>
                                      </a:lnTo>
                                      <a:lnTo>
                                        <a:pt x="400" y="573"/>
                                      </a:lnTo>
                                      <a:lnTo>
                                        <a:pt x="361" y="585"/>
                                      </a:lnTo>
                                      <a:lnTo>
                                        <a:pt x="319" y="589"/>
                                      </a:lnTo>
                                      <a:lnTo>
                                        <a:pt x="277" y="589"/>
                                      </a:lnTo>
                                      <a:lnTo>
                                        <a:pt x="235" y="585"/>
                                      </a:lnTo>
                                      <a:lnTo>
                                        <a:pt x="192" y="573"/>
                                      </a:lnTo>
                                      <a:lnTo>
                                        <a:pt x="192" y="566"/>
                                      </a:lnTo>
                                      <a:close/>
                                    </a:path>
                                  </a:pathLst>
                                </a:custGeom>
                                <a:solidFill>
                                  <a:srgbClr val="8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54" name="Freeform 311"/>
                              <wps:cNvSpPr>
                                <a:spLocks/>
                              </wps:cNvSpPr>
                              <wps:spPr bwMode="auto">
                                <a:xfrm>
                                  <a:off x="2376170" y="1673860"/>
                                  <a:ext cx="389890" cy="388620"/>
                                </a:xfrm>
                                <a:custGeom>
                                  <a:avLst/>
                                  <a:gdLst>
                                    <a:gd name="T0" fmla="*/ 211 w 614"/>
                                    <a:gd name="T1" fmla="*/ 585 h 612"/>
                                    <a:gd name="T2" fmla="*/ 445 w 614"/>
                                    <a:gd name="T3" fmla="*/ 354 h 612"/>
                                    <a:gd name="T4" fmla="*/ 441 w 614"/>
                                    <a:gd name="T5" fmla="*/ 339 h 612"/>
                                    <a:gd name="T6" fmla="*/ 269 w 614"/>
                                    <a:gd name="T7" fmla="*/ 170 h 612"/>
                                    <a:gd name="T8" fmla="*/ 257 w 614"/>
                                    <a:gd name="T9" fmla="*/ 173 h 612"/>
                                    <a:gd name="T10" fmla="*/ 42 w 614"/>
                                    <a:gd name="T11" fmla="*/ 412 h 612"/>
                                    <a:gd name="T12" fmla="*/ 23 w 614"/>
                                    <a:gd name="T13" fmla="*/ 327 h 612"/>
                                    <a:gd name="T14" fmla="*/ 23 w 614"/>
                                    <a:gd name="T15" fmla="*/ 289 h 612"/>
                                    <a:gd name="T16" fmla="*/ 31 w 614"/>
                                    <a:gd name="T17" fmla="*/ 250 h 612"/>
                                    <a:gd name="T18" fmla="*/ 58 w 614"/>
                                    <a:gd name="T19" fmla="*/ 170 h 612"/>
                                    <a:gd name="T20" fmla="*/ 77 w 614"/>
                                    <a:gd name="T21" fmla="*/ 139 h 612"/>
                                    <a:gd name="T22" fmla="*/ 153 w 614"/>
                                    <a:gd name="T23" fmla="*/ 66 h 612"/>
                                    <a:gd name="T24" fmla="*/ 200 w 614"/>
                                    <a:gd name="T25" fmla="*/ 43 h 612"/>
                                    <a:gd name="T26" fmla="*/ 249 w 614"/>
                                    <a:gd name="T27" fmla="*/ 27 h 612"/>
                                    <a:gd name="T28" fmla="*/ 365 w 614"/>
                                    <a:gd name="T29" fmla="*/ 27 h 612"/>
                                    <a:gd name="T30" fmla="*/ 414 w 614"/>
                                    <a:gd name="T31" fmla="*/ 43 h 612"/>
                                    <a:gd name="T32" fmla="*/ 460 w 614"/>
                                    <a:gd name="T33" fmla="*/ 66 h 612"/>
                                    <a:gd name="T34" fmla="*/ 545 w 614"/>
                                    <a:gd name="T35" fmla="*/ 150 h 612"/>
                                    <a:gd name="T36" fmla="*/ 568 w 614"/>
                                    <a:gd name="T37" fmla="*/ 197 h 612"/>
                                    <a:gd name="T38" fmla="*/ 583 w 614"/>
                                    <a:gd name="T39" fmla="*/ 250 h 612"/>
                                    <a:gd name="T40" fmla="*/ 583 w 614"/>
                                    <a:gd name="T41" fmla="*/ 362 h 612"/>
                                    <a:gd name="T42" fmla="*/ 568 w 614"/>
                                    <a:gd name="T43" fmla="*/ 416 h 612"/>
                                    <a:gd name="T44" fmla="*/ 545 w 614"/>
                                    <a:gd name="T45" fmla="*/ 462 h 612"/>
                                    <a:gd name="T46" fmla="*/ 476 w 614"/>
                                    <a:gd name="T47" fmla="*/ 535 h 612"/>
                                    <a:gd name="T48" fmla="*/ 445 w 614"/>
                                    <a:gd name="T49" fmla="*/ 554 h 612"/>
                                    <a:gd name="T50" fmla="*/ 368 w 614"/>
                                    <a:gd name="T51" fmla="*/ 585 h 612"/>
                                    <a:gd name="T52" fmla="*/ 330 w 614"/>
                                    <a:gd name="T53" fmla="*/ 589 h 612"/>
                                    <a:gd name="T54" fmla="*/ 246 w 614"/>
                                    <a:gd name="T55" fmla="*/ 585 h 612"/>
                                    <a:gd name="T56" fmla="*/ 207 w 614"/>
                                    <a:gd name="T57" fmla="*/ 574 h 612"/>
                                    <a:gd name="T58" fmla="*/ 215 w 614"/>
                                    <a:gd name="T59" fmla="*/ 578 h 612"/>
                                    <a:gd name="T60" fmla="*/ 192 w 614"/>
                                    <a:gd name="T61" fmla="*/ 585 h 612"/>
                                    <a:gd name="T62" fmla="*/ 196 w 614"/>
                                    <a:gd name="T63" fmla="*/ 593 h 612"/>
                                    <a:gd name="T64" fmla="*/ 200 w 614"/>
                                    <a:gd name="T65" fmla="*/ 597 h 612"/>
                                    <a:gd name="T66" fmla="*/ 246 w 614"/>
                                    <a:gd name="T67" fmla="*/ 608 h 612"/>
                                    <a:gd name="T68" fmla="*/ 330 w 614"/>
                                    <a:gd name="T69" fmla="*/ 612 h 612"/>
                                    <a:gd name="T70" fmla="*/ 376 w 614"/>
                                    <a:gd name="T71" fmla="*/ 608 h 612"/>
                                    <a:gd name="T72" fmla="*/ 453 w 614"/>
                                    <a:gd name="T73" fmla="*/ 578 h 612"/>
                                    <a:gd name="T74" fmla="*/ 491 w 614"/>
                                    <a:gd name="T75" fmla="*/ 551 h 612"/>
                                    <a:gd name="T76" fmla="*/ 560 w 614"/>
                                    <a:gd name="T77" fmla="*/ 477 h 612"/>
                                    <a:gd name="T78" fmla="*/ 591 w 614"/>
                                    <a:gd name="T79" fmla="*/ 424 h 612"/>
                                    <a:gd name="T80" fmla="*/ 606 w 614"/>
                                    <a:gd name="T81" fmla="*/ 362 h 612"/>
                                    <a:gd name="T82" fmla="*/ 606 w 614"/>
                                    <a:gd name="T83" fmla="*/ 250 h 612"/>
                                    <a:gd name="T84" fmla="*/ 591 w 614"/>
                                    <a:gd name="T85" fmla="*/ 189 h 612"/>
                                    <a:gd name="T86" fmla="*/ 560 w 614"/>
                                    <a:gd name="T87" fmla="*/ 135 h 612"/>
                                    <a:gd name="T88" fmla="*/ 476 w 614"/>
                                    <a:gd name="T89" fmla="*/ 50 h 612"/>
                                    <a:gd name="T90" fmla="*/ 422 w 614"/>
                                    <a:gd name="T91" fmla="*/ 19 h 612"/>
                                    <a:gd name="T92" fmla="*/ 365 w 614"/>
                                    <a:gd name="T93" fmla="*/ 4 h 612"/>
                                    <a:gd name="T94" fmla="*/ 249 w 614"/>
                                    <a:gd name="T95" fmla="*/ 4 h 612"/>
                                    <a:gd name="T96" fmla="*/ 192 w 614"/>
                                    <a:gd name="T97" fmla="*/ 19 h 612"/>
                                    <a:gd name="T98" fmla="*/ 138 w 614"/>
                                    <a:gd name="T99" fmla="*/ 50 h 612"/>
                                    <a:gd name="T100" fmla="*/ 61 w 614"/>
                                    <a:gd name="T101" fmla="*/ 123 h 612"/>
                                    <a:gd name="T102" fmla="*/ 34 w 614"/>
                                    <a:gd name="T103" fmla="*/ 162 h 612"/>
                                    <a:gd name="T104" fmla="*/ 8 w 614"/>
                                    <a:gd name="T105" fmla="*/ 243 h 612"/>
                                    <a:gd name="T106" fmla="*/ 0 w 614"/>
                                    <a:gd name="T107" fmla="*/ 289 h 612"/>
                                    <a:gd name="T108" fmla="*/ 0 w 614"/>
                                    <a:gd name="T109" fmla="*/ 335 h 612"/>
                                    <a:gd name="T110" fmla="*/ 19 w 614"/>
                                    <a:gd name="T111" fmla="*/ 420 h 612"/>
                                    <a:gd name="T112" fmla="*/ 23 w 614"/>
                                    <a:gd name="T113" fmla="*/ 424 h 612"/>
                                    <a:gd name="T114" fmla="*/ 31 w 614"/>
                                    <a:gd name="T115" fmla="*/ 427 h 612"/>
                                    <a:gd name="T116" fmla="*/ 38 w 614"/>
                                    <a:gd name="T117" fmla="*/ 427 h 612"/>
                                    <a:gd name="T118" fmla="*/ 272 w 614"/>
                                    <a:gd name="T119" fmla="*/ 189 h 612"/>
                                    <a:gd name="T120" fmla="*/ 426 w 614"/>
                                    <a:gd name="T121" fmla="*/ 354 h 612"/>
                                    <a:gd name="T122" fmla="*/ 196 w 614"/>
                                    <a:gd name="T123" fmla="*/ 570 h 612"/>
                                    <a:gd name="T124" fmla="*/ 192 w 614"/>
                                    <a:gd name="T125" fmla="*/ 578 h 6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614" h="612">
                                      <a:moveTo>
                                        <a:pt x="215" y="578"/>
                                      </a:moveTo>
                                      <a:lnTo>
                                        <a:pt x="211" y="585"/>
                                      </a:lnTo>
                                      <a:lnTo>
                                        <a:pt x="441" y="354"/>
                                      </a:lnTo>
                                      <a:lnTo>
                                        <a:pt x="445" y="354"/>
                                      </a:lnTo>
                                      <a:lnTo>
                                        <a:pt x="445" y="343"/>
                                      </a:lnTo>
                                      <a:lnTo>
                                        <a:pt x="441" y="339"/>
                                      </a:lnTo>
                                      <a:lnTo>
                                        <a:pt x="272" y="173"/>
                                      </a:lnTo>
                                      <a:lnTo>
                                        <a:pt x="269" y="170"/>
                                      </a:lnTo>
                                      <a:lnTo>
                                        <a:pt x="257" y="170"/>
                                      </a:lnTo>
                                      <a:lnTo>
                                        <a:pt x="257" y="173"/>
                                      </a:lnTo>
                                      <a:lnTo>
                                        <a:pt x="23" y="408"/>
                                      </a:lnTo>
                                      <a:lnTo>
                                        <a:pt x="42" y="412"/>
                                      </a:lnTo>
                                      <a:lnTo>
                                        <a:pt x="31" y="370"/>
                                      </a:lnTo>
                                      <a:lnTo>
                                        <a:pt x="23" y="327"/>
                                      </a:lnTo>
                                      <a:lnTo>
                                        <a:pt x="23" y="331"/>
                                      </a:lnTo>
                                      <a:lnTo>
                                        <a:pt x="23" y="289"/>
                                      </a:lnTo>
                                      <a:lnTo>
                                        <a:pt x="23" y="293"/>
                                      </a:lnTo>
                                      <a:lnTo>
                                        <a:pt x="31" y="250"/>
                                      </a:lnTo>
                                      <a:lnTo>
                                        <a:pt x="42" y="208"/>
                                      </a:lnTo>
                                      <a:lnTo>
                                        <a:pt x="58" y="170"/>
                                      </a:lnTo>
                                      <a:lnTo>
                                        <a:pt x="54" y="173"/>
                                      </a:lnTo>
                                      <a:lnTo>
                                        <a:pt x="77" y="139"/>
                                      </a:lnTo>
                                      <a:lnTo>
                                        <a:pt x="107" y="104"/>
                                      </a:lnTo>
                                      <a:lnTo>
                                        <a:pt x="153" y="66"/>
                                      </a:lnTo>
                                      <a:lnTo>
                                        <a:pt x="150" y="70"/>
                                      </a:lnTo>
                                      <a:lnTo>
                                        <a:pt x="200" y="43"/>
                                      </a:lnTo>
                                      <a:lnTo>
                                        <a:pt x="253" y="27"/>
                                      </a:lnTo>
                                      <a:lnTo>
                                        <a:pt x="249" y="27"/>
                                      </a:lnTo>
                                      <a:lnTo>
                                        <a:pt x="307" y="23"/>
                                      </a:lnTo>
                                      <a:lnTo>
                                        <a:pt x="365" y="27"/>
                                      </a:lnTo>
                                      <a:lnTo>
                                        <a:pt x="361" y="27"/>
                                      </a:lnTo>
                                      <a:lnTo>
                                        <a:pt x="414" y="43"/>
                                      </a:lnTo>
                                      <a:lnTo>
                                        <a:pt x="464" y="70"/>
                                      </a:lnTo>
                                      <a:lnTo>
                                        <a:pt x="460" y="66"/>
                                      </a:lnTo>
                                      <a:lnTo>
                                        <a:pt x="507" y="104"/>
                                      </a:lnTo>
                                      <a:lnTo>
                                        <a:pt x="545" y="150"/>
                                      </a:lnTo>
                                      <a:lnTo>
                                        <a:pt x="541" y="146"/>
                                      </a:lnTo>
                                      <a:lnTo>
                                        <a:pt x="568" y="197"/>
                                      </a:lnTo>
                                      <a:lnTo>
                                        <a:pt x="583" y="254"/>
                                      </a:lnTo>
                                      <a:lnTo>
                                        <a:pt x="583" y="250"/>
                                      </a:lnTo>
                                      <a:lnTo>
                                        <a:pt x="591" y="308"/>
                                      </a:lnTo>
                                      <a:lnTo>
                                        <a:pt x="583" y="362"/>
                                      </a:lnTo>
                                      <a:lnTo>
                                        <a:pt x="583" y="358"/>
                                      </a:lnTo>
                                      <a:lnTo>
                                        <a:pt x="568" y="416"/>
                                      </a:lnTo>
                                      <a:lnTo>
                                        <a:pt x="541" y="466"/>
                                      </a:lnTo>
                                      <a:lnTo>
                                        <a:pt x="545" y="462"/>
                                      </a:lnTo>
                                      <a:lnTo>
                                        <a:pt x="507" y="508"/>
                                      </a:lnTo>
                                      <a:lnTo>
                                        <a:pt x="476" y="535"/>
                                      </a:lnTo>
                                      <a:lnTo>
                                        <a:pt x="441" y="558"/>
                                      </a:lnTo>
                                      <a:lnTo>
                                        <a:pt x="445" y="554"/>
                                      </a:lnTo>
                                      <a:lnTo>
                                        <a:pt x="407" y="574"/>
                                      </a:lnTo>
                                      <a:lnTo>
                                        <a:pt x="368" y="585"/>
                                      </a:lnTo>
                                      <a:lnTo>
                                        <a:pt x="372" y="585"/>
                                      </a:lnTo>
                                      <a:lnTo>
                                        <a:pt x="330" y="589"/>
                                      </a:lnTo>
                                      <a:lnTo>
                                        <a:pt x="288" y="589"/>
                                      </a:lnTo>
                                      <a:lnTo>
                                        <a:pt x="246" y="585"/>
                                      </a:lnTo>
                                      <a:lnTo>
                                        <a:pt x="249" y="585"/>
                                      </a:lnTo>
                                      <a:lnTo>
                                        <a:pt x="207" y="574"/>
                                      </a:lnTo>
                                      <a:lnTo>
                                        <a:pt x="215" y="585"/>
                                      </a:lnTo>
                                      <a:lnTo>
                                        <a:pt x="215" y="578"/>
                                      </a:lnTo>
                                      <a:lnTo>
                                        <a:pt x="192" y="578"/>
                                      </a:lnTo>
                                      <a:lnTo>
                                        <a:pt x="192" y="585"/>
                                      </a:lnTo>
                                      <a:lnTo>
                                        <a:pt x="192" y="589"/>
                                      </a:lnTo>
                                      <a:lnTo>
                                        <a:pt x="196" y="593"/>
                                      </a:lnTo>
                                      <a:lnTo>
                                        <a:pt x="196" y="597"/>
                                      </a:lnTo>
                                      <a:lnTo>
                                        <a:pt x="200" y="597"/>
                                      </a:lnTo>
                                      <a:lnTo>
                                        <a:pt x="242" y="608"/>
                                      </a:lnTo>
                                      <a:lnTo>
                                        <a:pt x="246" y="608"/>
                                      </a:lnTo>
                                      <a:lnTo>
                                        <a:pt x="288" y="612"/>
                                      </a:lnTo>
                                      <a:lnTo>
                                        <a:pt x="330" y="612"/>
                                      </a:lnTo>
                                      <a:lnTo>
                                        <a:pt x="372" y="608"/>
                                      </a:lnTo>
                                      <a:lnTo>
                                        <a:pt x="376" y="608"/>
                                      </a:lnTo>
                                      <a:lnTo>
                                        <a:pt x="414" y="597"/>
                                      </a:lnTo>
                                      <a:lnTo>
                                        <a:pt x="453" y="578"/>
                                      </a:lnTo>
                                      <a:lnTo>
                                        <a:pt x="457" y="574"/>
                                      </a:lnTo>
                                      <a:lnTo>
                                        <a:pt x="491" y="551"/>
                                      </a:lnTo>
                                      <a:lnTo>
                                        <a:pt x="522" y="524"/>
                                      </a:lnTo>
                                      <a:lnTo>
                                        <a:pt x="560" y="477"/>
                                      </a:lnTo>
                                      <a:lnTo>
                                        <a:pt x="564" y="474"/>
                                      </a:lnTo>
                                      <a:lnTo>
                                        <a:pt x="591" y="424"/>
                                      </a:lnTo>
                                      <a:lnTo>
                                        <a:pt x="606" y="366"/>
                                      </a:lnTo>
                                      <a:lnTo>
                                        <a:pt x="606" y="362"/>
                                      </a:lnTo>
                                      <a:lnTo>
                                        <a:pt x="614" y="308"/>
                                      </a:lnTo>
                                      <a:lnTo>
                                        <a:pt x="606" y="250"/>
                                      </a:lnTo>
                                      <a:lnTo>
                                        <a:pt x="606" y="247"/>
                                      </a:lnTo>
                                      <a:lnTo>
                                        <a:pt x="591" y="189"/>
                                      </a:lnTo>
                                      <a:lnTo>
                                        <a:pt x="564" y="139"/>
                                      </a:lnTo>
                                      <a:lnTo>
                                        <a:pt x="560" y="135"/>
                                      </a:lnTo>
                                      <a:lnTo>
                                        <a:pt x="522" y="89"/>
                                      </a:lnTo>
                                      <a:lnTo>
                                        <a:pt x="476" y="50"/>
                                      </a:lnTo>
                                      <a:lnTo>
                                        <a:pt x="472" y="46"/>
                                      </a:lnTo>
                                      <a:lnTo>
                                        <a:pt x="422" y="19"/>
                                      </a:lnTo>
                                      <a:lnTo>
                                        <a:pt x="368" y="4"/>
                                      </a:lnTo>
                                      <a:lnTo>
                                        <a:pt x="365" y="4"/>
                                      </a:lnTo>
                                      <a:lnTo>
                                        <a:pt x="307" y="0"/>
                                      </a:lnTo>
                                      <a:lnTo>
                                        <a:pt x="249" y="4"/>
                                      </a:lnTo>
                                      <a:lnTo>
                                        <a:pt x="246" y="4"/>
                                      </a:lnTo>
                                      <a:lnTo>
                                        <a:pt x="192" y="19"/>
                                      </a:lnTo>
                                      <a:lnTo>
                                        <a:pt x="142" y="46"/>
                                      </a:lnTo>
                                      <a:lnTo>
                                        <a:pt x="138" y="50"/>
                                      </a:lnTo>
                                      <a:lnTo>
                                        <a:pt x="92" y="89"/>
                                      </a:lnTo>
                                      <a:lnTo>
                                        <a:pt x="61" y="123"/>
                                      </a:lnTo>
                                      <a:lnTo>
                                        <a:pt x="38" y="158"/>
                                      </a:lnTo>
                                      <a:lnTo>
                                        <a:pt x="34" y="162"/>
                                      </a:lnTo>
                                      <a:lnTo>
                                        <a:pt x="19" y="200"/>
                                      </a:lnTo>
                                      <a:lnTo>
                                        <a:pt x="8" y="243"/>
                                      </a:lnTo>
                                      <a:lnTo>
                                        <a:pt x="0" y="285"/>
                                      </a:lnTo>
                                      <a:lnTo>
                                        <a:pt x="0" y="289"/>
                                      </a:lnTo>
                                      <a:lnTo>
                                        <a:pt x="0" y="331"/>
                                      </a:lnTo>
                                      <a:lnTo>
                                        <a:pt x="0" y="335"/>
                                      </a:lnTo>
                                      <a:lnTo>
                                        <a:pt x="8" y="377"/>
                                      </a:lnTo>
                                      <a:lnTo>
                                        <a:pt x="19" y="420"/>
                                      </a:lnTo>
                                      <a:lnTo>
                                        <a:pt x="19" y="424"/>
                                      </a:lnTo>
                                      <a:lnTo>
                                        <a:pt x="23" y="424"/>
                                      </a:lnTo>
                                      <a:lnTo>
                                        <a:pt x="27" y="427"/>
                                      </a:lnTo>
                                      <a:lnTo>
                                        <a:pt x="31" y="427"/>
                                      </a:lnTo>
                                      <a:lnTo>
                                        <a:pt x="34" y="427"/>
                                      </a:lnTo>
                                      <a:lnTo>
                                        <a:pt x="38" y="427"/>
                                      </a:lnTo>
                                      <a:lnTo>
                                        <a:pt x="38" y="424"/>
                                      </a:lnTo>
                                      <a:lnTo>
                                        <a:pt x="272" y="189"/>
                                      </a:lnTo>
                                      <a:lnTo>
                                        <a:pt x="257" y="189"/>
                                      </a:lnTo>
                                      <a:lnTo>
                                        <a:pt x="426" y="354"/>
                                      </a:lnTo>
                                      <a:lnTo>
                                        <a:pt x="426" y="339"/>
                                      </a:lnTo>
                                      <a:lnTo>
                                        <a:pt x="196" y="570"/>
                                      </a:lnTo>
                                      <a:lnTo>
                                        <a:pt x="192" y="574"/>
                                      </a:lnTo>
                                      <a:lnTo>
                                        <a:pt x="192" y="578"/>
                                      </a:lnTo>
                                      <a:lnTo>
                                        <a:pt x="215" y="5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55" name="Freeform 312"/>
                              <wps:cNvSpPr>
                                <a:spLocks/>
                              </wps:cNvSpPr>
                              <wps:spPr bwMode="auto">
                                <a:xfrm>
                                  <a:off x="5080" y="1972310"/>
                                  <a:ext cx="375285" cy="375920"/>
                                </a:xfrm>
                                <a:custGeom>
                                  <a:avLst/>
                                  <a:gdLst>
                                    <a:gd name="T0" fmla="*/ 7 w 591"/>
                                    <a:gd name="T1" fmla="*/ 265 h 592"/>
                                    <a:gd name="T2" fmla="*/ 288 w 591"/>
                                    <a:gd name="T3" fmla="*/ 431 h 592"/>
                                    <a:gd name="T4" fmla="*/ 406 w 591"/>
                                    <a:gd name="T5" fmla="*/ 223 h 592"/>
                                    <a:gd name="T6" fmla="*/ 122 w 591"/>
                                    <a:gd name="T7" fmla="*/ 61 h 592"/>
                                    <a:gd name="T8" fmla="*/ 119 w 591"/>
                                    <a:gd name="T9" fmla="*/ 61 h 592"/>
                                    <a:gd name="T10" fmla="*/ 157 w 591"/>
                                    <a:gd name="T11" fmla="*/ 38 h 592"/>
                                    <a:gd name="T12" fmla="*/ 195 w 591"/>
                                    <a:gd name="T13" fmla="*/ 19 h 592"/>
                                    <a:gd name="T14" fmla="*/ 238 w 591"/>
                                    <a:gd name="T15" fmla="*/ 7 h 592"/>
                                    <a:gd name="T16" fmla="*/ 280 w 591"/>
                                    <a:gd name="T17" fmla="*/ 0 h 592"/>
                                    <a:gd name="T18" fmla="*/ 322 w 591"/>
                                    <a:gd name="T19" fmla="*/ 4 h 592"/>
                                    <a:gd name="T20" fmla="*/ 360 w 591"/>
                                    <a:gd name="T21" fmla="*/ 7 h 592"/>
                                    <a:gd name="T22" fmla="*/ 403 w 591"/>
                                    <a:gd name="T23" fmla="*/ 23 h 592"/>
                                    <a:gd name="T24" fmla="*/ 441 w 591"/>
                                    <a:gd name="T25" fmla="*/ 42 h 592"/>
                                    <a:gd name="T26" fmla="*/ 491 w 591"/>
                                    <a:gd name="T27" fmla="*/ 77 h 592"/>
                                    <a:gd name="T28" fmla="*/ 529 w 591"/>
                                    <a:gd name="T29" fmla="*/ 119 h 592"/>
                                    <a:gd name="T30" fmla="*/ 560 w 591"/>
                                    <a:gd name="T31" fmla="*/ 169 h 592"/>
                                    <a:gd name="T32" fmla="*/ 579 w 591"/>
                                    <a:gd name="T33" fmla="*/ 223 h 592"/>
                                    <a:gd name="T34" fmla="*/ 591 w 591"/>
                                    <a:gd name="T35" fmla="*/ 277 h 592"/>
                                    <a:gd name="T36" fmla="*/ 591 w 591"/>
                                    <a:gd name="T37" fmla="*/ 335 h 592"/>
                                    <a:gd name="T38" fmla="*/ 575 w 591"/>
                                    <a:gd name="T39" fmla="*/ 392 h 592"/>
                                    <a:gd name="T40" fmla="*/ 552 w 591"/>
                                    <a:gd name="T41" fmla="*/ 446 h 592"/>
                                    <a:gd name="T42" fmla="*/ 518 w 591"/>
                                    <a:gd name="T43" fmla="*/ 496 h 592"/>
                                    <a:gd name="T44" fmla="*/ 472 w 591"/>
                                    <a:gd name="T45" fmla="*/ 535 h 592"/>
                                    <a:gd name="T46" fmla="*/ 426 w 591"/>
                                    <a:gd name="T47" fmla="*/ 566 h 592"/>
                                    <a:gd name="T48" fmla="*/ 372 w 591"/>
                                    <a:gd name="T49" fmla="*/ 585 h 592"/>
                                    <a:gd name="T50" fmla="*/ 314 w 591"/>
                                    <a:gd name="T51" fmla="*/ 592 h 592"/>
                                    <a:gd name="T52" fmla="*/ 261 w 591"/>
                                    <a:gd name="T53" fmla="*/ 592 h 592"/>
                                    <a:gd name="T54" fmla="*/ 203 w 591"/>
                                    <a:gd name="T55" fmla="*/ 577 h 592"/>
                                    <a:gd name="T56" fmla="*/ 149 w 591"/>
                                    <a:gd name="T57" fmla="*/ 554 h 592"/>
                                    <a:gd name="T58" fmla="*/ 111 w 591"/>
                                    <a:gd name="T59" fmla="*/ 531 h 592"/>
                                    <a:gd name="T60" fmla="*/ 80 w 591"/>
                                    <a:gd name="T61" fmla="*/ 500 h 592"/>
                                    <a:gd name="T62" fmla="*/ 53 w 591"/>
                                    <a:gd name="T63" fmla="*/ 469 h 592"/>
                                    <a:gd name="T64" fmla="*/ 34 w 591"/>
                                    <a:gd name="T65" fmla="*/ 435 h 592"/>
                                    <a:gd name="T66" fmla="*/ 15 w 591"/>
                                    <a:gd name="T67" fmla="*/ 396 h 592"/>
                                    <a:gd name="T68" fmla="*/ 4 w 591"/>
                                    <a:gd name="T69" fmla="*/ 354 h 592"/>
                                    <a:gd name="T70" fmla="*/ 0 w 591"/>
                                    <a:gd name="T71" fmla="*/ 312 h 592"/>
                                    <a:gd name="T72" fmla="*/ 0 w 591"/>
                                    <a:gd name="T73" fmla="*/ 269 h 592"/>
                                    <a:gd name="T74" fmla="*/ 7 w 591"/>
                                    <a:gd name="T75" fmla="*/ 265 h 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591" h="592">
                                      <a:moveTo>
                                        <a:pt x="7" y="265"/>
                                      </a:moveTo>
                                      <a:lnTo>
                                        <a:pt x="288" y="431"/>
                                      </a:lnTo>
                                      <a:lnTo>
                                        <a:pt x="406" y="223"/>
                                      </a:lnTo>
                                      <a:lnTo>
                                        <a:pt x="122" y="61"/>
                                      </a:lnTo>
                                      <a:lnTo>
                                        <a:pt x="119" y="61"/>
                                      </a:lnTo>
                                      <a:lnTo>
                                        <a:pt x="157" y="38"/>
                                      </a:lnTo>
                                      <a:lnTo>
                                        <a:pt x="195" y="19"/>
                                      </a:lnTo>
                                      <a:lnTo>
                                        <a:pt x="238" y="7"/>
                                      </a:lnTo>
                                      <a:lnTo>
                                        <a:pt x="280" y="0"/>
                                      </a:lnTo>
                                      <a:lnTo>
                                        <a:pt x="322" y="4"/>
                                      </a:lnTo>
                                      <a:lnTo>
                                        <a:pt x="360" y="7"/>
                                      </a:lnTo>
                                      <a:lnTo>
                                        <a:pt x="403" y="23"/>
                                      </a:lnTo>
                                      <a:lnTo>
                                        <a:pt x="441" y="42"/>
                                      </a:lnTo>
                                      <a:lnTo>
                                        <a:pt x="491" y="77"/>
                                      </a:lnTo>
                                      <a:lnTo>
                                        <a:pt x="529" y="119"/>
                                      </a:lnTo>
                                      <a:lnTo>
                                        <a:pt x="560" y="169"/>
                                      </a:lnTo>
                                      <a:lnTo>
                                        <a:pt x="579" y="223"/>
                                      </a:lnTo>
                                      <a:lnTo>
                                        <a:pt x="591" y="277"/>
                                      </a:lnTo>
                                      <a:lnTo>
                                        <a:pt x="591" y="335"/>
                                      </a:lnTo>
                                      <a:lnTo>
                                        <a:pt x="575" y="392"/>
                                      </a:lnTo>
                                      <a:lnTo>
                                        <a:pt x="552" y="446"/>
                                      </a:lnTo>
                                      <a:lnTo>
                                        <a:pt x="518" y="496"/>
                                      </a:lnTo>
                                      <a:lnTo>
                                        <a:pt x="472" y="535"/>
                                      </a:lnTo>
                                      <a:lnTo>
                                        <a:pt x="426" y="566"/>
                                      </a:lnTo>
                                      <a:lnTo>
                                        <a:pt x="372" y="585"/>
                                      </a:lnTo>
                                      <a:lnTo>
                                        <a:pt x="314" y="592"/>
                                      </a:lnTo>
                                      <a:lnTo>
                                        <a:pt x="261" y="592"/>
                                      </a:lnTo>
                                      <a:lnTo>
                                        <a:pt x="203" y="577"/>
                                      </a:lnTo>
                                      <a:lnTo>
                                        <a:pt x="149" y="554"/>
                                      </a:lnTo>
                                      <a:lnTo>
                                        <a:pt x="111" y="531"/>
                                      </a:lnTo>
                                      <a:lnTo>
                                        <a:pt x="80" y="500"/>
                                      </a:lnTo>
                                      <a:lnTo>
                                        <a:pt x="53" y="469"/>
                                      </a:lnTo>
                                      <a:lnTo>
                                        <a:pt x="34" y="435"/>
                                      </a:lnTo>
                                      <a:lnTo>
                                        <a:pt x="15" y="396"/>
                                      </a:lnTo>
                                      <a:lnTo>
                                        <a:pt x="4" y="354"/>
                                      </a:lnTo>
                                      <a:lnTo>
                                        <a:pt x="0" y="312"/>
                                      </a:lnTo>
                                      <a:lnTo>
                                        <a:pt x="0" y="269"/>
                                      </a:lnTo>
                                      <a:lnTo>
                                        <a:pt x="7" y="265"/>
                                      </a:lnTo>
                                      <a:close/>
                                    </a:path>
                                  </a:pathLst>
                                </a:custGeom>
                                <a:solidFill>
                                  <a:srgbClr val="808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56" name="Freeform 313"/>
                              <wps:cNvSpPr>
                                <a:spLocks/>
                              </wps:cNvSpPr>
                              <wps:spPr bwMode="auto">
                                <a:xfrm>
                                  <a:off x="5080" y="2136140"/>
                                  <a:ext cx="21590" cy="17145"/>
                                </a:xfrm>
                                <a:custGeom>
                                  <a:avLst/>
                                  <a:gdLst>
                                    <a:gd name="T0" fmla="*/ 11 w 34"/>
                                    <a:gd name="T1" fmla="*/ 0 h 27"/>
                                    <a:gd name="T2" fmla="*/ 4 w 34"/>
                                    <a:gd name="T3" fmla="*/ 0 h 27"/>
                                    <a:gd name="T4" fmla="*/ 4 w 34"/>
                                    <a:gd name="T5" fmla="*/ 3 h 27"/>
                                    <a:gd name="T6" fmla="*/ 0 w 34"/>
                                    <a:gd name="T7" fmla="*/ 3 h 27"/>
                                    <a:gd name="T8" fmla="*/ 0 w 34"/>
                                    <a:gd name="T9" fmla="*/ 11 h 27"/>
                                    <a:gd name="T10" fmla="*/ 4 w 34"/>
                                    <a:gd name="T11" fmla="*/ 11 h 27"/>
                                    <a:gd name="T12" fmla="*/ 4 w 34"/>
                                    <a:gd name="T13" fmla="*/ 15 h 27"/>
                                    <a:gd name="T14" fmla="*/ 23 w 34"/>
                                    <a:gd name="T15" fmla="*/ 27 h 27"/>
                                    <a:gd name="T16" fmla="*/ 30 w 34"/>
                                    <a:gd name="T17" fmla="*/ 27 h 27"/>
                                    <a:gd name="T18" fmla="*/ 30 w 34"/>
                                    <a:gd name="T19" fmla="*/ 23 h 27"/>
                                    <a:gd name="T20" fmla="*/ 34 w 34"/>
                                    <a:gd name="T21" fmla="*/ 23 h 27"/>
                                    <a:gd name="T22" fmla="*/ 34 w 34"/>
                                    <a:gd name="T23" fmla="*/ 15 h 27"/>
                                    <a:gd name="T24" fmla="*/ 30 w 34"/>
                                    <a:gd name="T25" fmla="*/ 15 h 27"/>
                                    <a:gd name="T26" fmla="*/ 30 w 34"/>
                                    <a:gd name="T27" fmla="*/ 11 h 27"/>
                                    <a:gd name="T28" fmla="*/ 11 w 34"/>
                                    <a:gd name="T29" fmla="*/ 0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7">
                                      <a:moveTo>
                                        <a:pt x="11" y="0"/>
                                      </a:moveTo>
                                      <a:lnTo>
                                        <a:pt x="4" y="0"/>
                                      </a:lnTo>
                                      <a:lnTo>
                                        <a:pt x="4" y="3"/>
                                      </a:lnTo>
                                      <a:lnTo>
                                        <a:pt x="0" y="3"/>
                                      </a:lnTo>
                                      <a:lnTo>
                                        <a:pt x="0" y="11"/>
                                      </a:lnTo>
                                      <a:lnTo>
                                        <a:pt x="4" y="11"/>
                                      </a:lnTo>
                                      <a:lnTo>
                                        <a:pt x="4" y="15"/>
                                      </a:lnTo>
                                      <a:lnTo>
                                        <a:pt x="23" y="27"/>
                                      </a:lnTo>
                                      <a:lnTo>
                                        <a:pt x="30" y="27"/>
                                      </a:lnTo>
                                      <a:lnTo>
                                        <a:pt x="30" y="23"/>
                                      </a:lnTo>
                                      <a:lnTo>
                                        <a:pt x="34" y="23"/>
                                      </a:lnTo>
                                      <a:lnTo>
                                        <a:pt x="34" y="15"/>
                                      </a:lnTo>
                                      <a:lnTo>
                                        <a:pt x="30" y="15"/>
                                      </a:lnTo>
                                      <a:lnTo>
                                        <a:pt x="30" y="11"/>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57" name="Freeform 314"/>
                              <wps:cNvSpPr>
                                <a:spLocks/>
                              </wps:cNvSpPr>
                              <wps:spPr bwMode="auto">
                                <a:xfrm>
                                  <a:off x="34290" y="2153285"/>
                                  <a:ext cx="21590" cy="17145"/>
                                </a:xfrm>
                                <a:custGeom>
                                  <a:avLst/>
                                  <a:gdLst>
                                    <a:gd name="T0" fmla="*/ 11 w 34"/>
                                    <a:gd name="T1" fmla="*/ 0 h 27"/>
                                    <a:gd name="T2" fmla="*/ 4 w 34"/>
                                    <a:gd name="T3" fmla="*/ 0 h 27"/>
                                    <a:gd name="T4" fmla="*/ 4 w 34"/>
                                    <a:gd name="T5" fmla="*/ 3 h 27"/>
                                    <a:gd name="T6" fmla="*/ 0 w 34"/>
                                    <a:gd name="T7" fmla="*/ 3 h 27"/>
                                    <a:gd name="T8" fmla="*/ 0 w 34"/>
                                    <a:gd name="T9" fmla="*/ 11 h 27"/>
                                    <a:gd name="T10" fmla="*/ 4 w 34"/>
                                    <a:gd name="T11" fmla="*/ 11 h 27"/>
                                    <a:gd name="T12" fmla="*/ 4 w 34"/>
                                    <a:gd name="T13" fmla="*/ 15 h 27"/>
                                    <a:gd name="T14" fmla="*/ 23 w 34"/>
                                    <a:gd name="T15" fmla="*/ 27 h 27"/>
                                    <a:gd name="T16" fmla="*/ 30 w 34"/>
                                    <a:gd name="T17" fmla="*/ 27 h 27"/>
                                    <a:gd name="T18" fmla="*/ 30 w 34"/>
                                    <a:gd name="T19" fmla="*/ 23 h 27"/>
                                    <a:gd name="T20" fmla="*/ 34 w 34"/>
                                    <a:gd name="T21" fmla="*/ 23 h 27"/>
                                    <a:gd name="T22" fmla="*/ 34 w 34"/>
                                    <a:gd name="T23" fmla="*/ 15 h 27"/>
                                    <a:gd name="T24" fmla="*/ 30 w 34"/>
                                    <a:gd name="T25" fmla="*/ 15 h 27"/>
                                    <a:gd name="T26" fmla="*/ 30 w 34"/>
                                    <a:gd name="T27" fmla="*/ 11 h 27"/>
                                    <a:gd name="T28" fmla="*/ 11 w 34"/>
                                    <a:gd name="T29" fmla="*/ 0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7">
                                      <a:moveTo>
                                        <a:pt x="11" y="0"/>
                                      </a:moveTo>
                                      <a:lnTo>
                                        <a:pt x="4" y="0"/>
                                      </a:lnTo>
                                      <a:lnTo>
                                        <a:pt x="4" y="3"/>
                                      </a:lnTo>
                                      <a:lnTo>
                                        <a:pt x="0" y="3"/>
                                      </a:lnTo>
                                      <a:lnTo>
                                        <a:pt x="0" y="11"/>
                                      </a:lnTo>
                                      <a:lnTo>
                                        <a:pt x="4" y="11"/>
                                      </a:lnTo>
                                      <a:lnTo>
                                        <a:pt x="4" y="15"/>
                                      </a:lnTo>
                                      <a:lnTo>
                                        <a:pt x="23" y="27"/>
                                      </a:lnTo>
                                      <a:lnTo>
                                        <a:pt x="30" y="27"/>
                                      </a:lnTo>
                                      <a:lnTo>
                                        <a:pt x="30" y="23"/>
                                      </a:lnTo>
                                      <a:lnTo>
                                        <a:pt x="34" y="23"/>
                                      </a:lnTo>
                                      <a:lnTo>
                                        <a:pt x="34" y="15"/>
                                      </a:lnTo>
                                      <a:lnTo>
                                        <a:pt x="30" y="15"/>
                                      </a:lnTo>
                                      <a:lnTo>
                                        <a:pt x="30" y="11"/>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58" name="Freeform 315"/>
                              <wps:cNvSpPr>
                                <a:spLocks/>
                              </wps:cNvSpPr>
                              <wps:spPr bwMode="auto">
                                <a:xfrm>
                                  <a:off x="63500" y="2170430"/>
                                  <a:ext cx="21590" cy="16510"/>
                                </a:xfrm>
                                <a:custGeom>
                                  <a:avLst/>
                                  <a:gdLst>
                                    <a:gd name="T0" fmla="*/ 11 w 34"/>
                                    <a:gd name="T1" fmla="*/ 0 h 26"/>
                                    <a:gd name="T2" fmla="*/ 4 w 34"/>
                                    <a:gd name="T3" fmla="*/ 0 h 26"/>
                                    <a:gd name="T4" fmla="*/ 4 w 34"/>
                                    <a:gd name="T5" fmla="*/ 3 h 26"/>
                                    <a:gd name="T6" fmla="*/ 0 w 34"/>
                                    <a:gd name="T7" fmla="*/ 3 h 26"/>
                                    <a:gd name="T8" fmla="*/ 0 w 34"/>
                                    <a:gd name="T9" fmla="*/ 11 h 26"/>
                                    <a:gd name="T10" fmla="*/ 4 w 34"/>
                                    <a:gd name="T11" fmla="*/ 11 h 26"/>
                                    <a:gd name="T12" fmla="*/ 4 w 34"/>
                                    <a:gd name="T13" fmla="*/ 15 h 26"/>
                                    <a:gd name="T14" fmla="*/ 23 w 34"/>
                                    <a:gd name="T15" fmla="*/ 26 h 26"/>
                                    <a:gd name="T16" fmla="*/ 30 w 34"/>
                                    <a:gd name="T17" fmla="*/ 26 h 26"/>
                                    <a:gd name="T18" fmla="*/ 30 w 34"/>
                                    <a:gd name="T19" fmla="*/ 23 h 26"/>
                                    <a:gd name="T20" fmla="*/ 34 w 34"/>
                                    <a:gd name="T21" fmla="*/ 23 h 26"/>
                                    <a:gd name="T22" fmla="*/ 34 w 34"/>
                                    <a:gd name="T23" fmla="*/ 15 h 26"/>
                                    <a:gd name="T24" fmla="*/ 30 w 34"/>
                                    <a:gd name="T25" fmla="*/ 15 h 26"/>
                                    <a:gd name="T26" fmla="*/ 30 w 34"/>
                                    <a:gd name="T27" fmla="*/ 11 h 26"/>
                                    <a:gd name="T28" fmla="*/ 11 w 34"/>
                                    <a:gd name="T29" fmla="*/ 0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6">
                                      <a:moveTo>
                                        <a:pt x="11" y="0"/>
                                      </a:moveTo>
                                      <a:lnTo>
                                        <a:pt x="4" y="0"/>
                                      </a:lnTo>
                                      <a:lnTo>
                                        <a:pt x="4" y="3"/>
                                      </a:lnTo>
                                      <a:lnTo>
                                        <a:pt x="0" y="3"/>
                                      </a:lnTo>
                                      <a:lnTo>
                                        <a:pt x="0" y="11"/>
                                      </a:lnTo>
                                      <a:lnTo>
                                        <a:pt x="4" y="11"/>
                                      </a:lnTo>
                                      <a:lnTo>
                                        <a:pt x="4" y="15"/>
                                      </a:lnTo>
                                      <a:lnTo>
                                        <a:pt x="23" y="26"/>
                                      </a:lnTo>
                                      <a:lnTo>
                                        <a:pt x="30" y="26"/>
                                      </a:lnTo>
                                      <a:lnTo>
                                        <a:pt x="30" y="23"/>
                                      </a:lnTo>
                                      <a:lnTo>
                                        <a:pt x="34" y="23"/>
                                      </a:lnTo>
                                      <a:lnTo>
                                        <a:pt x="34" y="15"/>
                                      </a:lnTo>
                                      <a:lnTo>
                                        <a:pt x="30" y="15"/>
                                      </a:lnTo>
                                      <a:lnTo>
                                        <a:pt x="30" y="11"/>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59" name="Freeform 316"/>
                              <wps:cNvSpPr>
                                <a:spLocks/>
                              </wps:cNvSpPr>
                              <wps:spPr bwMode="auto">
                                <a:xfrm>
                                  <a:off x="92710" y="2186940"/>
                                  <a:ext cx="21590" cy="17145"/>
                                </a:xfrm>
                                <a:custGeom>
                                  <a:avLst/>
                                  <a:gdLst>
                                    <a:gd name="T0" fmla="*/ 11 w 34"/>
                                    <a:gd name="T1" fmla="*/ 0 h 27"/>
                                    <a:gd name="T2" fmla="*/ 4 w 34"/>
                                    <a:gd name="T3" fmla="*/ 0 h 27"/>
                                    <a:gd name="T4" fmla="*/ 4 w 34"/>
                                    <a:gd name="T5" fmla="*/ 4 h 27"/>
                                    <a:gd name="T6" fmla="*/ 0 w 34"/>
                                    <a:gd name="T7" fmla="*/ 4 h 27"/>
                                    <a:gd name="T8" fmla="*/ 0 w 34"/>
                                    <a:gd name="T9" fmla="*/ 12 h 27"/>
                                    <a:gd name="T10" fmla="*/ 4 w 34"/>
                                    <a:gd name="T11" fmla="*/ 12 h 27"/>
                                    <a:gd name="T12" fmla="*/ 4 w 34"/>
                                    <a:gd name="T13" fmla="*/ 16 h 27"/>
                                    <a:gd name="T14" fmla="*/ 23 w 34"/>
                                    <a:gd name="T15" fmla="*/ 27 h 27"/>
                                    <a:gd name="T16" fmla="*/ 31 w 34"/>
                                    <a:gd name="T17" fmla="*/ 27 h 27"/>
                                    <a:gd name="T18" fmla="*/ 31 w 34"/>
                                    <a:gd name="T19" fmla="*/ 24 h 27"/>
                                    <a:gd name="T20" fmla="*/ 34 w 34"/>
                                    <a:gd name="T21" fmla="*/ 24 h 27"/>
                                    <a:gd name="T22" fmla="*/ 34 w 34"/>
                                    <a:gd name="T23" fmla="*/ 16 h 27"/>
                                    <a:gd name="T24" fmla="*/ 31 w 34"/>
                                    <a:gd name="T25" fmla="*/ 16 h 27"/>
                                    <a:gd name="T26" fmla="*/ 31 w 34"/>
                                    <a:gd name="T27" fmla="*/ 12 h 27"/>
                                    <a:gd name="T28" fmla="*/ 11 w 34"/>
                                    <a:gd name="T29" fmla="*/ 0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7">
                                      <a:moveTo>
                                        <a:pt x="11" y="0"/>
                                      </a:moveTo>
                                      <a:lnTo>
                                        <a:pt x="4" y="0"/>
                                      </a:lnTo>
                                      <a:lnTo>
                                        <a:pt x="4" y="4"/>
                                      </a:lnTo>
                                      <a:lnTo>
                                        <a:pt x="0" y="4"/>
                                      </a:lnTo>
                                      <a:lnTo>
                                        <a:pt x="0" y="12"/>
                                      </a:lnTo>
                                      <a:lnTo>
                                        <a:pt x="4" y="12"/>
                                      </a:lnTo>
                                      <a:lnTo>
                                        <a:pt x="4" y="16"/>
                                      </a:lnTo>
                                      <a:lnTo>
                                        <a:pt x="23" y="27"/>
                                      </a:lnTo>
                                      <a:lnTo>
                                        <a:pt x="31" y="27"/>
                                      </a:lnTo>
                                      <a:lnTo>
                                        <a:pt x="31" y="24"/>
                                      </a:lnTo>
                                      <a:lnTo>
                                        <a:pt x="34" y="24"/>
                                      </a:lnTo>
                                      <a:lnTo>
                                        <a:pt x="34" y="16"/>
                                      </a:lnTo>
                                      <a:lnTo>
                                        <a:pt x="31" y="16"/>
                                      </a:lnTo>
                                      <a:lnTo>
                                        <a:pt x="31" y="12"/>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0" name="Freeform 317"/>
                              <wps:cNvSpPr>
                                <a:spLocks/>
                              </wps:cNvSpPr>
                              <wps:spPr bwMode="auto">
                                <a:xfrm>
                                  <a:off x="121920" y="2204085"/>
                                  <a:ext cx="21590" cy="17145"/>
                                </a:xfrm>
                                <a:custGeom>
                                  <a:avLst/>
                                  <a:gdLst>
                                    <a:gd name="T0" fmla="*/ 11 w 34"/>
                                    <a:gd name="T1" fmla="*/ 0 h 27"/>
                                    <a:gd name="T2" fmla="*/ 4 w 34"/>
                                    <a:gd name="T3" fmla="*/ 0 h 27"/>
                                    <a:gd name="T4" fmla="*/ 4 w 34"/>
                                    <a:gd name="T5" fmla="*/ 4 h 27"/>
                                    <a:gd name="T6" fmla="*/ 0 w 34"/>
                                    <a:gd name="T7" fmla="*/ 4 h 27"/>
                                    <a:gd name="T8" fmla="*/ 0 w 34"/>
                                    <a:gd name="T9" fmla="*/ 12 h 27"/>
                                    <a:gd name="T10" fmla="*/ 4 w 34"/>
                                    <a:gd name="T11" fmla="*/ 12 h 27"/>
                                    <a:gd name="T12" fmla="*/ 4 w 34"/>
                                    <a:gd name="T13" fmla="*/ 16 h 27"/>
                                    <a:gd name="T14" fmla="*/ 23 w 34"/>
                                    <a:gd name="T15" fmla="*/ 27 h 27"/>
                                    <a:gd name="T16" fmla="*/ 31 w 34"/>
                                    <a:gd name="T17" fmla="*/ 27 h 27"/>
                                    <a:gd name="T18" fmla="*/ 31 w 34"/>
                                    <a:gd name="T19" fmla="*/ 23 h 27"/>
                                    <a:gd name="T20" fmla="*/ 34 w 34"/>
                                    <a:gd name="T21" fmla="*/ 23 h 27"/>
                                    <a:gd name="T22" fmla="*/ 34 w 34"/>
                                    <a:gd name="T23" fmla="*/ 16 h 27"/>
                                    <a:gd name="T24" fmla="*/ 31 w 34"/>
                                    <a:gd name="T25" fmla="*/ 16 h 27"/>
                                    <a:gd name="T26" fmla="*/ 31 w 34"/>
                                    <a:gd name="T27" fmla="*/ 12 h 27"/>
                                    <a:gd name="T28" fmla="*/ 11 w 34"/>
                                    <a:gd name="T29" fmla="*/ 0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7">
                                      <a:moveTo>
                                        <a:pt x="11" y="0"/>
                                      </a:moveTo>
                                      <a:lnTo>
                                        <a:pt x="4" y="0"/>
                                      </a:lnTo>
                                      <a:lnTo>
                                        <a:pt x="4" y="4"/>
                                      </a:lnTo>
                                      <a:lnTo>
                                        <a:pt x="0" y="4"/>
                                      </a:lnTo>
                                      <a:lnTo>
                                        <a:pt x="0" y="12"/>
                                      </a:lnTo>
                                      <a:lnTo>
                                        <a:pt x="4" y="12"/>
                                      </a:lnTo>
                                      <a:lnTo>
                                        <a:pt x="4" y="16"/>
                                      </a:lnTo>
                                      <a:lnTo>
                                        <a:pt x="23" y="27"/>
                                      </a:lnTo>
                                      <a:lnTo>
                                        <a:pt x="31" y="27"/>
                                      </a:lnTo>
                                      <a:lnTo>
                                        <a:pt x="31" y="23"/>
                                      </a:lnTo>
                                      <a:lnTo>
                                        <a:pt x="34" y="23"/>
                                      </a:lnTo>
                                      <a:lnTo>
                                        <a:pt x="34" y="16"/>
                                      </a:lnTo>
                                      <a:lnTo>
                                        <a:pt x="31" y="16"/>
                                      </a:lnTo>
                                      <a:lnTo>
                                        <a:pt x="31" y="12"/>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1" name="Freeform 318"/>
                              <wps:cNvSpPr>
                                <a:spLocks/>
                              </wps:cNvSpPr>
                              <wps:spPr bwMode="auto">
                                <a:xfrm>
                                  <a:off x="151130" y="2223770"/>
                                  <a:ext cx="21590" cy="17145"/>
                                </a:xfrm>
                                <a:custGeom>
                                  <a:avLst/>
                                  <a:gdLst>
                                    <a:gd name="T0" fmla="*/ 11 w 34"/>
                                    <a:gd name="T1" fmla="*/ 0 h 27"/>
                                    <a:gd name="T2" fmla="*/ 4 w 34"/>
                                    <a:gd name="T3" fmla="*/ 0 h 27"/>
                                    <a:gd name="T4" fmla="*/ 4 w 34"/>
                                    <a:gd name="T5" fmla="*/ 4 h 27"/>
                                    <a:gd name="T6" fmla="*/ 0 w 34"/>
                                    <a:gd name="T7" fmla="*/ 4 h 27"/>
                                    <a:gd name="T8" fmla="*/ 0 w 34"/>
                                    <a:gd name="T9" fmla="*/ 12 h 27"/>
                                    <a:gd name="T10" fmla="*/ 4 w 34"/>
                                    <a:gd name="T11" fmla="*/ 12 h 27"/>
                                    <a:gd name="T12" fmla="*/ 4 w 34"/>
                                    <a:gd name="T13" fmla="*/ 16 h 27"/>
                                    <a:gd name="T14" fmla="*/ 23 w 34"/>
                                    <a:gd name="T15" fmla="*/ 27 h 27"/>
                                    <a:gd name="T16" fmla="*/ 31 w 34"/>
                                    <a:gd name="T17" fmla="*/ 27 h 27"/>
                                    <a:gd name="T18" fmla="*/ 31 w 34"/>
                                    <a:gd name="T19" fmla="*/ 23 h 27"/>
                                    <a:gd name="T20" fmla="*/ 34 w 34"/>
                                    <a:gd name="T21" fmla="*/ 23 h 27"/>
                                    <a:gd name="T22" fmla="*/ 34 w 34"/>
                                    <a:gd name="T23" fmla="*/ 16 h 27"/>
                                    <a:gd name="T24" fmla="*/ 31 w 34"/>
                                    <a:gd name="T25" fmla="*/ 16 h 27"/>
                                    <a:gd name="T26" fmla="*/ 31 w 34"/>
                                    <a:gd name="T27" fmla="*/ 12 h 27"/>
                                    <a:gd name="T28" fmla="*/ 11 w 34"/>
                                    <a:gd name="T29" fmla="*/ 0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7">
                                      <a:moveTo>
                                        <a:pt x="11" y="0"/>
                                      </a:moveTo>
                                      <a:lnTo>
                                        <a:pt x="4" y="0"/>
                                      </a:lnTo>
                                      <a:lnTo>
                                        <a:pt x="4" y="4"/>
                                      </a:lnTo>
                                      <a:lnTo>
                                        <a:pt x="0" y="4"/>
                                      </a:lnTo>
                                      <a:lnTo>
                                        <a:pt x="0" y="12"/>
                                      </a:lnTo>
                                      <a:lnTo>
                                        <a:pt x="4" y="12"/>
                                      </a:lnTo>
                                      <a:lnTo>
                                        <a:pt x="4" y="16"/>
                                      </a:lnTo>
                                      <a:lnTo>
                                        <a:pt x="23" y="27"/>
                                      </a:lnTo>
                                      <a:lnTo>
                                        <a:pt x="31" y="27"/>
                                      </a:lnTo>
                                      <a:lnTo>
                                        <a:pt x="31" y="23"/>
                                      </a:lnTo>
                                      <a:lnTo>
                                        <a:pt x="34" y="23"/>
                                      </a:lnTo>
                                      <a:lnTo>
                                        <a:pt x="34" y="16"/>
                                      </a:lnTo>
                                      <a:lnTo>
                                        <a:pt x="31" y="16"/>
                                      </a:lnTo>
                                      <a:lnTo>
                                        <a:pt x="31" y="12"/>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2" name="Freeform 319"/>
                              <wps:cNvSpPr>
                                <a:spLocks/>
                              </wps:cNvSpPr>
                              <wps:spPr bwMode="auto">
                                <a:xfrm>
                                  <a:off x="180340" y="2231390"/>
                                  <a:ext cx="17145" cy="19685"/>
                                </a:xfrm>
                                <a:custGeom>
                                  <a:avLst/>
                                  <a:gdLst>
                                    <a:gd name="T0" fmla="*/ 8 w 27"/>
                                    <a:gd name="T1" fmla="*/ 15 h 31"/>
                                    <a:gd name="T2" fmla="*/ 4 w 27"/>
                                    <a:gd name="T3" fmla="*/ 15 h 31"/>
                                    <a:gd name="T4" fmla="*/ 4 w 27"/>
                                    <a:gd name="T5" fmla="*/ 19 h 31"/>
                                    <a:gd name="T6" fmla="*/ 0 w 27"/>
                                    <a:gd name="T7" fmla="*/ 19 h 31"/>
                                    <a:gd name="T8" fmla="*/ 0 w 27"/>
                                    <a:gd name="T9" fmla="*/ 27 h 31"/>
                                    <a:gd name="T10" fmla="*/ 4 w 27"/>
                                    <a:gd name="T11" fmla="*/ 27 h 31"/>
                                    <a:gd name="T12" fmla="*/ 4 w 27"/>
                                    <a:gd name="T13" fmla="*/ 31 h 31"/>
                                    <a:gd name="T14" fmla="*/ 15 w 27"/>
                                    <a:gd name="T15" fmla="*/ 31 h 31"/>
                                    <a:gd name="T16" fmla="*/ 15 w 27"/>
                                    <a:gd name="T17" fmla="*/ 27 h 31"/>
                                    <a:gd name="T18" fmla="*/ 19 w 27"/>
                                    <a:gd name="T19" fmla="*/ 27 h 31"/>
                                    <a:gd name="T20" fmla="*/ 27 w 27"/>
                                    <a:gd name="T21" fmla="*/ 11 h 31"/>
                                    <a:gd name="T22" fmla="*/ 27 w 27"/>
                                    <a:gd name="T23" fmla="*/ 4 h 31"/>
                                    <a:gd name="T24" fmla="*/ 23 w 27"/>
                                    <a:gd name="T25" fmla="*/ 4 h 31"/>
                                    <a:gd name="T26" fmla="*/ 23 w 27"/>
                                    <a:gd name="T27" fmla="*/ 0 h 31"/>
                                    <a:gd name="T28" fmla="*/ 15 w 27"/>
                                    <a:gd name="T29" fmla="*/ 0 h 31"/>
                                    <a:gd name="T30" fmla="*/ 15 w 27"/>
                                    <a:gd name="T31" fmla="*/ 4 h 31"/>
                                    <a:gd name="T32" fmla="*/ 12 w 27"/>
                                    <a:gd name="T33" fmla="*/ 4 h 31"/>
                                    <a:gd name="T34" fmla="*/ 4 w 27"/>
                                    <a:gd name="T35" fmla="*/ 19 h 31"/>
                                    <a:gd name="T36" fmla="*/ 12 w 27"/>
                                    <a:gd name="T37" fmla="*/ 15 h 31"/>
                                    <a:gd name="T38" fmla="*/ 8 w 27"/>
                                    <a:gd name="T39" fmla="*/ 15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7" h="31">
                                      <a:moveTo>
                                        <a:pt x="8" y="15"/>
                                      </a:moveTo>
                                      <a:lnTo>
                                        <a:pt x="4" y="15"/>
                                      </a:lnTo>
                                      <a:lnTo>
                                        <a:pt x="4" y="19"/>
                                      </a:lnTo>
                                      <a:lnTo>
                                        <a:pt x="0" y="19"/>
                                      </a:lnTo>
                                      <a:lnTo>
                                        <a:pt x="0" y="27"/>
                                      </a:lnTo>
                                      <a:lnTo>
                                        <a:pt x="4" y="27"/>
                                      </a:lnTo>
                                      <a:lnTo>
                                        <a:pt x="4" y="31"/>
                                      </a:lnTo>
                                      <a:lnTo>
                                        <a:pt x="15" y="31"/>
                                      </a:lnTo>
                                      <a:lnTo>
                                        <a:pt x="15" y="27"/>
                                      </a:lnTo>
                                      <a:lnTo>
                                        <a:pt x="19" y="27"/>
                                      </a:lnTo>
                                      <a:lnTo>
                                        <a:pt x="27" y="11"/>
                                      </a:lnTo>
                                      <a:lnTo>
                                        <a:pt x="27" y="4"/>
                                      </a:lnTo>
                                      <a:lnTo>
                                        <a:pt x="23" y="4"/>
                                      </a:lnTo>
                                      <a:lnTo>
                                        <a:pt x="23" y="0"/>
                                      </a:lnTo>
                                      <a:lnTo>
                                        <a:pt x="15" y="0"/>
                                      </a:lnTo>
                                      <a:lnTo>
                                        <a:pt x="15" y="4"/>
                                      </a:lnTo>
                                      <a:lnTo>
                                        <a:pt x="12" y="4"/>
                                      </a:lnTo>
                                      <a:lnTo>
                                        <a:pt x="4" y="19"/>
                                      </a:lnTo>
                                      <a:lnTo>
                                        <a:pt x="12" y="15"/>
                                      </a:lnTo>
                                      <a:lnTo>
                                        <a:pt x="8"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3" name="Freeform 320"/>
                              <wps:cNvSpPr>
                                <a:spLocks/>
                              </wps:cNvSpPr>
                              <wps:spPr bwMode="auto">
                                <a:xfrm>
                                  <a:off x="197485" y="2202180"/>
                                  <a:ext cx="17145" cy="21590"/>
                                </a:xfrm>
                                <a:custGeom>
                                  <a:avLst/>
                                  <a:gdLst>
                                    <a:gd name="T0" fmla="*/ 0 w 27"/>
                                    <a:gd name="T1" fmla="*/ 23 h 34"/>
                                    <a:gd name="T2" fmla="*/ 0 w 27"/>
                                    <a:gd name="T3" fmla="*/ 30 h 34"/>
                                    <a:gd name="T4" fmla="*/ 4 w 27"/>
                                    <a:gd name="T5" fmla="*/ 30 h 34"/>
                                    <a:gd name="T6" fmla="*/ 4 w 27"/>
                                    <a:gd name="T7" fmla="*/ 34 h 34"/>
                                    <a:gd name="T8" fmla="*/ 11 w 27"/>
                                    <a:gd name="T9" fmla="*/ 34 h 34"/>
                                    <a:gd name="T10" fmla="*/ 11 w 27"/>
                                    <a:gd name="T11" fmla="*/ 30 h 34"/>
                                    <a:gd name="T12" fmla="*/ 15 w 27"/>
                                    <a:gd name="T13" fmla="*/ 30 h 34"/>
                                    <a:gd name="T14" fmla="*/ 27 w 27"/>
                                    <a:gd name="T15" fmla="*/ 11 h 34"/>
                                    <a:gd name="T16" fmla="*/ 27 w 27"/>
                                    <a:gd name="T17" fmla="*/ 3 h 34"/>
                                    <a:gd name="T18" fmla="*/ 23 w 27"/>
                                    <a:gd name="T19" fmla="*/ 3 h 34"/>
                                    <a:gd name="T20" fmla="*/ 23 w 27"/>
                                    <a:gd name="T21" fmla="*/ 0 h 34"/>
                                    <a:gd name="T22" fmla="*/ 15 w 27"/>
                                    <a:gd name="T23" fmla="*/ 0 h 34"/>
                                    <a:gd name="T24" fmla="*/ 15 w 27"/>
                                    <a:gd name="T25" fmla="*/ 3 h 34"/>
                                    <a:gd name="T26" fmla="*/ 11 w 27"/>
                                    <a:gd name="T27" fmla="*/ 3 h 34"/>
                                    <a:gd name="T28" fmla="*/ 0 w 27"/>
                                    <a:gd name="T29" fmla="*/ 23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7" h="34">
                                      <a:moveTo>
                                        <a:pt x="0" y="23"/>
                                      </a:moveTo>
                                      <a:lnTo>
                                        <a:pt x="0" y="30"/>
                                      </a:lnTo>
                                      <a:lnTo>
                                        <a:pt x="4" y="30"/>
                                      </a:lnTo>
                                      <a:lnTo>
                                        <a:pt x="4" y="34"/>
                                      </a:lnTo>
                                      <a:lnTo>
                                        <a:pt x="11" y="34"/>
                                      </a:lnTo>
                                      <a:lnTo>
                                        <a:pt x="11" y="30"/>
                                      </a:lnTo>
                                      <a:lnTo>
                                        <a:pt x="15" y="30"/>
                                      </a:lnTo>
                                      <a:lnTo>
                                        <a:pt x="27" y="11"/>
                                      </a:lnTo>
                                      <a:lnTo>
                                        <a:pt x="27" y="3"/>
                                      </a:lnTo>
                                      <a:lnTo>
                                        <a:pt x="23" y="3"/>
                                      </a:lnTo>
                                      <a:lnTo>
                                        <a:pt x="23" y="0"/>
                                      </a:lnTo>
                                      <a:lnTo>
                                        <a:pt x="15" y="0"/>
                                      </a:lnTo>
                                      <a:lnTo>
                                        <a:pt x="15" y="3"/>
                                      </a:lnTo>
                                      <a:lnTo>
                                        <a:pt x="11" y="3"/>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4" name="Freeform 321"/>
                              <wps:cNvSpPr>
                                <a:spLocks/>
                              </wps:cNvSpPr>
                              <wps:spPr bwMode="auto">
                                <a:xfrm>
                                  <a:off x="214630" y="2170430"/>
                                  <a:ext cx="17145" cy="24130"/>
                                </a:xfrm>
                                <a:custGeom>
                                  <a:avLst/>
                                  <a:gdLst>
                                    <a:gd name="T0" fmla="*/ 0 w 27"/>
                                    <a:gd name="T1" fmla="*/ 26 h 38"/>
                                    <a:gd name="T2" fmla="*/ 0 w 27"/>
                                    <a:gd name="T3" fmla="*/ 34 h 38"/>
                                    <a:gd name="T4" fmla="*/ 4 w 27"/>
                                    <a:gd name="T5" fmla="*/ 34 h 38"/>
                                    <a:gd name="T6" fmla="*/ 4 w 27"/>
                                    <a:gd name="T7" fmla="*/ 38 h 38"/>
                                    <a:gd name="T8" fmla="*/ 11 w 27"/>
                                    <a:gd name="T9" fmla="*/ 38 h 38"/>
                                    <a:gd name="T10" fmla="*/ 11 w 27"/>
                                    <a:gd name="T11" fmla="*/ 34 h 38"/>
                                    <a:gd name="T12" fmla="*/ 15 w 27"/>
                                    <a:gd name="T13" fmla="*/ 34 h 38"/>
                                    <a:gd name="T14" fmla="*/ 27 w 27"/>
                                    <a:gd name="T15" fmla="*/ 11 h 38"/>
                                    <a:gd name="T16" fmla="*/ 27 w 27"/>
                                    <a:gd name="T17" fmla="*/ 3 h 38"/>
                                    <a:gd name="T18" fmla="*/ 23 w 27"/>
                                    <a:gd name="T19" fmla="*/ 3 h 38"/>
                                    <a:gd name="T20" fmla="*/ 23 w 27"/>
                                    <a:gd name="T21" fmla="*/ 0 h 38"/>
                                    <a:gd name="T22" fmla="*/ 15 w 27"/>
                                    <a:gd name="T23" fmla="*/ 0 h 38"/>
                                    <a:gd name="T24" fmla="*/ 15 w 27"/>
                                    <a:gd name="T25" fmla="*/ 3 h 38"/>
                                    <a:gd name="T26" fmla="*/ 11 w 27"/>
                                    <a:gd name="T27" fmla="*/ 3 h 38"/>
                                    <a:gd name="T28" fmla="*/ 0 w 27"/>
                                    <a:gd name="T29" fmla="*/ 26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7" h="38">
                                      <a:moveTo>
                                        <a:pt x="0" y="26"/>
                                      </a:moveTo>
                                      <a:lnTo>
                                        <a:pt x="0" y="34"/>
                                      </a:lnTo>
                                      <a:lnTo>
                                        <a:pt x="4" y="34"/>
                                      </a:lnTo>
                                      <a:lnTo>
                                        <a:pt x="4" y="38"/>
                                      </a:lnTo>
                                      <a:lnTo>
                                        <a:pt x="11" y="38"/>
                                      </a:lnTo>
                                      <a:lnTo>
                                        <a:pt x="11" y="34"/>
                                      </a:lnTo>
                                      <a:lnTo>
                                        <a:pt x="15" y="34"/>
                                      </a:lnTo>
                                      <a:lnTo>
                                        <a:pt x="27" y="11"/>
                                      </a:lnTo>
                                      <a:lnTo>
                                        <a:pt x="27" y="3"/>
                                      </a:lnTo>
                                      <a:lnTo>
                                        <a:pt x="23" y="3"/>
                                      </a:lnTo>
                                      <a:lnTo>
                                        <a:pt x="23" y="0"/>
                                      </a:lnTo>
                                      <a:lnTo>
                                        <a:pt x="15" y="0"/>
                                      </a:lnTo>
                                      <a:lnTo>
                                        <a:pt x="15" y="3"/>
                                      </a:lnTo>
                                      <a:lnTo>
                                        <a:pt x="11" y="3"/>
                                      </a:lnTo>
                                      <a:lnTo>
                                        <a:pt x="0"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5" name="Freeform 322"/>
                              <wps:cNvSpPr>
                                <a:spLocks/>
                              </wps:cNvSpPr>
                              <wps:spPr bwMode="auto">
                                <a:xfrm>
                                  <a:off x="231775" y="2140585"/>
                                  <a:ext cx="16510" cy="22225"/>
                                </a:xfrm>
                                <a:custGeom>
                                  <a:avLst/>
                                  <a:gdLst>
                                    <a:gd name="T0" fmla="*/ 0 w 26"/>
                                    <a:gd name="T1" fmla="*/ 23 h 35"/>
                                    <a:gd name="T2" fmla="*/ 0 w 26"/>
                                    <a:gd name="T3" fmla="*/ 31 h 35"/>
                                    <a:gd name="T4" fmla="*/ 3 w 26"/>
                                    <a:gd name="T5" fmla="*/ 31 h 35"/>
                                    <a:gd name="T6" fmla="*/ 3 w 26"/>
                                    <a:gd name="T7" fmla="*/ 35 h 35"/>
                                    <a:gd name="T8" fmla="*/ 11 w 26"/>
                                    <a:gd name="T9" fmla="*/ 35 h 35"/>
                                    <a:gd name="T10" fmla="*/ 11 w 26"/>
                                    <a:gd name="T11" fmla="*/ 31 h 35"/>
                                    <a:gd name="T12" fmla="*/ 15 w 26"/>
                                    <a:gd name="T13" fmla="*/ 31 h 35"/>
                                    <a:gd name="T14" fmla="*/ 26 w 26"/>
                                    <a:gd name="T15" fmla="*/ 12 h 35"/>
                                    <a:gd name="T16" fmla="*/ 26 w 26"/>
                                    <a:gd name="T17" fmla="*/ 4 h 35"/>
                                    <a:gd name="T18" fmla="*/ 23 w 26"/>
                                    <a:gd name="T19" fmla="*/ 4 h 35"/>
                                    <a:gd name="T20" fmla="*/ 23 w 26"/>
                                    <a:gd name="T21" fmla="*/ 0 h 35"/>
                                    <a:gd name="T22" fmla="*/ 15 w 26"/>
                                    <a:gd name="T23" fmla="*/ 0 h 35"/>
                                    <a:gd name="T24" fmla="*/ 15 w 26"/>
                                    <a:gd name="T25" fmla="*/ 4 h 35"/>
                                    <a:gd name="T26" fmla="*/ 11 w 26"/>
                                    <a:gd name="T27" fmla="*/ 4 h 35"/>
                                    <a:gd name="T28" fmla="*/ 0 w 26"/>
                                    <a:gd name="T29" fmla="*/ 23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 h="35">
                                      <a:moveTo>
                                        <a:pt x="0" y="23"/>
                                      </a:moveTo>
                                      <a:lnTo>
                                        <a:pt x="0" y="31"/>
                                      </a:lnTo>
                                      <a:lnTo>
                                        <a:pt x="3" y="31"/>
                                      </a:lnTo>
                                      <a:lnTo>
                                        <a:pt x="3" y="35"/>
                                      </a:lnTo>
                                      <a:lnTo>
                                        <a:pt x="11" y="35"/>
                                      </a:lnTo>
                                      <a:lnTo>
                                        <a:pt x="11" y="31"/>
                                      </a:lnTo>
                                      <a:lnTo>
                                        <a:pt x="15" y="31"/>
                                      </a:lnTo>
                                      <a:lnTo>
                                        <a:pt x="26" y="12"/>
                                      </a:lnTo>
                                      <a:lnTo>
                                        <a:pt x="26" y="4"/>
                                      </a:lnTo>
                                      <a:lnTo>
                                        <a:pt x="23" y="4"/>
                                      </a:lnTo>
                                      <a:lnTo>
                                        <a:pt x="23" y="0"/>
                                      </a:lnTo>
                                      <a:lnTo>
                                        <a:pt x="15" y="0"/>
                                      </a:lnTo>
                                      <a:lnTo>
                                        <a:pt x="15" y="4"/>
                                      </a:lnTo>
                                      <a:lnTo>
                                        <a:pt x="11" y="4"/>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6" name="Freeform 323"/>
                              <wps:cNvSpPr>
                                <a:spLocks/>
                              </wps:cNvSpPr>
                              <wps:spPr bwMode="auto">
                                <a:xfrm>
                                  <a:off x="248285" y="2111375"/>
                                  <a:ext cx="17145" cy="22225"/>
                                </a:xfrm>
                                <a:custGeom>
                                  <a:avLst/>
                                  <a:gdLst>
                                    <a:gd name="T0" fmla="*/ 0 w 27"/>
                                    <a:gd name="T1" fmla="*/ 23 h 35"/>
                                    <a:gd name="T2" fmla="*/ 0 w 27"/>
                                    <a:gd name="T3" fmla="*/ 31 h 35"/>
                                    <a:gd name="T4" fmla="*/ 4 w 27"/>
                                    <a:gd name="T5" fmla="*/ 31 h 35"/>
                                    <a:gd name="T6" fmla="*/ 4 w 27"/>
                                    <a:gd name="T7" fmla="*/ 35 h 35"/>
                                    <a:gd name="T8" fmla="*/ 12 w 27"/>
                                    <a:gd name="T9" fmla="*/ 35 h 35"/>
                                    <a:gd name="T10" fmla="*/ 12 w 27"/>
                                    <a:gd name="T11" fmla="*/ 31 h 35"/>
                                    <a:gd name="T12" fmla="*/ 16 w 27"/>
                                    <a:gd name="T13" fmla="*/ 31 h 35"/>
                                    <a:gd name="T14" fmla="*/ 27 w 27"/>
                                    <a:gd name="T15" fmla="*/ 12 h 35"/>
                                    <a:gd name="T16" fmla="*/ 27 w 27"/>
                                    <a:gd name="T17" fmla="*/ 4 h 35"/>
                                    <a:gd name="T18" fmla="*/ 23 w 27"/>
                                    <a:gd name="T19" fmla="*/ 4 h 35"/>
                                    <a:gd name="T20" fmla="*/ 23 w 27"/>
                                    <a:gd name="T21" fmla="*/ 0 h 35"/>
                                    <a:gd name="T22" fmla="*/ 16 w 27"/>
                                    <a:gd name="T23" fmla="*/ 0 h 35"/>
                                    <a:gd name="T24" fmla="*/ 16 w 27"/>
                                    <a:gd name="T25" fmla="*/ 4 h 35"/>
                                    <a:gd name="T26" fmla="*/ 12 w 27"/>
                                    <a:gd name="T27" fmla="*/ 4 h 35"/>
                                    <a:gd name="T28" fmla="*/ 0 w 27"/>
                                    <a:gd name="T29" fmla="*/ 23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7" h="35">
                                      <a:moveTo>
                                        <a:pt x="0" y="23"/>
                                      </a:moveTo>
                                      <a:lnTo>
                                        <a:pt x="0" y="31"/>
                                      </a:lnTo>
                                      <a:lnTo>
                                        <a:pt x="4" y="31"/>
                                      </a:lnTo>
                                      <a:lnTo>
                                        <a:pt x="4" y="35"/>
                                      </a:lnTo>
                                      <a:lnTo>
                                        <a:pt x="12" y="35"/>
                                      </a:lnTo>
                                      <a:lnTo>
                                        <a:pt x="12" y="31"/>
                                      </a:lnTo>
                                      <a:lnTo>
                                        <a:pt x="16" y="31"/>
                                      </a:lnTo>
                                      <a:lnTo>
                                        <a:pt x="27" y="12"/>
                                      </a:lnTo>
                                      <a:lnTo>
                                        <a:pt x="27" y="4"/>
                                      </a:lnTo>
                                      <a:lnTo>
                                        <a:pt x="23" y="4"/>
                                      </a:lnTo>
                                      <a:lnTo>
                                        <a:pt x="23" y="0"/>
                                      </a:lnTo>
                                      <a:lnTo>
                                        <a:pt x="16" y="0"/>
                                      </a:lnTo>
                                      <a:lnTo>
                                        <a:pt x="16" y="4"/>
                                      </a:lnTo>
                                      <a:lnTo>
                                        <a:pt x="12" y="4"/>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7" name="Freeform 324"/>
                              <wps:cNvSpPr>
                                <a:spLocks/>
                              </wps:cNvSpPr>
                              <wps:spPr bwMode="auto">
                                <a:xfrm>
                                  <a:off x="231775" y="2094230"/>
                                  <a:ext cx="21590" cy="17145"/>
                                </a:xfrm>
                                <a:custGeom>
                                  <a:avLst/>
                                  <a:gdLst>
                                    <a:gd name="T0" fmla="*/ 23 w 34"/>
                                    <a:gd name="T1" fmla="*/ 27 h 27"/>
                                    <a:gd name="T2" fmla="*/ 30 w 34"/>
                                    <a:gd name="T3" fmla="*/ 27 h 27"/>
                                    <a:gd name="T4" fmla="*/ 30 w 34"/>
                                    <a:gd name="T5" fmla="*/ 23 h 27"/>
                                    <a:gd name="T6" fmla="*/ 34 w 34"/>
                                    <a:gd name="T7" fmla="*/ 23 h 27"/>
                                    <a:gd name="T8" fmla="*/ 34 w 34"/>
                                    <a:gd name="T9" fmla="*/ 16 h 27"/>
                                    <a:gd name="T10" fmla="*/ 30 w 34"/>
                                    <a:gd name="T11" fmla="*/ 16 h 27"/>
                                    <a:gd name="T12" fmla="*/ 30 w 34"/>
                                    <a:gd name="T13" fmla="*/ 12 h 27"/>
                                    <a:gd name="T14" fmla="*/ 11 w 34"/>
                                    <a:gd name="T15" fmla="*/ 0 h 27"/>
                                    <a:gd name="T16" fmla="*/ 3 w 34"/>
                                    <a:gd name="T17" fmla="*/ 0 h 27"/>
                                    <a:gd name="T18" fmla="*/ 3 w 34"/>
                                    <a:gd name="T19" fmla="*/ 4 h 27"/>
                                    <a:gd name="T20" fmla="*/ 0 w 34"/>
                                    <a:gd name="T21" fmla="*/ 4 h 27"/>
                                    <a:gd name="T22" fmla="*/ 0 w 34"/>
                                    <a:gd name="T23" fmla="*/ 12 h 27"/>
                                    <a:gd name="T24" fmla="*/ 3 w 34"/>
                                    <a:gd name="T25" fmla="*/ 12 h 27"/>
                                    <a:gd name="T26" fmla="*/ 3 w 34"/>
                                    <a:gd name="T27" fmla="*/ 16 h 27"/>
                                    <a:gd name="T28" fmla="*/ 23 w 34"/>
                                    <a:gd name="T29" fmla="*/ 27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7">
                                      <a:moveTo>
                                        <a:pt x="23" y="27"/>
                                      </a:moveTo>
                                      <a:lnTo>
                                        <a:pt x="30" y="27"/>
                                      </a:lnTo>
                                      <a:lnTo>
                                        <a:pt x="30" y="23"/>
                                      </a:lnTo>
                                      <a:lnTo>
                                        <a:pt x="34" y="23"/>
                                      </a:lnTo>
                                      <a:lnTo>
                                        <a:pt x="34" y="16"/>
                                      </a:lnTo>
                                      <a:lnTo>
                                        <a:pt x="30" y="16"/>
                                      </a:lnTo>
                                      <a:lnTo>
                                        <a:pt x="30" y="12"/>
                                      </a:lnTo>
                                      <a:lnTo>
                                        <a:pt x="11" y="0"/>
                                      </a:lnTo>
                                      <a:lnTo>
                                        <a:pt x="3" y="0"/>
                                      </a:lnTo>
                                      <a:lnTo>
                                        <a:pt x="3" y="4"/>
                                      </a:lnTo>
                                      <a:lnTo>
                                        <a:pt x="0" y="4"/>
                                      </a:lnTo>
                                      <a:lnTo>
                                        <a:pt x="0" y="12"/>
                                      </a:lnTo>
                                      <a:lnTo>
                                        <a:pt x="3" y="12"/>
                                      </a:lnTo>
                                      <a:lnTo>
                                        <a:pt x="3" y="16"/>
                                      </a:lnTo>
                                      <a:lnTo>
                                        <a:pt x="23"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8" name="Freeform 325"/>
                              <wps:cNvSpPr>
                                <a:spLocks/>
                              </wps:cNvSpPr>
                              <wps:spPr bwMode="auto">
                                <a:xfrm>
                                  <a:off x="202565" y="2077085"/>
                                  <a:ext cx="21590" cy="17145"/>
                                </a:xfrm>
                                <a:custGeom>
                                  <a:avLst/>
                                  <a:gdLst>
                                    <a:gd name="T0" fmla="*/ 23 w 34"/>
                                    <a:gd name="T1" fmla="*/ 27 h 27"/>
                                    <a:gd name="T2" fmla="*/ 30 w 34"/>
                                    <a:gd name="T3" fmla="*/ 27 h 27"/>
                                    <a:gd name="T4" fmla="*/ 30 w 34"/>
                                    <a:gd name="T5" fmla="*/ 23 h 27"/>
                                    <a:gd name="T6" fmla="*/ 34 w 34"/>
                                    <a:gd name="T7" fmla="*/ 23 h 27"/>
                                    <a:gd name="T8" fmla="*/ 34 w 34"/>
                                    <a:gd name="T9" fmla="*/ 16 h 27"/>
                                    <a:gd name="T10" fmla="*/ 30 w 34"/>
                                    <a:gd name="T11" fmla="*/ 16 h 27"/>
                                    <a:gd name="T12" fmla="*/ 30 w 34"/>
                                    <a:gd name="T13" fmla="*/ 12 h 27"/>
                                    <a:gd name="T14" fmla="*/ 11 w 34"/>
                                    <a:gd name="T15" fmla="*/ 0 h 27"/>
                                    <a:gd name="T16" fmla="*/ 3 w 34"/>
                                    <a:gd name="T17" fmla="*/ 0 h 27"/>
                                    <a:gd name="T18" fmla="*/ 3 w 34"/>
                                    <a:gd name="T19" fmla="*/ 4 h 27"/>
                                    <a:gd name="T20" fmla="*/ 0 w 34"/>
                                    <a:gd name="T21" fmla="*/ 4 h 27"/>
                                    <a:gd name="T22" fmla="*/ 0 w 34"/>
                                    <a:gd name="T23" fmla="*/ 12 h 27"/>
                                    <a:gd name="T24" fmla="*/ 3 w 34"/>
                                    <a:gd name="T25" fmla="*/ 12 h 27"/>
                                    <a:gd name="T26" fmla="*/ 3 w 34"/>
                                    <a:gd name="T27" fmla="*/ 16 h 27"/>
                                    <a:gd name="T28" fmla="*/ 23 w 34"/>
                                    <a:gd name="T29" fmla="*/ 27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7">
                                      <a:moveTo>
                                        <a:pt x="23" y="27"/>
                                      </a:moveTo>
                                      <a:lnTo>
                                        <a:pt x="30" y="27"/>
                                      </a:lnTo>
                                      <a:lnTo>
                                        <a:pt x="30" y="23"/>
                                      </a:lnTo>
                                      <a:lnTo>
                                        <a:pt x="34" y="23"/>
                                      </a:lnTo>
                                      <a:lnTo>
                                        <a:pt x="34" y="16"/>
                                      </a:lnTo>
                                      <a:lnTo>
                                        <a:pt x="30" y="16"/>
                                      </a:lnTo>
                                      <a:lnTo>
                                        <a:pt x="30" y="12"/>
                                      </a:lnTo>
                                      <a:lnTo>
                                        <a:pt x="11" y="0"/>
                                      </a:lnTo>
                                      <a:lnTo>
                                        <a:pt x="3" y="0"/>
                                      </a:lnTo>
                                      <a:lnTo>
                                        <a:pt x="3" y="4"/>
                                      </a:lnTo>
                                      <a:lnTo>
                                        <a:pt x="0" y="4"/>
                                      </a:lnTo>
                                      <a:lnTo>
                                        <a:pt x="0" y="12"/>
                                      </a:lnTo>
                                      <a:lnTo>
                                        <a:pt x="3" y="12"/>
                                      </a:lnTo>
                                      <a:lnTo>
                                        <a:pt x="3" y="16"/>
                                      </a:lnTo>
                                      <a:lnTo>
                                        <a:pt x="23"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69" name="Freeform 326"/>
                              <wps:cNvSpPr>
                                <a:spLocks/>
                              </wps:cNvSpPr>
                              <wps:spPr bwMode="auto">
                                <a:xfrm>
                                  <a:off x="170815" y="2059940"/>
                                  <a:ext cx="24130" cy="17145"/>
                                </a:xfrm>
                                <a:custGeom>
                                  <a:avLst/>
                                  <a:gdLst>
                                    <a:gd name="T0" fmla="*/ 27 w 38"/>
                                    <a:gd name="T1" fmla="*/ 27 h 27"/>
                                    <a:gd name="T2" fmla="*/ 34 w 38"/>
                                    <a:gd name="T3" fmla="*/ 27 h 27"/>
                                    <a:gd name="T4" fmla="*/ 34 w 38"/>
                                    <a:gd name="T5" fmla="*/ 23 h 27"/>
                                    <a:gd name="T6" fmla="*/ 38 w 38"/>
                                    <a:gd name="T7" fmla="*/ 23 h 27"/>
                                    <a:gd name="T8" fmla="*/ 38 w 38"/>
                                    <a:gd name="T9" fmla="*/ 16 h 27"/>
                                    <a:gd name="T10" fmla="*/ 34 w 38"/>
                                    <a:gd name="T11" fmla="*/ 16 h 27"/>
                                    <a:gd name="T12" fmla="*/ 34 w 38"/>
                                    <a:gd name="T13" fmla="*/ 12 h 27"/>
                                    <a:gd name="T14" fmla="*/ 11 w 38"/>
                                    <a:gd name="T15" fmla="*/ 0 h 27"/>
                                    <a:gd name="T16" fmla="*/ 3 w 38"/>
                                    <a:gd name="T17" fmla="*/ 0 h 27"/>
                                    <a:gd name="T18" fmla="*/ 3 w 38"/>
                                    <a:gd name="T19" fmla="*/ 4 h 27"/>
                                    <a:gd name="T20" fmla="*/ 0 w 38"/>
                                    <a:gd name="T21" fmla="*/ 4 h 27"/>
                                    <a:gd name="T22" fmla="*/ 0 w 38"/>
                                    <a:gd name="T23" fmla="*/ 12 h 27"/>
                                    <a:gd name="T24" fmla="*/ 3 w 38"/>
                                    <a:gd name="T25" fmla="*/ 12 h 27"/>
                                    <a:gd name="T26" fmla="*/ 3 w 38"/>
                                    <a:gd name="T27" fmla="*/ 16 h 27"/>
                                    <a:gd name="T28" fmla="*/ 27 w 38"/>
                                    <a:gd name="T29" fmla="*/ 27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8" h="27">
                                      <a:moveTo>
                                        <a:pt x="27" y="27"/>
                                      </a:moveTo>
                                      <a:lnTo>
                                        <a:pt x="34" y="27"/>
                                      </a:lnTo>
                                      <a:lnTo>
                                        <a:pt x="34" y="23"/>
                                      </a:lnTo>
                                      <a:lnTo>
                                        <a:pt x="38" y="23"/>
                                      </a:lnTo>
                                      <a:lnTo>
                                        <a:pt x="38" y="16"/>
                                      </a:lnTo>
                                      <a:lnTo>
                                        <a:pt x="34" y="16"/>
                                      </a:lnTo>
                                      <a:lnTo>
                                        <a:pt x="34" y="12"/>
                                      </a:lnTo>
                                      <a:lnTo>
                                        <a:pt x="11" y="0"/>
                                      </a:lnTo>
                                      <a:lnTo>
                                        <a:pt x="3" y="0"/>
                                      </a:lnTo>
                                      <a:lnTo>
                                        <a:pt x="3" y="4"/>
                                      </a:lnTo>
                                      <a:lnTo>
                                        <a:pt x="0" y="4"/>
                                      </a:lnTo>
                                      <a:lnTo>
                                        <a:pt x="0" y="12"/>
                                      </a:lnTo>
                                      <a:lnTo>
                                        <a:pt x="3" y="12"/>
                                      </a:lnTo>
                                      <a:lnTo>
                                        <a:pt x="3" y="16"/>
                                      </a:lnTo>
                                      <a:lnTo>
                                        <a:pt x="27"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0" name="Freeform 327"/>
                              <wps:cNvSpPr>
                                <a:spLocks/>
                              </wps:cNvSpPr>
                              <wps:spPr bwMode="auto">
                                <a:xfrm>
                                  <a:off x="141605" y="2042795"/>
                                  <a:ext cx="21590" cy="17145"/>
                                </a:xfrm>
                                <a:custGeom>
                                  <a:avLst/>
                                  <a:gdLst>
                                    <a:gd name="T0" fmla="*/ 23 w 34"/>
                                    <a:gd name="T1" fmla="*/ 27 h 27"/>
                                    <a:gd name="T2" fmla="*/ 30 w 34"/>
                                    <a:gd name="T3" fmla="*/ 27 h 27"/>
                                    <a:gd name="T4" fmla="*/ 30 w 34"/>
                                    <a:gd name="T5" fmla="*/ 23 h 27"/>
                                    <a:gd name="T6" fmla="*/ 34 w 34"/>
                                    <a:gd name="T7" fmla="*/ 23 h 27"/>
                                    <a:gd name="T8" fmla="*/ 34 w 34"/>
                                    <a:gd name="T9" fmla="*/ 16 h 27"/>
                                    <a:gd name="T10" fmla="*/ 30 w 34"/>
                                    <a:gd name="T11" fmla="*/ 16 h 27"/>
                                    <a:gd name="T12" fmla="*/ 30 w 34"/>
                                    <a:gd name="T13" fmla="*/ 12 h 27"/>
                                    <a:gd name="T14" fmla="*/ 11 w 34"/>
                                    <a:gd name="T15" fmla="*/ 0 h 27"/>
                                    <a:gd name="T16" fmla="*/ 3 w 34"/>
                                    <a:gd name="T17" fmla="*/ 0 h 27"/>
                                    <a:gd name="T18" fmla="*/ 3 w 34"/>
                                    <a:gd name="T19" fmla="*/ 4 h 27"/>
                                    <a:gd name="T20" fmla="*/ 0 w 34"/>
                                    <a:gd name="T21" fmla="*/ 4 h 27"/>
                                    <a:gd name="T22" fmla="*/ 0 w 34"/>
                                    <a:gd name="T23" fmla="*/ 12 h 27"/>
                                    <a:gd name="T24" fmla="*/ 3 w 34"/>
                                    <a:gd name="T25" fmla="*/ 12 h 27"/>
                                    <a:gd name="T26" fmla="*/ 3 w 34"/>
                                    <a:gd name="T27" fmla="*/ 16 h 27"/>
                                    <a:gd name="T28" fmla="*/ 23 w 34"/>
                                    <a:gd name="T29" fmla="*/ 27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7">
                                      <a:moveTo>
                                        <a:pt x="23" y="27"/>
                                      </a:moveTo>
                                      <a:lnTo>
                                        <a:pt x="30" y="27"/>
                                      </a:lnTo>
                                      <a:lnTo>
                                        <a:pt x="30" y="23"/>
                                      </a:lnTo>
                                      <a:lnTo>
                                        <a:pt x="34" y="23"/>
                                      </a:lnTo>
                                      <a:lnTo>
                                        <a:pt x="34" y="16"/>
                                      </a:lnTo>
                                      <a:lnTo>
                                        <a:pt x="30" y="16"/>
                                      </a:lnTo>
                                      <a:lnTo>
                                        <a:pt x="30" y="12"/>
                                      </a:lnTo>
                                      <a:lnTo>
                                        <a:pt x="11" y="0"/>
                                      </a:lnTo>
                                      <a:lnTo>
                                        <a:pt x="3" y="0"/>
                                      </a:lnTo>
                                      <a:lnTo>
                                        <a:pt x="3" y="4"/>
                                      </a:lnTo>
                                      <a:lnTo>
                                        <a:pt x="0" y="4"/>
                                      </a:lnTo>
                                      <a:lnTo>
                                        <a:pt x="0" y="12"/>
                                      </a:lnTo>
                                      <a:lnTo>
                                        <a:pt x="3" y="12"/>
                                      </a:lnTo>
                                      <a:lnTo>
                                        <a:pt x="3" y="16"/>
                                      </a:lnTo>
                                      <a:lnTo>
                                        <a:pt x="23"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1" name="Freeform 328"/>
                              <wps:cNvSpPr>
                                <a:spLocks/>
                              </wps:cNvSpPr>
                              <wps:spPr bwMode="auto">
                                <a:xfrm>
                                  <a:off x="112395" y="2025650"/>
                                  <a:ext cx="21590" cy="17145"/>
                                </a:xfrm>
                                <a:custGeom>
                                  <a:avLst/>
                                  <a:gdLst>
                                    <a:gd name="T0" fmla="*/ 23 w 34"/>
                                    <a:gd name="T1" fmla="*/ 27 h 27"/>
                                    <a:gd name="T2" fmla="*/ 30 w 34"/>
                                    <a:gd name="T3" fmla="*/ 27 h 27"/>
                                    <a:gd name="T4" fmla="*/ 30 w 34"/>
                                    <a:gd name="T5" fmla="*/ 24 h 27"/>
                                    <a:gd name="T6" fmla="*/ 34 w 34"/>
                                    <a:gd name="T7" fmla="*/ 24 h 27"/>
                                    <a:gd name="T8" fmla="*/ 34 w 34"/>
                                    <a:gd name="T9" fmla="*/ 16 h 27"/>
                                    <a:gd name="T10" fmla="*/ 30 w 34"/>
                                    <a:gd name="T11" fmla="*/ 16 h 27"/>
                                    <a:gd name="T12" fmla="*/ 30 w 34"/>
                                    <a:gd name="T13" fmla="*/ 12 h 27"/>
                                    <a:gd name="T14" fmla="*/ 11 w 34"/>
                                    <a:gd name="T15" fmla="*/ 0 h 27"/>
                                    <a:gd name="T16" fmla="*/ 3 w 34"/>
                                    <a:gd name="T17" fmla="*/ 0 h 27"/>
                                    <a:gd name="T18" fmla="*/ 3 w 34"/>
                                    <a:gd name="T19" fmla="*/ 4 h 27"/>
                                    <a:gd name="T20" fmla="*/ 0 w 34"/>
                                    <a:gd name="T21" fmla="*/ 4 h 27"/>
                                    <a:gd name="T22" fmla="*/ 0 w 34"/>
                                    <a:gd name="T23" fmla="*/ 12 h 27"/>
                                    <a:gd name="T24" fmla="*/ 3 w 34"/>
                                    <a:gd name="T25" fmla="*/ 12 h 27"/>
                                    <a:gd name="T26" fmla="*/ 3 w 34"/>
                                    <a:gd name="T27" fmla="*/ 16 h 27"/>
                                    <a:gd name="T28" fmla="*/ 23 w 34"/>
                                    <a:gd name="T29" fmla="*/ 27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4" h="27">
                                      <a:moveTo>
                                        <a:pt x="23" y="27"/>
                                      </a:moveTo>
                                      <a:lnTo>
                                        <a:pt x="30" y="27"/>
                                      </a:lnTo>
                                      <a:lnTo>
                                        <a:pt x="30" y="24"/>
                                      </a:lnTo>
                                      <a:lnTo>
                                        <a:pt x="34" y="24"/>
                                      </a:lnTo>
                                      <a:lnTo>
                                        <a:pt x="34" y="16"/>
                                      </a:lnTo>
                                      <a:lnTo>
                                        <a:pt x="30" y="16"/>
                                      </a:lnTo>
                                      <a:lnTo>
                                        <a:pt x="30" y="12"/>
                                      </a:lnTo>
                                      <a:lnTo>
                                        <a:pt x="11" y="0"/>
                                      </a:lnTo>
                                      <a:lnTo>
                                        <a:pt x="3" y="0"/>
                                      </a:lnTo>
                                      <a:lnTo>
                                        <a:pt x="3" y="4"/>
                                      </a:lnTo>
                                      <a:lnTo>
                                        <a:pt x="0" y="4"/>
                                      </a:lnTo>
                                      <a:lnTo>
                                        <a:pt x="0" y="12"/>
                                      </a:lnTo>
                                      <a:lnTo>
                                        <a:pt x="3" y="12"/>
                                      </a:lnTo>
                                      <a:lnTo>
                                        <a:pt x="3" y="16"/>
                                      </a:lnTo>
                                      <a:lnTo>
                                        <a:pt x="23"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2" name="Freeform 329"/>
                              <wps:cNvSpPr>
                                <a:spLocks/>
                              </wps:cNvSpPr>
                              <wps:spPr bwMode="auto">
                                <a:xfrm>
                                  <a:off x="82550" y="2009140"/>
                                  <a:ext cx="22225" cy="16510"/>
                                </a:xfrm>
                                <a:custGeom>
                                  <a:avLst/>
                                  <a:gdLst>
                                    <a:gd name="T0" fmla="*/ 24 w 35"/>
                                    <a:gd name="T1" fmla="*/ 26 h 26"/>
                                    <a:gd name="T2" fmla="*/ 31 w 35"/>
                                    <a:gd name="T3" fmla="*/ 26 h 26"/>
                                    <a:gd name="T4" fmla="*/ 31 w 35"/>
                                    <a:gd name="T5" fmla="*/ 23 h 26"/>
                                    <a:gd name="T6" fmla="*/ 35 w 35"/>
                                    <a:gd name="T7" fmla="*/ 23 h 26"/>
                                    <a:gd name="T8" fmla="*/ 35 w 35"/>
                                    <a:gd name="T9" fmla="*/ 15 h 26"/>
                                    <a:gd name="T10" fmla="*/ 31 w 35"/>
                                    <a:gd name="T11" fmla="*/ 15 h 26"/>
                                    <a:gd name="T12" fmla="*/ 31 w 35"/>
                                    <a:gd name="T13" fmla="*/ 11 h 26"/>
                                    <a:gd name="T14" fmla="*/ 12 w 35"/>
                                    <a:gd name="T15" fmla="*/ 0 h 26"/>
                                    <a:gd name="T16" fmla="*/ 4 w 35"/>
                                    <a:gd name="T17" fmla="*/ 0 h 26"/>
                                    <a:gd name="T18" fmla="*/ 4 w 35"/>
                                    <a:gd name="T19" fmla="*/ 3 h 26"/>
                                    <a:gd name="T20" fmla="*/ 0 w 35"/>
                                    <a:gd name="T21" fmla="*/ 3 h 26"/>
                                    <a:gd name="T22" fmla="*/ 0 w 35"/>
                                    <a:gd name="T23" fmla="*/ 11 h 26"/>
                                    <a:gd name="T24" fmla="*/ 4 w 35"/>
                                    <a:gd name="T25" fmla="*/ 11 h 26"/>
                                    <a:gd name="T26" fmla="*/ 4 w 35"/>
                                    <a:gd name="T27" fmla="*/ 15 h 26"/>
                                    <a:gd name="T28" fmla="*/ 24 w 35"/>
                                    <a:gd name="T29" fmla="*/ 26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5" h="26">
                                      <a:moveTo>
                                        <a:pt x="24" y="26"/>
                                      </a:moveTo>
                                      <a:lnTo>
                                        <a:pt x="31" y="26"/>
                                      </a:lnTo>
                                      <a:lnTo>
                                        <a:pt x="31" y="23"/>
                                      </a:lnTo>
                                      <a:lnTo>
                                        <a:pt x="35" y="23"/>
                                      </a:lnTo>
                                      <a:lnTo>
                                        <a:pt x="35" y="15"/>
                                      </a:lnTo>
                                      <a:lnTo>
                                        <a:pt x="31" y="15"/>
                                      </a:lnTo>
                                      <a:lnTo>
                                        <a:pt x="31" y="11"/>
                                      </a:lnTo>
                                      <a:lnTo>
                                        <a:pt x="12" y="0"/>
                                      </a:lnTo>
                                      <a:lnTo>
                                        <a:pt x="4" y="0"/>
                                      </a:lnTo>
                                      <a:lnTo>
                                        <a:pt x="4" y="3"/>
                                      </a:lnTo>
                                      <a:lnTo>
                                        <a:pt x="0" y="3"/>
                                      </a:lnTo>
                                      <a:lnTo>
                                        <a:pt x="0" y="11"/>
                                      </a:lnTo>
                                      <a:lnTo>
                                        <a:pt x="4" y="11"/>
                                      </a:lnTo>
                                      <a:lnTo>
                                        <a:pt x="4" y="15"/>
                                      </a:lnTo>
                                      <a:lnTo>
                                        <a:pt x="24"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3" name="Freeform 330"/>
                              <wps:cNvSpPr>
                                <a:spLocks/>
                              </wps:cNvSpPr>
                              <wps:spPr bwMode="auto">
                                <a:xfrm>
                                  <a:off x="85090" y="1991995"/>
                                  <a:ext cx="22225" cy="17145"/>
                                </a:xfrm>
                                <a:custGeom>
                                  <a:avLst/>
                                  <a:gdLst>
                                    <a:gd name="T0" fmla="*/ 4 w 35"/>
                                    <a:gd name="T1" fmla="*/ 11 h 27"/>
                                    <a:gd name="T2" fmla="*/ 4 w 35"/>
                                    <a:gd name="T3" fmla="*/ 15 h 27"/>
                                    <a:gd name="T4" fmla="*/ 0 w 35"/>
                                    <a:gd name="T5" fmla="*/ 15 h 27"/>
                                    <a:gd name="T6" fmla="*/ 0 w 35"/>
                                    <a:gd name="T7" fmla="*/ 23 h 27"/>
                                    <a:gd name="T8" fmla="*/ 4 w 35"/>
                                    <a:gd name="T9" fmla="*/ 23 h 27"/>
                                    <a:gd name="T10" fmla="*/ 4 w 35"/>
                                    <a:gd name="T11" fmla="*/ 27 h 27"/>
                                    <a:gd name="T12" fmla="*/ 12 w 35"/>
                                    <a:gd name="T13" fmla="*/ 27 h 27"/>
                                    <a:gd name="T14" fmla="*/ 31 w 35"/>
                                    <a:gd name="T15" fmla="*/ 15 h 27"/>
                                    <a:gd name="T16" fmla="*/ 31 w 35"/>
                                    <a:gd name="T17" fmla="*/ 11 h 27"/>
                                    <a:gd name="T18" fmla="*/ 35 w 35"/>
                                    <a:gd name="T19" fmla="*/ 11 h 27"/>
                                    <a:gd name="T20" fmla="*/ 35 w 35"/>
                                    <a:gd name="T21" fmla="*/ 3 h 27"/>
                                    <a:gd name="T22" fmla="*/ 31 w 35"/>
                                    <a:gd name="T23" fmla="*/ 3 h 27"/>
                                    <a:gd name="T24" fmla="*/ 31 w 35"/>
                                    <a:gd name="T25" fmla="*/ 0 h 27"/>
                                    <a:gd name="T26" fmla="*/ 23 w 35"/>
                                    <a:gd name="T27" fmla="*/ 0 h 27"/>
                                    <a:gd name="T28" fmla="*/ 4 w 35"/>
                                    <a:gd name="T2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5" h="27">
                                      <a:moveTo>
                                        <a:pt x="4" y="11"/>
                                      </a:moveTo>
                                      <a:lnTo>
                                        <a:pt x="4" y="15"/>
                                      </a:lnTo>
                                      <a:lnTo>
                                        <a:pt x="0" y="15"/>
                                      </a:lnTo>
                                      <a:lnTo>
                                        <a:pt x="0" y="23"/>
                                      </a:lnTo>
                                      <a:lnTo>
                                        <a:pt x="4" y="23"/>
                                      </a:lnTo>
                                      <a:lnTo>
                                        <a:pt x="4" y="27"/>
                                      </a:lnTo>
                                      <a:lnTo>
                                        <a:pt x="12" y="27"/>
                                      </a:lnTo>
                                      <a:lnTo>
                                        <a:pt x="31" y="15"/>
                                      </a:lnTo>
                                      <a:lnTo>
                                        <a:pt x="31" y="11"/>
                                      </a:lnTo>
                                      <a:lnTo>
                                        <a:pt x="35" y="11"/>
                                      </a:lnTo>
                                      <a:lnTo>
                                        <a:pt x="35" y="3"/>
                                      </a:lnTo>
                                      <a:lnTo>
                                        <a:pt x="31" y="3"/>
                                      </a:lnTo>
                                      <a:lnTo>
                                        <a:pt x="31" y="0"/>
                                      </a:lnTo>
                                      <a:lnTo>
                                        <a:pt x="23" y="0"/>
                                      </a:lnTo>
                                      <a:lnTo>
                                        <a:pt x="4"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4" name="Freeform 331"/>
                              <wps:cNvSpPr>
                                <a:spLocks/>
                              </wps:cNvSpPr>
                              <wps:spPr bwMode="auto">
                                <a:xfrm>
                                  <a:off x="114300" y="1976755"/>
                                  <a:ext cx="24765" cy="17145"/>
                                </a:xfrm>
                                <a:custGeom>
                                  <a:avLst/>
                                  <a:gdLst>
                                    <a:gd name="T0" fmla="*/ 4 w 39"/>
                                    <a:gd name="T1" fmla="*/ 12 h 27"/>
                                    <a:gd name="T2" fmla="*/ 4 w 39"/>
                                    <a:gd name="T3" fmla="*/ 16 h 27"/>
                                    <a:gd name="T4" fmla="*/ 0 w 39"/>
                                    <a:gd name="T5" fmla="*/ 16 h 27"/>
                                    <a:gd name="T6" fmla="*/ 0 w 39"/>
                                    <a:gd name="T7" fmla="*/ 24 h 27"/>
                                    <a:gd name="T8" fmla="*/ 4 w 39"/>
                                    <a:gd name="T9" fmla="*/ 24 h 27"/>
                                    <a:gd name="T10" fmla="*/ 4 w 39"/>
                                    <a:gd name="T11" fmla="*/ 27 h 27"/>
                                    <a:gd name="T12" fmla="*/ 12 w 39"/>
                                    <a:gd name="T13" fmla="*/ 27 h 27"/>
                                    <a:gd name="T14" fmla="*/ 35 w 39"/>
                                    <a:gd name="T15" fmla="*/ 16 h 27"/>
                                    <a:gd name="T16" fmla="*/ 35 w 39"/>
                                    <a:gd name="T17" fmla="*/ 12 h 27"/>
                                    <a:gd name="T18" fmla="*/ 39 w 39"/>
                                    <a:gd name="T19" fmla="*/ 12 h 27"/>
                                    <a:gd name="T20" fmla="*/ 39 w 39"/>
                                    <a:gd name="T21" fmla="*/ 4 h 27"/>
                                    <a:gd name="T22" fmla="*/ 35 w 39"/>
                                    <a:gd name="T23" fmla="*/ 4 h 27"/>
                                    <a:gd name="T24" fmla="*/ 35 w 39"/>
                                    <a:gd name="T25" fmla="*/ 0 h 27"/>
                                    <a:gd name="T26" fmla="*/ 27 w 39"/>
                                    <a:gd name="T27" fmla="*/ 0 h 27"/>
                                    <a:gd name="T28" fmla="*/ 4 w 39"/>
                                    <a:gd name="T29" fmla="*/ 12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9" h="27">
                                      <a:moveTo>
                                        <a:pt x="4" y="12"/>
                                      </a:moveTo>
                                      <a:lnTo>
                                        <a:pt x="4" y="16"/>
                                      </a:lnTo>
                                      <a:lnTo>
                                        <a:pt x="0" y="16"/>
                                      </a:lnTo>
                                      <a:lnTo>
                                        <a:pt x="0" y="24"/>
                                      </a:lnTo>
                                      <a:lnTo>
                                        <a:pt x="4" y="24"/>
                                      </a:lnTo>
                                      <a:lnTo>
                                        <a:pt x="4" y="27"/>
                                      </a:lnTo>
                                      <a:lnTo>
                                        <a:pt x="12" y="27"/>
                                      </a:lnTo>
                                      <a:lnTo>
                                        <a:pt x="35" y="16"/>
                                      </a:lnTo>
                                      <a:lnTo>
                                        <a:pt x="35" y="12"/>
                                      </a:lnTo>
                                      <a:lnTo>
                                        <a:pt x="39" y="12"/>
                                      </a:lnTo>
                                      <a:lnTo>
                                        <a:pt x="39" y="4"/>
                                      </a:lnTo>
                                      <a:lnTo>
                                        <a:pt x="35" y="4"/>
                                      </a:lnTo>
                                      <a:lnTo>
                                        <a:pt x="35" y="0"/>
                                      </a:lnTo>
                                      <a:lnTo>
                                        <a:pt x="27" y="0"/>
                                      </a:lnTo>
                                      <a:lnTo>
                                        <a:pt x="4"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5" name="Freeform 332"/>
                              <wps:cNvSpPr>
                                <a:spLocks/>
                              </wps:cNvSpPr>
                              <wps:spPr bwMode="auto">
                                <a:xfrm>
                                  <a:off x="148590" y="1969770"/>
                                  <a:ext cx="24130" cy="12065"/>
                                </a:xfrm>
                                <a:custGeom>
                                  <a:avLst/>
                                  <a:gdLst>
                                    <a:gd name="T0" fmla="*/ 8 w 38"/>
                                    <a:gd name="T1" fmla="*/ 4 h 19"/>
                                    <a:gd name="T2" fmla="*/ 4 w 38"/>
                                    <a:gd name="T3" fmla="*/ 4 h 19"/>
                                    <a:gd name="T4" fmla="*/ 4 w 38"/>
                                    <a:gd name="T5" fmla="*/ 8 h 19"/>
                                    <a:gd name="T6" fmla="*/ 0 w 38"/>
                                    <a:gd name="T7" fmla="*/ 8 h 19"/>
                                    <a:gd name="T8" fmla="*/ 0 w 38"/>
                                    <a:gd name="T9" fmla="*/ 15 h 19"/>
                                    <a:gd name="T10" fmla="*/ 4 w 38"/>
                                    <a:gd name="T11" fmla="*/ 15 h 19"/>
                                    <a:gd name="T12" fmla="*/ 4 w 38"/>
                                    <a:gd name="T13" fmla="*/ 19 h 19"/>
                                    <a:gd name="T14" fmla="*/ 12 w 38"/>
                                    <a:gd name="T15" fmla="*/ 19 h 19"/>
                                    <a:gd name="T16" fmla="*/ 31 w 38"/>
                                    <a:gd name="T17" fmla="*/ 15 h 19"/>
                                    <a:gd name="T18" fmla="*/ 35 w 38"/>
                                    <a:gd name="T19" fmla="*/ 15 h 19"/>
                                    <a:gd name="T20" fmla="*/ 38 w 38"/>
                                    <a:gd name="T21" fmla="*/ 11 h 19"/>
                                    <a:gd name="T22" fmla="*/ 38 w 38"/>
                                    <a:gd name="T23" fmla="*/ 4 h 19"/>
                                    <a:gd name="T24" fmla="*/ 35 w 38"/>
                                    <a:gd name="T25" fmla="*/ 0 h 19"/>
                                    <a:gd name="T26" fmla="*/ 31 w 38"/>
                                    <a:gd name="T27" fmla="*/ 0 h 19"/>
                                    <a:gd name="T28" fmla="*/ 12 w 38"/>
                                    <a:gd name="T29" fmla="*/ 4 h 19"/>
                                    <a:gd name="T30" fmla="*/ 8 w 38"/>
                                    <a:gd name="T31" fmla="*/ 4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8" h="19">
                                      <a:moveTo>
                                        <a:pt x="8" y="4"/>
                                      </a:moveTo>
                                      <a:lnTo>
                                        <a:pt x="4" y="4"/>
                                      </a:lnTo>
                                      <a:lnTo>
                                        <a:pt x="4" y="8"/>
                                      </a:lnTo>
                                      <a:lnTo>
                                        <a:pt x="0" y="8"/>
                                      </a:lnTo>
                                      <a:lnTo>
                                        <a:pt x="0" y="15"/>
                                      </a:lnTo>
                                      <a:lnTo>
                                        <a:pt x="4" y="15"/>
                                      </a:lnTo>
                                      <a:lnTo>
                                        <a:pt x="4" y="19"/>
                                      </a:lnTo>
                                      <a:lnTo>
                                        <a:pt x="12" y="19"/>
                                      </a:lnTo>
                                      <a:lnTo>
                                        <a:pt x="31" y="15"/>
                                      </a:lnTo>
                                      <a:lnTo>
                                        <a:pt x="35" y="15"/>
                                      </a:lnTo>
                                      <a:lnTo>
                                        <a:pt x="38" y="11"/>
                                      </a:lnTo>
                                      <a:lnTo>
                                        <a:pt x="38" y="4"/>
                                      </a:lnTo>
                                      <a:lnTo>
                                        <a:pt x="35" y="0"/>
                                      </a:lnTo>
                                      <a:lnTo>
                                        <a:pt x="31" y="0"/>
                                      </a:lnTo>
                                      <a:lnTo>
                                        <a:pt x="12" y="4"/>
                                      </a:lnTo>
                                      <a:lnTo>
                                        <a:pt x="8"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6" name="Freeform 333"/>
                              <wps:cNvSpPr>
                                <a:spLocks/>
                              </wps:cNvSpPr>
                              <wps:spPr bwMode="auto">
                                <a:xfrm>
                                  <a:off x="182880" y="1967230"/>
                                  <a:ext cx="24130" cy="12065"/>
                                </a:xfrm>
                                <a:custGeom>
                                  <a:avLst/>
                                  <a:gdLst>
                                    <a:gd name="T0" fmla="*/ 8 w 38"/>
                                    <a:gd name="T1" fmla="*/ 0 h 19"/>
                                    <a:gd name="T2" fmla="*/ 4 w 38"/>
                                    <a:gd name="T3" fmla="*/ 0 h 19"/>
                                    <a:gd name="T4" fmla="*/ 0 w 38"/>
                                    <a:gd name="T5" fmla="*/ 4 h 19"/>
                                    <a:gd name="T6" fmla="*/ 0 w 38"/>
                                    <a:gd name="T7" fmla="*/ 12 h 19"/>
                                    <a:gd name="T8" fmla="*/ 4 w 38"/>
                                    <a:gd name="T9" fmla="*/ 15 h 19"/>
                                    <a:gd name="T10" fmla="*/ 8 w 38"/>
                                    <a:gd name="T11" fmla="*/ 15 h 19"/>
                                    <a:gd name="T12" fmla="*/ 31 w 38"/>
                                    <a:gd name="T13" fmla="*/ 19 h 19"/>
                                    <a:gd name="T14" fmla="*/ 34 w 38"/>
                                    <a:gd name="T15" fmla="*/ 19 h 19"/>
                                    <a:gd name="T16" fmla="*/ 38 w 38"/>
                                    <a:gd name="T17" fmla="*/ 15 h 19"/>
                                    <a:gd name="T18" fmla="*/ 38 w 38"/>
                                    <a:gd name="T19" fmla="*/ 8 h 19"/>
                                    <a:gd name="T20" fmla="*/ 34 w 38"/>
                                    <a:gd name="T21" fmla="*/ 4 h 19"/>
                                    <a:gd name="T22" fmla="*/ 31 w 38"/>
                                    <a:gd name="T23" fmla="*/ 4 h 19"/>
                                    <a:gd name="T24" fmla="*/ 8 w 38"/>
                                    <a:gd name="T25"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8" h="19">
                                      <a:moveTo>
                                        <a:pt x="8" y="0"/>
                                      </a:moveTo>
                                      <a:lnTo>
                                        <a:pt x="4" y="0"/>
                                      </a:lnTo>
                                      <a:lnTo>
                                        <a:pt x="0" y="4"/>
                                      </a:lnTo>
                                      <a:lnTo>
                                        <a:pt x="0" y="12"/>
                                      </a:lnTo>
                                      <a:lnTo>
                                        <a:pt x="4" y="15"/>
                                      </a:lnTo>
                                      <a:lnTo>
                                        <a:pt x="8" y="15"/>
                                      </a:lnTo>
                                      <a:lnTo>
                                        <a:pt x="31" y="19"/>
                                      </a:lnTo>
                                      <a:lnTo>
                                        <a:pt x="34" y="19"/>
                                      </a:lnTo>
                                      <a:lnTo>
                                        <a:pt x="38" y="15"/>
                                      </a:lnTo>
                                      <a:lnTo>
                                        <a:pt x="38" y="8"/>
                                      </a:lnTo>
                                      <a:lnTo>
                                        <a:pt x="34" y="4"/>
                                      </a:lnTo>
                                      <a:lnTo>
                                        <a:pt x="31" y="4"/>
                                      </a:lnTo>
                                      <a:lnTo>
                                        <a:pt x="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7" name="Freeform 334"/>
                              <wps:cNvSpPr>
                                <a:spLocks/>
                              </wps:cNvSpPr>
                              <wps:spPr bwMode="auto">
                                <a:xfrm>
                                  <a:off x="217170" y="1969770"/>
                                  <a:ext cx="24130" cy="12065"/>
                                </a:xfrm>
                                <a:custGeom>
                                  <a:avLst/>
                                  <a:gdLst>
                                    <a:gd name="T0" fmla="*/ 7 w 38"/>
                                    <a:gd name="T1" fmla="*/ 0 h 19"/>
                                    <a:gd name="T2" fmla="*/ 3 w 38"/>
                                    <a:gd name="T3" fmla="*/ 0 h 19"/>
                                    <a:gd name="T4" fmla="*/ 0 w 38"/>
                                    <a:gd name="T5" fmla="*/ 4 h 19"/>
                                    <a:gd name="T6" fmla="*/ 0 w 38"/>
                                    <a:gd name="T7" fmla="*/ 11 h 19"/>
                                    <a:gd name="T8" fmla="*/ 3 w 38"/>
                                    <a:gd name="T9" fmla="*/ 15 h 19"/>
                                    <a:gd name="T10" fmla="*/ 7 w 38"/>
                                    <a:gd name="T11" fmla="*/ 15 h 19"/>
                                    <a:gd name="T12" fmla="*/ 26 w 38"/>
                                    <a:gd name="T13" fmla="*/ 19 h 19"/>
                                    <a:gd name="T14" fmla="*/ 34 w 38"/>
                                    <a:gd name="T15" fmla="*/ 19 h 19"/>
                                    <a:gd name="T16" fmla="*/ 34 w 38"/>
                                    <a:gd name="T17" fmla="*/ 15 h 19"/>
                                    <a:gd name="T18" fmla="*/ 38 w 38"/>
                                    <a:gd name="T19" fmla="*/ 15 h 19"/>
                                    <a:gd name="T20" fmla="*/ 38 w 38"/>
                                    <a:gd name="T21" fmla="*/ 8 h 19"/>
                                    <a:gd name="T22" fmla="*/ 34 w 38"/>
                                    <a:gd name="T23" fmla="*/ 8 h 19"/>
                                    <a:gd name="T24" fmla="*/ 34 w 38"/>
                                    <a:gd name="T25" fmla="*/ 4 h 19"/>
                                    <a:gd name="T26" fmla="*/ 30 w 38"/>
                                    <a:gd name="T27" fmla="*/ 4 h 19"/>
                                    <a:gd name="T28" fmla="*/ 26 w 38"/>
                                    <a:gd name="T29" fmla="*/ 4 h 19"/>
                                    <a:gd name="T30" fmla="*/ 7 w 38"/>
                                    <a:gd name="T31" fmla="*/ 0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8" h="19">
                                      <a:moveTo>
                                        <a:pt x="7" y="0"/>
                                      </a:moveTo>
                                      <a:lnTo>
                                        <a:pt x="3" y="0"/>
                                      </a:lnTo>
                                      <a:lnTo>
                                        <a:pt x="0" y="4"/>
                                      </a:lnTo>
                                      <a:lnTo>
                                        <a:pt x="0" y="11"/>
                                      </a:lnTo>
                                      <a:lnTo>
                                        <a:pt x="3" y="15"/>
                                      </a:lnTo>
                                      <a:lnTo>
                                        <a:pt x="7" y="15"/>
                                      </a:lnTo>
                                      <a:lnTo>
                                        <a:pt x="26" y="19"/>
                                      </a:lnTo>
                                      <a:lnTo>
                                        <a:pt x="34" y="19"/>
                                      </a:lnTo>
                                      <a:lnTo>
                                        <a:pt x="34" y="15"/>
                                      </a:lnTo>
                                      <a:lnTo>
                                        <a:pt x="38" y="15"/>
                                      </a:lnTo>
                                      <a:lnTo>
                                        <a:pt x="38" y="8"/>
                                      </a:lnTo>
                                      <a:lnTo>
                                        <a:pt x="34" y="8"/>
                                      </a:lnTo>
                                      <a:lnTo>
                                        <a:pt x="34" y="4"/>
                                      </a:lnTo>
                                      <a:lnTo>
                                        <a:pt x="30" y="4"/>
                                      </a:lnTo>
                                      <a:lnTo>
                                        <a:pt x="26" y="4"/>
                                      </a:ln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8" name="Freeform 335"/>
                              <wps:cNvSpPr>
                                <a:spLocks/>
                              </wps:cNvSpPr>
                              <wps:spPr bwMode="auto">
                                <a:xfrm>
                                  <a:off x="248285" y="1979295"/>
                                  <a:ext cx="24765" cy="14605"/>
                                </a:xfrm>
                                <a:custGeom>
                                  <a:avLst/>
                                  <a:gdLst>
                                    <a:gd name="T0" fmla="*/ 12 w 39"/>
                                    <a:gd name="T1" fmla="*/ 0 h 23"/>
                                    <a:gd name="T2" fmla="*/ 4 w 39"/>
                                    <a:gd name="T3" fmla="*/ 0 h 23"/>
                                    <a:gd name="T4" fmla="*/ 4 w 39"/>
                                    <a:gd name="T5" fmla="*/ 4 h 23"/>
                                    <a:gd name="T6" fmla="*/ 0 w 39"/>
                                    <a:gd name="T7" fmla="*/ 4 h 23"/>
                                    <a:gd name="T8" fmla="*/ 0 w 39"/>
                                    <a:gd name="T9" fmla="*/ 12 h 23"/>
                                    <a:gd name="T10" fmla="*/ 4 w 39"/>
                                    <a:gd name="T11" fmla="*/ 12 h 23"/>
                                    <a:gd name="T12" fmla="*/ 4 w 39"/>
                                    <a:gd name="T13" fmla="*/ 16 h 23"/>
                                    <a:gd name="T14" fmla="*/ 27 w 39"/>
                                    <a:gd name="T15" fmla="*/ 23 h 23"/>
                                    <a:gd name="T16" fmla="*/ 35 w 39"/>
                                    <a:gd name="T17" fmla="*/ 23 h 23"/>
                                    <a:gd name="T18" fmla="*/ 35 w 39"/>
                                    <a:gd name="T19" fmla="*/ 20 h 23"/>
                                    <a:gd name="T20" fmla="*/ 39 w 39"/>
                                    <a:gd name="T21" fmla="*/ 20 h 23"/>
                                    <a:gd name="T22" fmla="*/ 39 w 39"/>
                                    <a:gd name="T23" fmla="*/ 12 h 23"/>
                                    <a:gd name="T24" fmla="*/ 35 w 39"/>
                                    <a:gd name="T25" fmla="*/ 12 h 23"/>
                                    <a:gd name="T26" fmla="*/ 35 w 39"/>
                                    <a:gd name="T27" fmla="*/ 8 h 23"/>
                                    <a:gd name="T28" fmla="*/ 12 w 39"/>
                                    <a:gd name="T29"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9" h="23">
                                      <a:moveTo>
                                        <a:pt x="12" y="0"/>
                                      </a:moveTo>
                                      <a:lnTo>
                                        <a:pt x="4" y="0"/>
                                      </a:lnTo>
                                      <a:lnTo>
                                        <a:pt x="4" y="4"/>
                                      </a:lnTo>
                                      <a:lnTo>
                                        <a:pt x="0" y="4"/>
                                      </a:lnTo>
                                      <a:lnTo>
                                        <a:pt x="0" y="12"/>
                                      </a:lnTo>
                                      <a:lnTo>
                                        <a:pt x="4" y="12"/>
                                      </a:lnTo>
                                      <a:lnTo>
                                        <a:pt x="4" y="16"/>
                                      </a:lnTo>
                                      <a:lnTo>
                                        <a:pt x="27" y="23"/>
                                      </a:lnTo>
                                      <a:lnTo>
                                        <a:pt x="35" y="23"/>
                                      </a:lnTo>
                                      <a:lnTo>
                                        <a:pt x="35" y="20"/>
                                      </a:lnTo>
                                      <a:lnTo>
                                        <a:pt x="39" y="20"/>
                                      </a:lnTo>
                                      <a:lnTo>
                                        <a:pt x="39" y="12"/>
                                      </a:lnTo>
                                      <a:lnTo>
                                        <a:pt x="35" y="12"/>
                                      </a:lnTo>
                                      <a:lnTo>
                                        <a:pt x="35" y="8"/>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79" name="Freeform 336"/>
                              <wps:cNvSpPr>
                                <a:spLocks/>
                              </wps:cNvSpPr>
                              <wps:spPr bwMode="auto">
                                <a:xfrm>
                                  <a:off x="280035" y="1993900"/>
                                  <a:ext cx="22225" cy="17145"/>
                                </a:xfrm>
                                <a:custGeom>
                                  <a:avLst/>
                                  <a:gdLst>
                                    <a:gd name="T0" fmla="*/ 12 w 35"/>
                                    <a:gd name="T1" fmla="*/ 0 h 27"/>
                                    <a:gd name="T2" fmla="*/ 4 w 35"/>
                                    <a:gd name="T3" fmla="*/ 0 h 27"/>
                                    <a:gd name="T4" fmla="*/ 4 w 35"/>
                                    <a:gd name="T5" fmla="*/ 4 h 27"/>
                                    <a:gd name="T6" fmla="*/ 0 w 35"/>
                                    <a:gd name="T7" fmla="*/ 4 h 27"/>
                                    <a:gd name="T8" fmla="*/ 0 w 35"/>
                                    <a:gd name="T9" fmla="*/ 12 h 27"/>
                                    <a:gd name="T10" fmla="*/ 4 w 35"/>
                                    <a:gd name="T11" fmla="*/ 12 h 27"/>
                                    <a:gd name="T12" fmla="*/ 4 w 35"/>
                                    <a:gd name="T13" fmla="*/ 16 h 27"/>
                                    <a:gd name="T14" fmla="*/ 23 w 35"/>
                                    <a:gd name="T15" fmla="*/ 27 h 27"/>
                                    <a:gd name="T16" fmla="*/ 31 w 35"/>
                                    <a:gd name="T17" fmla="*/ 27 h 27"/>
                                    <a:gd name="T18" fmla="*/ 31 w 35"/>
                                    <a:gd name="T19" fmla="*/ 24 h 27"/>
                                    <a:gd name="T20" fmla="*/ 35 w 35"/>
                                    <a:gd name="T21" fmla="*/ 24 h 27"/>
                                    <a:gd name="T22" fmla="*/ 35 w 35"/>
                                    <a:gd name="T23" fmla="*/ 16 h 27"/>
                                    <a:gd name="T24" fmla="*/ 31 w 35"/>
                                    <a:gd name="T25" fmla="*/ 16 h 27"/>
                                    <a:gd name="T26" fmla="*/ 31 w 35"/>
                                    <a:gd name="T27" fmla="*/ 12 h 27"/>
                                    <a:gd name="T28" fmla="*/ 12 w 35"/>
                                    <a:gd name="T29" fmla="*/ 0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5" h="27">
                                      <a:moveTo>
                                        <a:pt x="12" y="0"/>
                                      </a:moveTo>
                                      <a:lnTo>
                                        <a:pt x="4" y="0"/>
                                      </a:lnTo>
                                      <a:lnTo>
                                        <a:pt x="4" y="4"/>
                                      </a:lnTo>
                                      <a:lnTo>
                                        <a:pt x="0" y="4"/>
                                      </a:lnTo>
                                      <a:lnTo>
                                        <a:pt x="0" y="12"/>
                                      </a:lnTo>
                                      <a:lnTo>
                                        <a:pt x="4" y="12"/>
                                      </a:lnTo>
                                      <a:lnTo>
                                        <a:pt x="4" y="16"/>
                                      </a:lnTo>
                                      <a:lnTo>
                                        <a:pt x="23" y="27"/>
                                      </a:lnTo>
                                      <a:lnTo>
                                        <a:pt x="31" y="27"/>
                                      </a:lnTo>
                                      <a:lnTo>
                                        <a:pt x="31" y="24"/>
                                      </a:lnTo>
                                      <a:lnTo>
                                        <a:pt x="35" y="24"/>
                                      </a:lnTo>
                                      <a:lnTo>
                                        <a:pt x="35" y="16"/>
                                      </a:lnTo>
                                      <a:lnTo>
                                        <a:pt x="31" y="16"/>
                                      </a:lnTo>
                                      <a:lnTo>
                                        <a:pt x="31" y="12"/>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0" name="Freeform 337"/>
                              <wps:cNvSpPr>
                                <a:spLocks/>
                              </wps:cNvSpPr>
                              <wps:spPr bwMode="auto">
                                <a:xfrm>
                                  <a:off x="309245" y="2013585"/>
                                  <a:ext cx="19685" cy="19685"/>
                                </a:xfrm>
                                <a:custGeom>
                                  <a:avLst/>
                                  <a:gdLst>
                                    <a:gd name="T0" fmla="*/ 12 w 31"/>
                                    <a:gd name="T1" fmla="*/ 4 h 31"/>
                                    <a:gd name="T2" fmla="*/ 12 w 31"/>
                                    <a:gd name="T3" fmla="*/ 0 h 31"/>
                                    <a:gd name="T4" fmla="*/ 4 w 31"/>
                                    <a:gd name="T5" fmla="*/ 0 h 31"/>
                                    <a:gd name="T6" fmla="*/ 4 w 31"/>
                                    <a:gd name="T7" fmla="*/ 4 h 31"/>
                                    <a:gd name="T8" fmla="*/ 0 w 31"/>
                                    <a:gd name="T9" fmla="*/ 4 h 31"/>
                                    <a:gd name="T10" fmla="*/ 0 w 31"/>
                                    <a:gd name="T11" fmla="*/ 12 h 31"/>
                                    <a:gd name="T12" fmla="*/ 4 w 31"/>
                                    <a:gd name="T13" fmla="*/ 12 h 31"/>
                                    <a:gd name="T14" fmla="*/ 20 w 31"/>
                                    <a:gd name="T15" fmla="*/ 27 h 31"/>
                                    <a:gd name="T16" fmla="*/ 20 w 31"/>
                                    <a:gd name="T17" fmla="*/ 31 h 31"/>
                                    <a:gd name="T18" fmla="*/ 27 w 31"/>
                                    <a:gd name="T19" fmla="*/ 31 h 31"/>
                                    <a:gd name="T20" fmla="*/ 27 w 31"/>
                                    <a:gd name="T21" fmla="*/ 27 h 31"/>
                                    <a:gd name="T22" fmla="*/ 31 w 31"/>
                                    <a:gd name="T23" fmla="*/ 27 h 31"/>
                                    <a:gd name="T24" fmla="*/ 31 w 31"/>
                                    <a:gd name="T25" fmla="*/ 19 h 31"/>
                                    <a:gd name="T26" fmla="*/ 27 w 31"/>
                                    <a:gd name="T27" fmla="*/ 19 h 31"/>
                                    <a:gd name="T28" fmla="*/ 12 w 31"/>
                                    <a:gd name="T29" fmla="*/ 4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1" h="31">
                                      <a:moveTo>
                                        <a:pt x="12" y="4"/>
                                      </a:moveTo>
                                      <a:lnTo>
                                        <a:pt x="12" y="0"/>
                                      </a:lnTo>
                                      <a:lnTo>
                                        <a:pt x="4" y="0"/>
                                      </a:lnTo>
                                      <a:lnTo>
                                        <a:pt x="4" y="4"/>
                                      </a:lnTo>
                                      <a:lnTo>
                                        <a:pt x="0" y="4"/>
                                      </a:lnTo>
                                      <a:lnTo>
                                        <a:pt x="0" y="12"/>
                                      </a:lnTo>
                                      <a:lnTo>
                                        <a:pt x="4" y="12"/>
                                      </a:lnTo>
                                      <a:lnTo>
                                        <a:pt x="20" y="27"/>
                                      </a:lnTo>
                                      <a:lnTo>
                                        <a:pt x="20" y="31"/>
                                      </a:lnTo>
                                      <a:lnTo>
                                        <a:pt x="27" y="31"/>
                                      </a:lnTo>
                                      <a:lnTo>
                                        <a:pt x="27" y="27"/>
                                      </a:lnTo>
                                      <a:lnTo>
                                        <a:pt x="31" y="27"/>
                                      </a:lnTo>
                                      <a:lnTo>
                                        <a:pt x="31" y="19"/>
                                      </a:lnTo>
                                      <a:lnTo>
                                        <a:pt x="27" y="19"/>
                                      </a:lnTo>
                                      <a:lnTo>
                                        <a:pt x="12"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1" name="Freeform 338"/>
                              <wps:cNvSpPr>
                                <a:spLocks/>
                              </wps:cNvSpPr>
                              <wps:spPr bwMode="auto">
                                <a:xfrm>
                                  <a:off x="331470" y="2038350"/>
                                  <a:ext cx="19685" cy="21590"/>
                                </a:xfrm>
                                <a:custGeom>
                                  <a:avLst/>
                                  <a:gdLst>
                                    <a:gd name="T0" fmla="*/ 11 w 31"/>
                                    <a:gd name="T1" fmla="*/ 4 h 34"/>
                                    <a:gd name="T2" fmla="*/ 11 w 31"/>
                                    <a:gd name="T3" fmla="*/ 0 h 34"/>
                                    <a:gd name="T4" fmla="*/ 4 w 31"/>
                                    <a:gd name="T5" fmla="*/ 0 h 34"/>
                                    <a:gd name="T6" fmla="*/ 4 w 31"/>
                                    <a:gd name="T7" fmla="*/ 4 h 34"/>
                                    <a:gd name="T8" fmla="*/ 0 w 31"/>
                                    <a:gd name="T9" fmla="*/ 4 h 34"/>
                                    <a:gd name="T10" fmla="*/ 0 w 31"/>
                                    <a:gd name="T11" fmla="*/ 11 h 34"/>
                                    <a:gd name="T12" fmla="*/ 4 w 31"/>
                                    <a:gd name="T13" fmla="*/ 11 h 34"/>
                                    <a:gd name="T14" fmla="*/ 11 w 31"/>
                                    <a:gd name="T15" fmla="*/ 19 h 34"/>
                                    <a:gd name="T16" fmla="*/ 8 w 31"/>
                                    <a:gd name="T17" fmla="*/ 19 h 34"/>
                                    <a:gd name="T18" fmla="*/ 15 w 31"/>
                                    <a:gd name="T19" fmla="*/ 30 h 34"/>
                                    <a:gd name="T20" fmla="*/ 19 w 31"/>
                                    <a:gd name="T21" fmla="*/ 34 h 34"/>
                                    <a:gd name="T22" fmla="*/ 27 w 31"/>
                                    <a:gd name="T23" fmla="*/ 34 h 34"/>
                                    <a:gd name="T24" fmla="*/ 31 w 31"/>
                                    <a:gd name="T25" fmla="*/ 30 h 34"/>
                                    <a:gd name="T26" fmla="*/ 31 w 31"/>
                                    <a:gd name="T27" fmla="*/ 23 h 34"/>
                                    <a:gd name="T28" fmla="*/ 23 w 31"/>
                                    <a:gd name="T29" fmla="*/ 11 h 34"/>
                                    <a:gd name="T30" fmla="*/ 19 w 31"/>
                                    <a:gd name="T31" fmla="*/ 11 h 34"/>
                                    <a:gd name="T32" fmla="*/ 11 w 31"/>
                                    <a:gd name="T33" fmla="*/ 4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1" h="34">
                                      <a:moveTo>
                                        <a:pt x="11" y="4"/>
                                      </a:moveTo>
                                      <a:lnTo>
                                        <a:pt x="11" y="0"/>
                                      </a:lnTo>
                                      <a:lnTo>
                                        <a:pt x="4" y="0"/>
                                      </a:lnTo>
                                      <a:lnTo>
                                        <a:pt x="4" y="4"/>
                                      </a:lnTo>
                                      <a:lnTo>
                                        <a:pt x="0" y="4"/>
                                      </a:lnTo>
                                      <a:lnTo>
                                        <a:pt x="0" y="11"/>
                                      </a:lnTo>
                                      <a:lnTo>
                                        <a:pt x="4" y="11"/>
                                      </a:lnTo>
                                      <a:lnTo>
                                        <a:pt x="11" y="19"/>
                                      </a:lnTo>
                                      <a:lnTo>
                                        <a:pt x="8" y="19"/>
                                      </a:lnTo>
                                      <a:lnTo>
                                        <a:pt x="15" y="30"/>
                                      </a:lnTo>
                                      <a:lnTo>
                                        <a:pt x="19" y="34"/>
                                      </a:lnTo>
                                      <a:lnTo>
                                        <a:pt x="27" y="34"/>
                                      </a:lnTo>
                                      <a:lnTo>
                                        <a:pt x="31" y="30"/>
                                      </a:lnTo>
                                      <a:lnTo>
                                        <a:pt x="31" y="23"/>
                                      </a:lnTo>
                                      <a:lnTo>
                                        <a:pt x="23" y="11"/>
                                      </a:lnTo>
                                      <a:lnTo>
                                        <a:pt x="19" y="11"/>
                                      </a:lnTo>
                                      <a:lnTo>
                                        <a:pt x="11"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2" name="Freeform 339"/>
                              <wps:cNvSpPr>
                                <a:spLocks/>
                              </wps:cNvSpPr>
                              <wps:spPr bwMode="auto">
                                <a:xfrm>
                                  <a:off x="351155" y="2065020"/>
                                  <a:ext cx="17145" cy="24765"/>
                                </a:xfrm>
                                <a:custGeom>
                                  <a:avLst/>
                                  <a:gdLst>
                                    <a:gd name="T0" fmla="*/ 15 w 27"/>
                                    <a:gd name="T1" fmla="*/ 4 h 39"/>
                                    <a:gd name="T2" fmla="*/ 11 w 27"/>
                                    <a:gd name="T3" fmla="*/ 4 h 39"/>
                                    <a:gd name="T4" fmla="*/ 11 w 27"/>
                                    <a:gd name="T5" fmla="*/ 0 h 39"/>
                                    <a:gd name="T6" fmla="*/ 3 w 27"/>
                                    <a:gd name="T7" fmla="*/ 0 h 39"/>
                                    <a:gd name="T8" fmla="*/ 3 w 27"/>
                                    <a:gd name="T9" fmla="*/ 4 h 39"/>
                                    <a:gd name="T10" fmla="*/ 0 w 27"/>
                                    <a:gd name="T11" fmla="*/ 4 h 39"/>
                                    <a:gd name="T12" fmla="*/ 0 w 27"/>
                                    <a:gd name="T13" fmla="*/ 12 h 39"/>
                                    <a:gd name="T14" fmla="*/ 11 w 27"/>
                                    <a:gd name="T15" fmla="*/ 35 h 39"/>
                                    <a:gd name="T16" fmla="*/ 15 w 27"/>
                                    <a:gd name="T17" fmla="*/ 35 h 39"/>
                                    <a:gd name="T18" fmla="*/ 15 w 27"/>
                                    <a:gd name="T19" fmla="*/ 39 h 39"/>
                                    <a:gd name="T20" fmla="*/ 23 w 27"/>
                                    <a:gd name="T21" fmla="*/ 39 h 39"/>
                                    <a:gd name="T22" fmla="*/ 23 w 27"/>
                                    <a:gd name="T23" fmla="*/ 35 h 39"/>
                                    <a:gd name="T24" fmla="*/ 27 w 27"/>
                                    <a:gd name="T25" fmla="*/ 35 h 39"/>
                                    <a:gd name="T26" fmla="*/ 27 w 27"/>
                                    <a:gd name="T27" fmla="*/ 27 h 39"/>
                                    <a:gd name="T28" fmla="*/ 15 w 27"/>
                                    <a:gd name="T29" fmla="*/ 4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7" h="39">
                                      <a:moveTo>
                                        <a:pt x="15" y="4"/>
                                      </a:moveTo>
                                      <a:lnTo>
                                        <a:pt x="11" y="4"/>
                                      </a:lnTo>
                                      <a:lnTo>
                                        <a:pt x="11" y="0"/>
                                      </a:lnTo>
                                      <a:lnTo>
                                        <a:pt x="3" y="0"/>
                                      </a:lnTo>
                                      <a:lnTo>
                                        <a:pt x="3" y="4"/>
                                      </a:lnTo>
                                      <a:lnTo>
                                        <a:pt x="0" y="4"/>
                                      </a:lnTo>
                                      <a:lnTo>
                                        <a:pt x="0" y="12"/>
                                      </a:lnTo>
                                      <a:lnTo>
                                        <a:pt x="11" y="35"/>
                                      </a:lnTo>
                                      <a:lnTo>
                                        <a:pt x="15" y="35"/>
                                      </a:lnTo>
                                      <a:lnTo>
                                        <a:pt x="15" y="39"/>
                                      </a:lnTo>
                                      <a:lnTo>
                                        <a:pt x="23" y="39"/>
                                      </a:lnTo>
                                      <a:lnTo>
                                        <a:pt x="23" y="35"/>
                                      </a:lnTo>
                                      <a:lnTo>
                                        <a:pt x="27" y="35"/>
                                      </a:lnTo>
                                      <a:lnTo>
                                        <a:pt x="27" y="27"/>
                                      </a:lnTo>
                                      <a:lnTo>
                                        <a:pt x="15"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3" name="Freeform 340"/>
                              <wps:cNvSpPr>
                                <a:spLocks/>
                              </wps:cNvSpPr>
                              <wps:spPr bwMode="auto">
                                <a:xfrm>
                                  <a:off x="363220" y="2096770"/>
                                  <a:ext cx="14605" cy="24765"/>
                                </a:xfrm>
                                <a:custGeom>
                                  <a:avLst/>
                                  <a:gdLst>
                                    <a:gd name="T0" fmla="*/ 15 w 23"/>
                                    <a:gd name="T1" fmla="*/ 4 h 39"/>
                                    <a:gd name="T2" fmla="*/ 11 w 23"/>
                                    <a:gd name="T3" fmla="*/ 0 h 39"/>
                                    <a:gd name="T4" fmla="*/ 4 w 23"/>
                                    <a:gd name="T5" fmla="*/ 0 h 39"/>
                                    <a:gd name="T6" fmla="*/ 0 w 23"/>
                                    <a:gd name="T7" fmla="*/ 4 h 39"/>
                                    <a:gd name="T8" fmla="*/ 0 w 23"/>
                                    <a:gd name="T9" fmla="*/ 12 h 39"/>
                                    <a:gd name="T10" fmla="*/ 8 w 23"/>
                                    <a:gd name="T11" fmla="*/ 31 h 39"/>
                                    <a:gd name="T12" fmla="*/ 8 w 23"/>
                                    <a:gd name="T13" fmla="*/ 27 h 39"/>
                                    <a:gd name="T14" fmla="*/ 8 w 23"/>
                                    <a:gd name="T15" fmla="*/ 35 h 39"/>
                                    <a:gd name="T16" fmla="*/ 11 w 23"/>
                                    <a:gd name="T17" fmla="*/ 35 h 39"/>
                                    <a:gd name="T18" fmla="*/ 11 w 23"/>
                                    <a:gd name="T19" fmla="*/ 39 h 39"/>
                                    <a:gd name="T20" fmla="*/ 19 w 23"/>
                                    <a:gd name="T21" fmla="*/ 39 h 39"/>
                                    <a:gd name="T22" fmla="*/ 19 w 23"/>
                                    <a:gd name="T23" fmla="*/ 35 h 39"/>
                                    <a:gd name="T24" fmla="*/ 23 w 23"/>
                                    <a:gd name="T25" fmla="*/ 35 h 39"/>
                                    <a:gd name="T26" fmla="*/ 23 w 23"/>
                                    <a:gd name="T27" fmla="*/ 31 h 39"/>
                                    <a:gd name="T28" fmla="*/ 23 w 23"/>
                                    <a:gd name="T29" fmla="*/ 27 h 39"/>
                                    <a:gd name="T30" fmla="*/ 23 w 23"/>
                                    <a:gd name="T31" fmla="*/ 23 h 39"/>
                                    <a:gd name="T32" fmla="*/ 15 w 23"/>
                                    <a:gd name="T33" fmla="*/ 4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 h="39">
                                      <a:moveTo>
                                        <a:pt x="15" y="4"/>
                                      </a:moveTo>
                                      <a:lnTo>
                                        <a:pt x="11" y="0"/>
                                      </a:lnTo>
                                      <a:lnTo>
                                        <a:pt x="4" y="0"/>
                                      </a:lnTo>
                                      <a:lnTo>
                                        <a:pt x="0" y="4"/>
                                      </a:lnTo>
                                      <a:lnTo>
                                        <a:pt x="0" y="12"/>
                                      </a:lnTo>
                                      <a:lnTo>
                                        <a:pt x="8" y="31"/>
                                      </a:lnTo>
                                      <a:lnTo>
                                        <a:pt x="8" y="27"/>
                                      </a:lnTo>
                                      <a:lnTo>
                                        <a:pt x="8" y="35"/>
                                      </a:lnTo>
                                      <a:lnTo>
                                        <a:pt x="11" y="35"/>
                                      </a:lnTo>
                                      <a:lnTo>
                                        <a:pt x="11" y="39"/>
                                      </a:lnTo>
                                      <a:lnTo>
                                        <a:pt x="19" y="39"/>
                                      </a:lnTo>
                                      <a:lnTo>
                                        <a:pt x="19" y="35"/>
                                      </a:lnTo>
                                      <a:lnTo>
                                        <a:pt x="23" y="35"/>
                                      </a:lnTo>
                                      <a:lnTo>
                                        <a:pt x="23" y="31"/>
                                      </a:lnTo>
                                      <a:lnTo>
                                        <a:pt x="23" y="27"/>
                                      </a:lnTo>
                                      <a:lnTo>
                                        <a:pt x="23" y="23"/>
                                      </a:lnTo>
                                      <a:lnTo>
                                        <a:pt x="15"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4" name="Freeform 341"/>
                              <wps:cNvSpPr>
                                <a:spLocks/>
                              </wps:cNvSpPr>
                              <wps:spPr bwMode="auto">
                                <a:xfrm>
                                  <a:off x="372745" y="2131060"/>
                                  <a:ext cx="12065" cy="24130"/>
                                </a:xfrm>
                                <a:custGeom>
                                  <a:avLst/>
                                  <a:gdLst>
                                    <a:gd name="T0" fmla="*/ 16 w 19"/>
                                    <a:gd name="T1" fmla="*/ 8 h 38"/>
                                    <a:gd name="T2" fmla="*/ 16 w 19"/>
                                    <a:gd name="T3" fmla="*/ 4 h 38"/>
                                    <a:gd name="T4" fmla="*/ 12 w 19"/>
                                    <a:gd name="T5" fmla="*/ 0 h 38"/>
                                    <a:gd name="T6" fmla="*/ 4 w 19"/>
                                    <a:gd name="T7" fmla="*/ 0 h 38"/>
                                    <a:gd name="T8" fmla="*/ 0 w 19"/>
                                    <a:gd name="T9" fmla="*/ 4 h 38"/>
                                    <a:gd name="T10" fmla="*/ 0 w 19"/>
                                    <a:gd name="T11" fmla="*/ 8 h 38"/>
                                    <a:gd name="T12" fmla="*/ 4 w 19"/>
                                    <a:gd name="T13" fmla="*/ 27 h 38"/>
                                    <a:gd name="T14" fmla="*/ 4 w 19"/>
                                    <a:gd name="T15" fmla="*/ 35 h 38"/>
                                    <a:gd name="T16" fmla="*/ 8 w 19"/>
                                    <a:gd name="T17" fmla="*/ 35 h 38"/>
                                    <a:gd name="T18" fmla="*/ 8 w 19"/>
                                    <a:gd name="T19" fmla="*/ 38 h 38"/>
                                    <a:gd name="T20" fmla="*/ 16 w 19"/>
                                    <a:gd name="T21" fmla="*/ 38 h 38"/>
                                    <a:gd name="T22" fmla="*/ 16 w 19"/>
                                    <a:gd name="T23" fmla="*/ 35 h 38"/>
                                    <a:gd name="T24" fmla="*/ 19 w 19"/>
                                    <a:gd name="T25" fmla="*/ 35 h 38"/>
                                    <a:gd name="T26" fmla="*/ 19 w 19"/>
                                    <a:gd name="T27" fmla="*/ 31 h 38"/>
                                    <a:gd name="T28" fmla="*/ 19 w 19"/>
                                    <a:gd name="T29" fmla="*/ 27 h 38"/>
                                    <a:gd name="T30" fmla="*/ 16 w 19"/>
                                    <a:gd name="T31" fmla="*/ 8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9" h="38">
                                      <a:moveTo>
                                        <a:pt x="16" y="8"/>
                                      </a:moveTo>
                                      <a:lnTo>
                                        <a:pt x="16" y="4"/>
                                      </a:lnTo>
                                      <a:lnTo>
                                        <a:pt x="12" y="0"/>
                                      </a:lnTo>
                                      <a:lnTo>
                                        <a:pt x="4" y="0"/>
                                      </a:lnTo>
                                      <a:lnTo>
                                        <a:pt x="0" y="4"/>
                                      </a:lnTo>
                                      <a:lnTo>
                                        <a:pt x="0" y="8"/>
                                      </a:lnTo>
                                      <a:lnTo>
                                        <a:pt x="4" y="27"/>
                                      </a:lnTo>
                                      <a:lnTo>
                                        <a:pt x="4" y="35"/>
                                      </a:lnTo>
                                      <a:lnTo>
                                        <a:pt x="8" y="35"/>
                                      </a:lnTo>
                                      <a:lnTo>
                                        <a:pt x="8" y="38"/>
                                      </a:lnTo>
                                      <a:lnTo>
                                        <a:pt x="16" y="38"/>
                                      </a:lnTo>
                                      <a:lnTo>
                                        <a:pt x="16" y="35"/>
                                      </a:lnTo>
                                      <a:lnTo>
                                        <a:pt x="19" y="35"/>
                                      </a:lnTo>
                                      <a:lnTo>
                                        <a:pt x="19" y="31"/>
                                      </a:lnTo>
                                      <a:lnTo>
                                        <a:pt x="19" y="27"/>
                                      </a:lnTo>
                                      <a:lnTo>
                                        <a:pt x="16"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5" name="Freeform 342"/>
                              <wps:cNvSpPr>
                                <a:spLocks/>
                              </wps:cNvSpPr>
                              <wps:spPr bwMode="auto">
                                <a:xfrm>
                                  <a:off x="375285" y="2165350"/>
                                  <a:ext cx="9525" cy="24130"/>
                                </a:xfrm>
                                <a:custGeom>
                                  <a:avLst/>
                                  <a:gdLst>
                                    <a:gd name="T0" fmla="*/ 15 w 15"/>
                                    <a:gd name="T1" fmla="*/ 8 h 38"/>
                                    <a:gd name="T2" fmla="*/ 15 w 15"/>
                                    <a:gd name="T3" fmla="*/ 4 h 38"/>
                                    <a:gd name="T4" fmla="*/ 12 w 15"/>
                                    <a:gd name="T5" fmla="*/ 4 h 38"/>
                                    <a:gd name="T6" fmla="*/ 12 w 15"/>
                                    <a:gd name="T7" fmla="*/ 0 h 38"/>
                                    <a:gd name="T8" fmla="*/ 4 w 15"/>
                                    <a:gd name="T9" fmla="*/ 0 h 38"/>
                                    <a:gd name="T10" fmla="*/ 4 w 15"/>
                                    <a:gd name="T11" fmla="*/ 4 h 38"/>
                                    <a:gd name="T12" fmla="*/ 0 w 15"/>
                                    <a:gd name="T13" fmla="*/ 4 h 38"/>
                                    <a:gd name="T14" fmla="*/ 0 w 15"/>
                                    <a:gd name="T15" fmla="*/ 34 h 38"/>
                                    <a:gd name="T16" fmla="*/ 4 w 15"/>
                                    <a:gd name="T17" fmla="*/ 34 h 38"/>
                                    <a:gd name="T18" fmla="*/ 4 w 15"/>
                                    <a:gd name="T19" fmla="*/ 38 h 38"/>
                                    <a:gd name="T20" fmla="*/ 12 w 15"/>
                                    <a:gd name="T21" fmla="*/ 38 h 38"/>
                                    <a:gd name="T22" fmla="*/ 12 w 15"/>
                                    <a:gd name="T23" fmla="*/ 34 h 38"/>
                                    <a:gd name="T24" fmla="*/ 15 w 15"/>
                                    <a:gd name="T25" fmla="*/ 34 h 38"/>
                                    <a:gd name="T26" fmla="*/ 15 w 15"/>
                                    <a:gd name="T27" fmla="*/ 31 h 38"/>
                                    <a:gd name="T28" fmla="*/ 15 w 15"/>
                                    <a:gd name="T29" fmla="*/ 8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38">
                                      <a:moveTo>
                                        <a:pt x="15" y="8"/>
                                      </a:moveTo>
                                      <a:lnTo>
                                        <a:pt x="15" y="4"/>
                                      </a:lnTo>
                                      <a:lnTo>
                                        <a:pt x="12" y="4"/>
                                      </a:lnTo>
                                      <a:lnTo>
                                        <a:pt x="12" y="0"/>
                                      </a:lnTo>
                                      <a:lnTo>
                                        <a:pt x="4" y="0"/>
                                      </a:lnTo>
                                      <a:lnTo>
                                        <a:pt x="4" y="4"/>
                                      </a:lnTo>
                                      <a:lnTo>
                                        <a:pt x="0" y="4"/>
                                      </a:lnTo>
                                      <a:lnTo>
                                        <a:pt x="0" y="34"/>
                                      </a:lnTo>
                                      <a:lnTo>
                                        <a:pt x="4" y="34"/>
                                      </a:lnTo>
                                      <a:lnTo>
                                        <a:pt x="4" y="38"/>
                                      </a:lnTo>
                                      <a:lnTo>
                                        <a:pt x="12" y="38"/>
                                      </a:lnTo>
                                      <a:lnTo>
                                        <a:pt x="12" y="34"/>
                                      </a:lnTo>
                                      <a:lnTo>
                                        <a:pt x="15" y="34"/>
                                      </a:lnTo>
                                      <a:lnTo>
                                        <a:pt x="15" y="31"/>
                                      </a:lnTo>
                                      <a:lnTo>
                                        <a:pt x="15"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6" name="Freeform 343"/>
                              <wps:cNvSpPr>
                                <a:spLocks/>
                              </wps:cNvSpPr>
                              <wps:spPr bwMode="auto">
                                <a:xfrm>
                                  <a:off x="365760" y="2199640"/>
                                  <a:ext cx="14605" cy="24130"/>
                                </a:xfrm>
                                <a:custGeom>
                                  <a:avLst/>
                                  <a:gdLst>
                                    <a:gd name="T0" fmla="*/ 23 w 23"/>
                                    <a:gd name="T1" fmla="*/ 11 h 38"/>
                                    <a:gd name="T2" fmla="*/ 23 w 23"/>
                                    <a:gd name="T3" fmla="*/ 4 h 38"/>
                                    <a:gd name="T4" fmla="*/ 19 w 23"/>
                                    <a:gd name="T5" fmla="*/ 4 h 38"/>
                                    <a:gd name="T6" fmla="*/ 19 w 23"/>
                                    <a:gd name="T7" fmla="*/ 0 h 38"/>
                                    <a:gd name="T8" fmla="*/ 11 w 23"/>
                                    <a:gd name="T9" fmla="*/ 0 h 38"/>
                                    <a:gd name="T10" fmla="*/ 11 w 23"/>
                                    <a:gd name="T11" fmla="*/ 4 h 38"/>
                                    <a:gd name="T12" fmla="*/ 7 w 23"/>
                                    <a:gd name="T13" fmla="*/ 4 h 38"/>
                                    <a:gd name="T14" fmla="*/ 0 w 23"/>
                                    <a:gd name="T15" fmla="*/ 27 h 38"/>
                                    <a:gd name="T16" fmla="*/ 0 w 23"/>
                                    <a:gd name="T17" fmla="*/ 34 h 38"/>
                                    <a:gd name="T18" fmla="*/ 4 w 23"/>
                                    <a:gd name="T19" fmla="*/ 34 h 38"/>
                                    <a:gd name="T20" fmla="*/ 4 w 23"/>
                                    <a:gd name="T21" fmla="*/ 38 h 38"/>
                                    <a:gd name="T22" fmla="*/ 11 w 23"/>
                                    <a:gd name="T23" fmla="*/ 38 h 38"/>
                                    <a:gd name="T24" fmla="*/ 11 w 23"/>
                                    <a:gd name="T25" fmla="*/ 34 h 38"/>
                                    <a:gd name="T26" fmla="*/ 15 w 23"/>
                                    <a:gd name="T27" fmla="*/ 34 h 38"/>
                                    <a:gd name="T28" fmla="*/ 23 w 23"/>
                                    <a:gd name="T29" fmla="*/ 11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3" h="38">
                                      <a:moveTo>
                                        <a:pt x="23" y="11"/>
                                      </a:moveTo>
                                      <a:lnTo>
                                        <a:pt x="23" y="4"/>
                                      </a:lnTo>
                                      <a:lnTo>
                                        <a:pt x="19" y="4"/>
                                      </a:lnTo>
                                      <a:lnTo>
                                        <a:pt x="19" y="0"/>
                                      </a:lnTo>
                                      <a:lnTo>
                                        <a:pt x="11" y="0"/>
                                      </a:lnTo>
                                      <a:lnTo>
                                        <a:pt x="11" y="4"/>
                                      </a:lnTo>
                                      <a:lnTo>
                                        <a:pt x="7" y="4"/>
                                      </a:lnTo>
                                      <a:lnTo>
                                        <a:pt x="0" y="27"/>
                                      </a:lnTo>
                                      <a:lnTo>
                                        <a:pt x="0" y="34"/>
                                      </a:lnTo>
                                      <a:lnTo>
                                        <a:pt x="4" y="34"/>
                                      </a:lnTo>
                                      <a:lnTo>
                                        <a:pt x="4" y="38"/>
                                      </a:lnTo>
                                      <a:lnTo>
                                        <a:pt x="11" y="38"/>
                                      </a:lnTo>
                                      <a:lnTo>
                                        <a:pt x="11" y="34"/>
                                      </a:lnTo>
                                      <a:lnTo>
                                        <a:pt x="15" y="34"/>
                                      </a:lnTo>
                                      <a:lnTo>
                                        <a:pt x="23"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7" name="Freeform 344"/>
                              <wps:cNvSpPr>
                                <a:spLocks/>
                              </wps:cNvSpPr>
                              <wps:spPr bwMode="auto">
                                <a:xfrm>
                                  <a:off x="353060" y="2231390"/>
                                  <a:ext cx="17145" cy="21590"/>
                                </a:xfrm>
                                <a:custGeom>
                                  <a:avLst/>
                                  <a:gdLst>
                                    <a:gd name="T0" fmla="*/ 27 w 27"/>
                                    <a:gd name="T1" fmla="*/ 11 h 34"/>
                                    <a:gd name="T2" fmla="*/ 27 w 27"/>
                                    <a:gd name="T3" fmla="*/ 4 h 34"/>
                                    <a:gd name="T4" fmla="*/ 24 w 27"/>
                                    <a:gd name="T5" fmla="*/ 4 h 34"/>
                                    <a:gd name="T6" fmla="*/ 24 w 27"/>
                                    <a:gd name="T7" fmla="*/ 0 h 34"/>
                                    <a:gd name="T8" fmla="*/ 16 w 27"/>
                                    <a:gd name="T9" fmla="*/ 0 h 34"/>
                                    <a:gd name="T10" fmla="*/ 16 w 27"/>
                                    <a:gd name="T11" fmla="*/ 4 h 34"/>
                                    <a:gd name="T12" fmla="*/ 12 w 27"/>
                                    <a:gd name="T13" fmla="*/ 4 h 34"/>
                                    <a:gd name="T14" fmla="*/ 0 w 27"/>
                                    <a:gd name="T15" fmla="*/ 23 h 34"/>
                                    <a:gd name="T16" fmla="*/ 0 w 27"/>
                                    <a:gd name="T17" fmla="*/ 31 h 34"/>
                                    <a:gd name="T18" fmla="*/ 4 w 27"/>
                                    <a:gd name="T19" fmla="*/ 31 h 34"/>
                                    <a:gd name="T20" fmla="*/ 4 w 27"/>
                                    <a:gd name="T21" fmla="*/ 34 h 34"/>
                                    <a:gd name="T22" fmla="*/ 12 w 27"/>
                                    <a:gd name="T23" fmla="*/ 34 h 34"/>
                                    <a:gd name="T24" fmla="*/ 12 w 27"/>
                                    <a:gd name="T25" fmla="*/ 31 h 34"/>
                                    <a:gd name="T26" fmla="*/ 16 w 27"/>
                                    <a:gd name="T27" fmla="*/ 31 h 34"/>
                                    <a:gd name="T28" fmla="*/ 27 w 27"/>
                                    <a:gd name="T29" fmla="*/ 1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7" h="34">
                                      <a:moveTo>
                                        <a:pt x="27" y="11"/>
                                      </a:moveTo>
                                      <a:lnTo>
                                        <a:pt x="27" y="4"/>
                                      </a:lnTo>
                                      <a:lnTo>
                                        <a:pt x="24" y="4"/>
                                      </a:lnTo>
                                      <a:lnTo>
                                        <a:pt x="24" y="0"/>
                                      </a:lnTo>
                                      <a:lnTo>
                                        <a:pt x="16" y="0"/>
                                      </a:lnTo>
                                      <a:lnTo>
                                        <a:pt x="16" y="4"/>
                                      </a:lnTo>
                                      <a:lnTo>
                                        <a:pt x="12" y="4"/>
                                      </a:lnTo>
                                      <a:lnTo>
                                        <a:pt x="0" y="23"/>
                                      </a:lnTo>
                                      <a:lnTo>
                                        <a:pt x="0" y="31"/>
                                      </a:lnTo>
                                      <a:lnTo>
                                        <a:pt x="4" y="31"/>
                                      </a:lnTo>
                                      <a:lnTo>
                                        <a:pt x="4" y="34"/>
                                      </a:lnTo>
                                      <a:lnTo>
                                        <a:pt x="12" y="34"/>
                                      </a:lnTo>
                                      <a:lnTo>
                                        <a:pt x="12" y="31"/>
                                      </a:lnTo>
                                      <a:lnTo>
                                        <a:pt x="16" y="31"/>
                                      </a:lnTo>
                                      <a:lnTo>
                                        <a:pt x="27"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8" name="Freeform 345"/>
                              <wps:cNvSpPr>
                                <a:spLocks/>
                              </wps:cNvSpPr>
                              <wps:spPr bwMode="auto">
                                <a:xfrm>
                                  <a:off x="336550" y="2260600"/>
                                  <a:ext cx="16510" cy="22225"/>
                                </a:xfrm>
                                <a:custGeom>
                                  <a:avLst/>
                                  <a:gdLst>
                                    <a:gd name="T0" fmla="*/ 26 w 26"/>
                                    <a:gd name="T1" fmla="*/ 11 h 35"/>
                                    <a:gd name="T2" fmla="*/ 26 w 26"/>
                                    <a:gd name="T3" fmla="*/ 4 h 35"/>
                                    <a:gd name="T4" fmla="*/ 23 w 26"/>
                                    <a:gd name="T5" fmla="*/ 4 h 35"/>
                                    <a:gd name="T6" fmla="*/ 23 w 26"/>
                                    <a:gd name="T7" fmla="*/ 0 h 35"/>
                                    <a:gd name="T8" fmla="*/ 15 w 26"/>
                                    <a:gd name="T9" fmla="*/ 0 h 35"/>
                                    <a:gd name="T10" fmla="*/ 15 w 26"/>
                                    <a:gd name="T11" fmla="*/ 4 h 35"/>
                                    <a:gd name="T12" fmla="*/ 11 w 26"/>
                                    <a:gd name="T13" fmla="*/ 4 h 35"/>
                                    <a:gd name="T14" fmla="*/ 0 w 26"/>
                                    <a:gd name="T15" fmla="*/ 23 h 35"/>
                                    <a:gd name="T16" fmla="*/ 0 w 26"/>
                                    <a:gd name="T17" fmla="*/ 31 h 35"/>
                                    <a:gd name="T18" fmla="*/ 3 w 26"/>
                                    <a:gd name="T19" fmla="*/ 31 h 35"/>
                                    <a:gd name="T20" fmla="*/ 3 w 26"/>
                                    <a:gd name="T21" fmla="*/ 35 h 35"/>
                                    <a:gd name="T22" fmla="*/ 11 w 26"/>
                                    <a:gd name="T23" fmla="*/ 35 h 35"/>
                                    <a:gd name="T24" fmla="*/ 11 w 26"/>
                                    <a:gd name="T25" fmla="*/ 31 h 35"/>
                                    <a:gd name="T26" fmla="*/ 15 w 26"/>
                                    <a:gd name="T27" fmla="*/ 31 h 35"/>
                                    <a:gd name="T28" fmla="*/ 26 w 26"/>
                                    <a:gd name="T29" fmla="*/ 11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 h="35">
                                      <a:moveTo>
                                        <a:pt x="26" y="11"/>
                                      </a:moveTo>
                                      <a:lnTo>
                                        <a:pt x="26" y="4"/>
                                      </a:lnTo>
                                      <a:lnTo>
                                        <a:pt x="23" y="4"/>
                                      </a:lnTo>
                                      <a:lnTo>
                                        <a:pt x="23" y="0"/>
                                      </a:lnTo>
                                      <a:lnTo>
                                        <a:pt x="15" y="0"/>
                                      </a:lnTo>
                                      <a:lnTo>
                                        <a:pt x="15" y="4"/>
                                      </a:lnTo>
                                      <a:lnTo>
                                        <a:pt x="11" y="4"/>
                                      </a:lnTo>
                                      <a:lnTo>
                                        <a:pt x="0" y="23"/>
                                      </a:lnTo>
                                      <a:lnTo>
                                        <a:pt x="0" y="31"/>
                                      </a:lnTo>
                                      <a:lnTo>
                                        <a:pt x="3" y="31"/>
                                      </a:lnTo>
                                      <a:lnTo>
                                        <a:pt x="3" y="35"/>
                                      </a:lnTo>
                                      <a:lnTo>
                                        <a:pt x="11" y="35"/>
                                      </a:lnTo>
                                      <a:lnTo>
                                        <a:pt x="11" y="31"/>
                                      </a:lnTo>
                                      <a:lnTo>
                                        <a:pt x="15" y="31"/>
                                      </a:lnTo>
                                      <a:lnTo>
                                        <a:pt x="26"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89" name="Freeform 346"/>
                              <wps:cNvSpPr>
                                <a:spLocks/>
                              </wps:cNvSpPr>
                              <wps:spPr bwMode="auto">
                                <a:xfrm>
                                  <a:off x="311785" y="2287270"/>
                                  <a:ext cx="22225" cy="19685"/>
                                </a:xfrm>
                                <a:custGeom>
                                  <a:avLst/>
                                  <a:gdLst>
                                    <a:gd name="T0" fmla="*/ 31 w 35"/>
                                    <a:gd name="T1" fmla="*/ 16 h 31"/>
                                    <a:gd name="T2" fmla="*/ 35 w 35"/>
                                    <a:gd name="T3" fmla="*/ 12 h 31"/>
                                    <a:gd name="T4" fmla="*/ 35 w 35"/>
                                    <a:gd name="T5" fmla="*/ 4 h 31"/>
                                    <a:gd name="T6" fmla="*/ 31 w 35"/>
                                    <a:gd name="T7" fmla="*/ 0 h 31"/>
                                    <a:gd name="T8" fmla="*/ 23 w 35"/>
                                    <a:gd name="T9" fmla="*/ 0 h 31"/>
                                    <a:gd name="T10" fmla="*/ 4 w 35"/>
                                    <a:gd name="T11" fmla="*/ 16 h 31"/>
                                    <a:gd name="T12" fmla="*/ 0 w 35"/>
                                    <a:gd name="T13" fmla="*/ 19 h 31"/>
                                    <a:gd name="T14" fmla="*/ 0 w 35"/>
                                    <a:gd name="T15" fmla="*/ 27 h 31"/>
                                    <a:gd name="T16" fmla="*/ 4 w 35"/>
                                    <a:gd name="T17" fmla="*/ 31 h 31"/>
                                    <a:gd name="T18" fmla="*/ 12 w 35"/>
                                    <a:gd name="T19" fmla="*/ 31 h 31"/>
                                    <a:gd name="T20" fmla="*/ 31 w 35"/>
                                    <a:gd name="T21" fmla="*/ 16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5" h="31">
                                      <a:moveTo>
                                        <a:pt x="31" y="16"/>
                                      </a:moveTo>
                                      <a:lnTo>
                                        <a:pt x="35" y="12"/>
                                      </a:lnTo>
                                      <a:lnTo>
                                        <a:pt x="35" y="4"/>
                                      </a:lnTo>
                                      <a:lnTo>
                                        <a:pt x="31" y="0"/>
                                      </a:lnTo>
                                      <a:lnTo>
                                        <a:pt x="23" y="0"/>
                                      </a:lnTo>
                                      <a:lnTo>
                                        <a:pt x="4" y="16"/>
                                      </a:lnTo>
                                      <a:lnTo>
                                        <a:pt x="0" y="19"/>
                                      </a:lnTo>
                                      <a:lnTo>
                                        <a:pt x="0" y="27"/>
                                      </a:lnTo>
                                      <a:lnTo>
                                        <a:pt x="4" y="31"/>
                                      </a:lnTo>
                                      <a:lnTo>
                                        <a:pt x="12" y="31"/>
                                      </a:lnTo>
                                      <a:lnTo>
                                        <a:pt x="31"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0" name="Freeform 347"/>
                              <wps:cNvSpPr>
                                <a:spLocks/>
                              </wps:cNvSpPr>
                              <wps:spPr bwMode="auto">
                                <a:xfrm>
                                  <a:off x="285115" y="2309495"/>
                                  <a:ext cx="22225" cy="17145"/>
                                </a:xfrm>
                                <a:custGeom>
                                  <a:avLst/>
                                  <a:gdLst>
                                    <a:gd name="T0" fmla="*/ 31 w 35"/>
                                    <a:gd name="T1" fmla="*/ 15 h 27"/>
                                    <a:gd name="T2" fmla="*/ 31 w 35"/>
                                    <a:gd name="T3" fmla="*/ 11 h 27"/>
                                    <a:gd name="T4" fmla="*/ 35 w 35"/>
                                    <a:gd name="T5" fmla="*/ 11 h 27"/>
                                    <a:gd name="T6" fmla="*/ 35 w 35"/>
                                    <a:gd name="T7" fmla="*/ 4 h 27"/>
                                    <a:gd name="T8" fmla="*/ 31 w 35"/>
                                    <a:gd name="T9" fmla="*/ 4 h 27"/>
                                    <a:gd name="T10" fmla="*/ 31 w 35"/>
                                    <a:gd name="T11" fmla="*/ 0 h 27"/>
                                    <a:gd name="T12" fmla="*/ 23 w 35"/>
                                    <a:gd name="T13" fmla="*/ 0 h 27"/>
                                    <a:gd name="T14" fmla="*/ 4 w 35"/>
                                    <a:gd name="T15" fmla="*/ 11 h 27"/>
                                    <a:gd name="T16" fmla="*/ 4 w 35"/>
                                    <a:gd name="T17" fmla="*/ 15 h 27"/>
                                    <a:gd name="T18" fmla="*/ 0 w 35"/>
                                    <a:gd name="T19" fmla="*/ 15 h 27"/>
                                    <a:gd name="T20" fmla="*/ 0 w 35"/>
                                    <a:gd name="T21" fmla="*/ 23 h 27"/>
                                    <a:gd name="T22" fmla="*/ 4 w 35"/>
                                    <a:gd name="T23" fmla="*/ 23 h 27"/>
                                    <a:gd name="T24" fmla="*/ 4 w 35"/>
                                    <a:gd name="T25" fmla="*/ 27 h 27"/>
                                    <a:gd name="T26" fmla="*/ 12 w 35"/>
                                    <a:gd name="T27" fmla="*/ 27 h 27"/>
                                    <a:gd name="T28" fmla="*/ 31 w 35"/>
                                    <a:gd name="T29" fmla="*/ 15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5" h="27">
                                      <a:moveTo>
                                        <a:pt x="31" y="15"/>
                                      </a:moveTo>
                                      <a:lnTo>
                                        <a:pt x="31" y="11"/>
                                      </a:lnTo>
                                      <a:lnTo>
                                        <a:pt x="35" y="11"/>
                                      </a:lnTo>
                                      <a:lnTo>
                                        <a:pt x="35" y="4"/>
                                      </a:lnTo>
                                      <a:lnTo>
                                        <a:pt x="31" y="4"/>
                                      </a:lnTo>
                                      <a:lnTo>
                                        <a:pt x="31" y="0"/>
                                      </a:lnTo>
                                      <a:lnTo>
                                        <a:pt x="23" y="0"/>
                                      </a:lnTo>
                                      <a:lnTo>
                                        <a:pt x="4" y="11"/>
                                      </a:lnTo>
                                      <a:lnTo>
                                        <a:pt x="4" y="15"/>
                                      </a:lnTo>
                                      <a:lnTo>
                                        <a:pt x="0" y="15"/>
                                      </a:lnTo>
                                      <a:lnTo>
                                        <a:pt x="0" y="23"/>
                                      </a:lnTo>
                                      <a:lnTo>
                                        <a:pt x="4" y="23"/>
                                      </a:lnTo>
                                      <a:lnTo>
                                        <a:pt x="4" y="27"/>
                                      </a:lnTo>
                                      <a:lnTo>
                                        <a:pt x="12" y="27"/>
                                      </a:lnTo>
                                      <a:lnTo>
                                        <a:pt x="31"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1" name="Freeform 348"/>
                              <wps:cNvSpPr>
                                <a:spLocks/>
                              </wps:cNvSpPr>
                              <wps:spPr bwMode="auto">
                                <a:xfrm>
                                  <a:off x="253365" y="2326640"/>
                                  <a:ext cx="24765" cy="14605"/>
                                </a:xfrm>
                                <a:custGeom>
                                  <a:avLst/>
                                  <a:gdLst>
                                    <a:gd name="T0" fmla="*/ 35 w 39"/>
                                    <a:gd name="T1" fmla="*/ 15 h 23"/>
                                    <a:gd name="T2" fmla="*/ 35 w 39"/>
                                    <a:gd name="T3" fmla="*/ 11 h 23"/>
                                    <a:gd name="T4" fmla="*/ 39 w 39"/>
                                    <a:gd name="T5" fmla="*/ 11 h 23"/>
                                    <a:gd name="T6" fmla="*/ 39 w 39"/>
                                    <a:gd name="T7" fmla="*/ 4 h 23"/>
                                    <a:gd name="T8" fmla="*/ 35 w 39"/>
                                    <a:gd name="T9" fmla="*/ 4 h 23"/>
                                    <a:gd name="T10" fmla="*/ 35 w 39"/>
                                    <a:gd name="T11" fmla="*/ 0 h 23"/>
                                    <a:gd name="T12" fmla="*/ 27 w 39"/>
                                    <a:gd name="T13" fmla="*/ 0 h 23"/>
                                    <a:gd name="T14" fmla="*/ 4 w 39"/>
                                    <a:gd name="T15" fmla="*/ 8 h 23"/>
                                    <a:gd name="T16" fmla="*/ 4 w 39"/>
                                    <a:gd name="T17" fmla="*/ 11 h 23"/>
                                    <a:gd name="T18" fmla="*/ 0 w 39"/>
                                    <a:gd name="T19" fmla="*/ 11 h 23"/>
                                    <a:gd name="T20" fmla="*/ 0 w 39"/>
                                    <a:gd name="T21" fmla="*/ 19 h 23"/>
                                    <a:gd name="T22" fmla="*/ 4 w 39"/>
                                    <a:gd name="T23" fmla="*/ 19 h 23"/>
                                    <a:gd name="T24" fmla="*/ 4 w 39"/>
                                    <a:gd name="T25" fmla="*/ 23 h 23"/>
                                    <a:gd name="T26" fmla="*/ 12 w 39"/>
                                    <a:gd name="T27" fmla="*/ 23 h 23"/>
                                    <a:gd name="T28" fmla="*/ 35 w 39"/>
                                    <a:gd name="T29" fmla="*/ 15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9" h="23">
                                      <a:moveTo>
                                        <a:pt x="35" y="15"/>
                                      </a:moveTo>
                                      <a:lnTo>
                                        <a:pt x="35" y="11"/>
                                      </a:lnTo>
                                      <a:lnTo>
                                        <a:pt x="39" y="11"/>
                                      </a:lnTo>
                                      <a:lnTo>
                                        <a:pt x="39" y="4"/>
                                      </a:lnTo>
                                      <a:lnTo>
                                        <a:pt x="35" y="4"/>
                                      </a:lnTo>
                                      <a:lnTo>
                                        <a:pt x="35" y="0"/>
                                      </a:lnTo>
                                      <a:lnTo>
                                        <a:pt x="27" y="0"/>
                                      </a:lnTo>
                                      <a:lnTo>
                                        <a:pt x="4" y="8"/>
                                      </a:lnTo>
                                      <a:lnTo>
                                        <a:pt x="4" y="11"/>
                                      </a:lnTo>
                                      <a:lnTo>
                                        <a:pt x="0" y="11"/>
                                      </a:lnTo>
                                      <a:lnTo>
                                        <a:pt x="0" y="19"/>
                                      </a:lnTo>
                                      <a:lnTo>
                                        <a:pt x="4" y="19"/>
                                      </a:lnTo>
                                      <a:lnTo>
                                        <a:pt x="4" y="23"/>
                                      </a:lnTo>
                                      <a:lnTo>
                                        <a:pt x="12" y="23"/>
                                      </a:lnTo>
                                      <a:lnTo>
                                        <a:pt x="35"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2" name="Freeform 349"/>
                              <wps:cNvSpPr>
                                <a:spLocks/>
                              </wps:cNvSpPr>
                              <wps:spPr bwMode="auto">
                                <a:xfrm>
                                  <a:off x="221615" y="2338705"/>
                                  <a:ext cx="24765" cy="12065"/>
                                </a:xfrm>
                                <a:custGeom>
                                  <a:avLst/>
                                  <a:gdLst>
                                    <a:gd name="T0" fmla="*/ 31 w 39"/>
                                    <a:gd name="T1" fmla="*/ 15 h 19"/>
                                    <a:gd name="T2" fmla="*/ 35 w 39"/>
                                    <a:gd name="T3" fmla="*/ 15 h 19"/>
                                    <a:gd name="T4" fmla="*/ 39 w 39"/>
                                    <a:gd name="T5" fmla="*/ 12 h 19"/>
                                    <a:gd name="T6" fmla="*/ 39 w 39"/>
                                    <a:gd name="T7" fmla="*/ 4 h 19"/>
                                    <a:gd name="T8" fmla="*/ 35 w 39"/>
                                    <a:gd name="T9" fmla="*/ 0 h 19"/>
                                    <a:gd name="T10" fmla="*/ 31 w 39"/>
                                    <a:gd name="T11" fmla="*/ 0 h 19"/>
                                    <a:gd name="T12" fmla="*/ 8 w 39"/>
                                    <a:gd name="T13" fmla="*/ 4 h 19"/>
                                    <a:gd name="T14" fmla="*/ 4 w 39"/>
                                    <a:gd name="T15" fmla="*/ 4 h 19"/>
                                    <a:gd name="T16" fmla="*/ 0 w 39"/>
                                    <a:gd name="T17" fmla="*/ 8 h 19"/>
                                    <a:gd name="T18" fmla="*/ 0 w 39"/>
                                    <a:gd name="T19" fmla="*/ 15 h 19"/>
                                    <a:gd name="T20" fmla="*/ 4 w 39"/>
                                    <a:gd name="T21" fmla="*/ 19 h 19"/>
                                    <a:gd name="T22" fmla="*/ 8 w 39"/>
                                    <a:gd name="T23" fmla="*/ 19 h 19"/>
                                    <a:gd name="T24" fmla="*/ 31 w 39"/>
                                    <a:gd name="T25" fmla="*/ 15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9" h="19">
                                      <a:moveTo>
                                        <a:pt x="31" y="15"/>
                                      </a:moveTo>
                                      <a:lnTo>
                                        <a:pt x="35" y="15"/>
                                      </a:lnTo>
                                      <a:lnTo>
                                        <a:pt x="39" y="12"/>
                                      </a:lnTo>
                                      <a:lnTo>
                                        <a:pt x="39" y="4"/>
                                      </a:lnTo>
                                      <a:lnTo>
                                        <a:pt x="35" y="0"/>
                                      </a:lnTo>
                                      <a:lnTo>
                                        <a:pt x="31" y="0"/>
                                      </a:lnTo>
                                      <a:lnTo>
                                        <a:pt x="8" y="4"/>
                                      </a:lnTo>
                                      <a:lnTo>
                                        <a:pt x="4" y="4"/>
                                      </a:lnTo>
                                      <a:lnTo>
                                        <a:pt x="0" y="8"/>
                                      </a:lnTo>
                                      <a:lnTo>
                                        <a:pt x="0" y="15"/>
                                      </a:lnTo>
                                      <a:lnTo>
                                        <a:pt x="4" y="19"/>
                                      </a:lnTo>
                                      <a:lnTo>
                                        <a:pt x="8" y="19"/>
                                      </a:lnTo>
                                      <a:lnTo>
                                        <a:pt x="31"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3" name="Freeform 350"/>
                              <wps:cNvSpPr>
                                <a:spLocks/>
                              </wps:cNvSpPr>
                              <wps:spPr bwMode="auto">
                                <a:xfrm>
                                  <a:off x="187960" y="2343785"/>
                                  <a:ext cx="24130" cy="9525"/>
                                </a:xfrm>
                                <a:custGeom>
                                  <a:avLst/>
                                  <a:gdLst>
                                    <a:gd name="T0" fmla="*/ 30 w 38"/>
                                    <a:gd name="T1" fmla="*/ 15 h 15"/>
                                    <a:gd name="T2" fmla="*/ 34 w 38"/>
                                    <a:gd name="T3" fmla="*/ 15 h 15"/>
                                    <a:gd name="T4" fmla="*/ 34 w 38"/>
                                    <a:gd name="T5" fmla="*/ 11 h 15"/>
                                    <a:gd name="T6" fmla="*/ 38 w 38"/>
                                    <a:gd name="T7" fmla="*/ 11 h 15"/>
                                    <a:gd name="T8" fmla="*/ 38 w 38"/>
                                    <a:gd name="T9" fmla="*/ 4 h 15"/>
                                    <a:gd name="T10" fmla="*/ 34 w 38"/>
                                    <a:gd name="T11" fmla="*/ 4 h 15"/>
                                    <a:gd name="T12" fmla="*/ 34 w 38"/>
                                    <a:gd name="T13" fmla="*/ 0 h 15"/>
                                    <a:gd name="T14" fmla="*/ 3 w 38"/>
                                    <a:gd name="T15" fmla="*/ 0 h 15"/>
                                    <a:gd name="T16" fmla="*/ 3 w 38"/>
                                    <a:gd name="T17" fmla="*/ 4 h 15"/>
                                    <a:gd name="T18" fmla="*/ 0 w 38"/>
                                    <a:gd name="T19" fmla="*/ 4 h 15"/>
                                    <a:gd name="T20" fmla="*/ 0 w 38"/>
                                    <a:gd name="T21" fmla="*/ 11 h 15"/>
                                    <a:gd name="T22" fmla="*/ 3 w 38"/>
                                    <a:gd name="T23" fmla="*/ 11 h 15"/>
                                    <a:gd name="T24" fmla="*/ 3 w 38"/>
                                    <a:gd name="T25" fmla="*/ 15 h 15"/>
                                    <a:gd name="T26" fmla="*/ 7 w 38"/>
                                    <a:gd name="T27" fmla="*/ 15 h 15"/>
                                    <a:gd name="T28" fmla="*/ 30 w 38"/>
                                    <a:gd name="T29" fmla="*/ 15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8" h="15">
                                      <a:moveTo>
                                        <a:pt x="30" y="15"/>
                                      </a:moveTo>
                                      <a:lnTo>
                                        <a:pt x="34" y="15"/>
                                      </a:lnTo>
                                      <a:lnTo>
                                        <a:pt x="34" y="11"/>
                                      </a:lnTo>
                                      <a:lnTo>
                                        <a:pt x="38" y="11"/>
                                      </a:lnTo>
                                      <a:lnTo>
                                        <a:pt x="38" y="4"/>
                                      </a:lnTo>
                                      <a:lnTo>
                                        <a:pt x="34" y="4"/>
                                      </a:lnTo>
                                      <a:lnTo>
                                        <a:pt x="34" y="0"/>
                                      </a:lnTo>
                                      <a:lnTo>
                                        <a:pt x="3" y="0"/>
                                      </a:lnTo>
                                      <a:lnTo>
                                        <a:pt x="3" y="4"/>
                                      </a:lnTo>
                                      <a:lnTo>
                                        <a:pt x="0" y="4"/>
                                      </a:lnTo>
                                      <a:lnTo>
                                        <a:pt x="0" y="11"/>
                                      </a:lnTo>
                                      <a:lnTo>
                                        <a:pt x="3" y="11"/>
                                      </a:lnTo>
                                      <a:lnTo>
                                        <a:pt x="3" y="15"/>
                                      </a:lnTo>
                                      <a:lnTo>
                                        <a:pt x="7" y="15"/>
                                      </a:lnTo>
                                      <a:lnTo>
                                        <a:pt x="3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4" name="Freeform 351"/>
                              <wps:cNvSpPr>
                                <a:spLocks/>
                              </wps:cNvSpPr>
                              <wps:spPr bwMode="auto">
                                <a:xfrm>
                                  <a:off x="153670" y="2341245"/>
                                  <a:ext cx="24130" cy="12065"/>
                                </a:xfrm>
                                <a:custGeom>
                                  <a:avLst/>
                                  <a:gdLst>
                                    <a:gd name="T0" fmla="*/ 30 w 38"/>
                                    <a:gd name="T1" fmla="*/ 19 h 19"/>
                                    <a:gd name="T2" fmla="*/ 34 w 38"/>
                                    <a:gd name="T3" fmla="*/ 19 h 19"/>
                                    <a:gd name="T4" fmla="*/ 34 w 38"/>
                                    <a:gd name="T5" fmla="*/ 15 h 19"/>
                                    <a:gd name="T6" fmla="*/ 38 w 38"/>
                                    <a:gd name="T7" fmla="*/ 15 h 19"/>
                                    <a:gd name="T8" fmla="*/ 38 w 38"/>
                                    <a:gd name="T9" fmla="*/ 8 h 19"/>
                                    <a:gd name="T10" fmla="*/ 34 w 38"/>
                                    <a:gd name="T11" fmla="*/ 8 h 19"/>
                                    <a:gd name="T12" fmla="*/ 34 w 38"/>
                                    <a:gd name="T13" fmla="*/ 4 h 19"/>
                                    <a:gd name="T14" fmla="*/ 27 w 38"/>
                                    <a:gd name="T15" fmla="*/ 4 h 19"/>
                                    <a:gd name="T16" fmla="*/ 7 w 38"/>
                                    <a:gd name="T17" fmla="*/ 0 h 19"/>
                                    <a:gd name="T18" fmla="*/ 4 w 38"/>
                                    <a:gd name="T19" fmla="*/ 0 h 19"/>
                                    <a:gd name="T20" fmla="*/ 0 w 38"/>
                                    <a:gd name="T21" fmla="*/ 4 h 19"/>
                                    <a:gd name="T22" fmla="*/ 0 w 38"/>
                                    <a:gd name="T23" fmla="*/ 11 h 19"/>
                                    <a:gd name="T24" fmla="*/ 4 w 38"/>
                                    <a:gd name="T25" fmla="*/ 15 h 19"/>
                                    <a:gd name="T26" fmla="*/ 7 w 38"/>
                                    <a:gd name="T27" fmla="*/ 15 h 19"/>
                                    <a:gd name="T28" fmla="*/ 27 w 38"/>
                                    <a:gd name="T29" fmla="*/ 19 h 19"/>
                                    <a:gd name="T30" fmla="*/ 30 w 38"/>
                                    <a:gd name="T31" fmla="*/ 19 h 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8" h="19">
                                      <a:moveTo>
                                        <a:pt x="30" y="19"/>
                                      </a:moveTo>
                                      <a:lnTo>
                                        <a:pt x="34" y="19"/>
                                      </a:lnTo>
                                      <a:lnTo>
                                        <a:pt x="34" y="15"/>
                                      </a:lnTo>
                                      <a:lnTo>
                                        <a:pt x="38" y="15"/>
                                      </a:lnTo>
                                      <a:lnTo>
                                        <a:pt x="38" y="8"/>
                                      </a:lnTo>
                                      <a:lnTo>
                                        <a:pt x="34" y="8"/>
                                      </a:lnTo>
                                      <a:lnTo>
                                        <a:pt x="34" y="4"/>
                                      </a:lnTo>
                                      <a:lnTo>
                                        <a:pt x="27" y="4"/>
                                      </a:lnTo>
                                      <a:lnTo>
                                        <a:pt x="7" y="0"/>
                                      </a:lnTo>
                                      <a:lnTo>
                                        <a:pt x="4" y="0"/>
                                      </a:lnTo>
                                      <a:lnTo>
                                        <a:pt x="0" y="4"/>
                                      </a:lnTo>
                                      <a:lnTo>
                                        <a:pt x="0" y="11"/>
                                      </a:lnTo>
                                      <a:lnTo>
                                        <a:pt x="4" y="15"/>
                                      </a:lnTo>
                                      <a:lnTo>
                                        <a:pt x="7" y="15"/>
                                      </a:lnTo>
                                      <a:lnTo>
                                        <a:pt x="27" y="19"/>
                                      </a:lnTo>
                                      <a:lnTo>
                                        <a:pt x="3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5" name="Freeform 352"/>
                              <wps:cNvSpPr>
                                <a:spLocks/>
                              </wps:cNvSpPr>
                              <wps:spPr bwMode="auto">
                                <a:xfrm>
                                  <a:off x="121920" y="2331720"/>
                                  <a:ext cx="21590" cy="14605"/>
                                </a:xfrm>
                                <a:custGeom>
                                  <a:avLst/>
                                  <a:gdLst>
                                    <a:gd name="T0" fmla="*/ 23 w 34"/>
                                    <a:gd name="T1" fmla="*/ 23 h 23"/>
                                    <a:gd name="T2" fmla="*/ 31 w 34"/>
                                    <a:gd name="T3" fmla="*/ 23 h 23"/>
                                    <a:gd name="T4" fmla="*/ 31 w 34"/>
                                    <a:gd name="T5" fmla="*/ 19 h 23"/>
                                    <a:gd name="T6" fmla="*/ 34 w 34"/>
                                    <a:gd name="T7" fmla="*/ 19 h 23"/>
                                    <a:gd name="T8" fmla="*/ 34 w 34"/>
                                    <a:gd name="T9" fmla="*/ 11 h 23"/>
                                    <a:gd name="T10" fmla="*/ 31 w 34"/>
                                    <a:gd name="T11" fmla="*/ 11 h 23"/>
                                    <a:gd name="T12" fmla="*/ 31 w 34"/>
                                    <a:gd name="T13" fmla="*/ 7 h 23"/>
                                    <a:gd name="T14" fmla="*/ 23 w 34"/>
                                    <a:gd name="T15" fmla="*/ 3 h 23"/>
                                    <a:gd name="T16" fmla="*/ 11 w 34"/>
                                    <a:gd name="T17" fmla="*/ 0 h 23"/>
                                    <a:gd name="T18" fmla="*/ 4 w 34"/>
                                    <a:gd name="T19" fmla="*/ 0 h 23"/>
                                    <a:gd name="T20" fmla="*/ 4 w 34"/>
                                    <a:gd name="T21" fmla="*/ 3 h 23"/>
                                    <a:gd name="T22" fmla="*/ 0 w 34"/>
                                    <a:gd name="T23" fmla="*/ 3 h 23"/>
                                    <a:gd name="T24" fmla="*/ 0 w 34"/>
                                    <a:gd name="T25" fmla="*/ 11 h 23"/>
                                    <a:gd name="T26" fmla="*/ 4 w 34"/>
                                    <a:gd name="T27" fmla="*/ 11 h 23"/>
                                    <a:gd name="T28" fmla="*/ 4 w 34"/>
                                    <a:gd name="T29" fmla="*/ 15 h 23"/>
                                    <a:gd name="T30" fmla="*/ 15 w 34"/>
                                    <a:gd name="T31" fmla="*/ 19 h 23"/>
                                    <a:gd name="T32" fmla="*/ 23 w 34"/>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4" h="23">
                                      <a:moveTo>
                                        <a:pt x="23" y="23"/>
                                      </a:moveTo>
                                      <a:lnTo>
                                        <a:pt x="31" y="23"/>
                                      </a:lnTo>
                                      <a:lnTo>
                                        <a:pt x="31" y="19"/>
                                      </a:lnTo>
                                      <a:lnTo>
                                        <a:pt x="34" y="19"/>
                                      </a:lnTo>
                                      <a:lnTo>
                                        <a:pt x="34" y="11"/>
                                      </a:lnTo>
                                      <a:lnTo>
                                        <a:pt x="31" y="11"/>
                                      </a:lnTo>
                                      <a:lnTo>
                                        <a:pt x="31" y="7"/>
                                      </a:lnTo>
                                      <a:lnTo>
                                        <a:pt x="23" y="3"/>
                                      </a:lnTo>
                                      <a:lnTo>
                                        <a:pt x="11" y="0"/>
                                      </a:lnTo>
                                      <a:lnTo>
                                        <a:pt x="4" y="0"/>
                                      </a:lnTo>
                                      <a:lnTo>
                                        <a:pt x="4" y="3"/>
                                      </a:lnTo>
                                      <a:lnTo>
                                        <a:pt x="0" y="3"/>
                                      </a:lnTo>
                                      <a:lnTo>
                                        <a:pt x="0" y="11"/>
                                      </a:lnTo>
                                      <a:lnTo>
                                        <a:pt x="4" y="11"/>
                                      </a:lnTo>
                                      <a:lnTo>
                                        <a:pt x="4" y="15"/>
                                      </a:lnTo>
                                      <a:lnTo>
                                        <a:pt x="15" y="19"/>
                                      </a:lnTo>
                                      <a:lnTo>
                                        <a:pt x="23"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6" name="Freeform 353"/>
                              <wps:cNvSpPr>
                                <a:spLocks/>
                              </wps:cNvSpPr>
                              <wps:spPr bwMode="auto">
                                <a:xfrm>
                                  <a:off x="90170" y="2316480"/>
                                  <a:ext cx="24130" cy="17145"/>
                                </a:xfrm>
                                <a:custGeom>
                                  <a:avLst/>
                                  <a:gdLst>
                                    <a:gd name="T0" fmla="*/ 27 w 38"/>
                                    <a:gd name="T1" fmla="*/ 27 h 27"/>
                                    <a:gd name="T2" fmla="*/ 35 w 38"/>
                                    <a:gd name="T3" fmla="*/ 27 h 27"/>
                                    <a:gd name="T4" fmla="*/ 35 w 38"/>
                                    <a:gd name="T5" fmla="*/ 24 h 27"/>
                                    <a:gd name="T6" fmla="*/ 38 w 38"/>
                                    <a:gd name="T7" fmla="*/ 24 h 27"/>
                                    <a:gd name="T8" fmla="*/ 38 w 38"/>
                                    <a:gd name="T9" fmla="*/ 16 h 27"/>
                                    <a:gd name="T10" fmla="*/ 35 w 38"/>
                                    <a:gd name="T11" fmla="*/ 16 h 27"/>
                                    <a:gd name="T12" fmla="*/ 35 w 38"/>
                                    <a:gd name="T13" fmla="*/ 12 h 27"/>
                                    <a:gd name="T14" fmla="*/ 12 w 38"/>
                                    <a:gd name="T15" fmla="*/ 0 h 27"/>
                                    <a:gd name="T16" fmla="*/ 4 w 38"/>
                                    <a:gd name="T17" fmla="*/ 0 h 27"/>
                                    <a:gd name="T18" fmla="*/ 4 w 38"/>
                                    <a:gd name="T19" fmla="*/ 4 h 27"/>
                                    <a:gd name="T20" fmla="*/ 0 w 38"/>
                                    <a:gd name="T21" fmla="*/ 4 h 27"/>
                                    <a:gd name="T22" fmla="*/ 0 w 38"/>
                                    <a:gd name="T23" fmla="*/ 12 h 27"/>
                                    <a:gd name="T24" fmla="*/ 4 w 38"/>
                                    <a:gd name="T25" fmla="*/ 12 h 27"/>
                                    <a:gd name="T26" fmla="*/ 4 w 38"/>
                                    <a:gd name="T27" fmla="*/ 16 h 27"/>
                                    <a:gd name="T28" fmla="*/ 27 w 38"/>
                                    <a:gd name="T29" fmla="*/ 27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8" h="27">
                                      <a:moveTo>
                                        <a:pt x="27" y="27"/>
                                      </a:moveTo>
                                      <a:lnTo>
                                        <a:pt x="35" y="27"/>
                                      </a:lnTo>
                                      <a:lnTo>
                                        <a:pt x="35" y="24"/>
                                      </a:lnTo>
                                      <a:lnTo>
                                        <a:pt x="38" y="24"/>
                                      </a:lnTo>
                                      <a:lnTo>
                                        <a:pt x="38" y="16"/>
                                      </a:lnTo>
                                      <a:lnTo>
                                        <a:pt x="35" y="16"/>
                                      </a:lnTo>
                                      <a:lnTo>
                                        <a:pt x="35" y="12"/>
                                      </a:lnTo>
                                      <a:lnTo>
                                        <a:pt x="12" y="0"/>
                                      </a:lnTo>
                                      <a:lnTo>
                                        <a:pt x="4" y="0"/>
                                      </a:lnTo>
                                      <a:lnTo>
                                        <a:pt x="4" y="4"/>
                                      </a:lnTo>
                                      <a:lnTo>
                                        <a:pt x="0" y="4"/>
                                      </a:lnTo>
                                      <a:lnTo>
                                        <a:pt x="0" y="12"/>
                                      </a:lnTo>
                                      <a:lnTo>
                                        <a:pt x="4" y="12"/>
                                      </a:lnTo>
                                      <a:lnTo>
                                        <a:pt x="4" y="16"/>
                                      </a:lnTo>
                                      <a:lnTo>
                                        <a:pt x="27"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7" name="Freeform 354"/>
                              <wps:cNvSpPr>
                                <a:spLocks/>
                              </wps:cNvSpPr>
                              <wps:spPr bwMode="auto">
                                <a:xfrm>
                                  <a:off x="63500" y="2297430"/>
                                  <a:ext cx="19050" cy="19050"/>
                                </a:xfrm>
                                <a:custGeom>
                                  <a:avLst/>
                                  <a:gdLst>
                                    <a:gd name="T0" fmla="*/ 19 w 30"/>
                                    <a:gd name="T1" fmla="*/ 27 h 30"/>
                                    <a:gd name="T2" fmla="*/ 19 w 30"/>
                                    <a:gd name="T3" fmla="*/ 30 h 30"/>
                                    <a:gd name="T4" fmla="*/ 27 w 30"/>
                                    <a:gd name="T5" fmla="*/ 30 h 30"/>
                                    <a:gd name="T6" fmla="*/ 27 w 30"/>
                                    <a:gd name="T7" fmla="*/ 27 h 30"/>
                                    <a:gd name="T8" fmla="*/ 30 w 30"/>
                                    <a:gd name="T9" fmla="*/ 27 h 30"/>
                                    <a:gd name="T10" fmla="*/ 30 w 30"/>
                                    <a:gd name="T11" fmla="*/ 19 h 30"/>
                                    <a:gd name="T12" fmla="*/ 27 w 30"/>
                                    <a:gd name="T13" fmla="*/ 19 h 30"/>
                                    <a:gd name="T14" fmla="*/ 11 w 30"/>
                                    <a:gd name="T15" fmla="*/ 3 h 30"/>
                                    <a:gd name="T16" fmla="*/ 11 w 30"/>
                                    <a:gd name="T17" fmla="*/ 0 h 30"/>
                                    <a:gd name="T18" fmla="*/ 4 w 30"/>
                                    <a:gd name="T19" fmla="*/ 0 h 30"/>
                                    <a:gd name="T20" fmla="*/ 4 w 30"/>
                                    <a:gd name="T21" fmla="*/ 3 h 30"/>
                                    <a:gd name="T22" fmla="*/ 0 w 30"/>
                                    <a:gd name="T23" fmla="*/ 3 h 30"/>
                                    <a:gd name="T24" fmla="*/ 0 w 30"/>
                                    <a:gd name="T25" fmla="*/ 11 h 30"/>
                                    <a:gd name="T26" fmla="*/ 4 w 30"/>
                                    <a:gd name="T27" fmla="*/ 11 h 30"/>
                                    <a:gd name="T28" fmla="*/ 19 w 30"/>
                                    <a:gd name="T29" fmla="*/ 27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0" h="30">
                                      <a:moveTo>
                                        <a:pt x="19" y="27"/>
                                      </a:moveTo>
                                      <a:lnTo>
                                        <a:pt x="19" y="30"/>
                                      </a:lnTo>
                                      <a:lnTo>
                                        <a:pt x="27" y="30"/>
                                      </a:lnTo>
                                      <a:lnTo>
                                        <a:pt x="27" y="27"/>
                                      </a:lnTo>
                                      <a:lnTo>
                                        <a:pt x="30" y="27"/>
                                      </a:lnTo>
                                      <a:lnTo>
                                        <a:pt x="30" y="19"/>
                                      </a:lnTo>
                                      <a:lnTo>
                                        <a:pt x="27" y="19"/>
                                      </a:lnTo>
                                      <a:lnTo>
                                        <a:pt x="11" y="3"/>
                                      </a:lnTo>
                                      <a:lnTo>
                                        <a:pt x="11" y="0"/>
                                      </a:lnTo>
                                      <a:lnTo>
                                        <a:pt x="4" y="0"/>
                                      </a:lnTo>
                                      <a:lnTo>
                                        <a:pt x="4" y="3"/>
                                      </a:lnTo>
                                      <a:lnTo>
                                        <a:pt x="0" y="3"/>
                                      </a:lnTo>
                                      <a:lnTo>
                                        <a:pt x="0" y="11"/>
                                      </a:lnTo>
                                      <a:lnTo>
                                        <a:pt x="4" y="11"/>
                                      </a:lnTo>
                                      <a:lnTo>
                                        <a:pt x="19"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8" name="Freeform 355"/>
                              <wps:cNvSpPr>
                                <a:spLocks/>
                              </wps:cNvSpPr>
                              <wps:spPr bwMode="auto">
                                <a:xfrm>
                                  <a:off x="38735" y="2272665"/>
                                  <a:ext cx="19685" cy="19685"/>
                                </a:xfrm>
                                <a:custGeom>
                                  <a:avLst/>
                                  <a:gdLst>
                                    <a:gd name="T0" fmla="*/ 20 w 31"/>
                                    <a:gd name="T1" fmla="*/ 27 h 31"/>
                                    <a:gd name="T2" fmla="*/ 20 w 31"/>
                                    <a:gd name="T3" fmla="*/ 31 h 31"/>
                                    <a:gd name="T4" fmla="*/ 27 w 31"/>
                                    <a:gd name="T5" fmla="*/ 31 h 31"/>
                                    <a:gd name="T6" fmla="*/ 27 w 31"/>
                                    <a:gd name="T7" fmla="*/ 27 h 31"/>
                                    <a:gd name="T8" fmla="*/ 31 w 31"/>
                                    <a:gd name="T9" fmla="*/ 27 h 31"/>
                                    <a:gd name="T10" fmla="*/ 31 w 31"/>
                                    <a:gd name="T11" fmla="*/ 19 h 31"/>
                                    <a:gd name="T12" fmla="*/ 27 w 31"/>
                                    <a:gd name="T13" fmla="*/ 19 h 31"/>
                                    <a:gd name="T14" fmla="*/ 12 w 31"/>
                                    <a:gd name="T15" fmla="*/ 4 h 31"/>
                                    <a:gd name="T16" fmla="*/ 12 w 31"/>
                                    <a:gd name="T17" fmla="*/ 0 h 31"/>
                                    <a:gd name="T18" fmla="*/ 4 w 31"/>
                                    <a:gd name="T19" fmla="*/ 0 h 31"/>
                                    <a:gd name="T20" fmla="*/ 4 w 31"/>
                                    <a:gd name="T21" fmla="*/ 4 h 31"/>
                                    <a:gd name="T22" fmla="*/ 0 w 31"/>
                                    <a:gd name="T23" fmla="*/ 4 h 31"/>
                                    <a:gd name="T24" fmla="*/ 0 w 31"/>
                                    <a:gd name="T25" fmla="*/ 12 h 31"/>
                                    <a:gd name="T26" fmla="*/ 4 w 31"/>
                                    <a:gd name="T27" fmla="*/ 12 h 31"/>
                                    <a:gd name="T28" fmla="*/ 20 w 31"/>
                                    <a:gd name="T29" fmla="*/ 27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1" h="31">
                                      <a:moveTo>
                                        <a:pt x="20" y="27"/>
                                      </a:moveTo>
                                      <a:lnTo>
                                        <a:pt x="20" y="31"/>
                                      </a:lnTo>
                                      <a:lnTo>
                                        <a:pt x="27" y="31"/>
                                      </a:lnTo>
                                      <a:lnTo>
                                        <a:pt x="27" y="27"/>
                                      </a:lnTo>
                                      <a:lnTo>
                                        <a:pt x="31" y="27"/>
                                      </a:lnTo>
                                      <a:lnTo>
                                        <a:pt x="31" y="19"/>
                                      </a:lnTo>
                                      <a:lnTo>
                                        <a:pt x="27" y="19"/>
                                      </a:lnTo>
                                      <a:lnTo>
                                        <a:pt x="12" y="4"/>
                                      </a:lnTo>
                                      <a:lnTo>
                                        <a:pt x="12" y="0"/>
                                      </a:lnTo>
                                      <a:lnTo>
                                        <a:pt x="4" y="0"/>
                                      </a:lnTo>
                                      <a:lnTo>
                                        <a:pt x="4" y="4"/>
                                      </a:lnTo>
                                      <a:lnTo>
                                        <a:pt x="0" y="4"/>
                                      </a:lnTo>
                                      <a:lnTo>
                                        <a:pt x="0" y="12"/>
                                      </a:lnTo>
                                      <a:lnTo>
                                        <a:pt x="4" y="12"/>
                                      </a:lnTo>
                                      <a:lnTo>
                                        <a:pt x="20"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99" name="Freeform 356"/>
                              <wps:cNvSpPr>
                                <a:spLocks/>
                              </wps:cNvSpPr>
                              <wps:spPr bwMode="auto">
                                <a:xfrm>
                                  <a:off x="22225" y="2243455"/>
                                  <a:ext cx="16510" cy="24130"/>
                                </a:xfrm>
                                <a:custGeom>
                                  <a:avLst/>
                                  <a:gdLst>
                                    <a:gd name="T0" fmla="*/ 11 w 26"/>
                                    <a:gd name="T1" fmla="*/ 35 h 38"/>
                                    <a:gd name="T2" fmla="*/ 15 w 26"/>
                                    <a:gd name="T3" fmla="*/ 35 h 38"/>
                                    <a:gd name="T4" fmla="*/ 15 w 26"/>
                                    <a:gd name="T5" fmla="*/ 38 h 38"/>
                                    <a:gd name="T6" fmla="*/ 23 w 26"/>
                                    <a:gd name="T7" fmla="*/ 38 h 38"/>
                                    <a:gd name="T8" fmla="*/ 23 w 26"/>
                                    <a:gd name="T9" fmla="*/ 35 h 38"/>
                                    <a:gd name="T10" fmla="*/ 26 w 26"/>
                                    <a:gd name="T11" fmla="*/ 35 h 38"/>
                                    <a:gd name="T12" fmla="*/ 26 w 26"/>
                                    <a:gd name="T13" fmla="*/ 27 h 38"/>
                                    <a:gd name="T14" fmla="*/ 15 w 26"/>
                                    <a:gd name="T15" fmla="*/ 4 h 38"/>
                                    <a:gd name="T16" fmla="*/ 11 w 26"/>
                                    <a:gd name="T17" fmla="*/ 4 h 38"/>
                                    <a:gd name="T18" fmla="*/ 11 w 26"/>
                                    <a:gd name="T19" fmla="*/ 0 h 38"/>
                                    <a:gd name="T20" fmla="*/ 3 w 26"/>
                                    <a:gd name="T21" fmla="*/ 0 h 38"/>
                                    <a:gd name="T22" fmla="*/ 3 w 26"/>
                                    <a:gd name="T23" fmla="*/ 4 h 38"/>
                                    <a:gd name="T24" fmla="*/ 0 w 26"/>
                                    <a:gd name="T25" fmla="*/ 4 h 38"/>
                                    <a:gd name="T26" fmla="*/ 0 w 26"/>
                                    <a:gd name="T27" fmla="*/ 12 h 38"/>
                                    <a:gd name="T28" fmla="*/ 11 w 26"/>
                                    <a:gd name="T29" fmla="*/ 35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 h="38">
                                      <a:moveTo>
                                        <a:pt x="11" y="35"/>
                                      </a:moveTo>
                                      <a:lnTo>
                                        <a:pt x="15" y="35"/>
                                      </a:lnTo>
                                      <a:lnTo>
                                        <a:pt x="15" y="38"/>
                                      </a:lnTo>
                                      <a:lnTo>
                                        <a:pt x="23" y="38"/>
                                      </a:lnTo>
                                      <a:lnTo>
                                        <a:pt x="23" y="35"/>
                                      </a:lnTo>
                                      <a:lnTo>
                                        <a:pt x="26" y="35"/>
                                      </a:lnTo>
                                      <a:lnTo>
                                        <a:pt x="26" y="27"/>
                                      </a:lnTo>
                                      <a:lnTo>
                                        <a:pt x="15" y="4"/>
                                      </a:lnTo>
                                      <a:lnTo>
                                        <a:pt x="11" y="4"/>
                                      </a:lnTo>
                                      <a:lnTo>
                                        <a:pt x="11" y="0"/>
                                      </a:lnTo>
                                      <a:lnTo>
                                        <a:pt x="3" y="0"/>
                                      </a:lnTo>
                                      <a:lnTo>
                                        <a:pt x="3" y="4"/>
                                      </a:lnTo>
                                      <a:lnTo>
                                        <a:pt x="0" y="4"/>
                                      </a:lnTo>
                                      <a:lnTo>
                                        <a:pt x="0" y="12"/>
                                      </a:lnTo>
                                      <a:lnTo>
                                        <a:pt x="11"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00" name="Freeform 357"/>
                              <wps:cNvSpPr>
                                <a:spLocks/>
                              </wps:cNvSpPr>
                              <wps:spPr bwMode="auto">
                                <a:xfrm>
                                  <a:off x="7620" y="2211705"/>
                                  <a:ext cx="14605" cy="24130"/>
                                </a:xfrm>
                                <a:custGeom>
                                  <a:avLst/>
                                  <a:gdLst>
                                    <a:gd name="T0" fmla="*/ 7 w 23"/>
                                    <a:gd name="T1" fmla="*/ 35 h 38"/>
                                    <a:gd name="T2" fmla="*/ 11 w 23"/>
                                    <a:gd name="T3" fmla="*/ 35 h 38"/>
                                    <a:gd name="T4" fmla="*/ 11 w 23"/>
                                    <a:gd name="T5" fmla="*/ 38 h 38"/>
                                    <a:gd name="T6" fmla="*/ 19 w 23"/>
                                    <a:gd name="T7" fmla="*/ 38 h 38"/>
                                    <a:gd name="T8" fmla="*/ 19 w 23"/>
                                    <a:gd name="T9" fmla="*/ 35 h 38"/>
                                    <a:gd name="T10" fmla="*/ 23 w 23"/>
                                    <a:gd name="T11" fmla="*/ 35 h 38"/>
                                    <a:gd name="T12" fmla="*/ 23 w 23"/>
                                    <a:gd name="T13" fmla="*/ 27 h 38"/>
                                    <a:gd name="T14" fmla="*/ 15 w 23"/>
                                    <a:gd name="T15" fmla="*/ 4 h 38"/>
                                    <a:gd name="T16" fmla="*/ 11 w 23"/>
                                    <a:gd name="T17" fmla="*/ 4 h 38"/>
                                    <a:gd name="T18" fmla="*/ 11 w 23"/>
                                    <a:gd name="T19" fmla="*/ 0 h 38"/>
                                    <a:gd name="T20" fmla="*/ 3 w 23"/>
                                    <a:gd name="T21" fmla="*/ 0 h 38"/>
                                    <a:gd name="T22" fmla="*/ 3 w 23"/>
                                    <a:gd name="T23" fmla="*/ 4 h 38"/>
                                    <a:gd name="T24" fmla="*/ 0 w 23"/>
                                    <a:gd name="T25" fmla="*/ 4 h 38"/>
                                    <a:gd name="T26" fmla="*/ 0 w 23"/>
                                    <a:gd name="T27" fmla="*/ 11 h 38"/>
                                    <a:gd name="T28" fmla="*/ 7 w 23"/>
                                    <a:gd name="T29" fmla="*/ 35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3" h="38">
                                      <a:moveTo>
                                        <a:pt x="7" y="35"/>
                                      </a:moveTo>
                                      <a:lnTo>
                                        <a:pt x="11" y="35"/>
                                      </a:lnTo>
                                      <a:lnTo>
                                        <a:pt x="11" y="38"/>
                                      </a:lnTo>
                                      <a:lnTo>
                                        <a:pt x="19" y="38"/>
                                      </a:lnTo>
                                      <a:lnTo>
                                        <a:pt x="19" y="35"/>
                                      </a:lnTo>
                                      <a:lnTo>
                                        <a:pt x="23" y="35"/>
                                      </a:lnTo>
                                      <a:lnTo>
                                        <a:pt x="23" y="27"/>
                                      </a:lnTo>
                                      <a:lnTo>
                                        <a:pt x="15" y="4"/>
                                      </a:lnTo>
                                      <a:lnTo>
                                        <a:pt x="11" y="4"/>
                                      </a:lnTo>
                                      <a:lnTo>
                                        <a:pt x="11" y="0"/>
                                      </a:lnTo>
                                      <a:lnTo>
                                        <a:pt x="3" y="0"/>
                                      </a:lnTo>
                                      <a:lnTo>
                                        <a:pt x="3" y="4"/>
                                      </a:lnTo>
                                      <a:lnTo>
                                        <a:pt x="0" y="4"/>
                                      </a:lnTo>
                                      <a:lnTo>
                                        <a:pt x="0" y="11"/>
                                      </a:lnTo>
                                      <a:lnTo>
                                        <a:pt x="7"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01" name="Freeform 358"/>
                              <wps:cNvSpPr>
                                <a:spLocks/>
                              </wps:cNvSpPr>
                              <wps:spPr bwMode="auto">
                                <a:xfrm>
                                  <a:off x="0" y="2177415"/>
                                  <a:ext cx="12065" cy="24765"/>
                                </a:xfrm>
                                <a:custGeom>
                                  <a:avLst/>
                                  <a:gdLst>
                                    <a:gd name="T0" fmla="*/ 4 w 19"/>
                                    <a:gd name="T1" fmla="*/ 31 h 39"/>
                                    <a:gd name="T2" fmla="*/ 4 w 19"/>
                                    <a:gd name="T3" fmla="*/ 35 h 39"/>
                                    <a:gd name="T4" fmla="*/ 8 w 19"/>
                                    <a:gd name="T5" fmla="*/ 39 h 39"/>
                                    <a:gd name="T6" fmla="*/ 15 w 19"/>
                                    <a:gd name="T7" fmla="*/ 39 h 39"/>
                                    <a:gd name="T8" fmla="*/ 19 w 19"/>
                                    <a:gd name="T9" fmla="*/ 35 h 39"/>
                                    <a:gd name="T10" fmla="*/ 19 w 19"/>
                                    <a:gd name="T11" fmla="*/ 31 h 39"/>
                                    <a:gd name="T12" fmla="*/ 15 w 19"/>
                                    <a:gd name="T13" fmla="*/ 8 h 39"/>
                                    <a:gd name="T14" fmla="*/ 15 w 19"/>
                                    <a:gd name="T15" fmla="*/ 4 h 39"/>
                                    <a:gd name="T16" fmla="*/ 12 w 19"/>
                                    <a:gd name="T17" fmla="*/ 0 h 39"/>
                                    <a:gd name="T18" fmla="*/ 4 w 19"/>
                                    <a:gd name="T19" fmla="*/ 0 h 39"/>
                                    <a:gd name="T20" fmla="*/ 0 w 19"/>
                                    <a:gd name="T21" fmla="*/ 4 h 39"/>
                                    <a:gd name="T22" fmla="*/ 0 w 19"/>
                                    <a:gd name="T23" fmla="*/ 8 h 39"/>
                                    <a:gd name="T24" fmla="*/ 4 w 19"/>
                                    <a:gd name="T25" fmla="*/ 31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9" h="39">
                                      <a:moveTo>
                                        <a:pt x="4" y="31"/>
                                      </a:moveTo>
                                      <a:lnTo>
                                        <a:pt x="4" y="35"/>
                                      </a:lnTo>
                                      <a:lnTo>
                                        <a:pt x="8" y="39"/>
                                      </a:lnTo>
                                      <a:lnTo>
                                        <a:pt x="15" y="39"/>
                                      </a:lnTo>
                                      <a:lnTo>
                                        <a:pt x="19" y="35"/>
                                      </a:lnTo>
                                      <a:lnTo>
                                        <a:pt x="19" y="31"/>
                                      </a:lnTo>
                                      <a:lnTo>
                                        <a:pt x="15" y="8"/>
                                      </a:lnTo>
                                      <a:lnTo>
                                        <a:pt x="15" y="4"/>
                                      </a:lnTo>
                                      <a:lnTo>
                                        <a:pt x="12" y="0"/>
                                      </a:lnTo>
                                      <a:lnTo>
                                        <a:pt x="4" y="0"/>
                                      </a:lnTo>
                                      <a:lnTo>
                                        <a:pt x="0" y="4"/>
                                      </a:lnTo>
                                      <a:lnTo>
                                        <a:pt x="0" y="8"/>
                                      </a:lnTo>
                                      <a:lnTo>
                                        <a:pt x="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02" name="Freeform 359"/>
                              <wps:cNvSpPr>
                                <a:spLocks/>
                              </wps:cNvSpPr>
                              <wps:spPr bwMode="auto">
                                <a:xfrm>
                                  <a:off x="0" y="2143125"/>
                                  <a:ext cx="9525" cy="24765"/>
                                </a:xfrm>
                                <a:custGeom>
                                  <a:avLst/>
                                  <a:gdLst>
                                    <a:gd name="T0" fmla="*/ 0 w 15"/>
                                    <a:gd name="T1" fmla="*/ 31 h 39"/>
                                    <a:gd name="T2" fmla="*/ 0 w 15"/>
                                    <a:gd name="T3" fmla="*/ 35 h 39"/>
                                    <a:gd name="T4" fmla="*/ 4 w 15"/>
                                    <a:gd name="T5" fmla="*/ 35 h 39"/>
                                    <a:gd name="T6" fmla="*/ 4 w 15"/>
                                    <a:gd name="T7" fmla="*/ 39 h 39"/>
                                    <a:gd name="T8" fmla="*/ 12 w 15"/>
                                    <a:gd name="T9" fmla="*/ 39 h 39"/>
                                    <a:gd name="T10" fmla="*/ 12 w 15"/>
                                    <a:gd name="T11" fmla="*/ 35 h 39"/>
                                    <a:gd name="T12" fmla="*/ 15 w 15"/>
                                    <a:gd name="T13" fmla="*/ 35 h 39"/>
                                    <a:gd name="T14" fmla="*/ 15 w 15"/>
                                    <a:gd name="T15" fmla="*/ 4 h 39"/>
                                    <a:gd name="T16" fmla="*/ 12 w 15"/>
                                    <a:gd name="T17" fmla="*/ 4 h 39"/>
                                    <a:gd name="T18" fmla="*/ 12 w 15"/>
                                    <a:gd name="T19" fmla="*/ 0 h 39"/>
                                    <a:gd name="T20" fmla="*/ 4 w 15"/>
                                    <a:gd name="T21" fmla="*/ 0 h 39"/>
                                    <a:gd name="T22" fmla="*/ 4 w 15"/>
                                    <a:gd name="T23" fmla="*/ 4 h 39"/>
                                    <a:gd name="T24" fmla="*/ 0 w 15"/>
                                    <a:gd name="T25" fmla="*/ 4 h 39"/>
                                    <a:gd name="T26" fmla="*/ 0 w 15"/>
                                    <a:gd name="T27" fmla="*/ 8 h 39"/>
                                    <a:gd name="T28" fmla="*/ 0 w 15"/>
                                    <a:gd name="T29" fmla="*/ 31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39">
                                      <a:moveTo>
                                        <a:pt x="0" y="31"/>
                                      </a:moveTo>
                                      <a:lnTo>
                                        <a:pt x="0" y="35"/>
                                      </a:lnTo>
                                      <a:lnTo>
                                        <a:pt x="4" y="35"/>
                                      </a:lnTo>
                                      <a:lnTo>
                                        <a:pt x="4" y="39"/>
                                      </a:lnTo>
                                      <a:lnTo>
                                        <a:pt x="12" y="39"/>
                                      </a:lnTo>
                                      <a:lnTo>
                                        <a:pt x="12" y="35"/>
                                      </a:lnTo>
                                      <a:lnTo>
                                        <a:pt x="15" y="35"/>
                                      </a:lnTo>
                                      <a:lnTo>
                                        <a:pt x="15" y="4"/>
                                      </a:lnTo>
                                      <a:lnTo>
                                        <a:pt x="12" y="4"/>
                                      </a:lnTo>
                                      <a:lnTo>
                                        <a:pt x="12" y="0"/>
                                      </a:lnTo>
                                      <a:lnTo>
                                        <a:pt x="4" y="0"/>
                                      </a:lnTo>
                                      <a:lnTo>
                                        <a:pt x="4" y="4"/>
                                      </a:lnTo>
                                      <a:lnTo>
                                        <a:pt x="0" y="4"/>
                                      </a:lnTo>
                                      <a:lnTo>
                                        <a:pt x="0" y="8"/>
                                      </a:lnTo>
                                      <a:lnTo>
                                        <a:pt x="0"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03" name="Freeform 360"/>
                              <wps:cNvSpPr>
                                <a:spLocks/>
                              </wps:cNvSpPr>
                              <wps:spPr bwMode="auto">
                                <a:xfrm>
                                  <a:off x="278130" y="1932940"/>
                                  <a:ext cx="85090" cy="53975"/>
                                </a:xfrm>
                                <a:custGeom>
                                  <a:avLst/>
                                  <a:gdLst>
                                    <a:gd name="T0" fmla="*/ 11 w 134"/>
                                    <a:gd name="T1" fmla="*/ 0 h 85"/>
                                    <a:gd name="T2" fmla="*/ 3 w 134"/>
                                    <a:gd name="T3" fmla="*/ 0 h 85"/>
                                    <a:gd name="T4" fmla="*/ 3 w 134"/>
                                    <a:gd name="T5" fmla="*/ 4 h 85"/>
                                    <a:gd name="T6" fmla="*/ 0 w 134"/>
                                    <a:gd name="T7" fmla="*/ 4 h 85"/>
                                    <a:gd name="T8" fmla="*/ 0 w 134"/>
                                    <a:gd name="T9" fmla="*/ 12 h 85"/>
                                    <a:gd name="T10" fmla="*/ 3 w 134"/>
                                    <a:gd name="T11" fmla="*/ 12 h 85"/>
                                    <a:gd name="T12" fmla="*/ 3 w 134"/>
                                    <a:gd name="T13" fmla="*/ 16 h 85"/>
                                    <a:gd name="T14" fmla="*/ 122 w 134"/>
                                    <a:gd name="T15" fmla="*/ 85 h 85"/>
                                    <a:gd name="T16" fmla="*/ 130 w 134"/>
                                    <a:gd name="T17" fmla="*/ 85 h 85"/>
                                    <a:gd name="T18" fmla="*/ 130 w 134"/>
                                    <a:gd name="T19" fmla="*/ 81 h 85"/>
                                    <a:gd name="T20" fmla="*/ 134 w 134"/>
                                    <a:gd name="T21" fmla="*/ 81 h 85"/>
                                    <a:gd name="T22" fmla="*/ 134 w 134"/>
                                    <a:gd name="T23" fmla="*/ 73 h 85"/>
                                    <a:gd name="T24" fmla="*/ 130 w 134"/>
                                    <a:gd name="T25" fmla="*/ 73 h 85"/>
                                    <a:gd name="T26" fmla="*/ 130 w 134"/>
                                    <a:gd name="T27" fmla="*/ 69 h 85"/>
                                    <a:gd name="T28" fmla="*/ 11 w 134"/>
                                    <a:gd name="T29" fmla="*/ 0 h 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34" h="85">
                                      <a:moveTo>
                                        <a:pt x="11" y="0"/>
                                      </a:moveTo>
                                      <a:lnTo>
                                        <a:pt x="3" y="0"/>
                                      </a:lnTo>
                                      <a:lnTo>
                                        <a:pt x="3" y="4"/>
                                      </a:lnTo>
                                      <a:lnTo>
                                        <a:pt x="0" y="4"/>
                                      </a:lnTo>
                                      <a:lnTo>
                                        <a:pt x="0" y="12"/>
                                      </a:lnTo>
                                      <a:lnTo>
                                        <a:pt x="3" y="12"/>
                                      </a:lnTo>
                                      <a:lnTo>
                                        <a:pt x="3" y="16"/>
                                      </a:lnTo>
                                      <a:lnTo>
                                        <a:pt x="122" y="85"/>
                                      </a:lnTo>
                                      <a:lnTo>
                                        <a:pt x="130" y="85"/>
                                      </a:lnTo>
                                      <a:lnTo>
                                        <a:pt x="130" y="81"/>
                                      </a:lnTo>
                                      <a:lnTo>
                                        <a:pt x="134" y="81"/>
                                      </a:lnTo>
                                      <a:lnTo>
                                        <a:pt x="134" y="73"/>
                                      </a:lnTo>
                                      <a:lnTo>
                                        <a:pt x="130" y="73"/>
                                      </a:lnTo>
                                      <a:lnTo>
                                        <a:pt x="130" y="69"/>
                                      </a:lnTo>
                                      <a:lnTo>
                                        <a:pt x="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04" name="Freeform 361"/>
                              <wps:cNvSpPr>
                                <a:spLocks/>
                              </wps:cNvSpPr>
                              <wps:spPr bwMode="auto">
                                <a:xfrm>
                                  <a:off x="2376170" y="1669415"/>
                                  <a:ext cx="48895" cy="48895"/>
                                </a:xfrm>
                                <a:custGeom>
                                  <a:avLst/>
                                  <a:gdLst>
                                    <a:gd name="T0" fmla="*/ 73 w 77"/>
                                    <a:gd name="T1" fmla="*/ 11 h 77"/>
                                    <a:gd name="T2" fmla="*/ 77 w 77"/>
                                    <a:gd name="T3" fmla="*/ 11 h 77"/>
                                    <a:gd name="T4" fmla="*/ 77 w 77"/>
                                    <a:gd name="T5" fmla="*/ 3 h 77"/>
                                    <a:gd name="T6" fmla="*/ 73 w 77"/>
                                    <a:gd name="T7" fmla="*/ 3 h 77"/>
                                    <a:gd name="T8" fmla="*/ 73 w 77"/>
                                    <a:gd name="T9" fmla="*/ 0 h 77"/>
                                    <a:gd name="T10" fmla="*/ 65 w 77"/>
                                    <a:gd name="T11" fmla="*/ 0 h 77"/>
                                    <a:gd name="T12" fmla="*/ 65 w 77"/>
                                    <a:gd name="T13" fmla="*/ 3 h 77"/>
                                    <a:gd name="T14" fmla="*/ 4 w 77"/>
                                    <a:gd name="T15" fmla="*/ 65 h 77"/>
                                    <a:gd name="T16" fmla="*/ 0 w 77"/>
                                    <a:gd name="T17" fmla="*/ 65 h 77"/>
                                    <a:gd name="T18" fmla="*/ 0 w 77"/>
                                    <a:gd name="T19" fmla="*/ 73 h 77"/>
                                    <a:gd name="T20" fmla="*/ 4 w 77"/>
                                    <a:gd name="T21" fmla="*/ 73 h 77"/>
                                    <a:gd name="T22" fmla="*/ 4 w 77"/>
                                    <a:gd name="T23" fmla="*/ 77 h 77"/>
                                    <a:gd name="T24" fmla="*/ 11 w 77"/>
                                    <a:gd name="T25" fmla="*/ 77 h 77"/>
                                    <a:gd name="T26" fmla="*/ 11 w 77"/>
                                    <a:gd name="T27" fmla="*/ 73 h 77"/>
                                    <a:gd name="T28" fmla="*/ 73 w 77"/>
                                    <a:gd name="T29" fmla="*/ 11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7" h="77">
                                      <a:moveTo>
                                        <a:pt x="73" y="11"/>
                                      </a:moveTo>
                                      <a:lnTo>
                                        <a:pt x="77" y="11"/>
                                      </a:lnTo>
                                      <a:lnTo>
                                        <a:pt x="77" y="3"/>
                                      </a:lnTo>
                                      <a:lnTo>
                                        <a:pt x="73" y="3"/>
                                      </a:lnTo>
                                      <a:lnTo>
                                        <a:pt x="73" y="0"/>
                                      </a:lnTo>
                                      <a:lnTo>
                                        <a:pt x="65" y="0"/>
                                      </a:lnTo>
                                      <a:lnTo>
                                        <a:pt x="65" y="3"/>
                                      </a:lnTo>
                                      <a:lnTo>
                                        <a:pt x="4" y="65"/>
                                      </a:lnTo>
                                      <a:lnTo>
                                        <a:pt x="0" y="65"/>
                                      </a:lnTo>
                                      <a:lnTo>
                                        <a:pt x="0" y="73"/>
                                      </a:lnTo>
                                      <a:lnTo>
                                        <a:pt x="4" y="73"/>
                                      </a:lnTo>
                                      <a:lnTo>
                                        <a:pt x="4" y="77"/>
                                      </a:lnTo>
                                      <a:lnTo>
                                        <a:pt x="11" y="77"/>
                                      </a:lnTo>
                                      <a:lnTo>
                                        <a:pt x="11" y="73"/>
                                      </a:lnTo>
                                      <a:lnTo>
                                        <a:pt x="73" y="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05" name="Rectangle 362"/>
                              <wps:cNvSpPr>
                                <a:spLocks noChangeArrowheads="1"/>
                              </wps:cNvSpPr>
                              <wps:spPr bwMode="auto">
                                <a:xfrm>
                                  <a:off x="948055" y="1002030"/>
                                  <a:ext cx="569595"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r>
                                      <w:rPr>
                                        <w:rFonts w:ascii="Comic Sans MS" w:hAnsi="Comic Sans MS" w:cs="Comic Sans MS"/>
                                        <w:color w:val="008000"/>
                                        <w:sz w:val="26"/>
                                        <w:szCs w:val="26"/>
                                        <w:lang w:val="en-US"/>
                                      </w:rPr>
                                      <w:t>Mouton</w:t>
                                    </w:r>
                                  </w:p>
                                </w:txbxContent>
                              </wps:txbx>
                              <wps:bodyPr rot="0" vert="horz" wrap="none" lIns="0" tIns="0" rIns="0" bIns="0" anchor="t" anchorCtr="0" upright="1">
                                <a:spAutoFit/>
                              </wps:bodyPr>
                            </wps:wsp>
                            <wps:wsp>
                              <wps:cNvPr id="23706" name="Rectangle 363"/>
                              <wps:cNvSpPr>
                                <a:spLocks noChangeArrowheads="1"/>
                              </wps:cNvSpPr>
                              <wps:spPr bwMode="auto">
                                <a:xfrm>
                                  <a:off x="948055" y="1224280"/>
                                  <a:ext cx="58420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proofErr w:type="spellStart"/>
                                    <w:proofErr w:type="gramStart"/>
                                    <w:r>
                                      <w:rPr>
                                        <w:rFonts w:ascii="Comic Sans MS" w:hAnsi="Comic Sans MS" w:cs="Comic Sans MS"/>
                                        <w:color w:val="008000"/>
                                        <w:sz w:val="26"/>
                                        <w:szCs w:val="26"/>
                                        <w:lang w:val="en-US"/>
                                      </w:rPr>
                                      <w:t>pendule</w:t>
                                    </w:r>
                                    <w:proofErr w:type="spellEnd"/>
                                    <w:proofErr w:type="gramEnd"/>
                                  </w:p>
                                </w:txbxContent>
                              </wps:txbx>
                              <wps:bodyPr rot="0" vert="horz" wrap="none" lIns="0" tIns="0" rIns="0" bIns="0" anchor="t" anchorCtr="0" upright="1">
                                <a:spAutoFit/>
                              </wps:bodyPr>
                            </wps:wsp>
                            <wps:wsp>
                              <wps:cNvPr id="23707" name="Rectangle 364"/>
                              <wps:cNvSpPr>
                                <a:spLocks noChangeArrowheads="1"/>
                              </wps:cNvSpPr>
                              <wps:spPr bwMode="auto">
                                <a:xfrm>
                                  <a:off x="948055" y="1446530"/>
                                  <a:ext cx="770255"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proofErr w:type="gramStart"/>
                                    <w:r>
                                      <w:rPr>
                                        <w:rFonts w:ascii="Comic Sans MS" w:hAnsi="Comic Sans MS" w:cs="Comic Sans MS"/>
                                        <w:color w:val="008000"/>
                                        <w:sz w:val="26"/>
                                        <w:szCs w:val="26"/>
                                        <w:lang w:val="en-US"/>
                                      </w:rPr>
                                      <w:t>de</w:t>
                                    </w:r>
                                    <w:proofErr w:type="gramEnd"/>
                                    <w:r>
                                      <w:rPr>
                                        <w:rFonts w:ascii="Comic Sans MS" w:hAnsi="Comic Sans MS" w:cs="Comic Sans MS"/>
                                        <w:color w:val="008000"/>
                                        <w:sz w:val="26"/>
                                        <w:szCs w:val="26"/>
                                        <w:lang w:val="en-US"/>
                                      </w:rPr>
                                      <w:t xml:space="preserve"> </w:t>
                                    </w:r>
                                    <w:proofErr w:type="spellStart"/>
                                    <w:r>
                                      <w:rPr>
                                        <w:rFonts w:ascii="Comic Sans MS" w:hAnsi="Comic Sans MS" w:cs="Comic Sans MS"/>
                                        <w:color w:val="008000"/>
                                        <w:sz w:val="26"/>
                                        <w:szCs w:val="26"/>
                                        <w:lang w:val="en-US"/>
                                      </w:rPr>
                                      <w:t>Charpy</w:t>
                                    </w:r>
                                    <w:proofErr w:type="spellEnd"/>
                                  </w:p>
                                </w:txbxContent>
                              </wps:txbx>
                              <wps:bodyPr rot="0" vert="horz" wrap="none" lIns="0" tIns="0" rIns="0" bIns="0" anchor="t" anchorCtr="0" upright="1">
                                <a:spAutoFit/>
                              </wps:bodyPr>
                            </wps:wsp>
                          </wpc:wpc>
                        </a:graphicData>
                      </a:graphic>
                    </wp:inline>
                  </w:drawing>
                </mc:Choice>
                <mc:Fallback>
                  <w:pict>
                    <v:group id="Zone de dessin 23708" o:spid="_x0000_s4226" editas="canvas" style="width:237.55pt;height:310pt;mso-position-horizontal-relative:char;mso-position-vertical-relative:line" coordsize="30168,39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">
                      <v:shape id="_x0000_s4227" type="#_x0000_t75" style="position:absolute;width:30168;height:39370;visibility:visible;mso-wrap-style:square">
                        <v:fill o:detectmouseclick="t"/>
                        <v:path o:connecttype="none"/>
                      </v:shape>
                      <v:shape id="Freeform 193" o:spid="_x0000_s4228" style="position:absolute;left:8794;top:31184;width:1150;height:902;visibility:visible;mso-wrap-style:square;v-text-anchor:top" coordsize="181,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ygh8oA&#10;AADeAAAADwAAAGRycy9kb3ducmV2LnhtbESPQWvCQBSE74L/YXlCL6IbtY2SuooIpS1tQaOF5vbI&#10;vibB7NuQ3Wr677sFweMwM98wy3VnanGm1lWWFUzGEQji3OqKCwXHw9NoAcJ5ZI21ZVLwSw7Wq35v&#10;iYm2F97TOfWFCBB2CSoovW8SKV1ekkE3tg1x8L5ta9AH2RZSt3gJcFPLaRTF0mDFYaHEhrYl5af0&#10;xyhIs/fu+SDnk4/49Pq2+/zK7ocmU+pu0G0eQXjq/C18bb9oBdPZwyyG/zvhCsjV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qMoIfKAAAA3gAAAA8AAAAAAAAAAAAAAAAAmAIA&#10;AGRycy9kb3ducmV2LnhtbFBLBQYAAAAABAAEAPUAAACPAwAAAAA=&#10;" path="m142,r,4l131,4r-4,11l116,23r,8l100,38r,4l89,42r,4l70,46r,4l47,50r,4l27,54r,3l20,57r,4l,77r,27l16,104r,3l31,107r,4l66,115r,4l81,119r,4l96,123r,4l131,131r,3l146,134r,4l181,142,181,4r-4,l177,,142,xe" stroked="f">
                        <v:path arrowok="t" o:connecttype="custom" o:connectlocs="90170,0;90170,2540;83185,2540;80645,9525;73660,14605;73660,19685;63500,24130;63500,26670;56515,26670;56515,29210;44450,29210;44450,31750;29845,31750;29845,34290;17145,34290;17145,36195;12700,36195;12700,38735;0,48895;0,66040;10160,66040;10160,67945;19685,67945;19685,70485;41910,73025;41910,75565;51435,75565;51435,78105;60960,78105;60960,80645;83185,83185;83185,85090;92710,85090;92710,87630;114935,90170;114935,2540;112395,2540;112395,0;90170,0" o:connectangles="0,0,0,0,0,0,0,0,0,0,0,0,0,0,0,0,0,0,0,0,0,0,0,0,0,0,0,0,0,0,0,0,0,0,0,0,0,0,0"/>
                      </v:shape>
                      <v:line id="Line 194" o:spid="_x0000_s4229" style="position:absolute;visibility:visible;mso-wrap-style:square" from="9677,31210" to="9918,31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mL4McAAADeAAAADwAAAGRycy9kb3ducmV2LnhtbESPQWvCQBSE7wX/w/IKvdWNSjSNWUVK&#10;i3prrQGPj+xrsph9G7JbTf+9KxR6HGbmG6ZYD7YVF+q9caxgMk5AEFdOG64VHL/enzMQPiBrbB2T&#10;gl/ysF6NHgrMtbvyJ10OoRYRwj5HBU0IXS6lrxqy6MeuI47et+sthij7WuoerxFuWzlNkrm0aDgu&#10;NNjRa0PV+fBjFZiP+TbdL8qXUr5tw+SUnTNjj0o9PQ6bJYhAQ/gP/7V3WsF0ls4WcL8Tr4Bc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yYvgxwAAAN4AAAAPAAAAAAAA&#10;AAAAAAAAAKECAABkcnMvZG93bnJldi54bWxQSwUGAAAAAAQABAD5AAAAlQMAAAAA&#10;" strokeweight="0"/>
                      <v:line id="Line 195" o:spid="_x0000_s4230" style="position:absolute;visibility:visible;mso-wrap-style:square" from="9531,31330" to="9918,31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YfksMAAADeAAAADwAAAGRycy9kb3ducmV2LnhtbERPTYvCMBC9C/sfwix401RFt1ajLIvi&#10;elNXwePQjG2wmZQmav335rDg8fG+58vWVuJOjTeOFQz6CQji3GnDhYLj37qXgvABWWPlmBQ8ycNy&#10;8dGZY6bdg/d0P4RCxBD2GSooQ6gzKX1ekkXfdzVx5C6usRgibAqpG3zEcFvJYZJMpEXDsaHEmn5K&#10;yq+Hm1VgdpPNePt1mp7kahMG5/SaGntUqvvZfs9ABGrDW/zv/tUKhqPxKO6Nd+IVkI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WH5LDAAAA3gAAAA8AAAAAAAAAAAAA&#10;AAAAoQIAAGRycy9kb3ducmV2LnhtbFBLBQYAAAAABAAEAPkAAACRAwAAAAA=&#10;" strokeweight="0"/>
                      <v:line id="Line 196" o:spid="_x0000_s4231" style="position:absolute;visibility:visible;mso-wrap-style:square" from="9359,31451" to="9918,32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q6CccAAADeAAAADwAAAGRycy9kb3ducmV2LnhtbESPQWvCQBSE7wX/w/IKvdWNSmyMriKl&#10;Rb21NgGPj+xrsph9G7JbTf+9KxR6HGbmG2a1GWwrLtR741jBZJyAIK6cNlwrKL7enzMQPiBrbB2T&#10;gl/ysFmPHlaYa3flT7ocQy0ihH2OCpoQulxKXzVk0Y9dRxy9b9dbDFH2tdQ9XiPctnKaJHNp0XBc&#10;aLCj14aq8/HHKjAf8116eCkXpXzbhckpO2fGFko9PQ7bJYhAQ/gP/7X3WsF0ls4WcL8Tr4B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GroJxwAAAN4AAAAPAAAAAAAA&#10;AAAAAAAAAKECAABkcnMvZG93bnJldi54bWxQSwUGAAAAAAQABAD5AAAAlQMAAAAA&#10;" strokeweight="0"/>
                      <v:line id="Line 197" o:spid="_x0000_s4232" style="position:absolute;visibility:visible;mso-wrap-style:square" from="9137,31502" to="9652,32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Zg6cYAAADeAAAADwAAAGRycy9kb3ducmV2LnhtbESPy2rCQBSG94LvMByhO51ovaSpo0hp&#10;sd1Vm0CXh8wxGcycCZmpxrfvLASXP/+Nb73tbSMu1HnjWMF0koAgLp02XCnIfz7GKQgfkDU2jknB&#10;jTxsN8PBGjPtrnygyzFUIo6wz1BBHUKbSenLmiz6iWuJo3dyncUQZVdJ3eE1jttGzpJkKS0ajg81&#10;tvRWU3k+/lkF5nu5X3ytipdCvu/D9Dc9p8bmSj2N+t0riEB9eITv7U+tYPa8mEeAiBNRQG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mYOnGAAAA3gAAAA8AAAAAAAAA&#10;AAAAAAAAoQIAAGRycy9kb3ducmV2LnhtbFBLBQYAAAAABAAEAPkAAACUAwAAAAA=&#10;" strokeweight="0"/>
                      <v:line id="Line 198" o:spid="_x0000_s4233" style="position:absolute;visibility:visible;mso-wrap-style:square" from="8921,31546" to="9309,31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rFcscAAADeAAAADwAAAGRycy9kb3ducmV2LnhtbESPS2vDMBCE74X8B7GF3hrZaR6uGyWE&#10;0pLklifkuFhbW8RaGUtNnH9fFQI5DjPzDTOdd7YWF2q9cawg7ScgiAunDZcKDvvv1wyED8gaa8ek&#10;4EYe5rPe0xRz7a68pcsulCJC2OeooAqhyaX0RUUWfd81xNH7ca3FEGVbSt3iNcJtLQdJMpYWDceF&#10;Chv6rKg4736tArMZL0fryfH9KL+WIT1l58zYg1Ivz93iA0SgLjzC9/ZKKxi8jYYp/N+JV0DO/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asVyxwAAAN4AAAAPAAAAAAAA&#10;AAAAAAAAAKECAABkcnMvZG93bnJldi54bWxQSwUGAAAAAAQABAD5AAAAlQMAAAAA&#10;" strokeweight="0"/>
                      <v:line id="Line 199" o:spid="_x0000_s4234" style="position:absolute;visibility:visible;mso-wrap-style:square" from="8794,31718" to="8921,31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hbBccAAADeAAAADwAAAGRycy9kb3ducmV2LnhtbESPS2vDMBCE74X8B7GF3ho5bh6uGyWE&#10;0pLklifkuFhbW8RaGUtNnH9fFQI5DjPzDTOdd7YWF2q9caxg0E9AEBdOGy4VHPbfrxkIH5A11o5J&#10;wY08zGe9pynm2l15S5ddKEWEsM9RQRVCk0vpi4os+r5riKP341qLIcq2lLrFa4TbWqZJMpYWDceF&#10;Chv6rKg4736tArMZL0fryfH9KL+WYXDKzpmxB6VenrvFB4hAXXiE7+2VVpC+jYYp/N+JV0DO/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uFsFxwAAAN4AAAAPAAAAAAAA&#10;AAAAAAAAAKECAABkcnMvZG93bnJldi54bWxQSwUGAAAAAAQABAD5AAAAlQMAAAAA&#10;" strokeweight="0"/>
                      <v:shape id="Freeform 200" o:spid="_x0000_s4235" style="position:absolute;left:8820;top:38296;width:1219;height:978;visibility:visible;mso-wrap-style:square;v-text-anchor:top" coordsize="192,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JmL8UA&#10;AADeAAAADwAAAGRycy9kb3ducmV2LnhtbESPW2sCMRSE34X+h3AKfdOsV8pqlFJoqfjkhYpvh81x&#10;s7g5WZJ03f57Iwg+DjPzDbNYdbYWLflQOVYwHGQgiAunKy4VHPZf/XcQISJrrB2Tgn8KsFq+9BaY&#10;a3flLbW7WIoE4ZCjAhNjk0sZCkMWw8A1xMk7O28xJulLqT1eE9zWcpRlM2mx4rRgsKFPQ8Vl92cV&#10;zHyz+SV/Muvj0H+3LC/yEDOl3l67jzmISF18hh/tH61gNJ5OxnC/k66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8mYvxQAAAN4AAAAPAAAAAAAAAAAAAAAAAJgCAABkcnMv&#10;ZG93bnJldi54bWxQSwUGAAAAAAQABAD1AAAAigMAAAAA&#10;" path="m185,r,4l162,7r,4l138,15r,4l115,23r,4l92,30r,4l69,38r,4l46,46r,4l23,54r,3l,61,8,80r8,l16,88r4,l23,96r8,l31,104r77,l108,111r7,l123,119r4,15l135,134r,8l142,142r8,12l188,154r,-4l192,150,192,r-7,xe" stroked="f">
                        <v:path arrowok="t" o:connecttype="custom" o:connectlocs="117475,0;117475,2540;102870,4445;102870,6985;87630,9525;87630,12065;73025,14605;73025,17145;58420,19050;58420,21590;43815,24130;43815,26670;29210,29210;29210,31750;14605,34290;14605,36195;0,38735;5080,50800;10160,50800;10160,55880;12700,55880;14605,60960;19685,60960;19685,66040;68580,66040;68580,70485;73025,70485;78105,75565;80645,85090;85725,85090;85725,90170;90170,90170;95250,97790;119380,97790;119380,95250;121920,95250;121920,0;117475,0" o:connectangles="0,0,0,0,0,0,0,0,0,0,0,0,0,0,0,0,0,0,0,0,0,0,0,0,0,0,0,0,0,0,0,0,0,0,0,0,0,0"/>
                      </v:shape>
                      <v:rect id="Rectangle 201" o:spid="_x0000_s4236" style="position:absolute;left:9067;top:38957;width:216;height: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KxpcYA&#10;AADeAAAADwAAAGRycy9kb3ducmV2LnhtbESPT4vCMBTE7wt+h/CEva2JWotWo8iCIOzuwT/g9dE8&#10;22LzUpuo9dtvFhY8DjPzG2ax6mwt7tT6yrGG4UCBIM6dqbjQcDxsPqYgfEA2WDsmDU/ysFr23haY&#10;GffgHd33oRARwj5DDWUITSalz0uy6AeuIY7e2bUWQ5RtIU2Ljwi3tRwplUqLFceFEhv6LCm/7G9W&#10;A6aJuf6cx9+Hr1uKs6JTm8lJaf3e79ZzEIG68Ar/t7dGw2g8SRL4ux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KxpcYAAADeAAAADwAAAAAAAAAAAAAAAACYAgAAZHJz&#10;L2Rvd25yZXYueG1sUEsFBgAAAAAEAAQA9QAAAIsDAAAAAA==&#10;" stroked="f"/>
                      <v:line id="Line 202" o:spid="_x0000_s4237" style="position:absolute;visibility:visible;mso-wrap-style:square" from="9798,38366" to="10013,3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HDcccAAADeAAAADwAAAGRycy9kb3ducmV2LnhtbESPT2vCQBTE7wW/w/IKvdWN1miauoqU&#10;FvXmX/D4yL4mi9m3IbvV+O27BcHjMDO/YabzztbiQq03jhUM+gkI4sJpw6WCw/77NQPhA7LG2jEp&#10;uJGH+az3NMVcuytv6bILpYgQ9jkqqEJocil9UZFF33cNcfR+XGsxRNmWUrd4jXBby2GSjKVFw3Gh&#10;woY+KyrOu1+rwGzGy3Q9Ob4f5dcyDE7ZOTP2oNTLc7f4ABGoC4/wvb3SCoZv6SiF/zvxCsj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UcNxxwAAAN4AAAAPAAAAAAAA&#10;AAAAAAAAAKECAABkcnMvZG93bnJldi54bWxQSwUGAAAAAAQABAD5AAAAlQMAAAAA&#10;" strokeweight="0"/>
                      <v:line id="Line 203" o:spid="_x0000_s4238" style="position:absolute;visibility:visible;mso-wrap-style:square" from="9575,38442" to="10013,38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NdBscAAADeAAAADwAAAGRycy9kb3ducmV2LnhtbESPT2vCQBTE7wW/w/IKvdWNVmOauoqU&#10;FvXmX/D4yL4mi9m3IbvV+O27BcHjMDO/YabzztbiQq03jhUM+gkI4sJpw6WCw/77NQPhA7LG2jEp&#10;uJGH+az3NMVcuytv6bILpYgQ9jkqqEJocil9UZFF33cNcfR+XGsxRNmWUrd4jXBby2GSpNKi4bhQ&#10;YUOfFRXn3a9VYDbpcryeHN+P8msZBqfsnBl7UOrluVt8gAjUhUf43l5pBcO38SiF/zvxCsj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g10GxwAAAN4AAAAPAAAAAAAA&#10;AAAAAAAAAKECAABkcnMvZG93bnJldi54bWxQSwUGAAAAAAQABAD5AAAAlQMAAAAA&#10;" strokeweight="0"/>
                      <v:line id="Line 204" o:spid="_x0000_s4239" style="position:absolute;visibility:visible;mso-wrap-style:square" from="9359,38512" to="10013,39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4ncYAAADeAAAADwAAAGRycy9kb3ducmV2LnhtbESPT2sCMRTE7wW/Q3iF3mrW/+tqFJEW&#10;7U2tQo+PzetucPOybFJdv70RhB6HmfkNM1+2thIXarxxrKDXTUAQ504bLhQcvz/fUxA+IGusHJOC&#10;G3lYLjovc8y0u/KeLodQiAhhn6GCMoQ6k9LnJVn0XVcTR+/XNRZDlE0hdYPXCLeV7CfJWFo0HBdK&#10;rGldUn4+/FkFZjfejL4mp+lJfmxC7yc9p8YelXp7bVczEIHa8B9+trdaQX8wGk7gcSde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TP+J3GAAAA3gAAAA8AAAAAAAAA&#10;AAAAAAAAoQIAAGRycy9kb3ducmV2LnhtbFBLBQYAAAAABAAEAPkAAACUAwAAAAA=&#10;" strokeweight="0"/>
                      <v:line id="Line 205" o:spid="_x0000_s4240" style="position:absolute;visibility:visible;mso-wrap-style:square" from="9112,38588" to="9505,38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Bs78QAAADeAAAADwAAAGRycy9kb3ducmV2LnhtbERPy2rCQBTdC/7DcIXudKL1kaaOIqXF&#10;dldtAl1eMtdkMHMnZKYa/76zEFweznu97W0jLtR541jBdJKAIC6dNlwpyH8+xikIH5A1No5JwY08&#10;bDfDwRoz7a58oMsxVCKGsM9QQR1Cm0npy5os+olriSN3cp3FEGFXSd3hNYbbRs6SZCktGo4NNbb0&#10;VlN5Pv5ZBeZ7uV98rYqXQr7vw/Q3PafG5ko9jfrdK4hAfXiI7+5PrWD2vJjHvfFOvAJy8w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UGzvxAAAAN4AAAAPAAAAAAAAAAAA&#10;AAAAAKECAABkcnMvZG93bnJldi54bWxQSwUGAAAAAAQABAD5AAAAkgMAAAAA&#10;" strokeweight="0"/>
                      <v:line id="Line 206" o:spid="_x0000_s4241" style="position:absolute;visibility:visible;mso-wrap-style:square" from="9575,39052" to="9772,39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zJdMYAAADeAAAADwAAAGRycy9kb3ducmV2LnhtbESPQWsCMRSE7wX/Q3gFbzWrVruuRhFR&#10;bG9qFTw+Nq+7wc3Lsom6/fdGKPQ4zMw3zGzR2krcqPHGsYJ+LwFBnDttuFBw/N68pSB8QNZYOSYF&#10;v+RhMe+8zDDT7s57uh1CISKEfYYKyhDqTEqfl2TR91xNHL0f11gMUTaF1A3eI9xWcpAkY2nRcFwo&#10;saZVSfnlcLUKzG68HX19nCYnud6G/jm9pMYeleq+tsspiEBt+A//tT+1gsFw9D6B5514BeT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cyXTGAAAA3gAAAA8AAAAAAAAA&#10;AAAAAAAAoQIAAGRycy9kb3ducmV2LnhtbFBLBQYAAAAABAAEAPkAAACUAwAAAAA=&#10;" strokeweight="0"/>
                      <v:line id="Line 207" o:spid="_x0000_s4242" style="position:absolute;visibility:visible;mso-wrap-style:square" from="8896,38658" to="9188,38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NMQAAADeAAAADwAAAGRycy9kb3ducmV2LnhtbESPy2rCQBSG94LvMByhuzrREo3RUaS0&#10;aHdeweUhc0wGM2dCZqrp23cWgsuf/8a3WHW2FndqvXGsYDRMQBAXThsuFZyO3+8ZCB+QNdaOScEf&#10;eVgt+70F5to9eE/3QyhFHGGfo4IqhCaX0hcVWfRD1xBH7+paiyHKtpS6xUcct7UcJ8lEWjQcHyps&#10;6LOi4nb4tQrMbrJJf6bn2Vl+bcLokt0yY09KvQ269RxEoC68ws/2VisYf6RpBIg4EQXk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0xAAAAN4AAAAPAAAAAAAAAAAA&#10;AAAAAKECAABkcnMvZG93bnJldi54bWxQSwUGAAAAAAQABAD5AAAAkgMAAAAA&#10;" strokeweight="0"/>
                      <v:rect id="Rectangle 208" o:spid="_x0000_s4243" style="position:absolute;left:6388;top:26981;width:7524;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E4MYA&#10;AADeAAAADwAAAGRycy9kb3ducmV2LnhtbESPT4vCMBTE7wt+h/AEb2uibotWoywLguDuwT/g9dE8&#10;22LzUpuo9dtvFhY8DjPzG2ax6mwt7tT6yrGG0VCBIM6dqbjQcDys36cgfEA2WDsmDU/ysFr23haY&#10;GffgHd33oRARwj5DDWUITSalz0uy6IeuIY7e2bUWQ5RtIU2Ljwi3tRwrlUqLFceFEhv6Kim/7G9W&#10;A6Yf5vpznnwftrcUZ0Wn1slJaT3od59zEIG68Ar/tzdGw3iSJCP4ux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yE4MYAAADeAAAADwAAAAAAAAAAAAAAAACYAgAAZHJz&#10;L2Rvd25yZXYueG1sUEsFBgAAAAAEAAQA9QAAAIsDAAAAAA==&#10;" stroked="f"/>
                      <v:line id="Line 209" o:spid="_x0000_s4244" style="position:absolute;visibility:visible;mso-wrap-style:square" from="13868,26981" to="13893,269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HN2MYAAADeAAAADwAAAGRycy9kb3ducmV2LnhtbESPT2vCQBTE7wW/w/IEb3VjJJqmriJi&#10;sb35F3p8ZF+TxezbkF01/fbdQqHHYWZ+wyxWvW3EnTpvHCuYjBMQxKXThisF59Pbcw7CB2SNjWNS&#10;8E0eVsvB0wIL7R58oPsxVCJC2BeooA6hLaT0ZU0W/di1xNH7cp3FEGVXSd3hI8JtI9MkmUmLhuNC&#10;jS1taiqvx5tVYPazXfYxv7xc5HYXJp/5NTf2rNRo2K9fQQTqw3/4r/2uFaTTLEvh9068AnL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hzdjGAAAA3gAAAA8AAAAAAAAA&#10;AAAAAAAAoQIAAGRycy9kb3ducmV2LnhtbFBLBQYAAAAABAAEAPkAAACUAwAAAAA=&#10;" strokeweight="0"/>
                      <v:shape id="Freeform 210" o:spid="_x0000_s4245" style="position:absolute;left:12528;top:26981;width:1365;height:901;visibility:visible;mso-wrap-style:square;v-text-anchor:top" coordsize="215,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FcLMQA&#10;AADeAAAADwAAAGRycy9kb3ducmV2LnhtbESPQWsCMRSE74L/ITyhN82qrNTVKKXQ0uuq9Py6ed0E&#10;Ny/rJurWX98IgsdhZr5h1tveNeJCXbCeFUwnGQjiymvLtYLD/mP8CiJEZI2NZ1LwRwG2m+FgjYX2&#10;Vy7psou1SBAOBSowMbaFlKEy5DBMfEucvF/fOYxJdrXUHV4T3DVylmUL6dByWjDY0ruh6rg7OwWf&#10;5ffZ5rL8qU9WHm7mtmwXuFTqZdS/rUBE6uMz/Gh/aQWzeZ7P4X4nXQ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hXCzEAAAA3gAAAA8AAAAAAAAAAAAAAAAAmAIAAGRycy9k&#10;b3ducmV2LnhtbFBLBQYAAAAABAAEAPUAAACJAwAAAAA=&#10;" path="m,l4,4r3,l11,7r4,4l19,11r4,4l27,19r3,l34,23r4,4l42,27r4,4l50,34r3,l57,38r4,4l65,42r4,4l73,50r3,l80,54r4,4l88,58r4,3l96,65r3,l103,69r4,4l111,73r4,4l119,81r3,l126,84r4,4l134,88r4,4l142,96r4,l149,100r4,4l157,104r4,4l165,111r4,l172,115r4,4l180,119r4,4l188,127r4,l195,131r4,3l203,134r4,4l211,142r4,e" filled="f" strokeweight="0">
                        <v:path arrowok="t" o:connecttype="custom" o:connectlocs="0,0;2540,2540;4445,2540;6985,4445;9525,6985;12065,6985;14605,9525;17145,12065;19050,12065;21590,14605;24130,17145;26670,17145;29210,19685;31750,21590;33655,21590;36195,24130;38735,26670;41275,26670;43815,29210;46355,31750;48260,31750;50800,34290;53340,36830;55880,36830;58420,38735;60960,41275;62865,41275;65405,43815;67945,46355;70485,46355;73025,48895;75565,51435;77470,51435;80010,53340;82550,55880;85090,55880;87630,58420;90170,60960;92710,60960;94615,63500;97155,66040;99695,66040;102235,68580;104775,70485;107315,70485;109220,73025;111760,75565;114300,75565;116840,78105;119380,80645;121920,80645;123825,83185;126365,85090;128905,85090;131445,87630;133985,90170;136525,90170" o:connectangles="0,0,0,0,0,0,0,0,0,0,0,0,0,0,0,0,0,0,0,0,0,0,0,0,0,0,0,0,0,0,0,0,0,0,0,0,0,0,0,0,0,0,0,0,0,0,0,0,0,0,0,0,0,0,0,0,0"/>
                      </v:shape>
                      <v:shape id="Freeform 211" o:spid="_x0000_s4246" style="position:absolute;left:11188;top:26981;width:2705;height:1809;visibility:visible;mso-wrap-style:square;v-text-anchor:top" coordsize="426,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IIQsYA&#10;AADeAAAADwAAAGRycy9kb3ducmV2LnhtbESPQWsCMRSE74L/ITzBmyZda7Fbo4igeBKqvfT23Dx3&#10;Yzcvyybqtr++EQo9DjPzDTNfdq4WN2qD9azhaaxAEBfeWC41fBw3oxmIEJEN1p5JwzcFWC76vTnm&#10;xt/5nW6HWIoE4ZCjhirGJpcyFBU5DGPfECfv7FuHMcm2lKbFe4K7WmZKvUiHltNChQ2tKyq+Dlen&#10;YX+xyqnmeLXbwC47v152p88frYeDbvUGIlIX/8N/7Z3RkE2m02d43E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IIQsYAAADeAAAADwAAAAAAAAAAAAAAAACYAgAAZHJz&#10;L2Rvd25yZXYueG1sUEsFBgAAAAAEAAQA9QAAAIsDAAAAAA==&#10;" path="m,l3,,7,4r4,3l15,7r4,4l23,15r3,l30,19r4,4l38,23r4,4l46,31r3,l53,34r4,4l61,42r4,l69,46r4,4l76,50r4,4l84,58r4,l92,61r4,4l99,65r4,4l107,73r4,l115,77r4,4l122,81r4,3l130,88r4,l138,92r4,4l145,96r4,4l153,104r4,l161,108r4,3l168,111r4,4l176,119r4,l184,123r4,4l191,127r4,4l199,134r4,l207,138r4,4l215,142r3,4l222,150r4,l230,154r4,4l238,158r3,3l245,165r4,l253,169r4,4l261,173r3,4l268,181r4,l276,185r4,3l284,188r3,4l291,196r4,l299,200r4,4l307,204r3,4l314,211r4,l322,215r4,4l330,219r3,4l337,227r4,l345,231r4,4l353,235r4,3l360,242r4,l368,246r4,4l376,250r4,4l383,258r4,l391,261r4,4l399,265r4,4l406,273r4,l414,277r4,4l422,281r4,4e" filled="f" strokeweight="0">
                        <v:path arrowok="t" o:connecttype="custom" o:connectlocs="1905,0;6985,4445;12065,6985;16510,9525;21590,14605;26670,17145;31115,19685;36195,24130;41275,26670;46355,31750;50800,34290;55880,36830;60960,41275;65405,43815;70485,46355;75565,51435;80010,53340;85090,55880;90170,60960;94615,63500;99695,66040;104775,70485;109220,73025;114300,75565;119380,80645;123825,83185;128905,85090;133985,90170;138430,92710;143510,95250;148590,100330;153035,102235;158115,104775;163195,109855;167640,112395;172720,114935;177800,119380;182245,121920;187325,124460;192405,129540;196850,132080;201930,133985;207010,139065;211455,141605;216535,144145;221615,149225;226695,151130;231140,153670;236220,158750;241300,161290;245745,163830;250825,168275;255905,170815;260350,173355;265430,178435;270510,180975" o:connectangles="0,0,0,0,0,0,0,0,0,0,0,0,0,0,0,0,0,0,0,0,0,0,0,0,0,0,0,0,0,0,0,0,0,0,0,0,0,0,0,0,0,0,0,0,0,0,0,0,0,0,0,0,0,0,0,0"/>
                      </v:shape>
                      <v:shape id="Freeform 212" o:spid="_x0000_s4247" style="position:absolute;left:9823;top:26981;width:3385;height:2248;visibility:visible;mso-wrap-style:square;v-text-anchor:top" coordsize="533,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Op8McA&#10;AADeAAAADwAAAGRycy9kb3ducmV2LnhtbESPQWuDQBSE74X8h+UFemtWkyrBZA2hELCHHmpCILeH&#10;+6IS9624W7X/vlso9DjMzDfM/jCbTow0uNaygngVgSCurG65VnA5n162IJxH1thZJgXf5OCQL572&#10;mGk78SeNpa9FgLDLUEHjfZ9J6aqGDLqV7YmDd7eDQR/kUEs94BTgppPrKEqlwZbDQoM9vTVUPcov&#10;o6B6jXEylza9TfO2eC8+7uk1lUo9L+fjDoSn2f+H/9qFVrDeJEkCv3fCFZD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zqfDHAAAA3gAAAA8AAAAAAAAAAAAAAAAAmAIAAGRy&#10;cy9kb3ducmV2LnhtbFBLBQYAAAAABAAEAPUAAACMAwAAAAA=&#10;" path="m,l4,,7,4r4,3l15,7r4,4l23,15r4,l30,19r4,4l38,23r4,4l46,31r4,l53,34r4,4l61,38r4,4l69,46r4,l76,50r4,4l84,54r4,4l92,61r4,l99,65r4,4l107,69r4,4l115,77r4,l122,81r4,3l130,84r4,4l138,92r4,l146,96r3,4l153,100r4,4l161,108r4,l169,111r3,4l176,115r4,4l184,123r4,l192,127r3,4l199,131r4,3l207,138r4,l215,142r3,4l222,146r4,4l230,154r4,l238,158r3,3l245,161r4,4l253,169r4,l261,173r3,4l268,177r4,4l276,185r4,l284,188r4,4l291,192r4,4l299,200r4,l307,204r4,4l314,208r4,3l322,215r4,l330,219r4,4l337,223r4,4l345,231r4,l353,235r4,3l360,238r4,4l368,246r4,l376,250r4,4l383,254r4,4l391,261r4,l399,265r4,4l406,269r4,4l414,277r4,l422,281r4,4l430,285r3,3l437,292r4,l445,296r4,4l453,300r3,4l460,308r4,l468,312r4,3l476,315r3,4l483,323r4,l491,327r4,4l499,331r3,4l506,338r4,l514,342r4,4l522,346r3,4l529,354r4,e" filled="f" strokeweight="0">
                        <v:path arrowok="t" o:connecttype="custom" o:connectlocs="4445,2540;12065,6985;19050,12065;26670,17145;33655,21590;41275,26670;48260,31750;55880,36830;62865,41275;70485,46355;77470,51435;85090,55880;92710,60960;99695,66040;107315,70485;114300,75565;121920,80645;128905,85090;136525,90170;143510,95250;151130,100330;158115,104775;165735,109855;172720,114935;180340,119380;187325,124460;194945,129540;201930,133985;209550,139065;216535,144145;224155,149225;231140,153670;238760,158750;245745,163830;253365,168275;260350,173355;267970,178435;274955,182880;282575,187960;289560,193040;297180,198120;304165,202565;311785,207645;318770,212725;326390,217170;333375,222250" o:connectangles="0,0,0,0,0,0,0,0,0,0,0,0,0,0,0,0,0,0,0,0,0,0,0,0,0,0,0,0,0,0,0,0,0,0,0,0,0,0,0,0,0,0,0,0,0,0"/>
                      </v:shape>
                      <v:shape id="Freeform 213" o:spid="_x0000_s4248" style="position:absolute;left:8502;top:26981;width:3366;height:2248;visibility:visible;mso-wrap-style:square;v-text-anchor:top" coordsize="530,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LsckA&#10;AADeAAAADwAAAGRycy9kb3ducmV2LnhtbESPT2vCQBTE70K/w/KE3nSjrVKiq7RKiT0V/6DXl+wz&#10;Cc2+DbvbmPbTdwuFHoeZ+Q2zXPemER05X1tWMBknIIgLq2suFZyOr6MnED4ga2wsk4Iv8rBe3Q2W&#10;mGp74z11h1CKCGGfooIqhDaV0hcVGfRj2xJH72qdwRClK6V2eItw08hpksylwZrjQoUtbSoqPg6f&#10;RsFLHrbu/L3L3i5Ztn9/POfHssuVuh/2zwsQgfrwH/5r77SC6cNsNoffO/EKyN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yLsckAAADeAAAADwAAAAAAAAAAAAAAAACYAgAA&#10;ZHJzL2Rvd25yZXYueG1sUEsFBgAAAAAEAAQA9QAAAI4DAAAAAA==&#10;" path="m,l4,4r4,l12,7r4,4l20,11r3,4l27,19r4,l35,23r4,4l43,27r3,4l50,34r4,l58,38r4,4l66,42r4,4l73,50r4,l81,54r4,4l89,58r4,3l96,65r4,l104,69r4,4l112,73r4,4l119,81r4,l127,84r4,4l135,88r4,4l142,96r4,l150,100r4,4l158,104r4,4l165,111r4,l173,115r4,4l181,119r4,4l188,127r4,l196,131r4,3l204,134r4,4l212,142r3,l219,146r4,4l227,150r4,4l235,158r3,l242,161r4,4l250,165r4,4l258,173r3,l265,177r4,4l273,185r4,l281,188r3,4l288,192r4,4l296,200r4,l304,204r3,4l311,208r4,3l319,215r4,l327,219r3,4l334,223r4,4l342,231r4,l350,235r4,3l357,238r4,4l365,246r4,l373,250r4,4l380,254r4,4l388,261r4,l396,265r4,4l403,269r4,4l411,277r4,l419,281r4,4l426,285r4,3l434,292r4,l442,296r4,4l449,300r4,4l457,308r4,l465,312r4,3l472,315r4,4l480,323r4,l488,327r4,4l496,331r3,4l503,338r4,l511,342r4,4l519,346r3,4l526,354r4,e" filled="f" strokeweight="0">
                        <v:path arrowok="t" o:connecttype="custom" o:connectlocs="5080,2540;12700,6985;19685,12065;27305,17145;34290,21590;41910,26670;48895,31750;56515,36830;63500,41275;71120,46355;78105,51435;85725,55880;92710,60960;100330,66040;107315,70485;114935,75565;121920,80645;129540,85090;136525,90170;144145,95250;151130,100330;158750,104775;165735,109855;173355,117475;180340,121920;187960,127000;194945,132080;202565,136525;209550,141605;217170,146685;224790,151130;231775,156210;239395,161290;246380,165735;254000,170815;260985,175895;268605,180975;275590,185420;283210,190500;290195,195580;297815,200025;304800,205105;312420,210185;319405,214630;327025,219710;334010,224790" o:connectangles="0,0,0,0,0,0,0,0,0,0,0,0,0,0,0,0,0,0,0,0,0,0,0,0,0,0,0,0,0,0,0,0,0,0,0,0,0,0,0,0,0,0,0,0,0,0"/>
                      </v:shape>
                      <v:shape id="Freeform 214" o:spid="_x0000_s4249" style="position:absolute;left:7162;top:26981;width:3366;height:2248;visibility:visible;mso-wrap-style:square;v-text-anchor:top" coordsize="530,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uKskA&#10;AADeAAAADwAAAGRycy9kb3ducmV2LnhtbESPS0/DMBCE70j8B2uReqMOhT4U6lZAhVJOqA+11028&#10;JBHxOrJNmvLrcSWkHkcz841mvuxNIzpyvras4GGYgCAurK65VLDfvd/PQPiArLGxTArO5GG5uL2Z&#10;Y6rtiTfUbUMpIoR9igqqENpUSl9UZNAPbUscvS/rDIYoXSm1w1OEm0aOkmQiDdYcFyps6a2i4nv7&#10;YxS85mHlDr/r7OOYZZvPp0O+K7tcqcFd//IMIlAfruH/9lorGD2Ox1O43IlXQC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FAuKskAAADeAAAADwAAAAAAAAAAAAAAAACYAgAA&#10;ZHJzL2Rvd25yZXYueG1sUEsFBgAAAAAEAAQA9QAAAI4DAAAAAA==&#10;" path="m,l4,4r4,l12,7r4,4l20,11r3,4l27,19r4,l35,23r4,4l43,27r3,4l50,34r4,l58,38r4,4l66,42r3,4l73,50r4,l81,54r4,4l89,58r3,3l96,65r4,l104,69r4,4l112,73r3,4l119,81r4,l127,84r4,4l135,88r4,4l142,96r4,l150,100r4,4l158,104r4,4l165,111r4,l173,115r4,4l181,119r4,4l188,127r4,l196,131r4,3l204,134r4,4l211,142r4,l219,146r4,4l227,150r4,4l234,158r4,l242,161r4,4l250,165r4,4l257,173r4,l265,177r4,4l273,181r4,4l281,188r3,l288,192r4,4l296,196r4,4l304,204r3,l311,208r4,3l319,211r4,4l327,219r3,l334,223r4,4l342,227r4,4l350,235r3,l357,238r4,4l365,242r4,4l373,250r3,4l380,254r4,4l388,261r4,l396,265r3,4l403,269r4,4l411,277r4,l419,281r4,4l426,285r4,3l434,292r4,l442,296r4,4l449,300r4,4l457,308r4,l465,312r4,3l472,315r4,4l480,323r4,l488,327r4,4l495,331r4,4l503,338r4,l511,342r4,4l518,346r4,4l526,354r4,e" filled="f" strokeweight="0">
                        <v:path arrowok="t" o:connecttype="custom" o:connectlocs="5080,2540;12700,6985;19685,12065;27305,17145;34290,21590;41910,26670;48895,31750;56515,36830;63500,41275;71120,46355;78105,51435;85725,55880;92710,60960;100330,66040;107315,70485;114935,75565;121920,80645;129540,85090;136525,90170;144145,95250;151130,100330;158750,104775;165735,109855;173355,114935;180340,119380;187960,124460;194945,129540;202565,133985;209550,139065;217170,144145;224155,149225;231775,153670;238760,161290;246380,165735;253365,170815;260985,175895;268605,180975;275590,185420;283210,190500;290195,195580;297815,200025;304800,205105;312420,210185;319405,214630;327025,219710;334010,224790" o:connectangles="0,0,0,0,0,0,0,0,0,0,0,0,0,0,0,0,0,0,0,0,0,0,0,0,0,0,0,0,0,0,0,0,0,0,0,0,0,0,0,0,0,0,0,0,0,0"/>
                      </v:shape>
                      <v:shape id="Freeform 215" o:spid="_x0000_s4250" style="position:absolute;left:6388;top:27368;width:2749;height:1861;visibility:visible;mso-wrap-style:square;v-text-anchor:top" coordsize="433,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LqusQA&#10;AADeAAAADwAAAGRycy9kb3ducmV2LnhtbERPy2rCQBTdC/2H4Ra604kWi0RHEUFoFRfG1/aauU1C&#10;M3fSmamJf+8sCi4P5z1bdKYWN3K+sqxgOEhAEOdWV1woOB7W/QkIH5A11pZJwZ08LOYvvRmm2ra8&#10;p1sWChFD2KeooAyhSaX0eUkG/cA2xJH7ts5giNAVUjtsY7ip5ShJPqTBimNDiQ2tSsp/sj+jYDPc&#10;Lm173f9u7y7D3Zc5X04bo9Tba7ecggjUhaf43/2pFYzex+O4N96JV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i6rrEAAAA3gAAAA8AAAAAAAAAAAAAAAAAmAIAAGRycy9k&#10;b3ducmV2LnhtbFBLBQYAAAAABAAEAPUAAACJAwAAAAA=&#10;" path="m,l3,4,7,8r4,l15,12r4,4l23,16r3,4l30,23r4,l38,27r4,4l46,31r3,4l53,39r4,l61,43r4,4l69,47r3,3l76,54r4,l84,58r4,4l92,62r3,4l99,70r4,l107,73r4,4l115,77r3,4l122,85r4,l130,89r4,4l138,93r4,4l145,100r4,l153,104r4,4l161,108r4,4l168,116r4,l176,120r4,4l184,124r4,3l191,131r4,l199,135r4,4l207,139r4,4l214,147r4,l222,150r4,4l230,154r4,4l237,162r4,l245,166r4,4l253,170r4,4l261,177r3,l268,181r4,4l276,185r4,4l284,193r3,l291,197r4,3l299,200r4,4l307,208r3,l314,212r4,4l322,216r4,4l330,224r3,l337,227r4,4l345,231r4,4l353,239r3,l360,243r4,4l368,247r4,4l376,254r3,l383,258r4,4l391,266r4,l399,270r4,4l406,274r4,3l414,281r4,l422,285r4,4l429,289r4,4e" filled="f" strokeweight="0">
                        <v:path arrowok="t" o:connecttype="custom" o:connectlocs="1905,2540;6985,5080;12065,10160;16510,12700;21590,14605;26670,19685;31115,22225;36195,24765;41275,29845;45720,31750;50800,34290;55880,39370;60325,41910;65405,44450;70485,48895;74930,51435;80010,53975;85090,59055;90170,61595;94615,63500;99695,68580;104775,71120;109220,73660;114300,78740;119380,80645;123825,83185;128905,88265;133985,90805;138430,93345;143510,97790;148590,100330;153035,102870;158115,107950;163195,110490;167640,112395;172720,117475;177800,120015;182245,122555;187325,127000;192405,129540;196850,132080;201930,137160;207010,139700;211455,142240;216535,146685;221615,149225;226060,151765;231140,156845;236220,159385;240665,161290;245745,166370;250825,168910;255905,173990;260350,175895;265430,178435;270510,183515;274955,186055" o:connectangles="0,0,0,0,0,0,0,0,0,0,0,0,0,0,0,0,0,0,0,0,0,0,0,0,0,0,0,0,0,0,0,0,0,0,0,0,0,0,0,0,0,0,0,0,0,0,0,0,0,0,0,0,0,0,0,0,0"/>
                      </v:shape>
                      <v:shape id="Freeform 216" o:spid="_x0000_s4251" style="position:absolute;left:6388;top:28251;width:1460;height:978;visibility:visible;mso-wrap-style:square;v-text-anchor:top" coordsize="230,1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YkCMgA&#10;AADeAAAADwAAAGRycy9kb3ducmV2LnhtbESPT2vCQBTE7wW/w/IKXkQ3KjY2dRURBCsK9c/F2yP7&#10;mgSzb0N2jWk/fVcQehxm5jfMbNGaUjRUu8KyguEgAkGcWl1wpuB8WvenIJxH1lhaJgU/5GAx77zM&#10;MNH2zgdqjj4TAcIuQQW591UipUtzMugGtiIO3retDfog60zqGu8Bbko5iqI3abDgsJBjRauc0uvx&#10;ZhRsm4vjz/hrtY7b3pV/d3ZfxRuluq/t8gOEp9b/h5/tjVYwGk8m7/C4E6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NiQIyAAAAN4AAAAPAAAAAAAAAAAAAAAAAJgCAABk&#10;cnMvZG93bnJldi54bWxQSwUGAAAAAAQABAD1AAAAjQMAAAAA&#10;" path="m,l3,4,7,8r4,l15,11r4,4l23,15r3,4l30,23r4,l38,27r4,4l46,31r3,4l53,38r4,l61,42r4,4l69,46r3,4l76,54r4,l84,58r4,3l92,61r3,4l99,69r4,l107,73r4,4l115,77r3,4l122,85r4,l130,88r4,4l138,92r4,4l145,100r4,l153,104r4,4l161,108r4,4l168,115r4,l176,119r4,4l184,123r4,4l191,131r4,l199,135r4,3l207,138r4,4l214,146r4,l222,150r4,4l230,154e" filled="f" strokeweight="0">
                        <v:path arrowok="t" o:connecttype="custom" o:connectlocs="0,0;1905,2540;4445,5080;6985,5080;9525,6985;12065,9525;14605,9525;16510,12065;19050,14605;21590,14605;24130,17145;26670,19685;29210,19685;31115,22225;33655,24130;36195,24130;38735,26670;41275,29210;43815,29210;45720,31750;48260,34290;50800,34290;53340,36830;55880,38735;58420,38735;60325,41275;62865,43815;65405,43815;67945,46355;70485,48895;73025,48895;74930,51435;77470,53975;80010,53975;82550,55880;85090,58420;87630,58420;90170,60960;92075,63500;94615,63500;97155,66040;99695,68580;102235,68580;104775,71120;106680,73025;109220,73025;111760,75565;114300,78105;116840,78105;119380,80645;121285,83185;123825,83185;126365,85725;128905,87630;131445,87630;133985,90170;135890,92710;138430,92710;140970,95250;143510,97790;146050,97790" o:connectangles="0,0,0,0,0,0,0,0,0,0,0,0,0,0,0,0,0,0,0,0,0,0,0,0,0,0,0,0,0,0,0,0,0,0,0,0,0,0,0,0,0,0,0,0,0,0,0,0,0,0,0,0,0,0,0,0,0,0,0,0,0"/>
                      </v:shape>
                      <v:shape id="Freeform 217" o:spid="_x0000_s4252" style="position:absolute;left:6388;top:29178;width:95;height:51;visibility:visible;mso-wrap-style:square;v-text-anchor:top" coordsize="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hbicMA&#10;AADeAAAADwAAAGRycy9kb3ducmV2LnhtbESPTWvCQBCG70L/wzJCb7rRklBSV7FCoeDFj/Y+ZMck&#10;mJ0N2TFu/333IHh8eb94VpvoOjXSEFrPBhbzDBRx5W3LtYGf89fsHVQQZIudZzLwRwE265fJCkvr&#10;73yk8SS1SiMcSjTQiPSl1qFqyGGY+544eRc/OJQkh1rbAe9p3HV6mWWFdthyemiwp11D1fV0cwbG&#10;fZHnx+sBfy8uyxefvcQqijGv07j9ACUU5Rl+tL+tgeVbXiSAhJNQQ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hbicMAAADeAAAADwAAAAAAAAAAAAAAAACYAgAAZHJzL2Rv&#10;d25yZXYueG1sUEsFBgAAAAAEAAQA9QAAAIgDAAAAAA==&#10;" path="m,l3,,7,4r4,4l15,8e" filled="f" strokeweight="0">
                        <v:path arrowok="t" o:connecttype="custom" o:connectlocs="0,0;1905,0;4445,2540;6985,5080;9525,5080" o:connectangles="0,0,0,0,0"/>
                      </v:shape>
                      <v:shape id="Freeform 218" o:spid="_x0000_s4253" style="position:absolute;left:9994;top:25317;width:293;height:1810;visibility:visible;mso-wrap-style:square;v-text-anchor:top" coordsize="46,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nqcUA&#10;AADeAAAADwAAAGRycy9kb3ducmV2LnhtbESPwWrDMBBE74X+g9hCb43slDrFiRKa0kDJzU4uvS3W&#10;xjKVVsZSY+fvq0Agx2Fm3jCrzeSsONMQOs8K8lkGgrjxuuNWwfGwe3kHESKyRuuZFFwowGb9+LDC&#10;UvuRKzrXsRUJwqFEBSbGvpQyNIYchpnviZN38oPDmOTQSj3gmODOynmWFdJhx2nBYE+fhprf+s8p&#10;+CouVRV349Ga7d4u/Ja6/IeUen6aPpYgIk3xHr61v7WC+etbkcP1TroC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0OepxQAAAN4AAAAPAAAAAAAAAAAAAAAAAJgCAABkcnMv&#10;ZG93bnJldi54bWxQSwUGAAAAAAQABAD1AAAAigMAAAAA&#10;" path="m46,23r,-8l38,8,30,,15,,7,8,,15,,269r7,8l15,285r15,l38,277r8,-8l46,262,46,23xe" fillcolor="black" stroked="f">
                        <v:path arrowok="t" o:connecttype="custom" o:connectlocs="29210,14605;29210,9525;24130,5080;19050,0;9525,0;4445,5080;0,9525;0,170815;4445,175895;9525,180975;19050,180975;24130,175895;29210,170815;29210,166370;29210,14605" o:connectangles="0,0,0,0,0,0,0,0,0,0,0,0,0,0,0"/>
                      </v:shape>
                      <v:shape id="Freeform 219" o:spid="_x0000_s4254" style="position:absolute;left:6235;top:26835;width:7804;height:292;visibility:visible;mso-wrap-style:square;v-text-anchor:top" coordsize="122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0K8scA&#10;AADeAAAADwAAAGRycy9kb3ducmV2LnhtbESPQWsCMRSE74X+h/CEXkrNdnVFtkapQq23ohW9Pjav&#10;m8XNyzZJdf33TUHocZiZb5jZoretOJMPjWMFz8MMBHHldMO1gv3n29MURIjIGlvHpOBKARbz+7sZ&#10;ltpdeEvnXaxFgnAoUYGJsSulDJUhi2HoOuLkfTlvMSbpa6k9XhLctjLPsom02HBaMNjRylB12v1Y&#10;BR/L9fvaf1/5sHnMxoaPxdaPCqUeBv3rC4hIffwP39obrSAfFZMc/u6kK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NCvLHAAAA3gAAAA8AAAAAAAAAAAAAAAAAmAIAAGRy&#10;cy9kb3ducmV2LnhtbFBLBQYAAAAABAAEAPUAAACMAwAAAAA=&#10;" path="m24,l16,,8,7,,15,,30r8,8l16,46r1197,l1221,38r8,-8l1229,15r-8,-8l1213,r-7,l24,xe" fillcolor="black" stroked="f">
                        <v:path arrowok="t" o:connecttype="custom" o:connectlocs="15240,0;10160,0;5080,4445;0,9525;0,19050;5080,24130;10160,29210;770255,29210;775335,24130;780415,19050;780415,9525;775335,4445;770255,0;765810,0;15240,0" o:connectangles="0,0,0,0,0,0,0,0,0,0,0,0,0,0,0"/>
                      </v:shape>
                      <v:shape id="Freeform 220" o:spid="_x0000_s4255" style="position:absolute;left:12503;top:5403;width:11963;height:11945;visibility:visible;mso-wrap-style:square;v-text-anchor:top" coordsize="1884,1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bw4cYA&#10;AADeAAAADwAAAGRycy9kb3ducmV2LnhtbESPQYvCMBSE74L/ITzBi2iqYpFqFBHEBdmDdfX8aN62&#10;ZZuX0kRt99ebBWGPw8x8w6y3ranEgxpXWlYwnUQgiDOrS84VfF0O4yUI55E1VpZJQUcOtpt+b42J&#10;tk8+0yP1uQgQdgkqKLyvEyldVpBBN7E1cfC+bWPQB9nkUjf4DHBTyVkUxdJgyWGhwJr2BWU/6d0o&#10;OF/86di109GhW8a3Mv/dX+mzU2o4aHcrEJ5a/x9+tz+0gtl8Ec/h7064AnL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bw4cYAAADeAAAADwAAAAAAAAAAAAAAAACYAgAAZHJz&#10;L2Rvd25yZXYueG1sUEsFBgAAAAAEAAQA9QAAAIsDAAAAAA==&#10;" path="m1865,1878r4,3l1880,1881r,-3l1884,1874r,-12l1880,1862,19,3,15,,4,r,3l,7,,19r4,l1865,1878xe" fillcolor="black" stroked="f">
                        <v:path arrowok="t" o:connecttype="custom" o:connectlocs="1184275,1192530;1186815,1194435;1193800,1194435;1193800,1192530;1196340,1189990;1196340,1182370;1193800,1182370;12065,1905;9525,0;2540,0;2540,1905;0,4445;0,12065;2540,12065;1184275,1192530" o:connectangles="0,0,0,0,0,0,0,0,0,0,0,0,0,0,0"/>
                      </v:shape>
                      <v:shape id="Freeform 221" o:spid="_x0000_s4256" style="position:absolute;left:10820;top:3714;width:2026;height:2026;visibility:visible;mso-wrap-style:square;v-text-anchor:top" coordsize="319,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LIfMUA&#10;AADeAAAADwAAAGRycy9kb3ducmV2LnhtbESPT2vCQBTE7wW/w/KE3urGWEWiq4hFSE+lKnp9ZJ/5&#10;u29Ddhvjt+8WCh6HmfkNs94OphE9da60rGA6iUAQZ1aXnCs4nw5vSxDOI2tsLJOCBznYbkYva0y0&#10;vfM39UefiwBhl6CCwvs2kdJlBRl0E9sSB+9mO4M+yC6XusN7gJtGxlG0kAZLDgsFtrQvKKuPP0ZB&#10;NY9riVVVp3364d3nQ0bXy5dSr+NhtwLhafDP8H871Qri2XzxDn93whW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4sh8xQAAAN4AAAAPAAAAAAAAAAAAAAAAAJgCAABkcnMv&#10;ZG93bnJldi54bWxQSwUGAAAAAAQABAD1AAAAigMAAAAA&#10;" path="m,158r,31l4,196r,8l8,212r,7l15,231r4,4l27,250r8,8l38,266r8,3l50,277r4,4l61,285r4,4l73,292r4,4l96,308r4,l107,312r8,l123,316r23,l154,319r7,l169,316r19,l196,312r7,l211,308r8,l230,300r4,-4l249,289r8,-8l265,277r4,-8l276,266r4,-8l288,250r8,-15l299,231r8,-12l307,212r4,-8l311,196r4,-7l315,169r4,-7l319,154r-4,-8l315,123r-4,-8l311,108r-4,-8l307,96,296,77r-4,-4l288,65r-4,-3l280,54r-4,-4l269,46r-4,-8l257,35r-8,-8l234,19r-4,-4l219,8r-8,l203,4r-7,l188,,123,r-8,4l107,4r-7,4l96,8,77,19r-4,4l65,27r-4,4l54,35r-4,3l46,46r-8,4l35,54r-4,8l27,65r-4,8l19,77,8,96r,4l4,108r,7l,123r,35l23,158r,-27l27,123r,-8l31,108r,-4l35,92r3,-4l42,81r4,-4l50,69r4,-4l61,62r4,-8l69,50r8,-4l81,42r7,-4l92,35r12,-4l107,31r8,-4l123,27r8,-4l157,23r23,l188,27r8,l203,31r8,l215,31r4,4l234,42r8,8l249,54r4,8l261,65r4,4l269,77r4,4l276,88r4,4l284,104r,4l288,115r,8l292,131r,23l296,162r,-8l292,162r,19l288,189r,7l284,204r,8l284,215r-4,4l273,235r-8,7l261,250r-8,4l249,262r-7,4l234,273r-15,8l215,285r-4,l203,285r-7,4l188,289r-8,3l161,292r-7,4l161,296r-7,-4l131,292r-8,-3l115,289r-8,-4l104,285,92,281r-4,-4l81,273r-4,-4l69,266r-4,-4l61,254r-7,-4l50,242r-8,-7l35,219r-4,-4l31,212r,-8l27,196r,-7l23,181r,-23l,158xe" fillcolor="black" stroked="f">
                        <v:path arrowok="t" o:connecttype="custom" o:connectlocs="2540,129540;12065,149225;29210,170815;41275,183515;63500,195580;92710,200660;119380,200660;139065,195580;163195,178435;177800,163830;194945,139065;200025,120015;200025,92710;194945,63500;182880,41275;170815,29210;148590,12065;128905,2540;73025,2540;48895,12065;34290,22225;22225,34290;12065,48895;2540,73025;14605,83185;19685,66040;29210,48895;41275,34290;55880,24130;73025,17145;114300,14605;133985,19685;153670,31750;168275,43815;177800,58420;182880,78105;187960,97790;182880,124460;177800,139065;160655,161290;139065,178435;124460,183515;97790,187960;78105,183515;58420,178435;43815,168910;31750,153670;19685,134620;14605,114935" o:connectangles="0,0,0,0,0,0,0,0,0,0,0,0,0,0,0,0,0,0,0,0,0,0,0,0,0,0,0,0,0,0,0,0,0,0,0,0,0,0,0,0,0,0,0,0,0,0,0,0,0"/>
                      </v:shape>
                      <v:rect id="Rectangle 222" o:spid="_x0000_s4257" style="position:absolute;left:7994;width:7531;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IXsYA&#10;AADeAAAADwAAAGRycy9kb3ducmV2LnhtbESPT2sCMRTE7wW/Q3iF3mpSdRddN0opCAXbQ1Xw+ti8&#10;/YObl3UTdf32plDocZiZ3zD5erCtuFLvG8ca3sYKBHHhTMOVhsN+8zoH4QOywdYxabiTh/Vq9JRj&#10;ZtyNf+i6C5WIEPYZaqhD6DIpfVGTRT92HXH0StdbDFH2lTQ93iLctnKiVCotNhwXauzoo6bitLtY&#10;DZjOzPm7nH7tt5cUF9WgNslRaf3yPLwvQQQawn/4r/1pNEymSZrA7514Be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tIXsYAAADeAAAADwAAAAAAAAAAAAAAAACYAgAAZHJz&#10;L2Rvd25yZXYueG1sUEsFBgAAAAAEAAQA9QAAAIsDAAAAAA==&#10;" stroked="f"/>
                      <v:line id="Line 223" o:spid="_x0000_s4258" style="position:absolute;flip:x y;visibility:visible;mso-wrap-style:square" from="7994,901" to="9334,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ZxTsUAAADeAAAADwAAAGRycy9kb3ducmV2LnhtbESPQWsCMRSE70L/Q3iFXqRmVdyWrVGK&#10;VBFvru39sXndLCYvS5Lq+u8bodDjMDPfMMv14Ky4UIidZwXTSQGCuPG641bB52n7/AoiJmSN1jMp&#10;uFGE9ephtMRK+ysf6VKnVmQIxwoVmJT6SsrYGHIYJ74nzt63Dw5TlqGVOuA1w52Vs6IopcOO84LB&#10;njaGmnP94xTMX75O+7Mdm8M2OvOxs3VThptST4/D+xuIREP6D/+191rBbL4oS7jfyV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kZxTsUAAADeAAAADwAAAAAAAAAA&#10;AAAAAAChAgAAZHJzL2Rvd25yZXYueG1sUEsFBgAAAAAEAAQA+QAAAJMDAAAAAA==&#10;" strokeweight="0"/>
                      <v:line id="Line 224" o:spid="_x0000_s4259" style="position:absolute;flip:x y;visibility:visible;mso-wrap-style:square" from="8458,0" to="10699,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U1cUAAADeAAAADwAAAGRycy9kb3ducmV2LnhtbESPQWsCMRSE74X+h/AKvZSaVelatkYp&#10;UkV6c7X3x+Z1s5i8LEmq679vBMHjMDPfMPPl4Kw4UYidZwXjUQGCuPG641bBYb9+fQcRE7JG65kU&#10;XCjCcvH4MMdK+zPv6FSnVmQIxwoVmJT6SsrYGHIYR74nzt6vDw5TlqGVOuA5w52Vk6IopcOO84LB&#10;nlaGmmP95xRMZz/77dG+mO91dOZrY+umDBelnp+Gzw8QiYZ0D9/aW61gMn0rZ3C9k6+AX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U1cUAAADeAAAADwAAAAAAAAAA&#10;AAAAAAChAgAAZHJzL2Rvd25yZXYueG1sUEsFBgAAAAAEAAQA+QAAAJMDAAAAAA==&#10;" strokeweight="0"/>
                      <v:line id="Line 225" o:spid="_x0000_s4260" style="position:absolute;flip:x y;visibility:visible;mso-wrap-style:square" from="9798,0" to="12039,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VAp8IAAADeAAAADwAAAGRycy9kb3ducmV2LnhtbERPz2vCMBS+D/Y/hDfYZcx0yjrpjDJk&#10;iuy2dt4fzVtTTF5KErX+9+YgePz4fi9Wo7PiRCH2nhW8TQoQxK3XPXcK/prN6xxETMgarWdScKEI&#10;q+XjwwIr7c/8S6c6dSKHcKxQgUlpqKSMrSGHceIH4sz9++AwZRg6qQOec7izcloUpXTYc24wONDa&#10;UHuoj07B7GPf7A72xfxsojPfW1u3Zbgo9fw0fn2CSDSmu/jm3mkF09l7mffmO/kKyO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VAp8IAAADeAAAADwAAAAAAAAAAAAAA&#10;AAChAgAAZHJzL2Rvd25yZXYueG1sUEsFBgAAAAAEAAQA+QAAAJADAAAAAA==&#10;" strokeweight="0"/>
                      <v:line id="Line 226" o:spid="_x0000_s4261" style="position:absolute;flip:x y;visibility:visible;mso-wrap-style:square" from="11137,0" to="13379,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nlPMYAAADeAAAADwAAAGRycy9kb3ducmV2LnhtbESPQUsDMRSE74L/ITyhl2KztnTVtWmR&#10;0krx5q7eH5vnZmnysiRpu/33RhA8DjPzDbPajM6KM4XYe1bwMCtAELde99wp+Gz2908gYkLWaD2T&#10;gitF2Kxvb1ZYaX/hDzrXqRMZwrFCBSaloZIytoYcxpkfiLP37YPDlGXopA54yXBn5bwoSumw57xg&#10;cKCtofZYn5yCxeNXczjaqXnfR2d2b7Zuy3BVanI3vr6ASDSm//Bf+6AVzBfL8hl+7+Qr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fZ5TzGAAAA3gAAAA8AAAAAAAAA&#10;AAAAAAAAoQIAAGRycy9kb3ducmV2LnhtbFBLBQYAAAAABAAEAPkAAACUAwAAAAA=&#10;" strokeweight="0"/>
                      <v:line id="Line 227" o:spid="_x0000_s4262" style="position:absolute;flip:x y;visibility:visible;mso-wrap-style:square" from="12477,0" to="14719,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rafMQAAADeAAAADwAAAGRycy9kb3ducmV2LnhtbESPzWoCMRSF94W+Q7iFbkrNVKnKdKIU&#10;qSLdOdb9ZXI7GSa5GZKo49ubRaHLw/njq9ajs+JCIXaeFbxNChDEjdcdtwp+jtvXJYiYkDVaz6Tg&#10;RhHWq8eHCkvtr3ygS51akUc4lqjApDSUUsbGkMM48QNx9n59cJiyDK3UAa953Fk5LYq5dNhxfjA4&#10;0MZQ09dnp2C2OB33vX0x39vozNfO1s083JR6fho/P0AkGtN/+K+91wqms/dFBsg4GQX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Otp8xAAAAN4AAAAPAAAAAAAAAAAA&#10;AAAAAKECAABkcnMvZG93bnJldi54bWxQSwUGAAAAAAQABAD5AAAAkgMAAAAA&#10;" strokeweight="0"/>
                      <v:line id="Line 228" o:spid="_x0000_s4263" style="position:absolute;flip:x y;visibility:visible;mso-wrap-style:square" from="13843,0" to="15500,1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Z/58UAAADeAAAADwAAAGRycy9kb3ducmV2LnhtbESPQWsCMRSE70L/Q3iFXkSzKl3L1iil&#10;1CK9udr7Y/O6WUxeliTV9d83BcHjMDPfMKvN4Kw4U4idZwWzaQGCuPG641bB8bCdvICICVmj9UwK&#10;rhRhs34YrbDS/sJ7OtepFRnCsUIFJqW+kjI2hhzGqe+Js/fjg8OUZWilDnjJcGflvChK6bDjvGCw&#10;p3dDzan+dQoWy+/D7mTH5msbnfn4tHVThqtST4/D2yuIREO6h2/tnVYwXzwvZ/B/J18B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Z/58UAAADeAAAADwAAAAAAAAAA&#10;AAAAAAChAgAAZHJzL2Rvd25yZXYueG1sUEsFBgAAAAAEAAQA+QAAAJMDAAAAAA==&#10;" strokeweight="0"/>
                      <v:line id="Line 229" o:spid="_x0000_s4264" style="position:absolute;flip:x y;visibility:visible;mso-wrap-style:square" from="15182,0" to="15500,3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ThkMUAAADeAAAADwAAAGRycy9kb3ducmV2LnhtbESPQWsCMRSE74X+h/AKXkrNulItW6MU&#10;qSK9udr7Y/O6WUxeliTV9d8bodDjMDPfMIvV4Kw4U4idZwWTcQGCuPG641bB8bB5eQMRE7JG65kU&#10;XCnCavn4sMBK+wvv6VynVmQIxwoVmJT6SsrYGHIYx74nzt6PDw5TlqGVOuAlw52VZVHMpMOO84LB&#10;ntaGmlP96xRM59+H3ck+m69NdOZza+tmFq5KjZ6Gj3cQiYb0H/5r77SCcvo6L+F+J18Bub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KThkMUAAADeAAAADwAAAAAAAAAA&#10;AAAAAAChAgAAZHJzL2Rvd25yZXYueG1sUEsFBgAAAAAEAAQA+QAAAJMDAAAAAA==&#10;" strokeweight="0"/>
                      <v:shape id="Freeform 230" o:spid="_x0000_s4265" style="position:absolute;left:11671;top:2178;width:146;height:1657;visibility:visible;mso-wrap-style:square;v-text-anchor:top" coordsize="23,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Lb8gA&#10;AADeAAAADwAAAGRycy9kb3ducmV2LnhtbESPX0vDMBTF3wd+h3CFvW3pWnRbXTZ0OlAQZH9gr5fm&#10;2pY1NyGJa/32RhB8PJxzfoez2gymE1fyobWsYDbNQBBXVrdcKzgdd5MFiBCRNXaWScE3Bdisb0Yr&#10;LLXteU/XQ6xFgnAoUUEToyulDFVDBsPUOuLkfVpvMCbpa6k99gluOpln2b002HJaaNDRtqHqcvgy&#10;Cty5ePEfp+ry3ufOPy2Xs7f5806p8e3w+AAi0hD/w3/tV60gL+7mBfzeSVd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JctvyAAAAN4AAAAPAAAAAAAAAAAAAAAAAJgCAABk&#10;cnMvZG93bnJldi54bWxQSwUGAAAAAAQABAD1AAAAjQMAAAAA&#10;" path="m,250r,7l4,257r4,4l20,261r,-4l23,257,23,7,20,3,20,,8,,,7r,4l,250xe" fillcolor="black" stroked="f">
                        <v:path arrowok="t" o:connecttype="custom" o:connectlocs="0,158750;0,163195;2540,163195;5080,165735;12700,165735;12700,163195;14605,163195;14605,4445;12700,1905;12700,0;5080,0;0,4445;0,6985;0,158750" o:connectangles="0,0,0,0,0,0,0,0,0,0,0,0,0,0"/>
                      </v:shape>
                      <v:shape id="Freeform 231" o:spid="_x0000_s4266" style="position:absolute;left:7918;top:2178;width:7652;height:146;visibility:visible;mso-wrap-style:square;v-text-anchor:top" coordsize="120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jrAsYA&#10;AADeAAAADwAAAGRycy9kb3ducmV2LnhtbESPQWvCQBSE7wX/w/IK3uqmmlaJrmIFrVetIN4e2WcS&#10;3H2bZtcY/31XKHgcZuYbZrborBEtNb5yrOB9kIAgzp2uuFBw+Fm/TUD4gKzROCYFd/KwmPdeZphp&#10;d+MdtftQiAhhn6GCMoQ6k9LnJVn0A1cTR+/sGoshyqaQusFbhFsjh0nyKS1WHBdKrGlVUn7ZX62C&#10;Y3ItzGmz86a9f3236eU33RxQqf5rt5yCCNSFZ/i/vdUKhqOPcQqPO/EK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jrAsYAAADeAAAADwAAAAAAAAAAAAAAAACYAgAAZHJz&#10;L2Rvd25yZXYueG1sUEsFBgAAAAAEAAQA9QAAAIsDAAAAAA==&#10;" path="m1194,23r8,l1202,19r3,l1205,7r-3,-4l1202,,8,,,7,,19r4,l8,23r4,l1194,23xe" fillcolor="black" stroked="f">
                        <v:path arrowok="t" o:connecttype="custom" o:connectlocs="758190,14605;763270,14605;763270,12065;765175,12065;765175,4445;763270,1905;763270,0;5080,0;0,4445;0,12065;2540,12065;5080,14605;7620,14605;758190,14605" o:connectangles="0,0,0,0,0,0,0,0,0,0,0,0,0,0"/>
                      </v:shape>
                      <v:shape id="Freeform 232" o:spid="_x0000_s4267" style="position:absolute;left:2901;top:19621;width:293;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qSJ8UA&#10;AADeAAAADwAAAGRycy9kb3ducmV2LnhtbESPQUsDMRSE74L/ITzBm83aUrVr09JWBK9uvfT22LxN&#10;FpOXJUm3q7/eCILHYWa+YdbbyTsxUkx9YAX3swoEcRt0z0bBx/H17glEysgaXWBS8EUJtpvrqzXW&#10;Olz4ncYmG1EgnGpUYHMeailTa8ljmoWBuHhdiB5zkdFIHfFS4N7JeVU9SI89lwWLAx0stZ/N2StY&#10;xTGd3cl8773pTs403erFjkrd3ky7ZxCZpvwf/mu/aQXzxfJxCb93yhW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6pInxQAAAN4AAAAPAAAAAAAAAAAAAAAAAJgCAABkcnMv&#10;ZG93bnJldi54bWxQSwUGAAAAAAQABAD1AAAAigMAAAAA&#10;" path="m15,62l46,8,30,,,54r15,8xe" fillcolor="black" stroked="f">
                        <v:path arrowok="t" o:connecttype="custom" o:connectlocs="9525,39370;29210,5080;19050,0;0,34290;9525,39370" o:connectangles="0,0,0,0,0"/>
                      </v:shape>
                      <v:shape id="Freeform 233" o:spid="_x0000_s4268" style="position:absolute;left:3143;top:19208;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gMUMUA&#10;AADeAAAADwAAAGRycy9kb3ducmV2LnhtbESPQUsDMRSE74L/ITzBm83aYrVr09JWBK9uvfT22LxN&#10;FpOXJUm3q7/eCILHYWa+YdbbyTsxUkx9YAX3swoEcRt0z0bBx/H17glEysgaXWBS8EUJtpvrqzXW&#10;Olz4ncYmG1EgnGpUYHMeailTa8ljmoWBuHhdiB5zkdFIHfFS4N7JeVUtpceey4LFgQ6W2s/m7BWs&#10;4pjO7mS+9950J2eabvViR6Vub6bdM4hMU/4P/7XftIL54uFxCb93yhW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OAxQxQAAAN4AAAAPAAAAAAAAAAAAAAAAAJgCAABkcnMv&#10;ZG93bnJldi54bWxQSwUGAAAAAAQABAD1AAAAigMAAAAA&#10;" path="m15,62l46,8,31,,,54r15,8xe" fillcolor="black" stroked="f">
                        <v:path arrowok="t" o:connecttype="custom" o:connectlocs="9525,39370;29210,5080;19685,0;0,34290;9525,39370" o:connectangles="0,0,0,0,0"/>
                      </v:shape>
                      <v:shape id="Freeform 234" o:spid="_x0000_s4269" style="position:absolute;left:3384;top:18770;width:299;height:387;visibility:visible;mso-wrap-style:square;v-text-anchor:top" coordsize="4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k9kcgA&#10;AADeAAAADwAAAGRycy9kb3ducmV2LnhtbESPT2vCQBTE74LfYXmCN91UaZXUVVQQe/BQ/4B4e2Sf&#10;Sdrs25BdTcynd4VCj8PM/IaZLRpTiDtVLres4G0YgSBOrM45VXA6bgZTEM4jaywsk4IHOVjMu50Z&#10;xtrWvKf7waciQNjFqCDzvoyldElGBt3QlsTBu9rKoA+ySqWusA5wU8hRFH1IgzmHhQxLWmeU/B5u&#10;RkH9c9XnbXv5LraRa1e3U1K2+51S/V6z/AThqfH/4b/2l1YwGr9PJvC6E66AnD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GT2RyAAAAN4AAAAPAAAAAAAAAAAAAAAAAJgCAABk&#10;cnMvZG93bnJldi54bWxQSwUGAAAAAAQABAD1AAAAjQMAAAAA&#10;" path="m16,61l47,7,31,,,54r16,7xe" fillcolor="black" stroked="f">
                        <v:path arrowok="t" o:connecttype="custom" o:connectlocs="10160,38735;29845,4445;19685,0;0,34290;10160,38735" o:connectangles="0,0,0,0,0"/>
                      </v:shape>
                      <v:shape id="Freeform 235" o:spid="_x0000_s4270" style="position:absolute;left:3632;top:18351;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9ucIA&#10;AADeAAAADwAAAGRycy9kb3ducmV2LnhtbERPPU/DMBDdkfgP1iGxUadFUBrqVi0IiZW0S7dTfLGj&#10;2ufIdtPAr8cDEuPT+15vJ+/ESDH1gRXMZxUI4jbono2C4+Hj4QVEysgaXWBS8E0JtpvbmzXWOlz5&#10;i8YmG1FCONWowOY81FKm1pLHNAsDceG6ED3mAqOROuK1hHsnF1X1LD32XBosDvRmqT03F69gFcd0&#10;cSfzs/emOznTdKt3Oyp1fzftXkFkmvK/+M/9qRUsHp+WZW+5U66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6z25wgAAAN4AAAAPAAAAAAAAAAAAAAAAAJgCAABkcnMvZG93&#10;bnJldi54bWxQSwUGAAAAAAQABAD1AAAAhwMAAAAA&#10;" path="m15,62l46,8,31,,,54r15,8xe" fillcolor="black" stroked="f">
                        <v:path arrowok="t" o:connecttype="custom" o:connectlocs="9525,39370;29210,5080;19685,0;0,34290;9525,39370" o:connectangles="0,0,0,0,0"/>
                      </v:shape>
                      <v:shape id="Freeform 236" o:spid="_x0000_s4271" style="position:absolute;left:3873;top:17938;width:292;height:388;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Iw5MgA&#10;AADeAAAADwAAAGRycy9kb3ducmV2LnhtbESPzW7CMBCE75X6DtYi9VYcUkpLwKC2UH56KyBxXcVL&#10;EjVeR7YLKU+PkSpxHM3MN5rxtDW1OJLzlWUFvW4Cgji3uuJCwW77+fgKwgdkjbVlUvBHHqaT+7sx&#10;Ztqe+JuOm1CICGGfoYIyhCaT0uclGfRd2xBH72CdwRClK6R2eIpwU8s0SQbSYMVxocSGPkrKfza/&#10;RsHCrefvtr8/nHv6vPpazJazNF8q9dBp30YgArXhFv5vr7SC9On5ZQjXO/EKyM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cjDkyAAAAN4AAAAPAAAAAAAAAAAAAAAAAJgCAABk&#10;cnMvZG93bnJldi54bWxQSwUGAAAAAAQABAD1AAAAjQMAAAAA&#10;" path="m16,61l46,8,31,,,54r16,7xe" fillcolor="black" stroked="f">
                        <v:path arrowok="t" o:connecttype="custom" o:connectlocs="10160,38735;29210,5080;19685,0;0,34290;10160,38735" o:connectangles="0,0,0,0,0"/>
                      </v:shape>
                      <v:shape id="Freeform 237" o:spid="_x0000_s4272" style="position:absolute;left:4121;top:17500;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3pXsYA&#10;AADeAAAADwAAAGRycy9kb3ducmV2LnhtbESPy27CMBBF90j9B2sqdQcOaalQikG8CrS7AlK3o3hI&#10;IuJxZBsIfD1eILG8ui+d0aQ1tTiT85VlBf1eAoI4t7riQsF+990dgvABWWNtmRRcycNk/NIZYabt&#10;hf/ovA2FiCPsM1RQhtBkUvq8JIO+Zxvi6B2sMxiidIXUDi9x3NQyTZJPabDi+FBiQ/OS8uP2ZBSs&#10;3M9yZj/+D7e+vm1+V4v1Is3XSr29ttMvEIHa8Aw/2hutIH0fDCNAxIkoIM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3pXsYAAADeAAAADwAAAAAAAAAAAAAAAACYAgAAZHJz&#10;L2Rvd25yZXYueG1sUEsFBgAAAAAEAAQA9QAAAIsDAAAAAA==&#10;" path="m15,61l46,7,30,,,53r15,8xe" fillcolor="black" stroked="f">
                        <v:path arrowok="t" o:connecttype="custom" o:connectlocs="9525,38735;29210,4445;19050,0;0,33655;9525,38735" o:connectangles="0,0,0,0,0"/>
                      </v:shape>
                      <v:shape id="Freeform 238" o:spid="_x0000_s4273" style="position:absolute;left:4362;top:17081;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TkA8UA&#10;AADeAAAADwAAAGRycy9kb3ducmV2LnhtbESPQUsDMRSE70L/Q3iCN5tti9KuTUu1CF7deuntsXmb&#10;LCYvS5JuV3+9EQSPw8x8w2z3k3dipJj6wAoW8woEcRt0z0bBx+n1fg0iZWSNLjAp+KIE+93sZou1&#10;Dld+p7HJRhQIpxoV2JyHWsrUWvKY5mEgLl4XosdcZDRSR7wWuHdyWVWP0mPPZcHiQC+W2s/m4hVs&#10;4pgu7my+n73pzs403eZoR6XubqfDE4hMU/4P/7XftILl6mG9gN875Qr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BOQDxQAAAN4AAAAPAAAAAAAAAAAAAAAAAJgCAABkcnMv&#10;ZG93bnJldi54bWxQSwUGAAAAAAQABAD1AAAAigMAAAAA&#10;" path="m15,62l46,8,31,,,54r15,8xe" fillcolor="black" stroked="f">
                        <v:path arrowok="t" o:connecttype="custom" o:connectlocs="9525,39370;29210,5080;19685,0;0,34290;9525,39370" o:connectangles="0,0,0,0,0"/>
                      </v:shape>
                      <v:shape id="Freeform 239" o:spid="_x0000_s4274" style="position:absolute;left:4603;top:16668;width:292;height:388;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PSsscA&#10;AADeAAAADwAAAGRycy9kb3ducmV2LnhtbESPT2sCMRTE7wW/Q3gFb5p1a4tsjaK1Vdubf8DrY/Pc&#10;Xdy8LEnU1U/fFIQeh5n5DTOetqYWF3K+sqxg0E9AEOdWV1wo2O++eiMQPiBrrC2Tght5mE46T2PM&#10;tL3yhi7bUIgIYZ+hgjKEJpPS5yUZ9H3bEEfvaJ3BEKUrpHZ4jXBTyzRJ3qTBiuNCiQ19lJSftmej&#10;YOm+P+d2eDjeB/q+/lkuVos0XynVfW5n7yACteE//GivtYL05XWUwt+deAXk5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D0rLHAAAA3gAAAA8AAAAAAAAAAAAAAAAAmAIAAGRy&#10;cy9kb3ducmV2LnhtbFBLBQYAAAAABAAEAPUAAACMAwAAAAA=&#10;" path="m16,61l46,7,31,,,54r16,7xe" fillcolor="black" stroked="f">
                        <v:path arrowok="t" o:connecttype="custom" o:connectlocs="10160,38735;29210,4445;19685,0;0,34290;10160,38735" o:connectangles="0,0,0,0,0"/>
                      </v:shape>
                      <v:shape id="Freeform 240" o:spid="_x0000_s4275" style="position:absolute;left:4851;top:16224;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rf78UA&#10;AADeAAAADwAAAGRycy9kb3ducmV2LnhtbESPQUsDMRSE74L/ITzBm83aorTbpqVVBK9ue+ntsXmb&#10;LCYvS5JuV3+9EQSPw8x8w2x2k3dipJj6wAoeZxUI4jbono2C0/HtYQkiZWSNLjAp+KIEu+3tzQZr&#10;Ha78QWOTjSgQTjUqsDkPtZSpteQxzcJAXLwuRI+5yGikjngtcO/kvKqepceey4LFgV4stZ/NxStY&#10;xTFd3Nl8H7zpzs403erVjkrd3037NYhMU/4P/7XftYL54mm5gN875Qr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mt/vxQAAAN4AAAAPAAAAAAAAAAAAAAAAAJgCAABkcnMv&#10;ZG93bnJldi54bWxQSwUGAAAAAAQABAD1AAAAigMAAAAA&#10;" path="m15,62l46,8,30,,,54r15,8xe" fillcolor="black" stroked="f">
                        <v:path arrowok="t" o:connecttype="custom" o:connectlocs="9525,39370;29210,5080;19050,0;0,34290;9525,39370" o:connectangles="0,0,0,0,0"/>
                      </v:shape>
                      <v:shape id="Freeform 241" o:spid="_x0000_s4276" style="position:absolute;left:5092;top:15811;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NHm8UA&#10;AADeAAAADwAAAGRycy9kb3ducmV2LnhtbESPT0sDMRTE70K/Q3gFbzbb+od2bVqqInh166W3x+Zt&#10;spi8LEm6Xf30RhA8DjPzG2a7n7wTI8XUB1awXFQgiNugezYKPo6vN2sQKSNrdIFJwRcl2O9mV1us&#10;dbjwO41NNqJAONWowOY81FKm1pLHtAgDcfG6ED3mIqOROuKlwL2Tq6p6kB57LgsWB3q21H42Z69g&#10;E8d0difz/eRNd3Km6TYvdlTqej4dHkFkmvJ/+K/9phWsbu/Xd/B7p1w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c0ebxQAAAN4AAAAPAAAAAAAAAAAAAAAAAJgCAABkcnMv&#10;ZG93bnJldi54bWxQSwUGAAAAAAQABAD1AAAAigMAAAAA&#10;" path="m15,62l46,8,31,,,54r15,8xe" fillcolor="black" stroked="f">
                        <v:path arrowok="t" o:connecttype="custom" o:connectlocs="9525,39370;29210,5080;19685,0;0,34290;9525,39370" o:connectangles="0,0,0,0,0"/>
                      </v:shape>
                      <v:shape id="Freeform 242" o:spid="_x0000_s4277" style="position:absolute;left:5334;top:15398;width:298;height:388;visibility:visible;mso-wrap-style:square;v-text-anchor:top" coordsize="4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J2WscA&#10;AADeAAAADwAAAGRycy9kb3ducmV2LnhtbESPT4vCMBTE7wt+h/AEb2uq4iLVKLqwuAcP/gPx9mie&#10;bbV5KU203X56Iyx4HGbmN8xs0ZhCPKhyuWUFg34EgjixOudUwfHw8zkB4TyyxsIyKfgjB4t552OG&#10;sbY17+ix96kIEHYxKsi8L2MpXZKRQde3JXHwLrYy6IOsUqkrrAPcFHIYRV/SYM5hIcOSvjNKbvu7&#10;UVBfL/q0bs/bYh25dnU/JmW72yjV6zbLKQhPjX+H/9u/WsFwNJ6M4XUnXAE5f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SdlrHAAAA3gAAAA8AAAAAAAAAAAAAAAAAmAIAAGRy&#10;cy9kb3ducmV2LnhtbFBLBQYAAAAABAAEAPUAAACMAwAAAAA=&#10;" path="m16,61l47,7,31,,,53r16,8xe" fillcolor="black" stroked="f">
                        <v:path arrowok="t" o:connecttype="custom" o:connectlocs="10160,38735;29845,4445;19685,0;0,33655;10160,38735" o:connectangles="0,0,0,0,0"/>
                      </v:shape>
                      <v:shape id="Freeform 243" o:spid="_x0000_s4278" style="position:absolute;left:5581;top:14954;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18d8UA&#10;AADeAAAADwAAAGRycy9kb3ducmV2LnhtbESPQUsDMRSE70L/Q3gFbzZrxdKuTUurCF7deuntsXmb&#10;LCYvS5JuV3+9EQSPw8x8w2z3k3dipJj6wAruFxUI4jbono2Cj9Pr3RpEysgaXWBS8EUJ9rvZzRZr&#10;Ha78TmOTjSgQTjUqsDkPtZSpteQxLcJAXLwuRI+5yGikjngtcO/ksqpW0mPPZcHiQM+W2s/m4hVs&#10;4pgu7my+j950Z2eabvNiR6Vu59PhCUSmKf+H/9pvWsHy4XG9gt875Qr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7Xx3xQAAAN4AAAAPAAAAAAAAAAAAAAAAAJgCAABkcnMv&#10;ZG93bnJldi54bWxQSwUGAAAAAAQABAD1AAAAigMAAAAA&#10;" path="m15,62l46,8,31,,,54r15,8xe" fillcolor="black" stroked="f">
                        <v:path arrowok="t" o:connecttype="custom" o:connectlocs="9525,39370;29210,5080;19685,0;0,34290;9525,39370" o:connectangles="0,0,0,0,0"/>
                      </v:shape>
                      <v:shape id="Freeform 244" o:spid="_x0000_s4279" style="position:absolute;left:5822;top:14541;width:293;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RxKsgA&#10;AADeAAAADwAAAGRycy9kb3ducmV2LnhtbESPQWsCMRSE7wX/Q3iCN8261iqrUWxt1famLXh9bJ67&#10;i5uXJUl16683hUKPw8x8w8yXranFhZyvLCsYDhIQxLnVFRcKvj7f+lMQPiBrrC2Tgh/ysFx0HuaY&#10;aXvlPV0OoRARwj5DBWUITSalz0sy6Ae2IY7eyTqDIUpXSO3wGuGmlmmSPEmDFceFEht6KSk/H76N&#10;go17f322j8fTbahvu4/NertO861SvW67moEI1Ib/8F97pxWko/F0Ar934hW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dHEqyAAAAN4AAAAPAAAAAAAAAAAAAAAAAJgCAABk&#10;cnMvZG93bnJldi54bWxQSwUGAAAAAAQABAD1AAAAjQMAAAAA&#10;" path="m16,61l46,8,31,,,54r16,7xe" fillcolor="black" stroked="f">
                        <v:path arrowok="t" o:connecttype="custom" o:connectlocs="10160,38735;29210,5080;19685,0;0,34290;10160,38735" o:connectangles="0,0,0,0,0"/>
                      </v:shape>
                      <v:shape id="Freeform 245" o:spid="_x0000_s4280" style="position:absolute;left:6070;top:14122;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5NnsIA&#10;AADeAAAADwAAAGRycy9kb3ducmV2LnhtbERPTU8CMRC9m/AfmiHxJl0wGlgpBDQmXl28cJtsZ9sN&#10;7XTTlmX119uDiceX973dT96JkWLqAytYLioQxG3QPRsFX6f3hzWIlJE1usCk4JsS7Hezuy3WOtz4&#10;k8YmG1FCONWowOY81FKm1pLHtAgDceG6ED3mAqOROuKthHsnV1X1LD32XBosDvRqqb00V69gE8d0&#10;dWfzc/SmOzvTdJs3Oyp1P58OLyAyTflf/Of+0ApWj0/rsrfcKV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Pk2ewgAAAN4AAAAPAAAAAAAAAAAAAAAAAJgCAABkcnMvZG93&#10;bnJldi54bWxQSwUGAAAAAAQABAD1AAAAhwMAAAAA&#10;" path="m15,62l46,8,30,,,54r15,8xe" fillcolor="black" stroked="f">
                        <v:path arrowok="t" o:connecttype="custom" o:connectlocs="9525,39370;29210,5080;19050,0;0,34290;9525,39370" o:connectangles="0,0,0,0,0"/>
                      </v:shape>
                      <v:shape id="Freeform 246" o:spid="_x0000_s4281" style="position:absolute;left:6311;top:13684;width:293;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oBcQA&#10;AADeAAAADwAAAGRycy9kb3ducmV2LnhtbESPQUsDMRSE70L/Q3iCN5u1RemuTUu1CF5dvfT22LxN&#10;FpOXJUm3q7/eCILHYWa+Ybb72TsxUUxDYAV3ywoEcRf0wEbBx/vL7QZEysgaXWBS8EUJ9rvF1RYb&#10;HS78RlObjSgQTg0qsDmPjZSps+QxLcNIXLw+RI+5yGikjngpcO/kqqoepMeBy4LFkZ4tdZ/t2Suo&#10;45TO7mS+n7zpT860fX20k1I31/PhEUSmOf+H/9qvWsFqfb+p4fdOuQ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y6AXEAAAA3gAAAA8AAAAAAAAAAAAAAAAAmAIAAGRycy9k&#10;b3ducmV2LnhtbFBLBQYAAAAABAAEAPUAAACJAwAAAAA=&#10;" path="m15,62l46,8,31,,,54r15,8xe" fillcolor="black" stroked="f">
                        <v:path arrowok="t" o:connecttype="custom" o:connectlocs="9525,39370;29210,5080;19685,0;0,34290;9525,39370" o:connectangles="0,0,0,0,0"/>
                      </v:shape>
                      <v:shape id="Freeform 247" o:spid="_x0000_s4282" style="position:absolute;left:6553;top:13271;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R/g8YA&#10;AADeAAAADwAAAGRycy9kb3ducmV2LnhtbESPy27CMBBF90j9B2uQugOHtCAIGNSWltcOqNTtKB6S&#10;qPE4sl1I+Xq8QGJ5dV86s0VranEm5yvLCgb9BARxbnXFhYLv41dvDMIHZI21ZVLwTx4W86fODDNt&#10;L7yn8yEUIo6wz1BBGUKTSenzkgz6vm2Io3eyzmCI0hVSO7zEcVPLNElG0mDF8aHEhj5Kyn8Pf0bB&#10;ym0/3+3rz+k60NfNbrVcL9N8rdRzt32bggjUhkf43t5oBenLcBIBIk5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R/g8YAAADeAAAADwAAAAAAAAAAAAAAAACYAgAAZHJz&#10;L2Rvd25yZXYueG1sUEsFBgAAAAAEAAQA9QAAAIsDAAAAAA==&#10;" path="m16,61l46,7,31,,,54r16,7xe" fillcolor="black" stroked="f">
                        <v:path arrowok="t" o:connecttype="custom" o:connectlocs="10160,38735;29210,4445;19685,0;0,34290;10160,38735" o:connectangles="0,0,0,0,0"/>
                      </v:shape>
                      <v:shape id="Freeform 248" o:spid="_x0000_s4283" style="position:absolute;left:6800;top:12852;width:267;height:394;visibility:visible;mso-wrap-style:square;v-text-anchor:top" coordsize="4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Gy5MUA&#10;AADeAAAADwAAAGRycy9kb3ducmV2LnhtbESPQWsCMRSE7wX/Q3iCt5p1xWK3RimWoj1WvfT22Dw3&#10;2928LEm6rv/eFASPw8x8w6w2g21FTz7UjhXMphkI4tLpmisFp+Pn8xJEiMgaW8ek4EoBNuvR0woL&#10;7S78Tf0hViJBOBSowMTYFVKG0pDFMHUdcfLOzluMSfpKao+XBLetzLPsRVqsOS0Y7GhrqGwOf1aB&#10;5Mafd/mP2TYfp+Ny/1X+9jYoNRkP728gIg3xEb6391pBPl+8zuD/Tro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bLkxQAAAN4AAAAPAAAAAAAAAAAAAAAAAJgCAABkcnMv&#10;ZG93bnJldi54bWxQSwUGAAAAAAQABAD1AAAAigMAAAAA&#10;" path="m15,62l42,8,27,,,54r15,8xe" fillcolor="black" stroked="f">
                        <v:path arrowok="t" o:connecttype="custom" o:connectlocs="9525,39370;26670,5080;17145,0;0,34290;9525,39370" o:connectangles="0,0,0,0,0"/>
                      </v:shape>
                      <v:shape id="Freeform 249" o:spid="_x0000_s4284" style="position:absolute;left:7016;top:12414;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sqcQA&#10;AADeAAAADwAAAGRycy9kb3ducmV2LnhtbESPT0vEMBTE74LfIbwFb266FcXWzS7+QfBq18veHs1r&#10;UkxeSpLtVj+9EQSPw8z8htnuF+/ETDGNgRVs1hUI4j7okY2Cj8Pr9T2IlJE1usCk4IsS7HeXF1ts&#10;dTjzO81dNqJAOLWowOY8tVKm3pLHtA4TcfGGED3mIqOROuK5wL2TdVXdSY8jlwWLEz1b6j+7k1fQ&#10;xDmd3NF8P3kzHJ3phubFzkpdrZbHBxCZlvwf/mu/aQX1zW1Tw++dcgX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P7KnEAAAA3gAAAA8AAAAAAAAAAAAAAAAAmAIAAGRycy9k&#10;b3ducmV2LnhtbFBLBQYAAAAABAAEAPUAAACJAwAAAAA=&#10;" path="m16,62l46,8,31,,,54r16,8xe" fillcolor="black" stroked="f">
                        <v:path arrowok="t" o:connecttype="custom" o:connectlocs="10160,39370;29210,5080;19685,0;0,34290;10160,39370" o:connectangles="0,0,0,0,0"/>
                      </v:shape>
                      <v:shape id="Freeform 250" o:spid="_x0000_s4285" style="position:absolute;left:7264;top:12001;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bh9MgA&#10;AADeAAAADwAAAGRycy9kb3ducmV2LnhtbESPzW7CMBCE75X6DtYi9QYOASoaMKgtv+0NisR1FS9J&#10;1Hgd2QZSnh5XqtTjaGa+0UznranFhZyvLCvo9xIQxLnVFRcKDl+r7hiED8gaa8uk4Ic8zGePD1PM&#10;tL3yji77UIgIYZ+hgjKEJpPS5yUZ9D3bEEfvZJ3BEKUrpHZ4jXBTyzRJnqXBiuNCiQ29l5R/789G&#10;wdp9LN/s8Hi69fVt+7lebBZpvlHqqdO+TkAEasN/+K+91QrSwehlAL934hW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luH0yAAAAN4AAAAPAAAAAAAAAAAAAAAAAJgCAABk&#10;cnMvZG93bnJldi54bWxQSwUGAAAAAAQABAD1AAAAjQMAAAAA&#10;" path="m15,61l46,7,30,,,54r15,7xe" fillcolor="black" stroked="f">
                        <v:path arrowok="t" o:connecttype="custom" o:connectlocs="9525,38735;29210,4445;19050,0;0,34290;9525,38735" o:connectangles="0,0,0,0,0"/>
                      </v:shape>
                      <v:shape id="Freeform 251" o:spid="_x0000_s4286" style="position:absolute;left:7505;top:11582;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rRRsUA&#10;AADeAAAADwAAAGRycy9kb3ducmV2LnhtbESPT0sDMRTE70K/Q3gFbzbb+gd3bVqqInh19dLbY/M2&#10;WUxeliTdrn56Iwgeh5n5DbPdz96JiWIaAitYryoQxF3QAxsFH+8vV/cgUkbW6AKTgi9KsN8tLrbY&#10;6HDmN5rabESBcGpQgc15bKRMnSWPaRVG4uL1IXrMRUYjdcRzgXsnN1V1Jz0OXBYsjvRkqftsT15B&#10;Had0ckfz/ehNf3Sm7etnOyl1uZwPDyAyzfk//Nd+1Qo217f1DfzeKVd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qtFGxQAAAN4AAAAPAAAAAAAAAAAAAAAAAJgCAABkcnMv&#10;ZG93bnJldi54bWxQSwUGAAAAAAQABAD1AAAAigMAAAAA&#10;" path="m15,62l46,8,31,,,54r15,8xe" fillcolor="black" stroked="f">
                        <v:path arrowok="t" o:connecttype="custom" o:connectlocs="9525,39370;29210,5080;19685,0;0,34290;9525,39370" o:connectangles="0,0,0,0,0"/>
                      </v:shape>
                      <v:shape id="Freeform 252" o:spid="_x0000_s4287" style="position:absolute;left:7747;top:11144;width:298;height:393;visibility:visible;mso-wrap-style:square;v-text-anchor:top" coordsize="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q3X8YA&#10;AADeAAAADwAAAGRycy9kb3ducmV2LnhtbESPwWrDMBBE74X+g9hCbrVch4TGsRJKISU0h5I0H7BY&#10;a0vEWhlLcdy/rwqBHoeZecNU28l1YqQhWM8KXrIcBHHtteVWwfl79/wKIkRkjZ1nUvBDAbabx4cK&#10;S+1vfKTxFFuRIBxKVGBi7EspQ23IYch8T5y8xg8OY5JDK/WAtwR3nSzyfCkdWk4LBnt6N1RfTlen&#10;4GqXx0YXztrdofj43Jsxj82XUrOn6W0NItIU/8P39l4rKOaL1QL+7qQr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4q3X8YAAADeAAAADwAAAAAAAAAAAAAAAACYAgAAZHJz&#10;L2Rvd25yZXYueG1sUEsFBgAAAAAEAAQA9QAAAIsDAAAAAA==&#10;" path="m16,62l47,8,31,,,54r16,8xe" fillcolor="black" stroked="f">
                        <v:path arrowok="t" o:connecttype="custom" o:connectlocs="10160,39370;29845,5080;19685,0;0,34290;10160,39370" o:connectangles="0,0,0,0,0"/>
                      </v:shape>
                      <v:shape id="Freeform 253" o:spid="_x0000_s4288" style="position:absolute;left:7994;top:10731;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CbMgA&#10;AADeAAAADwAAAGRycy9kb3ducmV2LnhtbESPzW7CMBCE75X6DtYicSsOoUUlYFAL5fdWqNTrKl6S&#10;qPE6sg0Enh5XqtTjaGa+0UxmranFmZyvLCvo9xIQxLnVFRcKvg7Lp1cQPiBrrC2Tgit5mE0fHyaY&#10;aXvhTzrvQyEihH2GCsoQmkxKn5dk0PdsQxy9o3UGQ5SukNrhJcJNLdMkGUqDFceFEhual5T/7E9G&#10;wcptP97t8/fx1te3zW61WC/SfK1Ut9O+jUEEasN/+K+90QrSwctoCL934hW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4UJsyAAAAN4AAAAPAAAAAAAAAAAAAAAAAJgCAABk&#10;cnMvZG93bnJldi54bWxQSwUGAAAAAAQABAD1AAAAjQMAAAAA&#10;" path="m15,61l46,7,31,,,53r15,8xe" fillcolor="black" stroked="f">
                        <v:path arrowok="t" o:connecttype="custom" o:connectlocs="9525,38735;29210,4445;19685,0;0,33655;9525,38735" o:connectangles="0,0,0,0,0"/>
                      </v:shape>
                      <v:shape id="Freeform 254" o:spid="_x0000_s4289" style="position:absolute;left:8235;top:10312;width:293;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PMcUA&#10;AADeAAAADwAAAGRycy9kb3ducmV2LnhtbESPT0sDMRTE70K/Q3gFbzbbin92bVqqInh19dLbY/M2&#10;WUxeliTdrn56Iwgeh5n5DbPdz96JiWIaAitYryoQxF3QAxsFH+8vV/cgUkbW6AKTgi9KsN8tLrbY&#10;6HDmN5rabESBcGpQgc15bKRMnSWPaRVG4uL1IXrMRUYjdcRzgXsnN1V1Kz0OXBYsjvRkqftsT15B&#10;Had0ckfz/ehNf3Sm7etnOyl1uZwPDyAyzfk//Nd+1Qo21zf1HfzeKVd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E8xxQAAAN4AAAAPAAAAAAAAAAAAAAAAAJgCAABkcnMv&#10;ZG93bnJldi54bWxQSwUGAAAAAAQABAD1AAAAigMAAAAA&#10;" path="m16,62l46,8,31,,,54r16,8xe" fillcolor="black" stroked="f">
                        <v:path arrowok="t" o:connecttype="custom" o:connectlocs="10160,39370;29210,5080;19685,0;0,34290;10160,39370" o:connectangles="0,0,0,0,0"/>
                      </v:shape>
                      <v:shape id="Freeform 255" o:spid="_x0000_s4290" style="position:absolute;left:8483;top:9874;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JzhcQA&#10;AADeAAAADwAAAGRycy9kb3ducmV2LnhtbERPyW7CMBC9I/UfrEHqDRzSgiBgUFtathtQqddRPCRR&#10;43Fku5Dy9fiAxPHp7bNFa2pxJucrywoG/QQEcW51xYWC7+NXbwzCB2SNtWVS8E8eFvOnzgwzbS+8&#10;p/MhFCKGsM9QQRlCk0np85IM+r5tiCN3ss5giNAVUju8xHBTyzRJRtJgxbGhxIY+Ssp/D39Gwcpt&#10;P9/t68/pOtDXzW61XC/TfK3Uc7d9m4II1IaH+O7eaAXpy3AS98Y78Qr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yc4XEAAAA3gAAAA8AAAAAAAAAAAAAAAAAmAIAAGRycy9k&#10;b3ducmV2LnhtbFBLBQYAAAAABAAEAPUAAACJAwAAAAA=&#10;" path="m15,61l46,8,30,,,54r15,7xe" fillcolor="black" stroked="f">
                        <v:path arrowok="t" o:connecttype="custom" o:connectlocs="9525,38735;29210,5080;19050,0;0,34290;9525,38735" o:connectangles="0,0,0,0,0"/>
                      </v:shape>
                      <v:shape id="Freeform 256" o:spid="_x0000_s4291" style="position:absolute;left:8724;top:9455;width:293;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t+2MQA&#10;AADeAAAADwAAAGRycy9kb3ducmV2LnhtbESPQUsDMRSE70L/Q3iCN5u1onTXpqUqgle3vfT22LxN&#10;FpOXJUm3q7/eCILHYWa+YTa72TsxUUxDYAV3ywoEcRf0wEbB8fB2uwaRMrJGF5gUfFGC3XZxtcFG&#10;hwt/0NRmIwqEU4MKbM5jI2XqLHlMyzASF68P0WMuMhqpI14K3Du5qqpH6XHgsmBxpBdL3Wd79grq&#10;OKWzO5nvZ2/6kzNtX7/aSamb63n/BCLTnP/Df+13rWB1/1DX8HunXA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rftjEAAAA3gAAAA8AAAAAAAAAAAAAAAAAmAIAAGRycy9k&#10;b3ducmV2LnhtbFBLBQYAAAAABAAEAPUAAACJAwAAAAA=&#10;" path="m15,62l46,8,31,,,54r15,8xe" fillcolor="black" stroked="f">
                        <v:path arrowok="t" o:connecttype="custom" o:connectlocs="9525,39370;29210,5080;19685,0;0,34290;9525,39370" o:connectangles="0,0,0,0,0"/>
                      </v:shape>
                      <v:shape id="Freeform 257" o:spid="_x0000_s4292" style="position:absolute;left:8966;top:9042;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4jvsMA&#10;AADeAAAADwAAAGRycy9kb3ducmV2LnhtbESPzWoCMRSF90LfIdxCd5qpBalTo1hF6LbTbtxdJneS&#10;weRmSOI49umbRaHLw/nj2+wm78RIMfWBFTwvKhDEbdA9GwXfX6f5K4iUkTW6wKTgTgl224fZBmsd&#10;bvxJY5ONKCOcalRgcx5qKVNryWNahIG4eF2IHnOR0Ugd8VbGvZPLqlpJjz2XB4sDHSy1l+bqFazj&#10;mK7ubH7evenOzjTd+mhHpZ4ep/0biExT/g//tT+0guXLqioABaeg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4jvsMAAADeAAAADwAAAAAAAAAAAAAAAACYAgAAZHJzL2Rv&#10;d25yZXYueG1sUEsFBgAAAAAEAAQA9QAAAIgDAAAAAA==&#10;" path="m16,62l46,8,31,,,54r16,8xe" fillcolor="black" stroked="f">
                        <v:path arrowok="t" o:connecttype="custom" o:connectlocs="10160,39370;29210,5080;19685,0;0,34290;10160,39370" o:connectangles="0,0,0,0,0"/>
                      </v:shape>
                      <v:shape id="Freeform 258" o:spid="_x0000_s4293" style="position:absolute;left:9213;top:8604;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cu48gA&#10;AADeAAAADwAAAGRycy9kb3ducmV2LnhtbESPT2vCQBTE74V+h+UVetNNUpESXaWtrX96ayp4fWSf&#10;STD7NuxuNfrpXUHocZiZ3zDTeW9acSTnG8sK0mECgri0uuFKwfb3a/AKwgdkja1lUnAmD/PZ48MU&#10;c21P/EPHIlQiQtjnqKAOocul9GVNBv3QdsTR21tnMETpKqkdniLctDJLkrE02HBcqLGjj5rKQ/Fn&#10;FCzd5vPdjnb7S6ov6+/lYrXIypVSz0/92wREoD78h+/ttVaQvYyTFG534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Jy7jyAAAAN4AAAAPAAAAAAAAAAAAAAAAAJgCAABk&#10;cnMvZG93bnJldi54bWxQSwUGAAAAAAQABAD1AAAAjQMAAAAA&#10;" path="m15,61l46,7,30,,,54r15,7xe" fillcolor="black" stroked="f">
                        <v:path arrowok="t" o:connecttype="custom" o:connectlocs="9525,38735;29210,4445;19050,0;0,34290;9525,38735" o:connectangles="0,0,0,0,0"/>
                      </v:shape>
                      <v:shape id="Freeform 259" o:spid="_x0000_s4294" style="position:absolute;left:9455;top:8185;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UsQA&#10;AADeAAAADwAAAGRycy9kb3ducmV2LnhtbESPQUsDMRSE74L/ITzBm826QrHbpsVWBK+uvfT22LxN&#10;liYvS5JuV3+9EQSPw8x8w2x2s3diopiGwAoeFxUI4i7ogY2C4+fbwzOIlJE1usCk4IsS7La3Nxts&#10;dLjyB01tNqJAODWowOY8NlKmzpLHtAgjcfH6ED3mIqOROuK1wL2TdVUtpceBy4LFkQ6WunN78QpW&#10;cUoXdzLfe2/6kzNtv3q1k1L3d/PLGkSmOf+H/9rvWkH9tKxq+L1Tr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gGFLEAAAA3gAAAA8AAAAAAAAAAAAAAAAAmAIAAGRycy9k&#10;b3ducmV2LnhtbFBLBQYAAAAABAAEAPUAAACJAwAAAAA=&#10;" path="m15,62l46,8,31,,,54r15,8xe" fillcolor="black" stroked="f">
                        <v:path arrowok="t" o:connecttype="custom" o:connectlocs="9525,39370;29210,5080;19685,0;0,34290;9525,39370" o:connectangles="0,0,0,0,0"/>
                      </v:shape>
                      <v:shape id="Freeform 260" o:spid="_x0000_s4295" style="position:absolute;left:9696;top:7772;width:298;height:387;visibility:visible;mso-wrap-style:square;v-text-anchor:top" coordsize="4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Epk8cA&#10;AADeAAAADwAAAGRycy9kb3ducmV2LnhtbESPQWvCQBSE74L/YXmCN91VQSR1lVYo9uChWqH09sg+&#10;k2j2bciuJs2vdwXB4zAz3zDLdWtLcaPaF441TMYKBHHqTMGZhuPP52gBwgdkg6Vj0vBPHtarfm+J&#10;iXEN7+l2CJmIEPYJashDqBIpfZqTRT92FXH0Tq62GKKsM2lqbCLclnKq1FxaLDgu5FjRJqf0crha&#10;Dc35ZH633d93uVW++7ge06rb77QeDtr3NxCB2vAKP9tfRsN0NlczeNyJV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BKZPHAAAA3gAAAA8AAAAAAAAAAAAAAAAAmAIAAGRy&#10;cy9kb3ducmV2LnhtbFBLBQYAAAAABAAEAPUAAACMAwAAAAA=&#10;" path="m16,61l47,8,31,,,54r16,7xe" fillcolor="black" stroked="f">
                        <v:path arrowok="t" o:connecttype="custom" o:connectlocs="10160,38735;29845,5080;19685,0;0,34290;10160,38735" o:connectangles="0,0,0,0,0"/>
                      </v:shape>
                      <v:shape id="Freeform 261" o:spid="_x0000_s4296" style="position:absolute;left:9944;top:7334;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CNe8YA&#10;AADeAAAADwAAAGRycy9kb3ducmV2LnhtbESPT2sCMRTE74V+h/AKvWnWVaSsRrH1b3urCl4fm+fu&#10;4uZlSVJd/fRGEHocZuY3zHjamlqcyfnKsoJeNwFBnFtdcaFgv1t2PkD4gKyxtkwKruRhOnl9GWOm&#10;7YV/6bwNhYgQ9hkqKENoMil9XpJB37UNcfSO1hkMUbpCaoeXCDe1TJNkKA1WHBdKbOirpPy0/TMK&#10;Vu578WkHh+Otp2+bn9V8PU/ztVLvb+1sBCJQG/7Dz/ZGK0j7w2QAjzvxCs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CNe8YAAADeAAAADwAAAAAAAAAAAAAAAACYAgAAZHJz&#10;L2Rvd25yZXYueG1sUEsFBgAAAAAEAAQA9QAAAIsDAAAAAA==&#10;" path="m15,61l46,7,31,,,53r15,8xe" fillcolor="black" stroked="f">
                        <v:path arrowok="t" o:connecttype="custom" o:connectlocs="9525,38735;29210,4445;19685,0;0,33655;9525,38735" o:connectangles="0,0,0,0,0"/>
                      </v:shape>
                      <v:shape id="Freeform 262" o:spid="_x0000_s4297" style="position:absolute;left:10185;top:6915;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AJsQA&#10;AADeAAAADwAAAGRycy9kb3ducmV2LnhtbESPQUsDMRSE70L/Q3gFbzZrxWLXpqVVBK+uXnp7bN4m&#10;i8nLkqTbbX+9EQSPw8x8w2x2k3dipJj6wAruFxUI4jbono2Cr8+3uycQKSNrdIFJwYUS7Lazmw3W&#10;Opz5g8YmG1EgnGpUYHMeailTa8ljWoSBuHhdiB5zkdFIHfFc4N7JZVWtpMeey4LFgV4std/NyStY&#10;xzGd3NFcD950R2eabv1qR6Vu59P+GUSmKf+H/9rvWsHyYVU9wu+dcgX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gCbEAAAA3gAAAA8AAAAAAAAAAAAAAAAAmAIAAGRycy9k&#10;b3ducmV2LnhtbFBLBQYAAAAABAAEAPUAAACJAwAAAAA=&#10;" path="m16,62l46,8,31,,,54r16,8xe" fillcolor="black" stroked="f">
                        <v:path arrowok="t" o:connecttype="custom" o:connectlocs="10160,39370;29210,5080;19685,0;0,34290;10160,39370" o:connectangles="0,0,0,0,0"/>
                      </v:shape>
                      <v:shape id="Freeform 263" o:spid="_x0000_s4298" style="position:absolute;left:10433;top:6502;width:292;height:387;visibility:visible;mso-wrap-style:square;v-text-anchor:top" coordsize="4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62l8gA&#10;AADeAAAADwAAAGRycy9kb3ducmV2LnhtbESPT2vCQBTE70K/w/IKvdWNqYSSukqr1j+9NS14fWSf&#10;STD7NuxuNfrpXaHgcZiZ3zCTWW9acSTnG8sKRsMEBHFpdcOVgt+fz+dXED4ga2wtk4IzeZhNHwYT&#10;zLU98Tcdi1CJCGGfo4I6hC6X0pc1GfRD2xFHb2+dwRClq6R2eIpw08o0STJpsOG4UGNH85rKQ/Fn&#10;FKzcdvlhx7v9ZaQvm6/VYr1Iy7VST4/9+xuIQH24h//bG60gfcmSDG534hW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zraXyAAAAN4AAAAPAAAAAAAAAAAAAAAAAJgCAABk&#10;cnMvZG93bnJldi54bWxQSwUGAAAAAAQABAD1AAAAjQMAAAAA&#10;" path="m15,61l46,7,30,,,54r15,7xe" fillcolor="black" stroked="f">
                        <v:path arrowok="t" o:connecttype="custom" o:connectlocs="9525,38735;29210,4445;19050,0;0,34290;9525,38735" o:connectangles="0,0,0,0,0"/>
                      </v:shape>
                      <v:shape id="Freeform 264" o:spid="_x0000_s4299" style="position:absolute;left:10674;top:6057;width:292;height:394;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e7ysQA&#10;AADeAAAADwAAAGRycy9kb3ducmV2LnhtbESPQUsDMRSE70L/Q3gFbzZrhWrXpqVVBK+uXnp7bN4m&#10;i8nLkqTbbX+9EQSPw8x8w2x2k3dipJj6wAruFxUI4jbono2Cr8+3uycQKSNrdIFJwYUS7Lazmw3W&#10;Opz5g8YmG1EgnGpUYHMeailTa8ljWoSBuHhdiB5zkdFIHfFc4N7JZVWtpMeey4LFgV4std/NyStY&#10;xzGd3NFcD950R2eabv1qR6Vu59P+GUSmKf+H/9rvWsHyYVU9wu+dcgX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Xu8rEAAAA3gAAAA8AAAAAAAAAAAAAAAAAmAIAAGRycy9k&#10;b3ducmV2LnhtbFBLBQYAAAAABAAEAPUAAACJAwAAAAA=&#10;" path="m15,62l46,8,31,,,54r15,8xe" fillcolor="black" stroked="f">
                        <v:path arrowok="t" o:connecttype="custom" o:connectlocs="9525,39370;29210,5080;19685,0;0,34290;9525,39370" o:connectangles="0,0,0,0,0"/>
                      </v:shape>
                      <v:shape id="Freeform 265" o:spid="_x0000_s4300" style="position:absolute;left:10915;top:5645;width:292;height:393;visibility:visible;mso-wrap-style:square;v-text-anchor:top" coordsize="4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gvuMEA&#10;AADeAAAADwAAAGRycy9kb3ducmV2LnhtbERPTWsCMRC9C/0PYQq9abYWpG6NYhWh12578TZsZpPF&#10;ZLIkcV3765tDocfH+97sJu/ESDH1gRU8LyoQxG3QPRsF31+n+SuIlJE1usCk4E4JdtuH2QZrHW78&#10;SWOTjSghnGpUYHMeailTa8ljWoSBuHBdiB5zgdFIHfFWwr2Ty6paSY89lwaLAx0stZfm6hWs45iu&#10;7mx+3r3pzs403fpoR6WeHqf9G4hMU/4X/7k/tILly6oqe8udcgX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IL7jBAAAA3gAAAA8AAAAAAAAAAAAAAAAAmAIAAGRycy9kb3du&#10;cmV2LnhtbFBLBQYAAAAABAAEAPUAAACGAwAAAAA=&#10;" path="m16,62l46,8,31,,,54r16,8xe" fillcolor="black" stroked="f">
                        <v:path arrowok="t" o:connecttype="custom" o:connectlocs="10160,39370;29210,5080;19685,0;0,34290;10160,39370" o:connectangles="0,0,0,0,0"/>
                      </v:shape>
                      <v:shape id="Freeform 266" o:spid="_x0000_s4301" style="position:absolute;left:11163;top:5448;width:146;height:171;visibility:visible;mso-wrap-style:square;v-text-anchor:top" coordsize="2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pL0MQA&#10;AADeAAAADwAAAGRycy9kb3ducmV2LnhtbESPT2vCQBTE7wW/w/IEb3VjhFCjqwRR8KptD709ss8k&#10;JPs2Zjd/+u27gtDjMDO/YXaHyTRioM5VlhWslhEI4tzqigsFX5/n9w8QziNrbCyTgl9ycNjP3naY&#10;ajvylYabL0SAsEtRQel9m0rp8pIMuqVtiYN3t51BH2RXSN3hGOCmkXEUJdJgxWGhxJaOJeX1rTcK&#10;an/96ccik8n61Md1M4zfD86UWsynbAvC0+T/w6/2RSuI10m0geedcAX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aS9DEAAAA3gAAAA8AAAAAAAAAAAAAAAAAmAIAAGRycy9k&#10;b3ducmV2LnhtbFBLBQYAAAAABAAEAPUAAACJAwAAAAA=&#10;" path="m15,27l23,8,7,,,19r15,8xe" fillcolor="black" stroked="f">
                        <v:path arrowok="t" o:connecttype="custom" o:connectlocs="9525,17145;14605,5080;4445,0;0,12065;9525,17145" o:connectangles="0,0,0,0,0"/>
                      </v:shape>
                      <v:rect id="Rectangle 267" o:spid="_x0000_s4302" style="position:absolute;left:10553;top:23507;width:1289;height:1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vE8UA&#10;AADeAAAADwAAAGRycy9kb3ducmV2LnhtbESPTWvCQBCG7wX/wzKFXkrdaEFL6ipBKPWq1eY6ZMds&#10;0uxsyK4a/33nUOjx5f3iWW1G36krDbEJbGA2zUARV8E2XBs4fn28vIGKCdliF5gM3CnCZj15WGFu&#10;w433dD2kWskIxxwNuJT6XOtYOfIYp6EnFu8cBo9J5FBrO+BNxn2n51m20B4blgeHPW0dVT+Hi5ff&#10;YunORXPa3S9tuW/Lthy/nz+NeXoci3dQicb0H/5r76yB+etiJgCCIyi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a8TxQAAAN4AAAAPAAAAAAAAAAAAAAAAAJgCAABkcnMv&#10;ZG93bnJldi54bWxQSwUGAAAAAAQABAD1AAAAigMAAAAA&#10;" fillcolor="fuchsia" stroked="f"/>
                      <v:shape id="Freeform 268" o:spid="_x0000_s4303" style="position:absolute;left:10502;top:23463;width:1366;height:1219;visibility:visible;mso-wrap-style:square;v-text-anchor:top" coordsize="215,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YOFsUA&#10;AADeAAAADwAAAGRycy9kb3ducmV2LnhtbESPT4vCMBTE74LfITzBm6ZVEO0aZRWlHnf9s7C3R/Ns&#10;i81LaWKt394sLHgcZuY3zHLdmUq01LjSsoJ4HIEgzqwuOVdwPu1HcxDOI2usLJOCJzlYr/q9JSba&#10;Pvib2qPPRYCwS1BB4X2dSOmyggy6sa2Jg3e1jUEfZJNL3eAjwE0lJ1E0kwZLDgsF1rQtKLsd70ZB&#10;+rNPL3xdmDb9Pdy+Trs5bmqn1HDQfX6A8NT5d/i/fdAKJtNZHMPfnXAF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Fg4WxQAAAN4AAAAPAAAAAAAAAAAAAAAAAJgCAABkcnMv&#10;ZG93bnJldi54bWxQSwUGAAAAAAQABAD1AAAAigMAAAAA&#10;" path="m8,l4,r,3l,3,,188r4,l4,192r207,l211,188r4,l215,3r-4,l211,r-4,l8,r,15l207,15,200,7r,177l207,177,8,177r7,7l15,7,8,15,8,xe" fillcolor="black" stroked="f">
                        <v:path arrowok="t" o:connecttype="custom" o:connectlocs="5080,0;2540,0;2540,1905;0,1905;0,119380;2540,119380;2540,121920;133985,121920;133985,119380;136525,119380;136525,1905;133985,1905;133985,0;131445,0;5080,0;5080,9525;131445,9525;127000,4445;127000,116840;131445,112395;5080,112395;9525,116840;9525,4445;5080,9525;5080,0" o:connectangles="0,0,0,0,0,0,0,0,0,0,0,0,0,0,0,0,0,0,0,0,0,0,0,0,0"/>
                      </v:shape>
                      <v:shape id="Freeform 269" o:spid="_x0000_s4304" style="position:absolute;left:9893;top:23463;width:857;height:95;visibility:visible;mso-wrap-style:square;v-text-anchor:top" coordsize="1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eGqMYA&#10;AADeAAAADwAAAGRycy9kb3ducmV2LnhtbESPwWrDMBBE74H+g9hCb4kch5jgRjal0NIecoidS29b&#10;ayubWitjqY7791EgkOMwM2+YfTnbXkw0+s6xgvUqAUHcON2xUXCq35Y7ED4ga+wdk4J/8lAWD4s9&#10;5tqd+UhTFYyIEPY5KmhDGHIpfdOSRb9yA3H0ftxoMUQ5GqlHPEe47WWaJJm02HFcaHGg15aa3+rP&#10;KjgaOmy2vf+uJQ2f03uVpV8mU+rpcX55BhFoDvfwrf2hFaSbbJ3C9U68ArK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eGqMYAAADeAAAADwAAAAAAAAAAAAAAAACYAgAAZHJz&#10;L2Rvd25yZXYueG1sUEsFBgAAAAAEAAQA9QAAAIsDAAAAAA==&#10;" path="m127,15r4,l131,11r4,l135,3r-4,l131,,4,r,3l,3r,8l4,11r,4l8,15r119,xe" fillcolor="black" stroked="f">
                        <v:path arrowok="t" o:connecttype="custom" o:connectlocs="80645,9525;83185,9525;83185,6985;85725,6985;85725,1905;83185,1905;83185,0;2540,0;2540,1905;0,1905;0,6985;2540,6985;2540,9525;5080,9525;80645,9525" o:connectangles="0,0,0,0,0,0,0,0,0,0,0,0,0,0,0"/>
                      </v:shape>
                      <v:shape id="Freeform 270" o:spid="_x0000_s4305" style="position:absolute;left:8458;top:23507;width:3359;height:1886;visibility:visible;mso-wrap-style:square;v-text-anchor:top" coordsize="529,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mlcQA&#10;AADeAAAADwAAAGRycy9kb3ducmV2LnhtbESP0YrCMBRE3wX/IVxh3zTVgkjXKCIIvpRFdz/g0lyT&#10;bpub0kStfr1ZWPBxmJkzzHo7uFbcqA+1ZwXzWQaCuPK6ZqPg5/swXYEIEVlj65kUPCjAdjMerbHQ&#10;/s4nup2jEQnCoUAFNsaukDJUlhyGme+Ik3fxvcOYZG+k7vGe4K6ViyxbSoc1pwWLHe0tVc356hS0&#10;l2dTm7J8ls1XFfJfa4aD2Sn1MRl2nyAiDfEd/m8ftYJFvpzn8HcnXQG5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gppXEAAAA3gAAAA8AAAAAAAAAAAAAAAAAmAIAAGRycy9k&#10;b3ducmV2LnhtbFBLBQYAAAAABAAEAPUAAACJAwAAAAA=&#10;" path="m529,297l,297,,,234,r,177l529,177r,120xe" fillcolor="black" stroked="f">
                        <v:fill r:id="rId45" o:title="" type="pattern"/>
                        <v:path arrowok="t" o:connecttype="custom" o:connectlocs="335915,188595;0,188595;0,0;148590,0;148590,112395;335915,112395;335915,188595" o:connectangles="0,0,0,0,0,0,0"/>
                      </v:shape>
                      <v:shape id="Freeform 271" o:spid="_x0000_s4306" style="position:absolute;left:8407;top:23463;width:3461;height:1975;visibility:visible;mso-wrap-style:square;v-text-anchor:top" coordsize="54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9TXscA&#10;AADeAAAADwAAAGRycy9kb3ducmV2LnhtbESP3WrCQBSE7wt9h+UUeqebHwk2ukopLbTUCxt9gEP2&#10;mESzZ9PsGuPbuwWhl8PMfMMs16NpxUC9aywriKcRCOLS6oYrBfvdx2QOwnlkja1lUnAlB+vV48MS&#10;c20v/END4SsRIOxyVFB73+VSurImg25qO+LgHWxv0AfZV1L3eAlw08okijJpsOGwUGNHbzWVp+Js&#10;FDjebr6zKr3y+9d5/rsrji8bPCr1/DS+LkB4Gv1/+N7+1AqSNItn8HcnXAG5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vU17HAAAA3gAAAA8AAAAAAAAAAAAAAAAAmAIAAGRy&#10;cy9kb3ducmV2LnhtbFBLBQYAAAAABAAEAPUAAACMAwAAAAA=&#10;" path="m530,304r7,-8l8,296r7,8l15,7,8,15r234,l234,7r,181l238,188r,4l537,192r-7,-8l530,304r15,l545,184r,-4l541,180r,-3l537,177r-295,l250,184,250,7r,-4l246,3r,-3l242,,8,,4,r,3l,3,,7,,304r,3l4,307r,4l8,311r529,l541,311r,-4l545,307r,-3l530,304xe" fillcolor="black" stroked="f">
                        <v:path arrowok="t" o:connecttype="custom" o:connectlocs="336550,193040;340995,187960;5080,187960;9525,193040;9525,4445;5080,9525;153670,9525;148590,4445;148590,119380;151130,119380;151130,121920;340995,121920;336550,116840;336550,193040;346075,193040;346075,116840;346075,114300;343535,114300;343535,112395;340995,112395;153670,112395;158750,116840;158750,4445;158750,1905;156210,1905;156210,0;153670,0;5080,0;2540,0;2540,1905;0,1905;0,4445;0,193040;0,194945;2540,194945;2540,197485;5080,197485;340995,197485;343535,197485;343535,194945;346075,194945;346075,193040;336550,193040" o:connectangles="0,0,0,0,0,0,0,0,0,0,0,0,0,0,0,0,0,0,0,0,0,0,0,0,0,0,0,0,0,0,0,0,0,0,0,0,0,0,0,0,0,0,0"/>
                      </v:shape>
                      <v:rect id="Rectangle 272" o:spid="_x0000_s4307" style="position:absolute;left:2482;top:17399;width:864;height:17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ScsQA&#10;AADeAAAADwAAAGRycy9kb3ducmV2LnhtbESP3WoCMRSE74W+QzhC7zTrFkW2RpGCYMUbVx/gsDn7&#10;Q5OTJUnd7ds3guDlMDPfMJvdaI24kw+dYwWLeQaCuHK640bB7XqYrUGEiKzROCYFfxRgt32bbLDQ&#10;buAL3cvYiAThUKCCNsa+kDJULVkMc9cTJ6923mJM0jdSexwS3BqZZ9lKWuw4LbTY01dL1U/5axXI&#10;a3kY1qXxmTvl9dl8Hy81OaXep+P+E0SkMb7Cz/ZRK8g/VoslPO6kKy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80nLEAAAA3gAAAA8AAAAAAAAAAAAAAAAAmAIAAGRycy9k&#10;b3ducmV2LnhtbFBLBQYAAAAABAAEAPUAAACJAwAAAAA=&#10;" filled="f" stroked="f">
                        <v:textbox style="mso-fit-shape-to-text:t" inset="0,0,0,0">
                          <w:txbxContent>
                            <w:p w:rsidR="006D2BEA" w:rsidRDefault="006D2BEA" w:rsidP="00D35342">
                              <w:r>
                                <w:rPr>
                                  <w:rFonts w:ascii="Comic Sans MS" w:hAnsi="Comic Sans MS" w:cs="Comic Sans MS"/>
                                  <w:color w:val="000000"/>
                                  <w:lang w:val="en-US"/>
                                </w:rPr>
                                <w:t>G</w:t>
                              </w:r>
                            </w:p>
                          </w:txbxContent>
                        </v:textbox>
                      </v:rect>
                      <v:rect id="Rectangle 273" o:spid="_x0000_s4308" style="position:absolute;left:23710;top:14636;width:864;height:17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5MBcQA&#10;AADeAAAADwAAAGRycy9kb3ducmV2LnhtbESPzWrDMBCE74W+g9hCb7VsF0xwo5hQCCSllzh9gMVa&#10;/xBpZSQ1dt6+KhR6HGbmG2bbrNaIG/kwOVZQZDkI4s7piQcFX5fDywZEiMgajWNScKcAze7xYYu1&#10;dguf6dbGQSQIhxoVjDHOtZShG8liyNxMnLzeeYsxST9I7XFJcGtkmeeVtDhxWhhxpveRumv7bRXI&#10;S3tYNq3xufso+09zOp57cko9P637NxCR1vgf/msftYLytSoq+L2Tro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uTAXEAAAA3gAAAA8AAAAAAAAAAAAAAAAAmAIAAGRycy9k&#10;b3ducmV2LnhtbFBLBQYAAAAABAAEAPUAAACJAwAAAAA=&#10;" filled="f" stroked="f">
                        <v:textbox style="mso-fit-shape-to-text:t" inset="0,0,0,0">
                          <w:txbxContent>
                            <w:p w:rsidR="006D2BEA" w:rsidRDefault="006D2BEA" w:rsidP="00D35342">
                              <w:r>
                                <w:rPr>
                                  <w:rFonts w:ascii="Comic Sans MS" w:hAnsi="Comic Sans MS" w:cs="Comic Sans MS"/>
                                  <w:color w:val="000000"/>
                                  <w:lang w:val="en-US"/>
                                </w:rPr>
                                <w:t>G</w:t>
                              </w:r>
                            </w:p>
                          </w:txbxContent>
                        </v:textbox>
                      </v:rect>
                      <v:rect id="Rectangle 274" o:spid="_x0000_s4309" style="position:absolute;left:3930;top:22466;width:1772;height:736;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E3scA&#10;AADeAAAADwAAAGRycy9kb3ducmV2LnhtbESPQWvCQBSE7wX/w/IEL0U3pm3SRlcJgrSngon1/Mi+&#10;JsHs25BdNf77bqHQ4zAz3zDr7Wg6caXBtZYVLBcRCOLK6pZrBcdyP38F4Tyyxs4yKbiTg+1m8rDG&#10;TNsbH+ha+FoECLsMFTTe95mUrmrIoFvYnjh433Yw6IMcaqkHvAW46WQcRYk02HJYaLCnXUPVubgY&#10;BS8Rnsr7Z8q7x+e8P7z5/eldfyk1m475CoSn0f+H/9ofWkH8lCxT+L0Tr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hN7HAAAA3gAAAA8AAAAAAAAAAAAAAAAAmAIAAGRy&#10;cy9kb3ducmV2LnhtbFBLBQYAAAAABAAEAPUAAACMAwAAAAA=&#10;" filled="f" stroked="f">
                        <v:textbox style="mso-fit-shape-to-text:t" inset="0,0,0,0">
                          <w:txbxContent>
                            <w:p w:rsidR="006D2BEA" w:rsidRDefault="006D2BEA" w:rsidP="00D35342">
                              <w:proofErr w:type="gramStart"/>
                              <w:r>
                                <w:rPr>
                                  <w:rFonts w:ascii="Comic Sans MS" w:hAnsi="Comic Sans MS" w:cs="Comic Sans MS"/>
                                  <w:color w:val="000000"/>
                                  <w:lang w:val="en-US"/>
                                </w:rPr>
                                <w:t>h</w:t>
                              </w:r>
                              <w:proofErr w:type="gramEnd"/>
                            </w:p>
                          </w:txbxContent>
                        </v:textbox>
                      </v:rect>
                      <v:rect id="Rectangle 275" o:spid="_x0000_s4310" style="position:absolute;left:4629;top:22199;width:1060;height:35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UQrMQA&#10;AADeAAAADwAAAGRycy9kb3ducmV2LnhtbERPTWvCQBC9C/0Pywi9iG5MbWxTVwkBaU8FE/U8ZKdJ&#10;MDsbsluN/757KHh8vO/NbjSduNLgWssKlosIBHFldcu1gmO5n7+BcB5ZY2eZFNzJwW77NNlgqu2N&#10;D3QtfC1CCLsUFTTe96mUrmrIoFvYnjhwP3Yw6AMcaqkHvIVw08k4ihJpsOXQ0GBPeUPVpfg1Cl4j&#10;PJf37zXns1XWH979/vypT0o9T8fsA4Sn0T/E/+4vrSB+SZZhb7gTro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lEKzEAAAA3gAAAA8AAAAAAAAAAAAAAAAAmAIAAGRycy9k&#10;b3ducmV2LnhtbFBLBQYAAAAABAAEAPUAAACJAwAAAAA=&#10;" filled="f" stroked="f">
                        <v:textbox style="mso-fit-shape-to-text:t" inset="0,0,0,0">
                          <w:txbxContent>
                            <w:p w:rsidR="006D2BEA" w:rsidRDefault="006D2BEA" w:rsidP="00D35342">
                              <w:r>
                                <w:rPr>
                                  <w:rFonts w:ascii="Comic Sans MS" w:hAnsi="Comic Sans MS" w:cs="Comic Sans MS"/>
                                  <w:color w:val="000000"/>
                                  <w:sz w:val="12"/>
                                  <w:szCs w:val="12"/>
                                  <w:lang w:val="en-US"/>
                                </w:rPr>
                                <w:t>1</w:t>
                              </w:r>
                            </w:p>
                          </w:txbxContent>
                        </v:textbox>
                      </v:rect>
                      <v:rect id="Rectangle 276" o:spid="_x0000_s4311" style="position:absolute;left:17424;top:21329;width:1771;height:737;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m1N8cA&#10;AADeAAAADwAAAGRycy9kb3ducmV2LnhtbESPQWvCQBSE74X+h+UVeim6MW2jRlcJgrSngonm/Mg+&#10;k2D2bchuNf77bqHQ4zAz3zDr7Wg6caXBtZYVzKYRCOLK6pZrBcdiP1mAcB5ZY2eZFNzJwXbz+LDG&#10;VNsbH+ia+1oECLsUFTTe96mUrmrIoJvanjh4ZzsY9EEOtdQD3gLcdDKOokQabDksNNjTrqHqkn8b&#10;Be8RlsX9a867l7esPyz9vvzQJ6Wen8ZsBcLT6P/Df+1PrSB+TWZL+L0Tr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ptTfHAAAA3gAAAA8AAAAAAAAAAAAAAAAAmAIAAGRy&#10;cy9kb3ducmV2LnhtbFBLBQYAAAAABAAEAPUAAACMAwAAAAA=&#10;" filled="f" stroked="f">
                        <v:textbox style="mso-fit-shape-to-text:t" inset="0,0,0,0">
                          <w:txbxContent>
                            <w:p w:rsidR="006D2BEA" w:rsidRDefault="006D2BEA" w:rsidP="00D35342">
                              <w:proofErr w:type="gramStart"/>
                              <w:r>
                                <w:rPr>
                                  <w:rFonts w:ascii="Comic Sans MS" w:hAnsi="Comic Sans MS" w:cs="Comic Sans MS"/>
                                  <w:color w:val="000000"/>
                                  <w:lang w:val="en-US"/>
                                </w:rPr>
                                <w:t>h</w:t>
                              </w:r>
                              <w:proofErr w:type="gramEnd"/>
                            </w:p>
                          </w:txbxContent>
                        </v:textbox>
                      </v:rect>
                      <v:rect id="Rectangle 277" o:spid="_x0000_s4312" style="position:absolute;left:18173;top:20891;width:1060;height:470;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WF8YA&#10;AADeAAAADwAAAGRycy9kb3ducmV2LnhtbESPzWrCQBSF9wXfYbiCm1Inpm1aU0eRQKgrQdNmfclc&#10;k9DMnZCZmvj2nYXQ5eH88W12k+nElQbXWlawWkYgiCurW64VfBX50zsI55E1dpZJwY0c7Lazhw2m&#10;2o58ouvZ1yKMsEtRQeN9n0rpqoYMuqXtiYN3sYNBH+RQSz3gGMZNJ+MoSqTBlsNDgz1lDVU/51+j&#10;4DXCsrgd3zh7fNn3p7XPy0/9rdRiPu0/QHia/H/43j5oBfFzEgeAgBNQ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WF8YAAADeAAAADwAAAAAAAAAAAAAAAACYAgAAZHJz&#10;L2Rvd25yZXYueG1sUEsFBgAAAAAEAAQA9QAAAIsDAAAAAA==&#10;" filled="f" stroked="f">
                        <v:textbox style="mso-fit-shape-to-text:t" inset="0,0,0,0">
                          <w:txbxContent>
                            <w:p w:rsidR="006D2BEA" w:rsidRDefault="006D2BEA" w:rsidP="00D35342">
                              <w:r>
                                <w:rPr>
                                  <w:rFonts w:ascii="Comic Sans MS" w:hAnsi="Comic Sans MS" w:cs="Comic Sans MS"/>
                                  <w:color w:val="000000"/>
                                  <w:sz w:val="12"/>
                                  <w:szCs w:val="12"/>
                                  <w:lang w:val="en-US"/>
                                </w:rPr>
                                <w:t>0</w:t>
                              </w:r>
                            </w:p>
                          </w:txbxContent>
                        </v:textbox>
                      </v:rect>
                      <v:rect id="Rectangle 278" o:spid="_x0000_s4313" style="position:absolute;left:18567;top:27273;width:6617;height:17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ezMMA&#10;AADeAAAADwAAAGRycy9kb3ducmV2LnhtbESP3YrCMBSE7wXfIRxh7zS1CyLVKCIIruyN1Qc4NKc/&#10;mJyUJNru25uFhb0cZuYbZrsfrREv8qFzrGC5yEAQV0533Ci4307zNYgQkTUax6TghwLsd9PJFgvt&#10;Br7Sq4yNSBAOBSpoY+wLKUPVksWwcD1x8mrnLcYkfSO1xyHBrZF5lq2kxY7TQos9HVuqHuXTKpC3&#10;8jSsS+Mzd8nrb/N1vtbklPqYjYcNiEhj/A//tc9aQf65ypfweyddAb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ezMMAAADeAAAADwAAAAAAAAAAAAAAAACYAgAAZHJzL2Rv&#10;d25yZXYueG1sUEsFBgAAAAAEAAQA9QAAAIgDAAAAAA==&#10;" filled="f" stroked="f">
                        <v:textbox style="mso-fit-shape-to-text:t" inset="0,0,0,0">
                          <w:txbxContent>
                            <w:p w:rsidR="006D2BEA" w:rsidRDefault="006D2BEA" w:rsidP="00D35342">
                              <w:proofErr w:type="spellStart"/>
                              <w:r>
                                <w:rPr>
                                  <w:rFonts w:ascii="Comic Sans MS" w:hAnsi="Comic Sans MS" w:cs="Comic Sans MS"/>
                                  <w:color w:val="000000"/>
                                  <w:lang w:val="en-US"/>
                                </w:rPr>
                                <w:t>Eprouvette</w:t>
                              </w:r>
                              <w:proofErr w:type="spellEnd"/>
                            </w:p>
                          </w:txbxContent>
                        </v:textbox>
                      </v:rect>
                      <v:line id="Line 279" o:spid="_x0000_s4314" style="position:absolute;flip:x y;visibility:visible;mso-wrap-style:square" from="11918,24364" to="18205,28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Kv8cUAAADeAAAADwAAAGRycy9kb3ducmV2LnhtbESPQWsCMRSE74X+h/AKvZSadYW1bI1S&#10;pBbx1tXeH5vXzWLysiSprv/eCEKPw8x8wyxWo7PiRCH2nhVMJwUI4tbrnjsFh/3m9Q1ETMgarWdS&#10;cKEIq+XjwwJr7c/8TacmdSJDONaowKQ01FLG1pDDOPEDcfZ+fXCYsgyd1AHPGe6sLIuikg57zgsG&#10;B1obao/Nn1Mwm//st0f7Ynab6Mznl23aKlyUen4aP95BJBrTf/je3moF5awqS7jdyVdAL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Kv8cUAAADeAAAADwAAAAAAAAAA&#10;AAAAAAChAgAAZHJzL2Rvd25yZXYueG1sUEsFBgAAAAAEAAQA+QAAAJMDAAAAAA==&#10;" strokeweight="0"/>
                      <v:shape id="Freeform 280" o:spid="_x0000_s4315" style="position:absolute;left:11918;top:24364;width:508;height:439;visibility:visible;mso-wrap-style:square;v-text-anchor:top" coordsize="8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0asUA&#10;AADeAAAADwAAAGRycy9kb3ducmV2LnhtbESPwWrDMBBE74H+g9hCb4lcG4xxooRQCC1tL3ZCcl2s&#10;jW1irYylxurfV4VCj8PMvGE2u2AGcafJ9ZYVPK8SEMSN1T23Ck7Hw7IA4TyyxsEyKfgmB7vtw2KD&#10;pbYzV3SvfSsihF2JCjrvx1JK13Rk0K3sSBy9q50M+iinVuoJ5wg3g0yTJJcGe44LHY700lFzq7+M&#10;AheQChw+q1seXj8Ol3d9PGdaqafHsF+D8BT8f/iv/aYVpFmeZvB7J1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nRqxQAAAN4AAAAPAAAAAAAAAAAAAAAAAJgCAABkcnMv&#10;ZG93bnJldi54bWxQSwUGAAAAAAQABAD1AAAAigMAAAAA&#10;" path="m46,69l,,80,4,30,19,46,69xe" fillcolor="black" strokeweight="0">
                        <v:path arrowok="t" o:connecttype="custom" o:connectlocs="29210,43815;0,0;50800,2540;19050,12065;29210,43815" o:connectangles="0,0,0,0,0"/>
                      </v:shape>
                      <v:rect id="Rectangle 281" o:spid="_x0000_s4316" style="position:absolute;left:9969;top:31210;width:95;height: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gYcgA&#10;AADeAAAADwAAAGRycy9kb3ducmV2LnhtbESPQWsCMRSE70L/Q3iF3jTrakVXo1RB8CJU20O9PTfP&#10;3cXNyzZJdfXXm0Khx2FmvmFmi9bU4kLOV5YV9HsJCOLc6ooLBZ8f6+4YhA/IGmvLpOBGHhbzp84M&#10;M22vvKPLPhQiQthnqKAMocmk9HlJBn3PNsTRO1lnMETpCqkdXiPc1DJNkpE0WHFcKLGhVUn5ef9j&#10;FCwn4+X3+5C3993xQIev4/k1dYlSL8/t2xREoDb8h//aG60gHYzSIfzeiVdAz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9SBhyAAAAN4AAAAPAAAAAAAAAAAAAAAAAJgCAABk&#10;cnMvZG93bnJldi54bWxQSwUGAAAAAAQABAD1AAAAjQMAAAAA&#10;" fillcolor="black" stroked="f"/>
                      <v:shape id="Freeform 282" o:spid="_x0000_s4317" style="position:absolute;left:8820;top:31819;width:1193;height:369;visibility:visible;mso-wrap-style:square;v-text-anchor:top" coordsize="18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L72sYA&#10;AADeAAAADwAAAGRycy9kb3ducmV2LnhtbESPQWvCQBSE70L/w/IKvemmKaYldRUVpJ6k2tDzI/ua&#10;hO6+jdmtif56tyB4HGbmG2a2GKwRJ+p841jB8yQBQVw63XCloPjajN9A+ICs0TgmBWfysJg/jGaY&#10;a9fznk6HUIkIYZ+jgjqENpfSlzVZ9BPXEkfvx3UWQ5RdJXWHfYRbI9MkyaTFhuNCjS2tayp/D39W&#10;wTduV5/Zq5W7y6UYyo/C9EezUerpcVi+gwg0hHv41t5qBelLlk7h/06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L72sYAAADeAAAADwAAAAAAAAAAAAAAAACYAgAAZHJz&#10;L2Rvd25yZXYueG1sUEsFBgAAAAAEAAQA9QAAAIsDAAAAAA==&#10;" path="m188,42l,,,15,188,58r,-16xe" fillcolor="black" stroked="f">
                        <v:path arrowok="t" o:connecttype="custom" o:connectlocs="119380,26670;0,0;0,9525;119380,36830;119380,26670" o:connectangles="0,0,0,0,0"/>
                      </v:shape>
                      <v:shape id="Freeform 283" o:spid="_x0000_s4318" style="position:absolute;left:9969;top:38512;width:95;height:762;visibility:visible;mso-wrap-style:square;v-text-anchor:top" coordsize="15,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AwPcQA&#10;AADeAAAADwAAAGRycy9kb3ducmV2LnhtbESPQWvCQBSE74L/YXlCb7oxQijRVSSgeJJqBa+P7DMb&#10;zL6N2TWm/fXdQqHHYWa+YVabwTaip87XjhXMZwkI4tLpmisFl8/d9B2ED8gaG8ek4Is8bNbj0Qpz&#10;7V58ov4cKhEh7HNUYEJocyl9aciin7mWOHo311kMUXaV1B2+Itw2Mk2STFqsOS4YbKkwVN7PTxsp&#10;xfHUP/b9dfvttOXdR+3NvVDqbTJslyACDeE//Nc+aAXpIksz+L0Tr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gMD3EAAAA3gAAAA8AAAAAAAAAAAAAAAAAmAIAAGRycy9k&#10;b3ducmV2LnhtbFBLBQYAAAAABAAEAPUAAACJAwAAAAA=&#10;" path="m15,8r,-4l11,4,11,,4,r,4l,4,,116r4,l4,120r7,l11,116r4,l15,112,15,8xe" fillcolor="black" stroked="f">
                        <v:path arrowok="t" o:connecttype="custom" o:connectlocs="9525,5080;9525,2540;6985,2540;6985,0;2540,0;2540,2540;0,2540;0,73660;2540,73660;2540,76200;6985,76200;6985,73660;9525,73660;9525,71120;9525,5080" o:connectangles="0,0,0,0,0,0,0,0,0,0,0,0,0,0,0"/>
                      </v:shape>
                      <v:shape id="Freeform 284" o:spid="_x0000_s4319" style="position:absolute;left:8794;top:38246;width:1245;height:489;visibility:visible;mso-wrap-style:square;v-text-anchor:top" coordsize="19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UrSsUA&#10;AADeAAAADwAAAGRycy9kb3ducmV2LnhtbESP0WrCQBRE3wv+w3KFvtVdI6hEV9FSwYciNPoBl+w1&#10;CcnejdltjH/vFoQ+DjNzhllvB9uInjpfOdYwnSgQxLkzFRcaLufDxxKED8gGG8ek4UEetpvR2xpT&#10;4+78Q30WChEh7FPUUIbQplL6vCSLfuJa4uhdXWcxRNkV0nR4j3DbyESpubRYcVwosaXPkvI6+7Ua&#10;vr5VHRYzStTtkPWnVu0fu3rQ+n087FYgAg3hP/xqH42GZDZPFvB3J14BuX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pStKxQAAAN4AAAAPAAAAAAAAAAAAAAAAAJgCAABkcnMv&#10;ZG93bnJldi54bWxQSwUGAAAAAAQABAD1AAAAigMAAAAA&#10;" path="m189,l,62,8,77,196,15,189,xe" fillcolor="black" stroked="f">
                        <v:path arrowok="t" o:connecttype="custom" o:connectlocs="120015,0;0,39370;5080,48895;124460,9525;120015,0" o:connectangles="0,0,0,0,0"/>
                      </v:shape>
                      <v:rect id="Rectangle 285" o:spid="_x0000_s4320" style="position:absolute;left:24003;top:23704;width:4991;height:17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3UcAA&#10;AADeAAAADwAAAGRycy9kb3ducmV2LnhtbERPy4rCMBTdC/MP4Q64s6kdEOkYRQRBBzfW+YBLc/vA&#10;5KYk0Xb+frIQXB7Oe7ObrBFP8qF3rGCZ5SCIa6d7bhX83o6LNYgQkTUax6TgjwLsth+zDZbajXyl&#10;ZxVbkUI4lKigi3EopQx1RxZD5gbixDXOW4wJ+lZqj2MKt0YWeb6SFntODR0OdOiovlcPq0DequO4&#10;rozP3U/RXMz5dG3IKTX/nPbfICJN8S1+uU9aQfG1KtLedCddAb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dG3UcAAAADeAAAADwAAAAAAAAAAAAAAAACYAgAAZHJzL2Rvd25y&#10;ZXYueG1sUEsFBgAAAAAEAAQA9QAAAIUDAAAAAA==&#10;" filled="f" stroked="f">
                        <v:textbox style="mso-fit-shape-to-text:t" inset="0,0,0,0">
                          <w:txbxContent>
                            <w:p w:rsidR="006D2BEA" w:rsidRDefault="006D2BEA" w:rsidP="00D35342">
                              <w:proofErr w:type="spellStart"/>
                              <w:r>
                                <w:rPr>
                                  <w:rFonts w:ascii="Comic Sans MS" w:hAnsi="Comic Sans MS" w:cs="Comic Sans MS"/>
                                  <w:color w:val="000000"/>
                                  <w:lang w:val="en-US"/>
                                </w:rPr>
                                <w:t>Marteau</w:t>
                              </w:r>
                              <w:proofErr w:type="spellEnd"/>
                            </w:p>
                          </w:txbxContent>
                        </v:textbox>
                      </v:rect>
                      <v:rect id="Rectangle 286" o:spid="_x0000_s4321" style="position:absolute;left:24003;top:25438;width:5575;height:17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0SysQA&#10;AADeAAAADwAAAGRycy9kb3ducmV2LnhtbESP3WoCMRSE7wXfIRzBO812BdGtUYog2OKNqw9w2Jz9&#10;ocnJkkR3+/ZNoeDlMDPfMLvDaI14kg+dYwVvywwEceV0x42C++202IAIEVmjcUwKfijAYT+d7LDQ&#10;buArPcvYiAThUKCCNsa+kDJULVkMS9cTJ6923mJM0jdSexwS3BqZZ9laWuw4LbTY07Gl6rt8WAXy&#10;Vp6GTWl85r7y+mI+z9eanFLz2fjxDiLSGF/h//ZZK8hX63wLf3fSFZ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dEsrEAAAA3gAAAA8AAAAAAAAAAAAAAAAAmAIAAGRycy9k&#10;b3ducmV2LnhtbFBLBQYAAAAABAAEAPUAAACJAwAAAAA=&#10;" filled="f" stroked="f">
                        <v:textbox style="mso-fit-shape-to-text:t" inset="0,0,0,0">
                          <w:txbxContent>
                            <w:p w:rsidR="006D2BEA" w:rsidRDefault="006D2BEA" w:rsidP="00D35342">
                              <w:r>
                                <w:rPr>
                                  <w:rFonts w:ascii="Comic Sans MS" w:hAnsi="Comic Sans MS" w:cs="Comic Sans MS"/>
                                  <w:color w:val="000000"/>
                                  <w:lang w:val="en-US"/>
                                </w:rPr>
                                <w:t xml:space="preserve">+ </w:t>
                              </w:r>
                              <w:proofErr w:type="spellStart"/>
                              <w:proofErr w:type="gramStart"/>
                              <w:r>
                                <w:rPr>
                                  <w:rFonts w:ascii="Comic Sans MS" w:hAnsi="Comic Sans MS" w:cs="Comic Sans MS"/>
                                  <w:color w:val="000000"/>
                                  <w:lang w:val="en-US"/>
                                </w:rPr>
                                <w:t>couteau</w:t>
                              </w:r>
                              <w:proofErr w:type="spellEnd"/>
                              <w:proofErr w:type="gramEnd"/>
                            </w:p>
                          </w:txbxContent>
                        </v:textbox>
                      </v:rect>
                      <v:line id="Line 287" o:spid="_x0000_s4322" style="position:absolute;flip:x;visibility:visible;mso-wrap-style:square" from="18764,16910" to="23247,16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joj8YAAADeAAAADwAAAGRycy9kb3ducmV2LnhtbESPzWoCMRSF9wXfIVzBXc2oYGVqFFFa&#10;pGBFWxfdXSfXmcHJzZBEJ317syh0eTh/fPNlNI24k/O1ZQWjYQaCuLC65lLB99fb8wyED8gaG8uk&#10;4Jc8LBe9pznm2nZ8oPsxlCKNsM9RQRVCm0vpi4oM+qFtiZN3sc5gSNKVUjvs0rhp5DjLptJgzemh&#10;wpbWFRXX480oOHy+8Nm93+I1nrvd/udUfpw2K6UG/bh6BREohv/wX3urFYwn00kCSDgJBeTi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g46I/GAAAA3gAAAA8AAAAAAAAA&#10;AAAAAAAAoQIAAGRycy9kb3ducmV2LnhtbFBLBQYAAAAABAAEAPkAAACUAwAAAAA=&#10;" strokeweight="0"/>
                      <v:line id="Line 288" o:spid="_x0000_s4323" style="position:absolute;visibility:visible;mso-wrap-style:square" from="10674,24072" to="20618,24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nXc8cAAADeAAAADwAAAGRycy9kb3ducmV2LnhtbESPT2vCQBTE7wW/w/KE3nQTxZimriLS&#10;or21/oEeH9nXZDH7NmS3Gr+9WxB6HGbmN8xi1dtGXKjzxrGCdJyAIC6dNlwpOB7eRzkIH5A1No5J&#10;wY08rJaDpwUW2l35iy77UIkIYV+ggjqEtpDSlzVZ9GPXEkfvx3UWQ5RdJXWH1wi3jZwkSSYtGo4L&#10;Nba0qak873+tAvOZbWcf89PLSb5tQ/qdn3Njj0o9D/v1K4hAffgPP9o7rWAyzaYp/N2JV0A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SddzxwAAAN4AAAAPAAAAAAAA&#10;AAAAAAAAAKECAABkcnMvZG93bnJldi54bWxQSwUGAAAAAAQABAD5AAAAlQMAAAAA&#10;" strokeweight="0"/>
                      <v:line id="Line 289" o:spid="_x0000_s4324" style="position:absolute;visibility:visible;mso-wrap-style:square" from="19691,16910" to="19697,2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tJBMYAAADeAAAADwAAAGRycy9kb3ducmV2LnhtbESPQWvCQBSE7wX/w/IEb7ox0jRGVylF&#10;sb21VsHjI/tMFrNvQ3bV9N93C0KPw8x8wyzXvW3EjTpvHCuYThIQxKXThisFh+/tOAfhA7LGxjEp&#10;+CEP69XgaYmFdnf+ots+VCJC2BeooA6hLaT0ZU0W/cS1xNE7u85iiLKrpO7wHuG2kWmSZNKi4bhQ&#10;Y0tvNZWX/dUqMJ/Z7vnj5Tg/ys0uTE/5JTf2oNRo2L8uQATqw3/40X7XCtJZNkvh7068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bSQTGAAAA3gAAAA8AAAAAAAAA&#10;AAAAAAAAoQIAAGRycy9kb3ducmV2LnhtbFBLBQYAAAAABAAEAPkAAACUAwAAAAA=&#10;" strokeweight="0"/>
                      <v:shape id="Freeform 290" o:spid="_x0000_s4325" style="position:absolute;left:19469;top:16910;width:463;height:463;visibility:visible;mso-wrap-style:square;v-text-anchor:top" coordsize="7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0XMcA&#10;AADeAAAADwAAAGRycy9kb3ducmV2LnhtbESPQUsDMRSE70L/Q3gFL2KzdqGWbdMiolixgq56f2xe&#10;N8HNy5LE7vbfG6HgcZiZb5j1dnSdOFKI1rOCm1kBgrjx2nKr4PPj8XoJIiZkjZ1nUnCiCNvN5GKN&#10;lfYDv9OxTq3IEI4VKjAp9ZWUsTHkMM58T5y9gw8OU5ahlTrgkOGuk/OiWEiHlvOCwZ7uDTXf9Y9T&#10;YHfDQ2f919Pz7VVt3k77sF++vih1OR3vViASjek/fG7vtIJ5uShL+Lu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vtFzHAAAA3gAAAA8AAAAAAAAAAAAAAAAAmAIAAGRy&#10;cy9kb3ducmV2LnhtbFBLBQYAAAAABAAEAPUAAACMAwAAAAA=&#10;" path="m73,73l35,,,73,35,39,73,73xe" fillcolor="black" strokeweight="0">
                        <v:path arrowok="t" o:connecttype="custom" o:connectlocs="46355,46355;22225,0;0,46355;22225,24765;46355,46355" o:connectangles="0,0,0,0,0"/>
                      </v:shape>
                      <v:shape id="Freeform 291" o:spid="_x0000_s4326" style="position:absolute;left:19469;top:23634;width:463;height:438;visibility:visible;mso-wrap-style:square;v-text-anchor:top" coordsize="7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DMsQA&#10;AADeAAAADwAAAGRycy9kb3ducmV2LnhtbESPS4vCMBSF98L8h3CF2WlqK6LVKIMwjIIbHTezuza3&#10;D2xuapPR+u+NILg8nMfHWaw6U4srta6yrGA0jEAQZ1ZXXCg4/n4PpiCcR9ZYWyYFd3KwWn70Fphq&#10;e+M9XQ++EGGEXYoKSu+bVEqXlWTQDW1DHLzctgZ9kG0hdYu3MG5qGUfRRBqsOBBKbGhdUnY+/JvA&#10;vZym9zj5y7fyJ2c9I9clx51Sn/3uaw7CU+ff4Vd7oxXEySQZw/NOu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AgzLEAAAA3gAAAA8AAAAAAAAAAAAAAAAAmAIAAGRycy9k&#10;b3ducmV2LnhtbFBLBQYAAAAABAAEAPUAAACJAwAAAAA=&#10;" path="m73,l35,69,,,35,34,73,xe" fillcolor="black" strokeweight="0">
                        <v:path arrowok="t" o:connecttype="custom" o:connectlocs="46355,0;22225,43815;0,0;22225,21590;46355,0" o:connectangles="0,0,0,0,0"/>
                      </v:shape>
                      <v:line id="Line 292" o:spid="_x0000_s4327" style="position:absolute;visibility:visible;mso-wrap-style:square" from="3924,19526" to="7118,19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LRcMYAAADeAAAADwAAAGRycy9kb3ducmV2LnhtbESPQWvCQBSE74L/YXmF3nSjYkxTV5HS&#10;ot7UKvT4yL4mi9m3IbvV9N+7guBxmJlvmPmys7W4UOuNYwWjYQKCuHDacKng+P01yED4gKyxdkwK&#10;/snDctHvzTHX7sp7uhxCKSKEfY4KqhCaXEpfVGTRD11DHL1f11oMUbal1C1eI9zWcpwkqbRoOC5U&#10;2NBHRcX58GcVmF26nm5np7eT/FyH0U92zow9KvX60q3eQQTqwjP8aG+0gvEknUzhfide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hy0XDGAAAA3gAAAA8AAAAAAAAA&#10;AAAAAAAAoQIAAGRycy9kb3ducmV2LnhtbFBLBQYAAAAABAAEAPkAAACUAwAAAAA=&#10;" strokeweight="0"/>
                      <v:line id="Line 293" o:spid="_x0000_s4328" style="position:absolute;flip:x;visibility:visible;mso-wrap-style:square" from="5289,24072" to="9239,24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3VYMgAAADeAAAADwAAAGRycy9kb3ducmV2LnhtbESPQWsCMRSE7wX/Q3hCbzWrwla2RhGl&#10;pRRa0dZDb8/Nc3dx87Ik0U3/fVMoeBxm5htmvoymFVdyvrGsYDzKQBCXVjdcKfj6fH6YgfABWWNr&#10;mRT8kIflYnA3x0Lbnnd03YdKJAj7AhXUIXSFlL6syaAf2Y44eSfrDIYkXSW1wz7BTSsnWZZLgw2n&#10;hRo7WtdUnvcXo2D38chH93KJ53js37ffh+rtsFkpdT+MqycQgWK4hf/br1rBZJpPc/i7k66AXP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J3VYMgAAADeAAAADwAAAAAA&#10;AAAAAAAAAAChAgAAZHJzL2Rvd25yZXYueG1sUEsFBgAAAAAEAAQA+QAAAJYDAAAAAA==&#10;" strokeweight="0"/>
                      <v:line id="Line 294" o:spid="_x0000_s4329" style="position:absolute;visibility:visible;mso-wrap-style:square" from="6216,19526" to="6223,24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qnMYAAADeAAAADwAAAGRycy9kb3ducmV2LnhtbESPT2vCQBTE7wW/w/KE3nSj0hijq4i0&#10;2N78Cx4f2WeymH0bsltNv323IPQ4zMxvmMWqs7W4U+uNYwWjYQKCuHDacKngdPwYZCB8QNZYOyYF&#10;P+Rhtey9LDDX7sF7uh9CKSKEfY4KqhCaXEpfVGTRD11DHL2ray2GKNtS6hYfEW5rOU6SVFo0HBcq&#10;bGhTUXE7fFsFZpdu376m59lZvm/D6JLdMmNPSr32u/UcRKAu/Ief7U+tYDxJJ1P4uxOv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s6pzGAAAA3gAAAA8AAAAAAAAA&#10;AAAAAAAAoQIAAGRycy9kb3ducmV2LnhtbFBLBQYAAAAABAAEAPkAAACUAwAAAAA=&#10;" strokeweight="0"/>
                      <v:shape id="Freeform 295" o:spid="_x0000_s4330" style="position:absolute;left:5969;top:19526;width:463;height:438;visibility:visible;mso-wrap-style:square;v-text-anchor:top" coordsize="7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2JN8MA&#10;AADeAAAADwAAAGRycy9kb3ducmV2LnhtbERPS2vCQBC+F/wPyxR6q5smIJq6hiIUK/RS9eJtmp08&#10;aHY2za4x/nvnUOjx43uvi8l1aqQhtJ4NvMwTUMSlty3XBk7H9+clqBCRLXaeycCNAhSb2cMac+uv&#10;/EXjIdZKQjjkaKCJsc+1DmVDDsPc98TCVX5wGAUOtbYDXiXcdTpNkoV22LI0NNjTtqHy53Bx0vv7&#10;vbyl2bna613FdkVhyk6fxjw9Tm+voCJN8V/85/6wBtJskcleuSNXQG/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2JN8MAAADeAAAADwAAAAAAAAAAAAAAAACYAgAAZHJzL2Rv&#10;d25yZXYueG1sUEsFBgAAAAAEAAQA9QAAAIgDAAAAAA==&#10;" path="m73,69l39,,,69,39,35,73,69xe" fillcolor="black" strokeweight="0">
                        <v:path arrowok="t" o:connecttype="custom" o:connectlocs="46355,43815;24765,0;0,43815;24765,22225;46355,43815" o:connectangles="0,0,0,0,0"/>
                      </v:shape>
                      <v:shape id="Freeform 296" o:spid="_x0000_s4331" style="position:absolute;left:5969;top:23634;width:463;height:438;visibility:visible;mso-wrap-style:square;v-text-anchor:top" coordsize="7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EsrMQA&#10;AADeAAAADwAAAGRycy9kb3ducmV2LnhtbESPS4vCMBSF98L8h3AH3Gk6LYitRhkEUWE2Pjazu9Pc&#10;PrC5qU3U+u8nguDycB4fZ77sTSNu1LnasoKvcQSCOLe65lLB6bgeTUE4j6yxsUwKHuRgufgYzDHT&#10;9s57uh18KcIIuwwVVN63mZQur8igG9uWOHiF7Qz6ILtS6g7vYdw0Mo6iiTRYcyBU2NKqovx8uJrA&#10;vfxNH3HyW+zkpmCdkuuT049Sw8/+ewbCU+/f4Vd7qxXEySRJ4XknX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BLKzEAAAA3gAAAA8AAAAAAAAAAAAAAAAAmAIAAGRycy9k&#10;b3ducmV2LnhtbFBLBQYAAAAABAAEAPUAAACJAwAAAAA=&#10;" path="m73,l39,69,,,39,34,73,xe" fillcolor="black" strokeweight="0">
                        <v:path arrowok="t" o:connecttype="custom" o:connectlocs="46355,0;24765,43815;0,0;24765,21590;46355,0" o:connectangles="0,0,0,0,0"/>
                      </v:shape>
                      <v:shape id="Freeform 297" o:spid="_x0000_s4332" style="position:absolute;left:12090;top:34385;width:4629;height:1492;visibility:visible;mso-wrap-style:square;v-text-anchor:top" coordsize="729,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viLMcA&#10;AADeAAAADwAAAGRycy9kb3ducmV2LnhtbESPzWrCQBSF9wXfYbhCN0UnpqKSZiLSUnAjpamoy0vm&#10;mqRm7oTM1MS37ywEl4fzx5euB9OIK3WutqxgNo1AEBdW11wq2P98TlYgnEfW2FgmBTdysM5GTykm&#10;2vb8TdfclyKMsEtQQeV9m0jpiooMuqltiYN3tp1BH2RXSt1hH8ZNI+MoWkiDNYeHClt6r6i45H9G&#10;wfJl3/zOju7Qnk9f8Ue93eV95JV6Hg+bNxCeBv8I39tbrSB+XcwDQMAJKC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r4izHAAAA3gAAAA8AAAAAAAAAAAAAAAAAmAIAAGRy&#10;cy9kb3ducmV2LnhtbFBLBQYAAAAABAAEAPUAAACMAwAAAAA=&#10;" path="m38,88l11,104,3,115,,131r3,15l11,162r15,7l42,173r334,62l729,235,729,,372,,38,88xe" fillcolor="#0080ff" stroked="f">
                        <v:path arrowok="t" o:connecttype="custom" o:connectlocs="24130,55880;6985,66040;1905,73025;0,83185;1905,92710;6985,102870;16510,107315;26670,109855;238760,149225;462915,149225;462915,0;236220,0;24130,55880" o:connectangles="0,0,0,0,0,0,0,0,0,0,0,0,0"/>
                      </v:shape>
                      <v:shape id="Freeform 298" o:spid="_x0000_s4333" style="position:absolute;left:12039;top:34334;width:4705;height:1587;visibility:visible;mso-wrap-style:square;v-text-anchor:top" coordsize="74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VM9McA&#10;AADeAAAADwAAAGRycy9kb3ducmV2LnhtbESPQWvCQBSE7wX/w/IK3urGWKVNXUUF0YuHph7a2yP7&#10;moRk38bdVeO/7wpCj8PMfMPMl71pxYWcry0rGI8SEMSF1TWXCo5f25c3ED4ga2wtk4IbeVguBk9z&#10;zLS98idd8lCKCGGfoYIqhC6T0hcVGfQj2xFH79c6gyFKV0rt8BrhppVpksykwZrjQoUdbSoqmvxs&#10;FEybQ37a3N6Ttf5p3PR7lx4nrVFq+NyvPkAE6sN/+NHeawXpZPY6hvude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FTPTHAAAA3gAAAA8AAAAAAAAAAAAAAAAAmAIAAGRy&#10;cy9kb3ducmV2LnhtbFBLBQYAAAAABAAEAPUAAACMAwAAAAA=&#10;" path="m42,89l15,108,4,120,,139r4,19l15,173r16,12l50,189r334,61l741,247,741,4,380,,42,89r8,15l384,16r-4,l737,16,729,8r,235l737,235r-353,l50,173,34,170r4,l23,162r4,4l19,150r,4l15,139r4,-16l19,127r8,-11l23,120,50,104,42,89xe" fillcolor="black" stroked="f">
                        <v:path arrowok="t" o:connecttype="custom" o:connectlocs="26670,56515;9525,68580;2540,76200;0,88265;2540,100330;9525,109855;19685,117475;31750,120015;243840,158750;470535,156845;470535,2540;241300,0;26670,56515;31750,66040;243840,10160;241300,10160;467995,10160;462915,5080;462915,154305;467995,149225;243840,149225;31750,109855;21590,107950;24130,107950;14605,102870;17145,105410;12065,95250;12065,97790;9525,88265;12065,78105;12065,80645;17145,73660;14605,76200;31750,66040;26670,56515" o:connectangles="0,0,0,0,0,0,0,0,0,0,0,0,0,0,0,0,0,0,0,0,0,0,0,0,0,0,0,0,0,0,0,0,0,0,0"/>
                      </v:shape>
                      <v:shape id="Freeform 299" o:spid="_x0000_s4334" style="position:absolute;left:10013;top:31743;width:1734;height:6941;visibility:visible;mso-wrap-style:square;v-text-anchor:top" coordsize="273,10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yqlMgA&#10;AADeAAAADwAAAGRycy9kb3ducmV2LnhtbESPQWvCQBSE7wX/w/IEb3XTWKxEV9HSFi8FjXrw9si+&#10;JsHs25jdxPTfu0Khx2FmvmEWq95UoqPGlZYVvIwjEMSZ1SXnCo6Hz+cZCOeRNVaWScEvOVgtB08L&#10;TLS98Z661OciQNglqKDwvk6kdFlBBt3Y1sTB+7GNQR9kk0vd4C3ATSXjKJpKgyWHhQJrei8ou6St&#10;UfCRbo76e3d52+7PeG3brvo6bE5KjYb9eg7CU+//w3/trVYQT6avMTzuhCs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DKqUyAAAAN4AAAAPAAAAAAAAAAAAAAAAAJgCAABk&#10;cnMvZG93bnJldi54bWxQSwUGAAAAAAQABAD1AAAAjQMAAAAA&#10;" path="m273,1093l,1093,,608r104,l127,604r19,-15l162,570r3,-23l162,524,146,501,127,485r-23,-4l,481,,,273,r,1093xe" fillcolor="fuchsia" stroked="f">
                        <v:path arrowok="t" o:connecttype="custom" o:connectlocs="173355,694055;0,694055;0,386080;66040,386080;80645,383540;92710,374015;102870,361950;104775,347345;102870,332740;92710,318135;80645,307975;66040,305435;0,305435;0,0;173355,0;173355,694055" o:connectangles="0,0,0,0,0,0,0,0,0,0,0,0,0,0,0,0"/>
                      </v:shape>
                      <v:shape id="Freeform 300" o:spid="_x0000_s4335" style="position:absolute;left:9969;top:31699;width:1829;height:7036;visibility:visible;mso-wrap-style:square;v-text-anchor:top" coordsize="288,1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Yv8cA&#10;AADeAAAADwAAAGRycy9kb3ducmV2LnhtbESPW2vCQBSE34X+h+UU+mY2XtASXUXsBcEnY0t9PGRP&#10;Lm32bMhuk/jvuwXBx2FmvmHW28HUoqPWVZYVTKIYBHFmdcWFgo/z2/gZhPPIGmvLpOBKDrabh9Ea&#10;E217PlGX+kIECLsEFZTeN4mULivJoItsQxy83LYGfZBtIXWLfYCbWk7jeCENVhwWSmxoX1L2k/4a&#10;BfQ6Ob4v57LL+zy1l6/uxXz230o9PQ67FQhPg7+Hb+2DVjCdLeYz+L8TroD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E2L/HAAAA3gAAAA8AAAAAAAAAAAAAAAAAmAIAAGRy&#10;cy9kb3ducmV2LnhtbFBLBQYAAAAABAAEAPUAAACMAwAAAAA=&#10;" path="m272,1100r8,-7l7,1093r8,7l15,615r-8,8l111,623r23,-4l138,619r19,-15l161,600r15,-19l176,577r4,-23l176,531r,-4l161,504r-4,-4l138,484r-4,l111,481,7,481r8,7l15,7,7,15r273,l272,7r,1093l288,1100,288,7r,-4l284,3r,-3l280,,7,,4,r,3l,3,,7,,488r,4l4,492r,4l7,496r104,l134,500r-4,l149,515r-3,-4l161,535r,-4l165,554r-4,23l161,573r-15,19l149,588r-19,16l134,604r-23,4l7,608r-3,l4,611r-4,l,615r,485l,1104r4,l4,1108r3,l280,1108r4,l284,1104r4,l288,1100r-16,xe" fillcolor="black" stroked="f">
                        <v:path arrowok="t" o:connecttype="custom" o:connectlocs="177800,694055;9525,698500;4445,395605;85090,393065;99695,383540;111760,368935;114300,351790;111760,334645;99695,317500;85090,307340;4445,305435;9525,4445;177800,9525;172720,698500;182880,4445;180340,1905;177800,0;2540,0;0,1905;0,309880;2540,312420;4445,314960;85090,317500;94615,327025;102235,339725;104775,351790;102235,363855;94615,373380;85090,383540;4445,386080;2540,387985;0,390525;0,701040;2540,703580;177800,703580;180340,701040;182880,698500" o:connectangles="0,0,0,0,0,0,0,0,0,0,0,0,0,0,0,0,0,0,0,0,0,0,0,0,0,0,0,0,0,0,0,0,0,0,0,0,0"/>
                      </v:shape>
                      <v:line id="Line 301" o:spid="_x0000_s4336" style="position:absolute;flip:x;visibility:visible;mso-wrap-style:square" from="11988,28155" to="18205,32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Wd8ckAAADeAAAADwAAAGRycy9kb3ducmV2LnhtbESPS2vDMBCE74X+B7GF3ho5D9LiRAmh&#10;JSUE2pLXIbeNtbFNrJWRlFj991Wh0OMwM98w03k0jbiR87VlBf1eBoK4sLrmUsF+t3x6AeEDssbG&#10;Min4Jg/z2f3dFHNtO97QbRtKkSDsc1RQhdDmUvqiIoO+Z1vi5J2tMxiSdKXUDrsEN40cZNlYGqw5&#10;LVTY0mtFxWV7NQo2n898cu/XeImn7uPreCjXh7eFUo8PcTEBESiG//Bfe6UVDIbj0Qh+76QrIGc/&#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8FnfHJAAAA3gAAAA8AAAAA&#10;AAAAAAAAAAAAoQIAAGRycy9kb3ducmV2LnhtbFBLBQYAAAAABAAEAPkAAACXAwAAAAA=&#10;" strokeweight="0"/>
                      <v:shape id="Freeform 302" o:spid="_x0000_s4337" style="position:absolute;left:11988;top:31597;width:515;height:438;visibility:visible;mso-wrap-style:square;v-text-anchor:top" coordsize="81,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AapccA&#10;AADeAAAADwAAAGRycy9kb3ducmV2LnhtbESPQWvCQBSE74L/YXlCL1I3WisldRWxhHoIQmOh10f2&#10;NRvMvg3ZbZL+e7dQ8DjMzDfMdj/aRvTU+dqxguUiAUFcOl1zpeDzkj2+gPABWWPjmBT8kof9bjrZ&#10;YqrdwB/UF6ESEcI+RQUmhDaV0peGLPqFa4mj9+06iyHKrpK6wyHCbSNXSbKRFmuOCwZbOhoqr8WP&#10;VfCVW+r5ks8Pmc/fs2s5nN/MoNTDbDy8ggg0hnv4v33SClZPm/Uz/N2JV0D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QGqXHAAAA3gAAAA8AAAAAAAAAAAAAAAAAmAIAAGRy&#10;cy9kb3ducmV2LnhtbFBLBQYAAAAABAAEAPUAAACMAwAAAAA=&#10;" path="m81,62l,69,42,,31,50,81,62xe" fillcolor="black" strokeweight="0">
                        <v:path arrowok="t" o:connecttype="custom" o:connectlocs="51435,39370;0,43815;26670,0;19685,31750;51435,39370" o:connectangles="0,0,0,0,0"/>
                      </v:shape>
                      <v:line id="Line 303" o:spid="_x0000_s4338" style="position:absolute;flip:x;visibility:visible;mso-wrap-style:square" from="17106,35312" to="21590,35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umHckAAADeAAAADwAAAGRycy9kb3ducmV2LnhtbESPQWsCMRSE70L/Q3iF3mq2VrZlaxRp&#10;aSmCFm099PbcvO4ubl6WJLrx3xuh4HGYmW+YySyaVhzJ+caygodhBoK4tLrhSsHP9/v9MwgfkDW2&#10;lknBiTzMpjeDCRba9rym4yZUIkHYF6igDqErpPRlTQb90HbEyfuzzmBI0lVSO+wT3LRylGW5NNhw&#10;Wqixo9eayv3mYBSsV0+8cx+HuI+7fvn1u60W27e5Une3cf4CIlAM1/B/+1MrGD3m4xwud9IVkNMz&#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Cbph3JAAAA3gAAAA8AAAAA&#10;AAAAAAAAAAAAoQIAAGRycy9kb3ducmV2LnhtbFBLBQYAAAAABAAEAPkAAACXAwAAAAA=&#10;" strokeweight="0"/>
                      <v:shape id="Freeform 304" o:spid="_x0000_s4339" style="position:absolute;left:17106;top:35096;width:439;height:438;visibility:visible;mso-wrap-style:square;v-text-anchor:top" coordsize="6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uZrcgA&#10;AADeAAAADwAAAGRycy9kb3ducmV2LnhtbESP3WrCQBSE7wu+w3KE3tWNttgSXcUfBKHVEtveH7LH&#10;JLp7NmTXmPbp3UKhl8PMfMNM5501oqXGV44VDAcJCOLc6YoLBZ8fm4cXED4gazSOScE3eZjPendT&#10;TLW7ckbtIRQiQtinqKAMoU6l9HlJFv3A1cTRO7rGYoiyKaRu8Brh1shRkoylxYrjQok1rUrKz4eL&#10;VeB2P2bZXjJDp/3bvn19/9qss6FS9/1uMQERqAv/4b/2VisYPY6fnuH3TrwCcn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S5mtyAAAAN4AAAAPAAAAAAAAAAAAAAAAAJgCAABk&#10;cnMvZG93bnJldi54bWxQSwUGAAAAAAQABAD1AAAAjQMAAAAA&#10;" path="m69,69l,34,69,,35,34,69,69xe" fillcolor="black" strokeweight="0">
                        <v:path arrowok="t" o:connecttype="custom" o:connectlocs="43815,43815;0,21590;43815,0;22225,21590;43815,43815" o:connectangles="0,0,0,0,0"/>
                      </v:shape>
                      <v:line id="Line 305" o:spid="_x0000_s4340" style="position:absolute;flip:y;visibility:visible;mso-wrap-style:square" from="26441,20897" to="26447,23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iX9MUAAADeAAAADwAAAGRycy9kb3ducmV2LnhtbERPy2oCMRTdF/yHcIXuaqa22DIaRZSW&#10;UlDxtXB3ndzODE5uhiQ66d+bRaHLw3lPZtE04kbO15YVPA8yEMSF1TWXCg77j6d3ED4ga2wsk4Jf&#10;8jCb9h4mmGvb8ZZuu1CKFMI+RwVVCG0upS8qMugHtiVO3I91BkOCrpTaYZfCTSOHWTaSBmtODRW2&#10;tKiouOyuRsF2/cZn93mNl3juVpvTsfw+LudKPfbjfAwiUAz/4j/3l1YwfBm9pr3pTroCcn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kiX9MUAAADeAAAADwAAAAAAAAAA&#10;AAAAAAChAgAAZHJzL2Rvd25yZXYueG1sUEsFBgAAAAAEAAQA+QAAAJMDAAAAAA==&#10;" strokeweight="0"/>
                      <v:shape id="Freeform 306" o:spid="_x0000_s4341" style="position:absolute;left:26225;top:20897;width:438;height:439;visibility:visible;mso-wrap-style:square;v-text-anchor:top" coordsize="6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ioRMgA&#10;AADeAAAADwAAAGRycy9kb3ducmV2LnhtbESP3WrCQBSE7wu+w3KE3tWNtkgbXcUfBKHVEtveH7LH&#10;JLp7NmTXmPbp3UKhl8PMfMNM5501oqXGV44VDAcJCOLc6YoLBZ8fm4dnED4gazSOScE3eZjPendT&#10;TLW7ckbtIRQiQtinqKAMoU6l9HlJFv3A1cTRO7rGYoiyKaRu8Brh1shRkoylxYrjQok1rUrKz4eL&#10;VeB2P2bZXjJDp/3bvn19/9qss6FS9/1uMQERqAv/4b/2VisYPY6fXuD3TrwCcn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mKhEyAAAAN4AAAAPAAAAAAAAAAAAAAAAAJgCAABk&#10;cnMvZG93bnJldi54bWxQSwUGAAAAAAQABAD1AAAAjQMAAAAA&#10;" path="m,69l34,,69,69,34,34,,69xe" fillcolor="black" strokeweight="0">
                        <v:path arrowok="t" o:connecttype="custom" o:connectlocs="0,43815;21590,0;43815,43815;21590,21590;0,43815" o:connectangles="0,0,0,0,0"/>
                      </v:shape>
                      <v:rect id="Rectangle 307" o:spid="_x0000_s4342" style="position:absolute;left:22155;top:34359;width:4699;height:17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HIKsIA&#10;AADeAAAADwAAAGRycy9kb3ducmV2LnhtbESPy4rCMBSG9wPzDuEMuBvTqShSjTIIgoobqw9waE4v&#10;mJyUJNr69mYxMMuf/8a33o7WiCf50DlW8DPNQBBXTnfcKLhd999LECEiazSOScGLAmw3nx9rLLQb&#10;+ELPMjYijXAoUEEbY19IGaqWLIap64mTVztvMSbpG6k9DmncGpln2UJa7Dg9tNjTrqXqXj6sAnkt&#10;98OyND5zp7w+m+PhUpNTavI1/q5ARBrjf/ivfdAK8tlingASTkIBuX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ocgqwgAAAN4AAAAPAAAAAAAAAAAAAAAAAJgCAABkcnMvZG93&#10;bnJldi54bWxQSwUGAAAAAAQABAD1AAAAhwMAAAAA&#10;" filled="f" stroked="f">
                        <v:textbox style="mso-fit-shape-to-text:t" inset="0,0,0,0">
                          <w:txbxContent>
                            <w:p w:rsidR="006D2BEA" w:rsidRDefault="006D2BEA" w:rsidP="00D35342">
                              <w:proofErr w:type="spellStart"/>
                              <w:r>
                                <w:rPr>
                                  <w:rFonts w:ascii="Comic Sans MS" w:hAnsi="Comic Sans MS" w:cs="Comic Sans MS"/>
                                  <w:color w:val="000000"/>
                                  <w:lang w:val="en-US"/>
                                </w:rPr>
                                <w:t>Couteau</w:t>
                              </w:r>
                              <w:proofErr w:type="spellEnd"/>
                            </w:p>
                          </w:txbxContent>
                        </v:textbox>
                      </v:rect>
                      <v:rect id="Rectangle 308" o:spid="_x0000_s4343" style="position:absolute;left:1631;top:33039;width:4007;height:17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1tscQA&#10;AADeAAAADwAAAGRycy9kb3ducmV2LnhtbESP3WoCMRSE74W+QzhC7zTrFkW2RpGCYMUbVx/gsDn7&#10;Q5OTJUnd7ds3guDlMDPfMJvdaI24kw+dYwWLeQaCuHK640bB7XqYrUGEiKzROCYFfxRgt32bbLDQ&#10;buAL3cvYiAThUKCCNsa+kDJULVkMc9cTJ6923mJM0jdSexwS3BqZZ9lKWuw4LbTY01dL1U/5axXI&#10;a3kY1qXxmTvl9dl8Hy81OaXep+P+E0SkMb7Cz/ZRK8g/VssFPO6kKy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tbbHEAAAA3gAAAA8AAAAAAAAAAAAAAAAAmAIAAGRycy9k&#10;b3ducmV2LnhtbFBLBQYAAAAABAAEAPUAAACJAwAAAAA=&#10;" filled="f" stroked="f">
                        <v:textbox style="mso-fit-shape-to-text:t" inset="0,0,0,0">
                          <w:txbxContent>
                            <w:p w:rsidR="006D2BEA" w:rsidRDefault="006D2BEA" w:rsidP="00D35342">
                              <w:proofErr w:type="spellStart"/>
                              <w:r>
                                <w:rPr>
                                  <w:rFonts w:ascii="Comic Sans MS" w:hAnsi="Comic Sans MS" w:cs="Comic Sans MS"/>
                                  <w:color w:val="000000"/>
                                  <w:lang w:val="en-US"/>
                                </w:rPr>
                                <w:t>Vue</w:t>
                              </w:r>
                              <w:proofErr w:type="spellEnd"/>
                              <w:r>
                                <w:rPr>
                                  <w:rFonts w:ascii="Comic Sans MS" w:hAnsi="Comic Sans MS" w:cs="Comic Sans MS"/>
                                  <w:color w:val="000000"/>
                                  <w:lang w:val="en-US"/>
                                </w:rPr>
                                <w:t xml:space="preserve"> de</w:t>
                              </w:r>
                            </w:p>
                          </w:txbxContent>
                        </v:textbox>
                      </v:rect>
                      <v:rect id="Rectangle 309" o:spid="_x0000_s4344" style="position:absolute;left:1631;top:34772;width:3963;height:17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zxsQA&#10;AADeAAAADwAAAGRycy9kb3ducmV2LnhtbESP3WoCMRSE7wXfIRyhd5p1RZGtUUQQtPTGtQ9w2Jz9&#10;weRkSVJ3+/ZNoeDlMDPfMLvDaI14kg+dYwXLRQaCuHK640bB1/0834IIEVmjcUwKfijAYT+d7LDQ&#10;buAbPcvYiAThUKCCNsa+kDJULVkMC9cTJ6923mJM0jdSexwS3BqZZ9lGWuw4LbTY06ml6lF+WwXy&#10;Xp6HbWl85j7y+tNcL7eanFJvs/H4DiLSGF/h//ZFK8hXm3UOf3fSFZ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88bEAAAA3gAAAA8AAAAAAAAAAAAAAAAAmAIAAGRycy9k&#10;b3ducmV2LnhtbFBLBQYAAAAABAAEAPUAAACJAwAAAAA=&#10;" filled="f" stroked="f">
                        <v:textbox style="mso-fit-shape-to-text:t" inset="0,0,0,0">
                          <w:txbxContent>
                            <w:p w:rsidR="006D2BEA" w:rsidRDefault="006D2BEA" w:rsidP="00D35342">
                              <w:proofErr w:type="spellStart"/>
                              <w:proofErr w:type="gramStart"/>
                              <w:r>
                                <w:rPr>
                                  <w:rFonts w:ascii="Comic Sans MS" w:hAnsi="Comic Sans MS" w:cs="Comic Sans MS"/>
                                  <w:color w:val="000000"/>
                                  <w:lang w:val="en-US"/>
                                </w:rPr>
                                <w:t>dessus</w:t>
                              </w:r>
                              <w:proofErr w:type="spellEnd"/>
                              <w:proofErr w:type="gramEnd"/>
                            </w:p>
                          </w:txbxContent>
                        </v:textbox>
                      </v:rect>
                      <v:shape id="Freeform 310" o:spid="_x0000_s4345" style="position:absolute;left:23831;top:16814;width:3753;height:3740;visibility:visible;mso-wrap-style:square;v-text-anchor:top" coordsize="591,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TRsoA&#10;AADeAAAADwAAAGRycy9kb3ducmV2LnhtbESPQWvCQBSE70L/w/IEL1J3G6ltU1cptoJ4sK0V9Pia&#10;fSah2bchu43x33eFgsdhZr5hpvPOVqKlxpeONdyNFAjizJmScw27r+XtIwgfkA1WjknDmTzMZze9&#10;KabGnfiT2m3IRYSwT1FDEUKdSumzgiz6kauJo3d0jcUQZZNL0+Apwm0lE6Um0mLJcaHAmhYFZT/b&#10;X6vhad2+vy2ScqiyzcP+Nf/efRyGSutBv3t5BhGoC9fwf3tlNCTjyf0YLnfiFZCz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kUk0bKAAAA3gAAAA8AAAAAAAAAAAAAAAAAmAIA&#10;AGRycy9kb3ducmV2LnhtbFBLBQYAAAAABAAEAPUAAACPAwAAAAA=&#10;" path="m192,566l423,335,254,169,23,400r-3,4l8,362,,319,,277,8,235,20,192,35,154,58,119,89,84,135,46,185,19,238,4,296,r58,4l407,19r50,27l503,84r39,47l568,181r16,57l591,296r-7,54l568,408r-26,50l503,504r-30,27l438,554r-38,19l361,585r-42,4l277,589r-42,-4l192,573r,-7xe" fillcolor="#8080ff" stroked="f">
                        <v:path arrowok="t" o:connecttype="custom" o:connectlocs="121920,359410;268605,212725;161290,107315;14605,254000;12700,256540;5080,229870;0,202565;0,175895;5080,149225;12700,121920;22225,97790;36830,75565;56515,53340;85725,29210;117475,12065;151130,2540;187960,0;224790,2540;258445,12065;290195,29210;319405,53340;344170,83185;360680,114935;370840,151130;375285,187960;370840,222250;360680,259080;344170,290830;319405,320040;300355,337185;278130,351790;254000,363855;229235,371475;202565,374015;175895,374015;149225,371475;121920,363855;121920,359410" o:connectangles="0,0,0,0,0,0,0,0,0,0,0,0,0,0,0,0,0,0,0,0,0,0,0,0,0,0,0,0,0,0,0,0,0,0,0,0,0,0"/>
                      </v:shape>
                      <v:shape id="Freeform 311" o:spid="_x0000_s4346" style="position:absolute;left:23761;top:16738;width:3899;height:3886;visibility:visible;mso-wrap-style:square;v-text-anchor:top" coordsize="614,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4TN8YA&#10;AADeAAAADwAAAGRycy9kb3ducmV2LnhtbESPQWvCQBSE7wX/w/IEb3VjUm1JXUUEtdCLpuL5kX3N&#10;xmbfhuyq6b/vFgSPw8x8w8yXvW3ElTpfO1YwGScgiEuna64UHL82z28gfEDW2DgmBb/kYbkYPM0x&#10;1+7GB7oWoRIRwj5HBSaENpfSl4Ys+rFriaP37TqLIcqukrrDW4TbRqZJMpMWa44LBltaGyp/iotV&#10;sN/2r+WkqN3lnKW7kzln++QzU2o07FfvIAL14RG+tz+0gjSbTV/g/06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4TN8YAAADeAAAADwAAAAAAAAAAAAAAAACYAgAAZHJz&#10;L2Rvd25yZXYueG1sUEsFBgAAAAAEAAQA9QAAAIsDAAAAAA==&#10;" path="m215,578r-4,7l441,354r4,l445,343r-4,-4l272,173r-3,-3l257,170r,3l23,408r19,4l31,370,23,327r,4l23,289r,4l31,250,42,208,58,170r-4,3l77,139r30,-35l153,66r-3,4l200,43,253,27r-4,l307,23r58,4l361,27r53,16l464,70r-4,-4l507,104r38,46l541,146r27,51l583,254r,-4l591,308r-8,54l583,358r-15,58l541,466r4,-4l507,508r-31,27l441,558r4,-4l407,574r-39,11l372,585r-42,4l288,589r-42,-4l249,585,207,574r8,11l215,578r-23,l192,585r,4l196,593r,4l200,597r42,11l246,608r42,4l330,612r42,-4l376,608r38,-11l453,578r4,-4l491,551r31,-27l560,477r4,-3l591,424r15,-58l606,362r8,-54l606,250r,-3l591,189,564,139r-4,-4l522,89,476,50r-4,-4l422,19,368,4r-3,l307,,249,4r-3,l192,19,142,46r-4,4l92,89,61,123,38,158r-4,4l19,200,8,243,,285r,4l,331r,4l8,377r11,43l19,424r4,l27,427r4,l34,427r4,l38,424,272,189r-15,l426,354r,-15l196,570r-4,4l192,578r23,xe" fillcolor="black" stroked="f">
                        <v:path arrowok="t" o:connecttype="custom" o:connectlocs="133985,371475;282575,224790;280035,215265;170815,107950;163195,109855;26670,261620;14605,207645;14605,183515;19685,158750;36830,107950;48895,88265;97155,41910;127000,27305;158115,17145;231775,17145;262890,27305;292100,41910;346075,95250;360680,125095;370205,158750;370205,229870;360680,264160;346075,293370;302260,339725;282575,351790;233680,371475;209550,374015;156210,371475;131445,364490;136525,367030;121920,371475;124460,376555;127000,379095;156210,386080;209550,388620;238760,386080;287655,367030;311785,349885;355600,302895;375285,269240;384810,229870;384810,158750;375285,120015;355600,85725;302260,31750;267970,12065;231775,2540;158115,2540;121920,12065;87630,31750;38735,78105;21590,102870;5080,154305;0,183515;0,212725;12065,266700;14605,269240;19685,271145;24130,271145;172720,120015;270510,224790;124460,361950;121920,367030" o:connectangles="0,0,0,0,0,0,0,0,0,0,0,0,0,0,0,0,0,0,0,0,0,0,0,0,0,0,0,0,0,0,0,0,0,0,0,0,0,0,0,0,0,0,0,0,0,0,0,0,0,0,0,0,0,0,0,0,0,0,0,0,0,0,0"/>
                      </v:shape>
                      <v:shape id="Freeform 312" o:spid="_x0000_s4347" style="position:absolute;left:50;top:19723;width:3753;height:3759;visibility:visible;mso-wrap-style:square;v-text-anchor:top" coordsize="591,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y0nMgA&#10;AADeAAAADwAAAGRycy9kb3ducmV2LnhtbESPQWvCQBSE7wX/w/IEb7rRYiipq4haEakt1R48vmZf&#10;s8Hs25BdTfrvuwWhx2FmvmFmi85W4kaNLx0rGI8SEMS50yUXCj5PL8MnED4ga6wck4If8rCY9x5m&#10;mGnX8gfdjqEQEcI+QwUmhDqT0ueGLPqRq4mj9+0aiyHKppC6wTbCbSUnSZJKiyXHBYM1rQzll+PV&#10;Kng1rU6X2/dNfuDd/uu8Op3Lt7VSg363fAYRqAv/4Xt7pxVMHtPpFP7uxCs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rLScyAAAAN4AAAAPAAAAAAAAAAAAAAAAAJgCAABk&#10;cnMvZG93bnJldi54bWxQSwUGAAAAAAQABAD1AAAAjQMAAAAA&#10;" path="m7,265l288,431,406,223,122,61r-3,l157,38,195,19,238,7,280,r42,4l360,7r43,16l441,42r50,35l529,119r31,50l579,223r12,54l591,335r-16,57l552,446r-34,50l472,535r-46,31l372,585r-58,7l261,592,203,577,149,554,111,531,80,500,53,469,34,435,15,396,4,354,,312,,269r7,-4xe" fillcolor="#8080ff" stroked="f">
                        <v:path arrowok="t" o:connecttype="custom" o:connectlocs="4445,168275;182880,273685;257810,141605;77470,38735;75565,38735;99695,24130;123825,12065;151130,4445;177800,0;204470,2540;228600,4445;255905,14605;280035,26670;311785,48895;335915,75565;355600,107315;367665,141605;375285,175895;375285,212725;365125,248920;350520,283210;328930,314960;299720,339725;270510,359410;236220,371475;199390,375920;165735,375920;128905,366395;94615,351790;70485,337185;50800,317500;33655,297815;21590,276225;9525,251460;2540,224790;0,198120;0,170815;4445,168275" o:connectangles="0,0,0,0,0,0,0,0,0,0,0,0,0,0,0,0,0,0,0,0,0,0,0,0,0,0,0,0,0,0,0,0,0,0,0,0,0,0"/>
                      </v:shape>
                      <v:shape id="Freeform 313" o:spid="_x0000_s4348" style="position:absolute;left:50;top:21361;width:216;height:171;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I2hcUA&#10;AADeAAAADwAAAGRycy9kb3ducmV2LnhtbESPQYvCMBSE7wv+h/AEL4umKlukGkUEoZ7E6h729mie&#10;bbV5KU3U+u+NIOxxmJlvmMWqM7W4U+sqywrGowgEcW51xYWC03E7nIFwHlljbZkUPMnBatn7WmCi&#10;7YMPdM98IQKEXYIKSu+bREqXl2TQjWxDHLyzbQ36INtC6hYfAW5qOYmiWBqsOCyU2NCmpPya3YwC&#10;s69+r81ld9N4So/PLNp95+mfUoN+t56D8NT5//CnnWoFk2n8E8P7Trg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IjaFxQAAAN4AAAAPAAAAAAAAAAAAAAAAAJgCAABkcnMv&#10;ZG93bnJldi54bWxQSwUGAAAAAAQABAD1AAAAigMAAAAA&#10;" path="m11,l4,r,3l,3r,8l4,11r,4l23,27r7,l30,23r4,l34,15r-4,l30,11,11,xe" fillcolor="black" stroked="f">
                        <v:path arrowok="t" o:connecttype="custom" o:connectlocs="6985,0;2540,0;2540,1905;0,1905;0,6985;2540,6985;2540,9525;14605,17145;19050,17145;19050,14605;21590,14605;21590,9525;19050,9525;19050,6985;6985,0" o:connectangles="0,0,0,0,0,0,0,0,0,0,0,0,0,0,0"/>
                      </v:shape>
                      <v:shape id="Freeform 314" o:spid="_x0000_s4349" style="position:absolute;left:342;top:21532;width:216;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6THsYA&#10;AADeAAAADwAAAGRycy9kb3ducmV2LnhtbESPQYvCMBSE78L+h/AWvMiarmKVrlEWQagnsephb4/m&#10;2XZtXkoTtf57Iwgeh5n5hpkvO1OLK7WusqzgexiBIM6trrhQcNivv2YgnEfWWFsmBXdysFx89OaY&#10;aHvjHV0zX4gAYZeggtL7JpHS5SUZdEPbEAfvZFuDPsi2kLrFW4CbWo6iKJYGKw4LJTa0Kik/Zxej&#10;wGyr47n531w0HtL9PYs2gzz9U6r/2f3+gPDU+Xf41U61gtE4nkzh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6THsYAAADeAAAADwAAAAAAAAAAAAAAAACYAgAAZHJz&#10;L2Rvd25yZXYueG1sUEsFBgAAAAAEAAQA9QAAAIsDAAAAAA==&#10;" path="m11,l4,r,3l,3r,8l4,11r,4l23,27r7,l30,23r4,l34,15r-4,l30,11,11,xe" fillcolor="black" stroked="f">
                        <v:path arrowok="t" o:connecttype="custom" o:connectlocs="6985,0;2540,0;2540,1905;0,1905;0,6985;2540,6985;2540,9525;14605,17145;19050,17145;19050,14605;21590,14605;21590,9525;19050,9525;19050,6985;6985,0" o:connectangles="0,0,0,0,0,0,0,0,0,0,0,0,0,0,0"/>
                      </v:shape>
                      <v:shape id="Freeform 315" o:spid="_x0000_s4350" style="position:absolute;left:635;top:21704;width:215;height:165;visibility:visible;mso-wrap-style:square;v-text-anchor:top" coordsize="3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Y90ccA&#10;AADeAAAADwAAAGRycy9kb3ducmV2LnhtbERPy2rCQBTdF/yH4Rbc1Ul9IdFRrCC0glK1lSwvmWsS&#10;m7mTZkYT+/WdRaHLw3nPFq0pxY1qV1hW8NyLQBCnVhecKfg4rp8mIJxH1lhaJgV3crCYdx5mGGvb&#10;8J5uB5+JEMIuRgW591UspUtzMuh6tiIO3NnWBn2AdSZ1jU0IN6XsR9FYGiw4NORY0Sqn9OtwNQqS&#10;5Ho5ff58J7v3Fz25b96a7Xm4VKr72C6nIDy1/l/8537VCvqD8SjsDXfCF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WPdHHAAAA3gAAAA8AAAAAAAAAAAAAAAAAmAIAAGRy&#10;cy9kb3ducmV2LnhtbFBLBQYAAAAABAAEAPUAAACMAwAAAAA=&#10;" path="m11,l4,r,3l,3r,8l4,11r,4l23,26r7,l30,23r4,l34,15r-4,l30,11,11,xe" fillcolor="black" stroked="f">
                        <v:path arrowok="t" o:connecttype="custom" o:connectlocs="6985,0;2540,0;2540,1905;0,1905;0,6985;2540,6985;2540,9525;14605,16510;19050,16510;19050,14605;21590,14605;21590,9525;19050,9525;19050,6985;6985,0" o:connectangles="0,0,0,0,0,0,0,0,0,0,0,0,0,0,0"/>
                      </v:shape>
                      <v:shape id="Freeform 316" o:spid="_x0000_s4351" style="position:absolute;left:927;top:21869;width:216;height:171;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2i98YA&#10;AADeAAAADwAAAGRycy9kb3ducmV2LnhtbESPQYvCMBSE78L+h/AWvMiarmLRrlEWQagnsephb4/m&#10;2XZtXkoTtf57Iwgeh5n5hpkvO1OLK7WusqzgexiBIM6trrhQcNivv6YgnEfWWFsmBXdysFx89OaY&#10;aHvjHV0zX4gAYZeggtL7JpHS5SUZdEPbEAfvZFuDPsi2kLrFW4CbWo6iKJYGKw4LJTa0Kik/Zxej&#10;wGyr47n531w0HtL9PYs2gzz9U6r/2f3+gPDU+Xf41U61gtE4nszg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2i98YAAADeAAAADwAAAAAAAAAAAAAAAACYAgAAZHJz&#10;L2Rvd25yZXYueG1sUEsFBgAAAAAEAAQA9QAAAIsDAAAAAA==&#10;" path="m11,l4,r,4l,4r,8l4,12r,4l23,27r8,l31,24r3,l34,16r-3,l31,12,11,xe" fillcolor="black" stroked="f">
                        <v:path arrowok="t" o:connecttype="custom" o:connectlocs="6985,0;2540,0;2540,2540;0,2540;0,7620;2540,7620;2540,10160;14605,17145;19685,17145;19685,15240;21590,15240;21590,10160;19685,10160;19685,7620;6985,0" o:connectangles="0,0,0,0,0,0,0,0,0,0,0,0,0,0,0"/>
                      </v:shape>
                      <v:shape id="Freeform 317" o:spid="_x0000_s4352" style="position:absolute;left:1219;top:22040;width:216;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B18UA&#10;AADeAAAADwAAAGRycy9kb3ducmV2LnhtbESPzWqDQBSF94W+w3AL2ZRkjAUpJmMIhYKuSjVdZHdx&#10;btTEuSPOxOjbdxaFLg/nj29/mE0vJhpdZ1nBdhOBIK6t7rhRcKo+1+8gnEfW2FsmBQs5OGTPT3tM&#10;tX3wN02lb0QYYZeigtb7IZXS1S0ZdBs7EAfvYkeDPsixkXrERxg3vYyjKJEGOw4PLQ700VJ9K+9G&#10;gfnqfm7DtbhrPOXVUkbFa52flVq9zMcdCE+z/w//tXOtIH5LkgAQcAIK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68HXxQAAAN4AAAAPAAAAAAAAAAAAAAAAAJgCAABkcnMv&#10;ZG93bnJldi54bWxQSwUGAAAAAAQABAD1AAAAigMAAAAA&#10;" path="m11,l4,r,4l,4r,8l4,12r,4l23,27r8,l31,23r3,l34,16r-3,l31,12,11,xe" fillcolor="black" stroked="f">
                        <v:path arrowok="t" o:connecttype="custom" o:connectlocs="6985,0;2540,0;2540,2540;0,2540;0,7620;2540,7620;2540,10160;14605,17145;19685,17145;19685,14605;21590,14605;21590,10160;19685,10160;19685,7620;6985,0" o:connectangles="0,0,0,0,0,0,0,0,0,0,0,0,0,0,0"/>
                      </v:shape>
                      <v:shape id="Freeform 318" o:spid="_x0000_s4353" style="position:absolute;left:1511;top:22237;width:216;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kTMcA&#10;AADeAAAADwAAAGRycy9kb3ducmV2LnhtbESPQWuDQBSE74X+h+UVeinNGgNSTNZQCgU9lWp66O3h&#10;vqjVfSvuJtF/3w0Echxm5htmt5/NIM40uc6ygvUqAkFcW91xo+BQfb6+gXAeWeNgmRQs5GCfPT7s&#10;MNX2wt90Ln0jAoRdigpa78dUSle3ZNCt7EgcvKOdDPogp0bqCS8BbgYZR1EiDXYcFloc6aOlui9P&#10;RoH56n768a84aTzk1VJGxUud/yr1/DS/b0F4mv09fGvnWkG8SZI1XO+EKy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nZEzHAAAA3gAAAA8AAAAAAAAAAAAAAAAAmAIAAGRy&#10;cy9kb3ducmV2LnhtbFBLBQYAAAAABAAEAPUAAACMAwAAAAA=&#10;" path="m11,l4,r,4l,4r,8l4,12r,4l23,27r8,l31,23r3,l34,16r-3,l31,12,11,xe" fillcolor="black" stroked="f">
                        <v:path arrowok="t" o:connecttype="custom" o:connectlocs="6985,0;2540,0;2540,2540;0,2540;0,7620;2540,7620;2540,10160;14605,17145;19685,17145;19685,14605;21590,14605;21590,10160;19685,10160;19685,7620;6985,0" o:connectangles="0,0,0,0,0,0,0,0,0,0,0,0,0,0,0"/>
                      </v:shape>
                      <v:shape id="Freeform 319" o:spid="_x0000_s4354" style="position:absolute;left:1803;top:22313;width:171;height:197;visibility:visible;mso-wrap-style:square;v-text-anchor:top" coordsize="2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GtBMcA&#10;AADeAAAADwAAAGRycy9kb3ducmV2LnhtbESPQWvCQBSE7wX/w/IEb82mEUIbXUUK1Xoqaj14e+6+&#10;Jmmzb0N2a+K/dwsFj8PMfMPMl4NtxIU6XztW8JSkIIi1MzWXCj4Pb4/PIHxANtg4JgVX8rBcjB7m&#10;WBjX844u+1CKCGFfoIIqhLaQ0uuKLPrEtcTR+3KdxRBlV0rTYR/htpFZmubSYs1xocKWXivSP/tf&#10;qyBv9KbWL9vsdN5dj/aj7df6e6XUZDysZiACDeEe/m+/GwXZNM8z+LsTr4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RrQTHAAAA3gAAAA8AAAAAAAAAAAAAAAAAmAIAAGRy&#10;cy9kb3ducmV2LnhtbFBLBQYAAAAABAAEAPUAAACMAwAAAAA=&#10;" path="m8,15r-4,l4,19,,19r,8l4,27r,4l15,31r,-4l19,27,27,11r,-7l23,4,23,,15,r,4l12,4,4,19r8,-4l8,15xe" fillcolor="black" stroked="f">
                        <v:path arrowok="t" o:connecttype="custom" o:connectlocs="5080,9525;2540,9525;2540,12065;0,12065;0,17145;2540,17145;2540,19685;9525,19685;9525,17145;12065,17145;17145,6985;17145,2540;14605,2540;14605,0;9525,0;9525,2540;7620,2540;2540,12065;7620,9525;5080,9525" o:connectangles="0,0,0,0,0,0,0,0,0,0,0,0,0,0,0,0,0,0,0,0"/>
                      </v:shape>
                      <v:shape id="Freeform 320" o:spid="_x0000_s4355" style="position:absolute;left:1974;top:22021;width:172;height:216;visibility:visible;mso-wrap-style:square;v-text-anchor:top" coordsize="2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KAVMYA&#10;AADeAAAADwAAAGRycy9kb3ducmV2LnhtbESPT2vCQBTE74V+h+UVeqsbDYY2uooklPZYtRSPj+xr&#10;kpp9G7Jr/nx7tyB4HGbmN8x6O5pG9NS52rKC+SwCQVxYXXOp4Pv4/vIKwnlkjY1lUjCRg+3m8WGN&#10;qbYD76k/+FIECLsUFVTet6mUrqjIoJvZljh4v7Yz6IPsSqk7HALcNHIRRYk0WHNYqLClrKLifLgY&#10;Bdn0ly8/yB+Tk8knF78ZO339KPX8NO5WIDyN/h6+tT+1gkWcJDH83wlXQG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KAVMYAAADeAAAADwAAAAAAAAAAAAAAAACYAgAAZHJz&#10;L2Rvd25yZXYueG1sUEsFBgAAAAAEAAQA9QAAAIsDAAAAAA==&#10;" path="m,23r,7l4,30r,4l11,34r,-4l15,30,27,11r,-8l23,3,23,,15,r,3l11,3,,23xe" fillcolor="black" stroked="f">
                        <v:path arrowok="t" o:connecttype="custom" o:connectlocs="0,14605;0,19050;2540,19050;2540,21590;6985,21590;6985,19050;9525,19050;17145,6985;17145,1905;14605,1905;14605,0;9525,0;9525,1905;6985,1905;0,14605" o:connectangles="0,0,0,0,0,0,0,0,0,0,0,0,0,0,0"/>
                      </v:shape>
                      <v:shape id="Freeform 321" o:spid="_x0000_s4356" style="position:absolute;left:2146;top:21704;width:171;height:241;visibility:visible;mso-wrap-style:square;v-text-anchor:top" coordsize="2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NL2sQA&#10;AADeAAAADwAAAGRycy9kb3ducmV2LnhtbESPwWrDMBBE74H+g9hCb4ncJDjFjWxKICWHXpK49621&#10;tUStlbGU2Pn7KlDocZiZN8y2mlwnrjQE61nB8yIDQdx4bblVUJ/38xcQISJr7DyTghsFqMqH2RYL&#10;7Uc+0vUUW5EgHApUYGLsCylDY8hhWPieOHnffnAYkxxaqQccE9x1cplluXRoOS0Y7GlnqPk5XZyC&#10;SPa4WZlP9xXC9M7SZh/7sVbq6XF6ewURaYr/4b/2QStYrvJ8Dfc76QrI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zS9rEAAAA3gAAAA8AAAAAAAAAAAAAAAAAmAIAAGRycy9k&#10;b3ducmV2LnhtbFBLBQYAAAAABAAEAPUAAACJAwAAAAA=&#10;" path="m,26r,8l4,34r,4l11,38r,-4l15,34,27,11r,-8l23,3,23,,15,r,3l11,3,,26xe" fillcolor="black" stroked="f">
                        <v:path arrowok="t" o:connecttype="custom" o:connectlocs="0,16510;0,21590;2540,21590;2540,24130;6985,24130;6985,21590;9525,21590;17145,6985;17145,1905;14605,1905;14605,0;9525,0;9525,1905;6985,1905;0,16510" o:connectangles="0,0,0,0,0,0,0,0,0,0,0,0,0,0,0"/>
                      </v:shape>
                      <v:shape id="Freeform 322" o:spid="_x0000_s4357" style="position:absolute;left:2317;top:21405;width:165;height:223;visibility:visible;mso-wrap-style:square;v-text-anchor:top" coordsize="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L1DckA&#10;AADeAAAADwAAAGRycy9kb3ducmV2LnhtbESPQWvCQBSE7wX/w/IEL6XZVGmQNKtorVAoIlrBHp/Z&#10;ZxKSfRuyW03/fVcoeBxm5hsmm/emERfqXGVZwXMUgyDOra64UHD4Wj9NQTiPrLGxTAp+ycF8NnjI&#10;MNX2yju67H0hAoRdigpK79tUSpeXZNBFtiUO3tl2Bn2QXSF1h9cAN40cx3EiDVYcFkps6a2kvN7/&#10;GAV1vXncWPstT6vjsf88vC+3y/NOqdGwX7yC8NT7e/i//aEVjCdJ8gK3O+EKyN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6L1DckAAADeAAAADwAAAAAAAAAAAAAAAACYAgAA&#10;ZHJzL2Rvd25yZXYueG1sUEsFBgAAAAAEAAQA9QAAAI4DAAAAAA==&#10;" path="m,23r,8l3,31r,4l11,35r,-4l15,31,26,12r,-8l23,4,23,,15,r,4l11,4,,23xe" fillcolor="black" stroked="f">
                        <v:path arrowok="t" o:connecttype="custom" o:connectlocs="0,14605;0,19685;1905,19685;1905,22225;6985,22225;6985,19685;9525,19685;16510,7620;16510,2540;14605,2540;14605,0;9525,0;9525,2540;6985,2540;0,14605" o:connectangles="0,0,0,0,0,0,0,0,0,0,0,0,0,0,0"/>
                      </v:shape>
                      <v:shape id="Freeform 323" o:spid="_x0000_s4358" style="position:absolute;left:2482;top:21113;width:172;height:223;visibility:visible;mso-wrap-style:square;v-text-anchor:top" coordsize="2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fisgA&#10;AADeAAAADwAAAGRycy9kb3ducmV2LnhtbESPT0sDMRTE74LfITzBi9jEFlK7Ni3+weKlh+720ONj&#10;87q7unlZktiu374RBI/DzPyGWa5H14sThdh5NvAwUSCIa287bgzsq/f7RxAxIVvsPZOBH4qwXl1f&#10;LbGw/sw7OpWpERnCsUADbUpDIWWsW3IYJ34gzt7RB4cpy9BIG/Cc4a6XU6W0dNhxXmhxoNeW6q/y&#10;2xnYhs18oatSHdVLtz/0d9XsTX8ac3szPj+BSDSm//Bf+8MamM601vB7J18Bubo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iR+KyAAAAN4AAAAPAAAAAAAAAAAAAAAAAJgCAABk&#10;cnMvZG93bnJldi54bWxQSwUGAAAAAAQABAD1AAAAjQMAAAAA&#10;" path="m,23r,8l4,31r,4l12,35r,-4l16,31,27,12r,-8l23,4,23,,16,r,4l12,4,,23xe" fillcolor="black" stroked="f">
                        <v:path arrowok="t" o:connecttype="custom" o:connectlocs="0,14605;0,19685;2540,19685;2540,22225;7620,22225;7620,19685;10160,19685;17145,7620;17145,2540;14605,2540;14605,0;10160,0;10160,2540;7620,2540;0,14605" o:connectangles="0,0,0,0,0,0,0,0,0,0,0,0,0,0,0"/>
                      </v:shape>
                      <v:shape id="Freeform 324" o:spid="_x0000_s4359" style="position:absolute;left:2317;top:20942;width:216;height:171;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JZo8YA&#10;AADeAAAADwAAAGRycy9kb3ducmV2LnhtbESPQYvCMBSE74L/ITxhL6KpLlSpRlkWhHpabPXg7dG8&#10;bbs2L6WJWv/9RhA8DjPzDbPe9qYRN+pcbVnBbBqBIC6srrlUcMx3kyUI55E1NpZJwYMcbDfDwRoT&#10;be98oFvmSxEg7BJUUHnfJlK6oiKDbmpb4uD92s6gD7Irpe7wHuCmkfMoiqXBmsNChS19V1RcsqtR&#10;YH7q06X92181HtP8kUX7cZGelfoY9V8rEJ56/w6/2qlWMP+M4wU874Qr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JZo8YAAADeAAAADwAAAAAAAAAAAAAAAACYAgAAZHJz&#10;L2Rvd25yZXYueG1sUEsFBgAAAAAEAAQA9QAAAIsDAAAAAA==&#10;" path="m23,27r7,l30,23r4,l34,16r-4,l30,12,11,,3,r,4l,4r,8l3,12r,4l23,27xe" fillcolor="black" stroked="f">
                        <v:path arrowok="t" o:connecttype="custom" o:connectlocs="14605,17145;19050,17145;19050,14605;21590,14605;21590,10160;19050,10160;19050,7620;6985,0;1905,0;1905,2540;0,2540;0,7620;1905,7620;1905,10160;14605,17145" o:connectangles="0,0,0,0,0,0,0,0,0,0,0,0,0,0,0"/>
                      </v:shape>
                      <v:shape id="Freeform 325" o:spid="_x0000_s4360" style="position:absolute;left:2025;top:20770;width:216;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3N0cQA&#10;AADeAAAADwAAAGRycy9kb3ducmV2LnhtbERPTWuDQBC9F/oflinkUpI1FqSYrCEUCnoq1fSQ2+BO&#10;1MSdFXdj9N93D4UeH+97f5hNLyYaXWdZwXYTgSCure64UXCqPtfvIJxH1thbJgULOThkz097TLV9&#10;8DdNpW9ECGGXooLW+yGV0tUtGXQbOxAH7mJHgz7AsZF6xEcIN72MoyiRBjsODS0O9NFSfSvvRoH5&#10;6n5uw7W4azzl1VJGxWudn5VavczHHQhPs/8X/7lzrSB+S5KwN9wJV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dzdHEAAAA3gAAAA8AAAAAAAAAAAAAAAAAmAIAAGRycy9k&#10;b3ducmV2LnhtbFBLBQYAAAAABAAEAPUAAACJAwAAAAA=&#10;" path="m23,27r7,l30,23r4,l34,16r-4,l30,12,11,,3,r,4l,4r,8l3,12r,4l23,27xe" fillcolor="black" stroked="f">
                        <v:path arrowok="t" o:connecttype="custom" o:connectlocs="14605,17145;19050,17145;19050,14605;21590,14605;21590,10160;19050,10160;19050,7620;6985,0;1905,0;1905,2540;0,2540;0,7620;1905,7620;1905,10160;14605,17145" o:connectangles="0,0,0,0,0,0,0,0,0,0,0,0,0,0,0"/>
                      </v:shape>
                      <v:shape id="Freeform 326" o:spid="_x0000_s4361" style="position:absolute;left:1708;top:20599;width:241;height:171;visibility:visible;mso-wrap-style:square;v-text-anchor:top" coordsize="3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IYsUA&#10;AADeAAAADwAAAGRycy9kb3ducmV2LnhtbESP32rCMBTG7we+QzjC7mZqlVI7o4gwN3chWPcAh+as&#10;DWtOSpPZ+vaLIOzy4/vz41tvR9uKK/XeOFYwnyUgiCunDdcKvi5vLzkIH5A1to5JwY08bDeTpzUW&#10;2g18pmsZahFH2BeooAmhK6T0VUMW/cx1xNH7dr3FEGVfS93jEMdtK9MkyaRFw5HQYEf7hqqf8tdG&#10;yLK87NpjPdC78Yc0zz9vJ4NKPU/H3SuIQGP4Dz/aH1pBusiyFdzvxCs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hixQAAAN4AAAAPAAAAAAAAAAAAAAAAAJgCAABkcnMv&#10;ZG93bnJldi54bWxQSwUGAAAAAAQABAD1AAAAigMAAAAA&#10;" path="m27,27r7,l34,23r4,l38,16r-4,l34,12,11,,3,r,4l,4r,8l3,12r,4l27,27xe" fillcolor="black" stroked="f">
                        <v:path arrowok="t" o:connecttype="custom" o:connectlocs="17145,17145;21590,17145;21590,14605;24130,14605;24130,10160;21590,10160;21590,7620;6985,0;1905,0;1905,2540;0,2540;0,7620;1905,7620;1905,10160;17145,17145" o:connectangles="0,0,0,0,0,0,0,0,0,0,0,0,0,0,0"/>
                      </v:shape>
                      <v:shape id="Freeform 327" o:spid="_x0000_s4362" style="position:absolute;left:1416;top:20427;width:215;height:172;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JXCsYA&#10;AADeAAAADwAAAGRycy9kb3ducmV2LnhtbESPy2rDMBBF94X+g5hCN6WR40BS3CihBAr2qtROFtkN&#10;1tR2Y42MJb/+vloEurzcF2d/nE0rRupdY1nBehWBIC6tbrhScC4+X99AOI+ssbVMChZycDw8Puwx&#10;0XbibxpzX4kwwi5BBbX3XSKlK2sy6Fa2Iw7ej+0N+iD7SuoepzBuWhlH0VYabDg81NjRqabylg9G&#10;gflqLrfuNxs0ntNiyaPspUyvSj0/zR/vIDzN/j98b6daQbzZ7gJAwAkoIA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JXCsYAAADeAAAADwAAAAAAAAAAAAAAAACYAgAAZHJz&#10;L2Rvd25yZXYueG1sUEsFBgAAAAAEAAQA9QAAAIsDAAAAAA==&#10;" path="m23,27r7,l30,23r4,l34,16r-4,l30,12,11,,3,r,4l,4r,8l3,12r,4l23,27xe" fillcolor="black" stroked="f">
                        <v:path arrowok="t" o:connecttype="custom" o:connectlocs="14605,17145;19050,17145;19050,14605;21590,14605;21590,10160;19050,10160;19050,7620;6985,0;1905,0;1905,2540;0,2540;0,7620;1905,7620;1905,10160;14605,17145" o:connectangles="0,0,0,0,0,0,0,0,0,0,0,0,0,0,0"/>
                      </v:shape>
                      <v:shape id="Freeform 328" o:spid="_x0000_s4363" style="position:absolute;left:1123;top:20256;width:216;height:171;visibility:visible;mso-wrap-style:square;v-text-anchor:top" coordsize="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7ykccA&#10;AADeAAAADwAAAGRycy9kb3ducmV2LnhtbESPT2vCQBTE7wW/w/KEXoputKASXUUEITmVRnvo7ZF9&#10;JtHs25Bd8+fbdwuFHoeZ+Q2zOwymFh21rrKsYDGPQBDnVldcKLhezrMNCOeRNdaWScFIDg77ycsO&#10;Y217/qQu84UIEHYxKii9b2IpXV6SQTe3DXHwbrY16INsC6lb7APc1HIZRStpsOKwUGJDp5LyR/Y0&#10;CsxH9fVo7ulT4zW5jFmUvuXJt1Kv0+G4BeFp8P/hv3aiFSzfV+sF/N4JV0D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8pHHAAAA3gAAAA8AAAAAAAAAAAAAAAAAmAIAAGRy&#10;cy9kb3ducmV2LnhtbFBLBQYAAAAABAAEAPUAAACMAwAAAAA=&#10;" path="m23,27r7,l30,24r4,l34,16r-4,l30,12,11,,3,r,4l,4r,8l3,12r,4l23,27xe" fillcolor="black" stroked="f">
                        <v:path arrowok="t" o:connecttype="custom" o:connectlocs="14605,17145;19050,17145;19050,15240;21590,15240;21590,10160;19050,10160;19050,7620;6985,0;1905,0;1905,2540;0,2540;0,7620;1905,7620;1905,10160;14605,17145" o:connectangles="0,0,0,0,0,0,0,0,0,0,0,0,0,0,0"/>
                      </v:shape>
                      <v:shape id="Freeform 329" o:spid="_x0000_s4364" style="position:absolute;left:825;top:20091;width:222;height:165;visibility:visible;mso-wrap-style:square;v-text-anchor:top" coordsize="3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QDSsgA&#10;AADeAAAADwAAAGRycy9kb3ducmV2LnhtbESPQUvDQBSE74X+h+UVvLUbIzYauy2lYPBgD40KHh/Z&#10;Z7I1+zbNrmn8965Q6HGYmW+Y1Wa0rRio98axgttFAoK4ctpwreD97Xn+AMIHZI2tY1LwSx426+lk&#10;hbl2Zz7QUIZaRAj7HBU0IXS5lL5qyKJfuI44el+utxii7GupezxHuG1lmiRLadFwXGiwo11D1Xf5&#10;YxWYU+GG7PWzuD+O5f6YbIuPR5MqdTMbt08gAo3hGr60X7SC9G6ZpfB/J14Buf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1ANKyAAAAN4AAAAPAAAAAAAAAAAAAAAAAJgCAABk&#10;cnMvZG93bnJldi54bWxQSwUGAAAAAAQABAD1AAAAjQMAAAAA&#10;" path="m24,26r7,l31,23r4,l35,15r-4,l31,11,12,,4,r,3l,3r,8l4,11r,4l24,26xe" fillcolor="black" stroked="f">
                        <v:path arrowok="t" o:connecttype="custom" o:connectlocs="15240,16510;19685,16510;19685,14605;22225,14605;22225,9525;19685,9525;19685,6985;7620,0;2540,0;2540,1905;0,1905;0,6985;2540,6985;2540,9525;15240,16510" o:connectangles="0,0,0,0,0,0,0,0,0,0,0,0,0,0,0"/>
                      </v:shape>
                      <v:shape id="Freeform 330" o:spid="_x0000_s4365" style="position:absolute;left:850;top:19919;width:223;height:172;visibility:visible;mso-wrap-style:square;v-text-anchor:top" coordsize="3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e8BscA&#10;AADeAAAADwAAAGRycy9kb3ducmV2LnhtbESP0WrCQBRE3wX/YblC33RTBVuiq6hQsNQWTPyAS/a6&#10;ic3eDdmtJv16t1DwcZiZM8xy3dlaXKn1lWMFz5MEBHHhdMVGwSl/G7+C8AFZY+2YFPTkYb0aDpaY&#10;anfjI12zYESEsE9RQRlCk0rpi5Is+olriKN3dq3FEGVrpG7xFuG2ltMkmUuLFceFEhvalVR8Zz9W&#10;wb7fvNuPr2PuzMUdtnmefZrfXqmnUbdZgAjUhUf4v73XCqaz+csM/u7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XvAbHAAAA3gAAAA8AAAAAAAAAAAAAAAAAmAIAAGRy&#10;cy9kb3ducmV2LnhtbFBLBQYAAAAABAAEAPUAAACMAwAAAAA=&#10;" path="m4,11r,4l,15r,8l4,23r,4l12,27,31,15r,-4l35,11r,-8l31,3,31,,23,,4,11xe" fillcolor="black" stroked="f">
                        <v:path arrowok="t" o:connecttype="custom" o:connectlocs="2540,6985;2540,9525;0,9525;0,14605;2540,14605;2540,17145;7620,17145;19685,9525;19685,6985;22225,6985;22225,1905;19685,1905;19685,0;14605,0;2540,6985" o:connectangles="0,0,0,0,0,0,0,0,0,0,0,0,0,0,0"/>
                      </v:shape>
                      <v:shape id="Freeform 331" o:spid="_x0000_s4366" style="position:absolute;left:1143;top:19767;width:247;height:172;visibility:visible;mso-wrap-style:square;v-text-anchor:top" coordsize="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ROVsUA&#10;AADeAAAADwAAAGRycy9kb3ducmV2LnhtbESPzYoCMRCE78K+Q+gFL6IZ/2U0yiIKe/CiuxdvzaRN&#10;BiedYZLV8e3NguCxqKqvqNWmdZW4URNKzwqGgwwEceF1yUbB78++vwARIrLGyjMpeFCAzfqjs8Jc&#10;+zsf6XaKRiQIhxwV2BjrXMpQWHIYBr4mTt7FNw5jko2RusF7grtKjrJsJh2WnBYs1rS1VFxPf07B&#10;7mza3sGbcebk/DK0vVBMJwulup/t1xJEpDa+w6/2t1YwGs/mE/i/k6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hE5WxQAAAN4AAAAPAAAAAAAAAAAAAAAAAJgCAABkcnMv&#10;ZG93bnJldi54bWxQSwUGAAAAAAQABAD1AAAAigMAAAAA&#10;" path="m4,12r,4l,16r,8l4,24r,3l12,27,35,16r,-4l39,12r,-8l35,4,35,,27,,4,12xe" fillcolor="black" stroked="f">
                        <v:path arrowok="t" o:connecttype="custom" o:connectlocs="2540,7620;2540,10160;0,10160;0,15240;2540,15240;2540,17145;7620,17145;22225,10160;22225,7620;24765,7620;24765,2540;22225,2540;22225,0;17145,0;2540,7620" o:connectangles="0,0,0,0,0,0,0,0,0,0,0,0,0,0,0"/>
                      </v:shape>
                      <v:shape id="Freeform 332" o:spid="_x0000_s4367" style="position:absolute;left:1485;top:19697;width:242;height:121;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q9F8cA&#10;AADeAAAADwAAAGRycy9kb3ducmV2LnhtbESPzW7CMBCE75X6DtZW4lacAgGUYlCFoKKFCz8PsMTb&#10;JG28jmyXhLfHSJV6HM3MN5rZojO1uJDzlWUFL/0EBHFudcWFgtNx/TwF4QOyxtoyKbiSh8X88WGG&#10;mbYt7+lyCIWIEPYZKihDaDIpfV6SQd+3DXH0vqwzGKJ0hdQO2wg3tRwkyVgarDgulNjQsqT85/Br&#10;FOx2lK7cd47b7pRe1x8tjt7Pn0r1nrq3VxCBuvAf/mtvtILBcDxJ4X4nXg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6vRfHAAAA3gAAAA8AAAAAAAAAAAAAAAAAmAIAAGRy&#10;cy9kb3ducmV2LnhtbFBLBQYAAAAABAAEAPUAAACMAwAAAAA=&#10;" path="m8,4l4,4r,4l,8r,7l4,15r,4l12,19,31,15r4,l38,11r,-7l35,,31,,12,4,8,4xe" fillcolor="black" stroked="f">
                        <v:path arrowok="t" o:connecttype="custom" o:connectlocs="5080,2540;2540,2540;2540,5080;0,5080;0,9525;2540,9525;2540,12065;7620,12065;19685,9525;22225,9525;24130,6985;24130,2540;22225,0;19685,0;7620,2540;5080,2540" o:connectangles="0,0,0,0,0,0,0,0,0,0,0,0,0,0,0,0"/>
                      </v:shape>
                      <v:shape id="Freeform 333" o:spid="_x0000_s4368" style="position:absolute;left:1828;top:19672;width:242;height:120;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jYMcA&#10;AADeAAAADwAAAGRycy9kb3ducmV2LnhtbESPzW7CMBCE75X6DtZW4lacQgkoxaAKQdUCF34eYIm3&#10;Sdp4HdkuCW+PkSpxHM3MN5rpvDO1OJPzlWUFL/0EBHFudcWFguNh9TwB4QOyxtoyKbiQh/ns8WGK&#10;mbYt7+i8D4WIEPYZKihDaDIpfV6SQd+3DXH0vq0zGKJ0hdQO2wg3tRwkSSoNVhwXSmxoUVL+u/8z&#10;CrZbGi3dT46b7ji6rL5afP04rZXqPXXvbyACdeEe/m9/agWDYTpO4XYnX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oI2DHAAAA3gAAAA8AAAAAAAAAAAAAAAAAmAIAAGRy&#10;cy9kb3ducmV2LnhtbFBLBQYAAAAABAAEAPUAAACMAwAAAAA=&#10;" path="m8,l4,,,4r,8l4,15r4,l31,19r3,l38,15r,-7l34,4r-3,l8,xe" fillcolor="black" stroked="f">
                        <v:path arrowok="t" o:connecttype="custom" o:connectlocs="5080,0;2540,0;0,2540;0,7620;2540,9525;5080,9525;19685,12065;21590,12065;24130,9525;24130,5080;21590,2540;19685,2540;5080,0" o:connectangles="0,0,0,0,0,0,0,0,0,0,0,0,0"/>
                      </v:shape>
                      <v:shape id="Freeform 334" o:spid="_x0000_s4369" style="position:absolute;left:2171;top:19697;width:242;height:121;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SG+8cA&#10;AADeAAAADwAAAGRycy9kb3ducmV2LnhtbESPzW7CMBCE75V4B2uRuBUHKD9KMahCUJWfSykPsMTb&#10;JDReR7ZLwtvXlZA4jmbmG8182ZpKXMn50rKCQT8BQZxZXXKu4PS1eZ6B8AFZY2WZFNzIw3LReZpj&#10;qm3Dn3Q9hlxECPsUFRQh1KmUPivIoO/bmjh639YZDFG6XGqHTYSbSg6TZCINlhwXCqxpVVD2c/w1&#10;Cg4HGq/dJcN9exrfNtsGX97PO6V63fbtFUSgNjzC9/aHVjAcTaZT+L8Tr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khvvHAAAA3gAAAA8AAAAAAAAAAAAAAAAAmAIAAGRy&#10;cy9kb3ducmV2LnhtbFBLBQYAAAAABAAEAPUAAACMAwAAAAA=&#10;" path="m7,l3,,,4r,7l3,15r4,l26,19r8,l34,15r4,l38,8r-4,l34,4r-4,l26,4,7,xe" fillcolor="black" stroked="f">
                        <v:path arrowok="t" o:connecttype="custom" o:connectlocs="4445,0;1905,0;0,2540;0,6985;1905,9525;4445,9525;16510,12065;21590,12065;21590,9525;24130,9525;24130,5080;21590,5080;21590,2540;19050,2540;16510,2540;4445,0" o:connectangles="0,0,0,0,0,0,0,0,0,0,0,0,0,0,0,0"/>
                      </v:shape>
                      <v:shape id="Freeform 335" o:spid="_x0000_s4370" style="position:absolute;left:2482;top:19792;width:248;height:147;visibility:visible;mso-wrap-style:square;v-text-anchor:top" coordsize="3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H2l8YA&#10;AADeAAAADwAAAGRycy9kb3ducmV2LnhtbERPTWvCQBC9C/6HZYRepG60aGt0FasIXjyYloq3ITsm&#10;wexszK4x+uu7h0KPj/c9X7amFA3VrrCsYDiIQBCnVhecKfj+2r5+gHAeWWNpmRQ8yMFy0e3MMdb2&#10;zgdqEp+JEMIuRgW591UspUtzMugGtiIO3NnWBn2AdSZ1jfcQbko5iqKJNFhwaMixonVO6SW5GQXP&#10;ze5mmuan316dOWafp+lhNd4r9dJrVzMQnlr/L/5z77SC0dvkPewNd8IV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H2l8YAAADeAAAADwAAAAAAAAAAAAAAAACYAgAAZHJz&#10;L2Rvd25yZXYueG1sUEsFBgAAAAAEAAQA9QAAAIsDAAAAAA==&#10;" path="m12,l4,r,4l,4r,8l4,12r,4l27,23r8,l35,20r4,l39,12r-4,l35,8,12,xe" fillcolor="black" stroked="f">
                        <v:path arrowok="t" o:connecttype="custom" o:connectlocs="7620,0;2540,0;2540,2540;0,2540;0,7620;2540,7620;2540,10160;17145,14605;22225,14605;22225,12700;24765,12700;24765,7620;22225,7620;22225,5080;7620,0" o:connectangles="0,0,0,0,0,0,0,0,0,0,0,0,0,0,0"/>
                      </v:shape>
                      <v:shape id="Freeform 336" o:spid="_x0000_s4371" style="position:absolute;left:2800;top:19939;width:222;height:171;visibility:visible;mso-wrap-style:square;v-text-anchor:top" coordsize="3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L7McA&#10;AADeAAAADwAAAGRycy9kb3ducmV2LnhtbESP0WrCQBRE3wv+w3ILvtVNFWyNrqKCoLQWTPyAS/a6&#10;SZu9G7KrJv36bqHQx2FmzjCLVWdrcaPWV44VPI8SEMSF0xUbBed89/QKwgdkjbVjUtCTh9Vy8LDA&#10;VLs7n+iWBSMihH2KCsoQmlRKX5Rk0Y9cQxy9i2sthihbI3WL9wi3tRwnyVRarDgulNjQtqTiK7ta&#10;Bft+fbBvH6fcmU/3vsnz7Gi+e6WGj916DiJQF/7Df+29VjCeTF9m8HsnX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6/i+zHAAAA3gAAAA8AAAAAAAAAAAAAAAAAmAIAAGRy&#10;cy9kb3ducmV2LnhtbFBLBQYAAAAABAAEAPUAAACMAwAAAAA=&#10;" path="m12,l4,r,4l,4r,8l4,12r,4l23,27r8,l31,24r4,l35,16r-4,l31,12,12,xe" fillcolor="black" stroked="f">
                        <v:path arrowok="t" o:connecttype="custom" o:connectlocs="7620,0;2540,0;2540,2540;0,2540;0,7620;2540,7620;2540,10160;14605,17145;19685,17145;19685,15240;22225,15240;22225,10160;19685,10160;19685,7620;7620,0" o:connectangles="0,0,0,0,0,0,0,0,0,0,0,0,0,0,0"/>
                      </v:shape>
                      <v:shape id="Freeform 337" o:spid="_x0000_s4372" style="position:absolute;left:3092;top:20135;width:197;height:197;visibility:visible;mso-wrap-style:square;v-text-anchor:top" coordsize="3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jSpcYA&#10;AADeAAAADwAAAGRycy9kb3ducmV2LnhtbESPzYrCMBSF9wO+Q7iCm0FTlanSMYoIUgfdqMPA7C7N&#10;tS02NyWJWt9+shBmeTh/fItVZxpxJ+drywrGowQEcWF1zaWC7/N2OAfhA7LGxjIpeJKH1bL3tsBM&#10;2wcf6X4KpYgj7DNUUIXQZlL6oiKDfmRb4uhdrDMYonSl1A4fcdw0cpIkqTRYc3yosKVNRcX1dDMK&#10;3kOe7w95Ost/zLO5/LYfbjb9UmrQ79afIAJ14T/8au+0gsk0nUeAiBNR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jSpcYAAADeAAAADwAAAAAAAAAAAAAAAACYAgAAZHJz&#10;L2Rvd25yZXYueG1sUEsFBgAAAAAEAAQA9QAAAIsDAAAAAA==&#10;" path="m12,4l12,,4,r,4l,4r,8l4,12,20,27r,4l27,31r,-4l31,27r,-8l27,19,12,4xe" fillcolor="black" stroked="f">
                        <v:path arrowok="t" o:connecttype="custom" o:connectlocs="7620,2540;7620,0;2540,0;2540,2540;0,2540;0,7620;2540,7620;12700,17145;12700,19685;17145,19685;17145,17145;19685,17145;19685,12065;17145,12065;7620,2540" o:connectangles="0,0,0,0,0,0,0,0,0,0,0,0,0,0,0"/>
                      </v:shape>
                      <v:shape id="Freeform 338" o:spid="_x0000_s4373" style="position:absolute;left:3314;top:20383;width:197;height:216;visibility:visible;mso-wrap-style:square;v-text-anchor:top" coordsize="3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oiY8kA&#10;AADeAAAADwAAAGRycy9kb3ducmV2LnhtbESPT2vCQBTE70K/w/IKvenGlGqMrlJabL0o+IfS4yP7&#10;zIZm34bsGtN++m6h4HGYmd8wi1Vva9FR6yvHCsajBARx4XTFpYLTcT3MQPiArLF2TAq+ycNqeTdY&#10;YK7dlffUHUIpIoR9jgpMCE0upS8MWfQj1xBH7+xaiyHKtpS6xWuE21qmSTKRFiuOCwYbejFUfB0u&#10;VsFPut9tnzaXz/dZt55mb4ltXs2HUg/3/fMcRKA+3ML/7Y1WkD5OsjH83YlX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moiY8kAAADeAAAADwAAAAAAAAAAAAAAAACYAgAA&#10;ZHJzL2Rvd25yZXYueG1sUEsFBgAAAAAEAAQA9QAAAI4DAAAAAA==&#10;" path="m11,4l11,,4,r,4l,4r,7l4,11r7,8l8,19r7,11l19,34r8,l31,30r,-7l23,11r-4,l11,4xe" fillcolor="black" stroked="f">
                        <v:path arrowok="t" o:connecttype="custom" o:connectlocs="6985,2540;6985,0;2540,0;2540,2540;0,2540;0,6985;2540,6985;6985,12065;5080,12065;9525,19050;12065,21590;17145,21590;19685,19050;19685,14605;14605,6985;12065,6985;6985,2540" o:connectangles="0,0,0,0,0,0,0,0,0,0,0,0,0,0,0,0,0"/>
                      </v:shape>
                      <v:shape id="Freeform 339" o:spid="_x0000_s4374" style="position:absolute;left:3511;top:20650;width:172;height:247;visibility:visible;mso-wrap-style:square;v-text-anchor:top" coordsize="2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GuH8QA&#10;AADeAAAADwAAAGRycy9kb3ducmV2LnhtbESPQWsCMRSE7wX/Q3iCt5q4gpXVKCIV26Nu6fm5eWZX&#10;Ny/LJtX13zcFocdhZr5hluveNeJGXag9a5iMFQji0puarYavYvc6BxEissHGM2l4UID1avCyxNz4&#10;Ox/odoxWJAiHHDVUMba5lKGsyGEY+5Y4eWffOYxJdlaaDu8J7hqZKTWTDmtOCxW2tK2ovB5/nIaC&#10;1Gf9/a52arovPL9dbDw9rNajYb9ZgIjUx//ws/1hNGTT2TyDvzvpCs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xrh/EAAAA3gAAAA8AAAAAAAAAAAAAAAAAmAIAAGRycy9k&#10;b3ducmV2LnhtbFBLBQYAAAAABAAEAPUAAACJAwAAAAA=&#10;" path="m15,4r-4,l11,,3,r,4l,4r,8l11,35r4,l15,39r8,l23,35r4,l27,27,15,4xe" fillcolor="black" stroked="f">
                        <v:path arrowok="t" o:connecttype="custom" o:connectlocs="9525,2540;6985,2540;6985,0;1905,0;1905,2540;0,2540;0,7620;6985,22225;9525,22225;9525,24765;14605,24765;14605,22225;17145,22225;17145,17145;9525,2540" o:connectangles="0,0,0,0,0,0,0,0,0,0,0,0,0,0,0"/>
                      </v:shape>
                      <v:shape id="Freeform 340" o:spid="_x0000_s4375" style="position:absolute;left:3632;top:20967;width:146;height:248;visibility:visible;mso-wrap-style:square;v-text-anchor:top" coordsize="2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Un9cYA&#10;AADeAAAADwAAAGRycy9kb3ducmV2LnhtbESPwWrDMBBE74X8g9hAb42cGILrRgkhYJpLKHX7AVtr&#10;a5lYKyOpttOvrwqFHoeZecPsDrPtxUg+dI4VrFcZCOLG6Y5bBe9v1UMBIkRkjb1jUnCjAIf94m6H&#10;pXYTv9JYx1YkCIcSFZgYh1LK0BiyGFZuIE7ep/MWY5K+ldrjlOC2l5ss20qLHacFgwOdDDXX+ssq&#10;+J6e61H7Ij/fXkx3qT5icakelbpfzscnEJHm+B/+a5+1gk2+LXL4vZOu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Un9cYAAADeAAAADwAAAAAAAAAAAAAAAACYAgAAZHJz&#10;L2Rvd25yZXYueG1sUEsFBgAAAAAEAAQA9QAAAIsDAAAAAA==&#10;" path="m15,4l11,,4,,,4r,8l8,31r,-4l8,35r3,l11,39r8,l19,35r4,l23,31r,-4l23,23,15,4xe" fillcolor="black" stroked="f">
                        <v:path arrowok="t" o:connecttype="custom" o:connectlocs="9525,2540;6985,0;2540,0;0,2540;0,7620;5080,19685;5080,17145;5080,22225;6985,22225;6985,24765;12065,24765;12065,22225;14605,22225;14605,19685;14605,17145;14605,14605;9525,2540" o:connectangles="0,0,0,0,0,0,0,0,0,0,0,0,0,0,0,0,0"/>
                      </v:shape>
                      <v:shape id="Freeform 341" o:spid="_x0000_s4376" style="position:absolute;left:3727;top:21310;width:121;height:241;visibility:visible;mso-wrap-style:square;v-text-anchor:top" coordsize="1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zqsQA&#10;AADeAAAADwAAAGRycy9kb3ducmV2LnhtbESPQYvCMBSE74L/ITzBm6a64pZqFFkQFvYg1gWvz+bZ&#10;FpuXkmRt/fcbQfA4zMw3zHrbm0bcyfnasoLZNAFBXFhdc6ng97SfpCB8QNbYWCYFD/Kw3QwHa8y0&#10;7fhI9zyUIkLYZ6igCqHNpPRFRQb91LbE0btaZzBE6UqpHXYRbho5T5KlNFhzXKiwpa+Kilv+ZxQc&#10;fs621E3eEbbXW/D7i959OqXGo363AhGoD+/wq/2tFcw/lukCnnfiF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1M6rEAAAA3gAAAA8AAAAAAAAAAAAAAAAAmAIAAGRycy9k&#10;b3ducmV2LnhtbFBLBQYAAAAABAAEAPUAAACJAwAAAAA=&#10;" path="m16,8r,-4l12,,4,,,4,,8,4,27r,8l8,35r,3l16,38r,-3l19,35r,-4l19,27,16,8xe" fillcolor="black" stroked="f">
                        <v:path arrowok="t" o:connecttype="custom" o:connectlocs="10160,5080;10160,2540;7620,0;2540,0;0,2540;0,5080;2540,17145;2540,22225;5080,22225;5080,24130;10160,24130;10160,22225;12065,22225;12065,19685;12065,17145;10160,5080" o:connectangles="0,0,0,0,0,0,0,0,0,0,0,0,0,0,0,0"/>
                      </v:shape>
                      <v:shape id="Freeform 342" o:spid="_x0000_s4377" style="position:absolute;left:3752;top:21653;width:96;height:241;visibility:visible;mso-wrap-style:square;v-text-anchor:top" coordsize="1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MDcYA&#10;AADeAAAADwAAAGRycy9kb3ducmV2LnhtbESPQWsCMRSE74L/ITyhF6lZFcVujWILhV7Vlfb4unnd&#10;hG5e1k2q6783guBxmJlvmOW6c7U4URusZwXjUQaCuPTacqWg2H88L0CEiKyx9kwKLhRgver3lphr&#10;f+YtnXaxEgnCIUcFJsYmlzKUhhyGkW+Ik/frW4cxybaSusVzgrtaTrJsLh1aTgsGG3o3VP7t/p2C&#10;r9nlYOzbz3fhimjL4Qvui+NRqadBt3kFEamLj/C9/akVTKbzxQxud9IV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0MDcYAAADeAAAADwAAAAAAAAAAAAAAAACYAgAAZHJz&#10;L2Rvd25yZXYueG1sUEsFBgAAAAAEAAQA9QAAAIsDAAAAAA==&#10;" path="m15,8r,-4l12,4,12,,4,r,4l,4,,34r4,l4,38r8,l12,34r3,l15,31,15,8xe" fillcolor="black" stroked="f">
                        <v:path arrowok="t" o:connecttype="custom" o:connectlocs="9525,5080;9525,2540;7620,2540;7620,0;2540,0;2540,2540;0,2540;0,21590;2540,21590;2540,24130;7620,24130;7620,21590;9525,21590;9525,19685;9525,5080" o:connectangles="0,0,0,0,0,0,0,0,0,0,0,0,0,0,0"/>
                      </v:shape>
                      <v:shape id="Freeform 343" o:spid="_x0000_s4378" style="position:absolute;left:3657;top:21996;width:146;height:241;visibility:visible;mso-wrap-style:square;v-text-anchor:top" coordsize="2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G4sUA&#10;AADeAAAADwAAAGRycy9kb3ducmV2LnhtbESPQWvCQBSE70L/w/IKvelGa4NGVwmlBa/VHtLbY/eZ&#10;RLNvw+7WpP++KxR6HGbmG2a7H20nbuRD61jBfJaBINbOtFwr+Dy9T1cgQkQ22DkmBT8UYL97mGyx&#10;MG7gD7odYy0ShEOBCpoY+0LKoBuyGGauJ07e2XmLMUlfS+NxSHDbyUWW5dJiy2mhwZ5eG9LX47dV&#10;4C5yKPs3jV/Lda4PY1n56qVS6ulxLDcgIo3xP/zXPhgFi+d8lcP9Tro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j4bixQAAAN4AAAAPAAAAAAAAAAAAAAAAAJgCAABkcnMv&#10;ZG93bnJldi54bWxQSwUGAAAAAAQABAD1AAAAigMAAAAA&#10;" path="m23,11r,-7l19,4,19,,11,r,4l7,4,,27r,7l4,34r,4l11,38r,-4l15,34,23,11xe" fillcolor="black" stroked="f">
                        <v:path arrowok="t" o:connecttype="custom" o:connectlocs="14605,6985;14605,2540;12065,2540;12065,0;6985,0;6985,2540;4445,2540;0,17145;0,21590;2540,21590;2540,24130;6985,24130;6985,21590;9525,21590;14605,6985" o:connectangles="0,0,0,0,0,0,0,0,0,0,0,0,0,0,0"/>
                      </v:shape>
                      <v:shape id="Freeform 344" o:spid="_x0000_s4379" style="position:absolute;left:3530;top:22313;width:172;height:216;visibility:visible;mso-wrap-style:square;v-text-anchor:top" coordsize="2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VgrcYA&#10;AADeAAAADwAAAGRycy9kb3ducmV2LnhtbESPQWvCQBSE7wX/w/KE3urGhKYaXUNRpB6rltLjI/ua&#10;pGbfhuwak3/vFgo9DjPzDbPOB9OInjpXW1Ywn0UgiAuray4VfJz3TwsQziNrbCyTgpEc5JvJwxoz&#10;bW98pP7kSxEg7DJUUHnfZlK6oiKDbmZb4uB9286gD7Irpe7wFuCmkXEUpdJgzWGhwpa2FRWX09Uo&#10;2I4/u+c38uf0y+xGlyyNHd8/lXqcDq8rEJ4G/x/+ax+0gjhJFy/weydcAb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VgrcYAAADeAAAADwAAAAAAAAAAAAAAAACYAgAAZHJz&#10;L2Rvd25yZXYueG1sUEsFBgAAAAAEAAQA9QAAAIsDAAAAAA==&#10;" path="m27,11r,-7l24,4,24,,16,r,4l12,4,,23r,8l4,31r,3l12,34r,-3l16,31,27,11xe" fillcolor="black" stroked="f">
                        <v:path arrowok="t" o:connecttype="custom" o:connectlocs="17145,6985;17145,2540;15240,2540;15240,0;10160,0;10160,2540;7620,2540;0,14605;0,19685;2540,19685;2540,21590;7620,21590;7620,19685;10160,19685;17145,6985" o:connectangles="0,0,0,0,0,0,0,0,0,0,0,0,0,0,0"/>
                      </v:shape>
                      <v:shape id="Freeform 345" o:spid="_x0000_s4380" style="position:absolute;left:3365;top:22606;width:165;height:222;visibility:visible;mso-wrap-style:square;v-text-anchor:top" coordsize="2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8acQA&#10;AADeAAAADwAAAGRycy9kb3ducmV2LnhtbERPy4rCMBTdC/5DuIIb0VQHRKpRfA0MiIgP0OW1ubal&#10;zU1pMlr/frIYcHk479miMaV4Uu1yywqGgwgEcWJ1zqmCy/m7PwHhPLLG0jIpeJODxbzdmmGs7YuP&#10;9Dz5VIQQdjEqyLyvYildkpFBN7AVceAetjboA6xTqWt8hXBTylEUjaXBnENDhhWtM0qK069RUBT7&#10;3t7am7xvrtdmd9muDqvHUalup1lOQXhq/Ef87/7RCkZf40nYG+6EK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vvGnEAAAA3gAAAA8AAAAAAAAAAAAAAAAAmAIAAGRycy9k&#10;b3ducmV2LnhtbFBLBQYAAAAABAAEAPUAAACJAwAAAAA=&#10;" path="m26,11r,-7l23,4,23,,15,r,4l11,4,,23r,8l3,31r,4l11,35r,-4l15,31,26,11xe" fillcolor="black" stroked="f">
                        <v:path arrowok="t" o:connecttype="custom" o:connectlocs="16510,6985;16510,2540;14605,2540;14605,0;9525,0;9525,2540;6985,2540;0,14605;0,19685;1905,19685;1905,22225;6985,22225;6985,19685;9525,19685;16510,6985" o:connectangles="0,0,0,0,0,0,0,0,0,0,0,0,0,0,0"/>
                      </v:shape>
                      <v:shape id="Freeform 346" o:spid="_x0000_s4381" style="position:absolute;left:3117;top:22872;width:223;height:197;visibility:visible;mso-wrap-style:square;v-text-anchor:top" coordsize="3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YEUcQA&#10;AADeAAAADwAAAGRycy9kb3ducmV2LnhtbESPQYvCMBSE7wv+h/AEb2u6iuJWo4giCh7Ernh+NG+b&#10;7jYvpYla/70RBI/DzHzDzBatrcSVGl86VvDVT0AQ506XXCg4/Ww+JyB8QNZYOSYFd/KwmHc+Zphq&#10;d+MjXbNQiAhhn6ICE0KdSulzQxZ939XE0ft1jcUQZVNI3eAtwm0lB0kylhZLjgsGa1oZyv+zi1Ww&#10;1z7fbs6UrfdDcwij073kv0ypXrddTkEEasM7/GrvtILBcDz5huedeAX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2BFHEAAAA3gAAAA8AAAAAAAAAAAAAAAAAmAIAAGRycy9k&#10;b3ducmV2LnhtbFBLBQYAAAAABAAEAPUAAACJAwAAAAA=&#10;" path="m31,16r4,-4l35,4,31,,23,,4,16,,19r,8l4,31r8,l31,16xe" fillcolor="black" stroked="f">
                        <v:path arrowok="t" o:connecttype="custom" o:connectlocs="19685,10160;22225,7620;22225,2540;19685,0;14605,0;2540,10160;0,12065;0,17145;2540,19685;7620,19685;19685,10160" o:connectangles="0,0,0,0,0,0,0,0,0,0,0"/>
                      </v:shape>
                      <v:shape id="Freeform 347" o:spid="_x0000_s4382" style="position:absolute;left:2851;top:23094;width:222;height:172;visibility:visible;mso-wrap-style:square;v-text-anchor:top" coordsize="3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nEi8UA&#10;AADeAAAADwAAAGRycy9kb3ducmV2LnhtbESP32rCMBTG7we+QziCdzNVQWY1igoDxzbB1gc4NMe0&#10;2pyUJtN2T79cDLz8+P7xW206W4s7tb5yrGAyTkAQF05XbBSc8/fXNxA+IGusHZOCnjxs1oOXFaba&#10;PfhE9ywYEUfYp6igDKFJpfRFSRb92DXE0bu41mKIsjVSt/iI47aW0ySZS4sVx4cSG9qXVNyyH6vg&#10;0G8/7OfxlDtzdV+7PM++zW+v1GjYbZcgAnXhGf5vH7SC6Wy+iAARJ6K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icSLxQAAAN4AAAAPAAAAAAAAAAAAAAAAAJgCAABkcnMv&#10;ZG93bnJldi54bWxQSwUGAAAAAAQABAD1AAAAigMAAAAA&#10;" path="m31,15r,-4l35,11r,-7l31,4,31,,23,,4,11r,4l,15r,8l4,23r,4l12,27,31,15xe" fillcolor="black" stroked="f">
                        <v:path arrowok="t" o:connecttype="custom" o:connectlocs="19685,9525;19685,6985;22225,6985;22225,2540;19685,2540;19685,0;14605,0;2540,6985;2540,9525;0,9525;0,14605;2540,14605;2540,17145;7620,17145;19685,9525" o:connectangles="0,0,0,0,0,0,0,0,0,0,0,0,0,0,0"/>
                      </v:shape>
                      <v:shape id="Freeform 348" o:spid="_x0000_s4383" style="position:absolute;left:2533;top:23266;width:248;height:146;visibility:visible;mso-wrap-style:square;v-text-anchor:top" coordsize="3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e58MkA&#10;AADeAAAADwAAAGRycy9kb3ducmV2LnhtbESPQWvCQBSE74X+h+UVvBTdqCgmugnWUvDiQVtavD2y&#10;r0lo9m2aXWP017tCocdhZr5hVllvatFR6yrLCsajCARxbnXFhYKP97fhAoTzyBpry6TgQg6y9PFh&#10;hYm2Z95Td/CFCBB2CSoovW8SKV1ekkE3sg1x8L5ta9AH2RZSt3gOcFPLSRTNpcGKw0KJDW1Kyn8O&#10;J6Pg+ro9ma77fO5/nfkqXo7xfj3bKTV46tdLEJ56/x/+a2+1gsl0Ho/hfidcAZn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0e58MkAAADeAAAADwAAAAAAAAAAAAAAAACYAgAA&#10;ZHJzL2Rvd25yZXYueG1sUEsFBgAAAAAEAAQA9QAAAI4DAAAAAA==&#10;" path="m35,15r,-4l39,11r,-7l35,4,35,,27,,4,8r,3l,11r,8l4,19r,4l12,23,35,15xe" fillcolor="black" stroked="f">
                        <v:path arrowok="t" o:connecttype="custom" o:connectlocs="22225,9525;22225,6985;24765,6985;24765,2540;22225,2540;22225,0;17145,0;2540,5080;2540,6985;0,6985;0,12065;2540,12065;2540,14605;7620,14605;22225,9525" o:connectangles="0,0,0,0,0,0,0,0,0,0,0,0,0,0,0"/>
                      </v:shape>
                      <v:shape id="Freeform 349" o:spid="_x0000_s4384" style="position:absolute;left:2216;top:23387;width:247;height:120;visibility:visible;mso-wrap-style:square;v-text-anchor:top" coordsize="3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L5bscA&#10;AADeAAAADwAAAGRycy9kb3ducmV2LnhtbESP3WrCQBSE7wt9h+UI3tWNkYpGV2mLikVK8ecBDtlj&#10;EsyeDbtrkr69Wyj0cpiZb5jluje1aMn5yrKC8SgBQZxbXXGh4HLevsxA+ICssbZMCn7Iw3r1/LTE&#10;TNuOj9SeQiEihH2GCsoQmkxKn5dk0I9sQxy9q3UGQ5SukNphF+GmlmmSTKXBiuNCiQ19lJTfTnej&#10;YNMevpzp33ff1Wchr7O66Y7zV6WGg/5tASJQH/7Df+29VpBOpvMUfu/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i+W7HAAAA3gAAAA8AAAAAAAAAAAAAAAAAmAIAAGRy&#10;cy9kb3ducmV2LnhtbFBLBQYAAAAABAAEAPUAAACMAwAAAAA=&#10;" path="m31,15r4,l39,12r,-8l35,,31,,8,4,4,4,,8r,7l4,19r4,l31,15xe" fillcolor="black" stroked="f">
                        <v:path arrowok="t" o:connecttype="custom" o:connectlocs="19685,9525;22225,9525;24765,7620;24765,2540;22225,0;19685,0;5080,2540;2540,2540;0,5080;0,9525;2540,12065;5080,12065;19685,9525" o:connectangles="0,0,0,0,0,0,0,0,0,0,0,0,0"/>
                      </v:shape>
                      <v:shape id="Freeform 350" o:spid="_x0000_s4385" style="position:absolute;left:1879;top:23437;width:241;height:96;visibility:visible;mso-wrap-style:square;v-text-anchor:top" coordsize="3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hjHsYA&#10;AADeAAAADwAAAGRycy9kb3ducmV2LnhtbESPQWvCQBSE74X+h+UVequbKhWNrqJCIYhCjXp/ZJ9J&#10;aPZt3N1q2l/vCkKPw8x8w0znnWnEhZyvLSt47yUgiAuray4VHPafbyMQPiBrbCyTgl/yMJ89P00x&#10;1fbKO7rkoRQRwj5FBVUIbSqlLyoy6Hu2JY7eyTqDIUpXSu3wGuGmkf0kGUqDNceFCltaVVR85z9G&#10;wcZ+ZLX5W35l26Oj5rxf55vdWqnXl24xARGoC//hRzvTCvqD4XgA9zvx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hjHsYAAADeAAAADwAAAAAAAAAAAAAAAACYAgAAZHJz&#10;L2Rvd25yZXYueG1sUEsFBgAAAAAEAAQA9QAAAIsDAAAAAA==&#10;" path="m30,15r4,l34,11r4,l38,4r-4,l34,,3,r,4l,4r,7l3,11r,4l7,15r23,xe" fillcolor="black" stroked="f">
                        <v:path arrowok="t" o:connecttype="custom" o:connectlocs="19050,9525;21590,9525;21590,6985;24130,6985;24130,2540;21590,2540;21590,0;1905,0;1905,2540;0,2540;0,6985;1905,6985;1905,9525;4445,9525;19050,9525" o:connectangles="0,0,0,0,0,0,0,0,0,0,0,0,0,0,0"/>
                      </v:shape>
                      <v:shape id="Freeform 351" o:spid="_x0000_s4386" style="position:absolute;left:1536;top:23412;width:242;height:121;visibility:visible;mso-wrap-style:square;v-text-anchor:top" coordsize="3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r+dscA&#10;AADeAAAADwAAAGRycy9kb3ducmV2LnhtbESPzW7CMBCE75V4B2uReitO+RMEDEIIqpZy4ecBlnib&#10;pI3Xke2S8PYYqVKPo5n5RjNftqYSV3K+tKzgtZeAIM6sLjlXcD5tXyYgfEDWWFkmBTfysFx0nuaY&#10;atvwga7HkIsIYZ+igiKEOpXSZwUZ9D1bE0fvyzqDIUqXS+2wiXBTyX6SjKXBkuNCgTWtC8p+jr9G&#10;wX5Po437zvCzPY9u248Gh2+XnVLP3XY1AxGoDf/hv/a7VtAfjKdDeNyJV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6/nbHAAAA3gAAAA8AAAAAAAAAAAAAAAAAmAIAAGRy&#10;cy9kb3ducmV2LnhtbFBLBQYAAAAABAAEAPUAAACMAwAAAAA=&#10;" path="m30,19r4,l34,15r4,l38,8r-4,l34,4r-7,l7,,4,,,4r,7l4,15r3,l27,19r3,xe" fillcolor="black" stroked="f">
                        <v:path arrowok="t" o:connecttype="custom" o:connectlocs="19050,12065;21590,12065;21590,9525;24130,9525;24130,5080;21590,5080;21590,2540;17145,2540;4445,0;2540,0;0,2540;0,6985;2540,9525;4445,9525;17145,12065;19050,12065" o:connectangles="0,0,0,0,0,0,0,0,0,0,0,0,0,0,0,0"/>
                      </v:shape>
                      <v:shape id="Freeform 352" o:spid="_x0000_s4387" style="position:absolute;left:1219;top:23317;width:216;height:146;visibility:visible;mso-wrap-style:square;v-text-anchor:top" coordsize="3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qvhMgA&#10;AADeAAAADwAAAGRycy9kb3ducmV2LnhtbESP3WoCMRSE74W+QziF3ohmtSi6NYqUFkoFwb9eHzbH&#10;7OrmZLtJ3bVP3xQEL4eZ+YaZLVpbigvVvnCsYNBPQBBnThdsFOx3770JCB+QNZaOScGVPCzmD50Z&#10;pto1vKHLNhgRIexTVJCHUKVS+iwni77vKuLoHV1tMURZG6lrbCLclnKYJGNpseC4kGNFrzll5+2P&#10;VfD55c2oO1mZ7/J3fXjrXpsT+qVST4/t8gVEoDbcw7f2h1YwfB5PR/B/J14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Cq+EyAAAAN4AAAAPAAAAAAAAAAAAAAAAAJgCAABk&#10;cnMvZG93bnJldi54bWxQSwUGAAAAAAQABAD1AAAAjQMAAAAA&#10;" path="m23,23r8,l31,19r3,l34,11r-3,l31,7,23,3,11,,4,r,3l,3r,8l4,11r,4l15,19r8,4xe" fillcolor="black" stroked="f">
                        <v:path arrowok="t" o:connecttype="custom" o:connectlocs="14605,14605;19685,14605;19685,12065;21590,12065;21590,6985;19685,6985;19685,4445;14605,1905;6985,0;2540,0;2540,1905;0,1905;0,6985;2540,6985;2540,9525;9525,12065;14605,14605" o:connectangles="0,0,0,0,0,0,0,0,0,0,0,0,0,0,0,0,0"/>
                      </v:shape>
                      <v:shape id="Freeform 353" o:spid="_x0000_s4388" style="position:absolute;left:901;top:23164;width:242;height:172;visibility:visible;mso-wrap-style:square;v-text-anchor:top" coordsize="38,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RsN8UA&#10;AADeAAAADwAAAGRycy9kb3ducmV2LnhtbESP32rCMBTG7we+QzjC7mZqlVI7o4gwN3chWPcAh+as&#10;DWtOSpPZ+vaLIOzy4/vz41tvR9uKK/XeOFYwnyUgiCunDdcKvi5vLzkIH5A1to5JwY08bDeTpzUW&#10;2g18pmsZahFH2BeooAmhK6T0VUMW/cx1xNH7dr3FEGVfS93jEMdtK9MkyaRFw5HQYEf7hqqf8tdG&#10;yLK87NpjPdC78Yc0zz9vJ4NKPU/H3SuIQGP4Dz/aH1pBushWGdzvxCs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VGw3xQAAAN4AAAAPAAAAAAAAAAAAAAAAAJgCAABkcnMv&#10;ZG93bnJldi54bWxQSwUGAAAAAAQABAD1AAAAigMAAAAA&#10;" path="m27,27r8,l35,24r3,l38,16r-3,l35,12,12,,4,r,4l,4r,8l4,12r,4l27,27xe" fillcolor="black" stroked="f">
                        <v:path arrowok="t" o:connecttype="custom" o:connectlocs="17145,17145;22225,17145;22225,15240;24130,15240;24130,10160;22225,10160;22225,7620;7620,0;2540,0;2540,2540;0,2540;0,7620;2540,7620;2540,10160;17145,17145" o:connectangles="0,0,0,0,0,0,0,0,0,0,0,0,0,0,0"/>
                      </v:shape>
                      <v:shape id="Freeform 354" o:spid="_x0000_s4389" style="position:absolute;left:635;top:22974;width:190;height:190;visibility:visible;mso-wrap-style:square;v-text-anchor:top" coordsize="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c9L8YA&#10;AADeAAAADwAAAGRycy9kb3ducmV2LnhtbESP3WrCQBSE7wXfYTlC73RjCv5EVxFFEAqFqpjbQ/aY&#10;BLNnQ3ZN0j59t1DwcpiZb5j1tjeVaKlxpWUF00kEgjizuuRcwfVyHC9AOI+ssbJMCr7JwXYzHKwx&#10;0bbjL2rPPhcBwi5BBYX3dSKlywoy6Ca2Jg7e3TYGfZBNLnWDXYCbSsZRNJMGSw4LBda0Lyh7nJ9G&#10;QbrYpe3P7epO947jOsV5f/j8UOpt1O9WIDz1/hX+b5+0gvh9tpzD351wBe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c9L8YAAADeAAAADwAAAAAAAAAAAAAAAACYAgAAZHJz&#10;L2Rvd25yZXYueG1sUEsFBgAAAAAEAAQA9QAAAIsDAAAAAA==&#10;" path="m19,27r,3l27,30r,-3l30,27r,-8l27,19,11,3,11,,4,r,3l,3r,8l4,11,19,27xe" fillcolor="black" stroked="f">
                        <v:path arrowok="t" o:connecttype="custom" o:connectlocs="12065,17145;12065,19050;17145,19050;17145,17145;19050,17145;19050,12065;17145,12065;6985,1905;6985,0;2540,0;2540,1905;0,1905;0,6985;2540,6985;12065,17145" o:connectangles="0,0,0,0,0,0,0,0,0,0,0,0,0,0,0"/>
                      </v:shape>
                      <v:shape id="Freeform 355" o:spid="_x0000_s4390" style="position:absolute;left:387;top:22726;width:197;height:197;visibility:visible;mso-wrap-style:square;v-text-anchor:top" coordsize="3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IfsUA&#10;AADeAAAADwAAAGRycy9kb3ducmV2LnhtbERPy2rCQBTdF/oPwxW6KTqpYtToKKUgqejGB4K7S+aa&#10;hGbuhJlR4993FoUuD+e9WHWmEXdyvras4GOQgCAurK65VHA6rvtTED4ga2wsk4IneVgtX18WmGn7&#10;4D3dD6EUMYR9hgqqENpMSl9UZNAPbEscuat1BkOErpTa4SOGm0YOkySVBmuODRW29FVR8XO4GQXv&#10;Ic+3uzyd5GfzbK6Xduwmo41Sb73ucw4iUBf+xX/ub61gOEpncW+8E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B0h+xQAAAN4AAAAPAAAAAAAAAAAAAAAAAJgCAABkcnMv&#10;ZG93bnJldi54bWxQSwUGAAAAAAQABAD1AAAAigMAAAAA&#10;" path="m20,27r,4l27,31r,-4l31,27r,-8l27,19,12,4,12,,4,r,4l,4r,8l4,12,20,27xe" fillcolor="black" stroked="f">
                        <v:path arrowok="t" o:connecttype="custom" o:connectlocs="12700,17145;12700,19685;17145,19685;17145,17145;19685,17145;19685,12065;17145,12065;7620,2540;7620,0;2540,0;2540,2540;0,2540;0,7620;2540,7620;12700,17145" o:connectangles="0,0,0,0,0,0,0,0,0,0,0,0,0,0,0"/>
                      </v:shape>
                      <v:shape id="Freeform 356" o:spid="_x0000_s4391" style="position:absolute;left:222;top:22434;width:165;height:241;visibility:visible;mso-wrap-style:square;v-text-anchor:top" coordsize="2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catccA&#10;AADeAAAADwAAAGRycy9kb3ducmV2LnhtbESP0WrCQBRE3wv+w3IFX0rdaFE0uoqKYn0Q2tQPuGav&#10;SUj2bsiumv69WxB8HGbmDDNftqYSN2pcYVnBoB+BIE6tLjhTcPrdfUxAOI+ssbJMCv7IwXLReZtj&#10;rO2df+iW+EwECLsYFeTe17GULs3JoOvbmjh4F9sY9EE2mdQN3gPcVHIYRWNpsOCwkGNNm5zSMrka&#10;BdYU5eR89Pvv92Q9KK+nwzbajpTqddvVDISn1r/Cz/aXVjD8HE+n8H8nX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nGrXHAAAA3gAAAA8AAAAAAAAAAAAAAAAAmAIAAGRy&#10;cy9kb3ducmV2LnhtbFBLBQYAAAAABAAEAPUAAACMAwAAAAA=&#10;" path="m11,35r4,l15,38r8,l23,35r3,l26,27,15,4r-4,l11,,3,r,4l,4r,8l11,35xe" fillcolor="black" stroked="f">
                        <v:path arrowok="t" o:connecttype="custom" o:connectlocs="6985,22225;9525,22225;9525,24130;14605,24130;14605,22225;16510,22225;16510,17145;9525,2540;6985,2540;6985,0;1905,0;1905,2540;0,2540;0,7620;6985,22225" o:connectangles="0,0,0,0,0,0,0,0,0,0,0,0,0,0,0"/>
                      </v:shape>
                      <v:shape id="Freeform 357" o:spid="_x0000_s4392" style="position:absolute;left:76;top:22117;width:146;height:241;visibility:visible;mso-wrap-style:square;v-text-anchor:top" coordsize="2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i3ysQA&#10;AADeAAAADwAAAGRycy9kb3ducmV2LnhtbESPy27CMBBF95X4B2uQuisOtOURMCiqisS2tIuwG9lD&#10;EojHkW1I+Pt6UanLq/vS2ewG24o7+dA4VjCdZCCItTMNVwp+vvcvSxAhIhtsHZOCBwXYbUdPG8yN&#10;6/mL7sdYiTTCIUcFdYxdLmXQNVkME9cRJ+/svMWYpK+k8dincdvKWZbNpcWG00ONHX3UpK/Hm1Xg&#10;LrIvuk+Np7fVXB+GovTle6nU83go1iAiDfE//Nc+GAWz10WWABJOQ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Yt8rEAAAA3gAAAA8AAAAAAAAAAAAAAAAAmAIAAGRycy9k&#10;b3ducmV2LnhtbFBLBQYAAAAABAAEAPUAAACJAwAAAAA=&#10;" path="m7,35r4,l11,38r8,l19,35r4,l23,27,15,4r-4,l11,,3,r,4l,4r,7l7,35xe" fillcolor="black" stroked="f">
                        <v:path arrowok="t" o:connecttype="custom" o:connectlocs="4445,22225;6985,22225;6985,24130;12065,24130;12065,22225;14605,22225;14605,17145;9525,2540;6985,2540;6985,0;1905,0;1905,2540;0,2540;0,6985;4445,22225" o:connectangles="0,0,0,0,0,0,0,0,0,0,0,0,0,0,0"/>
                      </v:shape>
                      <v:shape id="Freeform 358" o:spid="_x0000_s4393" style="position:absolute;top:21774;width:120;height:247;visibility:visible;mso-wrap-style:square;v-text-anchor:top" coordsize="1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y9RMcA&#10;AADeAAAADwAAAGRycy9kb3ducmV2LnhtbESPQWvCQBSE74X+h+UVvNVdlVZJXUUEQelBjD3U2yP7&#10;mgSzb2N2jdFf7woFj8PMfMNM552tREuNLx1rGPQVCOLMmZJzDT/71fsEhA/IBivHpOFKHuaz15cp&#10;JsZdeEdtGnIRIewT1FCEUCdS+qwgi77vauLo/bnGYoiyyaVp8BLhtpJDpT6lxZLjQoE1LQvKjunZ&#10;ajj507b9DquKfs98OxxvH6lab7TuvXWLLxCBuvAM/7fXRsNwNFYDeNy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MvUTHAAAA3gAAAA8AAAAAAAAAAAAAAAAAmAIAAGRy&#10;cy9kb3ducmV2LnhtbFBLBQYAAAAABAAEAPUAAACMAwAAAAA=&#10;" path="m4,31r,4l8,39r7,l19,35r,-4l15,8r,-4l12,,4,,,4,,8,4,31xe" fillcolor="black" stroked="f">
                        <v:path arrowok="t" o:connecttype="custom" o:connectlocs="2540,19685;2540,22225;5080,24765;9525,24765;12065,22225;12065,19685;9525,5080;9525,2540;7620,0;2540,0;0,2540;0,5080;2540,19685" o:connectangles="0,0,0,0,0,0,0,0,0,0,0,0,0"/>
                      </v:shape>
                      <v:shape id="Freeform 359" o:spid="_x0000_s4394" style="position:absolute;top:21431;width:95;height:247;visibility:visible;mso-wrap-style:square;v-text-anchor:top" coordsize="1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d+8QA&#10;AADeAAAADwAAAGRycy9kb3ducmV2LnhtbESPzWrDMBCE74G8g9hAb4lch6TFjRJKoSTX/FxyW6y1&#10;bGytXElxnLevAoUeh5n5htnsRtuJgXxoHCt4XWQgiEunGzYKLufv+TuIEJE1do5JwYMC7LbTyQYL&#10;7e58pOEUjUgQDgUqqGPsCylDWZPFsHA9cfIq5y3GJL2R2uM9wW0n8yxbS4sNp4Uae/qqqWxPN6ug&#10;vA4/1fVh2bS9N6t1xef2tlfqZTZ+foCINMb/8F/7oBXky7csh+eddAX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KnfvEAAAA3gAAAA8AAAAAAAAAAAAAAAAAmAIAAGRycy9k&#10;b3ducmV2LnhtbFBLBQYAAAAABAAEAPUAAACJAwAAAAA=&#10;" path="m,31r,4l4,35r,4l12,39r,-4l15,35,15,4r-3,l12,,4,r,4l,4,,8,,31xe" fillcolor="black" stroked="f">
                        <v:path arrowok="t" o:connecttype="custom" o:connectlocs="0,19685;0,22225;2540,22225;2540,24765;7620,24765;7620,22225;9525,22225;9525,2540;7620,2540;7620,0;2540,0;2540,2540;0,2540;0,5080;0,19685" o:connectangles="0,0,0,0,0,0,0,0,0,0,0,0,0,0,0"/>
                      </v:shape>
                      <v:shape id="Freeform 360" o:spid="_x0000_s4395" style="position:absolute;left:2781;top:19329;width:851;height:540;visibility:visible;mso-wrap-style:square;v-text-anchor:top" coordsize="13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bcgA&#10;AADeAAAADwAAAGRycy9kb3ducmV2LnhtbESPT2vCQBTE74LfYXkFL0E3RlBJXcUWhNKL+AfPr9nX&#10;bDD7Ns1uTdpP7xYKHoeZ+Q2z2vS2FjdqfeVYwXSSgiAunK64VHA+7cZLED4ga6wdk4If8rBZDwcr&#10;zLXr+EC3YyhFhLDPUYEJocml9IUhi37iGuLofbrWYoiyLaVusYtwW8ssTefSYsVxwWBDr4aK6/Hb&#10;Kvgtu+nysn+XX+aUXK4fyYtPsoNSo6d++wwiUB8e4f/2m1aQzRbpDP7uxCsg1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L9ZtyAAAAN4AAAAPAAAAAAAAAAAAAAAAAJgCAABk&#10;cnMvZG93bnJldi54bWxQSwUGAAAAAAQABAD1AAAAjQMAAAAA&#10;" path="m11,l3,r,4l,4r,8l3,12r,4l122,85r8,l130,81r4,l134,73r-4,l130,69,11,xe" fillcolor="black" stroked="f">
                        <v:path arrowok="t" o:connecttype="custom" o:connectlocs="6985,0;1905,0;1905,2540;0,2540;0,7620;1905,7620;1905,10160;77470,53975;82550,53975;82550,51435;85090,51435;85090,46355;82550,46355;82550,43815;6985,0" o:connectangles="0,0,0,0,0,0,0,0,0,0,0,0,0,0,0"/>
                      </v:shape>
                      <v:shape id="Freeform 361" o:spid="_x0000_s4396" style="position:absolute;left:23761;top:16694;width:489;height:489;visibility:visible;mso-wrap-style:square;v-text-anchor:top" coordsize="7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yY28gA&#10;AADeAAAADwAAAGRycy9kb3ducmV2LnhtbESPT2vCQBTE74LfYXlCb7oxBv+krlKEgAc9qD3Y22v2&#10;maRm34bsqum37wpCj8PM/IZZrjtTizu1rrKsYDyKQBDnVldcKPg8ZcM5COeRNdaWScEvOViv+r0l&#10;pto++ED3oy9EgLBLUUHpfZNK6fKSDLqRbYiDd7GtQR9kW0jd4iPATS3jKJpKgxWHhRIb2pSUX483&#10;o2B/SJLdbjr53sSZX5xn2emy+PpR6m3QfbyD8NT5//CrvdUK4sksSuB5J1wBuf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zJjbyAAAAN4AAAAPAAAAAAAAAAAAAAAAAJgCAABk&#10;cnMvZG93bnJldi54bWxQSwUGAAAAAAQABAD1AAAAjQMAAAAA&#10;" path="m73,11r4,l77,3r-4,l73,,65,r,3l4,65,,65r,8l4,73r,4l11,77r,-4l73,11xe" fillcolor="black" stroked="f">
                        <v:path arrowok="t" o:connecttype="custom" o:connectlocs="46355,6985;48895,6985;48895,1905;46355,1905;46355,0;41275,0;41275,1905;2540,41275;0,41275;0,46355;2540,46355;2540,48895;6985,48895;6985,46355;46355,6985" o:connectangles="0,0,0,0,0,0,0,0,0,0,0,0,0,0,0"/>
                      </v:shape>
                      <v:rect id="Rectangle 362" o:spid="_x0000_s4397" style="position:absolute;left:9480;top:10020;width:5696;height:22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LMsQA&#10;AADeAAAADwAAAGRycy9kb3ducmV2LnhtbESP3WoCMRSE7wt9h3AKvatJt2hla5QiCCreuPYBDpuz&#10;PzQ5WZLobt++EQq9HGbmG2a1mZwVNwqx96zhdaZAENfe9Nxq+LrsXpYgYkI2aD2Thh+KsFk/Pqyw&#10;NH7kM92q1IoM4Viihi6loZQy1h05jDM/EGev8cFhyjK00gQcM9xZWSi1kA57zgsdDrTtqP6urk6D&#10;vFS7cVnZoPyxaE72sD835LV+fpo+P0AkmtJ/+K+9NxqKt3c1h/udfAX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ESzLEAAAA3gAAAA8AAAAAAAAAAAAAAAAAmAIAAGRycy9k&#10;b3ducmV2LnhtbFBLBQYAAAAABAAEAPUAAACJAwAAAAA=&#10;" filled="f" stroked="f">
                        <v:textbox style="mso-fit-shape-to-text:t" inset="0,0,0,0">
                          <w:txbxContent>
                            <w:p w:rsidR="006D2BEA" w:rsidRDefault="006D2BEA" w:rsidP="00D35342">
                              <w:r>
                                <w:rPr>
                                  <w:rFonts w:ascii="Comic Sans MS" w:hAnsi="Comic Sans MS" w:cs="Comic Sans MS"/>
                                  <w:color w:val="008000"/>
                                  <w:sz w:val="26"/>
                                  <w:szCs w:val="26"/>
                                  <w:lang w:val="en-US"/>
                                </w:rPr>
                                <w:t>Mouton</w:t>
                              </w:r>
                            </w:p>
                          </w:txbxContent>
                        </v:textbox>
                      </v:rect>
                      <v:rect id="Rectangle 363" o:spid="_x0000_s4398" style="position:absolute;left:9480;top:12242;width:5842;height:22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bVRcQA&#10;AADeAAAADwAAAGRycy9kb3ducmV2LnhtbESPzWrDMBCE74W+g9hCbo1UB9LgRAmlEEhKL7HzAIu1&#10;/qHSykhq7L59VCj0OMzMN8zuMDsrbhTi4FnDy1KBIG68GbjTcK2PzxsQMSEbtJ5Jww9FOOwfH3ZY&#10;Gj/xhW5V6kSGcCxRQ5/SWEoZm54cxqUfibPX+uAwZRk6aQJOGe6sLJRaS4cD54UeR3rvqfmqvp0G&#10;WVfHaVPZoPxH0X7a8+nSktd68TS/bUEkmtN/+K99MhqK1ataw++dfAX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W1UXEAAAA3gAAAA8AAAAAAAAAAAAAAAAAmAIAAGRycy9k&#10;b3ducmV2LnhtbFBLBQYAAAAABAAEAPUAAACJAwAAAAA=&#10;" filled="f" stroked="f">
                        <v:textbox style="mso-fit-shape-to-text:t" inset="0,0,0,0">
                          <w:txbxContent>
                            <w:p w:rsidR="006D2BEA" w:rsidRDefault="006D2BEA" w:rsidP="00D35342">
                              <w:proofErr w:type="spellStart"/>
                              <w:proofErr w:type="gramStart"/>
                              <w:r>
                                <w:rPr>
                                  <w:rFonts w:ascii="Comic Sans MS" w:hAnsi="Comic Sans MS" w:cs="Comic Sans MS"/>
                                  <w:color w:val="008000"/>
                                  <w:sz w:val="26"/>
                                  <w:szCs w:val="26"/>
                                  <w:lang w:val="en-US"/>
                                </w:rPr>
                                <w:t>pendule</w:t>
                              </w:r>
                              <w:proofErr w:type="spellEnd"/>
                              <w:proofErr w:type="gramEnd"/>
                            </w:p>
                          </w:txbxContent>
                        </v:textbox>
                      </v:rect>
                      <v:rect id="Rectangle 364" o:spid="_x0000_s4399" style="position:absolute;left:9480;top:14465;width:7703;height:22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pw3sQA&#10;AADeAAAADwAAAGRycy9kb3ducmV2LnhtbESP3WoCMRSE7wt9h3AK3tWkW6iyNUopCFa8ce0DHDZn&#10;f2hysiTRXd/eCEIvh5n5hlltJmfFhULsPWt4mysQxLU3Pbcafk/b1yWImJANWs+k4UoRNuvnpxWW&#10;xo98pEuVWpEhHEvU0KU0lFLGuiOHce4H4uw1PjhMWYZWmoBjhjsrC6U+pMOe80KHA313VP9VZ6dB&#10;nqrtuKxsUH5fNAf7szs25LWevUxfnyASTek//GjvjIbifaEWcL+Tr4B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acN7EAAAA3gAAAA8AAAAAAAAAAAAAAAAAmAIAAGRycy9k&#10;b3ducmV2LnhtbFBLBQYAAAAABAAEAPUAAACJAwAAAAA=&#10;" filled="f" stroked="f">
                        <v:textbox style="mso-fit-shape-to-text:t" inset="0,0,0,0">
                          <w:txbxContent>
                            <w:p w:rsidR="006D2BEA" w:rsidRDefault="006D2BEA" w:rsidP="00D35342">
                              <w:proofErr w:type="gramStart"/>
                              <w:r>
                                <w:rPr>
                                  <w:rFonts w:ascii="Comic Sans MS" w:hAnsi="Comic Sans MS" w:cs="Comic Sans MS"/>
                                  <w:color w:val="008000"/>
                                  <w:sz w:val="26"/>
                                  <w:szCs w:val="26"/>
                                  <w:lang w:val="en-US"/>
                                </w:rPr>
                                <w:t>de</w:t>
                              </w:r>
                              <w:proofErr w:type="gramEnd"/>
                              <w:r>
                                <w:rPr>
                                  <w:rFonts w:ascii="Comic Sans MS" w:hAnsi="Comic Sans MS" w:cs="Comic Sans MS"/>
                                  <w:color w:val="008000"/>
                                  <w:sz w:val="26"/>
                                  <w:szCs w:val="26"/>
                                  <w:lang w:val="en-US"/>
                                </w:rPr>
                                <w:t xml:space="preserve"> </w:t>
                              </w:r>
                              <w:proofErr w:type="spellStart"/>
                              <w:r>
                                <w:rPr>
                                  <w:rFonts w:ascii="Comic Sans MS" w:hAnsi="Comic Sans MS" w:cs="Comic Sans MS"/>
                                  <w:color w:val="008000"/>
                                  <w:sz w:val="26"/>
                                  <w:szCs w:val="26"/>
                                  <w:lang w:val="en-US"/>
                                </w:rPr>
                                <w:t>Charpy</w:t>
                              </w:r>
                              <w:proofErr w:type="spellEnd"/>
                            </w:p>
                          </w:txbxContent>
                        </v:textbox>
                      </v:rect>
                      <w10:anchorlock/>
                    </v:group>
                  </w:pict>
                </mc:Fallback>
              </mc:AlternateContent>
            </w:r>
          </w:p>
        </w:tc>
        <w:tc>
          <w:tcPr>
            <w:tcW w:w="5016" w:type="dxa"/>
            <w:vAlign w:val="center"/>
          </w:tcPr>
          <w:p w:rsidR="00D35342" w:rsidRPr="00125132" w:rsidRDefault="00D35342" w:rsidP="00084B79">
            <w:r w:rsidRPr="00125132">
              <w:t>La résilience est la propriété d'un corps à résister à des chocs. En effet, un matériau peut être très résistant à un essai de traction mais fragile lors d'un choc.</w:t>
            </w:r>
          </w:p>
          <w:p w:rsidR="00D35342" w:rsidRPr="00125132" w:rsidRDefault="00D35342" w:rsidP="00084B79"/>
          <w:p w:rsidR="00D35342" w:rsidRPr="00125132" w:rsidRDefault="00D35342" w:rsidP="00084B79">
            <w:r w:rsidRPr="00125132">
              <w:t>L'essai consiste à rompre par choc une éprouvette préalablement entaillée en son milieu et à mesurer l'énergie W absorbée pour sa rupture.</w:t>
            </w:r>
          </w:p>
          <w:p w:rsidR="00D35342" w:rsidRPr="00125132" w:rsidRDefault="00D35342" w:rsidP="00084B79"/>
          <w:p w:rsidR="00D35342" w:rsidRPr="00125132" w:rsidRDefault="00D35342" w:rsidP="00084B79">
            <w:r w:rsidRPr="00125132">
              <w:t>L'éprouvette entaillée repose sur deux appuis de la machine d'essais nommée mouton pendule de Charpy.</w:t>
            </w:r>
          </w:p>
          <w:p w:rsidR="00D35342" w:rsidRPr="00125132" w:rsidRDefault="00D35342" w:rsidP="00084B79"/>
          <w:p w:rsidR="00D35342" w:rsidRPr="00125132" w:rsidRDefault="00D35342" w:rsidP="00084B79">
            <w:r w:rsidRPr="00125132">
              <w:t>Un couteau fixé sur un marteau est libéré de la position 0 et vient frapper l'éprouvette lorsqu'il passe à la verticale. Il remonte jusqu'à la position 1.</w:t>
            </w:r>
          </w:p>
          <w:p w:rsidR="00D35342" w:rsidRPr="00125132" w:rsidRDefault="00D35342" w:rsidP="00084B79"/>
          <w:p w:rsidR="00D35342" w:rsidRPr="00125132" w:rsidRDefault="00D35342" w:rsidP="00084B79">
            <w:r w:rsidRPr="00125132">
              <w:t>L'énergie dépensée pour la rupture est la différence d'énergie potentielle :</w:t>
            </w:r>
          </w:p>
          <w:p w:rsidR="00D35342" w:rsidRPr="00125132" w:rsidRDefault="00D35342" w:rsidP="00084B79">
            <w:pPr>
              <w:jc w:val="center"/>
            </w:pPr>
            <w:r w:rsidRPr="00125132">
              <w:t>W = WO - W1</w:t>
            </w:r>
          </w:p>
          <w:p w:rsidR="00D35342" w:rsidRPr="00125132" w:rsidRDefault="00D35342" w:rsidP="00084B79"/>
          <w:p w:rsidR="00D35342" w:rsidRPr="00125132" w:rsidRDefault="00D35342" w:rsidP="00084B79">
            <w:r w:rsidRPr="00125132">
              <w:t>où W0 = Ph0  et  W1 = Ph1  (P : poids du marteau + couteau)</w:t>
            </w:r>
          </w:p>
        </w:tc>
      </w:tr>
    </w:tbl>
    <w:p w:rsidR="00D35342" w:rsidRPr="00125132" w:rsidRDefault="00D35342" w:rsidP="00D35342"/>
    <w:p w:rsidR="00D35342" w:rsidRPr="00125132" w:rsidRDefault="00D35342" w:rsidP="00D35342">
      <w:r w:rsidRPr="00125132">
        <w:t>La résilience Charpy KU s'exprime en joules :</w:t>
      </w:r>
    </w:p>
    <w:p w:rsidR="00D35342" w:rsidRPr="00125132" w:rsidRDefault="00D35342" w:rsidP="00D35342"/>
    <w:p w:rsidR="00D35342" w:rsidRPr="00125132" w:rsidRDefault="00D35342" w:rsidP="00D35342">
      <w:pPr>
        <w:pBdr>
          <w:top w:val="single" w:sz="8" w:space="1" w:color="auto"/>
          <w:left w:val="single" w:sz="8" w:space="1" w:color="auto"/>
          <w:bottom w:val="single" w:sz="8" w:space="1" w:color="auto"/>
          <w:right w:val="single" w:sz="8" w:space="1" w:color="auto"/>
        </w:pBdr>
        <w:ind w:left="3458" w:right="2774"/>
        <w:jc w:val="center"/>
      </w:pPr>
      <w:r w:rsidRPr="00125132">
        <w:t>KU = W</w:t>
      </w:r>
    </w:p>
    <w:p w:rsidR="00D35342" w:rsidRPr="00125132" w:rsidRDefault="00D35342" w:rsidP="00D35342"/>
    <w:p w:rsidR="00D35342" w:rsidRPr="00125132" w:rsidRDefault="00D35342" w:rsidP="00101E66">
      <w:pPr>
        <w:pStyle w:val="Titre3"/>
      </w:pPr>
      <w:bookmarkStart w:id="34" w:name="_Toc382341745"/>
      <w:bookmarkStart w:id="35" w:name="_Toc413746461"/>
      <w:r w:rsidRPr="00125132">
        <w:t>Essai de fatigue</w:t>
      </w:r>
      <w:bookmarkEnd w:id="34"/>
      <w:bookmarkEnd w:id="35"/>
    </w:p>
    <w:tbl>
      <w:tblPr>
        <w:tblW w:w="0" w:type="auto"/>
        <w:tblBorders>
          <w:insideH w:val="single" w:sz="4" w:space="0" w:color="auto"/>
          <w:insideV w:val="single" w:sz="8" w:space="0" w:color="auto"/>
        </w:tblBorders>
        <w:tblLook w:val="01E0" w:firstRow="1" w:lastRow="1" w:firstColumn="1" w:lastColumn="1" w:noHBand="0" w:noVBand="0"/>
      </w:tblPr>
      <w:tblGrid>
        <w:gridCol w:w="5778"/>
        <w:gridCol w:w="4076"/>
      </w:tblGrid>
      <w:tr w:rsidR="00D35342" w:rsidRPr="00125132" w:rsidTr="00084B79">
        <w:tc>
          <w:tcPr>
            <w:tcW w:w="5778" w:type="dxa"/>
          </w:tcPr>
          <w:p w:rsidR="00D35342" w:rsidRPr="00125132" w:rsidRDefault="00D35342" w:rsidP="00084B79">
            <w:pPr>
              <w:jc w:val="center"/>
            </w:pPr>
            <w:r>
              <w:rPr>
                <w:noProof/>
                <w:lang w:eastAsia="fr-FR"/>
              </w:rPr>
              <w:lastRenderedPageBreak/>
              <mc:AlternateContent>
                <mc:Choice Requires="wpc">
                  <w:drawing>
                    <wp:inline distT="0" distB="0" distL="0" distR="0" wp14:anchorId="6855D496" wp14:editId="3FC95FC0">
                      <wp:extent cx="3149600" cy="3317240"/>
                      <wp:effectExtent l="9525" t="13970" r="3175" b="2540"/>
                      <wp:docPr id="23535" name="Zone de dessin 235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3414" name="Rectangle 70"/>
                              <wps:cNvSpPr>
                                <a:spLocks noChangeArrowheads="1"/>
                              </wps:cNvSpPr>
                              <wps:spPr bwMode="auto">
                                <a:xfrm>
                                  <a:off x="2436495" y="1743710"/>
                                  <a:ext cx="402590" cy="298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15" name="Freeform 71"/>
                              <wps:cNvSpPr>
                                <a:spLocks/>
                              </wps:cNvSpPr>
                              <wps:spPr bwMode="auto">
                                <a:xfrm>
                                  <a:off x="2409190" y="527685"/>
                                  <a:ext cx="442595" cy="1253490"/>
                                </a:xfrm>
                                <a:custGeom>
                                  <a:avLst/>
                                  <a:gdLst>
                                    <a:gd name="T0" fmla="*/ 650 w 697"/>
                                    <a:gd name="T1" fmla="*/ 0 h 1974"/>
                                    <a:gd name="T2" fmla="*/ 0 w 697"/>
                                    <a:gd name="T3" fmla="*/ 1958 h 1974"/>
                                    <a:gd name="T4" fmla="*/ 47 w 697"/>
                                    <a:gd name="T5" fmla="*/ 1974 h 1974"/>
                                    <a:gd name="T6" fmla="*/ 697 w 697"/>
                                    <a:gd name="T7" fmla="*/ 16 h 1974"/>
                                    <a:gd name="T8" fmla="*/ 650 w 697"/>
                                    <a:gd name="T9" fmla="*/ 0 h 1974"/>
                                  </a:gdLst>
                                  <a:ahLst/>
                                  <a:cxnLst>
                                    <a:cxn ang="0">
                                      <a:pos x="T0" y="T1"/>
                                    </a:cxn>
                                    <a:cxn ang="0">
                                      <a:pos x="T2" y="T3"/>
                                    </a:cxn>
                                    <a:cxn ang="0">
                                      <a:pos x="T4" y="T5"/>
                                    </a:cxn>
                                    <a:cxn ang="0">
                                      <a:pos x="T6" y="T7"/>
                                    </a:cxn>
                                    <a:cxn ang="0">
                                      <a:pos x="T8" y="T9"/>
                                    </a:cxn>
                                  </a:cxnLst>
                                  <a:rect l="0" t="0" r="r" b="b"/>
                                  <a:pathLst>
                                    <a:path w="697" h="1974">
                                      <a:moveTo>
                                        <a:pt x="650" y="0"/>
                                      </a:moveTo>
                                      <a:lnTo>
                                        <a:pt x="0" y="1958"/>
                                      </a:lnTo>
                                      <a:lnTo>
                                        <a:pt x="47" y="1974"/>
                                      </a:lnTo>
                                      <a:lnTo>
                                        <a:pt x="697" y="16"/>
                                      </a:lnTo>
                                      <a:lnTo>
                                        <a:pt x="6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16" name="Rectangle 72"/>
                              <wps:cNvSpPr>
                                <a:spLocks noChangeArrowheads="1"/>
                              </wps:cNvSpPr>
                              <wps:spPr bwMode="auto">
                                <a:xfrm>
                                  <a:off x="0" y="0"/>
                                  <a:ext cx="475615" cy="10655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17" name="Line 73"/>
                              <wps:cNvCnPr/>
                              <wps:spPr bwMode="auto">
                                <a:xfrm>
                                  <a:off x="340360" y="0"/>
                                  <a:ext cx="132715" cy="1327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18" name="Line 74"/>
                              <wps:cNvCnPr/>
                              <wps:spPr bwMode="auto">
                                <a:xfrm>
                                  <a:off x="205105" y="0"/>
                                  <a:ext cx="267970" cy="2679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19" name="Line 75"/>
                              <wps:cNvCnPr/>
                              <wps:spPr bwMode="auto">
                                <a:xfrm>
                                  <a:off x="74930" y="0"/>
                                  <a:ext cx="398145" cy="39751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20" name="Line 76"/>
                              <wps:cNvCnPr/>
                              <wps:spPr bwMode="auto">
                                <a:xfrm>
                                  <a:off x="0" y="60325"/>
                                  <a:ext cx="473075" cy="47244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21" name="Line 77"/>
                              <wps:cNvCnPr/>
                              <wps:spPr bwMode="auto">
                                <a:xfrm>
                                  <a:off x="0" y="189865"/>
                                  <a:ext cx="473075" cy="4730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22" name="Line 78"/>
                              <wps:cNvCnPr/>
                              <wps:spPr bwMode="auto">
                                <a:xfrm>
                                  <a:off x="0" y="325120"/>
                                  <a:ext cx="473075" cy="4730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23" name="Line 79"/>
                              <wps:cNvCnPr/>
                              <wps:spPr bwMode="auto">
                                <a:xfrm>
                                  <a:off x="0" y="455295"/>
                                  <a:ext cx="473075" cy="47307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24" name="Line 80"/>
                              <wps:cNvCnPr/>
                              <wps:spPr bwMode="auto">
                                <a:xfrm>
                                  <a:off x="0" y="590550"/>
                                  <a:ext cx="473075" cy="47244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25" name="Line 81"/>
                              <wps:cNvCnPr/>
                              <wps:spPr bwMode="auto">
                                <a:xfrm>
                                  <a:off x="0" y="720725"/>
                                  <a:ext cx="342900" cy="34226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26" name="Line 82"/>
                              <wps:cNvCnPr/>
                              <wps:spPr bwMode="auto">
                                <a:xfrm>
                                  <a:off x="0" y="855345"/>
                                  <a:ext cx="207645" cy="20764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27" name="Line 83"/>
                              <wps:cNvCnPr/>
                              <wps:spPr bwMode="auto">
                                <a:xfrm>
                                  <a:off x="0" y="985520"/>
                                  <a:ext cx="77470" cy="774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28" name="Rectangle 84"/>
                              <wps:cNvSpPr>
                                <a:spLocks noChangeArrowheads="1"/>
                              </wps:cNvSpPr>
                              <wps:spPr bwMode="auto">
                                <a:xfrm>
                                  <a:off x="207645" y="518160"/>
                                  <a:ext cx="2629535" cy="298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29" name="Rectangle 85"/>
                              <wps:cNvSpPr>
                                <a:spLocks noChangeArrowheads="1"/>
                              </wps:cNvSpPr>
                              <wps:spPr bwMode="auto">
                                <a:xfrm>
                                  <a:off x="473075" y="525145"/>
                                  <a:ext cx="59690" cy="152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30" name="Freeform 86"/>
                              <wps:cNvSpPr>
                                <a:spLocks/>
                              </wps:cNvSpPr>
                              <wps:spPr bwMode="auto">
                                <a:xfrm>
                                  <a:off x="548005" y="522605"/>
                                  <a:ext cx="59690" cy="17780"/>
                                </a:xfrm>
                                <a:custGeom>
                                  <a:avLst/>
                                  <a:gdLst>
                                    <a:gd name="T0" fmla="*/ 0 w 94"/>
                                    <a:gd name="T1" fmla="*/ 28 h 28"/>
                                    <a:gd name="T2" fmla="*/ 8 w 94"/>
                                    <a:gd name="T3" fmla="*/ 28 h 28"/>
                                    <a:gd name="T4" fmla="*/ 71 w 94"/>
                                    <a:gd name="T5" fmla="*/ 24 h 28"/>
                                    <a:gd name="T6" fmla="*/ 94 w 94"/>
                                    <a:gd name="T7" fmla="*/ 24 h 28"/>
                                    <a:gd name="T8" fmla="*/ 94 w 94"/>
                                    <a:gd name="T9" fmla="*/ 0 h 28"/>
                                    <a:gd name="T10" fmla="*/ 71 w 94"/>
                                    <a:gd name="T11" fmla="*/ 0 h 28"/>
                                    <a:gd name="T12" fmla="*/ 8 w 94"/>
                                    <a:gd name="T13" fmla="*/ 4 h 28"/>
                                    <a:gd name="T14" fmla="*/ 0 w 94"/>
                                    <a:gd name="T15" fmla="*/ 4 h 28"/>
                                    <a:gd name="T16" fmla="*/ 0 w 94"/>
                                    <a:gd name="T17" fmla="*/ 28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 h="28">
                                      <a:moveTo>
                                        <a:pt x="0" y="28"/>
                                      </a:moveTo>
                                      <a:lnTo>
                                        <a:pt x="8" y="28"/>
                                      </a:lnTo>
                                      <a:lnTo>
                                        <a:pt x="71" y="24"/>
                                      </a:lnTo>
                                      <a:lnTo>
                                        <a:pt x="94" y="24"/>
                                      </a:lnTo>
                                      <a:lnTo>
                                        <a:pt x="94" y="0"/>
                                      </a:lnTo>
                                      <a:lnTo>
                                        <a:pt x="71" y="0"/>
                                      </a:lnTo>
                                      <a:lnTo>
                                        <a:pt x="8" y="4"/>
                                      </a:lnTo>
                                      <a:lnTo>
                                        <a:pt x="0" y="4"/>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31" name="Rectangle 87"/>
                              <wps:cNvSpPr>
                                <a:spLocks noChangeArrowheads="1"/>
                              </wps:cNvSpPr>
                              <wps:spPr bwMode="auto">
                                <a:xfrm>
                                  <a:off x="622935" y="522605"/>
                                  <a:ext cx="60325" cy="152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32" name="Freeform 88"/>
                              <wps:cNvSpPr>
                                <a:spLocks/>
                              </wps:cNvSpPr>
                              <wps:spPr bwMode="auto">
                                <a:xfrm>
                                  <a:off x="697865" y="520065"/>
                                  <a:ext cx="60325" cy="17780"/>
                                </a:xfrm>
                                <a:custGeom>
                                  <a:avLst/>
                                  <a:gdLst>
                                    <a:gd name="T0" fmla="*/ 0 w 95"/>
                                    <a:gd name="T1" fmla="*/ 28 h 28"/>
                                    <a:gd name="T2" fmla="*/ 24 w 95"/>
                                    <a:gd name="T3" fmla="*/ 28 h 28"/>
                                    <a:gd name="T4" fmla="*/ 87 w 95"/>
                                    <a:gd name="T5" fmla="*/ 24 h 28"/>
                                    <a:gd name="T6" fmla="*/ 95 w 95"/>
                                    <a:gd name="T7" fmla="*/ 24 h 28"/>
                                    <a:gd name="T8" fmla="*/ 95 w 95"/>
                                    <a:gd name="T9" fmla="*/ 0 h 28"/>
                                    <a:gd name="T10" fmla="*/ 87 w 95"/>
                                    <a:gd name="T11" fmla="*/ 0 h 28"/>
                                    <a:gd name="T12" fmla="*/ 24 w 95"/>
                                    <a:gd name="T13" fmla="*/ 4 h 28"/>
                                    <a:gd name="T14" fmla="*/ 0 w 95"/>
                                    <a:gd name="T15" fmla="*/ 4 h 28"/>
                                    <a:gd name="T16" fmla="*/ 0 w 95"/>
                                    <a:gd name="T17" fmla="*/ 28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28">
                                      <a:moveTo>
                                        <a:pt x="0" y="28"/>
                                      </a:moveTo>
                                      <a:lnTo>
                                        <a:pt x="24" y="28"/>
                                      </a:lnTo>
                                      <a:lnTo>
                                        <a:pt x="87" y="24"/>
                                      </a:lnTo>
                                      <a:lnTo>
                                        <a:pt x="95" y="24"/>
                                      </a:lnTo>
                                      <a:lnTo>
                                        <a:pt x="95" y="0"/>
                                      </a:lnTo>
                                      <a:lnTo>
                                        <a:pt x="87" y="0"/>
                                      </a:lnTo>
                                      <a:lnTo>
                                        <a:pt x="24" y="4"/>
                                      </a:lnTo>
                                      <a:lnTo>
                                        <a:pt x="0" y="4"/>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33" name="Freeform 89"/>
                              <wps:cNvSpPr>
                                <a:spLocks/>
                              </wps:cNvSpPr>
                              <wps:spPr bwMode="auto">
                                <a:xfrm>
                                  <a:off x="772795" y="518160"/>
                                  <a:ext cx="60325" cy="17145"/>
                                </a:xfrm>
                                <a:custGeom>
                                  <a:avLst/>
                                  <a:gdLst>
                                    <a:gd name="T0" fmla="*/ 0 w 95"/>
                                    <a:gd name="T1" fmla="*/ 27 h 27"/>
                                    <a:gd name="T2" fmla="*/ 32 w 95"/>
                                    <a:gd name="T3" fmla="*/ 27 h 27"/>
                                    <a:gd name="T4" fmla="*/ 95 w 95"/>
                                    <a:gd name="T5" fmla="*/ 23 h 27"/>
                                    <a:gd name="T6" fmla="*/ 95 w 95"/>
                                    <a:gd name="T7" fmla="*/ 0 h 27"/>
                                    <a:gd name="T8" fmla="*/ 32 w 95"/>
                                    <a:gd name="T9" fmla="*/ 3 h 27"/>
                                    <a:gd name="T10" fmla="*/ 0 w 95"/>
                                    <a:gd name="T11" fmla="*/ 3 h 27"/>
                                    <a:gd name="T12" fmla="*/ 0 w 95"/>
                                    <a:gd name="T13" fmla="*/ 27 h 27"/>
                                  </a:gdLst>
                                  <a:ahLst/>
                                  <a:cxnLst>
                                    <a:cxn ang="0">
                                      <a:pos x="T0" y="T1"/>
                                    </a:cxn>
                                    <a:cxn ang="0">
                                      <a:pos x="T2" y="T3"/>
                                    </a:cxn>
                                    <a:cxn ang="0">
                                      <a:pos x="T4" y="T5"/>
                                    </a:cxn>
                                    <a:cxn ang="0">
                                      <a:pos x="T6" y="T7"/>
                                    </a:cxn>
                                    <a:cxn ang="0">
                                      <a:pos x="T8" y="T9"/>
                                    </a:cxn>
                                    <a:cxn ang="0">
                                      <a:pos x="T10" y="T11"/>
                                    </a:cxn>
                                    <a:cxn ang="0">
                                      <a:pos x="T12" y="T13"/>
                                    </a:cxn>
                                  </a:cxnLst>
                                  <a:rect l="0" t="0" r="r" b="b"/>
                                  <a:pathLst>
                                    <a:path w="95" h="27">
                                      <a:moveTo>
                                        <a:pt x="0" y="27"/>
                                      </a:moveTo>
                                      <a:lnTo>
                                        <a:pt x="32" y="27"/>
                                      </a:lnTo>
                                      <a:lnTo>
                                        <a:pt x="95" y="23"/>
                                      </a:lnTo>
                                      <a:lnTo>
                                        <a:pt x="95" y="0"/>
                                      </a:lnTo>
                                      <a:lnTo>
                                        <a:pt x="32" y="3"/>
                                      </a:lnTo>
                                      <a:lnTo>
                                        <a:pt x="0" y="3"/>
                                      </a:lnTo>
                                      <a:lnTo>
                                        <a:pt x="0"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34" name="Freeform 90"/>
                              <wps:cNvSpPr>
                                <a:spLocks/>
                              </wps:cNvSpPr>
                              <wps:spPr bwMode="auto">
                                <a:xfrm>
                                  <a:off x="848360" y="515620"/>
                                  <a:ext cx="59690" cy="17145"/>
                                </a:xfrm>
                                <a:custGeom>
                                  <a:avLst/>
                                  <a:gdLst>
                                    <a:gd name="T0" fmla="*/ 0 w 94"/>
                                    <a:gd name="T1" fmla="*/ 27 h 27"/>
                                    <a:gd name="T2" fmla="*/ 39 w 94"/>
                                    <a:gd name="T3" fmla="*/ 27 h 27"/>
                                    <a:gd name="T4" fmla="*/ 94 w 94"/>
                                    <a:gd name="T5" fmla="*/ 23 h 27"/>
                                    <a:gd name="T6" fmla="*/ 94 w 94"/>
                                    <a:gd name="T7" fmla="*/ 0 h 27"/>
                                    <a:gd name="T8" fmla="*/ 39 w 94"/>
                                    <a:gd name="T9" fmla="*/ 4 h 27"/>
                                    <a:gd name="T10" fmla="*/ 0 w 94"/>
                                    <a:gd name="T11" fmla="*/ 4 h 27"/>
                                    <a:gd name="T12" fmla="*/ 0 w 94"/>
                                    <a:gd name="T13" fmla="*/ 27 h 27"/>
                                  </a:gdLst>
                                  <a:ahLst/>
                                  <a:cxnLst>
                                    <a:cxn ang="0">
                                      <a:pos x="T0" y="T1"/>
                                    </a:cxn>
                                    <a:cxn ang="0">
                                      <a:pos x="T2" y="T3"/>
                                    </a:cxn>
                                    <a:cxn ang="0">
                                      <a:pos x="T4" y="T5"/>
                                    </a:cxn>
                                    <a:cxn ang="0">
                                      <a:pos x="T6" y="T7"/>
                                    </a:cxn>
                                    <a:cxn ang="0">
                                      <a:pos x="T8" y="T9"/>
                                    </a:cxn>
                                    <a:cxn ang="0">
                                      <a:pos x="T10" y="T11"/>
                                    </a:cxn>
                                    <a:cxn ang="0">
                                      <a:pos x="T12" y="T13"/>
                                    </a:cxn>
                                  </a:cxnLst>
                                  <a:rect l="0" t="0" r="r" b="b"/>
                                  <a:pathLst>
                                    <a:path w="94" h="27">
                                      <a:moveTo>
                                        <a:pt x="0" y="27"/>
                                      </a:moveTo>
                                      <a:lnTo>
                                        <a:pt x="39" y="27"/>
                                      </a:lnTo>
                                      <a:lnTo>
                                        <a:pt x="94" y="23"/>
                                      </a:lnTo>
                                      <a:lnTo>
                                        <a:pt x="94" y="0"/>
                                      </a:lnTo>
                                      <a:lnTo>
                                        <a:pt x="39" y="4"/>
                                      </a:lnTo>
                                      <a:lnTo>
                                        <a:pt x="0" y="4"/>
                                      </a:lnTo>
                                      <a:lnTo>
                                        <a:pt x="0"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35" name="Freeform 91"/>
                              <wps:cNvSpPr>
                                <a:spLocks/>
                              </wps:cNvSpPr>
                              <wps:spPr bwMode="auto">
                                <a:xfrm>
                                  <a:off x="923290" y="510540"/>
                                  <a:ext cx="59690" cy="19685"/>
                                </a:xfrm>
                                <a:custGeom>
                                  <a:avLst/>
                                  <a:gdLst>
                                    <a:gd name="T0" fmla="*/ 0 w 94"/>
                                    <a:gd name="T1" fmla="*/ 31 h 31"/>
                                    <a:gd name="T2" fmla="*/ 43 w 94"/>
                                    <a:gd name="T3" fmla="*/ 27 h 31"/>
                                    <a:gd name="T4" fmla="*/ 94 w 94"/>
                                    <a:gd name="T5" fmla="*/ 23 h 31"/>
                                    <a:gd name="T6" fmla="*/ 94 w 94"/>
                                    <a:gd name="T7" fmla="*/ 0 h 31"/>
                                    <a:gd name="T8" fmla="*/ 43 w 94"/>
                                    <a:gd name="T9" fmla="*/ 4 h 31"/>
                                    <a:gd name="T10" fmla="*/ 0 w 94"/>
                                    <a:gd name="T11" fmla="*/ 8 h 31"/>
                                    <a:gd name="T12" fmla="*/ 0 w 94"/>
                                    <a:gd name="T13" fmla="*/ 31 h 31"/>
                                  </a:gdLst>
                                  <a:ahLst/>
                                  <a:cxnLst>
                                    <a:cxn ang="0">
                                      <a:pos x="T0" y="T1"/>
                                    </a:cxn>
                                    <a:cxn ang="0">
                                      <a:pos x="T2" y="T3"/>
                                    </a:cxn>
                                    <a:cxn ang="0">
                                      <a:pos x="T4" y="T5"/>
                                    </a:cxn>
                                    <a:cxn ang="0">
                                      <a:pos x="T6" y="T7"/>
                                    </a:cxn>
                                    <a:cxn ang="0">
                                      <a:pos x="T8" y="T9"/>
                                    </a:cxn>
                                    <a:cxn ang="0">
                                      <a:pos x="T10" y="T11"/>
                                    </a:cxn>
                                    <a:cxn ang="0">
                                      <a:pos x="T12" y="T13"/>
                                    </a:cxn>
                                  </a:cxnLst>
                                  <a:rect l="0" t="0" r="r" b="b"/>
                                  <a:pathLst>
                                    <a:path w="94" h="31">
                                      <a:moveTo>
                                        <a:pt x="0" y="31"/>
                                      </a:moveTo>
                                      <a:lnTo>
                                        <a:pt x="43" y="27"/>
                                      </a:lnTo>
                                      <a:lnTo>
                                        <a:pt x="94" y="23"/>
                                      </a:lnTo>
                                      <a:lnTo>
                                        <a:pt x="94" y="0"/>
                                      </a:lnTo>
                                      <a:lnTo>
                                        <a:pt x="43" y="4"/>
                                      </a:lnTo>
                                      <a:lnTo>
                                        <a:pt x="0" y="8"/>
                                      </a:lnTo>
                                      <a:lnTo>
                                        <a:pt x="0"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36" name="Freeform 92"/>
                              <wps:cNvSpPr>
                                <a:spLocks/>
                              </wps:cNvSpPr>
                              <wps:spPr bwMode="auto">
                                <a:xfrm>
                                  <a:off x="998220" y="505460"/>
                                  <a:ext cx="59690" cy="19685"/>
                                </a:xfrm>
                                <a:custGeom>
                                  <a:avLst/>
                                  <a:gdLst>
                                    <a:gd name="T0" fmla="*/ 0 w 94"/>
                                    <a:gd name="T1" fmla="*/ 31 h 31"/>
                                    <a:gd name="T2" fmla="*/ 94 w 94"/>
                                    <a:gd name="T3" fmla="*/ 23 h 31"/>
                                    <a:gd name="T4" fmla="*/ 94 w 94"/>
                                    <a:gd name="T5" fmla="*/ 0 h 31"/>
                                    <a:gd name="T6" fmla="*/ 0 w 94"/>
                                    <a:gd name="T7" fmla="*/ 8 h 31"/>
                                    <a:gd name="T8" fmla="*/ 0 w 94"/>
                                    <a:gd name="T9" fmla="*/ 31 h 31"/>
                                  </a:gdLst>
                                  <a:ahLst/>
                                  <a:cxnLst>
                                    <a:cxn ang="0">
                                      <a:pos x="T0" y="T1"/>
                                    </a:cxn>
                                    <a:cxn ang="0">
                                      <a:pos x="T2" y="T3"/>
                                    </a:cxn>
                                    <a:cxn ang="0">
                                      <a:pos x="T4" y="T5"/>
                                    </a:cxn>
                                    <a:cxn ang="0">
                                      <a:pos x="T6" y="T7"/>
                                    </a:cxn>
                                    <a:cxn ang="0">
                                      <a:pos x="T8" y="T9"/>
                                    </a:cxn>
                                  </a:cxnLst>
                                  <a:rect l="0" t="0" r="r" b="b"/>
                                  <a:pathLst>
                                    <a:path w="94" h="31">
                                      <a:moveTo>
                                        <a:pt x="0" y="31"/>
                                      </a:moveTo>
                                      <a:lnTo>
                                        <a:pt x="94" y="23"/>
                                      </a:lnTo>
                                      <a:lnTo>
                                        <a:pt x="94" y="0"/>
                                      </a:lnTo>
                                      <a:lnTo>
                                        <a:pt x="0" y="8"/>
                                      </a:lnTo>
                                      <a:lnTo>
                                        <a:pt x="0"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37" name="Freeform 93"/>
                              <wps:cNvSpPr>
                                <a:spLocks/>
                              </wps:cNvSpPr>
                              <wps:spPr bwMode="auto">
                                <a:xfrm>
                                  <a:off x="1073150" y="500380"/>
                                  <a:ext cx="60325" cy="19685"/>
                                </a:xfrm>
                                <a:custGeom>
                                  <a:avLst/>
                                  <a:gdLst>
                                    <a:gd name="T0" fmla="*/ 0 w 95"/>
                                    <a:gd name="T1" fmla="*/ 31 h 31"/>
                                    <a:gd name="T2" fmla="*/ 55 w 95"/>
                                    <a:gd name="T3" fmla="*/ 28 h 31"/>
                                    <a:gd name="T4" fmla="*/ 95 w 95"/>
                                    <a:gd name="T5" fmla="*/ 24 h 31"/>
                                    <a:gd name="T6" fmla="*/ 95 w 95"/>
                                    <a:gd name="T7" fmla="*/ 0 h 31"/>
                                    <a:gd name="T8" fmla="*/ 55 w 95"/>
                                    <a:gd name="T9" fmla="*/ 4 h 31"/>
                                    <a:gd name="T10" fmla="*/ 0 w 95"/>
                                    <a:gd name="T11" fmla="*/ 8 h 31"/>
                                    <a:gd name="T12" fmla="*/ 0 w 95"/>
                                    <a:gd name="T13" fmla="*/ 31 h 31"/>
                                  </a:gdLst>
                                  <a:ahLst/>
                                  <a:cxnLst>
                                    <a:cxn ang="0">
                                      <a:pos x="T0" y="T1"/>
                                    </a:cxn>
                                    <a:cxn ang="0">
                                      <a:pos x="T2" y="T3"/>
                                    </a:cxn>
                                    <a:cxn ang="0">
                                      <a:pos x="T4" y="T5"/>
                                    </a:cxn>
                                    <a:cxn ang="0">
                                      <a:pos x="T6" y="T7"/>
                                    </a:cxn>
                                    <a:cxn ang="0">
                                      <a:pos x="T8" y="T9"/>
                                    </a:cxn>
                                    <a:cxn ang="0">
                                      <a:pos x="T10" y="T11"/>
                                    </a:cxn>
                                    <a:cxn ang="0">
                                      <a:pos x="T12" y="T13"/>
                                    </a:cxn>
                                  </a:cxnLst>
                                  <a:rect l="0" t="0" r="r" b="b"/>
                                  <a:pathLst>
                                    <a:path w="95" h="31">
                                      <a:moveTo>
                                        <a:pt x="0" y="31"/>
                                      </a:moveTo>
                                      <a:lnTo>
                                        <a:pt x="55" y="28"/>
                                      </a:lnTo>
                                      <a:lnTo>
                                        <a:pt x="95" y="24"/>
                                      </a:lnTo>
                                      <a:lnTo>
                                        <a:pt x="95" y="0"/>
                                      </a:lnTo>
                                      <a:lnTo>
                                        <a:pt x="55" y="4"/>
                                      </a:lnTo>
                                      <a:lnTo>
                                        <a:pt x="0" y="8"/>
                                      </a:lnTo>
                                      <a:lnTo>
                                        <a:pt x="0"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38" name="Freeform 94"/>
                              <wps:cNvSpPr>
                                <a:spLocks/>
                              </wps:cNvSpPr>
                              <wps:spPr bwMode="auto">
                                <a:xfrm>
                                  <a:off x="1148080" y="495300"/>
                                  <a:ext cx="60325" cy="20320"/>
                                </a:xfrm>
                                <a:custGeom>
                                  <a:avLst/>
                                  <a:gdLst>
                                    <a:gd name="T0" fmla="*/ 0 w 95"/>
                                    <a:gd name="T1" fmla="*/ 32 h 32"/>
                                    <a:gd name="T2" fmla="*/ 55 w 95"/>
                                    <a:gd name="T3" fmla="*/ 28 h 32"/>
                                    <a:gd name="T4" fmla="*/ 95 w 95"/>
                                    <a:gd name="T5" fmla="*/ 24 h 32"/>
                                    <a:gd name="T6" fmla="*/ 95 w 95"/>
                                    <a:gd name="T7" fmla="*/ 0 h 32"/>
                                    <a:gd name="T8" fmla="*/ 55 w 95"/>
                                    <a:gd name="T9" fmla="*/ 4 h 32"/>
                                    <a:gd name="T10" fmla="*/ 0 w 95"/>
                                    <a:gd name="T11" fmla="*/ 8 h 32"/>
                                    <a:gd name="T12" fmla="*/ 0 w 95"/>
                                    <a:gd name="T13" fmla="*/ 32 h 32"/>
                                  </a:gdLst>
                                  <a:ahLst/>
                                  <a:cxnLst>
                                    <a:cxn ang="0">
                                      <a:pos x="T0" y="T1"/>
                                    </a:cxn>
                                    <a:cxn ang="0">
                                      <a:pos x="T2" y="T3"/>
                                    </a:cxn>
                                    <a:cxn ang="0">
                                      <a:pos x="T4" y="T5"/>
                                    </a:cxn>
                                    <a:cxn ang="0">
                                      <a:pos x="T6" y="T7"/>
                                    </a:cxn>
                                    <a:cxn ang="0">
                                      <a:pos x="T8" y="T9"/>
                                    </a:cxn>
                                    <a:cxn ang="0">
                                      <a:pos x="T10" y="T11"/>
                                    </a:cxn>
                                    <a:cxn ang="0">
                                      <a:pos x="T12" y="T13"/>
                                    </a:cxn>
                                  </a:cxnLst>
                                  <a:rect l="0" t="0" r="r" b="b"/>
                                  <a:pathLst>
                                    <a:path w="95" h="32">
                                      <a:moveTo>
                                        <a:pt x="0" y="32"/>
                                      </a:moveTo>
                                      <a:lnTo>
                                        <a:pt x="55" y="28"/>
                                      </a:lnTo>
                                      <a:lnTo>
                                        <a:pt x="95" y="24"/>
                                      </a:lnTo>
                                      <a:lnTo>
                                        <a:pt x="95" y="0"/>
                                      </a:lnTo>
                                      <a:lnTo>
                                        <a:pt x="55" y="4"/>
                                      </a:lnTo>
                                      <a:lnTo>
                                        <a:pt x="0" y="8"/>
                                      </a:lnTo>
                                      <a:lnTo>
                                        <a:pt x="0"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39" name="Freeform 95"/>
                              <wps:cNvSpPr>
                                <a:spLocks/>
                              </wps:cNvSpPr>
                              <wps:spPr bwMode="auto">
                                <a:xfrm>
                                  <a:off x="1223010" y="487680"/>
                                  <a:ext cx="60325" cy="22860"/>
                                </a:xfrm>
                                <a:custGeom>
                                  <a:avLst/>
                                  <a:gdLst>
                                    <a:gd name="T0" fmla="*/ 0 w 95"/>
                                    <a:gd name="T1" fmla="*/ 36 h 36"/>
                                    <a:gd name="T2" fmla="*/ 60 w 95"/>
                                    <a:gd name="T3" fmla="*/ 28 h 36"/>
                                    <a:gd name="T4" fmla="*/ 95 w 95"/>
                                    <a:gd name="T5" fmla="*/ 24 h 36"/>
                                    <a:gd name="T6" fmla="*/ 95 w 95"/>
                                    <a:gd name="T7" fmla="*/ 0 h 36"/>
                                    <a:gd name="T8" fmla="*/ 60 w 95"/>
                                    <a:gd name="T9" fmla="*/ 4 h 36"/>
                                    <a:gd name="T10" fmla="*/ 0 w 95"/>
                                    <a:gd name="T11" fmla="*/ 12 h 36"/>
                                    <a:gd name="T12" fmla="*/ 0 w 95"/>
                                    <a:gd name="T13" fmla="*/ 36 h 36"/>
                                  </a:gdLst>
                                  <a:ahLst/>
                                  <a:cxnLst>
                                    <a:cxn ang="0">
                                      <a:pos x="T0" y="T1"/>
                                    </a:cxn>
                                    <a:cxn ang="0">
                                      <a:pos x="T2" y="T3"/>
                                    </a:cxn>
                                    <a:cxn ang="0">
                                      <a:pos x="T4" y="T5"/>
                                    </a:cxn>
                                    <a:cxn ang="0">
                                      <a:pos x="T6" y="T7"/>
                                    </a:cxn>
                                    <a:cxn ang="0">
                                      <a:pos x="T8" y="T9"/>
                                    </a:cxn>
                                    <a:cxn ang="0">
                                      <a:pos x="T10" y="T11"/>
                                    </a:cxn>
                                    <a:cxn ang="0">
                                      <a:pos x="T12" y="T13"/>
                                    </a:cxn>
                                  </a:cxnLst>
                                  <a:rect l="0" t="0" r="r" b="b"/>
                                  <a:pathLst>
                                    <a:path w="95" h="36">
                                      <a:moveTo>
                                        <a:pt x="0" y="36"/>
                                      </a:moveTo>
                                      <a:lnTo>
                                        <a:pt x="60" y="28"/>
                                      </a:lnTo>
                                      <a:lnTo>
                                        <a:pt x="95" y="24"/>
                                      </a:lnTo>
                                      <a:lnTo>
                                        <a:pt x="95" y="0"/>
                                      </a:lnTo>
                                      <a:lnTo>
                                        <a:pt x="60" y="4"/>
                                      </a:lnTo>
                                      <a:lnTo>
                                        <a:pt x="0" y="12"/>
                                      </a:lnTo>
                                      <a:lnTo>
                                        <a:pt x="0"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0" name="Freeform 96"/>
                              <wps:cNvSpPr>
                                <a:spLocks/>
                              </wps:cNvSpPr>
                              <wps:spPr bwMode="auto">
                                <a:xfrm>
                                  <a:off x="1298575" y="480060"/>
                                  <a:ext cx="59690" cy="22860"/>
                                </a:xfrm>
                                <a:custGeom>
                                  <a:avLst/>
                                  <a:gdLst>
                                    <a:gd name="T0" fmla="*/ 0 w 94"/>
                                    <a:gd name="T1" fmla="*/ 36 h 36"/>
                                    <a:gd name="T2" fmla="*/ 59 w 94"/>
                                    <a:gd name="T3" fmla="*/ 28 h 36"/>
                                    <a:gd name="T4" fmla="*/ 94 w 94"/>
                                    <a:gd name="T5" fmla="*/ 24 h 36"/>
                                    <a:gd name="T6" fmla="*/ 94 w 94"/>
                                    <a:gd name="T7" fmla="*/ 0 h 36"/>
                                    <a:gd name="T8" fmla="*/ 59 w 94"/>
                                    <a:gd name="T9" fmla="*/ 4 h 36"/>
                                    <a:gd name="T10" fmla="*/ 0 w 94"/>
                                    <a:gd name="T11" fmla="*/ 12 h 36"/>
                                    <a:gd name="T12" fmla="*/ 0 w 94"/>
                                    <a:gd name="T13" fmla="*/ 36 h 36"/>
                                  </a:gdLst>
                                  <a:ahLst/>
                                  <a:cxnLst>
                                    <a:cxn ang="0">
                                      <a:pos x="T0" y="T1"/>
                                    </a:cxn>
                                    <a:cxn ang="0">
                                      <a:pos x="T2" y="T3"/>
                                    </a:cxn>
                                    <a:cxn ang="0">
                                      <a:pos x="T4" y="T5"/>
                                    </a:cxn>
                                    <a:cxn ang="0">
                                      <a:pos x="T6" y="T7"/>
                                    </a:cxn>
                                    <a:cxn ang="0">
                                      <a:pos x="T8" y="T9"/>
                                    </a:cxn>
                                    <a:cxn ang="0">
                                      <a:pos x="T10" y="T11"/>
                                    </a:cxn>
                                    <a:cxn ang="0">
                                      <a:pos x="T12" y="T13"/>
                                    </a:cxn>
                                  </a:cxnLst>
                                  <a:rect l="0" t="0" r="r" b="b"/>
                                  <a:pathLst>
                                    <a:path w="94" h="36">
                                      <a:moveTo>
                                        <a:pt x="0" y="36"/>
                                      </a:moveTo>
                                      <a:lnTo>
                                        <a:pt x="59" y="28"/>
                                      </a:lnTo>
                                      <a:lnTo>
                                        <a:pt x="94" y="24"/>
                                      </a:lnTo>
                                      <a:lnTo>
                                        <a:pt x="94" y="0"/>
                                      </a:lnTo>
                                      <a:lnTo>
                                        <a:pt x="59" y="4"/>
                                      </a:lnTo>
                                      <a:lnTo>
                                        <a:pt x="0" y="12"/>
                                      </a:lnTo>
                                      <a:lnTo>
                                        <a:pt x="0"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1" name="Freeform 97"/>
                              <wps:cNvSpPr>
                                <a:spLocks/>
                              </wps:cNvSpPr>
                              <wps:spPr bwMode="auto">
                                <a:xfrm>
                                  <a:off x="1373505" y="473075"/>
                                  <a:ext cx="59690" cy="22225"/>
                                </a:xfrm>
                                <a:custGeom>
                                  <a:avLst/>
                                  <a:gdLst>
                                    <a:gd name="T0" fmla="*/ 0 w 94"/>
                                    <a:gd name="T1" fmla="*/ 35 h 35"/>
                                    <a:gd name="T2" fmla="*/ 4 w 94"/>
                                    <a:gd name="T3" fmla="*/ 35 h 35"/>
                                    <a:gd name="T4" fmla="*/ 63 w 94"/>
                                    <a:gd name="T5" fmla="*/ 27 h 35"/>
                                    <a:gd name="T6" fmla="*/ 94 w 94"/>
                                    <a:gd name="T7" fmla="*/ 23 h 35"/>
                                    <a:gd name="T8" fmla="*/ 94 w 94"/>
                                    <a:gd name="T9" fmla="*/ 0 h 35"/>
                                    <a:gd name="T10" fmla="*/ 63 w 94"/>
                                    <a:gd name="T11" fmla="*/ 4 h 35"/>
                                    <a:gd name="T12" fmla="*/ 4 w 94"/>
                                    <a:gd name="T13" fmla="*/ 11 h 35"/>
                                    <a:gd name="T14" fmla="*/ 0 w 94"/>
                                    <a:gd name="T15" fmla="*/ 11 h 35"/>
                                    <a:gd name="T16" fmla="*/ 0 w 94"/>
                                    <a:gd name="T17" fmla="*/ 35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 h="35">
                                      <a:moveTo>
                                        <a:pt x="0" y="35"/>
                                      </a:moveTo>
                                      <a:lnTo>
                                        <a:pt x="4" y="35"/>
                                      </a:lnTo>
                                      <a:lnTo>
                                        <a:pt x="63" y="27"/>
                                      </a:lnTo>
                                      <a:lnTo>
                                        <a:pt x="94" y="23"/>
                                      </a:lnTo>
                                      <a:lnTo>
                                        <a:pt x="94" y="0"/>
                                      </a:lnTo>
                                      <a:lnTo>
                                        <a:pt x="63" y="4"/>
                                      </a:lnTo>
                                      <a:lnTo>
                                        <a:pt x="4" y="11"/>
                                      </a:lnTo>
                                      <a:lnTo>
                                        <a:pt x="0" y="11"/>
                                      </a:lnTo>
                                      <a:lnTo>
                                        <a:pt x="0"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2" name="Freeform 98"/>
                              <wps:cNvSpPr>
                                <a:spLocks/>
                              </wps:cNvSpPr>
                              <wps:spPr bwMode="auto">
                                <a:xfrm>
                                  <a:off x="1448435" y="462915"/>
                                  <a:ext cx="60325" cy="22225"/>
                                </a:xfrm>
                                <a:custGeom>
                                  <a:avLst/>
                                  <a:gdLst>
                                    <a:gd name="T0" fmla="*/ 0 w 95"/>
                                    <a:gd name="T1" fmla="*/ 35 h 35"/>
                                    <a:gd name="T2" fmla="*/ 4 w 95"/>
                                    <a:gd name="T3" fmla="*/ 35 h 35"/>
                                    <a:gd name="T4" fmla="*/ 63 w 95"/>
                                    <a:gd name="T5" fmla="*/ 27 h 35"/>
                                    <a:gd name="T6" fmla="*/ 95 w 95"/>
                                    <a:gd name="T7" fmla="*/ 23 h 35"/>
                                    <a:gd name="T8" fmla="*/ 95 w 95"/>
                                    <a:gd name="T9" fmla="*/ 0 h 35"/>
                                    <a:gd name="T10" fmla="*/ 63 w 95"/>
                                    <a:gd name="T11" fmla="*/ 4 h 35"/>
                                    <a:gd name="T12" fmla="*/ 4 w 95"/>
                                    <a:gd name="T13" fmla="*/ 12 h 35"/>
                                    <a:gd name="T14" fmla="*/ 0 w 95"/>
                                    <a:gd name="T15" fmla="*/ 12 h 35"/>
                                    <a:gd name="T16" fmla="*/ 0 w 95"/>
                                    <a:gd name="T17" fmla="*/ 35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35">
                                      <a:moveTo>
                                        <a:pt x="0" y="35"/>
                                      </a:moveTo>
                                      <a:lnTo>
                                        <a:pt x="4" y="35"/>
                                      </a:lnTo>
                                      <a:lnTo>
                                        <a:pt x="63" y="27"/>
                                      </a:lnTo>
                                      <a:lnTo>
                                        <a:pt x="95" y="23"/>
                                      </a:lnTo>
                                      <a:lnTo>
                                        <a:pt x="95" y="0"/>
                                      </a:lnTo>
                                      <a:lnTo>
                                        <a:pt x="63" y="4"/>
                                      </a:lnTo>
                                      <a:lnTo>
                                        <a:pt x="4" y="12"/>
                                      </a:lnTo>
                                      <a:lnTo>
                                        <a:pt x="0" y="12"/>
                                      </a:lnTo>
                                      <a:lnTo>
                                        <a:pt x="0"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3" name="Freeform 99"/>
                              <wps:cNvSpPr>
                                <a:spLocks/>
                              </wps:cNvSpPr>
                              <wps:spPr bwMode="auto">
                                <a:xfrm>
                                  <a:off x="1523365" y="452755"/>
                                  <a:ext cx="60325" cy="22860"/>
                                </a:xfrm>
                                <a:custGeom>
                                  <a:avLst/>
                                  <a:gdLst>
                                    <a:gd name="T0" fmla="*/ 0 w 95"/>
                                    <a:gd name="T1" fmla="*/ 36 h 36"/>
                                    <a:gd name="T2" fmla="*/ 4 w 95"/>
                                    <a:gd name="T3" fmla="*/ 36 h 36"/>
                                    <a:gd name="T4" fmla="*/ 63 w 95"/>
                                    <a:gd name="T5" fmla="*/ 28 h 36"/>
                                    <a:gd name="T6" fmla="*/ 95 w 95"/>
                                    <a:gd name="T7" fmla="*/ 24 h 36"/>
                                    <a:gd name="T8" fmla="*/ 95 w 95"/>
                                    <a:gd name="T9" fmla="*/ 0 h 36"/>
                                    <a:gd name="T10" fmla="*/ 63 w 95"/>
                                    <a:gd name="T11" fmla="*/ 4 h 36"/>
                                    <a:gd name="T12" fmla="*/ 4 w 95"/>
                                    <a:gd name="T13" fmla="*/ 12 h 36"/>
                                    <a:gd name="T14" fmla="*/ 0 w 95"/>
                                    <a:gd name="T15" fmla="*/ 12 h 36"/>
                                    <a:gd name="T16" fmla="*/ 0 w 95"/>
                                    <a:gd name="T17" fmla="*/ 36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36">
                                      <a:moveTo>
                                        <a:pt x="0" y="36"/>
                                      </a:moveTo>
                                      <a:lnTo>
                                        <a:pt x="4" y="36"/>
                                      </a:lnTo>
                                      <a:lnTo>
                                        <a:pt x="63" y="28"/>
                                      </a:lnTo>
                                      <a:lnTo>
                                        <a:pt x="95" y="24"/>
                                      </a:lnTo>
                                      <a:lnTo>
                                        <a:pt x="95" y="0"/>
                                      </a:lnTo>
                                      <a:lnTo>
                                        <a:pt x="63" y="4"/>
                                      </a:lnTo>
                                      <a:lnTo>
                                        <a:pt x="4" y="12"/>
                                      </a:lnTo>
                                      <a:lnTo>
                                        <a:pt x="0" y="12"/>
                                      </a:lnTo>
                                      <a:lnTo>
                                        <a:pt x="0"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4" name="Freeform 100"/>
                              <wps:cNvSpPr>
                                <a:spLocks/>
                              </wps:cNvSpPr>
                              <wps:spPr bwMode="auto">
                                <a:xfrm>
                                  <a:off x="1598295" y="442595"/>
                                  <a:ext cx="60325" cy="22860"/>
                                </a:xfrm>
                                <a:custGeom>
                                  <a:avLst/>
                                  <a:gdLst>
                                    <a:gd name="T0" fmla="*/ 0 w 95"/>
                                    <a:gd name="T1" fmla="*/ 36 h 36"/>
                                    <a:gd name="T2" fmla="*/ 4 w 95"/>
                                    <a:gd name="T3" fmla="*/ 36 h 36"/>
                                    <a:gd name="T4" fmla="*/ 63 w 95"/>
                                    <a:gd name="T5" fmla="*/ 28 h 36"/>
                                    <a:gd name="T6" fmla="*/ 95 w 95"/>
                                    <a:gd name="T7" fmla="*/ 24 h 36"/>
                                    <a:gd name="T8" fmla="*/ 95 w 95"/>
                                    <a:gd name="T9" fmla="*/ 0 h 36"/>
                                    <a:gd name="T10" fmla="*/ 63 w 95"/>
                                    <a:gd name="T11" fmla="*/ 4 h 36"/>
                                    <a:gd name="T12" fmla="*/ 4 w 95"/>
                                    <a:gd name="T13" fmla="*/ 12 h 36"/>
                                    <a:gd name="T14" fmla="*/ 0 w 95"/>
                                    <a:gd name="T15" fmla="*/ 12 h 36"/>
                                    <a:gd name="T16" fmla="*/ 0 w 95"/>
                                    <a:gd name="T17" fmla="*/ 36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36">
                                      <a:moveTo>
                                        <a:pt x="0" y="36"/>
                                      </a:moveTo>
                                      <a:lnTo>
                                        <a:pt x="4" y="36"/>
                                      </a:lnTo>
                                      <a:lnTo>
                                        <a:pt x="63" y="28"/>
                                      </a:lnTo>
                                      <a:lnTo>
                                        <a:pt x="95" y="24"/>
                                      </a:lnTo>
                                      <a:lnTo>
                                        <a:pt x="95" y="0"/>
                                      </a:lnTo>
                                      <a:lnTo>
                                        <a:pt x="63" y="4"/>
                                      </a:lnTo>
                                      <a:lnTo>
                                        <a:pt x="4" y="12"/>
                                      </a:lnTo>
                                      <a:lnTo>
                                        <a:pt x="0" y="12"/>
                                      </a:lnTo>
                                      <a:lnTo>
                                        <a:pt x="0"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5" name="Freeform 101"/>
                              <wps:cNvSpPr>
                                <a:spLocks/>
                              </wps:cNvSpPr>
                              <wps:spPr bwMode="auto">
                                <a:xfrm>
                                  <a:off x="1673860" y="430530"/>
                                  <a:ext cx="62230" cy="24765"/>
                                </a:xfrm>
                                <a:custGeom>
                                  <a:avLst/>
                                  <a:gdLst>
                                    <a:gd name="T0" fmla="*/ 0 w 98"/>
                                    <a:gd name="T1" fmla="*/ 39 h 39"/>
                                    <a:gd name="T2" fmla="*/ 4 w 98"/>
                                    <a:gd name="T3" fmla="*/ 39 h 39"/>
                                    <a:gd name="T4" fmla="*/ 63 w 98"/>
                                    <a:gd name="T5" fmla="*/ 31 h 39"/>
                                    <a:gd name="T6" fmla="*/ 67 w 98"/>
                                    <a:gd name="T7" fmla="*/ 31 h 39"/>
                                    <a:gd name="T8" fmla="*/ 98 w 98"/>
                                    <a:gd name="T9" fmla="*/ 23 h 39"/>
                                    <a:gd name="T10" fmla="*/ 90 w 98"/>
                                    <a:gd name="T11" fmla="*/ 0 h 39"/>
                                    <a:gd name="T12" fmla="*/ 59 w 98"/>
                                    <a:gd name="T13" fmla="*/ 8 h 39"/>
                                    <a:gd name="T14" fmla="*/ 63 w 98"/>
                                    <a:gd name="T15" fmla="*/ 8 h 39"/>
                                    <a:gd name="T16" fmla="*/ 4 w 98"/>
                                    <a:gd name="T17" fmla="*/ 15 h 39"/>
                                    <a:gd name="T18" fmla="*/ 0 w 98"/>
                                    <a:gd name="T19" fmla="*/ 15 h 39"/>
                                    <a:gd name="T20" fmla="*/ 0 w 98"/>
                                    <a:gd name="T21" fmla="*/ 39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8" h="39">
                                      <a:moveTo>
                                        <a:pt x="0" y="39"/>
                                      </a:moveTo>
                                      <a:lnTo>
                                        <a:pt x="4" y="39"/>
                                      </a:lnTo>
                                      <a:lnTo>
                                        <a:pt x="63" y="31"/>
                                      </a:lnTo>
                                      <a:lnTo>
                                        <a:pt x="67" y="31"/>
                                      </a:lnTo>
                                      <a:lnTo>
                                        <a:pt x="98" y="23"/>
                                      </a:lnTo>
                                      <a:lnTo>
                                        <a:pt x="90" y="0"/>
                                      </a:lnTo>
                                      <a:lnTo>
                                        <a:pt x="59" y="8"/>
                                      </a:lnTo>
                                      <a:lnTo>
                                        <a:pt x="63" y="8"/>
                                      </a:lnTo>
                                      <a:lnTo>
                                        <a:pt x="4" y="15"/>
                                      </a:lnTo>
                                      <a:lnTo>
                                        <a:pt x="0" y="15"/>
                                      </a:lnTo>
                                      <a:lnTo>
                                        <a:pt x="0"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6" name="Freeform 102"/>
                              <wps:cNvSpPr>
                                <a:spLocks/>
                              </wps:cNvSpPr>
                              <wps:spPr bwMode="auto">
                                <a:xfrm>
                                  <a:off x="1746250" y="417830"/>
                                  <a:ext cx="62230" cy="24765"/>
                                </a:xfrm>
                                <a:custGeom>
                                  <a:avLst/>
                                  <a:gdLst>
                                    <a:gd name="T0" fmla="*/ 8 w 98"/>
                                    <a:gd name="T1" fmla="*/ 39 h 39"/>
                                    <a:gd name="T2" fmla="*/ 67 w 98"/>
                                    <a:gd name="T3" fmla="*/ 28 h 39"/>
                                    <a:gd name="T4" fmla="*/ 63 w 98"/>
                                    <a:gd name="T5" fmla="*/ 28 h 39"/>
                                    <a:gd name="T6" fmla="*/ 98 w 98"/>
                                    <a:gd name="T7" fmla="*/ 24 h 39"/>
                                    <a:gd name="T8" fmla="*/ 98 w 98"/>
                                    <a:gd name="T9" fmla="*/ 0 h 39"/>
                                    <a:gd name="T10" fmla="*/ 63 w 98"/>
                                    <a:gd name="T11" fmla="*/ 4 h 39"/>
                                    <a:gd name="T12" fmla="*/ 59 w 98"/>
                                    <a:gd name="T13" fmla="*/ 4 h 39"/>
                                    <a:gd name="T14" fmla="*/ 0 w 98"/>
                                    <a:gd name="T15" fmla="*/ 16 h 39"/>
                                    <a:gd name="T16" fmla="*/ 8 w 98"/>
                                    <a:gd name="T17" fmla="*/ 39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8" h="39">
                                      <a:moveTo>
                                        <a:pt x="8" y="39"/>
                                      </a:moveTo>
                                      <a:lnTo>
                                        <a:pt x="67" y="28"/>
                                      </a:lnTo>
                                      <a:lnTo>
                                        <a:pt x="63" y="28"/>
                                      </a:lnTo>
                                      <a:lnTo>
                                        <a:pt x="98" y="24"/>
                                      </a:lnTo>
                                      <a:lnTo>
                                        <a:pt x="98" y="0"/>
                                      </a:lnTo>
                                      <a:lnTo>
                                        <a:pt x="63" y="4"/>
                                      </a:lnTo>
                                      <a:lnTo>
                                        <a:pt x="59" y="4"/>
                                      </a:lnTo>
                                      <a:lnTo>
                                        <a:pt x="0" y="16"/>
                                      </a:lnTo>
                                      <a:lnTo>
                                        <a:pt x="8"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7" name="Freeform 103"/>
                              <wps:cNvSpPr>
                                <a:spLocks/>
                              </wps:cNvSpPr>
                              <wps:spPr bwMode="auto">
                                <a:xfrm>
                                  <a:off x="1821180" y="402590"/>
                                  <a:ext cx="64770" cy="27940"/>
                                </a:xfrm>
                                <a:custGeom>
                                  <a:avLst/>
                                  <a:gdLst>
                                    <a:gd name="T0" fmla="*/ 8 w 102"/>
                                    <a:gd name="T1" fmla="*/ 44 h 44"/>
                                    <a:gd name="T2" fmla="*/ 63 w 102"/>
                                    <a:gd name="T3" fmla="*/ 32 h 44"/>
                                    <a:gd name="T4" fmla="*/ 102 w 102"/>
                                    <a:gd name="T5" fmla="*/ 24 h 44"/>
                                    <a:gd name="T6" fmla="*/ 95 w 102"/>
                                    <a:gd name="T7" fmla="*/ 0 h 44"/>
                                    <a:gd name="T8" fmla="*/ 55 w 102"/>
                                    <a:gd name="T9" fmla="*/ 8 h 44"/>
                                    <a:gd name="T10" fmla="*/ 0 w 102"/>
                                    <a:gd name="T11" fmla="*/ 20 h 44"/>
                                    <a:gd name="T12" fmla="*/ 8 w 102"/>
                                    <a:gd name="T13" fmla="*/ 44 h 44"/>
                                  </a:gdLst>
                                  <a:ahLst/>
                                  <a:cxnLst>
                                    <a:cxn ang="0">
                                      <a:pos x="T0" y="T1"/>
                                    </a:cxn>
                                    <a:cxn ang="0">
                                      <a:pos x="T2" y="T3"/>
                                    </a:cxn>
                                    <a:cxn ang="0">
                                      <a:pos x="T4" y="T5"/>
                                    </a:cxn>
                                    <a:cxn ang="0">
                                      <a:pos x="T6" y="T7"/>
                                    </a:cxn>
                                    <a:cxn ang="0">
                                      <a:pos x="T8" y="T9"/>
                                    </a:cxn>
                                    <a:cxn ang="0">
                                      <a:pos x="T10" y="T11"/>
                                    </a:cxn>
                                    <a:cxn ang="0">
                                      <a:pos x="T12" y="T13"/>
                                    </a:cxn>
                                  </a:cxnLst>
                                  <a:rect l="0" t="0" r="r" b="b"/>
                                  <a:pathLst>
                                    <a:path w="102" h="44">
                                      <a:moveTo>
                                        <a:pt x="8" y="44"/>
                                      </a:moveTo>
                                      <a:lnTo>
                                        <a:pt x="63" y="32"/>
                                      </a:lnTo>
                                      <a:lnTo>
                                        <a:pt x="102" y="24"/>
                                      </a:lnTo>
                                      <a:lnTo>
                                        <a:pt x="95" y="0"/>
                                      </a:lnTo>
                                      <a:lnTo>
                                        <a:pt x="55" y="8"/>
                                      </a:lnTo>
                                      <a:lnTo>
                                        <a:pt x="0" y="20"/>
                                      </a:lnTo>
                                      <a:lnTo>
                                        <a:pt x="8" y="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8" name="Freeform 104"/>
                              <wps:cNvSpPr>
                                <a:spLocks/>
                              </wps:cNvSpPr>
                              <wps:spPr bwMode="auto">
                                <a:xfrm>
                                  <a:off x="1898650" y="390525"/>
                                  <a:ext cx="62865" cy="24765"/>
                                </a:xfrm>
                                <a:custGeom>
                                  <a:avLst/>
                                  <a:gdLst>
                                    <a:gd name="T0" fmla="*/ 0 w 99"/>
                                    <a:gd name="T1" fmla="*/ 39 h 39"/>
                                    <a:gd name="T2" fmla="*/ 51 w 99"/>
                                    <a:gd name="T3" fmla="*/ 31 h 39"/>
                                    <a:gd name="T4" fmla="*/ 55 w 99"/>
                                    <a:gd name="T5" fmla="*/ 31 h 39"/>
                                    <a:gd name="T6" fmla="*/ 99 w 99"/>
                                    <a:gd name="T7" fmla="*/ 23 h 39"/>
                                    <a:gd name="T8" fmla="*/ 91 w 99"/>
                                    <a:gd name="T9" fmla="*/ 0 h 39"/>
                                    <a:gd name="T10" fmla="*/ 47 w 99"/>
                                    <a:gd name="T11" fmla="*/ 7 h 39"/>
                                    <a:gd name="T12" fmla="*/ 51 w 99"/>
                                    <a:gd name="T13" fmla="*/ 7 h 39"/>
                                    <a:gd name="T14" fmla="*/ 0 w 99"/>
                                    <a:gd name="T15" fmla="*/ 15 h 39"/>
                                    <a:gd name="T16" fmla="*/ 0 w 99"/>
                                    <a:gd name="T17" fmla="*/ 39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9" h="39">
                                      <a:moveTo>
                                        <a:pt x="0" y="39"/>
                                      </a:moveTo>
                                      <a:lnTo>
                                        <a:pt x="51" y="31"/>
                                      </a:lnTo>
                                      <a:lnTo>
                                        <a:pt x="55" y="31"/>
                                      </a:lnTo>
                                      <a:lnTo>
                                        <a:pt x="99" y="23"/>
                                      </a:lnTo>
                                      <a:lnTo>
                                        <a:pt x="91" y="0"/>
                                      </a:lnTo>
                                      <a:lnTo>
                                        <a:pt x="47" y="7"/>
                                      </a:lnTo>
                                      <a:lnTo>
                                        <a:pt x="51" y="7"/>
                                      </a:lnTo>
                                      <a:lnTo>
                                        <a:pt x="0" y="15"/>
                                      </a:lnTo>
                                      <a:lnTo>
                                        <a:pt x="0"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49" name="Freeform 105"/>
                              <wps:cNvSpPr>
                                <a:spLocks/>
                              </wps:cNvSpPr>
                              <wps:spPr bwMode="auto">
                                <a:xfrm>
                                  <a:off x="1971040" y="372745"/>
                                  <a:ext cx="65405" cy="29845"/>
                                </a:xfrm>
                                <a:custGeom>
                                  <a:avLst/>
                                  <a:gdLst>
                                    <a:gd name="T0" fmla="*/ 8 w 103"/>
                                    <a:gd name="T1" fmla="*/ 47 h 47"/>
                                    <a:gd name="T2" fmla="*/ 103 w 103"/>
                                    <a:gd name="T3" fmla="*/ 24 h 47"/>
                                    <a:gd name="T4" fmla="*/ 95 w 103"/>
                                    <a:gd name="T5" fmla="*/ 0 h 47"/>
                                    <a:gd name="T6" fmla="*/ 0 w 103"/>
                                    <a:gd name="T7" fmla="*/ 24 h 47"/>
                                    <a:gd name="T8" fmla="*/ 8 w 103"/>
                                    <a:gd name="T9" fmla="*/ 47 h 47"/>
                                  </a:gdLst>
                                  <a:ahLst/>
                                  <a:cxnLst>
                                    <a:cxn ang="0">
                                      <a:pos x="T0" y="T1"/>
                                    </a:cxn>
                                    <a:cxn ang="0">
                                      <a:pos x="T2" y="T3"/>
                                    </a:cxn>
                                    <a:cxn ang="0">
                                      <a:pos x="T4" y="T5"/>
                                    </a:cxn>
                                    <a:cxn ang="0">
                                      <a:pos x="T6" y="T7"/>
                                    </a:cxn>
                                    <a:cxn ang="0">
                                      <a:pos x="T8" y="T9"/>
                                    </a:cxn>
                                  </a:cxnLst>
                                  <a:rect l="0" t="0" r="r" b="b"/>
                                  <a:pathLst>
                                    <a:path w="103" h="47">
                                      <a:moveTo>
                                        <a:pt x="8" y="47"/>
                                      </a:moveTo>
                                      <a:lnTo>
                                        <a:pt x="103" y="24"/>
                                      </a:lnTo>
                                      <a:lnTo>
                                        <a:pt x="95" y="0"/>
                                      </a:lnTo>
                                      <a:lnTo>
                                        <a:pt x="0" y="24"/>
                                      </a:lnTo>
                                      <a:lnTo>
                                        <a:pt x="8" y="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0" name="Freeform 106"/>
                              <wps:cNvSpPr>
                                <a:spLocks/>
                              </wps:cNvSpPr>
                              <wps:spPr bwMode="auto">
                                <a:xfrm>
                                  <a:off x="2046605" y="354965"/>
                                  <a:ext cx="62230" cy="30480"/>
                                </a:xfrm>
                                <a:custGeom>
                                  <a:avLst/>
                                  <a:gdLst>
                                    <a:gd name="T0" fmla="*/ 8 w 98"/>
                                    <a:gd name="T1" fmla="*/ 48 h 48"/>
                                    <a:gd name="T2" fmla="*/ 51 w 98"/>
                                    <a:gd name="T3" fmla="*/ 36 h 48"/>
                                    <a:gd name="T4" fmla="*/ 98 w 98"/>
                                    <a:gd name="T5" fmla="*/ 24 h 48"/>
                                    <a:gd name="T6" fmla="*/ 90 w 98"/>
                                    <a:gd name="T7" fmla="*/ 0 h 48"/>
                                    <a:gd name="T8" fmla="*/ 43 w 98"/>
                                    <a:gd name="T9" fmla="*/ 12 h 48"/>
                                    <a:gd name="T10" fmla="*/ 0 w 98"/>
                                    <a:gd name="T11" fmla="*/ 24 h 48"/>
                                    <a:gd name="T12" fmla="*/ 8 w 98"/>
                                    <a:gd name="T13" fmla="*/ 48 h 48"/>
                                  </a:gdLst>
                                  <a:ahLst/>
                                  <a:cxnLst>
                                    <a:cxn ang="0">
                                      <a:pos x="T0" y="T1"/>
                                    </a:cxn>
                                    <a:cxn ang="0">
                                      <a:pos x="T2" y="T3"/>
                                    </a:cxn>
                                    <a:cxn ang="0">
                                      <a:pos x="T4" y="T5"/>
                                    </a:cxn>
                                    <a:cxn ang="0">
                                      <a:pos x="T6" y="T7"/>
                                    </a:cxn>
                                    <a:cxn ang="0">
                                      <a:pos x="T8" y="T9"/>
                                    </a:cxn>
                                    <a:cxn ang="0">
                                      <a:pos x="T10" y="T11"/>
                                    </a:cxn>
                                    <a:cxn ang="0">
                                      <a:pos x="T12" y="T13"/>
                                    </a:cxn>
                                  </a:cxnLst>
                                  <a:rect l="0" t="0" r="r" b="b"/>
                                  <a:pathLst>
                                    <a:path w="98" h="48">
                                      <a:moveTo>
                                        <a:pt x="8" y="48"/>
                                      </a:moveTo>
                                      <a:lnTo>
                                        <a:pt x="51" y="36"/>
                                      </a:lnTo>
                                      <a:lnTo>
                                        <a:pt x="98" y="24"/>
                                      </a:lnTo>
                                      <a:lnTo>
                                        <a:pt x="90" y="0"/>
                                      </a:lnTo>
                                      <a:lnTo>
                                        <a:pt x="43" y="12"/>
                                      </a:lnTo>
                                      <a:lnTo>
                                        <a:pt x="0" y="24"/>
                                      </a:lnTo>
                                      <a:lnTo>
                                        <a:pt x="8" y="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1" name="Freeform 107"/>
                              <wps:cNvSpPr>
                                <a:spLocks/>
                              </wps:cNvSpPr>
                              <wps:spPr bwMode="auto">
                                <a:xfrm>
                                  <a:off x="2118995" y="340360"/>
                                  <a:ext cx="64770" cy="27305"/>
                                </a:xfrm>
                                <a:custGeom>
                                  <a:avLst/>
                                  <a:gdLst>
                                    <a:gd name="T0" fmla="*/ 8 w 102"/>
                                    <a:gd name="T1" fmla="*/ 43 h 43"/>
                                    <a:gd name="T2" fmla="*/ 47 w 102"/>
                                    <a:gd name="T3" fmla="*/ 35 h 43"/>
                                    <a:gd name="T4" fmla="*/ 102 w 102"/>
                                    <a:gd name="T5" fmla="*/ 23 h 43"/>
                                    <a:gd name="T6" fmla="*/ 94 w 102"/>
                                    <a:gd name="T7" fmla="*/ 0 h 43"/>
                                    <a:gd name="T8" fmla="*/ 39 w 102"/>
                                    <a:gd name="T9" fmla="*/ 12 h 43"/>
                                    <a:gd name="T10" fmla="*/ 0 w 102"/>
                                    <a:gd name="T11" fmla="*/ 19 h 43"/>
                                    <a:gd name="T12" fmla="*/ 8 w 102"/>
                                    <a:gd name="T13" fmla="*/ 43 h 43"/>
                                  </a:gdLst>
                                  <a:ahLst/>
                                  <a:cxnLst>
                                    <a:cxn ang="0">
                                      <a:pos x="T0" y="T1"/>
                                    </a:cxn>
                                    <a:cxn ang="0">
                                      <a:pos x="T2" y="T3"/>
                                    </a:cxn>
                                    <a:cxn ang="0">
                                      <a:pos x="T4" y="T5"/>
                                    </a:cxn>
                                    <a:cxn ang="0">
                                      <a:pos x="T6" y="T7"/>
                                    </a:cxn>
                                    <a:cxn ang="0">
                                      <a:pos x="T8" y="T9"/>
                                    </a:cxn>
                                    <a:cxn ang="0">
                                      <a:pos x="T10" y="T11"/>
                                    </a:cxn>
                                    <a:cxn ang="0">
                                      <a:pos x="T12" y="T13"/>
                                    </a:cxn>
                                  </a:cxnLst>
                                  <a:rect l="0" t="0" r="r" b="b"/>
                                  <a:pathLst>
                                    <a:path w="102" h="43">
                                      <a:moveTo>
                                        <a:pt x="8" y="43"/>
                                      </a:moveTo>
                                      <a:lnTo>
                                        <a:pt x="47" y="35"/>
                                      </a:lnTo>
                                      <a:lnTo>
                                        <a:pt x="102" y="23"/>
                                      </a:lnTo>
                                      <a:lnTo>
                                        <a:pt x="94" y="0"/>
                                      </a:lnTo>
                                      <a:lnTo>
                                        <a:pt x="39" y="12"/>
                                      </a:lnTo>
                                      <a:lnTo>
                                        <a:pt x="0" y="19"/>
                                      </a:lnTo>
                                      <a:lnTo>
                                        <a:pt x="8" y="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2" name="Freeform 108"/>
                              <wps:cNvSpPr>
                                <a:spLocks/>
                              </wps:cNvSpPr>
                              <wps:spPr bwMode="auto">
                                <a:xfrm>
                                  <a:off x="2193925" y="322580"/>
                                  <a:ext cx="60325" cy="27940"/>
                                </a:xfrm>
                                <a:custGeom>
                                  <a:avLst/>
                                  <a:gdLst>
                                    <a:gd name="T0" fmla="*/ 8 w 95"/>
                                    <a:gd name="T1" fmla="*/ 44 h 44"/>
                                    <a:gd name="T2" fmla="*/ 39 w 95"/>
                                    <a:gd name="T3" fmla="*/ 36 h 44"/>
                                    <a:gd name="T4" fmla="*/ 95 w 95"/>
                                    <a:gd name="T5" fmla="*/ 24 h 44"/>
                                    <a:gd name="T6" fmla="*/ 91 w 95"/>
                                    <a:gd name="T7" fmla="*/ 24 h 44"/>
                                    <a:gd name="T8" fmla="*/ 95 w 95"/>
                                    <a:gd name="T9" fmla="*/ 24 h 44"/>
                                    <a:gd name="T10" fmla="*/ 95 w 95"/>
                                    <a:gd name="T11" fmla="*/ 0 h 44"/>
                                    <a:gd name="T12" fmla="*/ 91 w 95"/>
                                    <a:gd name="T13" fmla="*/ 0 h 44"/>
                                    <a:gd name="T14" fmla="*/ 32 w 95"/>
                                    <a:gd name="T15" fmla="*/ 12 h 44"/>
                                    <a:gd name="T16" fmla="*/ 0 w 95"/>
                                    <a:gd name="T17" fmla="*/ 20 h 44"/>
                                    <a:gd name="T18" fmla="*/ 8 w 95"/>
                                    <a:gd name="T19"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5" h="44">
                                      <a:moveTo>
                                        <a:pt x="8" y="44"/>
                                      </a:moveTo>
                                      <a:lnTo>
                                        <a:pt x="39" y="36"/>
                                      </a:lnTo>
                                      <a:lnTo>
                                        <a:pt x="95" y="24"/>
                                      </a:lnTo>
                                      <a:lnTo>
                                        <a:pt x="91" y="24"/>
                                      </a:lnTo>
                                      <a:lnTo>
                                        <a:pt x="95" y="24"/>
                                      </a:lnTo>
                                      <a:lnTo>
                                        <a:pt x="95" y="0"/>
                                      </a:lnTo>
                                      <a:lnTo>
                                        <a:pt x="91" y="0"/>
                                      </a:lnTo>
                                      <a:lnTo>
                                        <a:pt x="32" y="12"/>
                                      </a:lnTo>
                                      <a:lnTo>
                                        <a:pt x="0" y="20"/>
                                      </a:lnTo>
                                      <a:lnTo>
                                        <a:pt x="8" y="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3" name="Freeform 109"/>
                              <wps:cNvSpPr>
                                <a:spLocks/>
                              </wps:cNvSpPr>
                              <wps:spPr bwMode="auto">
                                <a:xfrm>
                                  <a:off x="2266315" y="302895"/>
                                  <a:ext cx="57785" cy="29845"/>
                                </a:xfrm>
                                <a:custGeom>
                                  <a:avLst/>
                                  <a:gdLst>
                                    <a:gd name="T0" fmla="*/ 8 w 91"/>
                                    <a:gd name="T1" fmla="*/ 47 h 47"/>
                                    <a:gd name="T2" fmla="*/ 91 w 91"/>
                                    <a:gd name="T3" fmla="*/ 23 h 47"/>
                                    <a:gd name="T4" fmla="*/ 87 w 91"/>
                                    <a:gd name="T5" fmla="*/ 23 h 47"/>
                                    <a:gd name="T6" fmla="*/ 91 w 91"/>
                                    <a:gd name="T7" fmla="*/ 23 h 47"/>
                                    <a:gd name="T8" fmla="*/ 91 w 91"/>
                                    <a:gd name="T9" fmla="*/ 0 h 47"/>
                                    <a:gd name="T10" fmla="*/ 87 w 91"/>
                                    <a:gd name="T11" fmla="*/ 0 h 47"/>
                                    <a:gd name="T12" fmla="*/ 0 w 91"/>
                                    <a:gd name="T13" fmla="*/ 23 h 47"/>
                                    <a:gd name="T14" fmla="*/ 8 w 91"/>
                                    <a:gd name="T15" fmla="*/ 47 h 4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1" h="47">
                                      <a:moveTo>
                                        <a:pt x="8" y="47"/>
                                      </a:moveTo>
                                      <a:lnTo>
                                        <a:pt x="91" y="23"/>
                                      </a:lnTo>
                                      <a:lnTo>
                                        <a:pt x="87" y="23"/>
                                      </a:lnTo>
                                      <a:lnTo>
                                        <a:pt x="91" y="23"/>
                                      </a:lnTo>
                                      <a:lnTo>
                                        <a:pt x="91" y="0"/>
                                      </a:lnTo>
                                      <a:lnTo>
                                        <a:pt x="87" y="0"/>
                                      </a:lnTo>
                                      <a:lnTo>
                                        <a:pt x="0" y="23"/>
                                      </a:lnTo>
                                      <a:lnTo>
                                        <a:pt x="8" y="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4" name="Freeform 110"/>
                              <wps:cNvSpPr>
                                <a:spLocks/>
                              </wps:cNvSpPr>
                              <wps:spPr bwMode="auto">
                                <a:xfrm>
                                  <a:off x="2336800" y="282575"/>
                                  <a:ext cx="62230" cy="32385"/>
                                </a:xfrm>
                                <a:custGeom>
                                  <a:avLst/>
                                  <a:gdLst>
                                    <a:gd name="T0" fmla="*/ 7 w 98"/>
                                    <a:gd name="T1" fmla="*/ 51 h 51"/>
                                    <a:gd name="T2" fmla="*/ 90 w 98"/>
                                    <a:gd name="T3" fmla="*/ 28 h 51"/>
                                    <a:gd name="T4" fmla="*/ 98 w 98"/>
                                    <a:gd name="T5" fmla="*/ 24 h 51"/>
                                    <a:gd name="T6" fmla="*/ 90 w 98"/>
                                    <a:gd name="T7" fmla="*/ 0 h 51"/>
                                    <a:gd name="T8" fmla="*/ 82 w 98"/>
                                    <a:gd name="T9" fmla="*/ 4 h 51"/>
                                    <a:gd name="T10" fmla="*/ 0 w 98"/>
                                    <a:gd name="T11" fmla="*/ 28 h 51"/>
                                    <a:gd name="T12" fmla="*/ 7 w 98"/>
                                    <a:gd name="T13" fmla="*/ 51 h 51"/>
                                  </a:gdLst>
                                  <a:ahLst/>
                                  <a:cxnLst>
                                    <a:cxn ang="0">
                                      <a:pos x="T0" y="T1"/>
                                    </a:cxn>
                                    <a:cxn ang="0">
                                      <a:pos x="T2" y="T3"/>
                                    </a:cxn>
                                    <a:cxn ang="0">
                                      <a:pos x="T4" y="T5"/>
                                    </a:cxn>
                                    <a:cxn ang="0">
                                      <a:pos x="T6" y="T7"/>
                                    </a:cxn>
                                    <a:cxn ang="0">
                                      <a:pos x="T8" y="T9"/>
                                    </a:cxn>
                                    <a:cxn ang="0">
                                      <a:pos x="T10" y="T11"/>
                                    </a:cxn>
                                    <a:cxn ang="0">
                                      <a:pos x="T12" y="T13"/>
                                    </a:cxn>
                                  </a:cxnLst>
                                  <a:rect l="0" t="0" r="r" b="b"/>
                                  <a:pathLst>
                                    <a:path w="98" h="51">
                                      <a:moveTo>
                                        <a:pt x="7" y="51"/>
                                      </a:moveTo>
                                      <a:lnTo>
                                        <a:pt x="90" y="28"/>
                                      </a:lnTo>
                                      <a:lnTo>
                                        <a:pt x="98" y="24"/>
                                      </a:lnTo>
                                      <a:lnTo>
                                        <a:pt x="90" y="0"/>
                                      </a:lnTo>
                                      <a:lnTo>
                                        <a:pt x="82" y="4"/>
                                      </a:lnTo>
                                      <a:lnTo>
                                        <a:pt x="0" y="28"/>
                                      </a:lnTo>
                                      <a:lnTo>
                                        <a:pt x="7" y="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5" name="Freeform 111"/>
                              <wps:cNvSpPr>
                                <a:spLocks/>
                              </wps:cNvSpPr>
                              <wps:spPr bwMode="auto">
                                <a:xfrm>
                                  <a:off x="2409190" y="262890"/>
                                  <a:ext cx="59690" cy="32385"/>
                                </a:xfrm>
                                <a:custGeom>
                                  <a:avLst/>
                                  <a:gdLst>
                                    <a:gd name="T0" fmla="*/ 8 w 94"/>
                                    <a:gd name="T1" fmla="*/ 51 h 51"/>
                                    <a:gd name="T2" fmla="*/ 31 w 94"/>
                                    <a:gd name="T3" fmla="*/ 43 h 51"/>
                                    <a:gd name="T4" fmla="*/ 87 w 94"/>
                                    <a:gd name="T5" fmla="*/ 27 h 51"/>
                                    <a:gd name="T6" fmla="*/ 94 w 94"/>
                                    <a:gd name="T7" fmla="*/ 23 h 51"/>
                                    <a:gd name="T8" fmla="*/ 87 w 94"/>
                                    <a:gd name="T9" fmla="*/ 0 h 51"/>
                                    <a:gd name="T10" fmla="*/ 79 w 94"/>
                                    <a:gd name="T11" fmla="*/ 4 h 51"/>
                                    <a:gd name="T12" fmla="*/ 24 w 94"/>
                                    <a:gd name="T13" fmla="*/ 19 h 51"/>
                                    <a:gd name="T14" fmla="*/ 0 w 94"/>
                                    <a:gd name="T15" fmla="*/ 27 h 51"/>
                                    <a:gd name="T16" fmla="*/ 8 w 94"/>
                                    <a:gd name="T17" fmla="*/ 51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 h="51">
                                      <a:moveTo>
                                        <a:pt x="8" y="51"/>
                                      </a:moveTo>
                                      <a:lnTo>
                                        <a:pt x="31" y="43"/>
                                      </a:lnTo>
                                      <a:lnTo>
                                        <a:pt x="87" y="27"/>
                                      </a:lnTo>
                                      <a:lnTo>
                                        <a:pt x="94" y="23"/>
                                      </a:lnTo>
                                      <a:lnTo>
                                        <a:pt x="87" y="0"/>
                                      </a:lnTo>
                                      <a:lnTo>
                                        <a:pt x="79" y="4"/>
                                      </a:lnTo>
                                      <a:lnTo>
                                        <a:pt x="24" y="19"/>
                                      </a:lnTo>
                                      <a:lnTo>
                                        <a:pt x="0" y="27"/>
                                      </a:lnTo>
                                      <a:lnTo>
                                        <a:pt x="8" y="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6" name="Freeform 112"/>
                              <wps:cNvSpPr>
                                <a:spLocks/>
                              </wps:cNvSpPr>
                              <wps:spPr bwMode="auto">
                                <a:xfrm>
                                  <a:off x="2479040" y="240030"/>
                                  <a:ext cx="60325" cy="34925"/>
                                </a:xfrm>
                                <a:custGeom>
                                  <a:avLst/>
                                  <a:gdLst>
                                    <a:gd name="T0" fmla="*/ 8 w 95"/>
                                    <a:gd name="T1" fmla="*/ 55 h 55"/>
                                    <a:gd name="T2" fmla="*/ 28 w 95"/>
                                    <a:gd name="T3" fmla="*/ 47 h 55"/>
                                    <a:gd name="T4" fmla="*/ 83 w 95"/>
                                    <a:gd name="T5" fmla="*/ 28 h 55"/>
                                    <a:gd name="T6" fmla="*/ 95 w 95"/>
                                    <a:gd name="T7" fmla="*/ 24 h 55"/>
                                    <a:gd name="T8" fmla="*/ 87 w 95"/>
                                    <a:gd name="T9" fmla="*/ 0 h 55"/>
                                    <a:gd name="T10" fmla="*/ 75 w 95"/>
                                    <a:gd name="T11" fmla="*/ 4 h 55"/>
                                    <a:gd name="T12" fmla="*/ 20 w 95"/>
                                    <a:gd name="T13" fmla="*/ 24 h 55"/>
                                    <a:gd name="T14" fmla="*/ 0 w 95"/>
                                    <a:gd name="T15" fmla="*/ 32 h 55"/>
                                    <a:gd name="T16" fmla="*/ 8 w 95"/>
                                    <a:gd name="T17" fmla="*/ 55 h 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55">
                                      <a:moveTo>
                                        <a:pt x="8" y="55"/>
                                      </a:moveTo>
                                      <a:lnTo>
                                        <a:pt x="28" y="47"/>
                                      </a:lnTo>
                                      <a:lnTo>
                                        <a:pt x="83" y="28"/>
                                      </a:lnTo>
                                      <a:lnTo>
                                        <a:pt x="95" y="24"/>
                                      </a:lnTo>
                                      <a:lnTo>
                                        <a:pt x="87" y="0"/>
                                      </a:lnTo>
                                      <a:lnTo>
                                        <a:pt x="75" y="4"/>
                                      </a:lnTo>
                                      <a:lnTo>
                                        <a:pt x="20" y="24"/>
                                      </a:lnTo>
                                      <a:lnTo>
                                        <a:pt x="0" y="32"/>
                                      </a:lnTo>
                                      <a:lnTo>
                                        <a:pt x="8"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7" name="Freeform 113"/>
                              <wps:cNvSpPr>
                                <a:spLocks/>
                              </wps:cNvSpPr>
                              <wps:spPr bwMode="auto">
                                <a:xfrm>
                                  <a:off x="2548890" y="220345"/>
                                  <a:ext cx="60325" cy="32385"/>
                                </a:xfrm>
                                <a:custGeom>
                                  <a:avLst/>
                                  <a:gdLst>
                                    <a:gd name="T0" fmla="*/ 8 w 95"/>
                                    <a:gd name="T1" fmla="*/ 51 h 51"/>
                                    <a:gd name="T2" fmla="*/ 28 w 95"/>
                                    <a:gd name="T3" fmla="*/ 43 h 51"/>
                                    <a:gd name="T4" fmla="*/ 79 w 95"/>
                                    <a:gd name="T5" fmla="*/ 27 h 51"/>
                                    <a:gd name="T6" fmla="*/ 95 w 95"/>
                                    <a:gd name="T7" fmla="*/ 23 h 51"/>
                                    <a:gd name="T8" fmla="*/ 87 w 95"/>
                                    <a:gd name="T9" fmla="*/ 0 h 51"/>
                                    <a:gd name="T10" fmla="*/ 71 w 95"/>
                                    <a:gd name="T11" fmla="*/ 4 h 51"/>
                                    <a:gd name="T12" fmla="*/ 20 w 95"/>
                                    <a:gd name="T13" fmla="*/ 19 h 51"/>
                                    <a:gd name="T14" fmla="*/ 0 w 95"/>
                                    <a:gd name="T15" fmla="*/ 27 h 51"/>
                                    <a:gd name="T16" fmla="*/ 8 w 95"/>
                                    <a:gd name="T17" fmla="*/ 51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51">
                                      <a:moveTo>
                                        <a:pt x="8" y="51"/>
                                      </a:moveTo>
                                      <a:lnTo>
                                        <a:pt x="28" y="43"/>
                                      </a:lnTo>
                                      <a:lnTo>
                                        <a:pt x="79" y="27"/>
                                      </a:lnTo>
                                      <a:lnTo>
                                        <a:pt x="95" y="23"/>
                                      </a:lnTo>
                                      <a:lnTo>
                                        <a:pt x="87" y="0"/>
                                      </a:lnTo>
                                      <a:lnTo>
                                        <a:pt x="71" y="4"/>
                                      </a:lnTo>
                                      <a:lnTo>
                                        <a:pt x="20" y="19"/>
                                      </a:lnTo>
                                      <a:lnTo>
                                        <a:pt x="0" y="27"/>
                                      </a:lnTo>
                                      <a:lnTo>
                                        <a:pt x="8" y="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8" name="Freeform 114"/>
                              <wps:cNvSpPr>
                                <a:spLocks/>
                              </wps:cNvSpPr>
                              <wps:spPr bwMode="auto">
                                <a:xfrm>
                                  <a:off x="2616835" y="197485"/>
                                  <a:ext cx="62230" cy="32385"/>
                                </a:xfrm>
                                <a:custGeom>
                                  <a:avLst/>
                                  <a:gdLst>
                                    <a:gd name="T0" fmla="*/ 8 w 98"/>
                                    <a:gd name="T1" fmla="*/ 51 h 51"/>
                                    <a:gd name="T2" fmla="*/ 27 w 98"/>
                                    <a:gd name="T3" fmla="*/ 44 h 51"/>
                                    <a:gd name="T4" fmla="*/ 83 w 98"/>
                                    <a:gd name="T5" fmla="*/ 28 h 51"/>
                                    <a:gd name="T6" fmla="*/ 98 w 98"/>
                                    <a:gd name="T7" fmla="*/ 24 h 51"/>
                                    <a:gd name="T8" fmla="*/ 90 w 98"/>
                                    <a:gd name="T9" fmla="*/ 0 h 51"/>
                                    <a:gd name="T10" fmla="*/ 75 w 98"/>
                                    <a:gd name="T11" fmla="*/ 4 h 51"/>
                                    <a:gd name="T12" fmla="*/ 20 w 98"/>
                                    <a:gd name="T13" fmla="*/ 20 h 51"/>
                                    <a:gd name="T14" fmla="*/ 0 w 98"/>
                                    <a:gd name="T15" fmla="*/ 28 h 51"/>
                                    <a:gd name="T16" fmla="*/ 8 w 98"/>
                                    <a:gd name="T17" fmla="*/ 51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8" h="51">
                                      <a:moveTo>
                                        <a:pt x="8" y="51"/>
                                      </a:moveTo>
                                      <a:lnTo>
                                        <a:pt x="27" y="44"/>
                                      </a:lnTo>
                                      <a:lnTo>
                                        <a:pt x="83" y="28"/>
                                      </a:lnTo>
                                      <a:lnTo>
                                        <a:pt x="98" y="24"/>
                                      </a:lnTo>
                                      <a:lnTo>
                                        <a:pt x="90" y="0"/>
                                      </a:lnTo>
                                      <a:lnTo>
                                        <a:pt x="75" y="4"/>
                                      </a:lnTo>
                                      <a:lnTo>
                                        <a:pt x="20" y="20"/>
                                      </a:lnTo>
                                      <a:lnTo>
                                        <a:pt x="0" y="28"/>
                                      </a:lnTo>
                                      <a:lnTo>
                                        <a:pt x="8" y="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59" name="Freeform 115"/>
                              <wps:cNvSpPr>
                                <a:spLocks/>
                              </wps:cNvSpPr>
                              <wps:spPr bwMode="auto">
                                <a:xfrm>
                                  <a:off x="2686685" y="170180"/>
                                  <a:ext cx="62865" cy="34925"/>
                                </a:xfrm>
                                <a:custGeom>
                                  <a:avLst/>
                                  <a:gdLst>
                                    <a:gd name="T0" fmla="*/ 8 w 99"/>
                                    <a:gd name="T1" fmla="*/ 55 h 55"/>
                                    <a:gd name="T2" fmla="*/ 24 w 99"/>
                                    <a:gd name="T3" fmla="*/ 51 h 55"/>
                                    <a:gd name="T4" fmla="*/ 79 w 99"/>
                                    <a:gd name="T5" fmla="*/ 31 h 55"/>
                                    <a:gd name="T6" fmla="*/ 99 w 99"/>
                                    <a:gd name="T7" fmla="*/ 24 h 55"/>
                                    <a:gd name="T8" fmla="*/ 91 w 99"/>
                                    <a:gd name="T9" fmla="*/ 0 h 55"/>
                                    <a:gd name="T10" fmla="*/ 71 w 99"/>
                                    <a:gd name="T11" fmla="*/ 8 h 55"/>
                                    <a:gd name="T12" fmla="*/ 16 w 99"/>
                                    <a:gd name="T13" fmla="*/ 27 h 55"/>
                                    <a:gd name="T14" fmla="*/ 0 w 99"/>
                                    <a:gd name="T15" fmla="*/ 31 h 55"/>
                                    <a:gd name="T16" fmla="*/ 8 w 99"/>
                                    <a:gd name="T17" fmla="*/ 55 h 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9" h="55">
                                      <a:moveTo>
                                        <a:pt x="8" y="55"/>
                                      </a:moveTo>
                                      <a:lnTo>
                                        <a:pt x="24" y="51"/>
                                      </a:lnTo>
                                      <a:lnTo>
                                        <a:pt x="79" y="31"/>
                                      </a:lnTo>
                                      <a:lnTo>
                                        <a:pt x="99" y="24"/>
                                      </a:lnTo>
                                      <a:lnTo>
                                        <a:pt x="91" y="0"/>
                                      </a:lnTo>
                                      <a:lnTo>
                                        <a:pt x="71" y="8"/>
                                      </a:lnTo>
                                      <a:lnTo>
                                        <a:pt x="16" y="27"/>
                                      </a:lnTo>
                                      <a:lnTo>
                                        <a:pt x="0" y="31"/>
                                      </a:lnTo>
                                      <a:lnTo>
                                        <a:pt x="8"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60" name="Freeform 116"/>
                              <wps:cNvSpPr>
                                <a:spLocks/>
                              </wps:cNvSpPr>
                              <wps:spPr bwMode="auto">
                                <a:xfrm>
                                  <a:off x="2756535" y="147320"/>
                                  <a:ext cx="62865" cy="33020"/>
                                </a:xfrm>
                                <a:custGeom>
                                  <a:avLst/>
                                  <a:gdLst>
                                    <a:gd name="T0" fmla="*/ 8 w 99"/>
                                    <a:gd name="T1" fmla="*/ 52 h 52"/>
                                    <a:gd name="T2" fmla="*/ 20 w 99"/>
                                    <a:gd name="T3" fmla="*/ 48 h 52"/>
                                    <a:gd name="T4" fmla="*/ 75 w 99"/>
                                    <a:gd name="T5" fmla="*/ 32 h 52"/>
                                    <a:gd name="T6" fmla="*/ 99 w 99"/>
                                    <a:gd name="T7" fmla="*/ 24 h 52"/>
                                    <a:gd name="T8" fmla="*/ 91 w 99"/>
                                    <a:gd name="T9" fmla="*/ 0 h 52"/>
                                    <a:gd name="T10" fmla="*/ 67 w 99"/>
                                    <a:gd name="T11" fmla="*/ 8 h 52"/>
                                    <a:gd name="T12" fmla="*/ 12 w 99"/>
                                    <a:gd name="T13" fmla="*/ 24 h 52"/>
                                    <a:gd name="T14" fmla="*/ 0 w 99"/>
                                    <a:gd name="T15" fmla="*/ 28 h 52"/>
                                    <a:gd name="T16" fmla="*/ 8 w 99"/>
                                    <a:gd name="T17" fmla="*/ 52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9" h="52">
                                      <a:moveTo>
                                        <a:pt x="8" y="52"/>
                                      </a:moveTo>
                                      <a:lnTo>
                                        <a:pt x="20" y="48"/>
                                      </a:lnTo>
                                      <a:lnTo>
                                        <a:pt x="75" y="32"/>
                                      </a:lnTo>
                                      <a:lnTo>
                                        <a:pt x="99" y="24"/>
                                      </a:lnTo>
                                      <a:lnTo>
                                        <a:pt x="91" y="0"/>
                                      </a:lnTo>
                                      <a:lnTo>
                                        <a:pt x="67" y="8"/>
                                      </a:lnTo>
                                      <a:lnTo>
                                        <a:pt x="12" y="24"/>
                                      </a:lnTo>
                                      <a:lnTo>
                                        <a:pt x="0" y="28"/>
                                      </a:lnTo>
                                      <a:lnTo>
                                        <a:pt x="8" y="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61" name="Freeform 117"/>
                              <wps:cNvSpPr>
                                <a:spLocks/>
                              </wps:cNvSpPr>
                              <wps:spPr bwMode="auto">
                                <a:xfrm>
                                  <a:off x="2827020" y="140335"/>
                                  <a:ext cx="12065" cy="17145"/>
                                </a:xfrm>
                                <a:custGeom>
                                  <a:avLst/>
                                  <a:gdLst>
                                    <a:gd name="T0" fmla="*/ 8 w 19"/>
                                    <a:gd name="T1" fmla="*/ 27 h 27"/>
                                    <a:gd name="T2" fmla="*/ 19 w 19"/>
                                    <a:gd name="T3" fmla="*/ 23 h 27"/>
                                    <a:gd name="T4" fmla="*/ 12 w 19"/>
                                    <a:gd name="T5" fmla="*/ 0 h 27"/>
                                    <a:gd name="T6" fmla="*/ 0 w 19"/>
                                    <a:gd name="T7" fmla="*/ 4 h 27"/>
                                    <a:gd name="T8" fmla="*/ 8 w 19"/>
                                    <a:gd name="T9" fmla="*/ 27 h 27"/>
                                  </a:gdLst>
                                  <a:ahLst/>
                                  <a:cxnLst>
                                    <a:cxn ang="0">
                                      <a:pos x="T0" y="T1"/>
                                    </a:cxn>
                                    <a:cxn ang="0">
                                      <a:pos x="T2" y="T3"/>
                                    </a:cxn>
                                    <a:cxn ang="0">
                                      <a:pos x="T4" y="T5"/>
                                    </a:cxn>
                                    <a:cxn ang="0">
                                      <a:pos x="T6" y="T7"/>
                                    </a:cxn>
                                    <a:cxn ang="0">
                                      <a:pos x="T8" y="T9"/>
                                    </a:cxn>
                                  </a:cxnLst>
                                  <a:rect l="0" t="0" r="r" b="b"/>
                                  <a:pathLst>
                                    <a:path w="19" h="27">
                                      <a:moveTo>
                                        <a:pt x="8" y="27"/>
                                      </a:moveTo>
                                      <a:lnTo>
                                        <a:pt x="19" y="23"/>
                                      </a:lnTo>
                                      <a:lnTo>
                                        <a:pt x="12" y="0"/>
                                      </a:lnTo>
                                      <a:lnTo>
                                        <a:pt x="0" y="4"/>
                                      </a:lnTo>
                                      <a:lnTo>
                                        <a:pt x="8"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62" name="Freeform 118"/>
                              <wps:cNvSpPr>
                                <a:spLocks/>
                              </wps:cNvSpPr>
                              <wps:spPr bwMode="auto">
                                <a:xfrm>
                                  <a:off x="473075" y="522605"/>
                                  <a:ext cx="59690" cy="17780"/>
                                </a:xfrm>
                                <a:custGeom>
                                  <a:avLst/>
                                  <a:gdLst>
                                    <a:gd name="T0" fmla="*/ 0 w 94"/>
                                    <a:gd name="T1" fmla="*/ 28 h 28"/>
                                    <a:gd name="T2" fmla="*/ 63 w 94"/>
                                    <a:gd name="T3" fmla="*/ 24 h 28"/>
                                    <a:gd name="T4" fmla="*/ 94 w 94"/>
                                    <a:gd name="T5" fmla="*/ 24 h 28"/>
                                    <a:gd name="T6" fmla="*/ 94 w 94"/>
                                    <a:gd name="T7" fmla="*/ 0 h 28"/>
                                    <a:gd name="T8" fmla="*/ 63 w 94"/>
                                    <a:gd name="T9" fmla="*/ 0 h 28"/>
                                    <a:gd name="T10" fmla="*/ 0 w 94"/>
                                    <a:gd name="T11" fmla="*/ 4 h 28"/>
                                    <a:gd name="T12" fmla="*/ 0 w 94"/>
                                    <a:gd name="T13" fmla="*/ 28 h 28"/>
                                  </a:gdLst>
                                  <a:ahLst/>
                                  <a:cxnLst>
                                    <a:cxn ang="0">
                                      <a:pos x="T0" y="T1"/>
                                    </a:cxn>
                                    <a:cxn ang="0">
                                      <a:pos x="T2" y="T3"/>
                                    </a:cxn>
                                    <a:cxn ang="0">
                                      <a:pos x="T4" y="T5"/>
                                    </a:cxn>
                                    <a:cxn ang="0">
                                      <a:pos x="T6" y="T7"/>
                                    </a:cxn>
                                    <a:cxn ang="0">
                                      <a:pos x="T8" y="T9"/>
                                    </a:cxn>
                                    <a:cxn ang="0">
                                      <a:pos x="T10" y="T11"/>
                                    </a:cxn>
                                    <a:cxn ang="0">
                                      <a:pos x="T12" y="T13"/>
                                    </a:cxn>
                                  </a:cxnLst>
                                  <a:rect l="0" t="0" r="r" b="b"/>
                                  <a:pathLst>
                                    <a:path w="94" h="28">
                                      <a:moveTo>
                                        <a:pt x="0" y="28"/>
                                      </a:moveTo>
                                      <a:lnTo>
                                        <a:pt x="63" y="24"/>
                                      </a:lnTo>
                                      <a:lnTo>
                                        <a:pt x="94" y="24"/>
                                      </a:lnTo>
                                      <a:lnTo>
                                        <a:pt x="94" y="0"/>
                                      </a:lnTo>
                                      <a:lnTo>
                                        <a:pt x="63" y="0"/>
                                      </a:lnTo>
                                      <a:lnTo>
                                        <a:pt x="0" y="4"/>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63" name="Rectangle 119"/>
                              <wps:cNvSpPr>
                                <a:spLocks noChangeArrowheads="1"/>
                              </wps:cNvSpPr>
                              <wps:spPr bwMode="auto">
                                <a:xfrm>
                                  <a:off x="548005" y="522605"/>
                                  <a:ext cx="59690" cy="152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64" name="Rectangle 120"/>
                              <wps:cNvSpPr>
                                <a:spLocks noChangeArrowheads="1"/>
                              </wps:cNvSpPr>
                              <wps:spPr bwMode="auto">
                                <a:xfrm>
                                  <a:off x="622935" y="522605"/>
                                  <a:ext cx="60325" cy="152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65" name="Rectangle 121"/>
                              <wps:cNvSpPr>
                                <a:spLocks noChangeArrowheads="1"/>
                              </wps:cNvSpPr>
                              <wps:spPr bwMode="auto">
                                <a:xfrm>
                                  <a:off x="697865" y="522605"/>
                                  <a:ext cx="60325" cy="152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66" name="Rectangle 122"/>
                              <wps:cNvSpPr>
                                <a:spLocks noChangeArrowheads="1"/>
                              </wps:cNvSpPr>
                              <wps:spPr bwMode="auto">
                                <a:xfrm>
                                  <a:off x="772795" y="525145"/>
                                  <a:ext cx="60325" cy="152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67" name="Freeform 123"/>
                              <wps:cNvSpPr>
                                <a:spLocks/>
                              </wps:cNvSpPr>
                              <wps:spPr bwMode="auto">
                                <a:xfrm>
                                  <a:off x="848360" y="525145"/>
                                  <a:ext cx="59690" cy="17780"/>
                                </a:xfrm>
                                <a:custGeom>
                                  <a:avLst/>
                                  <a:gdLst>
                                    <a:gd name="T0" fmla="*/ 0 w 94"/>
                                    <a:gd name="T1" fmla="*/ 24 h 28"/>
                                    <a:gd name="T2" fmla="*/ 39 w 94"/>
                                    <a:gd name="T3" fmla="*/ 28 h 28"/>
                                    <a:gd name="T4" fmla="*/ 94 w 94"/>
                                    <a:gd name="T5" fmla="*/ 28 h 28"/>
                                    <a:gd name="T6" fmla="*/ 94 w 94"/>
                                    <a:gd name="T7" fmla="*/ 4 h 28"/>
                                    <a:gd name="T8" fmla="*/ 39 w 94"/>
                                    <a:gd name="T9" fmla="*/ 4 h 28"/>
                                    <a:gd name="T10" fmla="*/ 0 w 94"/>
                                    <a:gd name="T11" fmla="*/ 0 h 28"/>
                                    <a:gd name="T12" fmla="*/ 0 w 94"/>
                                    <a:gd name="T13" fmla="*/ 24 h 28"/>
                                  </a:gdLst>
                                  <a:ahLst/>
                                  <a:cxnLst>
                                    <a:cxn ang="0">
                                      <a:pos x="T0" y="T1"/>
                                    </a:cxn>
                                    <a:cxn ang="0">
                                      <a:pos x="T2" y="T3"/>
                                    </a:cxn>
                                    <a:cxn ang="0">
                                      <a:pos x="T4" y="T5"/>
                                    </a:cxn>
                                    <a:cxn ang="0">
                                      <a:pos x="T6" y="T7"/>
                                    </a:cxn>
                                    <a:cxn ang="0">
                                      <a:pos x="T8" y="T9"/>
                                    </a:cxn>
                                    <a:cxn ang="0">
                                      <a:pos x="T10" y="T11"/>
                                    </a:cxn>
                                    <a:cxn ang="0">
                                      <a:pos x="T12" y="T13"/>
                                    </a:cxn>
                                  </a:cxnLst>
                                  <a:rect l="0" t="0" r="r" b="b"/>
                                  <a:pathLst>
                                    <a:path w="94" h="28">
                                      <a:moveTo>
                                        <a:pt x="0" y="24"/>
                                      </a:moveTo>
                                      <a:lnTo>
                                        <a:pt x="39" y="28"/>
                                      </a:lnTo>
                                      <a:lnTo>
                                        <a:pt x="94" y="28"/>
                                      </a:lnTo>
                                      <a:lnTo>
                                        <a:pt x="94" y="4"/>
                                      </a:lnTo>
                                      <a:lnTo>
                                        <a:pt x="39" y="4"/>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68" name="Freeform 124"/>
                              <wps:cNvSpPr>
                                <a:spLocks/>
                              </wps:cNvSpPr>
                              <wps:spPr bwMode="auto">
                                <a:xfrm>
                                  <a:off x="923290" y="527685"/>
                                  <a:ext cx="59690" cy="20320"/>
                                </a:xfrm>
                                <a:custGeom>
                                  <a:avLst/>
                                  <a:gdLst>
                                    <a:gd name="T0" fmla="*/ 0 w 94"/>
                                    <a:gd name="T1" fmla="*/ 24 h 32"/>
                                    <a:gd name="T2" fmla="*/ 43 w 94"/>
                                    <a:gd name="T3" fmla="*/ 28 h 32"/>
                                    <a:gd name="T4" fmla="*/ 94 w 94"/>
                                    <a:gd name="T5" fmla="*/ 32 h 32"/>
                                    <a:gd name="T6" fmla="*/ 94 w 94"/>
                                    <a:gd name="T7" fmla="*/ 8 h 32"/>
                                    <a:gd name="T8" fmla="*/ 43 w 94"/>
                                    <a:gd name="T9" fmla="*/ 4 h 32"/>
                                    <a:gd name="T10" fmla="*/ 0 w 94"/>
                                    <a:gd name="T11" fmla="*/ 0 h 32"/>
                                    <a:gd name="T12" fmla="*/ 0 w 94"/>
                                    <a:gd name="T13" fmla="*/ 24 h 32"/>
                                  </a:gdLst>
                                  <a:ahLst/>
                                  <a:cxnLst>
                                    <a:cxn ang="0">
                                      <a:pos x="T0" y="T1"/>
                                    </a:cxn>
                                    <a:cxn ang="0">
                                      <a:pos x="T2" y="T3"/>
                                    </a:cxn>
                                    <a:cxn ang="0">
                                      <a:pos x="T4" y="T5"/>
                                    </a:cxn>
                                    <a:cxn ang="0">
                                      <a:pos x="T6" y="T7"/>
                                    </a:cxn>
                                    <a:cxn ang="0">
                                      <a:pos x="T8" y="T9"/>
                                    </a:cxn>
                                    <a:cxn ang="0">
                                      <a:pos x="T10" y="T11"/>
                                    </a:cxn>
                                    <a:cxn ang="0">
                                      <a:pos x="T12" y="T13"/>
                                    </a:cxn>
                                  </a:cxnLst>
                                  <a:rect l="0" t="0" r="r" b="b"/>
                                  <a:pathLst>
                                    <a:path w="94" h="32">
                                      <a:moveTo>
                                        <a:pt x="0" y="24"/>
                                      </a:moveTo>
                                      <a:lnTo>
                                        <a:pt x="43" y="28"/>
                                      </a:lnTo>
                                      <a:lnTo>
                                        <a:pt x="94" y="32"/>
                                      </a:lnTo>
                                      <a:lnTo>
                                        <a:pt x="94" y="8"/>
                                      </a:lnTo>
                                      <a:lnTo>
                                        <a:pt x="43" y="4"/>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69" name="Freeform 125"/>
                              <wps:cNvSpPr>
                                <a:spLocks/>
                              </wps:cNvSpPr>
                              <wps:spPr bwMode="auto">
                                <a:xfrm>
                                  <a:off x="998220" y="532765"/>
                                  <a:ext cx="59690" cy="20320"/>
                                </a:xfrm>
                                <a:custGeom>
                                  <a:avLst/>
                                  <a:gdLst>
                                    <a:gd name="T0" fmla="*/ 0 w 94"/>
                                    <a:gd name="T1" fmla="*/ 24 h 32"/>
                                    <a:gd name="T2" fmla="*/ 94 w 94"/>
                                    <a:gd name="T3" fmla="*/ 32 h 32"/>
                                    <a:gd name="T4" fmla="*/ 94 w 94"/>
                                    <a:gd name="T5" fmla="*/ 8 h 32"/>
                                    <a:gd name="T6" fmla="*/ 0 w 94"/>
                                    <a:gd name="T7" fmla="*/ 0 h 32"/>
                                    <a:gd name="T8" fmla="*/ 0 w 94"/>
                                    <a:gd name="T9" fmla="*/ 24 h 32"/>
                                  </a:gdLst>
                                  <a:ahLst/>
                                  <a:cxnLst>
                                    <a:cxn ang="0">
                                      <a:pos x="T0" y="T1"/>
                                    </a:cxn>
                                    <a:cxn ang="0">
                                      <a:pos x="T2" y="T3"/>
                                    </a:cxn>
                                    <a:cxn ang="0">
                                      <a:pos x="T4" y="T5"/>
                                    </a:cxn>
                                    <a:cxn ang="0">
                                      <a:pos x="T6" y="T7"/>
                                    </a:cxn>
                                    <a:cxn ang="0">
                                      <a:pos x="T8" y="T9"/>
                                    </a:cxn>
                                  </a:cxnLst>
                                  <a:rect l="0" t="0" r="r" b="b"/>
                                  <a:pathLst>
                                    <a:path w="94" h="32">
                                      <a:moveTo>
                                        <a:pt x="0" y="24"/>
                                      </a:moveTo>
                                      <a:lnTo>
                                        <a:pt x="94" y="32"/>
                                      </a:lnTo>
                                      <a:lnTo>
                                        <a:pt x="94" y="8"/>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0" name="Freeform 126"/>
                              <wps:cNvSpPr>
                                <a:spLocks/>
                              </wps:cNvSpPr>
                              <wps:spPr bwMode="auto">
                                <a:xfrm>
                                  <a:off x="1073150" y="537845"/>
                                  <a:ext cx="60325" cy="20320"/>
                                </a:xfrm>
                                <a:custGeom>
                                  <a:avLst/>
                                  <a:gdLst>
                                    <a:gd name="T0" fmla="*/ 0 w 95"/>
                                    <a:gd name="T1" fmla="*/ 24 h 32"/>
                                    <a:gd name="T2" fmla="*/ 55 w 95"/>
                                    <a:gd name="T3" fmla="*/ 28 h 32"/>
                                    <a:gd name="T4" fmla="*/ 95 w 95"/>
                                    <a:gd name="T5" fmla="*/ 32 h 32"/>
                                    <a:gd name="T6" fmla="*/ 95 w 95"/>
                                    <a:gd name="T7" fmla="*/ 8 h 32"/>
                                    <a:gd name="T8" fmla="*/ 55 w 95"/>
                                    <a:gd name="T9" fmla="*/ 4 h 32"/>
                                    <a:gd name="T10" fmla="*/ 0 w 95"/>
                                    <a:gd name="T11" fmla="*/ 0 h 32"/>
                                    <a:gd name="T12" fmla="*/ 0 w 95"/>
                                    <a:gd name="T13" fmla="*/ 24 h 32"/>
                                  </a:gdLst>
                                  <a:ahLst/>
                                  <a:cxnLst>
                                    <a:cxn ang="0">
                                      <a:pos x="T0" y="T1"/>
                                    </a:cxn>
                                    <a:cxn ang="0">
                                      <a:pos x="T2" y="T3"/>
                                    </a:cxn>
                                    <a:cxn ang="0">
                                      <a:pos x="T4" y="T5"/>
                                    </a:cxn>
                                    <a:cxn ang="0">
                                      <a:pos x="T6" y="T7"/>
                                    </a:cxn>
                                    <a:cxn ang="0">
                                      <a:pos x="T8" y="T9"/>
                                    </a:cxn>
                                    <a:cxn ang="0">
                                      <a:pos x="T10" y="T11"/>
                                    </a:cxn>
                                    <a:cxn ang="0">
                                      <a:pos x="T12" y="T13"/>
                                    </a:cxn>
                                  </a:cxnLst>
                                  <a:rect l="0" t="0" r="r" b="b"/>
                                  <a:pathLst>
                                    <a:path w="95" h="32">
                                      <a:moveTo>
                                        <a:pt x="0" y="24"/>
                                      </a:moveTo>
                                      <a:lnTo>
                                        <a:pt x="55" y="28"/>
                                      </a:lnTo>
                                      <a:lnTo>
                                        <a:pt x="95" y="32"/>
                                      </a:lnTo>
                                      <a:lnTo>
                                        <a:pt x="95" y="8"/>
                                      </a:lnTo>
                                      <a:lnTo>
                                        <a:pt x="55" y="4"/>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1" name="Freeform 127"/>
                              <wps:cNvSpPr>
                                <a:spLocks/>
                              </wps:cNvSpPr>
                              <wps:spPr bwMode="auto">
                                <a:xfrm>
                                  <a:off x="1148080" y="542925"/>
                                  <a:ext cx="60325" cy="19685"/>
                                </a:xfrm>
                                <a:custGeom>
                                  <a:avLst/>
                                  <a:gdLst>
                                    <a:gd name="T0" fmla="*/ 0 w 95"/>
                                    <a:gd name="T1" fmla="*/ 24 h 31"/>
                                    <a:gd name="T2" fmla="*/ 55 w 95"/>
                                    <a:gd name="T3" fmla="*/ 27 h 31"/>
                                    <a:gd name="T4" fmla="*/ 95 w 95"/>
                                    <a:gd name="T5" fmla="*/ 31 h 31"/>
                                    <a:gd name="T6" fmla="*/ 95 w 95"/>
                                    <a:gd name="T7" fmla="*/ 8 h 31"/>
                                    <a:gd name="T8" fmla="*/ 55 w 95"/>
                                    <a:gd name="T9" fmla="*/ 4 h 31"/>
                                    <a:gd name="T10" fmla="*/ 0 w 95"/>
                                    <a:gd name="T11" fmla="*/ 0 h 31"/>
                                    <a:gd name="T12" fmla="*/ 0 w 95"/>
                                    <a:gd name="T13" fmla="*/ 24 h 31"/>
                                  </a:gdLst>
                                  <a:ahLst/>
                                  <a:cxnLst>
                                    <a:cxn ang="0">
                                      <a:pos x="T0" y="T1"/>
                                    </a:cxn>
                                    <a:cxn ang="0">
                                      <a:pos x="T2" y="T3"/>
                                    </a:cxn>
                                    <a:cxn ang="0">
                                      <a:pos x="T4" y="T5"/>
                                    </a:cxn>
                                    <a:cxn ang="0">
                                      <a:pos x="T6" y="T7"/>
                                    </a:cxn>
                                    <a:cxn ang="0">
                                      <a:pos x="T8" y="T9"/>
                                    </a:cxn>
                                    <a:cxn ang="0">
                                      <a:pos x="T10" y="T11"/>
                                    </a:cxn>
                                    <a:cxn ang="0">
                                      <a:pos x="T12" y="T13"/>
                                    </a:cxn>
                                  </a:cxnLst>
                                  <a:rect l="0" t="0" r="r" b="b"/>
                                  <a:pathLst>
                                    <a:path w="95" h="31">
                                      <a:moveTo>
                                        <a:pt x="0" y="24"/>
                                      </a:moveTo>
                                      <a:lnTo>
                                        <a:pt x="55" y="27"/>
                                      </a:lnTo>
                                      <a:lnTo>
                                        <a:pt x="95" y="31"/>
                                      </a:lnTo>
                                      <a:lnTo>
                                        <a:pt x="95" y="8"/>
                                      </a:lnTo>
                                      <a:lnTo>
                                        <a:pt x="55" y="4"/>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2" name="Freeform 128"/>
                              <wps:cNvSpPr>
                                <a:spLocks/>
                              </wps:cNvSpPr>
                              <wps:spPr bwMode="auto">
                                <a:xfrm>
                                  <a:off x="1223010" y="550545"/>
                                  <a:ext cx="60325" cy="19685"/>
                                </a:xfrm>
                                <a:custGeom>
                                  <a:avLst/>
                                  <a:gdLst>
                                    <a:gd name="T0" fmla="*/ 0 w 95"/>
                                    <a:gd name="T1" fmla="*/ 23 h 31"/>
                                    <a:gd name="T2" fmla="*/ 60 w 95"/>
                                    <a:gd name="T3" fmla="*/ 27 h 31"/>
                                    <a:gd name="T4" fmla="*/ 95 w 95"/>
                                    <a:gd name="T5" fmla="*/ 31 h 31"/>
                                    <a:gd name="T6" fmla="*/ 95 w 95"/>
                                    <a:gd name="T7" fmla="*/ 8 h 31"/>
                                    <a:gd name="T8" fmla="*/ 60 w 95"/>
                                    <a:gd name="T9" fmla="*/ 4 h 31"/>
                                    <a:gd name="T10" fmla="*/ 0 w 95"/>
                                    <a:gd name="T11" fmla="*/ 0 h 31"/>
                                    <a:gd name="T12" fmla="*/ 0 w 95"/>
                                    <a:gd name="T13" fmla="*/ 23 h 31"/>
                                  </a:gdLst>
                                  <a:ahLst/>
                                  <a:cxnLst>
                                    <a:cxn ang="0">
                                      <a:pos x="T0" y="T1"/>
                                    </a:cxn>
                                    <a:cxn ang="0">
                                      <a:pos x="T2" y="T3"/>
                                    </a:cxn>
                                    <a:cxn ang="0">
                                      <a:pos x="T4" y="T5"/>
                                    </a:cxn>
                                    <a:cxn ang="0">
                                      <a:pos x="T6" y="T7"/>
                                    </a:cxn>
                                    <a:cxn ang="0">
                                      <a:pos x="T8" y="T9"/>
                                    </a:cxn>
                                    <a:cxn ang="0">
                                      <a:pos x="T10" y="T11"/>
                                    </a:cxn>
                                    <a:cxn ang="0">
                                      <a:pos x="T12" y="T13"/>
                                    </a:cxn>
                                  </a:cxnLst>
                                  <a:rect l="0" t="0" r="r" b="b"/>
                                  <a:pathLst>
                                    <a:path w="95" h="31">
                                      <a:moveTo>
                                        <a:pt x="0" y="23"/>
                                      </a:moveTo>
                                      <a:lnTo>
                                        <a:pt x="60" y="27"/>
                                      </a:lnTo>
                                      <a:lnTo>
                                        <a:pt x="95" y="31"/>
                                      </a:lnTo>
                                      <a:lnTo>
                                        <a:pt x="95" y="8"/>
                                      </a:lnTo>
                                      <a:lnTo>
                                        <a:pt x="60" y="4"/>
                                      </a:lnTo>
                                      <a:lnTo>
                                        <a:pt x="0"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3" name="Freeform 129"/>
                              <wps:cNvSpPr>
                                <a:spLocks/>
                              </wps:cNvSpPr>
                              <wps:spPr bwMode="auto">
                                <a:xfrm>
                                  <a:off x="1298575" y="555625"/>
                                  <a:ext cx="59690" cy="22225"/>
                                </a:xfrm>
                                <a:custGeom>
                                  <a:avLst/>
                                  <a:gdLst>
                                    <a:gd name="T0" fmla="*/ 0 w 94"/>
                                    <a:gd name="T1" fmla="*/ 23 h 35"/>
                                    <a:gd name="T2" fmla="*/ 59 w 94"/>
                                    <a:gd name="T3" fmla="*/ 31 h 35"/>
                                    <a:gd name="T4" fmla="*/ 94 w 94"/>
                                    <a:gd name="T5" fmla="*/ 35 h 35"/>
                                    <a:gd name="T6" fmla="*/ 94 w 94"/>
                                    <a:gd name="T7" fmla="*/ 11 h 35"/>
                                    <a:gd name="T8" fmla="*/ 59 w 94"/>
                                    <a:gd name="T9" fmla="*/ 7 h 35"/>
                                    <a:gd name="T10" fmla="*/ 0 w 94"/>
                                    <a:gd name="T11" fmla="*/ 0 h 35"/>
                                    <a:gd name="T12" fmla="*/ 0 w 94"/>
                                    <a:gd name="T13" fmla="*/ 23 h 35"/>
                                  </a:gdLst>
                                  <a:ahLst/>
                                  <a:cxnLst>
                                    <a:cxn ang="0">
                                      <a:pos x="T0" y="T1"/>
                                    </a:cxn>
                                    <a:cxn ang="0">
                                      <a:pos x="T2" y="T3"/>
                                    </a:cxn>
                                    <a:cxn ang="0">
                                      <a:pos x="T4" y="T5"/>
                                    </a:cxn>
                                    <a:cxn ang="0">
                                      <a:pos x="T6" y="T7"/>
                                    </a:cxn>
                                    <a:cxn ang="0">
                                      <a:pos x="T8" y="T9"/>
                                    </a:cxn>
                                    <a:cxn ang="0">
                                      <a:pos x="T10" y="T11"/>
                                    </a:cxn>
                                    <a:cxn ang="0">
                                      <a:pos x="T12" y="T13"/>
                                    </a:cxn>
                                  </a:cxnLst>
                                  <a:rect l="0" t="0" r="r" b="b"/>
                                  <a:pathLst>
                                    <a:path w="94" h="35">
                                      <a:moveTo>
                                        <a:pt x="0" y="23"/>
                                      </a:moveTo>
                                      <a:lnTo>
                                        <a:pt x="59" y="31"/>
                                      </a:lnTo>
                                      <a:lnTo>
                                        <a:pt x="94" y="35"/>
                                      </a:lnTo>
                                      <a:lnTo>
                                        <a:pt x="94" y="11"/>
                                      </a:lnTo>
                                      <a:lnTo>
                                        <a:pt x="59" y="7"/>
                                      </a:lnTo>
                                      <a:lnTo>
                                        <a:pt x="0"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4" name="Freeform 130"/>
                              <wps:cNvSpPr>
                                <a:spLocks/>
                              </wps:cNvSpPr>
                              <wps:spPr bwMode="auto">
                                <a:xfrm>
                                  <a:off x="1373505" y="565150"/>
                                  <a:ext cx="59690" cy="22860"/>
                                </a:xfrm>
                                <a:custGeom>
                                  <a:avLst/>
                                  <a:gdLst>
                                    <a:gd name="T0" fmla="*/ 0 w 94"/>
                                    <a:gd name="T1" fmla="*/ 24 h 36"/>
                                    <a:gd name="T2" fmla="*/ 4 w 94"/>
                                    <a:gd name="T3" fmla="*/ 24 h 36"/>
                                    <a:gd name="T4" fmla="*/ 63 w 94"/>
                                    <a:gd name="T5" fmla="*/ 32 h 36"/>
                                    <a:gd name="T6" fmla="*/ 94 w 94"/>
                                    <a:gd name="T7" fmla="*/ 36 h 36"/>
                                    <a:gd name="T8" fmla="*/ 94 w 94"/>
                                    <a:gd name="T9" fmla="*/ 12 h 36"/>
                                    <a:gd name="T10" fmla="*/ 63 w 94"/>
                                    <a:gd name="T11" fmla="*/ 8 h 36"/>
                                    <a:gd name="T12" fmla="*/ 4 w 94"/>
                                    <a:gd name="T13" fmla="*/ 0 h 36"/>
                                    <a:gd name="T14" fmla="*/ 0 w 94"/>
                                    <a:gd name="T15" fmla="*/ 0 h 36"/>
                                    <a:gd name="T16" fmla="*/ 0 w 94"/>
                                    <a:gd name="T17" fmla="*/ 24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 h="36">
                                      <a:moveTo>
                                        <a:pt x="0" y="24"/>
                                      </a:moveTo>
                                      <a:lnTo>
                                        <a:pt x="4" y="24"/>
                                      </a:lnTo>
                                      <a:lnTo>
                                        <a:pt x="63" y="32"/>
                                      </a:lnTo>
                                      <a:lnTo>
                                        <a:pt x="94" y="36"/>
                                      </a:lnTo>
                                      <a:lnTo>
                                        <a:pt x="94" y="12"/>
                                      </a:lnTo>
                                      <a:lnTo>
                                        <a:pt x="63" y="8"/>
                                      </a:lnTo>
                                      <a:lnTo>
                                        <a:pt x="4" y="0"/>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5" name="Freeform 131"/>
                              <wps:cNvSpPr>
                                <a:spLocks/>
                              </wps:cNvSpPr>
                              <wps:spPr bwMode="auto">
                                <a:xfrm>
                                  <a:off x="1448435" y="572770"/>
                                  <a:ext cx="60325" cy="22860"/>
                                </a:xfrm>
                                <a:custGeom>
                                  <a:avLst/>
                                  <a:gdLst>
                                    <a:gd name="T0" fmla="*/ 0 w 95"/>
                                    <a:gd name="T1" fmla="*/ 24 h 36"/>
                                    <a:gd name="T2" fmla="*/ 4 w 95"/>
                                    <a:gd name="T3" fmla="*/ 24 h 36"/>
                                    <a:gd name="T4" fmla="*/ 63 w 95"/>
                                    <a:gd name="T5" fmla="*/ 32 h 36"/>
                                    <a:gd name="T6" fmla="*/ 95 w 95"/>
                                    <a:gd name="T7" fmla="*/ 36 h 36"/>
                                    <a:gd name="T8" fmla="*/ 95 w 95"/>
                                    <a:gd name="T9" fmla="*/ 12 h 36"/>
                                    <a:gd name="T10" fmla="*/ 63 w 95"/>
                                    <a:gd name="T11" fmla="*/ 8 h 36"/>
                                    <a:gd name="T12" fmla="*/ 4 w 95"/>
                                    <a:gd name="T13" fmla="*/ 0 h 36"/>
                                    <a:gd name="T14" fmla="*/ 0 w 95"/>
                                    <a:gd name="T15" fmla="*/ 0 h 36"/>
                                    <a:gd name="T16" fmla="*/ 0 w 95"/>
                                    <a:gd name="T17" fmla="*/ 24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36">
                                      <a:moveTo>
                                        <a:pt x="0" y="24"/>
                                      </a:moveTo>
                                      <a:lnTo>
                                        <a:pt x="4" y="24"/>
                                      </a:lnTo>
                                      <a:lnTo>
                                        <a:pt x="63" y="32"/>
                                      </a:lnTo>
                                      <a:lnTo>
                                        <a:pt x="95" y="36"/>
                                      </a:lnTo>
                                      <a:lnTo>
                                        <a:pt x="95" y="12"/>
                                      </a:lnTo>
                                      <a:lnTo>
                                        <a:pt x="63" y="8"/>
                                      </a:lnTo>
                                      <a:lnTo>
                                        <a:pt x="4" y="0"/>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6" name="Freeform 132"/>
                              <wps:cNvSpPr>
                                <a:spLocks/>
                              </wps:cNvSpPr>
                              <wps:spPr bwMode="auto">
                                <a:xfrm>
                                  <a:off x="1523365" y="582930"/>
                                  <a:ext cx="62865" cy="24765"/>
                                </a:xfrm>
                                <a:custGeom>
                                  <a:avLst/>
                                  <a:gdLst>
                                    <a:gd name="T0" fmla="*/ 0 w 99"/>
                                    <a:gd name="T1" fmla="*/ 24 h 39"/>
                                    <a:gd name="T2" fmla="*/ 4 w 99"/>
                                    <a:gd name="T3" fmla="*/ 24 h 39"/>
                                    <a:gd name="T4" fmla="*/ 63 w 99"/>
                                    <a:gd name="T5" fmla="*/ 31 h 39"/>
                                    <a:gd name="T6" fmla="*/ 59 w 99"/>
                                    <a:gd name="T7" fmla="*/ 31 h 39"/>
                                    <a:gd name="T8" fmla="*/ 91 w 99"/>
                                    <a:gd name="T9" fmla="*/ 39 h 39"/>
                                    <a:gd name="T10" fmla="*/ 99 w 99"/>
                                    <a:gd name="T11" fmla="*/ 16 h 39"/>
                                    <a:gd name="T12" fmla="*/ 67 w 99"/>
                                    <a:gd name="T13" fmla="*/ 8 h 39"/>
                                    <a:gd name="T14" fmla="*/ 63 w 99"/>
                                    <a:gd name="T15" fmla="*/ 8 h 39"/>
                                    <a:gd name="T16" fmla="*/ 4 w 99"/>
                                    <a:gd name="T17" fmla="*/ 0 h 39"/>
                                    <a:gd name="T18" fmla="*/ 0 w 99"/>
                                    <a:gd name="T19" fmla="*/ 0 h 39"/>
                                    <a:gd name="T20" fmla="*/ 0 w 99"/>
                                    <a:gd name="T21" fmla="*/ 24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9" h="39">
                                      <a:moveTo>
                                        <a:pt x="0" y="24"/>
                                      </a:moveTo>
                                      <a:lnTo>
                                        <a:pt x="4" y="24"/>
                                      </a:lnTo>
                                      <a:lnTo>
                                        <a:pt x="63" y="31"/>
                                      </a:lnTo>
                                      <a:lnTo>
                                        <a:pt x="59" y="31"/>
                                      </a:lnTo>
                                      <a:lnTo>
                                        <a:pt x="91" y="39"/>
                                      </a:lnTo>
                                      <a:lnTo>
                                        <a:pt x="99" y="16"/>
                                      </a:lnTo>
                                      <a:lnTo>
                                        <a:pt x="67" y="8"/>
                                      </a:lnTo>
                                      <a:lnTo>
                                        <a:pt x="63" y="8"/>
                                      </a:lnTo>
                                      <a:lnTo>
                                        <a:pt x="4" y="0"/>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7" name="Freeform 133"/>
                              <wps:cNvSpPr>
                                <a:spLocks/>
                              </wps:cNvSpPr>
                              <wps:spPr bwMode="auto">
                                <a:xfrm>
                                  <a:off x="1598295" y="595630"/>
                                  <a:ext cx="60325" cy="22225"/>
                                </a:xfrm>
                                <a:custGeom>
                                  <a:avLst/>
                                  <a:gdLst>
                                    <a:gd name="T0" fmla="*/ 0 w 95"/>
                                    <a:gd name="T1" fmla="*/ 23 h 35"/>
                                    <a:gd name="T2" fmla="*/ 4 w 95"/>
                                    <a:gd name="T3" fmla="*/ 23 h 35"/>
                                    <a:gd name="T4" fmla="*/ 63 w 95"/>
                                    <a:gd name="T5" fmla="*/ 31 h 35"/>
                                    <a:gd name="T6" fmla="*/ 95 w 95"/>
                                    <a:gd name="T7" fmla="*/ 35 h 35"/>
                                    <a:gd name="T8" fmla="*/ 95 w 95"/>
                                    <a:gd name="T9" fmla="*/ 11 h 35"/>
                                    <a:gd name="T10" fmla="*/ 63 w 95"/>
                                    <a:gd name="T11" fmla="*/ 8 h 35"/>
                                    <a:gd name="T12" fmla="*/ 4 w 95"/>
                                    <a:gd name="T13" fmla="*/ 0 h 35"/>
                                    <a:gd name="T14" fmla="*/ 0 w 95"/>
                                    <a:gd name="T15" fmla="*/ 0 h 35"/>
                                    <a:gd name="T16" fmla="*/ 0 w 95"/>
                                    <a:gd name="T17" fmla="*/ 23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35">
                                      <a:moveTo>
                                        <a:pt x="0" y="23"/>
                                      </a:moveTo>
                                      <a:lnTo>
                                        <a:pt x="4" y="23"/>
                                      </a:lnTo>
                                      <a:lnTo>
                                        <a:pt x="63" y="31"/>
                                      </a:lnTo>
                                      <a:lnTo>
                                        <a:pt x="95" y="35"/>
                                      </a:lnTo>
                                      <a:lnTo>
                                        <a:pt x="95" y="11"/>
                                      </a:lnTo>
                                      <a:lnTo>
                                        <a:pt x="63" y="8"/>
                                      </a:lnTo>
                                      <a:lnTo>
                                        <a:pt x="4" y="0"/>
                                      </a:lnTo>
                                      <a:lnTo>
                                        <a:pt x="0"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8" name="Freeform 134"/>
                              <wps:cNvSpPr>
                                <a:spLocks/>
                              </wps:cNvSpPr>
                              <wps:spPr bwMode="auto">
                                <a:xfrm>
                                  <a:off x="1673860" y="605155"/>
                                  <a:ext cx="59690" cy="25400"/>
                                </a:xfrm>
                                <a:custGeom>
                                  <a:avLst/>
                                  <a:gdLst>
                                    <a:gd name="T0" fmla="*/ 0 w 94"/>
                                    <a:gd name="T1" fmla="*/ 24 h 40"/>
                                    <a:gd name="T2" fmla="*/ 4 w 94"/>
                                    <a:gd name="T3" fmla="*/ 24 h 40"/>
                                    <a:gd name="T4" fmla="*/ 0 w 94"/>
                                    <a:gd name="T5" fmla="*/ 24 h 40"/>
                                    <a:gd name="T6" fmla="*/ 59 w 94"/>
                                    <a:gd name="T7" fmla="*/ 36 h 40"/>
                                    <a:gd name="T8" fmla="*/ 63 w 94"/>
                                    <a:gd name="T9" fmla="*/ 36 h 40"/>
                                    <a:gd name="T10" fmla="*/ 94 w 94"/>
                                    <a:gd name="T11" fmla="*/ 40 h 40"/>
                                    <a:gd name="T12" fmla="*/ 94 w 94"/>
                                    <a:gd name="T13" fmla="*/ 16 h 40"/>
                                    <a:gd name="T14" fmla="*/ 63 w 94"/>
                                    <a:gd name="T15" fmla="*/ 12 h 40"/>
                                    <a:gd name="T16" fmla="*/ 67 w 94"/>
                                    <a:gd name="T17" fmla="*/ 12 h 40"/>
                                    <a:gd name="T18" fmla="*/ 4 w 94"/>
                                    <a:gd name="T19" fmla="*/ 0 h 40"/>
                                    <a:gd name="T20" fmla="*/ 0 w 94"/>
                                    <a:gd name="T21" fmla="*/ 0 h 40"/>
                                    <a:gd name="T22" fmla="*/ 0 w 94"/>
                                    <a:gd name="T23" fmla="*/ 24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94" h="40">
                                      <a:moveTo>
                                        <a:pt x="0" y="24"/>
                                      </a:moveTo>
                                      <a:lnTo>
                                        <a:pt x="4" y="24"/>
                                      </a:lnTo>
                                      <a:lnTo>
                                        <a:pt x="0" y="24"/>
                                      </a:lnTo>
                                      <a:lnTo>
                                        <a:pt x="59" y="36"/>
                                      </a:lnTo>
                                      <a:lnTo>
                                        <a:pt x="63" y="36"/>
                                      </a:lnTo>
                                      <a:lnTo>
                                        <a:pt x="94" y="40"/>
                                      </a:lnTo>
                                      <a:lnTo>
                                        <a:pt x="94" y="16"/>
                                      </a:lnTo>
                                      <a:lnTo>
                                        <a:pt x="63" y="12"/>
                                      </a:lnTo>
                                      <a:lnTo>
                                        <a:pt x="67" y="12"/>
                                      </a:lnTo>
                                      <a:lnTo>
                                        <a:pt x="4" y="0"/>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79" name="Freeform 135"/>
                              <wps:cNvSpPr>
                                <a:spLocks/>
                              </wps:cNvSpPr>
                              <wps:spPr bwMode="auto">
                                <a:xfrm>
                                  <a:off x="1748790" y="617855"/>
                                  <a:ext cx="62230" cy="24765"/>
                                </a:xfrm>
                                <a:custGeom>
                                  <a:avLst/>
                                  <a:gdLst>
                                    <a:gd name="T0" fmla="*/ 0 w 98"/>
                                    <a:gd name="T1" fmla="*/ 24 h 39"/>
                                    <a:gd name="T2" fmla="*/ 59 w 98"/>
                                    <a:gd name="T3" fmla="*/ 32 h 39"/>
                                    <a:gd name="T4" fmla="*/ 55 w 98"/>
                                    <a:gd name="T5" fmla="*/ 32 h 39"/>
                                    <a:gd name="T6" fmla="*/ 90 w 98"/>
                                    <a:gd name="T7" fmla="*/ 39 h 39"/>
                                    <a:gd name="T8" fmla="*/ 98 w 98"/>
                                    <a:gd name="T9" fmla="*/ 16 h 39"/>
                                    <a:gd name="T10" fmla="*/ 63 w 98"/>
                                    <a:gd name="T11" fmla="*/ 8 h 39"/>
                                    <a:gd name="T12" fmla="*/ 59 w 98"/>
                                    <a:gd name="T13" fmla="*/ 8 h 39"/>
                                    <a:gd name="T14" fmla="*/ 0 w 98"/>
                                    <a:gd name="T15" fmla="*/ 0 h 39"/>
                                    <a:gd name="T16" fmla="*/ 0 w 98"/>
                                    <a:gd name="T17" fmla="*/ 24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8" h="39">
                                      <a:moveTo>
                                        <a:pt x="0" y="24"/>
                                      </a:moveTo>
                                      <a:lnTo>
                                        <a:pt x="59" y="32"/>
                                      </a:lnTo>
                                      <a:lnTo>
                                        <a:pt x="55" y="32"/>
                                      </a:lnTo>
                                      <a:lnTo>
                                        <a:pt x="90" y="39"/>
                                      </a:lnTo>
                                      <a:lnTo>
                                        <a:pt x="98" y="16"/>
                                      </a:lnTo>
                                      <a:lnTo>
                                        <a:pt x="63" y="8"/>
                                      </a:lnTo>
                                      <a:lnTo>
                                        <a:pt x="59" y="8"/>
                                      </a:lnTo>
                                      <a:lnTo>
                                        <a:pt x="0"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0" name="Freeform 136"/>
                              <wps:cNvSpPr>
                                <a:spLocks/>
                              </wps:cNvSpPr>
                              <wps:spPr bwMode="auto">
                                <a:xfrm>
                                  <a:off x="1823720" y="630555"/>
                                  <a:ext cx="62230" cy="24765"/>
                                </a:xfrm>
                                <a:custGeom>
                                  <a:avLst/>
                                  <a:gdLst>
                                    <a:gd name="T0" fmla="*/ 0 w 98"/>
                                    <a:gd name="T1" fmla="*/ 23 h 39"/>
                                    <a:gd name="T2" fmla="*/ 55 w 98"/>
                                    <a:gd name="T3" fmla="*/ 31 h 39"/>
                                    <a:gd name="T4" fmla="*/ 51 w 98"/>
                                    <a:gd name="T5" fmla="*/ 31 h 39"/>
                                    <a:gd name="T6" fmla="*/ 91 w 98"/>
                                    <a:gd name="T7" fmla="*/ 39 h 39"/>
                                    <a:gd name="T8" fmla="*/ 98 w 98"/>
                                    <a:gd name="T9" fmla="*/ 16 h 39"/>
                                    <a:gd name="T10" fmla="*/ 59 w 98"/>
                                    <a:gd name="T11" fmla="*/ 8 h 39"/>
                                    <a:gd name="T12" fmla="*/ 55 w 98"/>
                                    <a:gd name="T13" fmla="*/ 8 h 39"/>
                                    <a:gd name="T14" fmla="*/ 0 w 98"/>
                                    <a:gd name="T15" fmla="*/ 0 h 39"/>
                                    <a:gd name="T16" fmla="*/ 0 w 98"/>
                                    <a:gd name="T17" fmla="*/ 23 h 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8" h="39">
                                      <a:moveTo>
                                        <a:pt x="0" y="23"/>
                                      </a:moveTo>
                                      <a:lnTo>
                                        <a:pt x="55" y="31"/>
                                      </a:lnTo>
                                      <a:lnTo>
                                        <a:pt x="51" y="31"/>
                                      </a:lnTo>
                                      <a:lnTo>
                                        <a:pt x="91" y="39"/>
                                      </a:lnTo>
                                      <a:lnTo>
                                        <a:pt x="98" y="16"/>
                                      </a:lnTo>
                                      <a:lnTo>
                                        <a:pt x="59" y="8"/>
                                      </a:lnTo>
                                      <a:lnTo>
                                        <a:pt x="55" y="8"/>
                                      </a:lnTo>
                                      <a:lnTo>
                                        <a:pt x="0"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1" name="Freeform 137"/>
                              <wps:cNvSpPr>
                                <a:spLocks/>
                              </wps:cNvSpPr>
                              <wps:spPr bwMode="auto">
                                <a:xfrm>
                                  <a:off x="1896110" y="642620"/>
                                  <a:ext cx="65405" cy="27940"/>
                                </a:xfrm>
                                <a:custGeom>
                                  <a:avLst/>
                                  <a:gdLst>
                                    <a:gd name="T0" fmla="*/ 0 w 103"/>
                                    <a:gd name="T1" fmla="*/ 24 h 44"/>
                                    <a:gd name="T2" fmla="*/ 51 w 103"/>
                                    <a:gd name="T3" fmla="*/ 36 h 44"/>
                                    <a:gd name="T4" fmla="*/ 95 w 103"/>
                                    <a:gd name="T5" fmla="*/ 44 h 44"/>
                                    <a:gd name="T6" fmla="*/ 103 w 103"/>
                                    <a:gd name="T7" fmla="*/ 20 h 44"/>
                                    <a:gd name="T8" fmla="*/ 59 w 103"/>
                                    <a:gd name="T9" fmla="*/ 12 h 44"/>
                                    <a:gd name="T10" fmla="*/ 8 w 103"/>
                                    <a:gd name="T11" fmla="*/ 0 h 44"/>
                                    <a:gd name="T12" fmla="*/ 0 w 103"/>
                                    <a:gd name="T13" fmla="*/ 24 h 44"/>
                                  </a:gdLst>
                                  <a:ahLst/>
                                  <a:cxnLst>
                                    <a:cxn ang="0">
                                      <a:pos x="T0" y="T1"/>
                                    </a:cxn>
                                    <a:cxn ang="0">
                                      <a:pos x="T2" y="T3"/>
                                    </a:cxn>
                                    <a:cxn ang="0">
                                      <a:pos x="T4" y="T5"/>
                                    </a:cxn>
                                    <a:cxn ang="0">
                                      <a:pos x="T6" y="T7"/>
                                    </a:cxn>
                                    <a:cxn ang="0">
                                      <a:pos x="T8" y="T9"/>
                                    </a:cxn>
                                    <a:cxn ang="0">
                                      <a:pos x="T10" y="T11"/>
                                    </a:cxn>
                                    <a:cxn ang="0">
                                      <a:pos x="T12" y="T13"/>
                                    </a:cxn>
                                  </a:cxnLst>
                                  <a:rect l="0" t="0" r="r" b="b"/>
                                  <a:pathLst>
                                    <a:path w="103" h="44">
                                      <a:moveTo>
                                        <a:pt x="0" y="24"/>
                                      </a:moveTo>
                                      <a:lnTo>
                                        <a:pt x="51" y="36"/>
                                      </a:lnTo>
                                      <a:lnTo>
                                        <a:pt x="95" y="44"/>
                                      </a:lnTo>
                                      <a:lnTo>
                                        <a:pt x="103" y="20"/>
                                      </a:lnTo>
                                      <a:lnTo>
                                        <a:pt x="59" y="12"/>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2" name="Freeform 138"/>
                              <wps:cNvSpPr>
                                <a:spLocks/>
                              </wps:cNvSpPr>
                              <wps:spPr bwMode="auto">
                                <a:xfrm>
                                  <a:off x="1971040" y="657860"/>
                                  <a:ext cx="65405" cy="29845"/>
                                </a:xfrm>
                                <a:custGeom>
                                  <a:avLst/>
                                  <a:gdLst>
                                    <a:gd name="T0" fmla="*/ 0 w 103"/>
                                    <a:gd name="T1" fmla="*/ 24 h 47"/>
                                    <a:gd name="T2" fmla="*/ 95 w 103"/>
                                    <a:gd name="T3" fmla="*/ 47 h 47"/>
                                    <a:gd name="T4" fmla="*/ 103 w 103"/>
                                    <a:gd name="T5" fmla="*/ 24 h 47"/>
                                    <a:gd name="T6" fmla="*/ 8 w 103"/>
                                    <a:gd name="T7" fmla="*/ 0 h 47"/>
                                    <a:gd name="T8" fmla="*/ 0 w 103"/>
                                    <a:gd name="T9" fmla="*/ 24 h 47"/>
                                  </a:gdLst>
                                  <a:ahLst/>
                                  <a:cxnLst>
                                    <a:cxn ang="0">
                                      <a:pos x="T0" y="T1"/>
                                    </a:cxn>
                                    <a:cxn ang="0">
                                      <a:pos x="T2" y="T3"/>
                                    </a:cxn>
                                    <a:cxn ang="0">
                                      <a:pos x="T4" y="T5"/>
                                    </a:cxn>
                                    <a:cxn ang="0">
                                      <a:pos x="T6" y="T7"/>
                                    </a:cxn>
                                    <a:cxn ang="0">
                                      <a:pos x="T8" y="T9"/>
                                    </a:cxn>
                                  </a:cxnLst>
                                  <a:rect l="0" t="0" r="r" b="b"/>
                                  <a:pathLst>
                                    <a:path w="103" h="47">
                                      <a:moveTo>
                                        <a:pt x="0" y="24"/>
                                      </a:moveTo>
                                      <a:lnTo>
                                        <a:pt x="95" y="47"/>
                                      </a:lnTo>
                                      <a:lnTo>
                                        <a:pt x="103" y="24"/>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3" name="Freeform 139"/>
                              <wps:cNvSpPr>
                                <a:spLocks/>
                              </wps:cNvSpPr>
                              <wps:spPr bwMode="auto">
                                <a:xfrm>
                                  <a:off x="2046605" y="675640"/>
                                  <a:ext cx="64770" cy="27305"/>
                                </a:xfrm>
                                <a:custGeom>
                                  <a:avLst/>
                                  <a:gdLst>
                                    <a:gd name="T0" fmla="*/ 0 w 102"/>
                                    <a:gd name="T1" fmla="*/ 23 h 43"/>
                                    <a:gd name="T2" fmla="*/ 43 w 102"/>
                                    <a:gd name="T3" fmla="*/ 31 h 43"/>
                                    <a:gd name="T4" fmla="*/ 94 w 102"/>
                                    <a:gd name="T5" fmla="*/ 43 h 43"/>
                                    <a:gd name="T6" fmla="*/ 102 w 102"/>
                                    <a:gd name="T7" fmla="*/ 19 h 43"/>
                                    <a:gd name="T8" fmla="*/ 51 w 102"/>
                                    <a:gd name="T9" fmla="*/ 8 h 43"/>
                                    <a:gd name="T10" fmla="*/ 8 w 102"/>
                                    <a:gd name="T11" fmla="*/ 0 h 43"/>
                                    <a:gd name="T12" fmla="*/ 0 w 102"/>
                                    <a:gd name="T13" fmla="*/ 23 h 43"/>
                                  </a:gdLst>
                                  <a:ahLst/>
                                  <a:cxnLst>
                                    <a:cxn ang="0">
                                      <a:pos x="T0" y="T1"/>
                                    </a:cxn>
                                    <a:cxn ang="0">
                                      <a:pos x="T2" y="T3"/>
                                    </a:cxn>
                                    <a:cxn ang="0">
                                      <a:pos x="T4" y="T5"/>
                                    </a:cxn>
                                    <a:cxn ang="0">
                                      <a:pos x="T6" y="T7"/>
                                    </a:cxn>
                                    <a:cxn ang="0">
                                      <a:pos x="T8" y="T9"/>
                                    </a:cxn>
                                    <a:cxn ang="0">
                                      <a:pos x="T10" y="T11"/>
                                    </a:cxn>
                                    <a:cxn ang="0">
                                      <a:pos x="T12" y="T13"/>
                                    </a:cxn>
                                  </a:cxnLst>
                                  <a:rect l="0" t="0" r="r" b="b"/>
                                  <a:pathLst>
                                    <a:path w="102" h="43">
                                      <a:moveTo>
                                        <a:pt x="0" y="23"/>
                                      </a:moveTo>
                                      <a:lnTo>
                                        <a:pt x="43" y="31"/>
                                      </a:lnTo>
                                      <a:lnTo>
                                        <a:pt x="94" y="43"/>
                                      </a:lnTo>
                                      <a:lnTo>
                                        <a:pt x="102" y="19"/>
                                      </a:lnTo>
                                      <a:lnTo>
                                        <a:pt x="51" y="8"/>
                                      </a:lnTo>
                                      <a:lnTo>
                                        <a:pt x="8"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4" name="Freeform 140"/>
                              <wps:cNvSpPr>
                                <a:spLocks/>
                              </wps:cNvSpPr>
                              <wps:spPr bwMode="auto">
                                <a:xfrm>
                                  <a:off x="2121535" y="690245"/>
                                  <a:ext cx="62230" cy="30480"/>
                                </a:xfrm>
                                <a:custGeom>
                                  <a:avLst/>
                                  <a:gdLst>
                                    <a:gd name="T0" fmla="*/ 0 w 98"/>
                                    <a:gd name="T1" fmla="*/ 24 h 48"/>
                                    <a:gd name="T2" fmla="*/ 35 w 98"/>
                                    <a:gd name="T3" fmla="*/ 32 h 48"/>
                                    <a:gd name="T4" fmla="*/ 90 w 98"/>
                                    <a:gd name="T5" fmla="*/ 48 h 48"/>
                                    <a:gd name="T6" fmla="*/ 98 w 98"/>
                                    <a:gd name="T7" fmla="*/ 24 h 48"/>
                                    <a:gd name="T8" fmla="*/ 43 w 98"/>
                                    <a:gd name="T9" fmla="*/ 8 h 48"/>
                                    <a:gd name="T10" fmla="*/ 8 w 98"/>
                                    <a:gd name="T11" fmla="*/ 0 h 48"/>
                                    <a:gd name="T12" fmla="*/ 0 w 98"/>
                                    <a:gd name="T13" fmla="*/ 24 h 48"/>
                                  </a:gdLst>
                                  <a:ahLst/>
                                  <a:cxnLst>
                                    <a:cxn ang="0">
                                      <a:pos x="T0" y="T1"/>
                                    </a:cxn>
                                    <a:cxn ang="0">
                                      <a:pos x="T2" y="T3"/>
                                    </a:cxn>
                                    <a:cxn ang="0">
                                      <a:pos x="T4" y="T5"/>
                                    </a:cxn>
                                    <a:cxn ang="0">
                                      <a:pos x="T6" y="T7"/>
                                    </a:cxn>
                                    <a:cxn ang="0">
                                      <a:pos x="T8" y="T9"/>
                                    </a:cxn>
                                    <a:cxn ang="0">
                                      <a:pos x="T10" y="T11"/>
                                    </a:cxn>
                                    <a:cxn ang="0">
                                      <a:pos x="T12" y="T13"/>
                                    </a:cxn>
                                  </a:cxnLst>
                                  <a:rect l="0" t="0" r="r" b="b"/>
                                  <a:pathLst>
                                    <a:path w="98" h="48">
                                      <a:moveTo>
                                        <a:pt x="0" y="24"/>
                                      </a:moveTo>
                                      <a:lnTo>
                                        <a:pt x="35" y="32"/>
                                      </a:lnTo>
                                      <a:lnTo>
                                        <a:pt x="90" y="48"/>
                                      </a:lnTo>
                                      <a:lnTo>
                                        <a:pt x="98" y="24"/>
                                      </a:lnTo>
                                      <a:lnTo>
                                        <a:pt x="43" y="8"/>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5" name="Freeform 141"/>
                              <wps:cNvSpPr>
                                <a:spLocks/>
                              </wps:cNvSpPr>
                              <wps:spPr bwMode="auto">
                                <a:xfrm>
                                  <a:off x="2193925" y="708025"/>
                                  <a:ext cx="60325" cy="29845"/>
                                </a:xfrm>
                                <a:custGeom>
                                  <a:avLst/>
                                  <a:gdLst>
                                    <a:gd name="T0" fmla="*/ 0 w 95"/>
                                    <a:gd name="T1" fmla="*/ 24 h 47"/>
                                    <a:gd name="T2" fmla="*/ 32 w 95"/>
                                    <a:gd name="T3" fmla="*/ 31 h 47"/>
                                    <a:gd name="T4" fmla="*/ 91 w 95"/>
                                    <a:gd name="T5" fmla="*/ 47 h 47"/>
                                    <a:gd name="T6" fmla="*/ 95 w 95"/>
                                    <a:gd name="T7" fmla="*/ 47 h 47"/>
                                    <a:gd name="T8" fmla="*/ 95 w 95"/>
                                    <a:gd name="T9" fmla="*/ 24 h 47"/>
                                    <a:gd name="T10" fmla="*/ 91 w 95"/>
                                    <a:gd name="T11" fmla="*/ 24 h 47"/>
                                    <a:gd name="T12" fmla="*/ 95 w 95"/>
                                    <a:gd name="T13" fmla="*/ 24 h 47"/>
                                    <a:gd name="T14" fmla="*/ 39 w 95"/>
                                    <a:gd name="T15" fmla="*/ 8 h 47"/>
                                    <a:gd name="T16" fmla="*/ 8 w 95"/>
                                    <a:gd name="T17" fmla="*/ 0 h 47"/>
                                    <a:gd name="T18" fmla="*/ 0 w 95"/>
                                    <a:gd name="T19" fmla="*/ 24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5" h="47">
                                      <a:moveTo>
                                        <a:pt x="0" y="24"/>
                                      </a:moveTo>
                                      <a:lnTo>
                                        <a:pt x="32" y="31"/>
                                      </a:lnTo>
                                      <a:lnTo>
                                        <a:pt x="91" y="47"/>
                                      </a:lnTo>
                                      <a:lnTo>
                                        <a:pt x="95" y="47"/>
                                      </a:lnTo>
                                      <a:lnTo>
                                        <a:pt x="95" y="24"/>
                                      </a:lnTo>
                                      <a:lnTo>
                                        <a:pt x="91" y="24"/>
                                      </a:lnTo>
                                      <a:lnTo>
                                        <a:pt x="95" y="24"/>
                                      </a:lnTo>
                                      <a:lnTo>
                                        <a:pt x="39" y="8"/>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6" name="Freeform 142"/>
                              <wps:cNvSpPr>
                                <a:spLocks/>
                              </wps:cNvSpPr>
                              <wps:spPr bwMode="auto">
                                <a:xfrm>
                                  <a:off x="2266315" y="725805"/>
                                  <a:ext cx="62865" cy="32385"/>
                                </a:xfrm>
                                <a:custGeom>
                                  <a:avLst/>
                                  <a:gdLst>
                                    <a:gd name="T0" fmla="*/ 0 w 99"/>
                                    <a:gd name="T1" fmla="*/ 23 h 51"/>
                                    <a:gd name="T2" fmla="*/ 83 w 99"/>
                                    <a:gd name="T3" fmla="*/ 47 h 51"/>
                                    <a:gd name="T4" fmla="*/ 91 w 99"/>
                                    <a:gd name="T5" fmla="*/ 51 h 51"/>
                                    <a:gd name="T6" fmla="*/ 99 w 99"/>
                                    <a:gd name="T7" fmla="*/ 27 h 51"/>
                                    <a:gd name="T8" fmla="*/ 91 w 99"/>
                                    <a:gd name="T9" fmla="*/ 23 h 51"/>
                                    <a:gd name="T10" fmla="*/ 8 w 99"/>
                                    <a:gd name="T11" fmla="*/ 0 h 51"/>
                                    <a:gd name="T12" fmla="*/ 0 w 99"/>
                                    <a:gd name="T13" fmla="*/ 23 h 51"/>
                                  </a:gdLst>
                                  <a:ahLst/>
                                  <a:cxnLst>
                                    <a:cxn ang="0">
                                      <a:pos x="T0" y="T1"/>
                                    </a:cxn>
                                    <a:cxn ang="0">
                                      <a:pos x="T2" y="T3"/>
                                    </a:cxn>
                                    <a:cxn ang="0">
                                      <a:pos x="T4" y="T5"/>
                                    </a:cxn>
                                    <a:cxn ang="0">
                                      <a:pos x="T6" y="T7"/>
                                    </a:cxn>
                                    <a:cxn ang="0">
                                      <a:pos x="T8" y="T9"/>
                                    </a:cxn>
                                    <a:cxn ang="0">
                                      <a:pos x="T10" y="T11"/>
                                    </a:cxn>
                                    <a:cxn ang="0">
                                      <a:pos x="T12" y="T13"/>
                                    </a:cxn>
                                  </a:cxnLst>
                                  <a:rect l="0" t="0" r="r" b="b"/>
                                  <a:pathLst>
                                    <a:path w="99" h="51">
                                      <a:moveTo>
                                        <a:pt x="0" y="23"/>
                                      </a:moveTo>
                                      <a:lnTo>
                                        <a:pt x="83" y="47"/>
                                      </a:lnTo>
                                      <a:lnTo>
                                        <a:pt x="91" y="51"/>
                                      </a:lnTo>
                                      <a:lnTo>
                                        <a:pt x="99" y="27"/>
                                      </a:lnTo>
                                      <a:lnTo>
                                        <a:pt x="91" y="23"/>
                                      </a:lnTo>
                                      <a:lnTo>
                                        <a:pt x="8"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7" name="Freeform 143"/>
                              <wps:cNvSpPr>
                                <a:spLocks/>
                              </wps:cNvSpPr>
                              <wps:spPr bwMode="auto">
                                <a:xfrm>
                                  <a:off x="2339340" y="745490"/>
                                  <a:ext cx="59690" cy="32385"/>
                                </a:xfrm>
                                <a:custGeom>
                                  <a:avLst/>
                                  <a:gdLst>
                                    <a:gd name="T0" fmla="*/ 0 w 94"/>
                                    <a:gd name="T1" fmla="*/ 24 h 51"/>
                                    <a:gd name="T2" fmla="*/ 23 w 94"/>
                                    <a:gd name="T3" fmla="*/ 32 h 51"/>
                                    <a:gd name="T4" fmla="*/ 78 w 94"/>
                                    <a:gd name="T5" fmla="*/ 47 h 51"/>
                                    <a:gd name="T6" fmla="*/ 86 w 94"/>
                                    <a:gd name="T7" fmla="*/ 51 h 51"/>
                                    <a:gd name="T8" fmla="*/ 94 w 94"/>
                                    <a:gd name="T9" fmla="*/ 28 h 51"/>
                                    <a:gd name="T10" fmla="*/ 86 w 94"/>
                                    <a:gd name="T11" fmla="*/ 24 h 51"/>
                                    <a:gd name="T12" fmla="*/ 31 w 94"/>
                                    <a:gd name="T13" fmla="*/ 8 h 51"/>
                                    <a:gd name="T14" fmla="*/ 7 w 94"/>
                                    <a:gd name="T15" fmla="*/ 0 h 51"/>
                                    <a:gd name="T16" fmla="*/ 0 w 94"/>
                                    <a:gd name="T17" fmla="*/ 24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 h="51">
                                      <a:moveTo>
                                        <a:pt x="0" y="24"/>
                                      </a:moveTo>
                                      <a:lnTo>
                                        <a:pt x="23" y="32"/>
                                      </a:lnTo>
                                      <a:lnTo>
                                        <a:pt x="78" y="47"/>
                                      </a:lnTo>
                                      <a:lnTo>
                                        <a:pt x="86" y="51"/>
                                      </a:lnTo>
                                      <a:lnTo>
                                        <a:pt x="94" y="28"/>
                                      </a:lnTo>
                                      <a:lnTo>
                                        <a:pt x="86" y="24"/>
                                      </a:lnTo>
                                      <a:lnTo>
                                        <a:pt x="31" y="8"/>
                                      </a:lnTo>
                                      <a:lnTo>
                                        <a:pt x="7"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8" name="Freeform 144"/>
                              <wps:cNvSpPr>
                                <a:spLocks/>
                              </wps:cNvSpPr>
                              <wps:spPr bwMode="auto">
                                <a:xfrm>
                                  <a:off x="2409190" y="765810"/>
                                  <a:ext cx="59690" cy="32385"/>
                                </a:xfrm>
                                <a:custGeom>
                                  <a:avLst/>
                                  <a:gdLst>
                                    <a:gd name="T0" fmla="*/ 0 w 94"/>
                                    <a:gd name="T1" fmla="*/ 23 h 51"/>
                                    <a:gd name="T2" fmla="*/ 24 w 94"/>
                                    <a:gd name="T3" fmla="*/ 31 h 51"/>
                                    <a:gd name="T4" fmla="*/ 79 w 94"/>
                                    <a:gd name="T5" fmla="*/ 47 h 51"/>
                                    <a:gd name="T6" fmla="*/ 87 w 94"/>
                                    <a:gd name="T7" fmla="*/ 51 h 51"/>
                                    <a:gd name="T8" fmla="*/ 94 w 94"/>
                                    <a:gd name="T9" fmla="*/ 27 h 51"/>
                                    <a:gd name="T10" fmla="*/ 87 w 94"/>
                                    <a:gd name="T11" fmla="*/ 23 h 51"/>
                                    <a:gd name="T12" fmla="*/ 31 w 94"/>
                                    <a:gd name="T13" fmla="*/ 7 h 51"/>
                                    <a:gd name="T14" fmla="*/ 8 w 94"/>
                                    <a:gd name="T15" fmla="*/ 0 h 51"/>
                                    <a:gd name="T16" fmla="*/ 0 w 94"/>
                                    <a:gd name="T17" fmla="*/ 23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 h="51">
                                      <a:moveTo>
                                        <a:pt x="0" y="23"/>
                                      </a:moveTo>
                                      <a:lnTo>
                                        <a:pt x="24" y="31"/>
                                      </a:lnTo>
                                      <a:lnTo>
                                        <a:pt x="79" y="47"/>
                                      </a:lnTo>
                                      <a:lnTo>
                                        <a:pt x="87" y="51"/>
                                      </a:lnTo>
                                      <a:lnTo>
                                        <a:pt x="94" y="27"/>
                                      </a:lnTo>
                                      <a:lnTo>
                                        <a:pt x="87" y="23"/>
                                      </a:lnTo>
                                      <a:lnTo>
                                        <a:pt x="31" y="7"/>
                                      </a:lnTo>
                                      <a:lnTo>
                                        <a:pt x="8"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89" name="Freeform 145"/>
                              <wps:cNvSpPr>
                                <a:spLocks/>
                              </wps:cNvSpPr>
                              <wps:spPr bwMode="auto">
                                <a:xfrm>
                                  <a:off x="2479040" y="785495"/>
                                  <a:ext cx="60325" cy="32385"/>
                                </a:xfrm>
                                <a:custGeom>
                                  <a:avLst/>
                                  <a:gdLst>
                                    <a:gd name="T0" fmla="*/ 0 w 95"/>
                                    <a:gd name="T1" fmla="*/ 24 h 51"/>
                                    <a:gd name="T2" fmla="*/ 20 w 95"/>
                                    <a:gd name="T3" fmla="*/ 32 h 51"/>
                                    <a:gd name="T4" fmla="*/ 75 w 95"/>
                                    <a:gd name="T5" fmla="*/ 47 h 51"/>
                                    <a:gd name="T6" fmla="*/ 87 w 95"/>
                                    <a:gd name="T7" fmla="*/ 51 h 51"/>
                                    <a:gd name="T8" fmla="*/ 95 w 95"/>
                                    <a:gd name="T9" fmla="*/ 28 h 51"/>
                                    <a:gd name="T10" fmla="*/ 83 w 95"/>
                                    <a:gd name="T11" fmla="*/ 24 h 51"/>
                                    <a:gd name="T12" fmla="*/ 28 w 95"/>
                                    <a:gd name="T13" fmla="*/ 8 h 51"/>
                                    <a:gd name="T14" fmla="*/ 8 w 95"/>
                                    <a:gd name="T15" fmla="*/ 0 h 51"/>
                                    <a:gd name="T16" fmla="*/ 0 w 95"/>
                                    <a:gd name="T17" fmla="*/ 24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51">
                                      <a:moveTo>
                                        <a:pt x="0" y="24"/>
                                      </a:moveTo>
                                      <a:lnTo>
                                        <a:pt x="20" y="32"/>
                                      </a:lnTo>
                                      <a:lnTo>
                                        <a:pt x="75" y="47"/>
                                      </a:lnTo>
                                      <a:lnTo>
                                        <a:pt x="87" y="51"/>
                                      </a:lnTo>
                                      <a:lnTo>
                                        <a:pt x="95" y="28"/>
                                      </a:lnTo>
                                      <a:lnTo>
                                        <a:pt x="83" y="24"/>
                                      </a:lnTo>
                                      <a:lnTo>
                                        <a:pt x="28" y="8"/>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90" name="Freeform 146"/>
                              <wps:cNvSpPr>
                                <a:spLocks/>
                              </wps:cNvSpPr>
                              <wps:spPr bwMode="auto">
                                <a:xfrm>
                                  <a:off x="2548890" y="805815"/>
                                  <a:ext cx="60325" cy="34925"/>
                                </a:xfrm>
                                <a:custGeom>
                                  <a:avLst/>
                                  <a:gdLst>
                                    <a:gd name="T0" fmla="*/ 0 w 95"/>
                                    <a:gd name="T1" fmla="*/ 23 h 55"/>
                                    <a:gd name="T2" fmla="*/ 20 w 95"/>
                                    <a:gd name="T3" fmla="*/ 31 h 55"/>
                                    <a:gd name="T4" fmla="*/ 71 w 95"/>
                                    <a:gd name="T5" fmla="*/ 51 h 55"/>
                                    <a:gd name="T6" fmla="*/ 87 w 95"/>
                                    <a:gd name="T7" fmla="*/ 55 h 55"/>
                                    <a:gd name="T8" fmla="*/ 95 w 95"/>
                                    <a:gd name="T9" fmla="*/ 31 h 55"/>
                                    <a:gd name="T10" fmla="*/ 79 w 95"/>
                                    <a:gd name="T11" fmla="*/ 27 h 55"/>
                                    <a:gd name="T12" fmla="*/ 28 w 95"/>
                                    <a:gd name="T13" fmla="*/ 7 h 55"/>
                                    <a:gd name="T14" fmla="*/ 8 w 95"/>
                                    <a:gd name="T15" fmla="*/ 0 h 55"/>
                                    <a:gd name="T16" fmla="*/ 0 w 95"/>
                                    <a:gd name="T17" fmla="*/ 23 h 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 h="55">
                                      <a:moveTo>
                                        <a:pt x="0" y="23"/>
                                      </a:moveTo>
                                      <a:lnTo>
                                        <a:pt x="20" y="31"/>
                                      </a:lnTo>
                                      <a:lnTo>
                                        <a:pt x="71" y="51"/>
                                      </a:lnTo>
                                      <a:lnTo>
                                        <a:pt x="87" y="55"/>
                                      </a:lnTo>
                                      <a:lnTo>
                                        <a:pt x="95" y="31"/>
                                      </a:lnTo>
                                      <a:lnTo>
                                        <a:pt x="79" y="27"/>
                                      </a:lnTo>
                                      <a:lnTo>
                                        <a:pt x="28" y="7"/>
                                      </a:lnTo>
                                      <a:lnTo>
                                        <a:pt x="8"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91" name="Freeform 147"/>
                              <wps:cNvSpPr>
                                <a:spLocks/>
                              </wps:cNvSpPr>
                              <wps:spPr bwMode="auto">
                                <a:xfrm>
                                  <a:off x="2619375" y="830580"/>
                                  <a:ext cx="59690" cy="32385"/>
                                </a:xfrm>
                                <a:custGeom>
                                  <a:avLst/>
                                  <a:gdLst>
                                    <a:gd name="T0" fmla="*/ 0 w 94"/>
                                    <a:gd name="T1" fmla="*/ 24 h 51"/>
                                    <a:gd name="T2" fmla="*/ 16 w 94"/>
                                    <a:gd name="T3" fmla="*/ 28 h 51"/>
                                    <a:gd name="T4" fmla="*/ 71 w 94"/>
                                    <a:gd name="T5" fmla="*/ 47 h 51"/>
                                    <a:gd name="T6" fmla="*/ 86 w 94"/>
                                    <a:gd name="T7" fmla="*/ 51 h 51"/>
                                    <a:gd name="T8" fmla="*/ 94 w 94"/>
                                    <a:gd name="T9" fmla="*/ 28 h 51"/>
                                    <a:gd name="T10" fmla="*/ 79 w 94"/>
                                    <a:gd name="T11" fmla="*/ 24 h 51"/>
                                    <a:gd name="T12" fmla="*/ 23 w 94"/>
                                    <a:gd name="T13" fmla="*/ 4 h 51"/>
                                    <a:gd name="T14" fmla="*/ 8 w 94"/>
                                    <a:gd name="T15" fmla="*/ 0 h 51"/>
                                    <a:gd name="T16" fmla="*/ 0 w 94"/>
                                    <a:gd name="T17" fmla="*/ 24 h 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 h="51">
                                      <a:moveTo>
                                        <a:pt x="0" y="24"/>
                                      </a:moveTo>
                                      <a:lnTo>
                                        <a:pt x="16" y="28"/>
                                      </a:lnTo>
                                      <a:lnTo>
                                        <a:pt x="71" y="47"/>
                                      </a:lnTo>
                                      <a:lnTo>
                                        <a:pt x="86" y="51"/>
                                      </a:lnTo>
                                      <a:lnTo>
                                        <a:pt x="94" y="28"/>
                                      </a:lnTo>
                                      <a:lnTo>
                                        <a:pt x="79" y="24"/>
                                      </a:lnTo>
                                      <a:lnTo>
                                        <a:pt x="23" y="4"/>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92" name="Freeform 148"/>
                              <wps:cNvSpPr>
                                <a:spLocks/>
                              </wps:cNvSpPr>
                              <wps:spPr bwMode="auto">
                                <a:xfrm>
                                  <a:off x="2686685" y="855345"/>
                                  <a:ext cx="62865" cy="33020"/>
                                </a:xfrm>
                                <a:custGeom>
                                  <a:avLst/>
                                  <a:gdLst>
                                    <a:gd name="T0" fmla="*/ 0 w 99"/>
                                    <a:gd name="T1" fmla="*/ 24 h 52"/>
                                    <a:gd name="T2" fmla="*/ 16 w 99"/>
                                    <a:gd name="T3" fmla="*/ 28 h 52"/>
                                    <a:gd name="T4" fmla="*/ 71 w 99"/>
                                    <a:gd name="T5" fmla="*/ 44 h 52"/>
                                    <a:gd name="T6" fmla="*/ 91 w 99"/>
                                    <a:gd name="T7" fmla="*/ 52 h 52"/>
                                    <a:gd name="T8" fmla="*/ 99 w 99"/>
                                    <a:gd name="T9" fmla="*/ 28 h 52"/>
                                    <a:gd name="T10" fmla="*/ 79 w 99"/>
                                    <a:gd name="T11" fmla="*/ 20 h 52"/>
                                    <a:gd name="T12" fmla="*/ 24 w 99"/>
                                    <a:gd name="T13" fmla="*/ 4 h 52"/>
                                    <a:gd name="T14" fmla="*/ 8 w 99"/>
                                    <a:gd name="T15" fmla="*/ 0 h 52"/>
                                    <a:gd name="T16" fmla="*/ 0 w 99"/>
                                    <a:gd name="T17" fmla="*/ 2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9" h="52">
                                      <a:moveTo>
                                        <a:pt x="0" y="24"/>
                                      </a:moveTo>
                                      <a:lnTo>
                                        <a:pt x="16" y="28"/>
                                      </a:lnTo>
                                      <a:lnTo>
                                        <a:pt x="71" y="44"/>
                                      </a:lnTo>
                                      <a:lnTo>
                                        <a:pt x="91" y="52"/>
                                      </a:lnTo>
                                      <a:lnTo>
                                        <a:pt x="99" y="28"/>
                                      </a:lnTo>
                                      <a:lnTo>
                                        <a:pt x="79" y="20"/>
                                      </a:lnTo>
                                      <a:lnTo>
                                        <a:pt x="24" y="4"/>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93" name="Freeform 149"/>
                              <wps:cNvSpPr>
                                <a:spLocks/>
                              </wps:cNvSpPr>
                              <wps:spPr bwMode="auto">
                                <a:xfrm>
                                  <a:off x="2756535" y="878205"/>
                                  <a:ext cx="62865" cy="34925"/>
                                </a:xfrm>
                                <a:custGeom>
                                  <a:avLst/>
                                  <a:gdLst>
                                    <a:gd name="T0" fmla="*/ 0 w 99"/>
                                    <a:gd name="T1" fmla="*/ 23 h 55"/>
                                    <a:gd name="T2" fmla="*/ 12 w 99"/>
                                    <a:gd name="T3" fmla="*/ 27 h 55"/>
                                    <a:gd name="T4" fmla="*/ 67 w 99"/>
                                    <a:gd name="T5" fmla="*/ 47 h 55"/>
                                    <a:gd name="T6" fmla="*/ 91 w 99"/>
                                    <a:gd name="T7" fmla="*/ 55 h 55"/>
                                    <a:gd name="T8" fmla="*/ 99 w 99"/>
                                    <a:gd name="T9" fmla="*/ 31 h 55"/>
                                    <a:gd name="T10" fmla="*/ 75 w 99"/>
                                    <a:gd name="T11" fmla="*/ 23 h 55"/>
                                    <a:gd name="T12" fmla="*/ 20 w 99"/>
                                    <a:gd name="T13" fmla="*/ 4 h 55"/>
                                    <a:gd name="T14" fmla="*/ 8 w 99"/>
                                    <a:gd name="T15" fmla="*/ 0 h 55"/>
                                    <a:gd name="T16" fmla="*/ 0 w 99"/>
                                    <a:gd name="T17" fmla="*/ 23 h 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9" h="55">
                                      <a:moveTo>
                                        <a:pt x="0" y="23"/>
                                      </a:moveTo>
                                      <a:lnTo>
                                        <a:pt x="12" y="27"/>
                                      </a:lnTo>
                                      <a:lnTo>
                                        <a:pt x="67" y="47"/>
                                      </a:lnTo>
                                      <a:lnTo>
                                        <a:pt x="91" y="55"/>
                                      </a:lnTo>
                                      <a:lnTo>
                                        <a:pt x="99" y="31"/>
                                      </a:lnTo>
                                      <a:lnTo>
                                        <a:pt x="75" y="23"/>
                                      </a:lnTo>
                                      <a:lnTo>
                                        <a:pt x="20" y="4"/>
                                      </a:lnTo>
                                      <a:lnTo>
                                        <a:pt x="8" y="0"/>
                                      </a:lnTo>
                                      <a:lnTo>
                                        <a:pt x="0"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94" name="Freeform 150"/>
                              <wps:cNvSpPr>
                                <a:spLocks/>
                              </wps:cNvSpPr>
                              <wps:spPr bwMode="auto">
                                <a:xfrm>
                                  <a:off x="2827020" y="905510"/>
                                  <a:ext cx="12065" cy="17780"/>
                                </a:xfrm>
                                <a:custGeom>
                                  <a:avLst/>
                                  <a:gdLst>
                                    <a:gd name="T0" fmla="*/ 0 w 19"/>
                                    <a:gd name="T1" fmla="*/ 24 h 28"/>
                                    <a:gd name="T2" fmla="*/ 12 w 19"/>
                                    <a:gd name="T3" fmla="*/ 28 h 28"/>
                                    <a:gd name="T4" fmla="*/ 19 w 19"/>
                                    <a:gd name="T5" fmla="*/ 4 h 28"/>
                                    <a:gd name="T6" fmla="*/ 8 w 19"/>
                                    <a:gd name="T7" fmla="*/ 0 h 28"/>
                                    <a:gd name="T8" fmla="*/ 0 w 19"/>
                                    <a:gd name="T9" fmla="*/ 24 h 28"/>
                                  </a:gdLst>
                                  <a:ahLst/>
                                  <a:cxnLst>
                                    <a:cxn ang="0">
                                      <a:pos x="T0" y="T1"/>
                                    </a:cxn>
                                    <a:cxn ang="0">
                                      <a:pos x="T2" y="T3"/>
                                    </a:cxn>
                                    <a:cxn ang="0">
                                      <a:pos x="T4" y="T5"/>
                                    </a:cxn>
                                    <a:cxn ang="0">
                                      <a:pos x="T6" y="T7"/>
                                    </a:cxn>
                                    <a:cxn ang="0">
                                      <a:pos x="T8" y="T9"/>
                                    </a:cxn>
                                  </a:cxnLst>
                                  <a:rect l="0" t="0" r="r" b="b"/>
                                  <a:pathLst>
                                    <a:path w="19" h="28">
                                      <a:moveTo>
                                        <a:pt x="0" y="24"/>
                                      </a:moveTo>
                                      <a:lnTo>
                                        <a:pt x="12" y="28"/>
                                      </a:lnTo>
                                      <a:lnTo>
                                        <a:pt x="19" y="4"/>
                                      </a:lnTo>
                                      <a:lnTo>
                                        <a:pt x="8" y="0"/>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95" name="Rectangle 151"/>
                              <wps:cNvSpPr>
                                <a:spLocks noChangeArrowheads="1"/>
                              </wps:cNvSpPr>
                              <wps:spPr bwMode="auto">
                                <a:xfrm>
                                  <a:off x="465455" y="0"/>
                                  <a:ext cx="14605" cy="10629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96" name="Line 152"/>
                              <wps:cNvCnPr/>
                              <wps:spPr bwMode="auto">
                                <a:xfrm flipV="1">
                                  <a:off x="2156460" y="354965"/>
                                  <a:ext cx="117475" cy="53086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97" name="Freeform 153"/>
                              <wps:cNvSpPr>
                                <a:spLocks/>
                              </wps:cNvSpPr>
                              <wps:spPr bwMode="auto">
                                <a:xfrm>
                                  <a:off x="2241550" y="354965"/>
                                  <a:ext cx="47625" cy="50165"/>
                                </a:xfrm>
                                <a:custGeom>
                                  <a:avLst/>
                                  <a:gdLst>
                                    <a:gd name="T0" fmla="*/ 0 w 75"/>
                                    <a:gd name="T1" fmla="*/ 63 h 79"/>
                                    <a:gd name="T2" fmla="*/ 51 w 75"/>
                                    <a:gd name="T3" fmla="*/ 0 h 79"/>
                                    <a:gd name="T4" fmla="*/ 75 w 75"/>
                                    <a:gd name="T5" fmla="*/ 79 h 79"/>
                                    <a:gd name="T6" fmla="*/ 43 w 75"/>
                                    <a:gd name="T7" fmla="*/ 36 h 79"/>
                                    <a:gd name="T8" fmla="*/ 0 w 75"/>
                                    <a:gd name="T9" fmla="*/ 63 h 79"/>
                                  </a:gdLst>
                                  <a:ahLst/>
                                  <a:cxnLst>
                                    <a:cxn ang="0">
                                      <a:pos x="T0" y="T1"/>
                                    </a:cxn>
                                    <a:cxn ang="0">
                                      <a:pos x="T2" y="T3"/>
                                    </a:cxn>
                                    <a:cxn ang="0">
                                      <a:pos x="T4" y="T5"/>
                                    </a:cxn>
                                    <a:cxn ang="0">
                                      <a:pos x="T6" y="T7"/>
                                    </a:cxn>
                                    <a:cxn ang="0">
                                      <a:pos x="T8" y="T9"/>
                                    </a:cxn>
                                  </a:cxnLst>
                                  <a:rect l="0" t="0" r="r" b="b"/>
                                  <a:pathLst>
                                    <a:path w="75" h="79">
                                      <a:moveTo>
                                        <a:pt x="0" y="63"/>
                                      </a:moveTo>
                                      <a:lnTo>
                                        <a:pt x="51" y="0"/>
                                      </a:lnTo>
                                      <a:lnTo>
                                        <a:pt x="75" y="79"/>
                                      </a:lnTo>
                                      <a:lnTo>
                                        <a:pt x="43" y="36"/>
                                      </a:lnTo>
                                      <a:lnTo>
                                        <a:pt x="0" y="63"/>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498" name="Line 154"/>
                              <wps:cNvCnPr/>
                              <wps:spPr bwMode="auto">
                                <a:xfrm flipV="1">
                                  <a:off x="2156460" y="767715"/>
                                  <a:ext cx="147320" cy="11811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499" name="Freeform 155"/>
                              <wps:cNvSpPr>
                                <a:spLocks/>
                              </wps:cNvSpPr>
                              <wps:spPr bwMode="auto">
                                <a:xfrm>
                                  <a:off x="2254250" y="767715"/>
                                  <a:ext cx="49530" cy="47625"/>
                                </a:xfrm>
                                <a:custGeom>
                                  <a:avLst/>
                                  <a:gdLst>
                                    <a:gd name="T0" fmla="*/ 0 w 78"/>
                                    <a:gd name="T1" fmla="*/ 20 h 75"/>
                                    <a:gd name="T2" fmla="*/ 78 w 78"/>
                                    <a:gd name="T3" fmla="*/ 0 h 75"/>
                                    <a:gd name="T4" fmla="*/ 47 w 78"/>
                                    <a:gd name="T5" fmla="*/ 75 h 75"/>
                                    <a:gd name="T6" fmla="*/ 51 w 78"/>
                                    <a:gd name="T7" fmla="*/ 24 h 75"/>
                                    <a:gd name="T8" fmla="*/ 0 w 78"/>
                                    <a:gd name="T9" fmla="*/ 20 h 75"/>
                                  </a:gdLst>
                                  <a:ahLst/>
                                  <a:cxnLst>
                                    <a:cxn ang="0">
                                      <a:pos x="T0" y="T1"/>
                                    </a:cxn>
                                    <a:cxn ang="0">
                                      <a:pos x="T2" y="T3"/>
                                    </a:cxn>
                                    <a:cxn ang="0">
                                      <a:pos x="T4" y="T5"/>
                                    </a:cxn>
                                    <a:cxn ang="0">
                                      <a:pos x="T6" y="T7"/>
                                    </a:cxn>
                                    <a:cxn ang="0">
                                      <a:pos x="T8" y="T9"/>
                                    </a:cxn>
                                  </a:cxnLst>
                                  <a:rect l="0" t="0" r="r" b="b"/>
                                  <a:pathLst>
                                    <a:path w="78" h="75">
                                      <a:moveTo>
                                        <a:pt x="0" y="20"/>
                                      </a:moveTo>
                                      <a:lnTo>
                                        <a:pt x="78" y="0"/>
                                      </a:lnTo>
                                      <a:lnTo>
                                        <a:pt x="47" y="75"/>
                                      </a:lnTo>
                                      <a:lnTo>
                                        <a:pt x="51" y="24"/>
                                      </a:lnTo>
                                      <a:lnTo>
                                        <a:pt x="0" y="2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500" name="Rectangle 156"/>
                              <wps:cNvSpPr>
                                <a:spLocks noChangeArrowheads="1"/>
                              </wps:cNvSpPr>
                              <wps:spPr bwMode="auto">
                                <a:xfrm>
                                  <a:off x="1123315" y="890905"/>
                                  <a:ext cx="139763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proofErr w:type="spellStart"/>
                                    <w:r>
                                      <w:rPr>
                                        <w:rFonts w:ascii="ISOCPEUR" w:hAnsi="ISOCPEUR" w:cs="ISOCPEUR"/>
                                        <w:color w:val="000000"/>
                                        <w:lang w:val="en-US"/>
                                      </w:rPr>
                                      <w:t>Déformations</w:t>
                                    </w:r>
                                    <w:proofErr w:type="spellEnd"/>
                                    <w:r>
                                      <w:rPr>
                                        <w:rFonts w:ascii="ISOCPEUR" w:hAnsi="ISOCPEUR" w:cs="ISOCPEUR"/>
                                        <w:color w:val="000000"/>
                                        <w:lang w:val="en-US"/>
                                      </w:rPr>
                                      <w:t xml:space="preserve"> </w:t>
                                    </w:r>
                                    <w:proofErr w:type="spellStart"/>
                                    <w:r>
                                      <w:rPr>
                                        <w:rFonts w:ascii="ISOCPEUR" w:hAnsi="ISOCPEUR" w:cs="ISOCPEUR"/>
                                        <w:color w:val="000000"/>
                                        <w:lang w:val="en-US"/>
                                      </w:rPr>
                                      <w:t>maximales</w:t>
                                    </w:r>
                                    <w:proofErr w:type="spellEnd"/>
                                  </w:p>
                                </w:txbxContent>
                              </wps:txbx>
                              <wps:bodyPr rot="0" vert="horz" wrap="none" lIns="0" tIns="0" rIns="0" bIns="0" anchor="t" anchorCtr="0" upright="1">
                                <a:spAutoFit/>
                              </wps:bodyPr>
                            </wps:wsp>
                            <wps:wsp>
                              <wps:cNvPr id="23501" name="Oval 157"/>
                              <wps:cNvSpPr>
                                <a:spLocks noChangeArrowheads="1"/>
                              </wps:cNvSpPr>
                              <wps:spPr bwMode="auto">
                                <a:xfrm>
                                  <a:off x="2752090" y="447675"/>
                                  <a:ext cx="172085" cy="172720"/>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02" name="Freeform 158"/>
                              <wps:cNvSpPr>
                                <a:spLocks/>
                              </wps:cNvSpPr>
                              <wps:spPr bwMode="auto">
                                <a:xfrm>
                                  <a:off x="2736850" y="433070"/>
                                  <a:ext cx="197485" cy="197485"/>
                                </a:xfrm>
                                <a:custGeom>
                                  <a:avLst/>
                                  <a:gdLst>
                                    <a:gd name="T0" fmla="*/ 4 w 311"/>
                                    <a:gd name="T1" fmla="*/ 193 h 311"/>
                                    <a:gd name="T2" fmla="*/ 8 w 311"/>
                                    <a:gd name="T3" fmla="*/ 216 h 311"/>
                                    <a:gd name="T4" fmla="*/ 16 w 311"/>
                                    <a:gd name="T5" fmla="*/ 228 h 311"/>
                                    <a:gd name="T6" fmla="*/ 51 w 311"/>
                                    <a:gd name="T7" fmla="*/ 275 h 311"/>
                                    <a:gd name="T8" fmla="*/ 87 w 311"/>
                                    <a:gd name="T9" fmla="*/ 295 h 311"/>
                                    <a:gd name="T10" fmla="*/ 102 w 311"/>
                                    <a:gd name="T11" fmla="*/ 303 h 311"/>
                                    <a:gd name="T12" fmla="*/ 126 w 311"/>
                                    <a:gd name="T13" fmla="*/ 311 h 311"/>
                                    <a:gd name="T14" fmla="*/ 169 w 311"/>
                                    <a:gd name="T15" fmla="*/ 311 h 311"/>
                                    <a:gd name="T16" fmla="*/ 205 w 311"/>
                                    <a:gd name="T17" fmla="*/ 307 h 311"/>
                                    <a:gd name="T18" fmla="*/ 228 w 311"/>
                                    <a:gd name="T19" fmla="*/ 295 h 311"/>
                                    <a:gd name="T20" fmla="*/ 248 w 311"/>
                                    <a:gd name="T21" fmla="*/ 287 h 311"/>
                                    <a:gd name="T22" fmla="*/ 288 w 311"/>
                                    <a:gd name="T23" fmla="*/ 248 h 311"/>
                                    <a:gd name="T24" fmla="*/ 295 w 311"/>
                                    <a:gd name="T25" fmla="*/ 228 h 311"/>
                                    <a:gd name="T26" fmla="*/ 307 w 311"/>
                                    <a:gd name="T27" fmla="*/ 204 h 311"/>
                                    <a:gd name="T28" fmla="*/ 311 w 311"/>
                                    <a:gd name="T29" fmla="*/ 169 h 311"/>
                                    <a:gd name="T30" fmla="*/ 311 w 311"/>
                                    <a:gd name="T31" fmla="*/ 126 h 311"/>
                                    <a:gd name="T32" fmla="*/ 303 w 311"/>
                                    <a:gd name="T33" fmla="*/ 102 h 311"/>
                                    <a:gd name="T34" fmla="*/ 295 w 311"/>
                                    <a:gd name="T35" fmla="*/ 86 h 311"/>
                                    <a:gd name="T36" fmla="*/ 276 w 311"/>
                                    <a:gd name="T37" fmla="*/ 51 h 311"/>
                                    <a:gd name="T38" fmla="*/ 228 w 311"/>
                                    <a:gd name="T39" fmla="*/ 15 h 311"/>
                                    <a:gd name="T40" fmla="*/ 217 w 311"/>
                                    <a:gd name="T41" fmla="*/ 7 h 311"/>
                                    <a:gd name="T42" fmla="*/ 193 w 311"/>
                                    <a:gd name="T43" fmla="*/ 4 h 311"/>
                                    <a:gd name="T44" fmla="*/ 118 w 311"/>
                                    <a:gd name="T45" fmla="*/ 4 h 311"/>
                                    <a:gd name="T46" fmla="*/ 95 w 311"/>
                                    <a:gd name="T47" fmla="*/ 7 h 311"/>
                                    <a:gd name="T48" fmla="*/ 83 w 311"/>
                                    <a:gd name="T49" fmla="*/ 15 h 311"/>
                                    <a:gd name="T50" fmla="*/ 35 w 311"/>
                                    <a:gd name="T51" fmla="*/ 51 h 311"/>
                                    <a:gd name="T52" fmla="*/ 16 w 311"/>
                                    <a:gd name="T53" fmla="*/ 86 h 311"/>
                                    <a:gd name="T54" fmla="*/ 8 w 311"/>
                                    <a:gd name="T55" fmla="*/ 102 h 311"/>
                                    <a:gd name="T56" fmla="*/ 0 w 311"/>
                                    <a:gd name="T57" fmla="*/ 126 h 311"/>
                                    <a:gd name="T58" fmla="*/ 47 w 311"/>
                                    <a:gd name="T59" fmla="*/ 134 h 311"/>
                                    <a:gd name="T60" fmla="*/ 55 w 311"/>
                                    <a:gd name="T61" fmla="*/ 118 h 311"/>
                                    <a:gd name="T62" fmla="*/ 63 w 311"/>
                                    <a:gd name="T63" fmla="*/ 94 h 311"/>
                                    <a:gd name="T64" fmla="*/ 75 w 311"/>
                                    <a:gd name="T65" fmla="*/ 82 h 311"/>
                                    <a:gd name="T66" fmla="*/ 95 w 311"/>
                                    <a:gd name="T67" fmla="*/ 63 h 311"/>
                                    <a:gd name="T68" fmla="*/ 114 w 311"/>
                                    <a:gd name="T69" fmla="*/ 55 h 311"/>
                                    <a:gd name="T70" fmla="*/ 122 w 311"/>
                                    <a:gd name="T71" fmla="*/ 51 h 311"/>
                                    <a:gd name="T72" fmla="*/ 158 w 311"/>
                                    <a:gd name="T73" fmla="*/ 47 h 311"/>
                                    <a:gd name="T74" fmla="*/ 189 w 311"/>
                                    <a:gd name="T75" fmla="*/ 51 h 311"/>
                                    <a:gd name="T76" fmla="*/ 197 w 311"/>
                                    <a:gd name="T77" fmla="*/ 55 h 311"/>
                                    <a:gd name="T78" fmla="*/ 217 w 311"/>
                                    <a:gd name="T79" fmla="*/ 63 h 311"/>
                                    <a:gd name="T80" fmla="*/ 236 w 311"/>
                                    <a:gd name="T81" fmla="*/ 82 h 311"/>
                                    <a:gd name="T82" fmla="*/ 248 w 311"/>
                                    <a:gd name="T83" fmla="*/ 94 h 311"/>
                                    <a:gd name="T84" fmla="*/ 256 w 311"/>
                                    <a:gd name="T85" fmla="*/ 118 h 311"/>
                                    <a:gd name="T86" fmla="*/ 264 w 311"/>
                                    <a:gd name="T87" fmla="*/ 134 h 311"/>
                                    <a:gd name="T88" fmla="*/ 276 w 311"/>
                                    <a:gd name="T89" fmla="*/ 141 h 311"/>
                                    <a:gd name="T90" fmla="*/ 260 w 311"/>
                                    <a:gd name="T91" fmla="*/ 185 h 311"/>
                                    <a:gd name="T92" fmla="*/ 256 w 311"/>
                                    <a:gd name="T93" fmla="*/ 200 h 311"/>
                                    <a:gd name="T94" fmla="*/ 248 w 311"/>
                                    <a:gd name="T95" fmla="*/ 220 h 311"/>
                                    <a:gd name="T96" fmla="*/ 236 w 311"/>
                                    <a:gd name="T97" fmla="*/ 236 h 311"/>
                                    <a:gd name="T98" fmla="*/ 221 w 311"/>
                                    <a:gd name="T99" fmla="*/ 248 h 311"/>
                                    <a:gd name="T100" fmla="*/ 201 w 311"/>
                                    <a:gd name="T101" fmla="*/ 256 h 311"/>
                                    <a:gd name="T102" fmla="*/ 185 w 311"/>
                                    <a:gd name="T103" fmla="*/ 260 h 311"/>
                                    <a:gd name="T104" fmla="*/ 142 w 311"/>
                                    <a:gd name="T105" fmla="*/ 275 h 311"/>
                                    <a:gd name="T106" fmla="*/ 134 w 311"/>
                                    <a:gd name="T107" fmla="*/ 264 h 311"/>
                                    <a:gd name="T108" fmla="*/ 118 w 311"/>
                                    <a:gd name="T109" fmla="*/ 256 h 311"/>
                                    <a:gd name="T110" fmla="*/ 95 w 311"/>
                                    <a:gd name="T111" fmla="*/ 248 h 311"/>
                                    <a:gd name="T112" fmla="*/ 83 w 311"/>
                                    <a:gd name="T113" fmla="*/ 236 h 311"/>
                                    <a:gd name="T114" fmla="*/ 63 w 311"/>
                                    <a:gd name="T115" fmla="*/ 216 h 311"/>
                                    <a:gd name="T116" fmla="*/ 55 w 311"/>
                                    <a:gd name="T117" fmla="*/ 197 h 311"/>
                                    <a:gd name="T118" fmla="*/ 51 w 311"/>
                                    <a:gd name="T119" fmla="*/ 189 h 311"/>
                                    <a:gd name="T120" fmla="*/ 47 w 311"/>
                                    <a:gd name="T121" fmla="*/ 157 h 3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11" h="311">
                                      <a:moveTo>
                                        <a:pt x="0" y="157"/>
                                      </a:moveTo>
                                      <a:lnTo>
                                        <a:pt x="0" y="185"/>
                                      </a:lnTo>
                                      <a:lnTo>
                                        <a:pt x="4" y="193"/>
                                      </a:lnTo>
                                      <a:lnTo>
                                        <a:pt x="4" y="204"/>
                                      </a:lnTo>
                                      <a:lnTo>
                                        <a:pt x="8" y="208"/>
                                      </a:lnTo>
                                      <a:lnTo>
                                        <a:pt x="8" y="216"/>
                                      </a:lnTo>
                                      <a:lnTo>
                                        <a:pt x="16" y="228"/>
                                      </a:lnTo>
                                      <a:lnTo>
                                        <a:pt x="16" y="224"/>
                                      </a:lnTo>
                                      <a:lnTo>
                                        <a:pt x="16" y="228"/>
                                      </a:lnTo>
                                      <a:lnTo>
                                        <a:pt x="24" y="248"/>
                                      </a:lnTo>
                                      <a:lnTo>
                                        <a:pt x="35" y="260"/>
                                      </a:lnTo>
                                      <a:lnTo>
                                        <a:pt x="51" y="275"/>
                                      </a:lnTo>
                                      <a:lnTo>
                                        <a:pt x="63" y="287"/>
                                      </a:lnTo>
                                      <a:lnTo>
                                        <a:pt x="83" y="295"/>
                                      </a:lnTo>
                                      <a:lnTo>
                                        <a:pt x="87" y="295"/>
                                      </a:lnTo>
                                      <a:lnTo>
                                        <a:pt x="83" y="295"/>
                                      </a:lnTo>
                                      <a:lnTo>
                                        <a:pt x="95" y="303"/>
                                      </a:lnTo>
                                      <a:lnTo>
                                        <a:pt x="102" y="303"/>
                                      </a:lnTo>
                                      <a:lnTo>
                                        <a:pt x="106" y="307"/>
                                      </a:lnTo>
                                      <a:lnTo>
                                        <a:pt x="118" y="307"/>
                                      </a:lnTo>
                                      <a:lnTo>
                                        <a:pt x="126" y="311"/>
                                      </a:lnTo>
                                      <a:lnTo>
                                        <a:pt x="146" y="311"/>
                                      </a:lnTo>
                                      <a:lnTo>
                                        <a:pt x="173" y="307"/>
                                      </a:lnTo>
                                      <a:lnTo>
                                        <a:pt x="169" y="311"/>
                                      </a:lnTo>
                                      <a:lnTo>
                                        <a:pt x="185" y="311"/>
                                      </a:lnTo>
                                      <a:lnTo>
                                        <a:pt x="193" y="307"/>
                                      </a:lnTo>
                                      <a:lnTo>
                                        <a:pt x="205" y="307"/>
                                      </a:lnTo>
                                      <a:lnTo>
                                        <a:pt x="209" y="303"/>
                                      </a:lnTo>
                                      <a:lnTo>
                                        <a:pt x="217" y="303"/>
                                      </a:lnTo>
                                      <a:lnTo>
                                        <a:pt x="228" y="295"/>
                                      </a:lnTo>
                                      <a:lnTo>
                                        <a:pt x="225" y="295"/>
                                      </a:lnTo>
                                      <a:lnTo>
                                        <a:pt x="228" y="295"/>
                                      </a:lnTo>
                                      <a:lnTo>
                                        <a:pt x="248" y="287"/>
                                      </a:lnTo>
                                      <a:lnTo>
                                        <a:pt x="260" y="275"/>
                                      </a:lnTo>
                                      <a:lnTo>
                                        <a:pt x="276" y="260"/>
                                      </a:lnTo>
                                      <a:lnTo>
                                        <a:pt x="288" y="248"/>
                                      </a:lnTo>
                                      <a:lnTo>
                                        <a:pt x="295" y="228"/>
                                      </a:lnTo>
                                      <a:lnTo>
                                        <a:pt x="295" y="224"/>
                                      </a:lnTo>
                                      <a:lnTo>
                                        <a:pt x="295" y="228"/>
                                      </a:lnTo>
                                      <a:lnTo>
                                        <a:pt x="303" y="216"/>
                                      </a:lnTo>
                                      <a:lnTo>
                                        <a:pt x="303" y="208"/>
                                      </a:lnTo>
                                      <a:lnTo>
                                        <a:pt x="307" y="204"/>
                                      </a:lnTo>
                                      <a:lnTo>
                                        <a:pt x="307" y="193"/>
                                      </a:lnTo>
                                      <a:lnTo>
                                        <a:pt x="311" y="185"/>
                                      </a:lnTo>
                                      <a:lnTo>
                                        <a:pt x="311" y="169"/>
                                      </a:lnTo>
                                      <a:lnTo>
                                        <a:pt x="307" y="173"/>
                                      </a:lnTo>
                                      <a:lnTo>
                                        <a:pt x="311" y="145"/>
                                      </a:lnTo>
                                      <a:lnTo>
                                        <a:pt x="311" y="126"/>
                                      </a:lnTo>
                                      <a:lnTo>
                                        <a:pt x="307" y="118"/>
                                      </a:lnTo>
                                      <a:lnTo>
                                        <a:pt x="307" y="106"/>
                                      </a:lnTo>
                                      <a:lnTo>
                                        <a:pt x="303" y="102"/>
                                      </a:lnTo>
                                      <a:lnTo>
                                        <a:pt x="303" y="94"/>
                                      </a:lnTo>
                                      <a:lnTo>
                                        <a:pt x="295" y="82"/>
                                      </a:lnTo>
                                      <a:lnTo>
                                        <a:pt x="295" y="86"/>
                                      </a:lnTo>
                                      <a:lnTo>
                                        <a:pt x="295" y="82"/>
                                      </a:lnTo>
                                      <a:lnTo>
                                        <a:pt x="288" y="63"/>
                                      </a:lnTo>
                                      <a:lnTo>
                                        <a:pt x="276" y="51"/>
                                      </a:lnTo>
                                      <a:lnTo>
                                        <a:pt x="260" y="35"/>
                                      </a:lnTo>
                                      <a:lnTo>
                                        <a:pt x="248" y="23"/>
                                      </a:lnTo>
                                      <a:lnTo>
                                        <a:pt x="228" y="15"/>
                                      </a:lnTo>
                                      <a:lnTo>
                                        <a:pt x="225" y="15"/>
                                      </a:lnTo>
                                      <a:lnTo>
                                        <a:pt x="228" y="15"/>
                                      </a:lnTo>
                                      <a:lnTo>
                                        <a:pt x="217" y="7"/>
                                      </a:lnTo>
                                      <a:lnTo>
                                        <a:pt x="209" y="7"/>
                                      </a:lnTo>
                                      <a:lnTo>
                                        <a:pt x="205" y="4"/>
                                      </a:lnTo>
                                      <a:lnTo>
                                        <a:pt x="193" y="4"/>
                                      </a:lnTo>
                                      <a:lnTo>
                                        <a:pt x="185" y="0"/>
                                      </a:lnTo>
                                      <a:lnTo>
                                        <a:pt x="126" y="0"/>
                                      </a:lnTo>
                                      <a:lnTo>
                                        <a:pt x="118" y="4"/>
                                      </a:lnTo>
                                      <a:lnTo>
                                        <a:pt x="106" y="4"/>
                                      </a:lnTo>
                                      <a:lnTo>
                                        <a:pt x="102" y="7"/>
                                      </a:lnTo>
                                      <a:lnTo>
                                        <a:pt x="95" y="7"/>
                                      </a:lnTo>
                                      <a:lnTo>
                                        <a:pt x="83" y="15"/>
                                      </a:lnTo>
                                      <a:lnTo>
                                        <a:pt x="87" y="15"/>
                                      </a:lnTo>
                                      <a:lnTo>
                                        <a:pt x="83" y="15"/>
                                      </a:lnTo>
                                      <a:lnTo>
                                        <a:pt x="63" y="23"/>
                                      </a:lnTo>
                                      <a:lnTo>
                                        <a:pt x="51" y="35"/>
                                      </a:lnTo>
                                      <a:lnTo>
                                        <a:pt x="35" y="51"/>
                                      </a:lnTo>
                                      <a:lnTo>
                                        <a:pt x="24" y="63"/>
                                      </a:lnTo>
                                      <a:lnTo>
                                        <a:pt x="16" y="82"/>
                                      </a:lnTo>
                                      <a:lnTo>
                                        <a:pt x="16" y="86"/>
                                      </a:lnTo>
                                      <a:lnTo>
                                        <a:pt x="16" y="82"/>
                                      </a:lnTo>
                                      <a:lnTo>
                                        <a:pt x="8" y="94"/>
                                      </a:lnTo>
                                      <a:lnTo>
                                        <a:pt x="8" y="102"/>
                                      </a:lnTo>
                                      <a:lnTo>
                                        <a:pt x="4" y="106"/>
                                      </a:lnTo>
                                      <a:lnTo>
                                        <a:pt x="4" y="118"/>
                                      </a:lnTo>
                                      <a:lnTo>
                                        <a:pt x="0" y="126"/>
                                      </a:lnTo>
                                      <a:lnTo>
                                        <a:pt x="0" y="157"/>
                                      </a:lnTo>
                                      <a:lnTo>
                                        <a:pt x="47" y="157"/>
                                      </a:lnTo>
                                      <a:lnTo>
                                        <a:pt x="47" y="134"/>
                                      </a:lnTo>
                                      <a:lnTo>
                                        <a:pt x="51" y="126"/>
                                      </a:lnTo>
                                      <a:lnTo>
                                        <a:pt x="51" y="122"/>
                                      </a:lnTo>
                                      <a:lnTo>
                                        <a:pt x="55" y="118"/>
                                      </a:lnTo>
                                      <a:lnTo>
                                        <a:pt x="55" y="110"/>
                                      </a:lnTo>
                                      <a:lnTo>
                                        <a:pt x="55" y="114"/>
                                      </a:lnTo>
                                      <a:lnTo>
                                        <a:pt x="63" y="94"/>
                                      </a:lnTo>
                                      <a:lnTo>
                                        <a:pt x="63" y="90"/>
                                      </a:lnTo>
                                      <a:lnTo>
                                        <a:pt x="63" y="94"/>
                                      </a:lnTo>
                                      <a:lnTo>
                                        <a:pt x="75" y="82"/>
                                      </a:lnTo>
                                      <a:lnTo>
                                        <a:pt x="75" y="74"/>
                                      </a:lnTo>
                                      <a:lnTo>
                                        <a:pt x="83" y="74"/>
                                      </a:lnTo>
                                      <a:lnTo>
                                        <a:pt x="95" y="63"/>
                                      </a:lnTo>
                                      <a:lnTo>
                                        <a:pt x="91" y="63"/>
                                      </a:lnTo>
                                      <a:lnTo>
                                        <a:pt x="95" y="63"/>
                                      </a:lnTo>
                                      <a:lnTo>
                                        <a:pt x="114" y="55"/>
                                      </a:lnTo>
                                      <a:lnTo>
                                        <a:pt x="110" y="55"/>
                                      </a:lnTo>
                                      <a:lnTo>
                                        <a:pt x="118" y="55"/>
                                      </a:lnTo>
                                      <a:lnTo>
                                        <a:pt x="122" y="51"/>
                                      </a:lnTo>
                                      <a:lnTo>
                                        <a:pt x="126" y="51"/>
                                      </a:lnTo>
                                      <a:lnTo>
                                        <a:pt x="134" y="47"/>
                                      </a:lnTo>
                                      <a:lnTo>
                                        <a:pt x="158" y="47"/>
                                      </a:lnTo>
                                      <a:lnTo>
                                        <a:pt x="177" y="47"/>
                                      </a:lnTo>
                                      <a:lnTo>
                                        <a:pt x="185" y="51"/>
                                      </a:lnTo>
                                      <a:lnTo>
                                        <a:pt x="189" y="51"/>
                                      </a:lnTo>
                                      <a:lnTo>
                                        <a:pt x="193" y="55"/>
                                      </a:lnTo>
                                      <a:lnTo>
                                        <a:pt x="201" y="55"/>
                                      </a:lnTo>
                                      <a:lnTo>
                                        <a:pt x="197" y="55"/>
                                      </a:lnTo>
                                      <a:lnTo>
                                        <a:pt x="217" y="63"/>
                                      </a:lnTo>
                                      <a:lnTo>
                                        <a:pt x="221" y="63"/>
                                      </a:lnTo>
                                      <a:lnTo>
                                        <a:pt x="217" y="63"/>
                                      </a:lnTo>
                                      <a:lnTo>
                                        <a:pt x="228" y="74"/>
                                      </a:lnTo>
                                      <a:lnTo>
                                        <a:pt x="236" y="74"/>
                                      </a:lnTo>
                                      <a:lnTo>
                                        <a:pt x="236" y="82"/>
                                      </a:lnTo>
                                      <a:lnTo>
                                        <a:pt x="248" y="94"/>
                                      </a:lnTo>
                                      <a:lnTo>
                                        <a:pt x="248" y="90"/>
                                      </a:lnTo>
                                      <a:lnTo>
                                        <a:pt x="248" y="94"/>
                                      </a:lnTo>
                                      <a:lnTo>
                                        <a:pt x="256" y="114"/>
                                      </a:lnTo>
                                      <a:lnTo>
                                        <a:pt x="256" y="110"/>
                                      </a:lnTo>
                                      <a:lnTo>
                                        <a:pt x="256" y="118"/>
                                      </a:lnTo>
                                      <a:lnTo>
                                        <a:pt x="260" y="122"/>
                                      </a:lnTo>
                                      <a:lnTo>
                                        <a:pt x="260" y="126"/>
                                      </a:lnTo>
                                      <a:lnTo>
                                        <a:pt x="264" y="134"/>
                                      </a:lnTo>
                                      <a:lnTo>
                                        <a:pt x="264" y="153"/>
                                      </a:lnTo>
                                      <a:lnTo>
                                        <a:pt x="272" y="169"/>
                                      </a:lnTo>
                                      <a:lnTo>
                                        <a:pt x="276" y="141"/>
                                      </a:lnTo>
                                      <a:lnTo>
                                        <a:pt x="264" y="153"/>
                                      </a:lnTo>
                                      <a:lnTo>
                                        <a:pt x="264" y="177"/>
                                      </a:lnTo>
                                      <a:lnTo>
                                        <a:pt x="260" y="185"/>
                                      </a:lnTo>
                                      <a:lnTo>
                                        <a:pt x="260" y="189"/>
                                      </a:lnTo>
                                      <a:lnTo>
                                        <a:pt x="256" y="193"/>
                                      </a:lnTo>
                                      <a:lnTo>
                                        <a:pt x="256" y="200"/>
                                      </a:lnTo>
                                      <a:lnTo>
                                        <a:pt x="256" y="197"/>
                                      </a:lnTo>
                                      <a:lnTo>
                                        <a:pt x="248" y="216"/>
                                      </a:lnTo>
                                      <a:lnTo>
                                        <a:pt x="248" y="220"/>
                                      </a:lnTo>
                                      <a:lnTo>
                                        <a:pt x="248" y="216"/>
                                      </a:lnTo>
                                      <a:lnTo>
                                        <a:pt x="236" y="228"/>
                                      </a:lnTo>
                                      <a:lnTo>
                                        <a:pt x="236" y="236"/>
                                      </a:lnTo>
                                      <a:lnTo>
                                        <a:pt x="228" y="236"/>
                                      </a:lnTo>
                                      <a:lnTo>
                                        <a:pt x="217" y="248"/>
                                      </a:lnTo>
                                      <a:lnTo>
                                        <a:pt x="221" y="248"/>
                                      </a:lnTo>
                                      <a:lnTo>
                                        <a:pt x="217" y="248"/>
                                      </a:lnTo>
                                      <a:lnTo>
                                        <a:pt x="197" y="256"/>
                                      </a:lnTo>
                                      <a:lnTo>
                                        <a:pt x="201" y="256"/>
                                      </a:lnTo>
                                      <a:lnTo>
                                        <a:pt x="193" y="256"/>
                                      </a:lnTo>
                                      <a:lnTo>
                                        <a:pt x="189" y="260"/>
                                      </a:lnTo>
                                      <a:lnTo>
                                        <a:pt x="185" y="260"/>
                                      </a:lnTo>
                                      <a:lnTo>
                                        <a:pt x="177" y="264"/>
                                      </a:lnTo>
                                      <a:lnTo>
                                        <a:pt x="154" y="264"/>
                                      </a:lnTo>
                                      <a:lnTo>
                                        <a:pt x="142" y="275"/>
                                      </a:lnTo>
                                      <a:lnTo>
                                        <a:pt x="169" y="271"/>
                                      </a:lnTo>
                                      <a:lnTo>
                                        <a:pt x="154" y="264"/>
                                      </a:lnTo>
                                      <a:lnTo>
                                        <a:pt x="134" y="264"/>
                                      </a:lnTo>
                                      <a:lnTo>
                                        <a:pt x="126" y="260"/>
                                      </a:lnTo>
                                      <a:lnTo>
                                        <a:pt x="122" y="260"/>
                                      </a:lnTo>
                                      <a:lnTo>
                                        <a:pt x="118" y="256"/>
                                      </a:lnTo>
                                      <a:lnTo>
                                        <a:pt x="110" y="256"/>
                                      </a:lnTo>
                                      <a:lnTo>
                                        <a:pt x="114" y="256"/>
                                      </a:lnTo>
                                      <a:lnTo>
                                        <a:pt x="95" y="248"/>
                                      </a:lnTo>
                                      <a:lnTo>
                                        <a:pt x="91" y="248"/>
                                      </a:lnTo>
                                      <a:lnTo>
                                        <a:pt x="95" y="248"/>
                                      </a:lnTo>
                                      <a:lnTo>
                                        <a:pt x="83" y="236"/>
                                      </a:lnTo>
                                      <a:lnTo>
                                        <a:pt x="75" y="236"/>
                                      </a:lnTo>
                                      <a:lnTo>
                                        <a:pt x="75" y="228"/>
                                      </a:lnTo>
                                      <a:lnTo>
                                        <a:pt x="63" y="216"/>
                                      </a:lnTo>
                                      <a:lnTo>
                                        <a:pt x="63" y="220"/>
                                      </a:lnTo>
                                      <a:lnTo>
                                        <a:pt x="63" y="216"/>
                                      </a:lnTo>
                                      <a:lnTo>
                                        <a:pt x="55" y="197"/>
                                      </a:lnTo>
                                      <a:lnTo>
                                        <a:pt x="55" y="200"/>
                                      </a:lnTo>
                                      <a:lnTo>
                                        <a:pt x="55" y="193"/>
                                      </a:lnTo>
                                      <a:lnTo>
                                        <a:pt x="51" y="189"/>
                                      </a:lnTo>
                                      <a:lnTo>
                                        <a:pt x="51" y="185"/>
                                      </a:lnTo>
                                      <a:lnTo>
                                        <a:pt x="47" y="177"/>
                                      </a:lnTo>
                                      <a:lnTo>
                                        <a:pt x="47" y="157"/>
                                      </a:lnTo>
                                      <a:lnTo>
                                        <a:pt x="0" y="15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03" name="Oval 159"/>
                              <wps:cNvSpPr>
                                <a:spLocks noChangeArrowheads="1"/>
                              </wps:cNvSpPr>
                              <wps:spPr bwMode="auto">
                                <a:xfrm>
                                  <a:off x="2348865" y="1673860"/>
                                  <a:ext cx="175260" cy="172085"/>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04" name="Freeform 160"/>
                              <wps:cNvSpPr>
                                <a:spLocks/>
                              </wps:cNvSpPr>
                              <wps:spPr bwMode="auto">
                                <a:xfrm>
                                  <a:off x="2334260" y="1658620"/>
                                  <a:ext cx="200025" cy="197485"/>
                                </a:xfrm>
                                <a:custGeom>
                                  <a:avLst/>
                                  <a:gdLst>
                                    <a:gd name="T0" fmla="*/ 4 w 315"/>
                                    <a:gd name="T1" fmla="*/ 193 h 311"/>
                                    <a:gd name="T2" fmla="*/ 8 w 315"/>
                                    <a:gd name="T3" fmla="*/ 217 h 311"/>
                                    <a:gd name="T4" fmla="*/ 15 w 315"/>
                                    <a:gd name="T5" fmla="*/ 229 h 311"/>
                                    <a:gd name="T6" fmla="*/ 51 w 315"/>
                                    <a:gd name="T7" fmla="*/ 276 h 311"/>
                                    <a:gd name="T8" fmla="*/ 86 w 315"/>
                                    <a:gd name="T9" fmla="*/ 295 h 311"/>
                                    <a:gd name="T10" fmla="*/ 102 w 315"/>
                                    <a:gd name="T11" fmla="*/ 303 h 311"/>
                                    <a:gd name="T12" fmla="*/ 126 w 315"/>
                                    <a:gd name="T13" fmla="*/ 311 h 311"/>
                                    <a:gd name="T14" fmla="*/ 169 w 315"/>
                                    <a:gd name="T15" fmla="*/ 311 h 311"/>
                                    <a:gd name="T16" fmla="*/ 205 w 315"/>
                                    <a:gd name="T17" fmla="*/ 307 h 311"/>
                                    <a:gd name="T18" fmla="*/ 232 w 315"/>
                                    <a:gd name="T19" fmla="*/ 295 h 311"/>
                                    <a:gd name="T20" fmla="*/ 252 w 315"/>
                                    <a:gd name="T21" fmla="*/ 284 h 311"/>
                                    <a:gd name="T22" fmla="*/ 275 w 315"/>
                                    <a:gd name="T23" fmla="*/ 260 h 311"/>
                                    <a:gd name="T24" fmla="*/ 295 w 315"/>
                                    <a:gd name="T25" fmla="*/ 236 h 311"/>
                                    <a:gd name="T26" fmla="*/ 307 w 315"/>
                                    <a:gd name="T27" fmla="*/ 209 h 311"/>
                                    <a:gd name="T28" fmla="*/ 315 w 315"/>
                                    <a:gd name="T29" fmla="*/ 185 h 311"/>
                                    <a:gd name="T30" fmla="*/ 315 w 315"/>
                                    <a:gd name="T31" fmla="*/ 146 h 311"/>
                                    <a:gd name="T32" fmla="*/ 311 w 315"/>
                                    <a:gd name="T33" fmla="*/ 106 h 311"/>
                                    <a:gd name="T34" fmla="*/ 299 w 315"/>
                                    <a:gd name="T35" fmla="*/ 83 h 311"/>
                                    <a:gd name="T36" fmla="*/ 287 w 315"/>
                                    <a:gd name="T37" fmla="*/ 63 h 311"/>
                                    <a:gd name="T38" fmla="*/ 260 w 315"/>
                                    <a:gd name="T39" fmla="*/ 32 h 311"/>
                                    <a:gd name="T40" fmla="*/ 228 w 315"/>
                                    <a:gd name="T41" fmla="*/ 16 h 311"/>
                                    <a:gd name="T42" fmla="*/ 208 w 315"/>
                                    <a:gd name="T43" fmla="*/ 8 h 311"/>
                                    <a:gd name="T44" fmla="*/ 185 w 315"/>
                                    <a:gd name="T45" fmla="*/ 0 h 311"/>
                                    <a:gd name="T46" fmla="*/ 106 w 315"/>
                                    <a:gd name="T47" fmla="*/ 4 h 311"/>
                                    <a:gd name="T48" fmla="*/ 82 w 315"/>
                                    <a:gd name="T49" fmla="*/ 16 h 311"/>
                                    <a:gd name="T50" fmla="*/ 63 w 315"/>
                                    <a:gd name="T51" fmla="*/ 24 h 311"/>
                                    <a:gd name="T52" fmla="*/ 23 w 315"/>
                                    <a:gd name="T53" fmla="*/ 63 h 311"/>
                                    <a:gd name="T54" fmla="*/ 15 w 315"/>
                                    <a:gd name="T55" fmla="*/ 83 h 311"/>
                                    <a:gd name="T56" fmla="*/ 4 w 315"/>
                                    <a:gd name="T57" fmla="*/ 106 h 311"/>
                                    <a:gd name="T58" fmla="*/ 0 w 315"/>
                                    <a:gd name="T59" fmla="*/ 158 h 311"/>
                                    <a:gd name="T60" fmla="*/ 51 w 315"/>
                                    <a:gd name="T61" fmla="*/ 126 h 311"/>
                                    <a:gd name="T62" fmla="*/ 55 w 315"/>
                                    <a:gd name="T63" fmla="*/ 110 h 311"/>
                                    <a:gd name="T64" fmla="*/ 63 w 315"/>
                                    <a:gd name="T65" fmla="*/ 91 h 311"/>
                                    <a:gd name="T66" fmla="*/ 75 w 315"/>
                                    <a:gd name="T67" fmla="*/ 75 h 311"/>
                                    <a:gd name="T68" fmla="*/ 90 w 315"/>
                                    <a:gd name="T69" fmla="*/ 63 h 311"/>
                                    <a:gd name="T70" fmla="*/ 110 w 315"/>
                                    <a:gd name="T71" fmla="*/ 55 h 311"/>
                                    <a:gd name="T72" fmla="*/ 126 w 315"/>
                                    <a:gd name="T73" fmla="*/ 51 h 311"/>
                                    <a:gd name="T74" fmla="*/ 177 w 315"/>
                                    <a:gd name="T75" fmla="*/ 47 h 311"/>
                                    <a:gd name="T76" fmla="*/ 193 w 315"/>
                                    <a:gd name="T77" fmla="*/ 55 h 311"/>
                                    <a:gd name="T78" fmla="*/ 212 w 315"/>
                                    <a:gd name="T79" fmla="*/ 63 h 311"/>
                                    <a:gd name="T80" fmla="*/ 228 w 315"/>
                                    <a:gd name="T81" fmla="*/ 71 h 311"/>
                                    <a:gd name="T82" fmla="*/ 248 w 315"/>
                                    <a:gd name="T83" fmla="*/ 95 h 311"/>
                                    <a:gd name="T84" fmla="*/ 260 w 315"/>
                                    <a:gd name="T85" fmla="*/ 114 h 311"/>
                                    <a:gd name="T86" fmla="*/ 264 w 315"/>
                                    <a:gd name="T87" fmla="*/ 122 h 311"/>
                                    <a:gd name="T88" fmla="*/ 268 w 315"/>
                                    <a:gd name="T89" fmla="*/ 154 h 311"/>
                                    <a:gd name="T90" fmla="*/ 268 w 315"/>
                                    <a:gd name="T91" fmla="*/ 154 h 311"/>
                                    <a:gd name="T92" fmla="*/ 264 w 315"/>
                                    <a:gd name="T93" fmla="*/ 189 h 311"/>
                                    <a:gd name="T94" fmla="*/ 260 w 315"/>
                                    <a:gd name="T95" fmla="*/ 197 h 311"/>
                                    <a:gd name="T96" fmla="*/ 248 w 315"/>
                                    <a:gd name="T97" fmla="*/ 217 h 311"/>
                                    <a:gd name="T98" fmla="*/ 228 w 315"/>
                                    <a:gd name="T99" fmla="*/ 240 h 311"/>
                                    <a:gd name="T100" fmla="*/ 212 w 315"/>
                                    <a:gd name="T101" fmla="*/ 248 h 311"/>
                                    <a:gd name="T102" fmla="*/ 193 w 315"/>
                                    <a:gd name="T103" fmla="*/ 256 h 311"/>
                                    <a:gd name="T104" fmla="*/ 177 w 315"/>
                                    <a:gd name="T105" fmla="*/ 264 h 311"/>
                                    <a:gd name="T106" fmla="*/ 169 w 315"/>
                                    <a:gd name="T107" fmla="*/ 272 h 311"/>
                                    <a:gd name="T108" fmla="*/ 126 w 315"/>
                                    <a:gd name="T109" fmla="*/ 260 h 311"/>
                                    <a:gd name="T110" fmla="*/ 110 w 315"/>
                                    <a:gd name="T111" fmla="*/ 256 h 311"/>
                                    <a:gd name="T112" fmla="*/ 90 w 315"/>
                                    <a:gd name="T113" fmla="*/ 248 h 311"/>
                                    <a:gd name="T114" fmla="*/ 75 w 315"/>
                                    <a:gd name="T115" fmla="*/ 236 h 311"/>
                                    <a:gd name="T116" fmla="*/ 63 w 315"/>
                                    <a:gd name="T117" fmla="*/ 221 h 311"/>
                                    <a:gd name="T118" fmla="*/ 55 w 315"/>
                                    <a:gd name="T119" fmla="*/ 201 h 311"/>
                                    <a:gd name="T120" fmla="*/ 51 w 315"/>
                                    <a:gd name="T121" fmla="*/ 185 h 311"/>
                                    <a:gd name="T122" fmla="*/ 0 w 315"/>
                                    <a:gd name="T123" fmla="*/ 158 h 3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315" h="311">
                                      <a:moveTo>
                                        <a:pt x="0" y="158"/>
                                      </a:moveTo>
                                      <a:lnTo>
                                        <a:pt x="0" y="185"/>
                                      </a:lnTo>
                                      <a:lnTo>
                                        <a:pt x="4" y="193"/>
                                      </a:lnTo>
                                      <a:lnTo>
                                        <a:pt x="4" y="205"/>
                                      </a:lnTo>
                                      <a:lnTo>
                                        <a:pt x="8" y="209"/>
                                      </a:lnTo>
                                      <a:lnTo>
                                        <a:pt x="8" y="217"/>
                                      </a:lnTo>
                                      <a:lnTo>
                                        <a:pt x="15" y="229"/>
                                      </a:lnTo>
                                      <a:lnTo>
                                        <a:pt x="15" y="225"/>
                                      </a:lnTo>
                                      <a:lnTo>
                                        <a:pt x="15" y="229"/>
                                      </a:lnTo>
                                      <a:lnTo>
                                        <a:pt x="23" y="248"/>
                                      </a:lnTo>
                                      <a:lnTo>
                                        <a:pt x="35" y="260"/>
                                      </a:lnTo>
                                      <a:lnTo>
                                        <a:pt x="51" y="276"/>
                                      </a:lnTo>
                                      <a:lnTo>
                                        <a:pt x="63" y="288"/>
                                      </a:lnTo>
                                      <a:lnTo>
                                        <a:pt x="82" y="295"/>
                                      </a:lnTo>
                                      <a:lnTo>
                                        <a:pt x="86" y="295"/>
                                      </a:lnTo>
                                      <a:lnTo>
                                        <a:pt x="82" y="295"/>
                                      </a:lnTo>
                                      <a:lnTo>
                                        <a:pt x="94" y="303"/>
                                      </a:lnTo>
                                      <a:lnTo>
                                        <a:pt x="102" y="303"/>
                                      </a:lnTo>
                                      <a:lnTo>
                                        <a:pt x="106" y="307"/>
                                      </a:lnTo>
                                      <a:lnTo>
                                        <a:pt x="118" y="307"/>
                                      </a:lnTo>
                                      <a:lnTo>
                                        <a:pt x="126" y="311"/>
                                      </a:lnTo>
                                      <a:lnTo>
                                        <a:pt x="145" y="311"/>
                                      </a:lnTo>
                                      <a:lnTo>
                                        <a:pt x="173" y="307"/>
                                      </a:lnTo>
                                      <a:lnTo>
                                        <a:pt x="169" y="311"/>
                                      </a:lnTo>
                                      <a:lnTo>
                                        <a:pt x="185" y="311"/>
                                      </a:lnTo>
                                      <a:lnTo>
                                        <a:pt x="193" y="307"/>
                                      </a:lnTo>
                                      <a:lnTo>
                                        <a:pt x="205" y="307"/>
                                      </a:lnTo>
                                      <a:lnTo>
                                        <a:pt x="208" y="303"/>
                                      </a:lnTo>
                                      <a:lnTo>
                                        <a:pt x="212" y="303"/>
                                      </a:lnTo>
                                      <a:lnTo>
                                        <a:pt x="232" y="295"/>
                                      </a:lnTo>
                                      <a:lnTo>
                                        <a:pt x="228" y="295"/>
                                      </a:lnTo>
                                      <a:lnTo>
                                        <a:pt x="236" y="295"/>
                                      </a:lnTo>
                                      <a:lnTo>
                                        <a:pt x="252" y="284"/>
                                      </a:lnTo>
                                      <a:lnTo>
                                        <a:pt x="260" y="280"/>
                                      </a:lnTo>
                                      <a:lnTo>
                                        <a:pt x="272" y="268"/>
                                      </a:lnTo>
                                      <a:lnTo>
                                        <a:pt x="275" y="260"/>
                                      </a:lnTo>
                                      <a:lnTo>
                                        <a:pt x="287" y="248"/>
                                      </a:lnTo>
                                      <a:lnTo>
                                        <a:pt x="291" y="240"/>
                                      </a:lnTo>
                                      <a:lnTo>
                                        <a:pt x="295" y="236"/>
                                      </a:lnTo>
                                      <a:lnTo>
                                        <a:pt x="299" y="229"/>
                                      </a:lnTo>
                                      <a:lnTo>
                                        <a:pt x="307" y="217"/>
                                      </a:lnTo>
                                      <a:lnTo>
                                        <a:pt x="307" y="209"/>
                                      </a:lnTo>
                                      <a:lnTo>
                                        <a:pt x="311" y="205"/>
                                      </a:lnTo>
                                      <a:lnTo>
                                        <a:pt x="311" y="193"/>
                                      </a:lnTo>
                                      <a:lnTo>
                                        <a:pt x="315" y="185"/>
                                      </a:lnTo>
                                      <a:lnTo>
                                        <a:pt x="315" y="169"/>
                                      </a:lnTo>
                                      <a:lnTo>
                                        <a:pt x="311" y="173"/>
                                      </a:lnTo>
                                      <a:lnTo>
                                        <a:pt x="315" y="146"/>
                                      </a:lnTo>
                                      <a:lnTo>
                                        <a:pt x="315" y="126"/>
                                      </a:lnTo>
                                      <a:lnTo>
                                        <a:pt x="311" y="118"/>
                                      </a:lnTo>
                                      <a:lnTo>
                                        <a:pt x="311" y="106"/>
                                      </a:lnTo>
                                      <a:lnTo>
                                        <a:pt x="307" y="102"/>
                                      </a:lnTo>
                                      <a:lnTo>
                                        <a:pt x="307" y="95"/>
                                      </a:lnTo>
                                      <a:lnTo>
                                        <a:pt x="299" y="83"/>
                                      </a:lnTo>
                                      <a:lnTo>
                                        <a:pt x="295" y="75"/>
                                      </a:lnTo>
                                      <a:lnTo>
                                        <a:pt x="291" y="71"/>
                                      </a:lnTo>
                                      <a:lnTo>
                                        <a:pt x="287" y="63"/>
                                      </a:lnTo>
                                      <a:lnTo>
                                        <a:pt x="275" y="51"/>
                                      </a:lnTo>
                                      <a:lnTo>
                                        <a:pt x="272" y="43"/>
                                      </a:lnTo>
                                      <a:lnTo>
                                        <a:pt x="260" y="32"/>
                                      </a:lnTo>
                                      <a:lnTo>
                                        <a:pt x="252" y="28"/>
                                      </a:lnTo>
                                      <a:lnTo>
                                        <a:pt x="236" y="16"/>
                                      </a:lnTo>
                                      <a:lnTo>
                                        <a:pt x="228" y="16"/>
                                      </a:lnTo>
                                      <a:lnTo>
                                        <a:pt x="232" y="16"/>
                                      </a:lnTo>
                                      <a:lnTo>
                                        <a:pt x="212" y="8"/>
                                      </a:lnTo>
                                      <a:lnTo>
                                        <a:pt x="208" y="8"/>
                                      </a:lnTo>
                                      <a:lnTo>
                                        <a:pt x="205" y="4"/>
                                      </a:lnTo>
                                      <a:lnTo>
                                        <a:pt x="193" y="4"/>
                                      </a:lnTo>
                                      <a:lnTo>
                                        <a:pt x="185" y="0"/>
                                      </a:lnTo>
                                      <a:lnTo>
                                        <a:pt x="126" y="0"/>
                                      </a:lnTo>
                                      <a:lnTo>
                                        <a:pt x="118" y="4"/>
                                      </a:lnTo>
                                      <a:lnTo>
                                        <a:pt x="106" y="4"/>
                                      </a:lnTo>
                                      <a:lnTo>
                                        <a:pt x="102" y="8"/>
                                      </a:lnTo>
                                      <a:lnTo>
                                        <a:pt x="94" y="8"/>
                                      </a:lnTo>
                                      <a:lnTo>
                                        <a:pt x="82" y="16"/>
                                      </a:lnTo>
                                      <a:lnTo>
                                        <a:pt x="86" y="16"/>
                                      </a:lnTo>
                                      <a:lnTo>
                                        <a:pt x="82" y="16"/>
                                      </a:lnTo>
                                      <a:lnTo>
                                        <a:pt x="63" y="24"/>
                                      </a:lnTo>
                                      <a:lnTo>
                                        <a:pt x="51" y="35"/>
                                      </a:lnTo>
                                      <a:lnTo>
                                        <a:pt x="35" y="51"/>
                                      </a:lnTo>
                                      <a:lnTo>
                                        <a:pt x="23" y="63"/>
                                      </a:lnTo>
                                      <a:lnTo>
                                        <a:pt x="15" y="83"/>
                                      </a:lnTo>
                                      <a:lnTo>
                                        <a:pt x="15" y="87"/>
                                      </a:lnTo>
                                      <a:lnTo>
                                        <a:pt x="15" y="83"/>
                                      </a:lnTo>
                                      <a:lnTo>
                                        <a:pt x="8" y="95"/>
                                      </a:lnTo>
                                      <a:lnTo>
                                        <a:pt x="8" y="102"/>
                                      </a:lnTo>
                                      <a:lnTo>
                                        <a:pt x="4" y="106"/>
                                      </a:lnTo>
                                      <a:lnTo>
                                        <a:pt x="4" y="118"/>
                                      </a:lnTo>
                                      <a:lnTo>
                                        <a:pt x="0" y="126"/>
                                      </a:lnTo>
                                      <a:lnTo>
                                        <a:pt x="0" y="158"/>
                                      </a:lnTo>
                                      <a:lnTo>
                                        <a:pt x="47" y="158"/>
                                      </a:lnTo>
                                      <a:lnTo>
                                        <a:pt x="47" y="134"/>
                                      </a:lnTo>
                                      <a:lnTo>
                                        <a:pt x="51" y="126"/>
                                      </a:lnTo>
                                      <a:lnTo>
                                        <a:pt x="51" y="122"/>
                                      </a:lnTo>
                                      <a:lnTo>
                                        <a:pt x="55" y="118"/>
                                      </a:lnTo>
                                      <a:lnTo>
                                        <a:pt x="55" y="110"/>
                                      </a:lnTo>
                                      <a:lnTo>
                                        <a:pt x="55" y="114"/>
                                      </a:lnTo>
                                      <a:lnTo>
                                        <a:pt x="63" y="95"/>
                                      </a:lnTo>
                                      <a:lnTo>
                                        <a:pt x="63" y="91"/>
                                      </a:lnTo>
                                      <a:lnTo>
                                        <a:pt x="63" y="95"/>
                                      </a:lnTo>
                                      <a:lnTo>
                                        <a:pt x="75" y="83"/>
                                      </a:lnTo>
                                      <a:lnTo>
                                        <a:pt x="75" y="75"/>
                                      </a:lnTo>
                                      <a:lnTo>
                                        <a:pt x="82" y="75"/>
                                      </a:lnTo>
                                      <a:lnTo>
                                        <a:pt x="94" y="63"/>
                                      </a:lnTo>
                                      <a:lnTo>
                                        <a:pt x="90" y="63"/>
                                      </a:lnTo>
                                      <a:lnTo>
                                        <a:pt x="94" y="63"/>
                                      </a:lnTo>
                                      <a:lnTo>
                                        <a:pt x="114" y="55"/>
                                      </a:lnTo>
                                      <a:lnTo>
                                        <a:pt x="110" y="55"/>
                                      </a:lnTo>
                                      <a:lnTo>
                                        <a:pt x="118" y="55"/>
                                      </a:lnTo>
                                      <a:lnTo>
                                        <a:pt x="122" y="51"/>
                                      </a:lnTo>
                                      <a:lnTo>
                                        <a:pt x="126" y="51"/>
                                      </a:lnTo>
                                      <a:lnTo>
                                        <a:pt x="134" y="47"/>
                                      </a:lnTo>
                                      <a:lnTo>
                                        <a:pt x="157" y="47"/>
                                      </a:lnTo>
                                      <a:lnTo>
                                        <a:pt x="177" y="47"/>
                                      </a:lnTo>
                                      <a:lnTo>
                                        <a:pt x="185" y="51"/>
                                      </a:lnTo>
                                      <a:lnTo>
                                        <a:pt x="189" y="51"/>
                                      </a:lnTo>
                                      <a:lnTo>
                                        <a:pt x="193" y="55"/>
                                      </a:lnTo>
                                      <a:lnTo>
                                        <a:pt x="205" y="55"/>
                                      </a:lnTo>
                                      <a:lnTo>
                                        <a:pt x="201" y="55"/>
                                      </a:lnTo>
                                      <a:lnTo>
                                        <a:pt x="212" y="63"/>
                                      </a:lnTo>
                                      <a:lnTo>
                                        <a:pt x="220" y="63"/>
                                      </a:lnTo>
                                      <a:lnTo>
                                        <a:pt x="220" y="67"/>
                                      </a:lnTo>
                                      <a:lnTo>
                                        <a:pt x="228" y="71"/>
                                      </a:lnTo>
                                      <a:lnTo>
                                        <a:pt x="232" y="75"/>
                                      </a:lnTo>
                                      <a:lnTo>
                                        <a:pt x="236" y="83"/>
                                      </a:lnTo>
                                      <a:lnTo>
                                        <a:pt x="248" y="95"/>
                                      </a:lnTo>
                                      <a:lnTo>
                                        <a:pt x="252" y="102"/>
                                      </a:lnTo>
                                      <a:lnTo>
                                        <a:pt x="256" y="106"/>
                                      </a:lnTo>
                                      <a:lnTo>
                                        <a:pt x="260" y="114"/>
                                      </a:lnTo>
                                      <a:lnTo>
                                        <a:pt x="260" y="110"/>
                                      </a:lnTo>
                                      <a:lnTo>
                                        <a:pt x="260" y="118"/>
                                      </a:lnTo>
                                      <a:lnTo>
                                        <a:pt x="264" y="122"/>
                                      </a:lnTo>
                                      <a:lnTo>
                                        <a:pt x="264" y="126"/>
                                      </a:lnTo>
                                      <a:lnTo>
                                        <a:pt x="268" y="134"/>
                                      </a:lnTo>
                                      <a:lnTo>
                                        <a:pt x="268" y="154"/>
                                      </a:lnTo>
                                      <a:lnTo>
                                        <a:pt x="275" y="169"/>
                                      </a:lnTo>
                                      <a:lnTo>
                                        <a:pt x="279" y="142"/>
                                      </a:lnTo>
                                      <a:lnTo>
                                        <a:pt x="268" y="154"/>
                                      </a:lnTo>
                                      <a:lnTo>
                                        <a:pt x="268" y="177"/>
                                      </a:lnTo>
                                      <a:lnTo>
                                        <a:pt x="264" y="185"/>
                                      </a:lnTo>
                                      <a:lnTo>
                                        <a:pt x="264" y="189"/>
                                      </a:lnTo>
                                      <a:lnTo>
                                        <a:pt x="260" y="193"/>
                                      </a:lnTo>
                                      <a:lnTo>
                                        <a:pt x="260" y="201"/>
                                      </a:lnTo>
                                      <a:lnTo>
                                        <a:pt x="260" y="197"/>
                                      </a:lnTo>
                                      <a:lnTo>
                                        <a:pt x="256" y="205"/>
                                      </a:lnTo>
                                      <a:lnTo>
                                        <a:pt x="252" y="209"/>
                                      </a:lnTo>
                                      <a:lnTo>
                                        <a:pt x="248" y="217"/>
                                      </a:lnTo>
                                      <a:lnTo>
                                        <a:pt x="236" y="229"/>
                                      </a:lnTo>
                                      <a:lnTo>
                                        <a:pt x="232" y="236"/>
                                      </a:lnTo>
                                      <a:lnTo>
                                        <a:pt x="228" y="240"/>
                                      </a:lnTo>
                                      <a:lnTo>
                                        <a:pt x="220" y="244"/>
                                      </a:lnTo>
                                      <a:lnTo>
                                        <a:pt x="220" y="248"/>
                                      </a:lnTo>
                                      <a:lnTo>
                                        <a:pt x="212" y="248"/>
                                      </a:lnTo>
                                      <a:lnTo>
                                        <a:pt x="201" y="256"/>
                                      </a:lnTo>
                                      <a:lnTo>
                                        <a:pt x="205" y="256"/>
                                      </a:lnTo>
                                      <a:lnTo>
                                        <a:pt x="193" y="256"/>
                                      </a:lnTo>
                                      <a:lnTo>
                                        <a:pt x="189" y="260"/>
                                      </a:lnTo>
                                      <a:lnTo>
                                        <a:pt x="185" y="260"/>
                                      </a:lnTo>
                                      <a:lnTo>
                                        <a:pt x="177" y="264"/>
                                      </a:lnTo>
                                      <a:lnTo>
                                        <a:pt x="153" y="264"/>
                                      </a:lnTo>
                                      <a:lnTo>
                                        <a:pt x="142" y="276"/>
                                      </a:lnTo>
                                      <a:lnTo>
                                        <a:pt x="169" y="272"/>
                                      </a:lnTo>
                                      <a:lnTo>
                                        <a:pt x="153" y="264"/>
                                      </a:lnTo>
                                      <a:lnTo>
                                        <a:pt x="134" y="264"/>
                                      </a:lnTo>
                                      <a:lnTo>
                                        <a:pt x="126" y="260"/>
                                      </a:lnTo>
                                      <a:lnTo>
                                        <a:pt x="122" y="260"/>
                                      </a:lnTo>
                                      <a:lnTo>
                                        <a:pt x="118" y="256"/>
                                      </a:lnTo>
                                      <a:lnTo>
                                        <a:pt x="110" y="256"/>
                                      </a:lnTo>
                                      <a:lnTo>
                                        <a:pt x="114" y="256"/>
                                      </a:lnTo>
                                      <a:lnTo>
                                        <a:pt x="94" y="248"/>
                                      </a:lnTo>
                                      <a:lnTo>
                                        <a:pt x="90" y="248"/>
                                      </a:lnTo>
                                      <a:lnTo>
                                        <a:pt x="94" y="248"/>
                                      </a:lnTo>
                                      <a:lnTo>
                                        <a:pt x="82" y="236"/>
                                      </a:lnTo>
                                      <a:lnTo>
                                        <a:pt x="75" y="236"/>
                                      </a:lnTo>
                                      <a:lnTo>
                                        <a:pt x="75" y="229"/>
                                      </a:lnTo>
                                      <a:lnTo>
                                        <a:pt x="63" y="217"/>
                                      </a:lnTo>
                                      <a:lnTo>
                                        <a:pt x="63" y="221"/>
                                      </a:lnTo>
                                      <a:lnTo>
                                        <a:pt x="63" y="217"/>
                                      </a:lnTo>
                                      <a:lnTo>
                                        <a:pt x="55" y="197"/>
                                      </a:lnTo>
                                      <a:lnTo>
                                        <a:pt x="55" y="201"/>
                                      </a:lnTo>
                                      <a:lnTo>
                                        <a:pt x="55" y="193"/>
                                      </a:lnTo>
                                      <a:lnTo>
                                        <a:pt x="51" y="189"/>
                                      </a:lnTo>
                                      <a:lnTo>
                                        <a:pt x="51" y="185"/>
                                      </a:lnTo>
                                      <a:lnTo>
                                        <a:pt x="47" y="177"/>
                                      </a:lnTo>
                                      <a:lnTo>
                                        <a:pt x="47" y="158"/>
                                      </a:lnTo>
                                      <a:lnTo>
                                        <a:pt x="0"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05" name="Oval 161"/>
                              <wps:cNvSpPr>
                                <a:spLocks noChangeArrowheads="1"/>
                              </wps:cNvSpPr>
                              <wps:spPr bwMode="auto">
                                <a:xfrm>
                                  <a:off x="2749550" y="1673860"/>
                                  <a:ext cx="174625" cy="172085"/>
                                </a:xfrm>
                                <a:prstGeom prst="ellipse">
                                  <a:avLst/>
                                </a:pr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06" name="Freeform 162"/>
                              <wps:cNvSpPr>
                                <a:spLocks/>
                              </wps:cNvSpPr>
                              <wps:spPr bwMode="auto">
                                <a:xfrm>
                                  <a:off x="2734310" y="1658620"/>
                                  <a:ext cx="200025" cy="197485"/>
                                </a:xfrm>
                                <a:custGeom>
                                  <a:avLst/>
                                  <a:gdLst>
                                    <a:gd name="T0" fmla="*/ 4 w 315"/>
                                    <a:gd name="T1" fmla="*/ 193 h 311"/>
                                    <a:gd name="T2" fmla="*/ 8 w 315"/>
                                    <a:gd name="T3" fmla="*/ 217 h 311"/>
                                    <a:gd name="T4" fmla="*/ 16 w 315"/>
                                    <a:gd name="T5" fmla="*/ 229 h 311"/>
                                    <a:gd name="T6" fmla="*/ 51 w 315"/>
                                    <a:gd name="T7" fmla="*/ 276 h 311"/>
                                    <a:gd name="T8" fmla="*/ 87 w 315"/>
                                    <a:gd name="T9" fmla="*/ 295 h 311"/>
                                    <a:gd name="T10" fmla="*/ 102 w 315"/>
                                    <a:gd name="T11" fmla="*/ 303 h 311"/>
                                    <a:gd name="T12" fmla="*/ 126 w 315"/>
                                    <a:gd name="T13" fmla="*/ 311 h 311"/>
                                    <a:gd name="T14" fmla="*/ 169 w 315"/>
                                    <a:gd name="T15" fmla="*/ 311 h 311"/>
                                    <a:gd name="T16" fmla="*/ 205 w 315"/>
                                    <a:gd name="T17" fmla="*/ 307 h 311"/>
                                    <a:gd name="T18" fmla="*/ 232 w 315"/>
                                    <a:gd name="T19" fmla="*/ 295 h 311"/>
                                    <a:gd name="T20" fmla="*/ 252 w 315"/>
                                    <a:gd name="T21" fmla="*/ 284 h 311"/>
                                    <a:gd name="T22" fmla="*/ 276 w 315"/>
                                    <a:gd name="T23" fmla="*/ 260 h 311"/>
                                    <a:gd name="T24" fmla="*/ 295 w 315"/>
                                    <a:gd name="T25" fmla="*/ 236 h 311"/>
                                    <a:gd name="T26" fmla="*/ 307 w 315"/>
                                    <a:gd name="T27" fmla="*/ 209 h 311"/>
                                    <a:gd name="T28" fmla="*/ 315 w 315"/>
                                    <a:gd name="T29" fmla="*/ 185 h 311"/>
                                    <a:gd name="T30" fmla="*/ 315 w 315"/>
                                    <a:gd name="T31" fmla="*/ 146 h 311"/>
                                    <a:gd name="T32" fmla="*/ 311 w 315"/>
                                    <a:gd name="T33" fmla="*/ 106 h 311"/>
                                    <a:gd name="T34" fmla="*/ 299 w 315"/>
                                    <a:gd name="T35" fmla="*/ 83 h 311"/>
                                    <a:gd name="T36" fmla="*/ 288 w 315"/>
                                    <a:gd name="T37" fmla="*/ 63 h 311"/>
                                    <a:gd name="T38" fmla="*/ 260 w 315"/>
                                    <a:gd name="T39" fmla="*/ 32 h 311"/>
                                    <a:gd name="T40" fmla="*/ 229 w 315"/>
                                    <a:gd name="T41" fmla="*/ 16 h 311"/>
                                    <a:gd name="T42" fmla="*/ 209 w 315"/>
                                    <a:gd name="T43" fmla="*/ 8 h 311"/>
                                    <a:gd name="T44" fmla="*/ 185 w 315"/>
                                    <a:gd name="T45" fmla="*/ 0 h 311"/>
                                    <a:gd name="T46" fmla="*/ 106 w 315"/>
                                    <a:gd name="T47" fmla="*/ 4 h 311"/>
                                    <a:gd name="T48" fmla="*/ 83 w 315"/>
                                    <a:gd name="T49" fmla="*/ 16 h 311"/>
                                    <a:gd name="T50" fmla="*/ 63 w 315"/>
                                    <a:gd name="T51" fmla="*/ 24 h 311"/>
                                    <a:gd name="T52" fmla="*/ 24 w 315"/>
                                    <a:gd name="T53" fmla="*/ 63 h 311"/>
                                    <a:gd name="T54" fmla="*/ 16 w 315"/>
                                    <a:gd name="T55" fmla="*/ 83 h 311"/>
                                    <a:gd name="T56" fmla="*/ 4 w 315"/>
                                    <a:gd name="T57" fmla="*/ 106 h 311"/>
                                    <a:gd name="T58" fmla="*/ 0 w 315"/>
                                    <a:gd name="T59" fmla="*/ 158 h 311"/>
                                    <a:gd name="T60" fmla="*/ 51 w 315"/>
                                    <a:gd name="T61" fmla="*/ 126 h 311"/>
                                    <a:gd name="T62" fmla="*/ 55 w 315"/>
                                    <a:gd name="T63" fmla="*/ 110 h 311"/>
                                    <a:gd name="T64" fmla="*/ 63 w 315"/>
                                    <a:gd name="T65" fmla="*/ 91 h 311"/>
                                    <a:gd name="T66" fmla="*/ 75 w 315"/>
                                    <a:gd name="T67" fmla="*/ 75 h 311"/>
                                    <a:gd name="T68" fmla="*/ 91 w 315"/>
                                    <a:gd name="T69" fmla="*/ 63 h 311"/>
                                    <a:gd name="T70" fmla="*/ 110 w 315"/>
                                    <a:gd name="T71" fmla="*/ 55 h 311"/>
                                    <a:gd name="T72" fmla="*/ 126 w 315"/>
                                    <a:gd name="T73" fmla="*/ 51 h 311"/>
                                    <a:gd name="T74" fmla="*/ 185 w 315"/>
                                    <a:gd name="T75" fmla="*/ 51 h 311"/>
                                    <a:gd name="T76" fmla="*/ 205 w 315"/>
                                    <a:gd name="T77" fmla="*/ 55 h 311"/>
                                    <a:gd name="T78" fmla="*/ 221 w 315"/>
                                    <a:gd name="T79" fmla="*/ 63 h 311"/>
                                    <a:gd name="T80" fmla="*/ 232 w 315"/>
                                    <a:gd name="T81" fmla="*/ 75 h 311"/>
                                    <a:gd name="T82" fmla="*/ 252 w 315"/>
                                    <a:gd name="T83" fmla="*/ 102 h 311"/>
                                    <a:gd name="T84" fmla="*/ 260 w 315"/>
                                    <a:gd name="T85" fmla="*/ 110 h 311"/>
                                    <a:gd name="T86" fmla="*/ 264 w 315"/>
                                    <a:gd name="T87" fmla="*/ 126 h 311"/>
                                    <a:gd name="T88" fmla="*/ 276 w 315"/>
                                    <a:gd name="T89" fmla="*/ 169 h 311"/>
                                    <a:gd name="T90" fmla="*/ 268 w 315"/>
                                    <a:gd name="T91" fmla="*/ 177 h 311"/>
                                    <a:gd name="T92" fmla="*/ 260 w 315"/>
                                    <a:gd name="T93" fmla="*/ 193 h 311"/>
                                    <a:gd name="T94" fmla="*/ 256 w 315"/>
                                    <a:gd name="T95" fmla="*/ 205 h 311"/>
                                    <a:gd name="T96" fmla="*/ 236 w 315"/>
                                    <a:gd name="T97" fmla="*/ 229 h 311"/>
                                    <a:gd name="T98" fmla="*/ 221 w 315"/>
                                    <a:gd name="T99" fmla="*/ 244 h 311"/>
                                    <a:gd name="T100" fmla="*/ 201 w 315"/>
                                    <a:gd name="T101" fmla="*/ 256 h 311"/>
                                    <a:gd name="T102" fmla="*/ 154 w 315"/>
                                    <a:gd name="T103" fmla="*/ 264 h 311"/>
                                    <a:gd name="T104" fmla="*/ 154 w 315"/>
                                    <a:gd name="T105" fmla="*/ 264 h 311"/>
                                    <a:gd name="T106" fmla="*/ 122 w 315"/>
                                    <a:gd name="T107" fmla="*/ 260 h 311"/>
                                    <a:gd name="T108" fmla="*/ 114 w 315"/>
                                    <a:gd name="T109" fmla="*/ 256 h 311"/>
                                    <a:gd name="T110" fmla="*/ 95 w 315"/>
                                    <a:gd name="T111" fmla="*/ 248 h 311"/>
                                    <a:gd name="T112" fmla="*/ 75 w 315"/>
                                    <a:gd name="T113" fmla="*/ 229 h 311"/>
                                    <a:gd name="T114" fmla="*/ 63 w 315"/>
                                    <a:gd name="T115" fmla="*/ 217 h 311"/>
                                    <a:gd name="T116" fmla="*/ 55 w 315"/>
                                    <a:gd name="T117" fmla="*/ 193 h 311"/>
                                    <a:gd name="T118" fmla="*/ 47 w 315"/>
                                    <a:gd name="T119" fmla="*/ 177 h 3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315" h="311">
                                      <a:moveTo>
                                        <a:pt x="0" y="158"/>
                                      </a:moveTo>
                                      <a:lnTo>
                                        <a:pt x="0" y="185"/>
                                      </a:lnTo>
                                      <a:lnTo>
                                        <a:pt x="4" y="193"/>
                                      </a:lnTo>
                                      <a:lnTo>
                                        <a:pt x="4" y="205"/>
                                      </a:lnTo>
                                      <a:lnTo>
                                        <a:pt x="8" y="209"/>
                                      </a:lnTo>
                                      <a:lnTo>
                                        <a:pt x="8" y="217"/>
                                      </a:lnTo>
                                      <a:lnTo>
                                        <a:pt x="16" y="229"/>
                                      </a:lnTo>
                                      <a:lnTo>
                                        <a:pt x="16" y="225"/>
                                      </a:lnTo>
                                      <a:lnTo>
                                        <a:pt x="16" y="229"/>
                                      </a:lnTo>
                                      <a:lnTo>
                                        <a:pt x="24" y="248"/>
                                      </a:lnTo>
                                      <a:lnTo>
                                        <a:pt x="35" y="260"/>
                                      </a:lnTo>
                                      <a:lnTo>
                                        <a:pt x="51" y="276"/>
                                      </a:lnTo>
                                      <a:lnTo>
                                        <a:pt x="63" y="288"/>
                                      </a:lnTo>
                                      <a:lnTo>
                                        <a:pt x="83" y="295"/>
                                      </a:lnTo>
                                      <a:lnTo>
                                        <a:pt x="87" y="295"/>
                                      </a:lnTo>
                                      <a:lnTo>
                                        <a:pt x="83" y="295"/>
                                      </a:lnTo>
                                      <a:lnTo>
                                        <a:pt x="95" y="303"/>
                                      </a:lnTo>
                                      <a:lnTo>
                                        <a:pt x="102" y="303"/>
                                      </a:lnTo>
                                      <a:lnTo>
                                        <a:pt x="106" y="307"/>
                                      </a:lnTo>
                                      <a:lnTo>
                                        <a:pt x="118" y="307"/>
                                      </a:lnTo>
                                      <a:lnTo>
                                        <a:pt x="126" y="311"/>
                                      </a:lnTo>
                                      <a:lnTo>
                                        <a:pt x="146" y="311"/>
                                      </a:lnTo>
                                      <a:lnTo>
                                        <a:pt x="173" y="307"/>
                                      </a:lnTo>
                                      <a:lnTo>
                                        <a:pt x="169" y="311"/>
                                      </a:lnTo>
                                      <a:lnTo>
                                        <a:pt x="185" y="311"/>
                                      </a:lnTo>
                                      <a:lnTo>
                                        <a:pt x="193" y="307"/>
                                      </a:lnTo>
                                      <a:lnTo>
                                        <a:pt x="205" y="307"/>
                                      </a:lnTo>
                                      <a:lnTo>
                                        <a:pt x="209" y="303"/>
                                      </a:lnTo>
                                      <a:lnTo>
                                        <a:pt x="213" y="303"/>
                                      </a:lnTo>
                                      <a:lnTo>
                                        <a:pt x="232" y="295"/>
                                      </a:lnTo>
                                      <a:lnTo>
                                        <a:pt x="229" y="295"/>
                                      </a:lnTo>
                                      <a:lnTo>
                                        <a:pt x="236" y="295"/>
                                      </a:lnTo>
                                      <a:lnTo>
                                        <a:pt x="252" y="284"/>
                                      </a:lnTo>
                                      <a:lnTo>
                                        <a:pt x="260" y="280"/>
                                      </a:lnTo>
                                      <a:lnTo>
                                        <a:pt x="272" y="268"/>
                                      </a:lnTo>
                                      <a:lnTo>
                                        <a:pt x="276" y="260"/>
                                      </a:lnTo>
                                      <a:lnTo>
                                        <a:pt x="288" y="248"/>
                                      </a:lnTo>
                                      <a:lnTo>
                                        <a:pt x="292" y="240"/>
                                      </a:lnTo>
                                      <a:lnTo>
                                        <a:pt x="295" y="236"/>
                                      </a:lnTo>
                                      <a:lnTo>
                                        <a:pt x="299" y="229"/>
                                      </a:lnTo>
                                      <a:lnTo>
                                        <a:pt x="307" y="217"/>
                                      </a:lnTo>
                                      <a:lnTo>
                                        <a:pt x="307" y="209"/>
                                      </a:lnTo>
                                      <a:lnTo>
                                        <a:pt x="311" y="205"/>
                                      </a:lnTo>
                                      <a:lnTo>
                                        <a:pt x="311" y="193"/>
                                      </a:lnTo>
                                      <a:lnTo>
                                        <a:pt x="315" y="185"/>
                                      </a:lnTo>
                                      <a:lnTo>
                                        <a:pt x="315" y="169"/>
                                      </a:lnTo>
                                      <a:lnTo>
                                        <a:pt x="311" y="173"/>
                                      </a:lnTo>
                                      <a:lnTo>
                                        <a:pt x="315" y="146"/>
                                      </a:lnTo>
                                      <a:lnTo>
                                        <a:pt x="315" y="126"/>
                                      </a:lnTo>
                                      <a:lnTo>
                                        <a:pt x="311" y="118"/>
                                      </a:lnTo>
                                      <a:lnTo>
                                        <a:pt x="311" y="106"/>
                                      </a:lnTo>
                                      <a:lnTo>
                                        <a:pt x="307" y="102"/>
                                      </a:lnTo>
                                      <a:lnTo>
                                        <a:pt x="307" y="95"/>
                                      </a:lnTo>
                                      <a:lnTo>
                                        <a:pt x="299" y="83"/>
                                      </a:lnTo>
                                      <a:lnTo>
                                        <a:pt x="295" y="75"/>
                                      </a:lnTo>
                                      <a:lnTo>
                                        <a:pt x="292" y="71"/>
                                      </a:lnTo>
                                      <a:lnTo>
                                        <a:pt x="288" y="63"/>
                                      </a:lnTo>
                                      <a:lnTo>
                                        <a:pt x="276" y="51"/>
                                      </a:lnTo>
                                      <a:lnTo>
                                        <a:pt x="272" y="43"/>
                                      </a:lnTo>
                                      <a:lnTo>
                                        <a:pt x="260" y="32"/>
                                      </a:lnTo>
                                      <a:lnTo>
                                        <a:pt x="252" y="28"/>
                                      </a:lnTo>
                                      <a:lnTo>
                                        <a:pt x="236" y="16"/>
                                      </a:lnTo>
                                      <a:lnTo>
                                        <a:pt x="229" y="16"/>
                                      </a:lnTo>
                                      <a:lnTo>
                                        <a:pt x="232" y="16"/>
                                      </a:lnTo>
                                      <a:lnTo>
                                        <a:pt x="213" y="8"/>
                                      </a:lnTo>
                                      <a:lnTo>
                                        <a:pt x="209" y="8"/>
                                      </a:lnTo>
                                      <a:lnTo>
                                        <a:pt x="205" y="4"/>
                                      </a:lnTo>
                                      <a:lnTo>
                                        <a:pt x="193" y="4"/>
                                      </a:lnTo>
                                      <a:lnTo>
                                        <a:pt x="185" y="0"/>
                                      </a:lnTo>
                                      <a:lnTo>
                                        <a:pt x="126" y="0"/>
                                      </a:lnTo>
                                      <a:lnTo>
                                        <a:pt x="118" y="4"/>
                                      </a:lnTo>
                                      <a:lnTo>
                                        <a:pt x="106" y="4"/>
                                      </a:lnTo>
                                      <a:lnTo>
                                        <a:pt x="102" y="8"/>
                                      </a:lnTo>
                                      <a:lnTo>
                                        <a:pt x="95" y="8"/>
                                      </a:lnTo>
                                      <a:lnTo>
                                        <a:pt x="83" y="16"/>
                                      </a:lnTo>
                                      <a:lnTo>
                                        <a:pt x="87" y="16"/>
                                      </a:lnTo>
                                      <a:lnTo>
                                        <a:pt x="83" y="16"/>
                                      </a:lnTo>
                                      <a:lnTo>
                                        <a:pt x="63" y="24"/>
                                      </a:lnTo>
                                      <a:lnTo>
                                        <a:pt x="51" y="35"/>
                                      </a:lnTo>
                                      <a:lnTo>
                                        <a:pt x="35" y="51"/>
                                      </a:lnTo>
                                      <a:lnTo>
                                        <a:pt x="24" y="63"/>
                                      </a:lnTo>
                                      <a:lnTo>
                                        <a:pt x="16" y="83"/>
                                      </a:lnTo>
                                      <a:lnTo>
                                        <a:pt x="16" y="87"/>
                                      </a:lnTo>
                                      <a:lnTo>
                                        <a:pt x="16" y="83"/>
                                      </a:lnTo>
                                      <a:lnTo>
                                        <a:pt x="8" y="95"/>
                                      </a:lnTo>
                                      <a:lnTo>
                                        <a:pt x="8" y="102"/>
                                      </a:lnTo>
                                      <a:lnTo>
                                        <a:pt x="4" y="106"/>
                                      </a:lnTo>
                                      <a:lnTo>
                                        <a:pt x="4" y="118"/>
                                      </a:lnTo>
                                      <a:lnTo>
                                        <a:pt x="0" y="126"/>
                                      </a:lnTo>
                                      <a:lnTo>
                                        <a:pt x="0" y="158"/>
                                      </a:lnTo>
                                      <a:lnTo>
                                        <a:pt x="47" y="158"/>
                                      </a:lnTo>
                                      <a:lnTo>
                                        <a:pt x="47" y="134"/>
                                      </a:lnTo>
                                      <a:lnTo>
                                        <a:pt x="51" y="126"/>
                                      </a:lnTo>
                                      <a:lnTo>
                                        <a:pt x="51" y="122"/>
                                      </a:lnTo>
                                      <a:lnTo>
                                        <a:pt x="55" y="118"/>
                                      </a:lnTo>
                                      <a:lnTo>
                                        <a:pt x="55" y="110"/>
                                      </a:lnTo>
                                      <a:lnTo>
                                        <a:pt x="55" y="114"/>
                                      </a:lnTo>
                                      <a:lnTo>
                                        <a:pt x="63" y="95"/>
                                      </a:lnTo>
                                      <a:lnTo>
                                        <a:pt x="63" y="91"/>
                                      </a:lnTo>
                                      <a:lnTo>
                                        <a:pt x="63" y="95"/>
                                      </a:lnTo>
                                      <a:lnTo>
                                        <a:pt x="75" y="83"/>
                                      </a:lnTo>
                                      <a:lnTo>
                                        <a:pt x="75" y="75"/>
                                      </a:lnTo>
                                      <a:lnTo>
                                        <a:pt x="83" y="75"/>
                                      </a:lnTo>
                                      <a:lnTo>
                                        <a:pt x="95" y="63"/>
                                      </a:lnTo>
                                      <a:lnTo>
                                        <a:pt x="91" y="63"/>
                                      </a:lnTo>
                                      <a:lnTo>
                                        <a:pt x="95" y="63"/>
                                      </a:lnTo>
                                      <a:lnTo>
                                        <a:pt x="114" y="55"/>
                                      </a:lnTo>
                                      <a:lnTo>
                                        <a:pt x="110" y="55"/>
                                      </a:lnTo>
                                      <a:lnTo>
                                        <a:pt x="118" y="55"/>
                                      </a:lnTo>
                                      <a:lnTo>
                                        <a:pt x="122" y="51"/>
                                      </a:lnTo>
                                      <a:lnTo>
                                        <a:pt x="126" y="51"/>
                                      </a:lnTo>
                                      <a:lnTo>
                                        <a:pt x="134" y="47"/>
                                      </a:lnTo>
                                      <a:lnTo>
                                        <a:pt x="177" y="47"/>
                                      </a:lnTo>
                                      <a:lnTo>
                                        <a:pt x="185" y="51"/>
                                      </a:lnTo>
                                      <a:lnTo>
                                        <a:pt x="189" y="51"/>
                                      </a:lnTo>
                                      <a:lnTo>
                                        <a:pt x="193" y="55"/>
                                      </a:lnTo>
                                      <a:lnTo>
                                        <a:pt x="205" y="55"/>
                                      </a:lnTo>
                                      <a:lnTo>
                                        <a:pt x="201" y="55"/>
                                      </a:lnTo>
                                      <a:lnTo>
                                        <a:pt x="213" y="63"/>
                                      </a:lnTo>
                                      <a:lnTo>
                                        <a:pt x="221" y="63"/>
                                      </a:lnTo>
                                      <a:lnTo>
                                        <a:pt x="221" y="67"/>
                                      </a:lnTo>
                                      <a:lnTo>
                                        <a:pt x="229" y="71"/>
                                      </a:lnTo>
                                      <a:lnTo>
                                        <a:pt x="232" y="75"/>
                                      </a:lnTo>
                                      <a:lnTo>
                                        <a:pt x="236" y="83"/>
                                      </a:lnTo>
                                      <a:lnTo>
                                        <a:pt x="248" y="95"/>
                                      </a:lnTo>
                                      <a:lnTo>
                                        <a:pt x="252" y="102"/>
                                      </a:lnTo>
                                      <a:lnTo>
                                        <a:pt x="256" y="106"/>
                                      </a:lnTo>
                                      <a:lnTo>
                                        <a:pt x="260" y="114"/>
                                      </a:lnTo>
                                      <a:lnTo>
                                        <a:pt x="260" y="110"/>
                                      </a:lnTo>
                                      <a:lnTo>
                                        <a:pt x="260" y="118"/>
                                      </a:lnTo>
                                      <a:lnTo>
                                        <a:pt x="264" y="122"/>
                                      </a:lnTo>
                                      <a:lnTo>
                                        <a:pt x="264" y="126"/>
                                      </a:lnTo>
                                      <a:lnTo>
                                        <a:pt x="268" y="134"/>
                                      </a:lnTo>
                                      <a:lnTo>
                                        <a:pt x="268" y="154"/>
                                      </a:lnTo>
                                      <a:lnTo>
                                        <a:pt x="276" y="169"/>
                                      </a:lnTo>
                                      <a:lnTo>
                                        <a:pt x="280" y="142"/>
                                      </a:lnTo>
                                      <a:lnTo>
                                        <a:pt x="268" y="154"/>
                                      </a:lnTo>
                                      <a:lnTo>
                                        <a:pt x="268" y="177"/>
                                      </a:lnTo>
                                      <a:lnTo>
                                        <a:pt x="264" y="185"/>
                                      </a:lnTo>
                                      <a:lnTo>
                                        <a:pt x="264" y="189"/>
                                      </a:lnTo>
                                      <a:lnTo>
                                        <a:pt x="260" y="193"/>
                                      </a:lnTo>
                                      <a:lnTo>
                                        <a:pt x="260" y="201"/>
                                      </a:lnTo>
                                      <a:lnTo>
                                        <a:pt x="260" y="197"/>
                                      </a:lnTo>
                                      <a:lnTo>
                                        <a:pt x="256" y="205"/>
                                      </a:lnTo>
                                      <a:lnTo>
                                        <a:pt x="252" y="209"/>
                                      </a:lnTo>
                                      <a:lnTo>
                                        <a:pt x="248" y="217"/>
                                      </a:lnTo>
                                      <a:lnTo>
                                        <a:pt x="236" y="229"/>
                                      </a:lnTo>
                                      <a:lnTo>
                                        <a:pt x="232" y="236"/>
                                      </a:lnTo>
                                      <a:lnTo>
                                        <a:pt x="229" y="240"/>
                                      </a:lnTo>
                                      <a:lnTo>
                                        <a:pt x="221" y="244"/>
                                      </a:lnTo>
                                      <a:lnTo>
                                        <a:pt x="221" y="248"/>
                                      </a:lnTo>
                                      <a:lnTo>
                                        <a:pt x="213" y="248"/>
                                      </a:lnTo>
                                      <a:lnTo>
                                        <a:pt x="201" y="256"/>
                                      </a:lnTo>
                                      <a:lnTo>
                                        <a:pt x="185" y="260"/>
                                      </a:lnTo>
                                      <a:lnTo>
                                        <a:pt x="177" y="264"/>
                                      </a:lnTo>
                                      <a:lnTo>
                                        <a:pt x="154" y="264"/>
                                      </a:lnTo>
                                      <a:lnTo>
                                        <a:pt x="142" y="276"/>
                                      </a:lnTo>
                                      <a:lnTo>
                                        <a:pt x="169" y="272"/>
                                      </a:lnTo>
                                      <a:lnTo>
                                        <a:pt x="154" y="264"/>
                                      </a:lnTo>
                                      <a:lnTo>
                                        <a:pt x="134" y="264"/>
                                      </a:lnTo>
                                      <a:lnTo>
                                        <a:pt x="126" y="260"/>
                                      </a:lnTo>
                                      <a:lnTo>
                                        <a:pt x="122" y="260"/>
                                      </a:lnTo>
                                      <a:lnTo>
                                        <a:pt x="118" y="256"/>
                                      </a:lnTo>
                                      <a:lnTo>
                                        <a:pt x="110" y="256"/>
                                      </a:lnTo>
                                      <a:lnTo>
                                        <a:pt x="114" y="256"/>
                                      </a:lnTo>
                                      <a:lnTo>
                                        <a:pt x="95" y="248"/>
                                      </a:lnTo>
                                      <a:lnTo>
                                        <a:pt x="91" y="248"/>
                                      </a:lnTo>
                                      <a:lnTo>
                                        <a:pt x="95" y="248"/>
                                      </a:lnTo>
                                      <a:lnTo>
                                        <a:pt x="83" y="236"/>
                                      </a:lnTo>
                                      <a:lnTo>
                                        <a:pt x="75" y="236"/>
                                      </a:lnTo>
                                      <a:lnTo>
                                        <a:pt x="75" y="229"/>
                                      </a:lnTo>
                                      <a:lnTo>
                                        <a:pt x="63" y="217"/>
                                      </a:lnTo>
                                      <a:lnTo>
                                        <a:pt x="63" y="221"/>
                                      </a:lnTo>
                                      <a:lnTo>
                                        <a:pt x="63" y="217"/>
                                      </a:lnTo>
                                      <a:lnTo>
                                        <a:pt x="55" y="197"/>
                                      </a:lnTo>
                                      <a:lnTo>
                                        <a:pt x="55" y="201"/>
                                      </a:lnTo>
                                      <a:lnTo>
                                        <a:pt x="55" y="193"/>
                                      </a:lnTo>
                                      <a:lnTo>
                                        <a:pt x="51" y="189"/>
                                      </a:lnTo>
                                      <a:lnTo>
                                        <a:pt x="51" y="185"/>
                                      </a:lnTo>
                                      <a:lnTo>
                                        <a:pt x="47" y="177"/>
                                      </a:lnTo>
                                      <a:lnTo>
                                        <a:pt x="47" y="158"/>
                                      </a:lnTo>
                                      <a:lnTo>
                                        <a:pt x="0"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07" name="Rectangle 163"/>
                              <wps:cNvSpPr>
                                <a:spLocks noChangeArrowheads="1"/>
                              </wps:cNvSpPr>
                              <wps:spPr bwMode="auto">
                                <a:xfrm>
                                  <a:off x="2539365" y="1969135"/>
                                  <a:ext cx="594995"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508" name="Line 164"/>
                              <wps:cNvCnPr/>
                              <wps:spPr bwMode="auto">
                                <a:xfrm flipV="1">
                                  <a:off x="2539365" y="1969135"/>
                                  <a:ext cx="80010" cy="8001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09" name="Line 165"/>
                              <wps:cNvCnPr/>
                              <wps:spPr bwMode="auto">
                                <a:xfrm flipV="1">
                                  <a:off x="2551430" y="1969135"/>
                                  <a:ext cx="147955" cy="1473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10" name="Line 166"/>
                              <wps:cNvCnPr/>
                              <wps:spPr bwMode="auto">
                                <a:xfrm flipV="1">
                                  <a:off x="2631440" y="1969135"/>
                                  <a:ext cx="147955" cy="1473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11" name="Line 167"/>
                              <wps:cNvCnPr/>
                              <wps:spPr bwMode="auto">
                                <a:xfrm flipV="1">
                                  <a:off x="2709545" y="1969135"/>
                                  <a:ext cx="147320" cy="1473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12" name="Line 168"/>
                              <wps:cNvCnPr/>
                              <wps:spPr bwMode="auto">
                                <a:xfrm flipV="1">
                                  <a:off x="2789555" y="1969135"/>
                                  <a:ext cx="147320" cy="1473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13" name="Line 169"/>
                              <wps:cNvCnPr/>
                              <wps:spPr bwMode="auto">
                                <a:xfrm flipV="1">
                                  <a:off x="2869565" y="1969135"/>
                                  <a:ext cx="147320" cy="1473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14" name="Line 170"/>
                              <wps:cNvCnPr/>
                              <wps:spPr bwMode="auto">
                                <a:xfrm flipV="1">
                                  <a:off x="2949575" y="1969135"/>
                                  <a:ext cx="147320" cy="14732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15" name="Line 171"/>
                              <wps:cNvCnPr/>
                              <wps:spPr bwMode="auto">
                                <a:xfrm flipV="1">
                                  <a:off x="3029585" y="2013585"/>
                                  <a:ext cx="102235" cy="1028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16" name="Line 172"/>
                              <wps:cNvCnPr/>
                              <wps:spPr bwMode="auto">
                                <a:xfrm flipV="1">
                                  <a:off x="3109595" y="2094230"/>
                                  <a:ext cx="22225" cy="2222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17" name="Freeform 173"/>
                              <wps:cNvSpPr>
                                <a:spLocks/>
                              </wps:cNvSpPr>
                              <wps:spPr bwMode="auto">
                                <a:xfrm>
                                  <a:off x="2819400" y="1836420"/>
                                  <a:ext cx="29845" cy="147320"/>
                                </a:xfrm>
                                <a:custGeom>
                                  <a:avLst/>
                                  <a:gdLst>
                                    <a:gd name="T0" fmla="*/ 47 w 47"/>
                                    <a:gd name="T1" fmla="*/ 23 h 232"/>
                                    <a:gd name="T2" fmla="*/ 47 w 47"/>
                                    <a:gd name="T3" fmla="*/ 15 h 232"/>
                                    <a:gd name="T4" fmla="*/ 39 w 47"/>
                                    <a:gd name="T5" fmla="*/ 8 h 232"/>
                                    <a:gd name="T6" fmla="*/ 31 w 47"/>
                                    <a:gd name="T7" fmla="*/ 0 h 232"/>
                                    <a:gd name="T8" fmla="*/ 16 w 47"/>
                                    <a:gd name="T9" fmla="*/ 0 h 232"/>
                                    <a:gd name="T10" fmla="*/ 8 w 47"/>
                                    <a:gd name="T11" fmla="*/ 8 h 232"/>
                                    <a:gd name="T12" fmla="*/ 0 w 47"/>
                                    <a:gd name="T13" fmla="*/ 15 h 232"/>
                                    <a:gd name="T14" fmla="*/ 0 w 47"/>
                                    <a:gd name="T15" fmla="*/ 216 h 232"/>
                                    <a:gd name="T16" fmla="*/ 8 w 47"/>
                                    <a:gd name="T17" fmla="*/ 224 h 232"/>
                                    <a:gd name="T18" fmla="*/ 16 w 47"/>
                                    <a:gd name="T19" fmla="*/ 232 h 232"/>
                                    <a:gd name="T20" fmla="*/ 31 w 47"/>
                                    <a:gd name="T21" fmla="*/ 232 h 232"/>
                                    <a:gd name="T22" fmla="*/ 39 w 47"/>
                                    <a:gd name="T23" fmla="*/ 224 h 232"/>
                                    <a:gd name="T24" fmla="*/ 47 w 47"/>
                                    <a:gd name="T25" fmla="*/ 216 h 232"/>
                                    <a:gd name="T26" fmla="*/ 47 w 47"/>
                                    <a:gd name="T27" fmla="*/ 209 h 232"/>
                                    <a:gd name="T28" fmla="*/ 47 w 47"/>
                                    <a:gd name="T29" fmla="*/ 23 h 2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7" h="232">
                                      <a:moveTo>
                                        <a:pt x="47" y="23"/>
                                      </a:moveTo>
                                      <a:lnTo>
                                        <a:pt x="47" y="15"/>
                                      </a:lnTo>
                                      <a:lnTo>
                                        <a:pt x="39" y="8"/>
                                      </a:lnTo>
                                      <a:lnTo>
                                        <a:pt x="31" y="0"/>
                                      </a:lnTo>
                                      <a:lnTo>
                                        <a:pt x="16" y="0"/>
                                      </a:lnTo>
                                      <a:lnTo>
                                        <a:pt x="8" y="8"/>
                                      </a:lnTo>
                                      <a:lnTo>
                                        <a:pt x="0" y="15"/>
                                      </a:lnTo>
                                      <a:lnTo>
                                        <a:pt x="0" y="216"/>
                                      </a:lnTo>
                                      <a:lnTo>
                                        <a:pt x="8" y="224"/>
                                      </a:lnTo>
                                      <a:lnTo>
                                        <a:pt x="16" y="232"/>
                                      </a:lnTo>
                                      <a:lnTo>
                                        <a:pt x="31" y="232"/>
                                      </a:lnTo>
                                      <a:lnTo>
                                        <a:pt x="39" y="224"/>
                                      </a:lnTo>
                                      <a:lnTo>
                                        <a:pt x="47" y="216"/>
                                      </a:lnTo>
                                      <a:lnTo>
                                        <a:pt x="47" y="209"/>
                                      </a:lnTo>
                                      <a:lnTo>
                                        <a:pt x="47" y="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18" name="Freeform 174"/>
                              <wps:cNvSpPr>
                                <a:spLocks/>
                              </wps:cNvSpPr>
                              <wps:spPr bwMode="auto">
                                <a:xfrm>
                                  <a:off x="2524125" y="1953895"/>
                                  <a:ext cx="622935" cy="29845"/>
                                </a:xfrm>
                                <a:custGeom>
                                  <a:avLst/>
                                  <a:gdLst>
                                    <a:gd name="T0" fmla="*/ 24 w 981"/>
                                    <a:gd name="T1" fmla="*/ 0 h 47"/>
                                    <a:gd name="T2" fmla="*/ 16 w 981"/>
                                    <a:gd name="T3" fmla="*/ 0 h 47"/>
                                    <a:gd name="T4" fmla="*/ 8 w 981"/>
                                    <a:gd name="T5" fmla="*/ 8 h 47"/>
                                    <a:gd name="T6" fmla="*/ 0 w 981"/>
                                    <a:gd name="T7" fmla="*/ 16 h 47"/>
                                    <a:gd name="T8" fmla="*/ 0 w 981"/>
                                    <a:gd name="T9" fmla="*/ 31 h 47"/>
                                    <a:gd name="T10" fmla="*/ 8 w 981"/>
                                    <a:gd name="T11" fmla="*/ 39 h 47"/>
                                    <a:gd name="T12" fmla="*/ 16 w 981"/>
                                    <a:gd name="T13" fmla="*/ 47 h 47"/>
                                    <a:gd name="T14" fmla="*/ 965 w 981"/>
                                    <a:gd name="T15" fmla="*/ 47 h 47"/>
                                    <a:gd name="T16" fmla="*/ 973 w 981"/>
                                    <a:gd name="T17" fmla="*/ 39 h 47"/>
                                    <a:gd name="T18" fmla="*/ 981 w 981"/>
                                    <a:gd name="T19" fmla="*/ 31 h 47"/>
                                    <a:gd name="T20" fmla="*/ 981 w 981"/>
                                    <a:gd name="T21" fmla="*/ 16 h 47"/>
                                    <a:gd name="T22" fmla="*/ 973 w 981"/>
                                    <a:gd name="T23" fmla="*/ 8 h 47"/>
                                    <a:gd name="T24" fmla="*/ 965 w 981"/>
                                    <a:gd name="T25" fmla="*/ 0 h 47"/>
                                    <a:gd name="T26" fmla="*/ 957 w 981"/>
                                    <a:gd name="T27" fmla="*/ 0 h 47"/>
                                    <a:gd name="T28" fmla="*/ 24 w 981"/>
                                    <a:gd name="T29" fmla="*/ 0 h 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981" h="47">
                                      <a:moveTo>
                                        <a:pt x="24" y="0"/>
                                      </a:moveTo>
                                      <a:lnTo>
                                        <a:pt x="16" y="0"/>
                                      </a:lnTo>
                                      <a:lnTo>
                                        <a:pt x="8" y="8"/>
                                      </a:lnTo>
                                      <a:lnTo>
                                        <a:pt x="0" y="16"/>
                                      </a:lnTo>
                                      <a:lnTo>
                                        <a:pt x="0" y="31"/>
                                      </a:lnTo>
                                      <a:lnTo>
                                        <a:pt x="8" y="39"/>
                                      </a:lnTo>
                                      <a:lnTo>
                                        <a:pt x="16" y="47"/>
                                      </a:lnTo>
                                      <a:lnTo>
                                        <a:pt x="965" y="47"/>
                                      </a:lnTo>
                                      <a:lnTo>
                                        <a:pt x="973" y="39"/>
                                      </a:lnTo>
                                      <a:lnTo>
                                        <a:pt x="981" y="31"/>
                                      </a:lnTo>
                                      <a:lnTo>
                                        <a:pt x="981" y="16"/>
                                      </a:lnTo>
                                      <a:lnTo>
                                        <a:pt x="973" y="8"/>
                                      </a:lnTo>
                                      <a:lnTo>
                                        <a:pt x="965" y="0"/>
                                      </a:lnTo>
                                      <a:lnTo>
                                        <a:pt x="957" y="0"/>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19" name="Arc 175"/>
                              <wps:cNvSpPr>
                                <a:spLocks/>
                              </wps:cNvSpPr>
                              <wps:spPr bwMode="auto">
                                <a:xfrm>
                                  <a:off x="2613660" y="1568450"/>
                                  <a:ext cx="415925" cy="220345"/>
                                </a:xfrm>
                                <a:custGeom>
                                  <a:avLst/>
                                  <a:gdLst>
                                    <a:gd name="G0" fmla="+- 19276 0 0"/>
                                    <a:gd name="G1" fmla="+- 21600 0 0"/>
                                    <a:gd name="G2" fmla="+- 21600 0 0"/>
                                    <a:gd name="T0" fmla="*/ 0 w 40838"/>
                                    <a:gd name="T1" fmla="*/ 11853 h 21600"/>
                                    <a:gd name="T2" fmla="*/ 40838 w 40838"/>
                                    <a:gd name="T3" fmla="*/ 20326 h 21600"/>
                                    <a:gd name="T4" fmla="*/ 19276 w 40838"/>
                                    <a:gd name="T5" fmla="*/ 21600 h 21600"/>
                                  </a:gdLst>
                                  <a:ahLst/>
                                  <a:cxnLst>
                                    <a:cxn ang="0">
                                      <a:pos x="T0" y="T1"/>
                                    </a:cxn>
                                    <a:cxn ang="0">
                                      <a:pos x="T2" y="T3"/>
                                    </a:cxn>
                                    <a:cxn ang="0">
                                      <a:pos x="T4" y="T5"/>
                                    </a:cxn>
                                  </a:cxnLst>
                                  <a:rect l="0" t="0" r="r" b="b"/>
                                  <a:pathLst>
                                    <a:path w="40838" h="21600" fill="none" extrusionOk="0">
                                      <a:moveTo>
                                        <a:pt x="0" y="11853"/>
                                      </a:moveTo>
                                      <a:cubicBezTo>
                                        <a:pt x="3676" y="4583"/>
                                        <a:pt x="11129" y="-1"/>
                                        <a:pt x="19276" y="0"/>
                                      </a:cubicBezTo>
                                      <a:cubicBezTo>
                                        <a:pt x="30710" y="0"/>
                                        <a:pt x="40163" y="8911"/>
                                        <a:pt x="40838" y="20325"/>
                                      </a:cubicBezTo>
                                    </a:path>
                                    <a:path w="40838" h="21600" stroke="0" extrusionOk="0">
                                      <a:moveTo>
                                        <a:pt x="0" y="11853"/>
                                      </a:moveTo>
                                      <a:cubicBezTo>
                                        <a:pt x="3676" y="4583"/>
                                        <a:pt x="11129" y="-1"/>
                                        <a:pt x="19276" y="0"/>
                                      </a:cubicBezTo>
                                      <a:cubicBezTo>
                                        <a:pt x="30710" y="0"/>
                                        <a:pt x="40163" y="8911"/>
                                        <a:pt x="40838" y="20325"/>
                                      </a:cubicBezTo>
                                      <a:lnTo>
                                        <a:pt x="19276" y="21600"/>
                                      </a:lnTo>
                                      <a:close/>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20" name="Freeform 176"/>
                              <wps:cNvSpPr>
                                <a:spLocks/>
                              </wps:cNvSpPr>
                              <wps:spPr bwMode="auto">
                                <a:xfrm>
                                  <a:off x="2614295" y="1636395"/>
                                  <a:ext cx="45085" cy="52070"/>
                                </a:xfrm>
                                <a:custGeom>
                                  <a:avLst/>
                                  <a:gdLst>
                                    <a:gd name="T0" fmla="*/ 71 w 71"/>
                                    <a:gd name="T1" fmla="*/ 35 h 82"/>
                                    <a:gd name="T2" fmla="*/ 0 w 71"/>
                                    <a:gd name="T3" fmla="*/ 82 h 82"/>
                                    <a:gd name="T4" fmla="*/ 8 w 71"/>
                                    <a:gd name="T5" fmla="*/ 0 h 82"/>
                                    <a:gd name="T6" fmla="*/ 20 w 71"/>
                                    <a:gd name="T7" fmla="*/ 51 h 82"/>
                                    <a:gd name="T8" fmla="*/ 71 w 71"/>
                                    <a:gd name="T9" fmla="*/ 35 h 82"/>
                                  </a:gdLst>
                                  <a:ahLst/>
                                  <a:cxnLst>
                                    <a:cxn ang="0">
                                      <a:pos x="T0" y="T1"/>
                                    </a:cxn>
                                    <a:cxn ang="0">
                                      <a:pos x="T2" y="T3"/>
                                    </a:cxn>
                                    <a:cxn ang="0">
                                      <a:pos x="T4" y="T5"/>
                                    </a:cxn>
                                    <a:cxn ang="0">
                                      <a:pos x="T6" y="T7"/>
                                    </a:cxn>
                                    <a:cxn ang="0">
                                      <a:pos x="T8" y="T9"/>
                                    </a:cxn>
                                  </a:cxnLst>
                                  <a:rect l="0" t="0" r="r" b="b"/>
                                  <a:pathLst>
                                    <a:path w="71" h="82">
                                      <a:moveTo>
                                        <a:pt x="71" y="35"/>
                                      </a:moveTo>
                                      <a:lnTo>
                                        <a:pt x="0" y="82"/>
                                      </a:lnTo>
                                      <a:lnTo>
                                        <a:pt x="8" y="0"/>
                                      </a:lnTo>
                                      <a:lnTo>
                                        <a:pt x="20" y="51"/>
                                      </a:lnTo>
                                      <a:lnTo>
                                        <a:pt x="71" y="35"/>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521" name="Rectangle 177"/>
                              <wps:cNvSpPr>
                                <a:spLocks noChangeArrowheads="1"/>
                              </wps:cNvSpPr>
                              <wps:spPr bwMode="auto">
                                <a:xfrm>
                                  <a:off x="2659380" y="1390650"/>
                                  <a:ext cx="39560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proofErr w:type="spellStart"/>
                                    <w:r>
                                      <w:rPr>
                                        <w:rFonts w:ascii="ISOCPEUR" w:hAnsi="ISOCPEUR" w:cs="ISOCPEUR"/>
                                        <w:color w:val="000000"/>
                                        <w:lang w:val="en-US"/>
                                      </w:rPr>
                                      <w:t>Moteur</w:t>
                                    </w:r>
                                    <w:proofErr w:type="spellEnd"/>
                                  </w:p>
                                </w:txbxContent>
                              </wps:txbx>
                              <wps:bodyPr rot="0" vert="horz" wrap="none" lIns="0" tIns="0" rIns="0" bIns="0" anchor="t" anchorCtr="0" upright="1">
                                <a:spAutoFit/>
                              </wps:bodyPr>
                            </wps:wsp>
                            <wps:wsp>
                              <wps:cNvPr id="23522" name="Line 178"/>
                              <wps:cNvCnPr/>
                              <wps:spPr bwMode="auto">
                                <a:xfrm flipV="1">
                                  <a:off x="317500" y="2366645"/>
                                  <a:ext cx="635" cy="9455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23" name="Freeform 179"/>
                              <wps:cNvSpPr>
                                <a:spLocks/>
                              </wps:cNvSpPr>
                              <wps:spPr bwMode="auto">
                                <a:xfrm>
                                  <a:off x="292735" y="2366645"/>
                                  <a:ext cx="47625" cy="47625"/>
                                </a:xfrm>
                                <a:custGeom>
                                  <a:avLst/>
                                  <a:gdLst>
                                    <a:gd name="T0" fmla="*/ 0 w 75"/>
                                    <a:gd name="T1" fmla="*/ 75 h 75"/>
                                    <a:gd name="T2" fmla="*/ 39 w 75"/>
                                    <a:gd name="T3" fmla="*/ 0 h 75"/>
                                    <a:gd name="T4" fmla="*/ 75 w 75"/>
                                    <a:gd name="T5" fmla="*/ 75 h 75"/>
                                    <a:gd name="T6" fmla="*/ 39 w 75"/>
                                    <a:gd name="T7" fmla="*/ 39 h 75"/>
                                    <a:gd name="T8" fmla="*/ 0 w 75"/>
                                    <a:gd name="T9" fmla="*/ 75 h 75"/>
                                  </a:gdLst>
                                  <a:ahLst/>
                                  <a:cxnLst>
                                    <a:cxn ang="0">
                                      <a:pos x="T0" y="T1"/>
                                    </a:cxn>
                                    <a:cxn ang="0">
                                      <a:pos x="T2" y="T3"/>
                                    </a:cxn>
                                    <a:cxn ang="0">
                                      <a:pos x="T4" y="T5"/>
                                    </a:cxn>
                                    <a:cxn ang="0">
                                      <a:pos x="T6" y="T7"/>
                                    </a:cxn>
                                    <a:cxn ang="0">
                                      <a:pos x="T8" y="T9"/>
                                    </a:cxn>
                                  </a:cxnLst>
                                  <a:rect l="0" t="0" r="r" b="b"/>
                                  <a:pathLst>
                                    <a:path w="75" h="75">
                                      <a:moveTo>
                                        <a:pt x="0" y="75"/>
                                      </a:moveTo>
                                      <a:lnTo>
                                        <a:pt x="39" y="0"/>
                                      </a:lnTo>
                                      <a:lnTo>
                                        <a:pt x="75" y="75"/>
                                      </a:lnTo>
                                      <a:lnTo>
                                        <a:pt x="39" y="39"/>
                                      </a:lnTo>
                                      <a:lnTo>
                                        <a:pt x="0" y="75"/>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524" name="Line 180"/>
                              <wps:cNvCnPr/>
                              <wps:spPr bwMode="auto">
                                <a:xfrm>
                                  <a:off x="317500" y="2839720"/>
                                  <a:ext cx="251206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3525" name="Freeform 181"/>
                              <wps:cNvSpPr>
                                <a:spLocks/>
                              </wps:cNvSpPr>
                              <wps:spPr bwMode="auto">
                                <a:xfrm>
                                  <a:off x="2781935" y="2816860"/>
                                  <a:ext cx="47625" cy="47625"/>
                                </a:xfrm>
                                <a:custGeom>
                                  <a:avLst/>
                                  <a:gdLst>
                                    <a:gd name="T0" fmla="*/ 0 w 75"/>
                                    <a:gd name="T1" fmla="*/ 0 h 75"/>
                                    <a:gd name="T2" fmla="*/ 75 w 75"/>
                                    <a:gd name="T3" fmla="*/ 36 h 75"/>
                                    <a:gd name="T4" fmla="*/ 0 w 75"/>
                                    <a:gd name="T5" fmla="*/ 75 h 75"/>
                                    <a:gd name="T6" fmla="*/ 35 w 75"/>
                                    <a:gd name="T7" fmla="*/ 36 h 75"/>
                                    <a:gd name="T8" fmla="*/ 0 w 75"/>
                                    <a:gd name="T9" fmla="*/ 0 h 75"/>
                                  </a:gdLst>
                                  <a:ahLst/>
                                  <a:cxnLst>
                                    <a:cxn ang="0">
                                      <a:pos x="T0" y="T1"/>
                                    </a:cxn>
                                    <a:cxn ang="0">
                                      <a:pos x="T2" y="T3"/>
                                    </a:cxn>
                                    <a:cxn ang="0">
                                      <a:pos x="T4" y="T5"/>
                                    </a:cxn>
                                    <a:cxn ang="0">
                                      <a:pos x="T6" y="T7"/>
                                    </a:cxn>
                                    <a:cxn ang="0">
                                      <a:pos x="T8" y="T9"/>
                                    </a:cxn>
                                  </a:cxnLst>
                                  <a:rect l="0" t="0" r="r" b="b"/>
                                  <a:pathLst>
                                    <a:path w="75" h="75">
                                      <a:moveTo>
                                        <a:pt x="0" y="0"/>
                                      </a:moveTo>
                                      <a:lnTo>
                                        <a:pt x="75" y="36"/>
                                      </a:lnTo>
                                      <a:lnTo>
                                        <a:pt x="0" y="75"/>
                                      </a:lnTo>
                                      <a:lnTo>
                                        <a:pt x="35" y="36"/>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526" name="Freeform 182"/>
                              <wps:cNvSpPr>
                                <a:spLocks/>
                              </wps:cNvSpPr>
                              <wps:spPr bwMode="auto">
                                <a:xfrm>
                                  <a:off x="310515" y="2476500"/>
                                  <a:ext cx="457200" cy="365125"/>
                                </a:xfrm>
                                <a:custGeom>
                                  <a:avLst/>
                                  <a:gdLst>
                                    <a:gd name="T0" fmla="*/ 47 w 720"/>
                                    <a:gd name="T1" fmla="*/ 505 h 575"/>
                                    <a:gd name="T2" fmla="*/ 130 w 720"/>
                                    <a:gd name="T3" fmla="*/ 300 h 575"/>
                                    <a:gd name="T4" fmla="*/ 196 w 720"/>
                                    <a:gd name="T5" fmla="*/ 174 h 575"/>
                                    <a:gd name="T6" fmla="*/ 220 w 720"/>
                                    <a:gd name="T7" fmla="*/ 138 h 575"/>
                                    <a:gd name="T8" fmla="*/ 244 w 720"/>
                                    <a:gd name="T9" fmla="*/ 111 h 575"/>
                                    <a:gd name="T10" fmla="*/ 263 w 720"/>
                                    <a:gd name="T11" fmla="*/ 83 h 575"/>
                                    <a:gd name="T12" fmla="*/ 287 w 720"/>
                                    <a:gd name="T13" fmla="*/ 63 h 575"/>
                                    <a:gd name="T14" fmla="*/ 323 w 720"/>
                                    <a:gd name="T15" fmla="*/ 40 h 575"/>
                                    <a:gd name="T16" fmla="*/ 358 w 720"/>
                                    <a:gd name="T17" fmla="*/ 24 h 575"/>
                                    <a:gd name="T18" fmla="*/ 417 w 720"/>
                                    <a:gd name="T19" fmla="*/ 32 h 575"/>
                                    <a:gd name="T20" fmla="*/ 445 w 720"/>
                                    <a:gd name="T21" fmla="*/ 44 h 575"/>
                                    <a:gd name="T22" fmla="*/ 468 w 720"/>
                                    <a:gd name="T23" fmla="*/ 63 h 575"/>
                                    <a:gd name="T24" fmla="*/ 488 w 720"/>
                                    <a:gd name="T25" fmla="*/ 83 h 575"/>
                                    <a:gd name="T26" fmla="*/ 512 w 720"/>
                                    <a:gd name="T27" fmla="*/ 111 h 575"/>
                                    <a:gd name="T28" fmla="*/ 531 w 720"/>
                                    <a:gd name="T29" fmla="*/ 138 h 575"/>
                                    <a:gd name="T30" fmla="*/ 559 w 720"/>
                                    <a:gd name="T31" fmla="*/ 189 h 575"/>
                                    <a:gd name="T32" fmla="*/ 579 w 720"/>
                                    <a:gd name="T33" fmla="*/ 229 h 575"/>
                                    <a:gd name="T34" fmla="*/ 610 w 720"/>
                                    <a:gd name="T35" fmla="*/ 300 h 575"/>
                                    <a:gd name="T36" fmla="*/ 630 w 720"/>
                                    <a:gd name="T37" fmla="*/ 355 h 575"/>
                                    <a:gd name="T38" fmla="*/ 650 w 720"/>
                                    <a:gd name="T39" fmla="*/ 410 h 575"/>
                                    <a:gd name="T40" fmla="*/ 677 w 720"/>
                                    <a:gd name="T41" fmla="*/ 505 h 575"/>
                                    <a:gd name="T42" fmla="*/ 697 w 720"/>
                                    <a:gd name="T43" fmla="*/ 575 h 575"/>
                                    <a:gd name="T44" fmla="*/ 709 w 720"/>
                                    <a:gd name="T45" fmla="*/ 532 h 575"/>
                                    <a:gd name="T46" fmla="*/ 689 w 720"/>
                                    <a:gd name="T47" fmla="*/ 465 h 575"/>
                                    <a:gd name="T48" fmla="*/ 661 w 720"/>
                                    <a:gd name="T49" fmla="*/ 375 h 575"/>
                                    <a:gd name="T50" fmla="*/ 642 w 720"/>
                                    <a:gd name="T51" fmla="*/ 319 h 575"/>
                                    <a:gd name="T52" fmla="*/ 610 w 720"/>
                                    <a:gd name="T53" fmla="*/ 245 h 575"/>
                                    <a:gd name="T54" fmla="*/ 590 w 720"/>
                                    <a:gd name="T55" fmla="*/ 201 h 575"/>
                                    <a:gd name="T56" fmla="*/ 571 w 720"/>
                                    <a:gd name="T57" fmla="*/ 162 h 575"/>
                                    <a:gd name="T58" fmla="*/ 547 w 720"/>
                                    <a:gd name="T59" fmla="*/ 122 h 575"/>
                                    <a:gd name="T60" fmla="*/ 527 w 720"/>
                                    <a:gd name="T61" fmla="*/ 95 h 575"/>
                                    <a:gd name="T62" fmla="*/ 504 w 720"/>
                                    <a:gd name="T63" fmla="*/ 67 h 575"/>
                                    <a:gd name="T64" fmla="*/ 484 w 720"/>
                                    <a:gd name="T65" fmla="*/ 48 h 575"/>
                                    <a:gd name="T66" fmla="*/ 460 w 720"/>
                                    <a:gd name="T67" fmla="*/ 28 h 575"/>
                                    <a:gd name="T68" fmla="*/ 425 w 720"/>
                                    <a:gd name="T69" fmla="*/ 8 h 575"/>
                                    <a:gd name="T70" fmla="*/ 401 w 720"/>
                                    <a:gd name="T71" fmla="*/ 0 h 575"/>
                                    <a:gd name="T72" fmla="*/ 358 w 720"/>
                                    <a:gd name="T73" fmla="*/ 0 h 575"/>
                                    <a:gd name="T74" fmla="*/ 307 w 720"/>
                                    <a:gd name="T75" fmla="*/ 16 h 575"/>
                                    <a:gd name="T76" fmla="*/ 271 w 720"/>
                                    <a:gd name="T77" fmla="*/ 48 h 575"/>
                                    <a:gd name="T78" fmla="*/ 248 w 720"/>
                                    <a:gd name="T79" fmla="*/ 67 h 575"/>
                                    <a:gd name="T80" fmla="*/ 228 w 720"/>
                                    <a:gd name="T81" fmla="*/ 95 h 575"/>
                                    <a:gd name="T82" fmla="*/ 204 w 720"/>
                                    <a:gd name="T83" fmla="*/ 122 h 575"/>
                                    <a:gd name="T84" fmla="*/ 181 w 720"/>
                                    <a:gd name="T85" fmla="*/ 158 h 575"/>
                                    <a:gd name="T86" fmla="*/ 106 w 720"/>
                                    <a:gd name="T87" fmla="*/ 292 h 575"/>
                                    <a:gd name="T88" fmla="*/ 23 w 720"/>
                                    <a:gd name="T89" fmla="*/ 497 h 575"/>
                                    <a:gd name="T90" fmla="*/ 23 w 720"/>
                                    <a:gd name="T91" fmla="*/ 575 h 5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720" h="575">
                                      <a:moveTo>
                                        <a:pt x="23" y="575"/>
                                      </a:moveTo>
                                      <a:lnTo>
                                        <a:pt x="47" y="505"/>
                                      </a:lnTo>
                                      <a:lnTo>
                                        <a:pt x="82" y="410"/>
                                      </a:lnTo>
                                      <a:lnTo>
                                        <a:pt x="130" y="300"/>
                                      </a:lnTo>
                                      <a:lnTo>
                                        <a:pt x="165" y="229"/>
                                      </a:lnTo>
                                      <a:lnTo>
                                        <a:pt x="196" y="174"/>
                                      </a:lnTo>
                                      <a:lnTo>
                                        <a:pt x="208" y="158"/>
                                      </a:lnTo>
                                      <a:lnTo>
                                        <a:pt x="220" y="138"/>
                                      </a:lnTo>
                                      <a:lnTo>
                                        <a:pt x="232" y="122"/>
                                      </a:lnTo>
                                      <a:lnTo>
                                        <a:pt x="244" y="111"/>
                                      </a:lnTo>
                                      <a:lnTo>
                                        <a:pt x="256" y="95"/>
                                      </a:lnTo>
                                      <a:lnTo>
                                        <a:pt x="263" y="83"/>
                                      </a:lnTo>
                                      <a:lnTo>
                                        <a:pt x="275" y="71"/>
                                      </a:lnTo>
                                      <a:lnTo>
                                        <a:pt x="287" y="63"/>
                                      </a:lnTo>
                                      <a:lnTo>
                                        <a:pt x="299" y="51"/>
                                      </a:lnTo>
                                      <a:lnTo>
                                        <a:pt x="323" y="40"/>
                                      </a:lnTo>
                                      <a:lnTo>
                                        <a:pt x="327" y="36"/>
                                      </a:lnTo>
                                      <a:lnTo>
                                        <a:pt x="358" y="24"/>
                                      </a:lnTo>
                                      <a:lnTo>
                                        <a:pt x="401" y="24"/>
                                      </a:lnTo>
                                      <a:lnTo>
                                        <a:pt x="417" y="32"/>
                                      </a:lnTo>
                                      <a:lnTo>
                                        <a:pt x="437" y="40"/>
                                      </a:lnTo>
                                      <a:lnTo>
                                        <a:pt x="445" y="44"/>
                                      </a:lnTo>
                                      <a:lnTo>
                                        <a:pt x="457" y="51"/>
                                      </a:lnTo>
                                      <a:lnTo>
                                        <a:pt x="468" y="63"/>
                                      </a:lnTo>
                                      <a:lnTo>
                                        <a:pt x="480" y="71"/>
                                      </a:lnTo>
                                      <a:lnTo>
                                        <a:pt x="488" y="83"/>
                                      </a:lnTo>
                                      <a:lnTo>
                                        <a:pt x="500" y="95"/>
                                      </a:lnTo>
                                      <a:lnTo>
                                        <a:pt x="512" y="111"/>
                                      </a:lnTo>
                                      <a:lnTo>
                                        <a:pt x="520" y="122"/>
                                      </a:lnTo>
                                      <a:lnTo>
                                        <a:pt x="531" y="138"/>
                                      </a:lnTo>
                                      <a:lnTo>
                                        <a:pt x="547" y="170"/>
                                      </a:lnTo>
                                      <a:lnTo>
                                        <a:pt x="559" y="189"/>
                                      </a:lnTo>
                                      <a:lnTo>
                                        <a:pt x="567" y="209"/>
                                      </a:lnTo>
                                      <a:lnTo>
                                        <a:pt x="579" y="229"/>
                                      </a:lnTo>
                                      <a:lnTo>
                                        <a:pt x="587" y="252"/>
                                      </a:lnTo>
                                      <a:lnTo>
                                        <a:pt x="610" y="300"/>
                                      </a:lnTo>
                                      <a:lnTo>
                                        <a:pt x="618" y="327"/>
                                      </a:lnTo>
                                      <a:lnTo>
                                        <a:pt x="630" y="355"/>
                                      </a:lnTo>
                                      <a:lnTo>
                                        <a:pt x="638" y="382"/>
                                      </a:lnTo>
                                      <a:lnTo>
                                        <a:pt x="650" y="410"/>
                                      </a:lnTo>
                                      <a:lnTo>
                                        <a:pt x="665" y="473"/>
                                      </a:lnTo>
                                      <a:lnTo>
                                        <a:pt x="677" y="505"/>
                                      </a:lnTo>
                                      <a:lnTo>
                                        <a:pt x="685" y="540"/>
                                      </a:lnTo>
                                      <a:lnTo>
                                        <a:pt x="697" y="575"/>
                                      </a:lnTo>
                                      <a:lnTo>
                                        <a:pt x="720" y="568"/>
                                      </a:lnTo>
                                      <a:lnTo>
                                        <a:pt x="709" y="532"/>
                                      </a:lnTo>
                                      <a:lnTo>
                                        <a:pt x="701" y="497"/>
                                      </a:lnTo>
                                      <a:lnTo>
                                        <a:pt x="689" y="465"/>
                                      </a:lnTo>
                                      <a:lnTo>
                                        <a:pt x="673" y="402"/>
                                      </a:lnTo>
                                      <a:lnTo>
                                        <a:pt x="661" y="375"/>
                                      </a:lnTo>
                                      <a:lnTo>
                                        <a:pt x="653" y="347"/>
                                      </a:lnTo>
                                      <a:lnTo>
                                        <a:pt x="642" y="319"/>
                                      </a:lnTo>
                                      <a:lnTo>
                                        <a:pt x="634" y="292"/>
                                      </a:lnTo>
                                      <a:lnTo>
                                        <a:pt x="610" y="245"/>
                                      </a:lnTo>
                                      <a:lnTo>
                                        <a:pt x="602" y="221"/>
                                      </a:lnTo>
                                      <a:lnTo>
                                        <a:pt x="590" y="201"/>
                                      </a:lnTo>
                                      <a:lnTo>
                                        <a:pt x="583" y="181"/>
                                      </a:lnTo>
                                      <a:lnTo>
                                        <a:pt x="571" y="162"/>
                                      </a:lnTo>
                                      <a:lnTo>
                                        <a:pt x="563" y="146"/>
                                      </a:lnTo>
                                      <a:lnTo>
                                        <a:pt x="547" y="122"/>
                                      </a:lnTo>
                                      <a:lnTo>
                                        <a:pt x="535" y="107"/>
                                      </a:lnTo>
                                      <a:lnTo>
                                        <a:pt x="527" y="95"/>
                                      </a:lnTo>
                                      <a:lnTo>
                                        <a:pt x="516" y="79"/>
                                      </a:lnTo>
                                      <a:lnTo>
                                        <a:pt x="504" y="67"/>
                                      </a:lnTo>
                                      <a:lnTo>
                                        <a:pt x="496" y="55"/>
                                      </a:lnTo>
                                      <a:lnTo>
                                        <a:pt x="484" y="48"/>
                                      </a:lnTo>
                                      <a:lnTo>
                                        <a:pt x="472" y="36"/>
                                      </a:lnTo>
                                      <a:lnTo>
                                        <a:pt x="460" y="28"/>
                                      </a:lnTo>
                                      <a:lnTo>
                                        <a:pt x="453" y="16"/>
                                      </a:lnTo>
                                      <a:lnTo>
                                        <a:pt x="425" y="8"/>
                                      </a:lnTo>
                                      <a:lnTo>
                                        <a:pt x="417" y="4"/>
                                      </a:lnTo>
                                      <a:lnTo>
                                        <a:pt x="401" y="0"/>
                                      </a:lnTo>
                                      <a:lnTo>
                                        <a:pt x="382" y="0"/>
                                      </a:lnTo>
                                      <a:lnTo>
                                        <a:pt x="358" y="0"/>
                                      </a:lnTo>
                                      <a:lnTo>
                                        <a:pt x="319" y="12"/>
                                      </a:lnTo>
                                      <a:lnTo>
                                        <a:pt x="307" y="16"/>
                                      </a:lnTo>
                                      <a:lnTo>
                                        <a:pt x="283" y="36"/>
                                      </a:lnTo>
                                      <a:lnTo>
                                        <a:pt x="271" y="48"/>
                                      </a:lnTo>
                                      <a:lnTo>
                                        <a:pt x="260" y="55"/>
                                      </a:lnTo>
                                      <a:lnTo>
                                        <a:pt x="248" y="67"/>
                                      </a:lnTo>
                                      <a:lnTo>
                                        <a:pt x="240" y="79"/>
                                      </a:lnTo>
                                      <a:lnTo>
                                        <a:pt x="228" y="95"/>
                                      </a:lnTo>
                                      <a:lnTo>
                                        <a:pt x="216" y="107"/>
                                      </a:lnTo>
                                      <a:lnTo>
                                        <a:pt x="204" y="122"/>
                                      </a:lnTo>
                                      <a:lnTo>
                                        <a:pt x="193" y="142"/>
                                      </a:lnTo>
                                      <a:lnTo>
                                        <a:pt x="181" y="158"/>
                                      </a:lnTo>
                                      <a:lnTo>
                                        <a:pt x="141" y="221"/>
                                      </a:lnTo>
                                      <a:lnTo>
                                        <a:pt x="106" y="292"/>
                                      </a:lnTo>
                                      <a:lnTo>
                                        <a:pt x="59" y="402"/>
                                      </a:lnTo>
                                      <a:lnTo>
                                        <a:pt x="23" y="497"/>
                                      </a:lnTo>
                                      <a:lnTo>
                                        <a:pt x="0" y="568"/>
                                      </a:lnTo>
                                      <a:lnTo>
                                        <a:pt x="23" y="5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27" name="Freeform 183"/>
                              <wps:cNvSpPr>
                                <a:spLocks/>
                              </wps:cNvSpPr>
                              <wps:spPr bwMode="auto">
                                <a:xfrm>
                                  <a:off x="753110" y="2837180"/>
                                  <a:ext cx="457835" cy="365125"/>
                                </a:xfrm>
                                <a:custGeom>
                                  <a:avLst/>
                                  <a:gdLst>
                                    <a:gd name="T0" fmla="*/ 12 w 721"/>
                                    <a:gd name="T1" fmla="*/ 39 h 575"/>
                                    <a:gd name="T2" fmla="*/ 47 w 721"/>
                                    <a:gd name="T3" fmla="*/ 137 h 575"/>
                                    <a:gd name="T4" fmla="*/ 71 w 721"/>
                                    <a:gd name="T5" fmla="*/ 197 h 575"/>
                                    <a:gd name="T6" fmla="*/ 142 w 721"/>
                                    <a:gd name="T7" fmla="*/ 346 h 575"/>
                                    <a:gd name="T8" fmla="*/ 228 w 721"/>
                                    <a:gd name="T9" fmla="*/ 476 h 575"/>
                                    <a:gd name="T10" fmla="*/ 248 w 721"/>
                                    <a:gd name="T11" fmla="*/ 500 h 575"/>
                                    <a:gd name="T12" fmla="*/ 307 w 721"/>
                                    <a:gd name="T13" fmla="*/ 547 h 575"/>
                                    <a:gd name="T14" fmla="*/ 358 w 721"/>
                                    <a:gd name="T15" fmla="*/ 571 h 575"/>
                                    <a:gd name="T16" fmla="*/ 378 w 721"/>
                                    <a:gd name="T17" fmla="*/ 575 h 575"/>
                                    <a:gd name="T18" fmla="*/ 394 w 721"/>
                                    <a:gd name="T19" fmla="*/ 571 h 575"/>
                                    <a:gd name="T20" fmla="*/ 417 w 721"/>
                                    <a:gd name="T21" fmla="*/ 567 h 575"/>
                                    <a:gd name="T22" fmla="*/ 437 w 721"/>
                                    <a:gd name="T23" fmla="*/ 559 h 575"/>
                                    <a:gd name="T24" fmla="*/ 461 w 721"/>
                                    <a:gd name="T25" fmla="*/ 539 h 575"/>
                                    <a:gd name="T26" fmla="*/ 496 w 721"/>
                                    <a:gd name="T27" fmla="*/ 512 h 575"/>
                                    <a:gd name="T28" fmla="*/ 528 w 721"/>
                                    <a:gd name="T29" fmla="*/ 476 h 575"/>
                                    <a:gd name="T30" fmla="*/ 563 w 721"/>
                                    <a:gd name="T31" fmla="*/ 425 h 575"/>
                                    <a:gd name="T32" fmla="*/ 583 w 721"/>
                                    <a:gd name="T33" fmla="*/ 386 h 575"/>
                                    <a:gd name="T34" fmla="*/ 603 w 721"/>
                                    <a:gd name="T35" fmla="*/ 346 h 575"/>
                                    <a:gd name="T36" fmla="*/ 634 w 721"/>
                                    <a:gd name="T37" fmla="*/ 275 h 575"/>
                                    <a:gd name="T38" fmla="*/ 654 w 721"/>
                                    <a:gd name="T39" fmla="*/ 224 h 575"/>
                                    <a:gd name="T40" fmla="*/ 674 w 721"/>
                                    <a:gd name="T41" fmla="*/ 165 h 575"/>
                                    <a:gd name="T42" fmla="*/ 689 w 721"/>
                                    <a:gd name="T43" fmla="*/ 106 h 575"/>
                                    <a:gd name="T44" fmla="*/ 709 w 721"/>
                                    <a:gd name="T45" fmla="*/ 39 h 575"/>
                                    <a:gd name="T46" fmla="*/ 697 w 721"/>
                                    <a:gd name="T47" fmla="*/ 0 h 575"/>
                                    <a:gd name="T48" fmla="*/ 677 w 721"/>
                                    <a:gd name="T49" fmla="*/ 67 h 575"/>
                                    <a:gd name="T50" fmla="*/ 658 w 721"/>
                                    <a:gd name="T51" fmla="*/ 130 h 575"/>
                                    <a:gd name="T52" fmla="*/ 638 w 721"/>
                                    <a:gd name="T53" fmla="*/ 189 h 575"/>
                                    <a:gd name="T54" fmla="*/ 618 w 721"/>
                                    <a:gd name="T55" fmla="*/ 244 h 575"/>
                                    <a:gd name="T56" fmla="*/ 587 w 721"/>
                                    <a:gd name="T57" fmla="*/ 315 h 575"/>
                                    <a:gd name="T58" fmla="*/ 567 w 721"/>
                                    <a:gd name="T59" fmla="*/ 358 h 575"/>
                                    <a:gd name="T60" fmla="*/ 547 w 721"/>
                                    <a:gd name="T61" fmla="*/ 397 h 575"/>
                                    <a:gd name="T62" fmla="*/ 516 w 721"/>
                                    <a:gd name="T63" fmla="*/ 445 h 575"/>
                                    <a:gd name="T64" fmla="*/ 488 w 721"/>
                                    <a:gd name="T65" fmla="*/ 484 h 575"/>
                                    <a:gd name="T66" fmla="*/ 469 w 721"/>
                                    <a:gd name="T67" fmla="*/ 508 h 575"/>
                                    <a:gd name="T68" fmla="*/ 437 w 721"/>
                                    <a:gd name="T69" fmla="*/ 531 h 575"/>
                                    <a:gd name="T70" fmla="*/ 417 w 721"/>
                                    <a:gd name="T71" fmla="*/ 539 h 575"/>
                                    <a:gd name="T72" fmla="*/ 402 w 721"/>
                                    <a:gd name="T73" fmla="*/ 547 h 575"/>
                                    <a:gd name="T74" fmla="*/ 378 w 721"/>
                                    <a:gd name="T75" fmla="*/ 551 h 575"/>
                                    <a:gd name="T76" fmla="*/ 386 w 721"/>
                                    <a:gd name="T77" fmla="*/ 551 h 575"/>
                                    <a:gd name="T78" fmla="*/ 358 w 721"/>
                                    <a:gd name="T79" fmla="*/ 547 h 575"/>
                                    <a:gd name="T80" fmla="*/ 323 w 721"/>
                                    <a:gd name="T81" fmla="*/ 531 h 575"/>
                                    <a:gd name="T82" fmla="*/ 264 w 721"/>
                                    <a:gd name="T83" fmla="*/ 484 h 575"/>
                                    <a:gd name="T84" fmla="*/ 244 w 721"/>
                                    <a:gd name="T85" fmla="*/ 461 h 575"/>
                                    <a:gd name="T86" fmla="*/ 165 w 721"/>
                                    <a:gd name="T87" fmla="*/ 338 h 575"/>
                                    <a:gd name="T88" fmla="*/ 94 w 721"/>
                                    <a:gd name="T89" fmla="*/ 189 h 575"/>
                                    <a:gd name="T90" fmla="*/ 71 w 721"/>
                                    <a:gd name="T91" fmla="*/ 130 h 575"/>
                                    <a:gd name="T92" fmla="*/ 35 w 721"/>
                                    <a:gd name="T93" fmla="*/ 31 h 575"/>
                                    <a:gd name="T94" fmla="*/ 0 w 721"/>
                                    <a:gd name="T95" fmla="*/ 7 h 5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721" h="575">
                                      <a:moveTo>
                                        <a:pt x="0" y="7"/>
                                      </a:moveTo>
                                      <a:lnTo>
                                        <a:pt x="12" y="39"/>
                                      </a:lnTo>
                                      <a:lnTo>
                                        <a:pt x="23" y="74"/>
                                      </a:lnTo>
                                      <a:lnTo>
                                        <a:pt x="47" y="137"/>
                                      </a:lnTo>
                                      <a:lnTo>
                                        <a:pt x="59" y="165"/>
                                      </a:lnTo>
                                      <a:lnTo>
                                        <a:pt x="71" y="197"/>
                                      </a:lnTo>
                                      <a:lnTo>
                                        <a:pt x="94" y="252"/>
                                      </a:lnTo>
                                      <a:lnTo>
                                        <a:pt x="142" y="346"/>
                                      </a:lnTo>
                                      <a:lnTo>
                                        <a:pt x="193" y="429"/>
                                      </a:lnTo>
                                      <a:lnTo>
                                        <a:pt x="228" y="476"/>
                                      </a:lnTo>
                                      <a:lnTo>
                                        <a:pt x="240" y="488"/>
                                      </a:lnTo>
                                      <a:lnTo>
                                        <a:pt x="248" y="500"/>
                                      </a:lnTo>
                                      <a:lnTo>
                                        <a:pt x="272" y="524"/>
                                      </a:lnTo>
                                      <a:lnTo>
                                        <a:pt x="307" y="547"/>
                                      </a:lnTo>
                                      <a:lnTo>
                                        <a:pt x="315" y="559"/>
                                      </a:lnTo>
                                      <a:lnTo>
                                        <a:pt x="358" y="571"/>
                                      </a:lnTo>
                                      <a:lnTo>
                                        <a:pt x="370" y="571"/>
                                      </a:lnTo>
                                      <a:lnTo>
                                        <a:pt x="378" y="575"/>
                                      </a:lnTo>
                                      <a:lnTo>
                                        <a:pt x="386" y="575"/>
                                      </a:lnTo>
                                      <a:lnTo>
                                        <a:pt x="394" y="571"/>
                                      </a:lnTo>
                                      <a:lnTo>
                                        <a:pt x="402" y="571"/>
                                      </a:lnTo>
                                      <a:lnTo>
                                        <a:pt x="417" y="567"/>
                                      </a:lnTo>
                                      <a:lnTo>
                                        <a:pt x="425" y="563"/>
                                      </a:lnTo>
                                      <a:lnTo>
                                        <a:pt x="437" y="559"/>
                                      </a:lnTo>
                                      <a:lnTo>
                                        <a:pt x="453" y="547"/>
                                      </a:lnTo>
                                      <a:lnTo>
                                        <a:pt x="461" y="539"/>
                                      </a:lnTo>
                                      <a:lnTo>
                                        <a:pt x="484" y="524"/>
                                      </a:lnTo>
                                      <a:lnTo>
                                        <a:pt x="496" y="512"/>
                                      </a:lnTo>
                                      <a:lnTo>
                                        <a:pt x="504" y="500"/>
                                      </a:lnTo>
                                      <a:lnTo>
                                        <a:pt x="528" y="476"/>
                                      </a:lnTo>
                                      <a:lnTo>
                                        <a:pt x="540" y="461"/>
                                      </a:lnTo>
                                      <a:lnTo>
                                        <a:pt x="563" y="425"/>
                                      </a:lnTo>
                                      <a:lnTo>
                                        <a:pt x="571" y="405"/>
                                      </a:lnTo>
                                      <a:lnTo>
                                        <a:pt x="583" y="386"/>
                                      </a:lnTo>
                                      <a:lnTo>
                                        <a:pt x="591" y="366"/>
                                      </a:lnTo>
                                      <a:lnTo>
                                        <a:pt x="603" y="346"/>
                                      </a:lnTo>
                                      <a:lnTo>
                                        <a:pt x="610" y="323"/>
                                      </a:lnTo>
                                      <a:lnTo>
                                        <a:pt x="634" y="275"/>
                                      </a:lnTo>
                                      <a:lnTo>
                                        <a:pt x="642" y="252"/>
                                      </a:lnTo>
                                      <a:lnTo>
                                        <a:pt x="654" y="224"/>
                                      </a:lnTo>
                                      <a:lnTo>
                                        <a:pt x="662" y="197"/>
                                      </a:lnTo>
                                      <a:lnTo>
                                        <a:pt x="674" y="165"/>
                                      </a:lnTo>
                                      <a:lnTo>
                                        <a:pt x="681" y="137"/>
                                      </a:lnTo>
                                      <a:lnTo>
                                        <a:pt x="689" y="106"/>
                                      </a:lnTo>
                                      <a:lnTo>
                                        <a:pt x="701" y="74"/>
                                      </a:lnTo>
                                      <a:lnTo>
                                        <a:pt x="709" y="39"/>
                                      </a:lnTo>
                                      <a:lnTo>
                                        <a:pt x="721" y="7"/>
                                      </a:lnTo>
                                      <a:lnTo>
                                        <a:pt x="697" y="0"/>
                                      </a:lnTo>
                                      <a:lnTo>
                                        <a:pt x="685" y="31"/>
                                      </a:lnTo>
                                      <a:lnTo>
                                        <a:pt x="677" y="67"/>
                                      </a:lnTo>
                                      <a:lnTo>
                                        <a:pt x="666" y="98"/>
                                      </a:lnTo>
                                      <a:lnTo>
                                        <a:pt x="658" y="130"/>
                                      </a:lnTo>
                                      <a:lnTo>
                                        <a:pt x="650" y="157"/>
                                      </a:lnTo>
                                      <a:lnTo>
                                        <a:pt x="638" y="189"/>
                                      </a:lnTo>
                                      <a:lnTo>
                                        <a:pt x="630" y="216"/>
                                      </a:lnTo>
                                      <a:lnTo>
                                        <a:pt x="618" y="244"/>
                                      </a:lnTo>
                                      <a:lnTo>
                                        <a:pt x="610" y="267"/>
                                      </a:lnTo>
                                      <a:lnTo>
                                        <a:pt x="587" y="315"/>
                                      </a:lnTo>
                                      <a:lnTo>
                                        <a:pt x="579" y="338"/>
                                      </a:lnTo>
                                      <a:lnTo>
                                        <a:pt x="567" y="358"/>
                                      </a:lnTo>
                                      <a:lnTo>
                                        <a:pt x="559" y="378"/>
                                      </a:lnTo>
                                      <a:lnTo>
                                        <a:pt x="547" y="397"/>
                                      </a:lnTo>
                                      <a:lnTo>
                                        <a:pt x="540" y="417"/>
                                      </a:lnTo>
                                      <a:lnTo>
                                        <a:pt x="516" y="445"/>
                                      </a:lnTo>
                                      <a:lnTo>
                                        <a:pt x="512" y="461"/>
                                      </a:lnTo>
                                      <a:lnTo>
                                        <a:pt x="488" y="484"/>
                                      </a:lnTo>
                                      <a:lnTo>
                                        <a:pt x="480" y="496"/>
                                      </a:lnTo>
                                      <a:lnTo>
                                        <a:pt x="469" y="508"/>
                                      </a:lnTo>
                                      <a:lnTo>
                                        <a:pt x="445" y="524"/>
                                      </a:lnTo>
                                      <a:lnTo>
                                        <a:pt x="437" y="531"/>
                                      </a:lnTo>
                                      <a:lnTo>
                                        <a:pt x="429" y="535"/>
                                      </a:lnTo>
                                      <a:lnTo>
                                        <a:pt x="417" y="539"/>
                                      </a:lnTo>
                                      <a:lnTo>
                                        <a:pt x="410" y="543"/>
                                      </a:lnTo>
                                      <a:lnTo>
                                        <a:pt x="402" y="547"/>
                                      </a:lnTo>
                                      <a:lnTo>
                                        <a:pt x="386" y="547"/>
                                      </a:lnTo>
                                      <a:lnTo>
                                        <a:pt x="378" y="551"/>
                                      </a:lnTo>
                                      <a:lnTo>
                                        <a:pt x="382" y="551"/>
                                      </a:lnTo>
                                      <a:lnTo>
                                        <a:pt x="386" y="551"/>
                                      </a:lnTo>
                                      <a:lnTo>
                                        <a:pt x="370" y="547"/>
                                      </a:lnTo>
                                      <a:lnTo>
                                        <a:pt x="358" y="547"/>
                                      </a:lnTo>
                                      <a:lnTo>
                                        <a:pt x="331" y="535"/>
                                      </a:lnTo>
                                      <a:lnTo>
                                        <a:pt x="323" y="531"/>
                                      </a:lnTo>
                                      <a:lnTo>
                                        <a:pt x="287" y="508"/>
                                      </a:lnTo>
                                      <a:lnTo>
                                        <a:pt x="264" y="484"/>
                                      </a:lnTo>
                                      <a:lnTo>
                                        <a:pt x="256" y="472"/>
                                      </a:lnTo>
                                      <a:lnTo>
                                        <a:pt x="244" y="461"/>
                                      </a:lnTo>
                                      <a:lnTo>
                                        <a:pt x="209" y="413"/>
                                      </a:lnTo>
                                      <a:lnTo>
                                        <a:pt x="165" y="338"/>
                                      </a:lnTo>
                                      <a:lnTo>
                                        <a:pt x="118" y="244"/>
                                      </a:lnTo>
                                      <a:lnTo>
                                        <a:pt x="94" y="189"/>
                                      </a:lnTo>
                                      <a:lnTo>
                                        <a:pt x="83" y="157"/>
                                      </a:lnTo>
                                      <a:lnTo>
                                        <a:pt x="71" y="130"/>
                                      </a:lnTo>
                                      <a:lnTo>
                                        <a:pt x="47" y="67"/>
                                      </a:lnTo>
                                      <a:lnTo>
                                        <a:pt x="35" y="31"/>
                                      </a:lnTo>
                                      <a:lnTo>
                                        <a:pt x="23" y="0"/>
                                      </a:lnTo>
                                      <a:lnTo>
                                        <a:pt x="0"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28" name="Freeform 184"/>
                              <wps:cNvSpPr>
                                <a:spLocks/>
                              </wps:cNvSpPr>
                              <wps:spPr bwMode="auto">
                                <a:xfrm>
                                  <a:off x="1195705" y="2476500"/>
                                  <a:ext cx="457835" cy="365125"/>
                                </a:xfrm>
                                <a:custGeom>
                                  <a:avLst/>
                                  <a:gdLst>
                                    <a:gd name="T0" fmla="*/ 47 w 721"/>
                                    <a:gd name="T1" fmla="*/ 505 h 575"/>
                                    <a:gd name="T2" fmla="*/ 130 w 721"/>
                                    <a:gd name="T3" fmla="*/ 300 h 575"/>
                                    <a:gd name="T4" fmla="*/ 197 w 721"/>
                                    <a:gd name="T5" fmla="*/ 174 h 575"/>
                                    <a:gd name="T6" fmla="*/ 225 w 721"/>
                                    <a:gd name="T7" fmla="*/ 134 h 575"/>
                                    <a:gd name="T8" fmla="*/ 244 w 721"/>
                                    <a:gd name="T9" fmla="*/ 111 h 575"/>
                                    <a:gd name="T10" fmla="*/ 280 w 721"/>
                                    <a:gd name="T11" fmla="*/ 71 h 575"/>
                                    <a:gd name="T12" fmla="*/ 303 w 721"/>
                                    <a:gd name="T13" fmla="*/ 51 h 575"/>
                                    <a:gd name="T14" fmla="*/ 335 w 721"/>
                                    <a:gd name="T15" fmla="*/ 36 h 575"/>
                                    <a:gd name="T16" fmla="*/ 363 w 721"/>
                                    <a:gd name="T17" fmla="*/ 24 h 575"/>
                                    <a:gd name="T18" fmla="*/ 426 w 721"/>
                                    <a:gd name="T19" fmla="*/ 32 h 575"/>
                                    <a:gd name="T20" fmla="*/ 445 w 721"/>
                                    <a:gd name="T21" fmla="*/ 40 h 575"/>
                                    <a:gd name="T22" fmla="*/ 473 w 721"/>
                                    <a:gd name="T23" fmla="*/ 63 h 575"/>
                                    <a:gd name="T24" fmla="*/ 493 w 721"/>
                                    <a:gd name="T25" fmla="*/ 83 h 575"/>
                                    <a:gd name="T26" fmla="*/ 512 w 721"/>
                                    <a:gd name="T27" fmla="*/ 111 h 575"/>
                                    <a:gd name="T28" fmla="*/ 528 w 721"/>
                                    <a:gd name="T29" fmla="*/ 134 h 575"/>
                                    <a:gd name="T30" fmla="*/ 552 w 721"/>
                                    <a:gd name="T31" fmla="*/ 170 h 575"/>
                                    <a:gd name="T32" fmla="*/ 571 w 721"/>
                                    <a:gd name="T33" fmla="*/ 209 h 575"/>
                                    <a:gd name="T34" fmla="*/ 591 w 721"/>
                                    <a:gd name="T35" fmla="*/ 252 h 575"/>
                                    <a:gd name="T36" fmla="*/ 619 w 721"/>
                                    <a:gd name="T37" fmla="*/ 327 h 575"/>
                                    <a:gd name="T38" fmla="*/ 638 w 721"/>
                                    <a:gd name="T39" fmla="*/ 382 h 575"/>
                                    <a:gd name="T40" fmla="*/ 658 w 721"/>
                                    <a:gd name="T41" fmla="*/ 442 h 575"/>
                                    <a:gd name="T42" fmla="*/ 678 w 721"/>
                                    <a:gd name="T43" fmla="*/ 505 h 575"/>
                                    <a:gd name="T44" fmla="*/ 697 w 721"/>
                                    <a:gd name="T45" fmla="*/ 575 h 575"/>
                                    <a:gd name="T46" fmla="*/ 709 w 721"/>
                                    <a:gd name="T47" fmla="*/ 532 h 575"/>
                                    <a:gd name="T48" fmla="*/ 690 w 721"/>
                                    <a:gd name="T49" fmla="*/ 465 h 575"/>
                                    <a:gd name="T50" fmla="*/ 670 w 721"/>
                                    <a:gd name="T51" fmla="*/ 402 h 575"/>
                                    <a:gd name="T52" fmla="*/ 650 w 721"/>
                                    <a:gd name="T53" fmla="*/ 347 h 575"/>
                                    <a:gd name="T54" fmla="*/ 630 w 721"/>
                                    <a:gd name="T55" fmla="*/ 292 h 575"/>
                                    <a:gd name="T56" fmla="*/ 603 w 721"/>
                                    <a:gd name="T57" fmla="*/ 221 h 575"/>
                                    <a:gd name="T58" fmla="*/ 583 w 721"/>
                                    <a:gd name="T59" fmla="*/ 181 h 575"/>
                                    <a:gd name="T60" fmla="*/ 560 w 721"/>
                                    <a:gd name="T61" fmla="*/ 142 h 575"/>
                                    <a:gd name="T62" fmla="*/ 540 w 721"/>
                                    <a:gd name="T63" fmla="*/ 107 h 575"/>
                                    <a:gd name="T64" fmla="*/ 520 w 721"/>
                                    <a:gd name="T65" fmla="*/ 79 h 575"/>
                                    <a:gd name="T66" fmla="*/ 500 w 721"/>
                                    <a:gd name="T67" fmla="*/ 55 h 575"/>
                                    <a:gd name="T68" fmla="*/ 469 w 721"/>
                                    <a:gd name="T69" fmla="*/ 28 h 575"/>
                                    <a:gd name="T70" fmla="*/ 441 w 721"/>
                                    <a:gd name="T71" fmla="*/ 12 h 575"/>
                                    <a:gd name="T72" fmla="*/ 406 w 721"/>
                                    <a:gd name="T73" fmla="*/ 0 h 575"/>
                                    <a:gd name="T74" fmla="*/ 363 w 721"/>
                                    <a:gd name="T75" fmla="*/ 0 h 575"/>
                                    <a:gd name="T76" fmla="*/ 327 w 721"/>
                                    <a:gd name="T77" fmla="*/ 12 h 575"/>
                                    <a:gd name="T78" fmla="*/ 288 w 721"/>
                                    <a:gd name="T79" fmla="*/ 36 h 575"/>
                                    <a:gd name="T80" fmla="*/ 264 w 721"/>
                                    <a:gd name="T81" fmla="*/ 55 h 575"/>
                                    <a:gd name="T82" fmla="*/ 229 w 721"/>
                                    <a:gd name="T83" fmla="*/ 95 h 575"/>
                                    <a:gd name="T84" fmla="*/ 201 w 721"/>
                                    <a:gd name="T85" fmla="*/ 126 h 575"/>
                                    <a:gd name="T86" fmla="*/ 181 w 721"/>
                                    <a:gd name="T87" fmla="*/ 158 h 575"/>
                                    <a:gd name="T88" fmla="*/ 107 w 721"/>
                                    <a:gd name="T89" fmla="*/ 292 h 575"/>
                                    <a:gd name="T90" fmla="*/ 24 w 721"/>
                                    <a:gd name="T91" fmla="*/ 497 h 575"/>
                                    <a:gd name="T92" fmla="*/ 24 w 721"/>
                                    <a:gd name="T93" fmla="*/ 575 h 5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721" h="575">
                                      <a:moveTo>
                                        <a:pt x="24" y="575"/>
                                      </a:moveTo>
                                      <a:lnTo>
                                        <a:pt x="47" y="505"/>
                                      </a:lnTo>
                                      <a:lnTo>
                                        <a:pt x="83" y="410"/>
                                      </a:lnTo>
                                      <a:lnTo>
                                        <a:pt x="130" y="300"/>
                                      </a:lnTo>
                                      <a:lnTo>
                                        <a:pt x="166" y="229"/>
                                      </a:lnTo>
                                      <a:lnTo>
                                        <a:pt x="197" y="174"/>
                                      </a:lnTo>
                                      <a:lnTo>
                                        <a:pt x="217" y="158"/>
                                      </a:lnTo>
                                      <a:lnTo>
                                        <a:pt x="225" y="134"/>
                                      </a:lnTo>
                                      <a:lnTo>
                                        <a:pt x="233" y="122"/>
                                      </a:lnTo>
                                      <a:lnTo>
                                        <a:pt x="244" y="111"/>
                                      </a:lnTo>
                                      <a:lnTo>
                                        <a:pt x="256" y="95"/>
                                      </a:lnTo>
                                      <a:lnTo>
                                        <a:pt x="280" y="71"/>
                                      </a:lnTo>
                                      <a:lnTo>
                                        <a:pt x="292" y="63"/>
                                      </a:lnTo>
                                      <a:lnTo>
                                        <a:pt x="303" y="51"/>
                                      </a:lnTo>
                                      <a:lnTo>
                                        <a:pt x="323" y="40"/>
                                      </a:lnTo>
                                      <a:lnTo>
                                        <a:pt x="335" y="36"/>
                                      </a:lnTo>
                                      <a:lnTo>
                                        <a:pt x="343" y="32"/>
                                      </a:lnTo>
                                      <a:lnTo>
                                        <a:pt x="363" y="24"/>
                                      </a:lnTo>
                                      <a:lnTo>
                                        <a:pt x="406" y="24"/>
                                      </a:lnTo>
                                      <a:lnTo>
                                        <a:pt x="426" y="32"/>
                                      </a:lnTo>
                                      <a:lnTo>
                                        <a:pt x="434" y="36"/>
                                      </a:lnTo>
                                      <a:lnTo>
                                        <a:pt x="445" y="40"/>
                                      </a:lnTo>
                                      <a:lnTo>
                                        <a:pt x="453" y="44"/>
                                      </a:lnTo>
                                      <a:lnTo>
                                        <a:pt x="473" y="63"/>
                                      </a:lnTo>
                                      <a:lnTo>
                                        <a:pt x="485" y="71"/>
                                      </a:lnTo>
                                      <a:lnTo>
                                        <a:pt x="493" y="83"/>
                                      </a:lnTo>
                                      <a:lnTo>
                                        <a:pt x="504" y="95"/>
                                      </a:lnTo>
                                      <a:lnTo>
                                        <a:pt x="512" y="111"/>
                                      </a:lnTo>
                                      <a:lnTo>
                                        <a:pt x="524" y="122"/>
                                      </a:lnTo>
                                      <a:lnTo>
                                        <a:pt x="528" y="134"/>
                                      </a:lnTo>
                                      <a:lnTo>
                                        <a:pt x="544" y="158"/>
                                      </a:lnTo>
                                      <a:lnTo>
                                        <a:pt x="552" y="170"/>
                                      </a:lnTo>
                                      <a:lnTo>
                                        <a:pt x="560" y="189"/>
                                      </a:lnTo>
                                      <a:lnTo>
                                        <a:pt x="571" y="209"/>
                                      </a:lnTo>
                                      <a:lnTo>
                                        <a:pt x="579" y="229"/>
                                      </a:lnTo>
                                      <a:lnTo>
                                        <a:pt x="591" y="252"/>
                                      </a:lnTo>
                                      <a:lnTo>
                                        <a:pt x="607" y="300"/>
                                      </a:lnTo>
                                      <a:lnTo>
                                        <a:pt x="619" y="327"/>
                                      </a:lnTo>
                                      <a:lnTo>
                                        <a:pt x="627" y="355"/>
                                      </a:lnTo>
                                      <a:lnTo>
                                        <a:pt x="638" y="382"/>
                                      </a:lnTo>
                                      <a:lnTo>
                                        <a:pt x="646" y="410"/>
                                      </a:lnTo>
                                      <a:lnTo>
                                        <a:pt x="658" y="442"/>
                                      </a:lnTo>
                                      <a:lnTo>
                                        <a:pt x="666" y="473"/>
                                      </a:lnTo>
                                      <a:lnTo>
                                        <a:pt x="678" y="505"/>
                                      </a:lnTo>
                                      <a:lnTo>
                                        <a:pt x="686" y="540"/>
                                      </a:lnTo>
                                      <a:lnTo>
                                        <a:pt x="697" y="575"/>
                                      </a:lnTo>
                                      <a:lnTo>
                                        <a:pt x="721" y="568"/>
                                      </a:lnTo>
                                      <a:lnTo>
                                        <a:pt x="709" y="532"/>
                                      </a:lnTo>
                                      <a:lnTo>
                                        <a:pt x="701" y="497"/>
                                      </a:lnTo>
                                      <a:lnTo>
                                        <a:pt x="690" y="465"/>
                                      </a:lnTo>
                                      <a:lnTo>
                                        <a:pt x="682" y="434"/>
                                      </a:lnTo>
                                      <a:lnTo>
                                        <a:pt x="670" y="402"/>
                                      </a:lnTo>
                                      <a:lnTo>
                                        <a:pt x="662" y="375"/>
                                      </a:lnTo>
                                      <a:lnTo>
                                        <a:pt x="650" y="347"/>
                                      </a:lnTo>
                                      <a:lnTo>
                                        <a:pt x="642" y="319"/>
                                      </a:lnTo>
                                      <a:lnTo>
                                        <a:pt x="630" y="292"/>
                                      </a:lnTo>
                                      <a:lnTo>
                                        <a:pt x="615" y="245"/>
                                      </a:lnTo>
                                      <a:lnTo>
                                        <a:pt x="603" y="221"/>
                                      </a:lnTo>
                                      <a:lnTo>
                                        <a:pt x="595" y="201"/>
                                      </a:lnTo>
                                      <a:lnTo>
                                        <a:pt x="583" y="181"/>
                                      </a:lnTo>
                                      <a:lnTo>
                                        <a:pt x="575" y="162"/>
                                      </a:lnTo>
                                      <a:lnTo>
                                        <a:pt x="560" y="142"/>
                                      </a:lnTo>
                                      <a:lnTo>
                                        <a:pt x="552" y="126"/>
                                      </a:lnTo>
                                      <a:lnTo>
                                        <a:pt x="540" y="107"/>
                                      </a:lnTo>
                                      <a:lnTo>
                                        <a:pt x="528" y="95"/>
                                      </a:lnTo>
                                      <a:lnTo>
                                        <a:pt x="520" y="79"/>
                                      </a:lnTo>
                                      <a:lnTo>
                                        <a:pt x="508" y="67"/>
                                      </a:lnTo>
                                      <a:lnTo>
                                        <a:pt x="500" y="55"/>
                                      </a:lnTo>
                                      <a:lnTo>
                                        <a:pt x="489" y="48"/>
                                      </a:lnTo>
                                      <a:lnTo>
                                        <a:pt x="469" y="28"/>
                                      </a:lnTo>
                                      <a:lnTo>
                                        <a:pt x="453" y="16"/>
                                      </a:lnTo>
                                      <a:lnTo>
                                        <a:pt x="441" y="12"/>
                                      </a:lnTo>
                                      <a:lnTo>
                                        <a:pt x="434" y="8"/>
                                      </a:lnTo>
                                      <a:lnTo>
                                        <a:pt x="406" y="0"/>
                                      </a:lnTo>
                                      <a:lnTo>
                                        <a:pt x="386" y="0"/>
                                      </a:lnTo>
                                      <a:lnTo>
                                        <a:pt x="363" y="0"/>
                                      </a:lnTo>
                                      <a:lnTo>
                                        <a:pt x="335" y="8"/>
                                      </a:lnTo>
                                      <a:lnTo>
                                        <a:pt x="327" y="12"/>
                                      </a:lnTo>
                                      <a:lnTo>
                                        <a:pt x="315" y="16"/>
                                      </a:lnTo>
                                      <a:lnTo>
                                        <a:pt x="288" y="36"/>
                                      </a:lnTo>
                                      <a:lnTo>
                                        <a:pt x="276" y="48"/>
                                      </a:lnTo>
                                      <a:lnTo>
                                        <a:pt x="264" y="55"/>
                                      </a:lnTo>
                                      <a:lnTo>
                                        <a:pt x="240" y="79"/>
                                      </a:lnTo>
                                      <a:lnTo>
                                        <a:pt x="229" y="95"/>
                                      </a:lnTo>
                                      <a:lnTo>
                                        <a:pt x="217" y="107"/>
                                      </a:lnTo>
                                      <a:lnTo>
                                        <a:pt x="201" y="126"/>
                                      </a:lnTo>
                                      <a:lnTo>
                                        <a:pt x="193" y="142"/>
                                      </a:lnTo>
                                      <a:lnTo>
                                        <a:pt x="181" y="158"/>
                                      </a:lnTo>
                                      <a:lnTo>
                                        <a:pt x="142" y="221"/>
                                      </a:lnTo>
                                      <a:lnTo>
                                        <a:pt x="107" y="292"/>
                                      </a:lnTo>
                                      <a:lnTo>
                                        <a:pt x="59" y="402"/>
                                      </a:lnTo>
                                      <a:lnTo>
                                        <a:pt x="24" y="497"/>
                                      </a:lnTo>
                                      <a:lnTo>
                                        <a:pt x="0" y="568"/>
                                      </a:lnTo>
                                      <a:lnTo>
                                        <a:pt x="24" y="5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29" name="Freeform 185"/>
                              <wps:cNvSpPr>
                                <a:spLocks/>
                              </wps:cNvSpPr>
                              <wps:spPr bwMode="auto">
                                <a:xfrm>
                                  <a:off x="1638300" y="2837180"/>
                                  <a:ext cx="457835" cy="365125"/>
                                </a:xfrm>
                                <a:custGeom>
                                  <a:avLst/>
                                  <a:gdLst>
                                    <a:gd name="T0" fmla="*/ 12 w 721"/>
                                    <a:gd name="T1" fmla="*/ 39 h 575"/>
                                    <a:gd name="T2" fmla="*/ 48 w 721"/>
                                    <a:gd name="T3" fmla="*/ 137 h 575"/>
                                    <a:gd name="T4" fmla="*/ 71 w 721"/>
                                    <a:gd name="T5" fmla="*/ 197 h 575"/>
                                    <a:gd name="T6" fmla="*/ 142 w 721"/>
                                    <a:gd name="T7" fmla="*/ 346 h 575"/>
                                    <a:gd name="T8" fmla="*/ 194 w 721"/>
                                    <a:gd name="T9" fmla="*/ 429 h 575"/>
                                    <a:gd name="T10" fmla="*/ 229 w 721"/>
                                    <a:gd name="T11" fmla="*/ 476 h 575"/>
                                    <a:gd name="T12" fmla="*/ 324 w 721"/>
                                    <a:gd name="T13" fmla="*/ 559 h 575"/>
                                    <a:gd name="T14" fmla="*/ 363 w 721"/>
                                    <a:gd name="T15" fmla="*/ 571 h 575"/>
                                    <a:gd name="T16" fmla="*/ 383 w 721"/>
                                    <a:gd name="T17" fmla="*/ 575 h 575"/>
                                    <a:gd name="T18" fmla="*/ 398 w 721"/>
                                    <a:gd name="T19" fmla="*/ 571 h 575"/>
                                    <a:gd name="T20" fmla="*/ 434 w 721"/>
                                    <a:gd name="T21" fmla="*/ 563 h 575"/>
                                    <a:gd name="T22" fmla="*/ 469 w 721"/>
                                    <a:gd name="T23" fmla="*/ 539 h 575"/>
                                    <a:gd name="T24" fmla="*/ 489 w 721"/>
                                    <a:gd name="T25" fmla="*/ 524 h 575"/>
                                    <a:gd name="T26" fmla="*/ 509 w 721"/>
                                    <a:gd name="T27" fmla="*/ 500 h 575"/>
                                    <a:gd name="T28" fmla="*/ 528 w 721"/>
                                    <a:gd name="T29" fmla="*/ 476 h 575"/>
                                    <a:gd name="T30" fmla="*/ 560 w 721"/>
                                    <a:gd name="T31" fmla="*/ 429 h 575"/>
                                    <a:gd name="T32" fmla="*/ 584 w 721"/>
                                    <a:gd name="T33" fmla="*/ 386 h 575"/>
                                    <a:gd name="T34" fmla="*/ 603 w 721"/>
                                    <a:gd name="T35" fmla="*/ 346 h 575"/>
                                    <a:gd name="T36" fmla="*/ 631 w 721"/>
                                    <a:gd name="T37" fmla="*/ 275 h 575"/>
                                    <a:gd name="T38" fmla="*/ 651 w 721"/>
                                    <a:gd name="T39" fmla="*/ 224 h 575"/>
                                    <a:gd name="T40" fmla="*/ 670 w 721"/>
                                    <a:gd name="T41" fmla="*/ 165 h 575"/>
                                    <a:gd name="T42" fmla="*/ 690 w 721"/>
                                    <a:gd name="T43" fmla="*/ 106 h 575"/>
                                    <a:gd name="T44" fmla="*/ 710 w 721"/>
                                    <a:gd name="T45" fmla="*/ 39 h 575"/>
                                    <a:gd name="T46" fmla="*/ 698 w 721"/>
                                    <a:gd name="T47" fmla="*/ 0 h 575"/>
                                    <a:gd name="T48" fmla="*/ 678 w 721"/>
                                    <a:gd name="T49" fmla="*/ 67 h 575"/>
                                    <a:gd name="T50" fmla="*/ 658 w 721"/>
                                    <a:gd name="T51" fmla="*/ 130 h 575"/>
                                    <a:gd name="T52" fmla="*/ 639 w 721"/>
                                    <a:gd name="T53" fmla="*/ 189 h 575"/>
                                    <a:gd name="T54" fmla="*/ 619 w 721"/>
                                    <a:gd name="T55" fmla="*/ 244 h 575"/>
                                    <a:gd name="T56" fmla="*/ 591 w 721"/>
                                    <a:gd name="T57" fmla="*/ 315 h 575"/>
                                    <a:gd name="T58" fmla="*/ 572 w 721"/>
                                    <a:gd name="T59" fmla="*/ 358 h 575"/>
                                    <a:gd name="T60" fmla="*/ 552 w 721"/>
                                    <a:gd name="T61" fmla="*/ 397 h 575"/>
                                    <a:gd name="T62" fmla="*/ 528 w 721"/>
                                    <a:gd name="T63" fmla="*/ 429 h 575"/>
                                    <a:gd name="T64" fmla="*/ 513 w 721"/>
                                    <a:gd name="T65" fmla="*/ 461 h 575"/>
                                    <a:gd name="T66" fmla="*/ 493 w 721"/>
                                    <a:gd name="T67" fmla="*/ 484 h 575"/>
                                    <a:gd name="T68" fmla="*/ 473 w 721"/>
                                    <a:gd name="T69" fmla="*/ 508 h 575"/>
                                    <a:gd name="T70" fmla="*/ 454 w 721"/>
                                    <a:gd name="T71" fmla="*/ 524 h 575"/>
                                    <a:gd name="T72" fmla="*/ 426 w 721"/>
                                    <a:gd name="T73" fmla="*/ 539 h 575"/>
                                    <a:gd name="T74" fmla="*/ 390 w 721"/>
                                    <a:gd name="T75" fmla="*/ 547 h 575"/>
                                    <a:gd name="T76" fmla="*/ 387 w 721"/>
                                    <a:gd name="T77" fmla="*/ 551 h 575"/>
                                    <a:gd name="T78" fmla="*/ 375 w 721"/>
                                    <a:gd name="T79" fmla="*/ 547 h 575"/>
                                    <a:gd name="T80" fmla="*/ 343 w 721"/>
                                    <a:gd name="T81" fmla="*/ 539 h 575"/>
                                    <a:gd name="T82" fmla="*/ 292 w 721"/>
                                    <a:gd name="T83" fmla="*/ 508 h 575"/>
                                    <a:gd name="T84" fmla="*/ 225 w 721"/>
                                    <a:gd name="T85" fmla="*/ 429 h 575"/>
                                    <a:gd name="T86" fmla="*/ 197 w 721"/>
                                    <a:gd name="T87" fmla="*/ 394 h 575"/>
                                    <a:gd name="T88" fmla="*/ 119 w 721"/>
                                    <a:gd name="T89" fmla="*/ 244 h 575"/>
                                    <a:gd name="T90" fmla="*/ 83 w 721"/>
                                    <a:gd name="T91" fmla="*/ 157 h 575"/>
                                    <a:gd name="T92" fmla="*/ 48 w 721"/>
                                    <a:gd name="T93" fmla="*/ 67 h 575"/>
                                    <a:gd name="T94" fmla="*/ 24 w 721"/>
                                    <a:gd name="T95" fmla="*/ 0 h 5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721" h="575">
                                      <a:moveTo>
                                        <a:pt x="0" y="7"/>
                                      </a:moveTo>
                                      <a:lnTo>
                                        <a:pt x="12" y="39"/>
                                      </a:lnTo>
                                      <a:lnTo>
                                        <a:pt x="24" y="74"/>
                                      </a:lnTo>
                                      <a:lnTo>
                                        <a:pt x="48" y="137"/>
                                      </a:lnTo>
                                      <a:lnTo>
                                        <a:pt x="60" y="165"/>
                                      </a:lnTo>
                                      <a:lnTo>
                                        <a:pt x="71" y="197"/>
                                      </a:lnTo>
                                      <a:lnTo>
                                        <a:pt x="95" y="252"/>
                                      </a:lnTo>
                                      <a:lnTo>
                                        <a:pt x="142" y="346"/>
                                      </a:lnTo>
                                      <a:lnTo>
                                        <a:pt x="182" y="409"/>
                                      </a:lnTo>
                                      <a:lnTo>
                                        <a:pt x="194" y="429"/>
                                      </a:lnTo>
                                      <a:lnTo>
                                        <a:pt x="201" y="445"/>
                                      </a:lnTo>
                                      <a:lnTo>
                                        <a:pt x="229" y="476"/>
                                      </a:lnTo>
                                      <a:lnTo>
                                        <a:pt x="276" y="524"/>
                                      </a:lnTo>
                                      <a:lnTo>
                                        <a:pt x="324" y="559"/>
                                      </a:lnTo>
                                      <a:lnTo>
                                        <a:pt x="335" y="563"/>
                                      </a:lnTo>
                                      <a:lnTo>
                                        <a:pt x="363" y="571"/>
                                      </a:lnTo>
                                      <a:lnTo>
                                        <a:pt x="375" y="571"/>
                                      </a:lnTo>
                                      <a:lnTo>
                                        <a:pt x="383" y="575"/>
                                      </a:lnTo>
                                      <a:lnTo>
                                        <a:pt x="390" y="575"/>
                                      </a:lnTo>
                                      <a:lnTo>
                                        <a:pt x="398" y="571"/>
                                      </a:lnTo>
                                      <a:lnTo>
                                        <a:pt x="406" y="571"/>
                                      </a:lnTo>
                                      <a:lnTo>
                                        <a:pt x="434" y="563"/>
                                      </a:lnTo>
                                      <a:lnTo>
                                        <a:pt x="446" y="559"/>
                                      </a:lnTo>
                                      <a:lnTo>
                                        <a:pt x="469" y="539"/>
                                      </a:lnTo>
                                      <a:lnTo>
                                        <a:pt x="477" y="531"/>
                                      </a:lnTo>
                                      <a:lnTo>
                                        <a:pt x="489" y="524"/>
                                      </a:lnTo>
                                      <a:lnTo>
                                        <a:pt x="501" y="512"/>
                                      </a:lnTo>
                                      <a:lnTo>
                                        <a:pt x="509" y="500"/>
                                      </a:lnTo>
                                      <a:lnTo>
                                        <a:pt x="520" y="488"/>
                                      </a:lnTo>
                                      <a:lnTo>
                                        <a:pt x="528" y="476"/>
                                      </a:lnTo>
                                      <a:lnTo>
                                        <a:pt x="544" y="461"/>
                                      </a:lnTo>
                                      <a:lnTo>
                                        <a:pt x="560" y="429"/>
                                      </a:lnTo>
                                      <a:lnTo>
                                        <a:pt x="576" y="405"/>
                                      </a:lnTo>
                                      <a:lnTo>
                                        <a:pt x="584" y="386"/>
                                      </a:lnTo>
                                      <a:lnTo>
                                        <a:pt x="595" y="366"/>
                                      </a:lnTo>
                                      <a:lnTo>
                                        <a:pt x="603" y="346"/>
                                      </a:lnTo>
                                      <a:lnTo>
                                        <a:pt x="615" y="323"/>
                                      </a:lnTo>
                                      <a:lnTo>
                                        <a:pt x="631" y="275"/>
                                      </a:lnTo>
                                      <a:lnTo>
                                        <a:pt x="643" y="252"/>
                                      </a:lnTo>
                                      <a:lnTo>
                                        <a:pt x="651" y="224"/>
                                      </a:lnTo>
                                      <a:lnTo>
                                        <a:pt x="662" y="197"/>
                                      </a:lnTo>
                                      <a:lnTo>
                                        <a:pt x="670" y="165"/>
                                      </a:lnTo>
                                      <a:lnTo>
                                        <a:pt x="682" y="137"/>
                                      </a:lnTo>
                                      <a:lnTo>
                                        <a:pt x="690" y="106"/>
                                      </a:lnTo>
                                      <a:lnTo>
                                        <a:pt x="702" y="74"/>
                                      </a:lnTo>
                                      <a:lnTo>
                                        <a:pt x="710" y="39"/>
                                      </a:lnTo>
                                      <a:lnTo>
                                        <a:pt x="721" y="7"/>
                                      </a:lnTo>
                                      <a:lnTo>
                                        <a:pt x="698" y="0"/>
                                      </a:lnTo>
                                      <a:lnTo>
                                        <a:pt x="686" y="31"/>
                                      </a:lnTo>
                                      <a:lnTo>
                                        <a:pt x="678" y="67"/>
                                      </a:lnTo>
                                      <a:lnTo>
                                        <a:pt x="666" y="98"/>
                                      </a:lnTo>
                                      <a:lnTo>
                                        <a:pt x="658" y="130"/>
                                      </a:lnTo>
                                      <a:lnTo>
                                        <a:pt x="647" y="157"/>
                                      </a:lnTo>
                                      <a:lnTo>
                                        <a:pt x="639" y="189"/>
                                      </a:lnTo>
                                      <a:lnTo>
                                        <a:pt x="627" y="216"/>
                                      </a:lnTo>
                                      <a:lnTo>
                                        <a:pt x="619" y="244"/>
                                      </a:lnTo>
                                      <a:lnTo>
                                        <a:pt x="607" y="267"/>
                                      </a:lnTo>
                                      <a:lnTo>
                                        <a:pt x="591" y="315"/>
                                      </a:lnTo>
                                      <a:lnTo>
                                        <a:pt x="580" y="338"/>
                                      </a:lnTo>
                                      <a:lnTo>
                                        <a:pt x="572" y="358"/>
                                      </a:lnTo>
                                      <a:lnTo>
                                        <a:pt x="560" y="378"/>
                                      </a:lnTo>
                                      <a:lnTo>
                                        <a:pt x="552" y="397"/>
                                      </a:lnTo>
                                      <a:lnTo>
                                        <a:pt x="544" y="413"/>
                                      </a:lnTo>
                                      <a:lnTo>
                                        <a:pt x="528" y="429"/>
                                      </a:lnTo>
                                      <a:lnTo>
                                        <a:pt x="520" y="445"/>
                                      </a:lnTo>
                                      <a:lnTo>
                                        <a:pt x="513" y="461"/>
                                      </a:lnTo>
                                      <a:lnTo>
                                        <a:pt x="505" y="472"/>
                                      </a:lnTo>
                                      <a:lnTo>
                                        <a:pt x="493" y="484"/>
                                      </a:lnTo>
                                      <a:lnTo>
                                        <a:pt x="485" y="496"/>
                                      </a:lnTo>
                                      <a:lnTo>
                                        <a:pt x="473" y="508"/>
                                      </a:lnTo>
                                      <a:lnTo>
                                        <a:pt x="461" y="516"/>
                                      </a:lnTo>
                                      <a:lnTo>
                                        <a:pt x="454" y="524"/>
                                      </a:lnTo>
                                      <a:lnTo>
                                        <a:pt x="430" y="535"/>
                                      </a:lnTo>
                                      <a:lnTo>
                                        <a:pt x="426" y="539"/>
                                      </a:lnTo>
                                      <a:lnTo>
                                        <a:pt x="406" y="547"/>
                                      </a:lnTo>
                                      <a:lnTo>
                                        <a:pt x="390" y="547"/>
                                      </a:lnTo>
                                      <a:lnTo>
                                        <a:pt x="383" y="551"/>
                                      </a:lnTo>
                                      <a:lnTo>
                                        <a:pt x="387" y="551"/>
                                      </a:lnTo>
                                      <a:lnTo>
                                        <a:pt x="390" y="551"/>
                                      </a:lnTo>
                                      <a:lnTo>
                                        <a:pt x="375" y="547"/>
                                      </a:lnTo>
                                      <a:lnTo>
                                        <a:pt x="363" y="547"/>
                                      </a:lnTo>
                                      <a:lnTo>
                                        <a:pt x="343" y="539"/>
                                      </a:lnTo>
                                      <a:lnTo>
                                        <a:pt x="339" y="535"/>
                                      </a:lnTo>
                                      <a:lnTo>
                                        <a:pt x="292" y="508"/>
                                      </a:lnTo>
                                      <a:lnTo>
                                        <a:pt x="245" y="461"/>
                                      </a:lnTo>
                                      <a:lnTo>
                                        <a:pt x="225" y="429"/>
                                      </a:lnTo>
                                      <a:lnTo>
                                        <a:pt x="217" y="413"/>
                                      </a:lnTo>
                                      <a:lnTo>
                                        <a:pt x="197" y="394"/>
                                      </a:lnTo>
                                      <a:lnTo>
                                        <a:pt x="166" y="338"/>
                                      </a:lnTo>
                                      <a:lnTo>
                                        <a:pt x="119" y="244"/>
                                      </a:lnTo>
                                      <a:lnTo>
                                        <a:pt x="95" y="189"/>
                                      </a:lnTo>
                                      <a:lnTo>
                                        <a:pt x="83" y="157"/>
                                      </a:lnTo>
                                      <a:lnTo>
                                        <a:pt x="71" y="130"/>
                                      </a:lnTo>
                                      <a:lnTo>
                                        <a:pt x="48" y="67"/>
                                      </a:lnTo>
                                      <a:lnTo>
                                        <a:pt x="36" y="31"/>
                                      </a:lnTo>
                                      <a:lnTo>
                                        <a:pt x="24" y="0"/>
                                      </a:lnTo>
                                      <a:lnTo>
                                        <a:pt x="0"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30" name="Freeform 186"/>
                              <wps:cNvSpPr>
                                <a:spLocks/>
                              </wps:cNvSpPr>
                              <wps:spPr bwMode="auto">
                                <a:xfrm>
                                  <a:off x="2081530" y="2476500"/>
                                  <a:ext cx="460375" cy="365125"/>
                                </a:xfrm>
                                <a:custGeom>
                                  <a:avLst/>
                                  <a:gdLst>
                                    <a:gd name="T0" fmla="*/ 47 w 725"/>
                                    <a:gd name="T1" fmla="*/ 505 h 575"/>
                                    <a:gd name="T2" fmla="*/ 130 w 725"/>
                                    <a:gd name="T3" fmla="*/ 300 h 575"/>
                                    <a:gd name="T4" fmla="*/ 197 w 725"/>
                                    <a:gd name="T5" fmla="*/ 174 h 575"/>
                                    <a:gd name="T6" fmla="*/ 224 w 725"/>
                                    <a:gd name="T7" fmla="*/ 134 h 575"/>
                                    <a:gd name="T8" fmla="*/ 244 w 725"/>
                                    <a:gd name="T9" fmla="*/ 111 h 575"/>
                                    <a:gd name="T10" fmla="*/ 279 w 725"/>
                                    <a:gd name="T11" fmla="*/ 71 h 575"/>
                                    <a:gd name="T12" fmla="*/ 303 w 725"/>
                                    <a:gd name="T13" fmla="*/ 51 h 575"/>
                                    <a:gd name="T14" fmla="*/ 335 w 725"/>
                                    <a:gd name="T15" fmla="*/ 36 h 575"/>
                                    <a:gd name="T16" fmla="*/ 362 w 725"/>
                                    <a:gd name="T17" fmla="*/ 24 h 575"/>
                                    <a:gd name="T18" fmla="*/ 421 w 725"/>
                                    <a:gd name="T19" fmla="*/ 32 h 575"/>
                                    <a:gd name="T20" fmla="*/ 449 w 725"/>
                                    <a:gd name="T21" fmla="*/ 44 h 575"/>
                                    <a:gd name="T22" fmla="*/ 473 w 725"/>
                                    <a:gd name="T23" fmla="*/ 63 h 575"/>
                                    <a:gd name="T24" fmla="*/ 492 w 725"/>
                                    <a:gd name="T25" fmla="*/ 83 h 575"/>
                                    <a:gd name="T26" fmla="*/ 516 w 725"/>
                                    <a:gd name="T27" fmla="*/ 111 h 575"/>
                                    <a:gd name="T28" fmla="*/ 536 w 725"/>
                                    <a:gd name="T29" fmla="*/ 138 h 575"/>
                                    <a:gd name="T30" fmla="*/ 563 w 725"/>
                                    <a:gd name="T31" fmla="*/ 189 h 575"/>
                                    <a:gd name="T32" fmla="*/ 583 w 725"/>
                                    <a:gd name="T33" fmla="*/ 229 h 575"/>
                                    <a:gd name="T34" fmla="*/ 614 w 725"/>
                                    <a:gd name="T35" fmla="*/ 300 h 575"/>
                                    <a:gd name="T36" fmla="*/ 634 w 725"/>
                                    <a:gd name="T37" fmla="*/ 355 h 575"/>
                                    <a:gd name="T38" fmla="*/ 654 w 725"/>
                                    <a:gd name="T39" fmla="*/ 410 h 575"/>
                                    <a:gd name="T40" fmla="*/ 681 w 725"/>
                                    <a:gd name="T41" fmla="*/ 505 h 575"/>
                                    <a:gd name="T42" fmla="*/ 701 w 725"/>
                                    <a:gd name="T43" fmla="*/ 575 h 575"/>
                                    <a:gd name="T44" fmla="*/ 713 w 725"/>
                                    <a:gd name="T45" fmla="*/ 532 h 575"/>
                                    <a:gd name="T46" fmla="*/ 693 w 725"/>
                                    <a:gd name="T47" fmla="*/ 465 h 575"/>
                                    <a:gd name="T48" fmla="*/ 666 w 725"/>
                                    <a:gd name="T49" fmla="*/ 375 h 575"/>
                                    <a:gd name="T50" fmla="*/ 646 w 725"/>
                                    <a:gd name="T51" fmla="*/ 319 h 575"/>
                                    <a:gd name="T52" fmla="*/ 614 w 725"/>
                                    <a:gd name="T53" fmla="*/ 245 h 575"/>
                                    <a:gd name="T54" fmla="*/ 595 w 725"/>
                                    <a:gd name="T55" fmla="*/ 201 h 575"/>
                                    <a:gd name="T56" fmla="*/ 575 w 725"/>
                                    <a:gd name="T57" fmla="*/ 162 h 575"/>
                                    <a:gd name="T58" fmla="*/ 551 w 725"/>
                                    <a:gd name="T59" fmla="*/ 122 h 575"/>
                                    <a:gd name="T60" fmla="*/ 532 w 725"/>
                                    <a:gd name="T61" fmla="*/ 95 h 575"/>
                                    <a:gd name="T62" fmla="*/ 508 w 725"/>
                                    <a:gd name="T63" fmla="*/ 67 h 575"/>
                                    <a:gd name="T64" fmla="*/ 488 w 725"/>
                                    <a:gd name="T65" fmla="*/ 48 h 575"/>
                                    <a:gd name="T66" fmla="*/ 465 w 725"/>
                                    <a:gd name="T67" fmla="*/ 28 h 575"/>
                                    <a:gd name="T68" fmla="*/ 429 w 725"/>
                                    <a:gd name="T69" fmla="*/ 8 h 575"/>
                                    <a:gd name="T70" fmla="*/ 406 w 725"/>
                                    <a:gd name="T71" fmla="*/ 0 h 575"/>
                                    <a:gd name="T72" fmla="*/ 362 w 725"/>
                                    <a:gd name="T73" fmla="*/ 0 h 575"/>
                                    <a:gd name="T74" fmla="*/ 327 w 725"/>
                                    <a:gd name="T75" fmla="*/ 12 h 575"/>
                                    <a:gd name="T76" fmla="*/ 287 w 725"/>
                                    <a:gd name="T77" fmla="*/ 36 h 575"/>
                                    <a:gd name="T78" fmla="*/ 264 w 725"/>
                                    <a:gd name="T79" fmla="*/ 55 h 575"/>
                                    <a:gd name="T80" fmla="*/ 228 w 725"/>
                                    <a:gd name="T81" fmla="*/ 95 h 575"/>
                                    <a:gd name="T82" fmla="*/ 201 w 725"/>
                                    <a:gd name="T83" fmla="*/ 126 h 575"/>
                                    <a:gd name="T84" fmla="*/ 181 w 725"/>
                                    <a:gd name="T85" fmla="*/ 158 h 575"/>
                                    <a:gd name="T86" fmla="*/ 106 w 725"/>
                                    <a:gd name="T87" fmla="*/ 292 h 575"/>
                                    <a:gd name="T88" fmla="*/ 23 w 725"/>
                                    <a:gd name="T89" fmla="*/ 497 h 575"/>
                                    <a:gd name="T90" fmla="*/ 23 w 725"/>
                                    <a:gd name="T91" fmla="*/ 575 h 5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725" h="575">
                                      <a:moveTo>
                                        <a:pt x="23" y="575"/>
                                      </a:moveTo>
                                      <a:lnTo>
                                        <a:pt x="47" y="505"/>
                                      </a:lnTo>
                                      <a:lnTo>
                                        <a:pt x="83" y="410"/>
                                      </a:lnTo>
                                      <a:lnTo>
                                        <a:pt x="130" y="300"/>
                                      </a:lnTo>
                                      <a:lnTo>
                                        <a:pt x="165" y="229"/>
                                      </a:lnTo>
                                      <a:lnTo>
                                        <a:pt x="197" y="174"/>
                                      </a:lnTo>
                                      <a:lnTo>
                                        <a:pt x="216" y="158"/>
                                      </a:lnTo>
                                      <a:lnTo>
                                        <a:pt x="224" y="134"/>
                                      </a:lnTo>
                                      <a:lnTo>
                                        <a:pt x="232" y="122"/>
                                      </a:lnTo>
                                      <a:lnTo>
                                        <a:pt x="244" y="111"/>
                                      </a:lnTo>
                                      <a:lnTo>
                                        <a:pt x="256" y="95"/>
                                      </a:lnTo>
                                      <a:lnTo>
                                        <a:pt x="279" y="71"/>
                                      </a:lnTo>
                                      <a:lnTo>
                                        <a:pt x="291" y="63"/>
                                      </a:lnTo>
                                      <a:lnTo>
                                        <a:pt x="303" y="51"/>
                                      </a:lnTo>
                                      <a:lnTo>
                                        <a:pt x="323" y="40"/>
                                      </a:lnTo>
                                      <a:lnTo>
                                        <a:pt x="335" y="36"/>
                                      </a:lnTo>
                                      <a:lnTo>
                                        <a:pt x="343" y="32"/>
                                      </a:lnTo>
                                      <a:lnTo>
                                        <a:pt x="362" y="24"/>
                                      </a:lnTo>
                                      <a:lnTo>
                                        <a:pt x="406" y="24"/>
                                      </a:lnTo>
                                      <a:lnTo>
                                        <a:pt x="421" y="32"/>
                                      </a:lnTo>
                                      <a:lnTo>
                                        <a:pt x="441" y="40"/>
                                      </a:lnTo>
                                      <a:lnTo>
                                        <a:pt x="449" y="44"/>
                                      </a:lnTo>
                                      <a:lnTo>
                                        <a:pt x="461" y="51"/>
                                      </a:lnTo>
                                      <a:lnTo>
                                        <a:pt x="473" y="63"/>
                                      </a:lnTo>
                                      <a:lnTo>
                                        <a:pt x="484" y="71"/>
                                      </a:lnTo>
                                      <a:lnTo>
                                        <a:pt x="492" y="83"/>
                                      </a:lnTo>
                                      <a:lnTo>
                                        <a:pt x="504" y="95"/>
                                      </a:lnTo>
                                      <a:lnTo>
                                        <a:pt x="516" y="111"/>
                                      </a:lnTo>
                                      <a:lnTo>
                                        <a:pt x="524" y="122"/>
                                      </a:lnTo>
                                      <a:lnTo>
                                        <a:pt x="536" y="138"/>
                                      </a:lnTo>
                                      <a:lnTo>
                                        <a:pt x="551" y="170"/>
                                      </a:lnTo>
                                      <a:lnTo>
                                        <a:pt x="563" y="189"/>
                                      </a:lnTo>
                                      <a:lnTo>
                                        <a:pt x="571" y="209"/>
                                      </a:lnTo>
                                      <a:lnTo>
                                        <a:pt x="583" y="229"/>
                                      </a:lnTo>
                                      <a:lnTo>
                                        <a:pt x="591" y="252"/>
                                      </a:lnTo>
                                      <a:lnTo>
                                        <a:pt x="614" y="300"/>
                                      </a:lnTo>
                                      <a:lnTo>
                                        <a:pt x="622" y="327"/>
                                      </a:lnTo>
                                      <a:lnTo>
                                        <a:pt x="634" y="355"/>
                                      </a:lnTo>
                                      <a:lnTo>
                                        <a:pt x="642" y="382"/>
                                      </a:lnTo>
                                      <a:lnTo>
                                        <a:pt x="654" y="410"/>
                                      </a:lnTo>
                                      <a:lnTo>
                                        <a:pt x="670" y="473"/>
                                      </a:lnTo>
                                      <a:lnTo>
                                        <a:pt x="681" y="505"/>
                                      </a:lnTo>
                                      <a:lnTo>
                                        <a:pt x="689" y="540"/>
                                      </a:lnTo>
                                      <a:lnTo>
                                        <a:pt x="701" y="575"/>
                                      </a:lnTo>
                                      <a:lnTo>
                                        <a:pt x="725" y="568"/>
                                      </a:lnTo>
                                      <a:lnTo>
                                        <a:pt x="713" y="532"/>
                                      </a:lnTo>
                                      <a:lnTo>
                                        <a:pt x="705" y="497"/>
                                      </a:lnTo>
                                      <a:lnTo>
                                        <a:pt x="693" y="465"/>
                                      </a:lnTo>
                                      <a:lnTo>
                                        <a:pt x="677" y="402"/>
                                      </a:lnTo>
                                      <a:lnTo>
                                        <a:pt x="666" y="375"/>
                                      </a:lnTo>
                                      <a:lnTo>
                                        <a:pt x="658" y="347"/>
                                      </a:lnTo>
                                      <a:lnTo>
                                        <a:pt x="646" y="319"/>
                                      </a:lnTo>
                                      <a:lnTo>
                                        <a:pt x="638" y="292"/>
                                      </a:lnTo>
                                      <a:lnTo>
                                        <a:pt x="614" y="245"/>
                                      </a:lnTo>
                                      <a:lnTo>
                                        <a:pt x="606" y="221"/>
                                      </a:lnTo>
                                      <a:lnTo>
                                        <a:pt x="595" y="201"/>
                                      </a:lnTo>
                                      <a:lnTo>
                                        <a:pt x="587" y="181"/>
                                      </a:lnTo>
                                      <a:lnTo>
                                        <a:pt x="575" y="162"/>
                                      </a:lnTo>
                                      <a:lnTo>
                                        <a:pt x="567" y="146"/>
                                      </a:lnTo>
                                      <a:lnTo>
                                        <a:pt x="551" y="122"/>
                                      </a:lnTo>
                                      <a:lnTo>
                                        <a:pt x="540" y="107"/>
                                      </a:lnTo>
                                      <a:lnTo>
                                        <a:pt x="532" y="95"/>
                                      </a:lnTo>
                                      <a:lnTo>
                                        <a:pt x="520" y="79"/>
                                      </a:lnTo>
                                      <a:lnTo>
                                        <a:pt x="508" y="67"/>
                                      </a:lnTo>
                                      <a:lnTo>
                                        <a:pt x="500" y="55"/>
                                      </a:lnTo>
                                      <a:lnTo>
                                        <a:pt x="488" y="48"/>
                                      </a:lnTo>
                                      <a:lnTo>
                                        <a:pt x="476" y="36"/>
                                      </a:lnTo>
                                      <a:lnTo>
                                        <a:pt x="465" y="28"/>
                                      </a:lnTo>
                                      <a:lnTo>
                                        <a:pt x="457" y="16"/>
                                      </a:lnTo>
                                      <a:lnTo>
                                        <a:pt x="429" y="8"/>
                                      </a:lnTo>
                                      <a:lnTo>
                                        <a:pt x="421" y="4"/>
                                      </a:lnTo>
                                      <a:lnTo>
                                        <a:pt x="406" y="0"/>
                                      </a:lnTo>
                                      <a:lnTo>
                                        <a:pt x="386" y="0"/>
                                      </a:lnTo>
                                      <a:lnTo>
                                        <a:pt x="362" y="0"/>
                                      </a:lnTo>
                                      <a:lnTo>
                                        <a:pt x="335" y="8"/>
                                      </a:lnTo>
                                      <a:lnTo>
                                        <a:pt x="327" y="12"/>
                                      </a:lnTo>
                                      <a:lnTo>
                                        <a:pt x="315" y="16"/>
                                      </a:lnTo>
                                      <a:lnTo>
                                        <a:pt x="287" y="36"/>
                                      </a:lnTo>
                                      <a:lnTo>
                                        <a:pt x="276" y="48"/>
                                      </a:lnTo>
                                      <a:lnTo>
                                        <a:pt x="264" y="55"/>
                                      </a:lnTo>
                                      <a:lnTo>
                                        <a:pt x="240" y="79"/>
                                      </a:lnTo>
                                      <a:lnTo>
                                        <a:pt x="228" y="95"/>
                                      </a:lnTo>
                                      <a:lnTo>
                                        <a:pt x="216" y="107"/>
                                      </a:lnTo>
                                      <a:lnTo>
                                        <a:pt x="201" y="126"/>
                                      </a:lnTo>
                                      <a:lnTo>
                                        <a:pt x="193" y="142"/>
                                      </a:lnTo>
                                      <a:lnTo>
                                        <a:pt x="181" y="158"/>
                                      </a:lnTo>
                                      <a:lnTo>
                                        <a:pt x="142" y="221"/>
                                      </a:lnTo>
                                      <a:lnTo>
                                        <a:pt x="106" y="292"/>
                                      </a:lnTo>
                                      <a:lnTo>
                                        <a:pt x="59" y="402"/>
                                      </a:lnTo>
                                      <a:lnTo>
                                        <a:pt x="23" y="497"/>
                                      </a:lnTo>
                                      <a:lnTo>
                                        <a:pt x="0" y="568"/>
                                      </a:lnTo>
                                      <a:lnTo>
                                        <a:pt x="23" y="5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31" name="Rectangle 187"/>
                              <wps:cNvSpPr>
                                <a:spLocks noChangeArrowheads="1"/>
                              </wps:cNvSpPr>
                              <wps:spPr bwMode="auto">
                                <a:xfrm>
                                  <a:off x="385445" y="2121535"/>
                                  <a:ext cx="58610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proofErr w:type="spellStart"/>
                                    <w:r>
                                      <w:rPr>
                                        <w:rFonts w:ascii="ISOCPEUR" w:hAnsi="ISOCPEUR" w:cs="ISOCPEUR"/>
                                        <w:color w:val="000000"/>
                                        <w:lang w:val="en-US"/>
                                      </w:rPr>
                                      <w:t>Contrainte</w:t>
                                    </w:r>
                                    <w:proofErr w:type="spellEnd"/>
                                  </w:p>
                                </w:txbxContent>
                              </wps:txbx>
                              <wps:bodyPr rot="0" vert="horz" wrap="none" lIns="0" tIns="0" rIns="0" bIns="0" anchor="t" anchorCtr="0" upright="1">
                                <a:spAutoFit/>
                              </wps:bodyPr>
                            </wps:wsp>
                            <wps:wsp>
                              <wps:cNvPr id="23532" name="Rectangle 188"/>
                              <wps:cNvSpPr>
                                <a:spLocks noChangeArrowheads="1"/>
                              </wps:cNvSpPr>
                              <wps:spPr bwMode="auto">
                                <a:xfrm>
                                  <a:off x="385445" y="2273935"/>
                                  <a:ext cx="54419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proofErr w:type="gramStart"/>
                                    <w:r>
                                      <w:rPr>
                                        <w:rFonts w:ascii="ISOCPEUR" w:hAnsi="ISOCPEUR" w:cs="ISOCPEUR"/>
                                        <w:color w:val="000000"/>
                                        <w:lang w:val="en-US"/>
                                      </w:rPr>
                                      <w:t>de</w:t>
                                    </w:r>
                                    <w:proofErr w:type="gramEnd"/>
                                    <w:r>
                                      <w:rPr>
                                        <w:rFonts w:ascii="ISOCPEUR" w:hAnsi="ISOCPEUR" w:cs="ISOCPEUR"/>
                                        <w:color w:val="000000"/>
                                        <w:lang w:val="en-US"/>
                                      </w:rPr>
                                      <w:t xml:space="preserve"> flexion</w:t>
                                    </w:r>
                                  </w:p>
                                </w:txbxContent>
                              </wps:txbx>
                              <wps:bodyPr rot="0" vert="horz" wrap="none" lIns="0" tIns="0" rIns="0" bIns="0" anchor="t" anchorCtr="0" upright="1">
                                <a:spAutoFit/>
                              </wps:bodyPr>
                            </wps:wsp>
                            <wps:wsp>
                              <wps:cNvPr id="23533" name="Rectangle 189"/>
                              <wps:cNvSpPr>
                                <a:spLocks noChangeArrowheads="1"/>
                              </wps:cNvSpPr>
                              <wps:spPr bwMode="auto">
                                <a:xfrm>
                                  <a:off x="2621915" y="2992120"/>
                                  <a:ext cx="38862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r>
                                      <w:rPr>
                                        <w:rFonts w:ascii="ISOCPEUR" w:hAnsi="ISOCPEUR" w:cs="ISOCPEUR"/>
                                        <w:color w:val="000000"/>
                                        <w:lang w:val="en-US"/>
                                      </w:rPr>
                                      <w:t>Temps</w:t>
                                    </w:r>
                                  </w:p>
                                </w:txbxContent>
                              </wps:txbx>
                              <wps:bodyPr rot="0" vert="horz" wrap="none" lIns="0" tIns="0" rIns="0" bIns="0" anchor="t" anchorCtr="0" upright="1">
                                <a:spAutoFit/>
                              </wps:bodyPr>
                            </wps:wsp>
                            <wps:wsp>
                              <wps:cNvPr id="23534" name="Rectangle 190"/>
                              <wps:cNvSpPr>
                                <a:spLocks noChangeArrowheads="1"/>
                              </wps:cNvSpPr>
                              <wps:spPr bwMode="auto">
                                <a:xfrm>
                                  <a:off x="638175" y="57785"/>
                                  <a:ext cx="148272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Default="006D2BEA" w:rsidP="00D35342">
                                    <w:proofErr w:type="spellStart"/>
                                    <w:r>
                                      <w:rPr>
                                        <w:rFonts w:ascii="ISOCPEUR" w:hAnsi="ISOCPEUR" w:cs="ISOCPEUR"/>
                                        <w:color w:val="000000"/>
                                        <w:lang w:val="en-US"/>
                                      </w:rPr>
                                      <w:t>Essai</w:t>
                                    </w:r>
                                    <w:proofErr w:type="spellEnd"/>
                                    <w:r>
                                      <w:rPr>
                                        <w:rFonts w:ascii="ISOCPEUR" w:hAnsi="ISOCPEUR" w:cs="ISOCPEUR"/>
                                        <w:color w:val="000000"/>
                                        <w:lang w:val="en-US"/>
                                      </w:rPr>
                                      <w:t xml:space="preserve"> de fatigue </w:t>
                                    </w:r>
                                    <w:proofErr w:type="spellStart"/>
                                    <w:r>
                                      <w:rPr>
                                        <w:rFonts w:ascii="ISOCPEUR" w:hAnsi="ISOCPEUR" w:cs="ISOCPEUR"/>
                                        <w:color w:val="000000"/>
                                        <w:lang w:val="en-US"/>
                                      </w:rPr>
                                      <w:t>en</w:t>
                                    </w:r>
                                    <w:proofErr w:type="spellEnd"/>
                                    <w:r>
                                      <w:rPr>
                                        <w:rFonts w:ascii="ISOCPEUR" w:hAnsi="ISOCPEUR" w:cs="ISOCPEUR"/>
                                        <w:color w:val="000000"/>
                                        <w:lang w:val="en-US"/>
                                      </w:rPr>
                                      <w:t xml:space="preserve"> flexion</w:t>
                                    </w:r>
                                  </w:p>
                                </w:txbxContent>
                              </wps:txbx>
                              <wps:bodyPr rot="0" vert="horz" wrap="none" lIns="0" tIns="0" rIns="0" bIns="0" anchor="t" anchorCtr="0" upright="1">
                                <a:spAutoFit/>
                              </wps:bodyPr>
                            </wps:wsp>
                          </wpc:wpc>
                        </a:graphicData>
                      </a:graphic>
                    </wp:inline>
                  </w:drawing>
                </mc:Choice>
                <mc:Fallback>
                  <w:pict>
                    <v:group id="Zone de dessin 23535" o:spid="_x0000_s4400" editas="canvas" style="width:248pt;height:261.2pt;mso-position-horizontal-relative:char;mso-position-vertical-relative:line" coordsize="31496,33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">
                      <v:shape id="_x0000_s4401" type="#_x0000_t75" style="position:absolute;width:31496;height:33172;visibility:visible;mso-wrap-style:square">
                        <v:fill o:detectmouseclick="t"/>
                        <v:path o:connecttype="none"/>
                      </v:shape>
                      <v:rect id="Rectangle 70" o:spid="_x0000_s4402" style="position:absolute;left:24364;top:17437;width:4026;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2EPcgA&#10;AADeAAAADwAAAGRycy9kb3ducmV2LnhtbESPQWvCQBSE7wX/w/IK3urGmBabuooKgpeC2h7q7Zl9&#10;TYLZt3F31dhf7xYKPQ4z8w0zmXWmERdyvrasYDhIQBAXVtdcKvj8WD2NQfiArLGxTApu5GE27T1M&#10;MNf2ylu67EIpIoR9jgqqENpcSl9UZNAPbEscvW/rDIYoXSm1w2uEm0amSfIiDdYcFypsaVlRcdyd&#10;jYLF63hx2mT8/rM97Gn/dTg+py5Rqv/Yzd9ABOrCf/ivvdYK0lE2zO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XYQ9yAAAAN4AAAAPAAAAAAAAAAAAAAAAAJgCAABk&#10;cnMvZG93bnJldi54bWxQSwUGAAAAAAQABAD1AAAAjQMAAAAA&#10;" fillcolor="black" stroked="f"/>
                      <v:shape id="Freeform 71" o:spid="_x0000_s4403" style="position:absolute;left:24091;top:5276;width:4426;height:12535;visibility:visible;mso-wrap-style:square;v-text-anchor:top" coordsize="697,1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Ud38UA&#10;AADeAAAADwAAAGRycy9kb3ducmV2LnhtbESP0WrCQBRE3wv9h+UW+lY3RhskdZUgFKRvpn7ANXvN&#10;psnejdmtxr93BcHHYWbOMMv1aDtxpsE3jhVMJwkI4srphmsF+9/vjwUIH5A1do5JwZU8rFevL0vM&#10;tbvwjs5lqEWEsM9RgQmhz6X0lSGLfuJ64ugd3WAxRDnUUg94iXDbyTRJMmmx4bhgsKeNoaot/62C&#10;Jqv4x5yyv2taFwdTHhPdFq1S729j8QUi0Bie4Ud7qxWks/n0E+534hW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5R3fxQAAAN4AAAAPAAAAAAAAAAAAAAAAAJgCAABkcnMv&#10;ZG93bnJldi54bWxQSwUGAAAAAAQABAD1AAAAigMAAAAA&#10;" path="m650,l,1958r47,16l697,16,650,xe" fillcolor="black" stroked="f">
                        <v:path arrowok="t" o:connecttype="custom" o:connectlocs="412750,0;0,1243330;29845,1253490;442595,10160;412750,0" o:connectangles="0,0,0,0,0"/>
                      </v:shape>
                      <v:rect id="Rectangle 72" o:spid="_x0000_s4404" style="position:absolute;width:4756;height:10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qyccA&#10;AADeAAAADwAAAGRycy9kb3ducmV2LnhtbESPS2vDMBCE74X8B7GB3Bopj5rWjRJKwRBoe8gDel2s&#10;jW1irRxLfvTfV4VCjsPMfMNsdqOtRU+trxxrWMwVCOLcmYoLDedT9vgMwgdkg7Vj0vBDHnbbycMG&#10;U+MGPlB/DIWIEPYpaihDaFIpfV6SRT93DXH0Lq61GKJsC2laHCLc1nKpVCItVhwXSmzovaT8euys&#10;BkzW5vZ1WX2eProEX4pRZU/fSuvZdHx7BRFoDPfwf3tvNCxX60UCf3fiFZ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snHAAAA3gAAAA8AAAAAAAAAAAAAAAAAmAIAAGRy&#10;cy9kb3ducmV2LnhtbFBLBQYAAAAABAAEAPUAAACMAwAAAAA=&#10;" stroked="f"/>
                      <v:line id="Line 73" o:spid="_x0000_s4405" style="position:absolute;visibility:visible;mso-wrap-style:square" from="3403,0" to="4730,1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3YHccAAADeAAAADwAAAGRycy9kb3ducmV2LnhtbESPS2vDMBCE74X8B7GB3hrZaR6OGyWU&#10;0pDmlifkuFhbW8RaGUtN3H9fFQI5DjPzDTNfdrYWV2q9cawgHSQgiAunDZcKjofVSwbCB2SNtWNS&#10;8Eselove0xxz7W68o+s+lCJC2OeooAqhyaX0RUUW/cA1xNH7dq3FEGVbSt3iLcJtLYdJMpEWDceF&#10;Chv6qKi47H+sArOdrMeb6Wl2kp/rkJ6zS2bsUannfvf+BiJQFx7he/tLKxi+jtIp/N+JV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ndgdxwAAAN4AAAAPAAAAAAAA&#10;AAAAAAAAAKECAABkcnMvZG93bnJldi54bWxQSwUGAAAAAAQABAD5AAAAlQMAAAAA&#10;" strokeweight="0"/>
                      <v:line id="Line 74" o:spid="_x0000_s4406" style="position:absolute;visibility:visible;mso-wrap-style:square" from="2051,0" to="4730,2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JMb8MAAADeAAAADwAAAGRycy9kb3ducmV2LnhtbERPy2rCQBTdF/yH4Qru6iTaaoyOItJi&#10;3fkEl5fMNRnM3AmZqaZ/31kUujyc92LV2Vo8qPXGsYJ0mIAgLpw2XCo4nz5fMxA+IGusHZOCH/Kw&#10;WvZeFphr9+QDPY6hFDGEfY4KqhCaXEpfVGTRD11DHLmbay2GCNtS6hafMdzWcpQkE2nRcGyosKFN&#10;RcX9+G0VmP1k+76bXmYX+bEN6TW7Z8aelRr0u/UcRKAu/Iv/3F9awWj8lsa98U68AnL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ACTG/DAAAA3gAAAA8AAAAAAAAAAAAA&#10;AAAAoQIAAGRycy9kb3ducmV2LnhtbFBLBQYAAAAABAAEAPkAAACRAwAAAAA=&#10;" strokeweight="0"/>
                      <v:line id="Line 75" o:spid="_x0000_s4407" style="position:absolute;visibility:visible;mso-wrap-style:square" from="749,0" to="4730,3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7p9McAAADeAAAADwAAAGRycy9kb3ducmV2LnhtbESPS2vDMBCE74X8B7GB3hrZaR6OGyWU&#10;0pDmlifkuFhbW8RaGUtN3H9fFQI5DjPzDTNfdrYWV2q9cawgHSQgiAunDZcKjofVSwbCB2SNtWNS&#10;8Eselove0xxz7W68o+s+lCJC2OeooAqhyaX0RUUW/cA1xNH7dq3FEGVbSt3iLcJtLYdJMpEWDceF&#10;Chv6qKi47H+sArOdrMeb6Wl2kp/rkJ6zS2bsUannfvf+BiJQFx7he/tLKxi+jtIZ/N+JV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Tun0xwAAAN4AAAAPAAAAAAAA&#10;AAAAAAAAAKECAABkcnMvZG93bnJldi54bWxQSwUGAAAAAAQABAD5AAAAlQMAAAAA&#10;" strokeweight="0"/>
                      <v:line id="Line 76" o:spid="_x0000_s4408" style="position:absolute;visibility:visible;mso-wrap-style:square" from="0,603" to="4730,5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iK1MUAAADeAAAADwAAAGRycy9kb3ducmV2LnhtbESPy2rCQBSG9wXfYTiCuzoxthqjo4i0&#10;WHdeweUhc0wGM2dCZqrp23cWhS5//hvfYtXZWjyo9caxgtEwAUFcOG24VHA+fb5mIHxA1lg7JgU/&#10;5GG17L0sMNfuyQd6HEMp4gj7HBVUITS5lL6oyKIfuoY4ejfXWgxRtqXULT7juK1lmiQTadFwfKiw&#10;oU1Fxf34bRWY/WT7vpteZhf5sQ2ja3bPjD0rNeh36zmIQF34D/+1v7SCdPyWRoCIE1F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BiK1MUAAADeAAAADwAAAAAAAAAA&#10;AAAAAAChAgAAZHJzL2Rvd25yZXYueG1sUEsFBgAAAAAEAAQA+QAAAJMDAAAAAA==&#10;" strokeweight="0"/>
                      <v:line id="Line 77" o:spid="_x0000_s4409" style="position:absolute;visibility:visible;mso-wrap-style:square" from="0,1898" to="4730,6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QvT8cAAADeAAAADwAAAGRycy9kb3ducmV2LnhtbESPT2vCQBTE7wW/w/KE3uomqdWYuopI&#10;xXpr/QMeH9nXZDH7NmS3mn77bqHgcZiZ3zDzZW8bcaXOG8cK0lECgrh02nCl4HjYPOUgfEDW2Dgm&#10;BT/kYbkYPMyx0O7Gn3Tdh0pECPsCFdQhtIWUvqzJoh+5ljh6X66zGKLsKqk7vEW4bWSWJBNp0XBc&#10;qLGldU3lZf9tFZiPyfZlNz3NTvJtG9JzfsmNPSr1OOxXryAC9eEe/m+/awXZ8zhL4e9OvAJy8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C9PxwAAAN4AAAAPAAAAAAAA&#10;AAAAAAAAAKECAABkcnMvZG93bnJldi54bWxQSwUGAAAAAAQABAD5AAAAlQMAAAAA&#10;" strokeweight="0"/>
                      <v:line id="Line 78" o:spid="_x0000_s4410" style="position:absolute;visibility:visible;mso-wrap-style:square" from="0,3251" to="4730,7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axOMYAAADeAAAADwAAAGRycy9kb3ducmV2LnhtbESPQWvCQBSE70L/w/IKvenGtLUxuoqI&#10;xXprrYLHR/aZLGbfhuyq8d+7hYLHYWa+YabzztbiQq03jhUMBwkI4sJpw6WC3e9nPwPhA7LG2jEp&#10;uJGH+eypN8Vcuyv/0GUbShEh7HNUUIXQ5FL6oiKLfuAa4ugdXWsxRNmWUrd4jXBbyzRJRtKi4bhQ&#10;YUPLiorT9mwVmO/R+n3zsR/v5WodhofslBm7U+rluVtMQATqwiP83/7SCtLXtzSFvzvxCsjZ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sTjGAAAA3gAAAA8AAAAAAAAA&#10;AAAAAAAAoQIAAGRycy9kb3ducmV2LnhtbFBLBQYAAAAABAAEAPkAAACUAwAAAAA=&#10;" strokeweight="0"/>
                      <v:line id="Line 79" o:spid="_x0000_s4411" style="position:absolute;visibility:visible;mso-wrap-style:square" from="0,4552" to="4730,9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oUo8cAAADeAAAADwAAAGRycy9kb3ducmV2LnhtbESPS2vDMBCE74X8B7GF3ho5zst1o4RQ&#10;GpLcmhfkuFhbW8RaGUtN3H9fBQI9DjPzDTNbdLYWV2q9caxg0E9AEBdOGy4VHA+r1wyED8gaa8ek&#10;4Jc8LOa9pxnm2t14R9d9KEWEsM9RQRVCk0vpi4os+r5riKP37VqLIcq2lLrFW4TbWqZJMpEWDceF&#10;Chv6qKi47H+sAvM1WY+309PbSX6uw+CcXTJjj0q9PHfLdxCBuvAffrQ3WkE6HKVDuN+JV0D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yhSjxwAAAN4AAAAPAAAAAAAA&#10;AAAAAAAAAKECAABkcnMvZG93bnJldi54bWxQSwUGAAAAAAQABAD5AAAAlQMAAAAA&#10;" strokeweight="0"/>
                      <v:line id="Line 80" o:spid="_x0000_s4412" style="position:absolute;visibility:visible;mso-wrap-style:square" from="0,5905" to="4730,10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OM18cAAADeAAAADwAAAGRycy9kb3ducmV2LnhtbESPT2vCQBTE7wW/w/IK3urG1GqauoqU&#10;FvVW/4HHR/Y1Wcy+DdlV47d3hUKPw8z8hpnOO1uLC7XeOFYwHCQgiAunDZcK9rvvlwyED8gaa8ek&#10;4EYe5rPe0xRz7a68ocs2lCJC2OeooAqhyaX0RUUW/cA1xNH7da3FEGVbSt3iNcJtLdMkGUuLhuNC&#10;hQ19VlSctmerwPyMl2/ryeH9IL+WYXjMTpmxe6X6z93iA0SgLvyH/9orrSB9HaUjeNyJV0D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I4zXxwAAAN4AAAAPAAAAAAAA&#10;AAAAAAAAAKECAABkcnMvZG93bnJldi54bWxQSwUGAAAAAAQABAD5AAAAlQMAAAAA&#10;" strokeweight="0"/>
                      <v:line id="Line 81" o:spid="_x0000_s4413" style="position:absolute;visibility:visible;mso-wrap-style:square" from="0,7207" to="3429,10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8pTMcAAADeAAAADwAAAGRycy9kb3ducmV2LnhtbESPS2vDMBCE74X8B7GF3ho5bh6uGyWE&#10;0pLklifkuFhbW8RaGUtNnH9fFQI5DjPzDTOdd7YWF2q9caxg0E9AEBdOGy4VHPbfrxkIH5A11o5J&#10;wY08zGe9pynm2l15S5ddKEWEsM9RQRVCk0vpi4os+r5riKP341qLIcq2lLrFa4TbWqZJMpYWDceF&#10;Chv6rKg4736tArMZL0fryfH9KL+WYXDKzpmxB6VenrvFB4hAXXiE7+2VVpC+DdMR/N+JV0DO/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bylMxwAAAN4AAAAPAAAAAAAA&#10;AAAAAAAAAKECAABkcnMvZG93bnJldi54bWxQSwUGAAAAAAQABAD5AAAAlQMAAAAA&#10;" strokeweight="0"/>
                      <v:line id="Line 82" o:spid="_x0000_s4414" style="position:absolute;visibility:visible;mso-wrap-style:square" from="0,8553" to="2076,10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23O8cAAADeAAAADwAAAGRycy9kb3ducmV2LnhtbESPT2vCQBTE74LfYXlCb7oxbWNMXUWk&#10;xfbW+gc8PrKvyWL2bchuNX57t1DocZiZ3zCLVW8bcaHOG8cKppMEBHHptOFKwWH/Ns5B+ICssXFM&#10;Cm7kYbUcDhZYaHflL7rsQiUihH2BCuoQ2kJKX9Zk0U9cSxy9b9dZDFF2ldQdXiPcNjJNkkxaNBwX&#10;amxpU1N53v1YBeYz2z5/zI7zo3zdhukpP+fGHpR6GPXrFxCB+vAf/mu/awXp41Oawe+deAXk8g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vbc7xwAAAN4AAAAPAAAAAAAA&#10;AAAAAAAAAKECAABkcnMvZG93bnJldi54bWxQSwUGAAAAAAQABAD5AAAAlQMAAAAA&#10;" strokeweight="0"/>
                      <v:line id="Line 83" o:spid="_x0000_s4415" style="position:absolute;visibility:visible;mso-wrap-style:square" from="0,9855" to="774,10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SoMcAAADeAAAADwAAAGRycy9kb3ducmV2LnhtbESPT2vCQBTE74LfYXlCb7oxbTWmrlJK&#10;i/XmX/D4yL4mi9m3IbvV+O3dQsHjMDO/YebLztbiQq03jhWMRwkI4sJpw6WCw/5rmIHwAVlj7ZgU&#10;3MjDctHvzTHX7spbuuxCKSKEfY4KqhCaXEpfVGTRj1xDHL0f11oMUbal1C1eI9zWMk2SibRoOC5U&#10;2NBHRcV592sVmM1k9bqeHmdH+bkK41N2zow9KPU06N7fQATqwiP83/7WCtLnl3QKf3fiFZ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8RKgxwAAAN4AAAAPAAAAAAAA&#10;AAAAAAAAAKECAABkcnMvZG93bnJldi54bWxQSwUGAAAAAAQABAD5AAAAlQMAAAAA&#10;" strokeweight="0"/>
                      <v:rect id="Rectangle 84" o:spid="_x0000_s4416" style="position:absolute;left:2076;top:5181;width:26295;height: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xEhcUA&#10;AADeAAAADwAAAGRycy9kb3ducmV2LnhtbERPz2vCMBS+C/4P4Qm7aWrnxHWNooPBLsLUHebt2Tzb&#10;YvNSk6zW/fXLYbDjx/c7X/WmER05X1tWMJ0kIIgLq2suFXwe3sYLED4ga2wsk4I7eVgth4McM21v&#10;vKNuH0oRQ9hnqKAKoc2k9EVFBv3EtsSRO1tnMEToSqkd3mK4aWSaJHNpsObYUGFLrxUVl/23UbB5&#10;XmyuHzPe/uxORzp+nS5PqUuUehj16xcQgfrwL/5zv2sF6eMsjXvjnXg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ESFxQAAAN4AAAAPAAAAAAAAAAAAAAAAAJgCAABkcnMv&#10;ZG93bnJldi54bWxQSwUGAAAAAAQABAD1AAAAigMAAAAA&#10;" fillcolor="black" stroked="f"/>
                      <v:rect id="Rectangle 85" o:spid="_x0000_s4417" style="position:absolute;left:4730;top:5251;width:597;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DhHskA&#10;AADeAAAADwAAAGRycy9kb3ducmV2LnhtbESPzWsCMRTE7wX/h/AEbzXr+oGuRtFCoZdC/Tjo7bl5&#10;7i5uXrZJqtv+9U1B6HGYmd8wi1VranEj5yvLCgb9BARxbnXFhYLD/vV5CsIHZI21ZVLwTR5Wy87T&#10;AjNt77yl2y4UIkLYZ6igDKHJpPR5SQZ93zbE0btYZzBE6QqpHd4j3NQyTZKJNFhxXCixoZeS8uvu&#10;yyjYzKabz48Rv/9szyc6Hc/XceoSpXrddj0HEagN/+FH+00rSIejdAZ/d+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TDhHskAAADeAAAADwAAAAAAAAAAAAAAAACYAgAA&#10;ZHJzL2Rvd25yZXYueG1sUEsFBgAAAAAEAAQA9QAAAI4DAAAAAA==&#10;" fillcolor="black" stroked="f"/>
                      <v:shape id="Freeform 86" o:spid="_x0000_s4418" style="position:absolute;left:5480;top:5226;width:596;height:177;visibility:visible;mso-wrap-style:square;v-text-anchor:top" coordsize="9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4c2sQA&#10;AADeAAAADwAAAGRycy9kb3ducmV2LnhtbESPy4rCMBSG94LvEI4wO5t6wZGOUYbBUTcOWH2AQ3Ns&#10;yjQnpYm1vr1ZCC5//hvfatPbWnTU+sqxgkmSgiAunK64VHA5/46XIHxA1lg7JgUP8rBZDwcrzLS7&#10;84m6PJQijrDPUIEJocmk9IUhiz5xDXH0rq61GKJsS6lbvMdxW8tpmi6kxYrjg8GGfgwV//nNKlge&#10;P+0+74p+dzV/Xm7Pp8tEGqU+Rv33F4hAfXiHX+2DVjCdzWcRIOJEFJ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HNrEAAAA3gAAAA8AAAAAAAAAAAAAAAAAmAIAAGRycy9k&#10;b3ducmV2LnhtbFBLBQYAAAAABAAEAPUAAACJAwAAAAA=&#10;" path="m,28r8,l71,24r23,l94,,71,,8,4,,4,,28xe" fillcolor="black" stroked="f">
                        <v:path arrowok="t" o:connecttype="custom" o:connectlocs="0,17780;5080,17780;45085,15240;59690,15240;59690,0;45085,0;5080,2540;0,2540;0,17780" o:connectangles="0,0,0,0,0,0,0,0,0"/>
                      </v:shape>
                      <v:rect id="Rectangle 87" o:spid="_x0000_s4419" style="position:absolute;left:6229;top:5226;width:603;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97xcgA&#10;AADeAAAADwAAAGRycy9kb3ducmV2LnhtbESPT2sCMRTE7wW/Q3hCbzXrakW3RqkFoReh/jno7bl5&#10;3V3cvGyTqFs/fSMUPA4z8xtmOm9NLS7kfGVZQb+XgCDOra64ULDbLl/GIHxA1lhbJgW/5GE+6zxN&#10;MdP2ymu6bEIhIoR9hgrKEJpMSp+XZND3bEMcvW/rDIYoXSG1w2uEm1qmSTKSBiuOCyU29FFSftqc&#10;jYLFZLz4+Rry6rY+HuiwP55eU5co9dxt399ABGrDI/zf/tQK0sFw0If7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3vFyAAAAN4AAAAPAAAAAAAAAAAAAAAAAJgCAABk&#10;cnMvZG93bnJldi54bWxQSwUGAAAAAAQABAD1AAAAjQMAAAAA&#10;" fillcolor="black" stroked="f"/>
                      <v:shape id="Freeform 88" o:spid="_x0000_s4420" style="position:absolute;left:6978;top:5200;width:603;height:178;visibility:visible;mso-wrap-style:square;v-text-anchor:top" coordsize="9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Gd58YA&#10;AADeAAAADwAAAGRycy9kb3ducmV2LnhtbESPQWvCQBSE7wX/w/IKXopu3BQp0VUkUKgn0Rbs8ZF9&#10;TYLZt2F3jfHfu4VCj8PMfMOst6PtxEA+tI41LOYZCOLKmZZrDV+f77M3ECEiG+wck4Y7BdhuJk9r&#10;LIy78ZGGU6xFgnAoUEMTY19IGaqGLIa564mT9+O8xZikr6XxeEtw20mVZUtpseW00GBPZUPV5XS1&#10;GspSfVfH4XLI1DX3fr+z55e91Xr6PO5WICKN8T/81/4wGlT+miv4vZOugN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Gd58YAAADeAAAADwAAAAAAAAAAAAAAAACYAgAAZHJz&#10;L2Rvd25yZXYueG1sUEsFBgAAAAAEAAQA9QAAAIsDAAAAAA==&#10;" path="m,28r24,l87,24r8,l95,,87,,24,4,,4,,28xe" fillcolor="black" stroked="f">
                        <v:path arrowok="t" o:connecttype="custom" o:connectlocs="0,17780;15240,17780;55245,15240;60325,15240;60325,0;55245,0;15240,2540;0,2540;0,17780" o:connectangles="0,0,0,0,0,0,0,0,0"/>
                      </v:shape>
                      <v:shape id="Freeform 89" o:spid="_x0000_s4421" style="position:absolute;left:7727;top:5181;width:604;height:172;visibility:visible;mso-wrap-style:square;v-text-anchor:top" coordsize="9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B9tskA&#10;AADeAAAADwAAAGRycy9kb3ducmV2LnhtbESPT0vDQBTE74LfYXlCb3bTRoJNuy3SUihqLf1z6e25&#10;+0yC2bchuybx27uC4HGYmd8wi9Vga9FR6yvHCibjBASxdqbiQsHlvL1/BOEDssHaMSn4Jg+r5e3N&#10;AnPjej5SdwqFiBD2OSooQ2hyKb0uyaIfu4Y4eh+utRiibAtpWuwj3NZymiSZtFhxXCixoXVJ+vP0&#10;ZRWsw/X1rdabrM+62eFF7y/vk+dEqdHd8DQHEWgI/+G/9s4omKYPaQq/d+IV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8B9tskAAADeAAAADwAAAAAAAAAAAAAAAACYAgAA&#10;ZHJzL2Rvd25yZXYueG1sUEsFBgAAAAAEAAQA9QAAAI4DAAAAAA==&#10;" path="m,27r32,l95,23,95,,32,3,,3,,27xe" fillcolor="black" stroked="f">
                        <v:path arrowok="t" o:connecttype="custom" o:connectlocs="0,17145;20320,17145;60325,14605;60325,0;20320,1905;0,1905;0,17145" o:connectangles="0,0,0,0,0,0,0"/>
                      </v:shape>
                      <v:shape id="Freeform 90" o:spid="_x0000_s4422" style="position:absolute;left:8483;top:5156;width:597;height:171;visibility:visible;mso-wrap-style:square;v-text-anchor:top" coordsize="9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x7/8YA&#10;AADeAAAADwAAAGRycy9kb3ducmV2LnhtbESPT4vCMBTE78J+h/AWvGm6VYtUo8iC4kFh/QceH82z&#10;LTYvtYna/fabBcHjMDO/Yabz1lTiQY0rLSv46kcgiDOrS84VHA/L3hiE88gaK8uk4JcczGcfnSmm&#10;2j55R4+9z0WAsEtRQeF9nUrpsoIMur6tiYN3sY1BH2STS93gM8BNJeMoSqTBksNCgTV9F5Rd93ej&#10;4HA8RxcTjxZ1u0lu2+0P3k6rRKnuZ7uYgPDU+nf41V5rBfFgOBjC/51wBe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x7/8YAAADeAAAADwAAAAAAAAAAAAAAAACYAgAAZHJz&#10;L2Rvd25yZXYueG1sUEsFBgAAAAAEAAQA9QAAAIsDAAAAAA==&#10;" path="m,27r39,l94,23,94,,39,4,,4,,27xe" fillcolor="black" stroked="f">
                        <v:path arrowok="t" o:connecttype="custom" o:connectlocs="0,17145;24765,17145;59690,14605;59690,0;24765,2540;0,2540;0,17145" o:connectangles="0,0,0,0,0,0,0"/>
                      </v:shape>
                      <v:shape id="Freeform 91" o:spid="_x0000_s4423" style="position:absolute;left:9232;top:5105;width:597;height:197;visibility:visible;mso-wrap-style:square;v-text-anchor:top" coordsize="9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NthsYA&#10;AADeAAAADwAAAGRycy9kb3ducmV2LnhtbESPQWsCMRSE70L/Q3hCb5rV1SJbo0hBsCCUri14fGye&#10;m8XNy5JEXf+9EQo9DjPzDbNc97YVV/KhcaxgMs5AEFdON1wr+DlsRwsQISJrbB2TgjsFWK9eBkss&#10;tLvxN13LWIsE4VCgAhNjV0gZKkMWw9h1xMk7OW8xJulrqT3eEty2cpplb9Jiw2nBYEcfhqpzebEK&#10;ejPf2s2XP+1nn2X9O2mP+SI7KvU67DfvICL18T/8195pBdN8ls/heSdd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FNthsYAAADeAAAADwAAAAAAAAAAAAAAAACYAgAAZHJz&#10;L2Rvd25yZXYueG1sUEsFBgAAAAAEAAQA9QAAAIsDAAAAAA==&#10;" path="m,31l43,27,94,23,94,,43,4,,8,,31xe" fillcolor="black" stroked="f">
                        <v:path arrowok="t" o:connecttype="custom" o:connectlocs="0,19685;27305,17145;59690,14605;59690,0;27305,2540;0,5080;0,19685" o:connectangles="0,0,0,0,0,0,0"/>
                      </v:shape>
                      <v:shape id="Freeform 92" o:spid="_x0000_s4424" style="position:absolute;left:9982;top:5054;width:597;height:197;visibility:visible;mso-wrap-style:square;v-text-anchor:top" coordsize="9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Hz8cYA&#10;AADeAAAADwAAAGRycy9kb3ducmV2LnhtbESPQWsCMRSE7wX/Q3iCt5rVtSKrUUQQLBRKVwWPj81z&#10;s7h5WZKo23/fFAo9DjPzDbPa9LYVD/KhcaxgMs5AEFdON1wrOB33rwsQISJrbB2Tgm8KsFkPXlZY&#10;aPfkL3qUsRYJwqFABSbGrpAyVIYshrHriJN3dd5iTNLXUnt8Jrht5TTL5tJiw2nBYEc7Q9WtvFsF&#10;vXnb2+2nv37M3sv6PGkv+SK7KDUa9tsliEh9/A//tQ9awTSf5XP4vZOu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Hz8cYAAADeAAAADwAAAAAAAAAAAAAAAACYAgAAZHJz&#10;L2Rvd25yZXYueG1sUEsFBgAAAAAEAAQA9QAAAIsDAAAAAA==&#10;" path="m,31l94,23,94,,,8,,31xe" fillcolor="black" stroked="f">
                        <v:path arrowok="t" o:connecttype="custom" o:connectlocs="0,19685;59690,14605;59690,0;0,5080;0,19685" o:connectangles="0,0,0,0,0"/>
                      </v:shape>
                      <v:shape id="Freeform 93" o:spid="_x0000_s4425" style="position:absolute;left:10731;top:5003;width:603;height:197;visibility:visible;mso-wrap-style:square;v-text-anchor:top" coordsize="9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5tMMcA&#10;AADeAAAADwAAAGRycy9kb3ducmV2LnhtbESPT2vCQBTE74V+h+UJvUjd1BRbo5tQSoV68x/S4yP7&#10;TILZt+nuVuO3dwuCx2FmfsPMi9604kTON5YVvIwSEMSl1Q1XCnbbxfM7CB+QNbaWScGFPBT548Mc&#10;M23PvKbTJlQiQthnqKAOocuk9GVNBv3IdsTRO1hnMETpKqkdniPctHKcJBNpsOG4UGNHnzWVx82f&#10;UeAmy8Mq+R1+tVW3x2Gp+We6TJV6GvQfMxCB+nAP39rfWsE4fU3f4P9OvAIy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ubTDHAAAA3gAAAA8AAAAAAAAAAAAAAAAAmAIAAGRy&#10;cy9kb3ducmV2LnhtbFBLBQYAAAAABAAEAPUAAACMAwAAAAA=&#10;" path="m,31l55,28,95,24,95,,55,4,,8,,31xe" fillcolor="black" stroked="f">
                        <v:path arrowok="t" o:connecttype="custom" o:connectlocs="0,19685;34925,17780;60325,15240;60325,0;34925,2540;0,5080;0,19685" o:connectangles="0,0,0,0,0,0,0"/>
                      </v:shape>
                      <v:shape id="Freeform 94" o:spid="_x0000_s4426" style="position:absolute;left:11480;top:4953;width:604;height:203;visibility:visible;mso-wrap-style:square;v-text-anchor:top" coordsize="9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EK8MA&#10;AADeAAAADwAAAGRycy9kb3ducmV2LnhtbERPTYvCMBC9C/sfwizsTVOrFFuNIovCoiDY9bDHoRnb&#10;YjPpNlHrvzcHwePjfS9WvWnEjTpXW1YwHkUgiAuray4VnH63wxkI55E1NpZJwYMcrJYfgwVm2t75&#10;SLfclyKEsMtQQeV9m0npiooMupFtiQN3tp1BH2BXSt3hPYSbRsZRlEiDNYeGClv6rqi45Fej4JDs&#10;k/V5F/+PN3/XdJ/m7kRTp9TXZ7+eg/DU+7f45f7RCuLJdBL2hjvhCs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EK8MAAADeAAAADwAAAAAAAAAAAAAAAACYAgAAZHJzL2Rv&#10;d25yZXYueG1sUEsFBgAAAAAEAAQA9QAAAIgDAAAAAA==&#10;" path="m,32l55,28,95,24,95,,55,4,,8,,32xe" fillcolor="black" stroked="f">
                        <v:path arrowok="t" o:connecttype="custom" o:connectlocs="0,20320;34925,17780;60325,15240;60325,0;34925,2540;0,5080;0,20320" o:connectangles="0,0,0,0,0,0,0"/>
                      </v:shape>
                      <v:shape id="Freeform 95" o:spid="_x0000_s4427" style="position:absolute;left:12230;top:4876;width:603;height:229;visibility:visible;mso-wrap-style:square;v-text-anchor:top" coordsize="9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Kav8cA&#10;AADeAAAADwAAAGRycy9kb3ducmV2LnhtbESPQUvDQBSE74L/YXlCb3ZjW0TTboNUCgW9WBPQ2yP7&#10;msRk3y672yb+e1cQPA4z8w2zKSYziAv50FlWcDfPQBDXVnfcKCjf97cPIEJE1jhYJgXfFKDYXl9t&#10;MNd25De6HGMjEoRDjgraGF0uZahbMhjm1hEn72S9wZikb6T2OCa4GeQiy+6lwY7TQouOdi3V/fFs&#10;FPSVd6P72FWrL//y3NSvn1VZOqVmN9PTGkSkKf6H/9oHrWCxXC0f4fdOug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ymr/HAAAA3gAAAA8AAAAAAAAAAAAAAAAAmAIAAGRy&#10;cy9kb3ducmV2LnhtbFBLBQYAAAAABAAEAPUAAACMAwAAAAA=&#10;" path="m,36l60,28,95,24,95,,60,4,,12,,36xe" fillcolor="black" stroked="f">
                        <v:path arrowok="t" o:connecttype="custom" o:connectlocs="0,22860;38100,17780;60325,15240;60325,0;38100,2540;0,7620;0,22860" o:connectangles="0,0,0,0,0,0,0"/>
                      </v:shape>
                      <v:shape id="Freeform 96" o:spid="_x0000_s4428" style="position:absolute;left:12985;top:4800;width:597;height:229;visibility:visible;mso-wrap-style:square;v-text-anchor:top" coordsize="9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Op8YA&#10;AADeAAAADwAAAGRycy9kb3ducmV2LnhtbESPzWrCQBSF9wXfYbhCd3USm4pGJyKC0kWhrbpweclc&#10;k2jmTpgZY/r2nUWhy8P541utB9OKnpxvLCtIJwkI4tLqhisFp+PuZQ7CB2SNrWVS8EMe1sXoaYW5&#10;tg/+pv4QKhFH2OeooA6hy6X0ZU0G/cR2xNG7WGcwROkqqR0+4rhp5TRJZtJgw/Ghxo62NZW3w90o&#10;oJ1N9cfi6/N+vi76mcv25fC2V+p5PGyWIAIN4T/8137XCqavWRYBIk5EAVn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BOp8YAAADeAAAADwAAAAAAAAAAAAAAAACYAgAAZHJz&#10;L2Rvd25yZXYueG1sUEsFBgAAAAAEAAQA9QAAAIsDAAAAAA==&#10;" path="m,36l59,28,94,24,94,,59,4,,12,,36xe" fillcolor="black" stroked="f">
                        <v:path arrowok="t" o:connecttype="custom" o:connectlocs="0,22860;37465,17780;59690,15240;59690,0;37465,2540;0,7620;0,22860" o:connectangles="0,0,0,0,0,0,0"/>
                      </v:shape>
                      <v:shape id="Freeform 97" o:spid="_x0000_s4429" style="position:absolute;left:13735;top:4730;width:596;height:223;visibility:visible;mso-wrap-style:square;v-text-anchor:top" coordsize="9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ja1MgA&#10;AADeAAAADwAAAGRycy9kb3ducmV2LnhtbESP3WoCMRSE74W+QziF3tWsVlRWo5T+0Cqo+PMAh81x&#10;d3Fzsk1Sd+vTG6Hg5TAz3zDTeWsqcSbnS8sKet0EBHFmdcm5gsP+83kMwgdkjZVlUvBHHuazh84U&#10;U20b3tJ5F3IRIexTVFCEUKdS+qwgg75ra+LoHa0zGKJ0udQOmwg3lewnyVAaLDkuFFjTW0HZafdr&#10;FKwXl02z/3o/Lbd8WbnRz/KQfQyVenpsXycgArXhHv5vf2sF/ZfBoAe3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KNrUyAAAAN4AAAAPAAAAAAAAAAAAAAAAAJgCAABk&#10;cnMvZG93bnJldi54bWxQSwUGAAAAAAQABAD1AAAAjQMAAAAA&#10;" path="m,35r4,l63,27,94,23,94,,63,4,4,11,,11,,35xe" fillcolor="black" stroked="f">
                        <v:path arrowok="t" o:connecttype="custom" o:connectlocs="0,22225;2540,22225;40005,17145;59690,14605;59690,0;40005,2540;2540,6985;0,6985;0,22225" o:connectangles="0,0,0,0,0,0,0,0,0"/>
                      </v:shape>
                      <v:shape id="Freeform 98" o:spid="_x0000_s4430" style="position:absolute;left:14484;top:4629;width:603;height:222;visibility:visible;mso-wrap-style:square;v-text-anchor:top" coordsize="9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p9KccA&#10;AADeAAAADwAAAGRycy9kb3ducmV2LnhtbESPT0sDMRTE7wW/Q3iCN5s1LlLXpqUUBA/10D8evD02&#10;r5vVzcuaxHb77ZtCocdhZn7DTOeD68SBQmw9a3gaFyCIa29abjTstu+PExAxIRvsPJOGE0WYz+5G&#10;U6yMP/KaDpvUiAzhWKEGm1JfSRlrSw7j2PfE2dv74DBlGRppAh4z3HVSFcWLdNhyXrDY09JS/bv5&#10;dxrC9w+d9p9/i4lSq5V15fJLvbZaP9wPizcQiYZ0C1/bH0aDei5LBZc7+QrI2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qfSnHAAAA3gAAAA8AAAAAAAAAAAAAAAAAmAIAAGRy&#10;cy9kb3ducmV2LnhtbFBLBQYAAAAABAAEAPUAAACMAwAAAAA=&#10;" path="m,35r4,l63,27,95,23,95,,63,4,4,12,,12,,35xe" fillcolor="black" stroked="f">
                        <v:path arrowok="t" o:connecttype="custom" o:connectlocs="0,22225;2540,22225;40005,17145;60325,14605;60325,0;40005,2540;2540,7620;0,7620;0,22225" o:connectangles="0,0,0,0,0,0,0,0,0"/>
                      </v:shape>
                      <v:shape id="Freeform 99" o:spid="_x0000_s4431" style="position:absolute;left:15233;top:4527;width:603;height:229;visibility:visible;mso-wrap-style:square;v-text-anchor:top" coordsize="9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zeKMcA&#10;AADeAAAADwAAAGRycy9kb3ducmV2LnhtbESPQWvCQBSE74X+h+UVvOmmGkRSVymWQsFeqgnY2yP7&#10;mqRm3y67W5P++64g9DjMzDfMejuaXlzIh86ygsdZBoK4trrjRkF5fJ2uQISIrLG3TAp+KcB2c3+3&#10;xkLbgT/ocoiNSBAOBSpoY3SFlKFuyWCYWUecvC/rDcYkfSO1xyHBTS/nWbaUBjtOCy062rVUnw8/&#10;RsG58m5wp12Vf/v9S1O/f1Zl6ZSaPIzPTyAijfE/fGu/aQXzRZ4v4HonXQ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c3ijHAAAA3gAAAA8AAAAAAAAAAAAAAAAAmAIAAGRy&#10;cy9kb3ducmV2LnhtbFBLBQYAAAAABAAEAPUAAACMAwAAAAA=&#10;" path="m,36r4,l63,28,95,24,95,,63,4,4,12,,12,,36xe" fillcolor="black" stroked="f">
                        <v:path arrowok="t" o:connecttype="custom" o:connectlocs="0,22860;2540,22860;40005,17780;60325,15240;60325,0;40005,2540;2540,7620;0,7620;0,22860" o:connectangles="0,0,0,0,0,0,0,0,0"/>
                      </v:shape>
                      <v:shape id="Freeform 100" o:spid="_x0000_s4432" style="position:absolute;left:15982;top:4425;width:604;height:229;visibility:visible;mso-wrap-style:square;v-text-anchor:top" coordsize="9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VGXMcA&#10;AADeAAAADwAAAGRycy9kb3ducmV2LnhtbESPQWvCQBSE74X+h+UVequb2lBKdBWxFAr1ok1Ab4/s&#10;M4lm3y67WxP/vVso9DjMzDfMfDmaXlzIh86ygudJBoK4trrjRkH5/fH0BiJEZI29ZVJwpQDLxf3d&#10;HAttB97SZRcbkSAcClTQxugKKUPdksEwsY44eUfrDcYkfSO1xyHBTS+nWfYqDXacFlp0tG6pPu9+&#10;jIJz5d3g9usqP/mv96beHKqydEo9PoyrGYhIY/wP/7U/tYLpS57n8HsnXQ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1RlzHAAAA3gAAAA8AAAAAAAAAAAAAAAAAmAIAAGRy&#10;cy9kb3ducmV2LnhtbFBLBQYAAAAABAAEAPUAAACMAwAAAAA=&#10;" path="m,36r4,l63,28,95,24,95,,63,4,4,12,,12,,36xe" fillcolor="black" stroked="f">
                        <v:path arrowok="t" o:connecttype="custom" o:connectlocs="0,22860;2540,22860;40005,17780;60325,15240;60325,0;40005,2540;2540,7620;0,7620;0,22860" o:connectangles="0,0,0,0,0,0,0,0,0"/>
                      </v:shape>
                      <v:shape id="Freeform 101" o:spid="_x0000_s4433" style="position:absolute;left:16738;top:4305;width:622;height:247;visibility:visible;mso-wrap-style:square;v-text-anchor:top" coordsize="9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aCcgA&#10;AADeAAAADwAAAGRycy9kb3ducmV2LnhtbESP0WrCQBRE3wv+w3KFvtWNqS0SXcUWRKEPYuoHXLPX&#10;JJq9m2S3Jvbru0LBx2FmzjDzZW8qcaXWlZYVjEcRCOLM6pJzBYfv9csUhPPIGivLpOBGDpaLwdMc&#10;E2073tM19bkIEHYJKii8rxMpXVaQQTeyNXHwTrY16INsc6lb7ALcVDKOondpsOSwUGBNnwVll/TH&#10;KNjEu3Pz241vm2Ozrb/S5sN1616p52G/moHw1PtH+L+91Qri18nkDe53whW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LpoJyAAAAN4AAAAPAAAAAAAAAAAAAAAAAJgCAABk&#10;cnMvZG93bnJldi54bWxQSwUGAAAAAAQABAD1AAAAjQMAAAAA&#10;" path="m,39r4,l63,31r4,l98,23,90,,59,8r4,l4,15,,15,,39xe" fillcolor="black" stroked="f">
                        <v:path arrowok="t" o:connecttype="custom" o:connectlocs="0,24765;2540,24765;40005,19685;42545,19685;62230,14605;57150,0;37465,5080;40005,5080;2540,9525;0,9525;0,24765" o:connectangles="0,0,0,0,0,0,0,0,0,0,0"/>
                      </v:shape>
                      <v:shape id="Freeform 102" o:spid="_x0000_s4434" style="position:absolute;left:17462;top:4178;width:622;height:247;visibility:visible;mso-wrap-style:square;v-text-anchor:top" coordsize="9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wEfscA&#10;AADeAAAADwAAAGRycy9kb3ducmV2LnhtbESP0WrCQBRE3wv+w3IF3+rGVESiq6ggCj6Upn7ANXtN&#10;otm7SXZrYr++Wyj0cZiZM8xy3ZtKPKh1pWUFk3EEgjizuuRcwflz/zoH4TyyxsoyKXiSg/Vq8LLE&#10;RNuOP+iR+lwECLsEFRTe14mULivIoBvbmjh4V9sa9EG2udQtdgFuKhlH0UwaLDksFFjTrqDsnn4Z&#10;BYf4/dZ8d5Pn4dIc61PabF2375UaDfvNAoSn3v+H/9pHrSB+m05n8HsnXA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8BH7HAAAA3gAAAA8AAAAAAAAAAAAAAAAAmAIAAGRy&#10;cy9kb3ducmV2LnhtbFBLBQYAAAAABAAEAPUAAACMAwAAAAA=&#10;" path="m8,39l67,28r-4,l98,24,98,,63,4r-4,l,16,8,39xe" fillcolor="black" stroked="f">
                        <v:path arrowok="t" o:connecttype="custom" o:connectlocs="5080,24765;42545,17780;40005,17780;62230,15240;62230,0;40005,2540;37465,2540;0,10160;5080,24765" o:connectangles="0,0,0,0,0,0,0,0,0"/>
                      </v:shape>
                      <v:shape id="Freeform 103" o:spid="_x0000_s4435" style="position:absolute;left:18211;top:4025;width:648;height:280;visibility:visible;mso-wrap-style:square;v-text-anchor:top" coordsize="10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imb8cA&#10;AADeAAAADwAAAGRycy9kb3ducmV2LnhtbESPQWvCQBSE70L/w/IKvemmqbQSXaUNCB48WJsevD2y&#10;zyRN9m3YXTX5926h0OMwM98wq81gOnEl5xvLCp5nCQji0uqGKwXF13a6AOEDssbOMikYycNm/TBZ&#10;YabtjT/pegyViBD2GSqoQ+gzKX1Zk0E/sz1x9M7WGQxRukpqh7cIN51Mk+RVGmw4LtTYU15T2R4v&#10;RgEdcrsfzUd3+mm/vWtMMWJbKPX0OLwvQQQawn/4r73TCtKX+fwNfu/EK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opm/HAAAA3gAAAA8AAAAAAAAAAAAAAAAAmAIAAGRy&#10;cy9kb3ducmV2LnhtbFBLBQYAAAAABAAEAPUAAACMAwAAAAA=&#10;" path="m8,44l63,32r39,-8l95,,55,8,,20,8,44xe" fillcolor="black" stroked="f">
                        <v:path arrowok="t" o:connecttype="custom" o:connectlocs="5080,27940;40005,20320;64770,15240;60325,0;34925,5080;0,12700;5080,27940" o:connectangles="0,0,0,0,0,0,0"/>
                      </v:shape>
                      <v:shape id="Freeform 104" o:spid="_x0000_s4436" style="position:absolute;left:18986;top:3905;width:629;height:247;visibility:visible;mso-wrap-style:square;v-text-anchor:top" coordsize="9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XZr8MA&#10;AADeAAAADwAAAGRycy9kb3ducmV2LnhtbERPTWsCMRC9F/wPYQq91Wx1tWVrFKkUBE+uXnobNtPN&#10;2s1kSVJN++vNQfD4eN+LVbK9OJMPnWMFL+MCBHHjdMetguPh8/kNRIjIGnvHpOCPAqyWo4cFVtpd&#10;eE/nOrYih3CoUIGJcaikDI0hi2HsBuLMfTtvMWboW6k9XnK47eWkKObSYse5weBAH4aan/rXKrDN&#10;12Yz+0+n6F93xs5OnLCcKvX0mNbvICKleBff3FutYDIty7w338lXQC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tXZr8MAAADeAAAADwAAAAAAAAAAAAAAAACYAgAAZHJzL2Rv&#10;d25yZXYueG1sUEsFBgAAAAAEAAQA9QAAAIgDAAAAAA==&#10;" path="m,39l51,31r4,l99,23,91,,47,7r4,l,15,,39xe" fillcolor="black" stroked="f">
                        <v:path arrowok="t" o:connecttype="custom" o:connectlocs="0,24765;32385,19685;34925,19685;62865,14605;57785,0;29845,4445;32385,4445;0,9525;0,24765" o:connectangles="0,0,0,0,0,0,0,0,0"/>
                      </v:shape>
                      <v:shape id="Freeform 105" o:spid="_x0000_s4437" style="position:absolute;left:19710;top:3727;width:654;height:298;visibility:visible;mso-wrap-style:square;v-text-anchor:top" coordsize="10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Z9eccA&#10;AADeAAAADwAAAGRycy9kb3ducmV2LnhtbESPT2vCQBTE70K/w/IK3szGP2hMXUUE0VtR255fs69J&#10;TPZtyK6a9tO7BcHjMDO/YRarztTiSq0rLSsYRjEI4szqknMFH6ftIAHhPLLG2jIp+CUHq+VLb4Gp&#10;tjc+0PXocxEg7FJUUHjfpFK6rCCDLrINcfB+bGvQB9nmUrd4C3BTy1EcT6XBksNCgQ1tCsqq48Uo&#10;mFdV/lUn0+/ZWe8+x9uZ/Ev8u1L91279BsJT55/hR3uvFYzGk8kc/u+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mfXnHAAAA3gAAAA8AAAAAAAAAAAAAAAAAmAIAAGRy&#10;cy9kb3ducmV2LnhtbFBLBQYAAAAABAAEAPUAAACMAwAAAAA=&#10;" path="m8,47l103,24,95,,,24,8,47xe" fillcolor="black" stroked="f">
                        <v:path arrowok="t" o:connecttype="custom" o:connectlocs="5080,29845;65405,15240;60325,0;0,15240;5080,29845" o:connectangles="0,0,0,0,0"/>
                      </v:shape>
                      <v:shape id="Freeform 106" o:spid="_x0000_s4438" style="position:absolute;left:20466;top:3549;width:622;height:305;visibility:visible;mso-wrap-style:square;v-text-anchor:top" coordsize="9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ZQzccA&#10;AADeAAAADwAAAGRycy9kb3ducmV2LnhtbESPzWrCQBSF94W+w3AL3ZQ6o7apTR1FRIkbA7VduLxk&#10;rkkwcydkppq8vbMouDycP775sreNuFDna8caxiMFgrhwpuZSw+/P9nUGwgdkg41j0jCQh+Xi8WGO&#10;qXFX/qbLIZQijrBPUUMVQptK6YuKLPqRa4mjd3KdxRBlV0rT4TWO20ZOlEqkxZrjQ4UtrSsqzoc/&#10;qyFbqX1yTAbKPl82H6dsyHdblWv9/NSvvkAE6sM9/N/eGQ2T6dt7BIg4EQX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WUM3HAAAA3gAAAA8AAAAAAAAAAAAAAAAAmAIAAGRy&#10;cy9kb3ducmV2LnhtbFBLBQYAAAAABAAEAPUAAACMAwAAAAA=&#10;" path="m8,48l51,36,98,24,90,,43,12,,24,8,48xe" fillcolor="black" stroked="f">
                        <v:path arrowok="t" o:connecttype="custom" o:connectlocs="5080,30480;32385,22860;62230,15240;57150,0;27305,7620;0,15240;5080,30480" o:connectangles="0,0,0,0,0,0,0"/>
                      </v:shape>
                      <v:shape id="Freeform 107" o:spid="_x0000_s4439" style="position:absolute;left:21189;top:3403;width:648;height:273;visibility:visible;mso-wrap-style:square;v-text-anchor:top" coordsize="10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wNMUA&#10;AADeAAAADwAAAGRycy9kb3ducmV2LnhtbESPT2vCQBTE74V+h+UVvNXNn1YldRURBOlB6CqeH9ln&#10;Epp9G7JrEr99t1DocZiZ3zDr7WRbMVDvG8cK0nkCgrh0puFKweV8eF2B8AHZYOuYFDzIw3bz/LTG&#10;wriRv2jQoRIRwr5ABXUIXSGlL2uy6OeuI47ezfUWQ5R9JU2PY4TbVmZJspAWG44LNXa0r6n81ner&#10;4PPw0O0ST/qEeCuv+arZhVQrNXuZdh8gAk3hP/zXPhoFWf72nsLvnXgF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jA0xQAAAN4AAAAPAAAAAAAAAAAAAAAAAJgCAABkcnMv&#10;ZG93bnJldi54bWxQSwUGAAAAAAQABAD1AAAAigMAAAAA&#10;" path="m8,43l47,35,102,23,94,,39,12,,19,8,43xe" fillcolor="black" stroked="f">
                        <v:path arrowok="t" o:connecttype="custom" o:connectlocs="5080,27305;29845,22225;64770,14605;59690,0;24765,7620;0,12065;5080,27305" o:connectangles="0,0,0,0,0,0,0"/>
                      </v:shape>
                      <v:shape id="Freeform 108" o:spid="_x0000_s4440" style="position:absolute;left:21939;top:3225;width:603;height:280;visibility:visible;mso-wrap-style:square;v-text-anchor:top" coordsize="9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Jrk8YA&#10;AADeAAAADwAAAGRycy9kb3ducmV2LnhtbESPUUvDQBCE3wX/w7FC3+zFtBaJvRYRBClCbar4uuTW&#10;SzC3G3KXNvXX9wShj8PMfMMs16Nv1YH60AgbuJtmoIgrsQ07Ax/7l9sHUCEiW2yFycCJAqxX11dL&#10;LKwceUeHMjqVIBwKNFDH2BVah6omj2EqHXHyvqX3GJPsnbY9HhPctzrPsoX22HBaqLGj55qqn3Lw&#10;ifK5HebDu/y25W7zZp2T+OXFmMnN+PQIKtIYL+H/9qs1kM/m9zn83UlXQK/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Jrk8YAAADeAAAADwAAAAAAAAAAAAAAAACYAgAAZHJz&#10;L2Rvd25yZXYueG1sUEsFBgAAAAAEAAQA9QAAAIsDAAAAAA==&#10;" path="m8,44l39,36,95,24r-4,l95,24,95,,91,,32,12,,20,8,44xe" fillcolor="black" stroked="f">
                        <v:path arrowok="t" o:connecttype="custom" o:connectlocs="5080,27940;24765,22860;60325,15240;57785,15240;60325,15240;60325,0;57785,0;20320,7620;0,12700;5080,27940" o:connectangles="0,0,0,0,0,0,0,0,0,0"/>
                      </v:shape>
                      <v:shape id="Freeform 109" o:spid="_x0000_s4441" style="position:absolute;left:22663;top:3028;width:578;height:299;visibility:visible;mso-wrap-style:square;v-text-anchor:top" coordsize="9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3QcUA&#10;AADeAAAADwAAAGRycy9kb3ducmV2LnhtbESPUUsDMRCE3wX/Q1jBN5trT0u5Ni1SEH1R2uoP2Cbr&#10;5ehlcyRre/57Iwg+DjPzDbPajKFXZ0q5i2xgOqlAEdvoOm4NfLw/3S1AZUF22EcmA9+UYbO+vlph&#10;4+KF93Q+SKsKhHODBrzI0GidraeAeRIH4uJ9xhRQikytdgkvBR56PauquQ7YcVnwONDWkz0dvoIB&#10;u6uPp7QI9vV5O50Pb52MOy/G3N6Mj0tQQqP8h//aL87ArL5/qOH3TrkCe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dBxQAAAN4AAAAPAAAAAAAAAAAAAAAAAJgCAABkcnMv&#10;ZG93bnJldi54bWxQSwUGAAAAAAQABAD1AAAAigMAAAAA&#10;" path="m8,47l91,23r-4,l91,23,91,,87,,,23,8,47xe" fillcolor="black" stroked="f">
                        <v:path arrowok="t" o:connecttype="custom" o:connectlocs="5080,29845;57785,14605;55245,14605;57785,14605;57785,0;55245,0;0,14605;5080,29845" o:connectangles="0,0,0,0,0,0,0,0"/>
                      </v:shape>
                      <v:shape id="Freeform 110" o:spid="_x0000_s4442" style="position:absolute;left:23368;top:2825;width:622;height:324;visibility:visible;mso-wrap-style:square;v-text-anchor:top" coordsize="9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1lAcgA&#10;AADeAAAADwAAAGRycy9kb3ducmV2LnhtbESPzWvCQBTE70L/h+UVetONH60SXUUChdqDYurB4yP7&#10;8qHZtyG71di/3i0IHoeZ+Q2zWHWmFhdqXWVZwXAQgSDOrK64UHD4+ezPQDiPrLG2TApu5GC1fOkt&#10;MNb2ynu6pL4QAcIuRgWl900spctKMugGtiEOXm5bgz7ItpC6xWuAm1qOouhDGqw4LJTYUFJSdk5/&#10;jYLt0Ub5KZebdf33vctn4+TM00Spt9duPQfhqfPP8KP9pRWMxpP3CfzfCVdAL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3WUByAAAAN4AAAAPAAAAAAAAAAAAAAAAAJgCAABk&#10;cnMvZG93bnJldi54bWxQSwUGAAAAAAQABAD1AAAAjQMAAAAA&#10;" path="m7,51l90,28r8,-4l90,,82,4,,28,7,51xe" fillcolor="black" stroked="f">
                        <v:path arrowok="t" o:connecttype="custom" o:connectlocs="4445,32385;57150,17780;62230,15240;57150,0;52070,2540;0,17780;4445,32385" o:connectangles="0,0,0,0,0,0,0"/>
                      </v:shape>
                      <v:shape id="Freeform 111" o:spid="_x0000_s4443" style="position:absolute;left:24091;top:2628;width:597;height:324;visibility:visible;mso-wrap-style:square;v-text-anchor:top" coordsize="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0ANMcA&#10;AADeAAAADwAAAGRycy9kb3ducmV2LnhtbESPUWvCMBSF3wf+h3AHexmapk4Z1Sgi2xD2pNsPuGuu&#10;bWdzU5Jou/16Mxj4eDjnfIezXA+2FRfyoXGsQU0yEMSlMw1XGj4/XsfPIEJENtg6Jg0/FGC9Gt0t&#10;sTCu5z1dDrESCcKhQA11jF0hZShrshgmriNO3tF5izFJX0njsU9w28o8y+bSYsNpocaOtjWVp8PZ&#10;avj1Xf726F+m38qpL/Mue6VOvdYP98NmASLSEG/h//bOaMinT7MZ/N1JV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9ADTHAAAA3gAAAA8AAAAAAAAAAAAAAAAAmAIAAGRy&#10;cy9kb3ducmV2LnhtbFBLBQYAAAAABAAEAPUAAACMAwAAAAA=&#10;" path="m8,51l31,43,87,27r7,-4l87,,79,4,24,19,,27,8,51xe" fillcolor="black" stroked="f">
                        <v:path arrowok="t" o:connecttype="custom" o:connectlocs="5080,32385;19685,27305;55245,17145;59690,14605;55245,0;50165,2540;15240,12065;0,17145;5080,32385" o:connectangles="0,0,0,0,0,0,0,0,0"/>
                      </v:shape>
                      <v:shape id="Freeform 112" o:spid="_x0000_s4444" style="position:absolute;left:24790;top:2400;width:603;height:349;visibility:visible;mso-wrap-style:square;v-text-anchor:top" coordsize="9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p7ccA&#10;AADeAAAADwAAAGRycy9kb3ducmV2LnhtbESPQWsCMRSE74X+h/AKvRTN6rayrEYRS8FDD9Wq58fm&#10;uVlMXpZN6q7/3hQKPQ4z8w2zWA3Oiit1ofGsYDLOQBBXXjdcKzh8f4wKECEia7SeScGNAqyWjw8L&#10;LLXveUfXfaxFgnAoUYGJsS2lDJUhh2HsW+LknX3nMCbZ1VJ32Ce4s3KaZTPpsOG0YLCljaHqsv9x&#10;Cr6KKj+Zl2F7sKHtj7n9XL/bQqnnp2E9BxFpiP/hv/ZWK5jmr28z+L2Tro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gqe3HAAAA3gAAAA8AAAAAAAAAAAAAAAAAmAIAAGRy&#10;cy9kb3ducmV2LnhtbFBLBQYAAAAABAAEAPUAAACMAwAAAAA=&#10;" path="m8,55l28,47,83,28,95,24,87,,75,4,20,24,,32,8,55xe" fillcolor="black" stroked="f">
                        <v:path arrowok="t" o:connecttype="custom" o:connectlocs="5080,34925;17780,29845;52705,17780;60325,15240;55245,0;47625,2540;12700,15240;0,20320;5080,34925" o:connectangles="0,0,0,0,0,0,0,0,0"/>
                      </v:shape>
                      <v:shape id="Freeform 113" o:spid="_x0000_s4445" style="position:absolute;left:25488;top:2203;width:604;height:324;visibility:visible;mso-wrap-style:square;v-text-anchor:top" coordsize="9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oP88gA&#10;AADeAAAADwAAAGRycy9kb3ducmV2LnhtbESPS2vCQBSF94X+h+EWuik68VEtqaOUgFjc+UBwd83c&#10;TtJk7oTMqGl/fUcQujycx8eZLTpbiwu1vnSsYNBPQBDnTpdsFOx3y94bCB+QNdaOScEPeVjMHx9m&#10;mGp35Q1dtsGIOMI+RQVFCE0qpc8Lsuj7riGO3pdrLYYoWyN1i9c4bms5TJKJtFhyJBTYUFZQXm3P&#10;NnIpDH5X1aky62PyPcoO5dK8ZEo9P3Uf7yACdeE/fG9/agXD0fh1Crc78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Wg/zyAAAAN4AAAAPAAAAAAAAAAAAAAAAAJgCAABk&#10;cnMvZG93bnJldi54bWxQSwUGAAAAAAQABAD1AAAAjQMAAAAA&#10;" path="m8,51l28,43,79,27,95,23,87,,71,4,20,19,,27,8,51xe" fillcolor="black" stroked="f">
                        <v:path arrowok="t" o:connecttype="custom" o:connectlocs="5080,32385;17780,27305;50165,17145;60325,14605;55245,0;45085,2540;12700,12065;0,17145;5080,32385" o:connectangles="0,0,0,0,0,0,0,0,0"/>
                      </v:shape>
                      <v:shape id="Freeform 114" o:spid="_x0000_s4446" style="position:absolute;left:26168;top:1974;width:622;height:324;visibility:visible;mso-wrap-style:square;v-text-anchor:top" coordsize="9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BvBMUA&#10;AADeAAAADwAAAGRycy9kb3ducmV2LnhtbERPy2rCQBTdC/7DcIXumkm1tpI6hhAotC4U0y66vGRu&#10;HjVzJ2SmGv16Z1FweTjvdTqaTpxocK1lBU9RDIK4tLrlWsH31/vjCoTzyBo7y6TgQg7SzXSyxkTb&#10;Mx/oVPhahBB2CSpovO8TKV3ZkEEX2Z44cJUdDPoAh1rqAc8h3HRyHscv0mDLoaHBnvKGymPxZxTs&#10;fmxc/VbyM+uu2321WuRHfs2VepiN2RsIT6O/i//dH1rBfPG8DHvDnXAF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G8ExQAAAN4AAAAPAAAAAAAAAAAAAAAAAJgCAABkcnMv&#10;ZG93bnJldi54bWxQSwUGAAAAAAQABAD1AAAAigMAAAAA&#10;" path="m8,51l27,44,83,28,98,24,90,,75,4,20,20,,28,8,51xe" fillcolor="black" stroked="f">
                        <v:path arrowok="t" o:connecttype="custom" o:connectlocs="5080,32385;17145,27940;52705,17780;62230,15240;57150,0;47625,2540;12700,12700;0,17780;5080,32385" o:connectangles="0,0,0,0,0,0,0,0,0"/>
                      </v:shape>
                      <v:shape id="Freeform 115" o:spid="_x0000_s4447" style="position:absolute;left:26866;top:1701;width:629;height:350;visibility:visible;mso-wrap-style:square;v-text-anchor:top" coordsize="9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cQL8kA&#10;AADeAAAADwAAAGRycy9kb3ducmV2LnhtbESP3WrCQBSE7wt9h+UI3hSzqT9FU1exSkHQixrzAKfZ&#10;YxLMnk2zq8a37wqFXg4z8w0zX3amFldqXWVZwWsUgyDOra64UJAdPwdTEM4ja6wtk4I7OVgunp/m&#10;mGh74wNdU1+IAGGXoILS+yaR0uUlGXSRbYiDd7KtQR9kW0jd4i3ATS2HcfwmDVYcFkpsaF1Sfk4v&#10;RsHHvj5sVnd9fpmm7uu4Nt8/42ynVL/Xrd5BeOr8f/ivvdUKhqPxZAaPO+EKyM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ucQL8kAAADeAAAADwAAAAAAAAAAAAAAAACYAgAA&#10;ZHJzL2Rvd25yZXYueG1sUEsFBgAAAAAEAAQA9QAAAI4DAAAAAA==&#10;" path="m8,55l24,51,79,31,99,24,91,,71,8,16,27,,31,8,55xe" fillcolor="black" stroked="f">
                        <v:path arrowok="t" o:connecttype="custom" o:connectlocs="5080,34925;15240,32385;50165,19685;62865,15240;57785,0;45085,5080;10160,17145;0,19685;5080,34925" o:connectangles="0,0,0,0,0,0,0,0,0"/>
                      </v:shape>
                      <v:shape id="Freeform 116" o:spid="_x0000_s4448" style="position:absolute;left:27565;top:1473;width:629;height:330;visibility:visible;mso-wrap-style:square;v-text-anchor:top" coordsize="9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CA3sQA&#10;AADeAAAADwAAAGRycy9kb3ducmV2LnhtbESPzYrCMBSF9wO+Q7iCuzFVi2jHKCKIgqupCi6vzZ22&#10;2NyUJtbq008WgsvD+eNbrDpTiZYaV1pWMBpGIIgzq0vOFZyO2+8ZCOeRNVaWScGTHKyWva8FJto+&#10;+Jfa1OcijLBLUEHhfZ1I6bKCDLqhrYmD92cbgz7IJpe6wUcYN5UcR9FUGiw5PBRY06ag7JbejYJ4&#10;3uLuVp723fV5n13i9HWODi+lBv1u/QPCU+c/4Xd7rxWMJ/E0AAScg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wgN7EAAAA3gAAAA8AAAAAAAAAAAAAAAAAmAIAAGRycy9k&#10;b3ducmV2LnhtbFBLBQYAAAAABAAEAPUAAACJAwAAAAA=&#10;" path="m8,52l20,48,75,32,99,24,91,,67,8,12,24,,28,8,52xe" fillcolor="black" stroked="f">
                        <v:path arrowok="t" o:connecttype="custom" o:connectlocs="5080,33020;12700,30480;47625,20320;62865,15240;57785,0;42545,5080;7620,15240;0,17780;5080,33020" o:connectangles="0,0,0,0,0,0,0,0,0"/>
                      </v:shape>
                      <v:shape id="Freeform 117" o:spid="_x0000_s4449" style="position:absolute;left:28270;top:1403;width:120;height:171;visibility:visible;mso-wrap-style:square;v-text-anchor:top" coordsize="1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u6cgA&#10;AADeAAAADwAAAGRycy9kb3ducmV2LnhtbESPQWvCQBSE70L/w/IEb7qJFVuiq5RSS5FetBLo7ZF9&#10;ZoPZt2l2jfHfu0LB4zAz3zDLdW9r0VHrK8cK0kkCgrhwuuJSweFnM34F4QOyxtoxKbiSh/XqabDE&#10;TLsL76jbh1JECPsMFZgQmkxKXxiy6CeuIY7e0bUWQ5RtKXWLlwi3tZwmyVxarDguGGzo3VBx2p+t&#10;gqRudt/5tXs5fJjtMd385p9/p1yp0bB/W4AI1IdH+L/9pRVMn2fzFO534hWQq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67pyAAAAN4AAAAPAAAAAAAAAAAAAAAAAJgCAABk&#10;cnMvZG93bnJldi54bWxQSwUGAAAAAAQABAD1AAAAjQMAAAAA&#10;" path="m8,27l19,23,12,,,4,8,27xe" fillcolor="black" stroked="f">
                        <v:path arrowok="t" o:connecttype="custom" o:connectlocs="5080,17145;12065,14605;7620,0;0,2540;5080,17145" o:connectangles="0,0,0,0,0"/>
                      </v:shape>
                      <v:shape id="Freeform 118" o:spid="_x0000_s4450" style="position:absolute;left:4730;top:5226;width:597;height:177;visibility:visible;mso-wrap-style:square;v-text-anchor:top" coordsize="9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MIK8UA&#10;AADeAAAADwAAAGRycy9kb3ducmV2LnhtbESP0WrCQBRE3wv+w3IF3+rGKCrRVaRU25cKRj/gkr1m&#10;g9m7IbvG+PddodDHYWbOMOttb2vRUesrxwom4wQEceF0xaWCy3n/vgThA7LG2jEpeJKH7WbwtsZM&#10;uwefqMtDKSKEfYYKTAhNJqUvDFn0Y9cQR+/qWoshyraUusVHhNtapkkylxYrjgsGG/owVNzyu1Ww&#10;/FnYr7wr+sPVHL38PJ8uE2mUGg373QpEoD78h//a31pBOp3NU3jdiV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wgrxQAAAN4AAAAPAAAAAAAAAAAAAAAAAJgCAABkcnMv&#10;ZG93bnJldi54bWxQSwUGAAAAAAQABAD1AAAAigMAAAAA&#10;" path="m,28l63,24r31,l94,,63,,,4,,28xe" fillcolor="black" stroked="f">
                        <v:path arrowok="t" o:connecttype="custom" o:connectlocs="0,17780;40005,15240;59690,15240;59690,0;40005,0;0,2540;0,17780" o:connectangles="0,0,0,0,0,0,0"/>
                      </v:shape>
                      <v:rect id="Rectangle 119" o:spid="_x0000_s4451" style="position:absolute;left:5480;top:5226;width:596;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JvNMgA&#10;AADeAAAADwAAAGRycy9kb3ducmV2LnhtbESPT2sCMRTE74V+h/CE3mrW9Q92a5QqCF4EtT3U23Pz&#10;uru4eVmTVFc/vREKPQ4z8xtmMmtNLc7kfGVZQa+bgCDOra64UPD1uXwdg/ABWWNtmRRcycNs+vw0&#10;wUzbC2/pvAuFiBD2GSooQ2gyKX1ekkHftQ1x9H6sMxiidIXUDi8RbmqZJslIGqw4LpTY0KKk/Lj7&#10;NQrmb+P5aTPg9W172NP++3Acpi5R6qXTfryDCNSG//Bfe6UVpP3BqA+PO/EKyO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sm80yAAAAN4AAAAPAAAAAAAAAAAAAAAAAJgCAABk&#10;cnMvZG93bnJldi54bWxQSwUGAAAAAAQABAD1AAAAjQMAAAAA&#10;" fillcolor="black" stroked="f"/>
                      <v:rect id="Rectangle 120" o:spid="_x0000_s4452" style="position:absolute;left:6229;top:5226;width:603;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v3QMgA&#10;AADeAAAADwAAAGRycy9kb3ducmV2LnhtbESPQWvCQBSE70L/w/IK3nRjmopNXaUWBC+Fqj3U2zP7&#10;TILZt+nuqml/fVcQPA4z8w0znXemEWdyvrasYDRMQBAXVtdcKvjaLgcTED4ga2wsk4Jf8jCfPfSm&#10;mGt74TWdN6EUEcI+RwVVCG0upS8qMuiHtiWO3sE6gyFKV0rt8BLhppFpkoylwZrjQoUtvVdUHDcn&#10;o2DxMln8fGb88bfe72j3vT8+py5Rqv/Yvb2CCNSFe/jWXmkF6VM2zuB6J14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W/dAyAAAAN4AAAAPAAAAAAAAAAAAAAAAAJgCAABk&#10;cnMvZG93bnJldi54bWxQSwUGAAAAAAQABAD1AAAAjQMAAAAA&#10;" fillcolor="black" stroked="f"/>
                      <v:rect id="Rectangle 121" o:spid="_x0000_s4453" style="position:absolute;left:6978;top:5226;width:603;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S28gA&#10;AADeAAAADwAAAGRycy9kb3ducmV2LnhtbESPQWsCMRSE74L/ITyhN826VdGtUVQo9CJU24PenpvX&#10;3cXNy5qkuvXXN0Khx2FmvmHmy9bU4krOV5YVDAcJCOLc6ooLBZ8fr/0pCB+QNdaWScEPeVguup05&#10;ZtreeEfXfShEhLDPUEEZQpNJ6fOSDPqBbYij92WdwRClK6R2eItwU8s0SSbSYMVxocSGNiXl5/23&#10;UbCeTdeX9xFv77vTkY6H03mcukSpp167egERqA3/4b/2m1aQPo8mY3jc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F1LbyAAAAN4AAAAPAAAAAAAAAAAAAAAAAJgCAABk&#10;cnMvZG93bnJldi54bWxQSwUGAAAAAAQABAD1AAAAjQMAAAAA&#10;" fillcolor="black" stroked="f"/>
                      <v:rect id="Rectangle 122" o:spid="_x0000_s4454" style="position:absolute;left:7727;top:5251;width:604;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XMrMgA&#10;AADeAAAADwAAAGRycy9kb3ducmV2LnhtbESPQWvCQBSE7wX/w/KE3uqmqQ0aXaUWCr0I1XrQ2zP7&#10;mgSzb9PdrUZ/vSsIPQ4z8w0znXemEUdyvras4HmQgCAurK65VLD5/ngagfABWWNjmRScycN81nuY&#10;Yq7tiVd0XIdSRAj7HBVUIbS5lL6oyKAf2JY4ej/WGQxRulJqh6cIN41MkySTBmuOCxW29F5RcVj/&#10;GQWL8Wjx+zXk5WW139Fuuz+8pi5R6rHfvU1ABOrCf/je/tQK0pdhlsHtTrw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xcysyAAAAN4AAAAPAAAAAAAAAAAAAAAAAJgCAABk&#10;cnMvZG93bnJldi54bWxQSwUGAAAAAAQABAD1AAAAjQMAAAAA&#10;" fillcolor="black" stroked="f"/>
                      <v:shape id="Freeform 123" o:spid="_x0000_s4455" style="position:absolute;left:8483;top:5251;width:597;height:178;visibility:visible;mso-wrap-style:square;v-text-anchor:top" coordsize="9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s8QA&#10;AADeAAAADwAAAGRycy9kb3ducmV2LnhtbESP0YrCMBRE3wX/IVxh3zTVXVSqUUTc1RcFqx9waa5N&#10;sbkpTbZ2/94sCD4OM3OGWa47W4mWGl86VjAeJSCIc6dLLhRcL9/DOQgfkDVWjknBH3lYr/q9Jaba&#10;PfhMbRYKESHsU1RgQqhTKX1uyKIfuZo4ejfXWAxRNoXUDT4i3FZykiRTabHkuGCwpq2h/J79WgXz&#10;48zuszbvfm7m5OXucr6OpVHqY9BtFiACdeEdfrUPWsHk82s6g/878Qr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kq7PEAAAA3gAAAA8AAAAAAAAAAAAAAAAAmAIAAGRycy9k&#10;b3ducmV2LnhtbFBLBQYAAAAABAAEAPUAAACJAwAAAAA=&#10;" path="m,24r39,4l94,28,94,4,39,4,,,,24xe" fillcolor="black" stroked="f">
                        <v:path arrowok="t" o:connecttype="custom" o:connectlocs="0,15240;24765,17780;59690,17780;59690,2540;24765,2540;0,0;0,15240" o:connectangles="0,0,0,0,0,0,0"/>
                      </v:shape>
                      <v:shape id="Freeform 124" o:spid="_x0000_s4456" style="position:absolute;left:9232;top:5276;width:597;height:204;visibility:visible;mso-wrap-style:square;v-text-anchor:top" coordsize="9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EJcIA&#10;AADeAAAADwAAAGRycy9kb3ducmV2LnhtbERPy4rCMBTdC/5DuMLsNPWBSMcoKiizdFTKzO5Oc22L&#10;zU1Jola/3iwGXB7Oe75sTS1u5HxlWcFwkIAgzq2uuFBwOm77MxA+IGusLZOCB3lYLrqdOaba3vmb&#10;bodQiBjCPkUFZQhNKqXPSzLoB7YhjtzZOoMhQldI7fAew00tR0kylQYrjg0lNrQpKb8crkYBYfYT&#10;6pVL1tvf4mj2z51//mVKffTa1SeIQG14i//dX1rBaDyZxr3xTrw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rAQlwgAAAN4AAAAPAAAAAAAAAAAAAAAAAJgCAABkcnMvZG93&#10;bnJldi54bWxQSwUGAAAAAAQABAD1AAAAhwMAAAAA&#10;" path="m,24r43,4l94,32,94,8,43,4,,,,24xe" fillcolor="black" stroked="f">
                        <v:path arrowok="t" o:connecttype="custom" o:connectlocs="0,15240;27305,17780;59690,20320;59690,5080;27305,2540;0,0;0,15240" o:connectangles="0,0,0,0,0,0,0"/>
                      </v:shape>
                      <v:shape id="Freeform 125" o:spid="_x0000_s4457" style="position:absolute;left:9982;top:5327;width:597;height:203;visibility:visible;mso-wrap-style:square;v-text-anchor:top" coordsize="9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ChvscA&#10;AADeAAAADwAAAGRycy9kb3ducmV2LnhtbESPT2vCQBTE74V+h+UJvTUbtUibuglWsPTonyJ6e80+&#10;k2D2bdjdauqndwWhx2FmfsNMi9604kTON5YVDJMUBHFpdcOVgu/N4vkVhA/IGlvLpOCPPBT548MU&#10;M23PvKLTOlQiQthnqKAOocuk9GVNBn1iO+LoHawzGKJ0ldQOzxFuWjlK04k02HBcqLGjeU3lcf1r&#10;FBBud6GdufRjsa82Znn59JefrVJPg372DiJQH/7D9/aXVjAav0ze4HYnXgGZ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gob7HAAAA3gAAAA8AAAAAAAAAAAAAAAAAmAIAAGRy&#10;cy9kb3ducmV2LnhtbFBLBQYAAAAABAAEAPUAAACMAwAAAAA=&#10;" path="m,24r94,8l94,8,,,,24xe" fillcolor="black" stroked="f">
                        <v:path arrowok="t" o:connecttype="custom" o:connectlocs="0,15240;59690,20320;59690,5080;0,0;0,15240" o:connectangles="0,0,0,0,0"/>
                      </v:shape>
                      <v:shape id="Freeform 126" o:spid="_x0000_s4458" style="position:absolute;left:10731;top:5378;width:603;height:203;visibility:visible;mso-wrap-style:square;v-text-anchor:top" coordsize="9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Mx7ccA&#10;AADeAAAADwAAAGRycy9kb3ducmV2LnhtbESPy2rCQBSG9wXfYTiCu2ZilLSmjiJFQSoUmrro8pA5&#10;JqGZM2lmcvHtO4tClz//jW+7n0wjBupcbVnBMopBEBdW11wquH6eHp9BOI+ssbFMCu7kYL+bPWwx&#10;03bkDxpyX4owwi5DBZX3bSalKyoy6CLbEgfvZjuDPsiulLrDMYybRiZxnEqDNYeHClt6raj4znuj&#10;4D29pIfbW/KzPH71m8smd1daO6UW8+nwAsLT5P/Df+2zVpCs1k8BIOAEFJC7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jMe3HAAAA3gAAAA8AAAAAAAAAAAAAAAAAmAIAAGRy&#10;cy9kb3ducmV2LnhtbFBLBQYAAAAABAAEAPUAAACMAwAAAAA=&#10;" path="m,24r55,4l95,32,95,8,55,4,,,,24xe" fillcolor="black" stroked="f">
                        <v:path arrowok="t" o:connecttype="custom" o:connectlocs="0,15240;34925,17780;60325,20320;60325,5080;34925,2540;0,0;0,15240" o:connectangles="0,0,0,0,0,0,0"/>
                      </v:shape>
                      <v:shape id="Freeform 127" o:spid="_x0000_s4459" style="position:absolute;left:11480;top:5429;width:604;height:197;visibility:visible;mso-wrap-style:square;v-text-anchor:top" coordsize="9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pH8cA&#10;AADeAAAADwAAAGRycy9kb3ducmV2LnhtbESPW2sCMRSE34X+h3AKvohmvWDrulGKtKBv1krx8bA5&#10;e8HNyTZJdfvvjSD0cZiZb5hs3ZlGXMj52rKC8SgBQZxbXXOp4Pj1MXwF4QOyxsYyKfgjD+vVUy/D&#10;VNsrf9LlEEoRIexTVFCF0KZS+rwig35kW+LoFdYZDFG6UmqH1wg3jZwkyVwarDkuVNjSpqL8fPg1&#10;Ctx8V+yTn8F7U7bfOMg1nxa7qVL95+5tCSJQF/7Dj/ZWK5hMZy9juN+JV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h6R/HAAAA3gAAAA8AAAAAAAAAAAAAAAAAmAIAAGRy&#10;cy9kb3ducmV2LnhtbFBLBQYAAAAABAAEAPUAAACMAwAAAAA=&#10;" path="m,24r55,3l95,31,95,8,55,4,,,,24xe" fillcolor="black" stroked="f">
                        <v:path arrowok="t" o:connecttype="custom" o:connectlocs="0,15240;34925,17145;60325,19685;60325,5080;34925,2540;0,0;0,15240" o:connectangles="0,0,0,0,0,0,0"/>
                      </v:shape>
                      <v:shape id="Freeform 128" o:spid="_x0000_s4460" style="position:absolute;left:12230;top:5505;width:603;height:197;visibility:visible;mso-wrap-style:square;v-text-anchor:top" coordsize="9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N3aMcA&#10;AADeAAAADwAAAGRycy9kb3ducmV2LnhtbESPT2vCQBTE74V+h+UJvUjdNBZboxsppUK9+Q/p8ZF9&#10;JsHs23R3G+O3dwuCx2FmfsPMF71pREfO15YVvIwSEMSF1TWXCva75fM7CB+QNTaWScGFPCzyx4c5&#10;ZtqeeUPdNpQiQthnqKAKoc2k9EVFBv3ItsTRO1pnMETpSqkdniPcNDJNkok0WHNcqLClz4qK0/bP&#10;KHCT1XGd/A6/mrI94LDQ/DNdjZV6GvQfMxCB+nAP39rfWkE6fn1L4f9OvAIy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zd2jHAAAA3gAAAA8AAAAAAAAAAAAAAAAAmAIAAGRy&#10;cy9kb3ducmV2LnhtbFBLBQYAAAAABAAEAPUAAACMAwAAAAA=&#10;" path="m,23r60,4l95,31,95,8,60,4,,,,23xe" fillcolor="black" stroked="f">
                        <v:path arrowok="t" o:connecttype="custom" o:connectlocs="0,14605;38100,17145;60325,19685;60325,5080;38100,2540;0,0;0,14605" o:connectangles="0,0,0,0,0,0,0"/>
                      </v:shape>
                      <v:shape id="Freeform 129" o:spid="_x0000_s4461" style="position:absolute;left:12985;top:5556;width:597;height:222;visibility:visible;mso-wrap-style:square;v-text-anchor:top" coordsize="9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orhcgA&#10;AADeAAAADwAAAGRycy9kb3ducmV2LnhtbESP3WoCMRSE74W+QziF3tVsVVRWo5T+UCuo+PMAh81x&#10;d3Fzsk1Sd/XpG6Hg5TAz3zDTeWsqcSbnS8sKXroJCOLM6pJzBYf95/MYhA/IGivLpOBCHuazh84U&#10;U20b3tJ5F3IRIexTVFCEUKdS+qwgg75ra+LoHa0zGKJ0udQOmwg3lewlyVAaLDkuFFjTW0HZafdr&#10;FKy/r5tm//V+Wm75unKjn+Uh+xgq9fTYvk5ABGrDPfzfXmgFvf5g1Ifb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2iuFyAAAAN4AAAAPAAAAAAAAAAAAAAAAAJgCAABk&#10;cnMvZG93bnJldi54bWxQSwUGAAAAAAQABAD1AAAAjQMAAAAA&#10;" path="m,23r59,8l94,35r,-24l59,7,,,,23xe" fillcolor="black" stroked="f">
                        <v:path arrowok="t" o:connecttype="custom" o:connectlocs="0,14605;37465,19685;59690,22225;59690,6985;37465,4445;0,0;0,14605" o:connectangles="0,0,0,0,0,0,0"/>
                      </v:shape>
                      <v:shape id="Freeform 130" o:spid="_x0000_s4462" style="position:absolute;left:13735;top:5651;width:596;height:229;visibility:visible;mso-wrap-style:square;v-text-anchor:top" coordsize="9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eCGcgA&#10;AADeAAAADwAAAGRycy9kb3ducmV2LnhtbESPzWvCQBTE7wX/h+UJvdWNNvUjuooUlB4K9evg8ZF9&#10;JtHs27C7xvS/7xYKPQ4z8xtmsepMLVpyvrKsYDhIQBDnVldcKDgdNy9TED4ga6wtk4Jv8rBa9p4W&#10;mGn74D21h1CICGGfoYIyhCaT0uclGfQD2xBH72KdwRClK6R2+IhwU8tRkoylwYrjQokNvZeU3w53&#10;o4A2dqg/Z7uv+/k6a8cu3ebd21ap5363noMI1IX/8F/7QysYvaaTFH7vx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t4IZyAAAAN4AAAAPAAAAAAAAAAAAAAAAAJgCAABk&#10;cnMvZG93bnJldi54bWxQSwUGAAAAAAQABAD1AAAAjQMAAAAA&#10;" path="m,24r4,l63,32r31,4l94,12,63,8,4,,,,,24xe" fillcolor="black" stroked="f">
                        <v:path arrowok="t" o:connecttype="custom" o:connectlocs="0,15240;2540,15240;40005,20320;59690,22860;59690,7620;40005,5080;2540,0;0,0;0,15240" o:connectangles="0,0,0,0,0,0,0,0,0"/>
                      </v:shape>
                      <v:shape id="Freeform 131" o:spid="_x0000_s4463" style="position:absolute;left:14484;top:5727;width:603;height:229;visibility:visible;mso-wrap-style:square;v-text-anchor:top" coordsize="9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UpesgA&#10;AADeAAAADwAAAGRycy9kb3ducmV2LnhtbESPQUsDMRSE7wX/Q3iCtzZrrW1ZmxapFAS92O5Ce3ts&#10;nrtrNy8hSbvrvzeC4HGYmW+Y1WYwnbiSD61lBfeTDARxZXXLtYLisBsvQYSIrLGzTAq+KcBmfTNa&#10;Ya5tzx903cdaJAiHHBU0MbpcylA1ZDBMrCNO3qf1BmOSvpbaY5/gppPTLJtLgy2nhQYdbRuqzvuL&#10;UXAuvevdcVvOvvzbS129n8qicErd3Q7PTyAiDfE//Nd+1QqmD7PFI/zeSVd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VSl6yAAAAN4AAAAPAAAAAAAAAAAAAAAAAJgCAABk&#10;cnMvZG93bnJldi54bWxQSwUGAAAAAAQABAD1AAAAjQMAAAAA&#10;" path="m,24r4,l63,32r32,4l95,12,63,8,4,,,,,24xe" fillcolor="black" stroked="f">
                        <v:path arrowok="t" o:connecttype="custom" o:connectlocs="0,15240;2540,15240;40005,20320;60325,22860;60325,7620;40005,5080;2540,0;0,0;0,15240" o:connectangles="0,0,0,0,0,0,0,0,0"/>
                      </v:shape>
                      <v:shape id="Freeform 132" o:spid="_x0000_s4464" style="position:absolute;left:15233;top:5829;width:629;height:247;visibility:visible;mso-wrap-style:square;v-text-anchor:top" coordsize="9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oi+8YA&#10;AADeAAAADwAAAGRycy9kb3ducmV2LnhtbESPT2sCMRTE7wW/Q3iF3mq2/lnL1iiiFARP1V56e2xe&#10;N2s3L0sSNe2nN0LB4zAzv2Hmy2Q7cSYfWscKXoYFCOLa6ZYbBZ+H9+dXECEia+wck4JfCrBcDB7m&#10;WGl34Q8672MjMoRDhQpMjH0lZagNWQxD1xNn79t5izFL30jt8ZLhtpOjoiilxZbzgsGe1obqn/3J&#10;KrD112Yz/UvH6Gc7Y6dHTjgZK/X0mFZvICKleA//t7dawWg8mZVwu5Ov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oi+8YAAADeAAAADwAAAAAAAAAAAAAAAACYAgAAZHJz&#10;L2Rvd25yZXYueG1sUEsFBgAAAAAEAAQA9QAAAIsDAAAAAA==&#10;" path="m,24r4,l63,31r-4,l91,39,99,16,67,8r-4,l4,,,,,24xe" fillcolor="black" stroked="f">
                        <v:path arrowok="t" o:connecttype="custom" o:connectlocs="0,15240;2540,15240;40005,19685;37465,19685;57785,24765;62865,10160;42545,5080;40005,5080;2540,0;0,0;0,15240" o:connectangles="0,0,0,0,0,0,0,0,0,0,0"/>
                      </v:shape>
                      <v:shape id="Freeform 133" o:spid="_x0000_s4465" style="position:absolute;left:15982;top:5956;width:604;height:222;visibility:visible;mso-wrap-style:square;v-text-anchor:top" coordsize="9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EUDMcA&#10;AADeAAAADwAAAGRycy9kb3ducmV2LnhtbESPQWsCMRSE74X+h/AKvdWsqajdGkWEggd7qLaH3h6b&#10;52br5mWbRF3/fVMQPA4z8w0zW/SuFScKsfGsYTgoQBBX3jRca/jcvT1NQcSEbLD1TBouFGExv7+b&#10;YWn8mT/otE21yBCOJWqwKXWllLGy5DAOfEecvb0PDlOWoZYm4DnDXStVUYylw4bzgsWOVpaqw/bo&#10;NITvH7rs33+XU6U2G+tGqy/10mj9+NAvX0Ek6tMtfG2vjQb1PJpM4P9Ovg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xFAzHAAAA3gAAAA8AAAAAAAAAAAAAAAAAmAIAAGRy&#10;cy9kb3ducmV2LnhtbFBLBQYAAAAABAAEAPUAAACMAwAAAAA=&#10;" path="m,23r4,l63,31r32,4l95,11,63,8,4,,,,,23xe" fillcolor="black" stroked="f">
                        <v:path arrowok="t" o:connecttype="custom" o:connectlocs="0,14605;2540,14605;40005,19685;60325,22225;60325,6985;40005,5080;2540,0;0,0;0,14605" o:connectangles="0,0,0,0,0,0,0,0,0"/>
                      </v:shape>
                      <v:shape id="Freeform 134" o:spid="_x0000_s4466" style="position:absolute;left:16738;top:6051;width:597;height:254;visibility:visible;mso-wrap-style:square;v-text-anchor:top" coordsize="9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sssMA&#10;AADeAAAADwAAAGRycy9kb3ducmV2LnhtbERPz2vCMBS+D/wfwhO8zUS3qVSjyEA2xlCsXrw9mmdb&#10;TF5KE2333y+HwY4f3+/VpndWPKgNtWcNk7ECQVx4U3Op4XzaPS9AhIhs0HomDT8UYLMePK0wM77j&#10;Iz3yWIoUwiFDDVWMTSZlKCpyGMa+IU7c1bcOY4JtKU2LXQp3Vk6VmkmHNaeGCht6r6i45XenYXcm&#10;VJf87fvL7otO+UO4ftiF1qNhv12CiNTHf/Gf+9NomL68ztPedCdd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sssMAAADeAAAADwAAAAAAAAAAAAAAAACYAgAAZHJzL2Rv&#10;d25yZXYueG1sUEsFBgAAAAAEAAQA9QAAAIgDAAAAAA==&#10;" path="m,24r4,l,24,59,36r4,l94,40r,-24l63,12r4,l4,,,,,24xe" fillcolor="black" stroked="f">
                        <v:path arrowok="t" o:connecttype="custom" o:connectlocs="0,15240;2540,15240;0,15240;37465,22860;40005,22860;59690,25400;59690,10160;40005,7620;42545,7620;2540,0;0,0;0,15240" o:connectangles="0,0,0,0,0,0,0,0,0,0,0,0"/>
                      </v:shape>
                      <v:shape id="Freeform 135" o:spid="_x0000_s4467" style="position:absolute;left:17487;top:6178;width:623;height:248;visibility:visible;mso-wrap-style:square;v-text-anchor:top" coordsize="9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9ascgA&#10;AADeAAAADwAAAGRycy9kb3ducmV2LnhtbESP0WrCQBRE34X+w3ILvtWNUdqaukoriEIfxLQfcM3e&#10;JtHs3SS7mujXdwsFH4eZOcPMl72pxIVaV1pWMB5FIIgzq0vOFXx/rZ9eQTiPrLGyTAqu5GC5eBjM&#10;MdG24z1dUp+LAGGXoILC+zqR0mUFGXQjWxMH78e2Bn2QbS51i12Am0rGUfQsDZYcFgqsaVVQdkrP&#10;RsEm3h2bWze+bg7Ntv5Mmw/XrXulho/9+xsIT72/h//bW60gnkxfZvB3J1w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D1qxyAAAAN4AAAAPAAAAAAAAAAAAAAAAAJgCAABk&#10;cnMvZG93bnJldi54bWxQSwUGAAAAAAQABAD1AAAAjQMAAAAA&#10;" path="m,24r59,8l55,32r35,7l98,16,63,8r-4,l,,,24xe" fillcolor="black" stroked="f">
                        <v:path arrowok="t" o:connecttype="custom" o:connectlocs="0,15240;37465,20320;34925,20320;57150,24765;62230,10160;40005,5080;37465,5080;0,0;0,15240" o:connectangles="0,0,0,0,0,0,0,0,0"/>
                      </v:shape>
                      <v:shape id="Freeform 136" o:spid="_x0000_s4468" style="position:absolute;left:18237;top:6305;width:622;height:248;visibility:visible;mso-wrap-style:square;v-text-anchor:top" coordsize="9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DC8YA&#10;AADeAAAADwAAAGRycy9kb3ducmV2LnhtbESPzWrCQBSF94W+w3AL7urEKEWik9AKouBCmvYBbjPX&#10;JJq5k2RGE/v0nYXQ5eH88a2z0TTiRr2rLSuYTSMQxIXVNZcKvr+2r0sQziNrbCyTgjs5yNLnpzUm&#10;2g78SbfclyKMsEtQQeV9m0jpiooMuqltiYN3sr1BH2RfSt3jEMZNI+MoepMGaw4PFba0qai45Fej&#10;YBcfz93vMLvvfrp9e8i7DzdsR6UmL+P7CoSn0f+HH+29VhDPF8sAEHACCs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DC8YAAADeAAAADwAAAAAAAAAAAAAAAACYAgAAZHJz&#10;L2Rvd25yZXYueG1sUEsFBgAAAAAEAAQA9QAAAIsDAAAAAA==&#10;" path="m,23r55,8l51,31r40,8l98,16,59,8r-4,l,,,23xe" fillcolor="black" stroked="f">
                        <v:path arrowok="t" o:connecttype="custom" o:connectlocs="0,14605;34925,19685;32385,19685;57785,24765;62230,10160;37465,5080;34925,5080;0,0;0,14605" o:connectangles="0,0,0,0,0,0,0,0,0"/>
                      </v:shape>
                      <v:shape id="Freeform 137" o:spid="_x0000_s4469" style="position:absolute;left:18961;top:6426;width:654;height:279;visibility:visible;mso-wrap-style:square;v-text-anchor:top" coordsize="10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4D+8YA&#10;AADeAAAADwAAAGRycy9kb3ducmV2LnhtbESPwW7CMBBE75X6D9ZW6q04QIvSFINQEIgr0A/YxtvE&#10;arwOtgMpX18jVeI4mpk3mvlysK04kw/GsYLxKANBXDltuFbwedy85CBCRNbYOiYFvxRguXh8mGOh&#10;3YX3dD7EWiQIhwIVNDF2hZShashiGLmOOHnfzluMSfpaao+XBLetnGTZTFo0nBYa7KhsqPo59FaB&#10;90O+mfanfWnezbrcvl2/+uNaqeenYfUBItIQ7+H/9k4rmExf8zHc7qQr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4D+8YAAADeAAAADwAAAAAAAAAAAAAAAACYAgAAZHJz&#10;L2Rvd25yZXYueG1sUEsFBgAAAAAEAAQA9QAAAIsDAAAAAA==&#10;" path="m,24l51,36r44,8l103,20,59,12,8,,,24xe" fillcolor="black" stroked="f">
                        <v:path arrowok="t" o:connecttype="custom" o:connectlocs="0,15240;32385,22860;60325,27940;65405,12700;37465,7620;5080,0;0,15240" o:connectangles="0,0,0,0,0,0,0"/>
                      </v:shape>
                      <v:shape id="Freeform 138" o:spid="_x0000_s4470" style="position:absolute;left:19710;top:6578;width:654;height:299;visibility:visible;mso-wrap-style:square;v-text-anchor:top" coordsize="10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tVksYA&#10;AADeAAAADwAAAGRycy9kb3ducmV2LnhtbESPT2vCQBTE74LfYXlCb7oxFk1TV5GC2Fupf3p+zT6T&#10;mOzbkF01+um7BcHjMDO/YebLztTiQq0rLSsYjyIQxJnVJecK9rv1MAHhPLLG2jIpuJGD5aLfm2Oq&#10;7ZW/6bL1uQgQdikqKLxvUildVpBBN7INcfCOtjXog2xzqVu8BripZRxFU2mw5LBQYEMfBWXV9mwU&#10;vFVV/lMn09/ZSW8Ok/VM3hP/pdTLoFu9g/DU+Wf40f7UCuLJaxLD/51wBe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tVksYAAADeAAAADwAAAAAAAAAAAAAAAACYAgAAZHJz&#10;L2Rvd25yZXYueG1sUEsFBgAAAAAEAAQA9QAAAIsDAAAAAA==&#10;" path="m,24l95,47r8,-23l8,,,24xe" fillcolor="black" stroked="f">
                        <v:path arrowok="t" o:connecttype="custom" o:connectlocs="0,15240;60325,29845;65405,15240;5080,0;0,15240" o:connectangles="0,0,0,0,0"/>
                      </v:shape>
                      <v:shape id="Freeform 139" o:spid="_x0000_s4471" style="position:absolute;left:20466;top:6756;width:647;height:273;visibility:visible;mso-wrap-style:square;v-text-anchor:top" coordsize="10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nn8MA&#10;AADeAAAADwAAAGRycy9kb3ducmV2LnhtbESPQYvCMBSE74L/ITzBm6ZacUs1iiwI4kEwu+z50Tzb&#10;YvNSmqzWf28EweMwM98w621vG3GjzteOFcymCQjiwpmaSwW/P/tJBsIHZIONY1LwIA/bzXCwxty4&#10;O5/ppkMpIoR9jgqqENpcSl9UZNFPXUscvYvrLIYou1KaDu8Rbhs5T5KltFhzXKiwpe+Kiqv+twqO&#10;+4duvvCkT4iX4i/N6l2YaaXGo363AhGoD5/wu30wCubpIkvhdSde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Qnn8MAAADeAAAADwAAAAAAAAAAAAAAAACYAgAAZHJzL2Rv&#10;d25yZXYueG1sUEsFBgAAAAAEAAQA9QAAAIgDAAAAAA==&#10;" path="m,23r43,8l94,43r8,-24l51,8,8,,,23xe" fillcolor="black" stroked="f">
                        <v:path arrowok="t" o:connecttype="custom" o:connectlocs="0,14605;27305,19685;59690,27305;64770,12065;32385,5080;5080,0;0,14605" o:connectangles="0,0,0,0,0,0,0"/>
                      </v:shape>
                      <v:shape id="Freeform 140" o:spid="_x0000_s4472" style="position:absolute;left:21215;top:6902;width:622;height:305;visibility:visible;mso-wrap-style:square;v-text-anchor:top" coordsize="9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16icgA&#10;AADeAAAADwAAAGRycy9kb3ducmV2LnhtbESPQWvCQBSE70L/w/IKXqTuViW1qauIVOLFQG0PPT6y&#10;zyQ0+zZkt5r8e7dQ8DjMzDfMatPbRlyo87VjDc9TBYK4cKbmUsPX5/5pCcIHZIONY9IwkIfN+mG0&#10;wtS4K3/Q5RRKESHsU9RQhdCmUvqiIot+6lri6J1dZzFE2ZXSdHiNcNvImVKJtFhzXKiwpV1Fxc/p&#10;12rItuqYfCcDZa+T95dzNuSHvcq1Hj/22zcQgfpwD/+3D0bDbL5YLuDvTrwCcn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jXqJyAAAAN4AAAAPAAAAAAAAAAAAAAAAAJgCAABk&#10;cnMvZG93bnJldi54bWxQSwUGAAAAAAQABAD1AAAAjQMAAAAA&#10;" path="m,24r35,8l90,48,98,24,43,8,8,,,24xe" fillcolor="black" stroked="f">
                        <v:path arrowok="t" o:connecttype="custom" o:connectlocs="0,15240;22225,20320;57150,30480;62230,15240;27305,5080;5080,0;0,15240" o:connectangles="0,0,0,0,0,0,0"/>
                      </v:shape>
                      <v:shape id="Freeform 141" o:spid="_x0000_s4473" style="position:absolute;left:21939;top:7080;width:603;height:298;visibility:visible;mso-wrap-style:square;v-text-anchor:top" coordsize="9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Q/ccA&#10;AADeAAAADwAAAGRycy9kb3ducmV2LnhtbESP0WoCMRRE3wv+Q7iFvhTNaqvoapS2UOiDUqp+wGVz&#10;zYZubpYk665/3xQKfRxm5gyz2Q2uEVcK0XpWMJ0UIIgrry0bBefT+3gJIiZkjY1nUnCjCLvt6G6D&#10;pfY9f9H1mIzIEI4lKqhTakspY1WTwzjxLXH2Lj44TFkGI3XAPsNdI2dFsZAOLeeFGlt6q6n6PnZO&#10;gR1u3Vy/nvtPYx7Dfm+7w6onpR7uh5c1iERD+g//tT+0gtnT83IOv3fyFZ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5UP3HAAAA3gAAAA8AAAAAAAAAAAAAAAAAmAIAAGRy&#10;cy9kb3ducmV2LnhtbFBLBQYAAAAABAAEAPUAAACMAwAAAAA=&#10;" path="m,24r32,7l91,47r4,l95,24r-4,l95,24,39,8,8,,,24xe" fillcolor="black" stroked="f">
                        <v:path arrowok="t" o:connecttype="custom" o:connectlocs="0,15240;20320,19685;57785,29845;60325,29845;60325,15240;57785,15240;60325,15240;24765,5080;5080,0;0,15240" o:connectangles="0,0,0,0,0,0,0,0,0,0"/>
                      </v:shape>
                      <v:shape id="Freeform 142" o:spid="_x0000_s4474" style="position:absolute;left:22663;top:7258;width:628;height:323;visibility:visible;mso-wrap-style:square;v-text-anchor:top" coordsize="9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0Y0MQA&#10;AADeAAAADwAAAGRycy9kb3ducmV2LnhtbESP3YrCMBSE7xd8h3AE79bEutVSjSKCIHvnzwMcm2Nb&#10;bE5KE2337TcLC14OM/MNs94OthEv6nztWMNsqkAQF87UXGq4Xg6fGQgfkA02jknDD3nYbkYfa8yN&#10;6/lEr3MoRYSwz1FDFUKbS+mLiiz6qWuJo3d3ncUQZVdK02Ef4baRiVILabHmuFBhS/uKisf5aTUo&#10;lR73t/ssS2/98vuReCNVGrSejIfdCkSgIbzD/+2j0ZDMv7IF/N2JV0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NGNDEAAAA3gAAAA8AAAAAAAAAAAAAAAAAmAIAAGRycy9k&#10;b3ducmV2LnhtbFBLBQYAAAAABAAEAPUAAACJAwAAAAA=&#10;" path="m,23l83,47r8,4l99,27,91,23,8,,,23xe" fillcolor="black" stroked="f">
                        <v:path arrowok="t" o:connecttype="custom" o:connectlocs="0,14605;52705,29845;57785,32385;62865,17145;57785,14605;5080,0;0,14605" o:connectangles="0,0,0,0,0,0,0"/>
                      </v:shape>
                      <v:shape id="Freeform 143" o:spid="_x0000_s4475" style="position:absolute;left:23393;top:7454;width:597;height:324;visibility:visible;mso-wrap-style:square;v-text-anchor:top" coordsize="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MXn8cA&#10;AADeAAAADwAAAGRycy9kb3ducmV2LnhtbESPUWvCMBSF3wf+h3CFvYimqWNKNYrINgZ7mtsPuGvu&#10;2mpzU5LMdv56MxD2eDjnfIez3g62FWfyoXGsQc0yEMSlMw1XGj4/nqdLECEiG2wdk4ZfCrDdjO7W&#10;WBjX8zudD7ESCcKhQA11jF0hZShrshhmriNO3rfzFmOSvpLGY5/gtpV5lj1Kiw2nhRo72tdUng4/&#10;VsPFd/nLxD/Nj8qpL/Mme6VOvdb342G3AhFpiP/hW/vVaMjnD8sF/N1JV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DF5/HAAAA3gAAAA8AAAAAAAAAAAAAAAAAmAIAAGRy&#10;cy9kb3ducmV2LnhtbFBLBQYAAAAABAAEAPUAAACMAwAAAAA=&#10;" path="m,24r23,8l78,47r8,4l94,28,86,24,31,8,7,,,24xe" fillcolor="black" stroked="f">
                        <v:path arrowok="t" o:connecttype="custom" o:connectlocs="0,15240;14605,20320;49530,29845;54610,32385;59690,17780;54610,15240;19685,5080;4445,0;0,15240" o:connectangles="0,0,0,0,0,0,0,0,0"/>
                      </v:shape>
                      <v:shape id="Freeform 144" o:spid="_x0000_s4476" style="position:absolute;left:24091;top:7658;width:597;height:323;visibility:visible;mso-wrap-style:square;v-text-anchor:top" coordsize="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yD7cMA&#10;AADeAAAADwAAAGRycy9kb3ducmV2LnhtbERP3WrCMBS+H/gO4QjeDE1Tx5BqFJEpg13N+QDH5thW&#10;m5OSZLbu6ZeLwS4/vv/VZrCtuJMPjWMNapaBIC6dabjScPraTxcgQkQ22DomDQ8KsFmPnlZYGNfz&#10;J92PsRIphEOBGuoYu0LKUNZkMcxcR5y4i/MWY4K+ksZjn8JtK/Mse5UWG04NNXa0q6m8Hb+thh/f&#10;5Ydn/za/KqfO5kP2St16rSfjYbsEEWmI/+I/97vRkM9fFmlvupOu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yD7cMAAADeAAAADwAAAAAAAAAAAAAAAACYAgAAZHJzL2Rv&#10;d25yZXYueG1sUEsFBgAAAAAEAAQA9QAAAIgDAAAAAA==&#10;" path="m,23r24,8l79,47r8,4l94,27,87,23,31,7,8,,,23xe" fillcolor="black" stroked="f">
                        <v:path arrowok="t" o:connecttype="custom" o:connectlocs="0,14605;15240,19685;50165,29845;55245,32385;59690,17145;55245,14605;19685,4445;5080,0;0,14605" o:connectangles="0,0,0,0,0,0,0,0,0"/>
                      </v:shape>
                      <v:shape id="Freeform 145" o:spid="_x0000_s4477" style="position:absolute;left:24790;top:7854;width:603;height:324;visibility:visible;mso-wrap-style:square;v-text-anchor:top" coordsize="9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SXccA&#10;AADeAAAADwAAAGRycy9kb3ducmV2LnhtbESPX2vCMBTF3wW/Q7iDvQxN1TG6ahQpyMbe5kTw7a65&#10;pl2bm9JkWv30y0Dw8XD+/DiLVW8bcaLOV44VTMYJCOLC6YqNgt3XZpSC8AFZY+OYFFzIw2o5HCww&#10;0+7Mn3TaBiPiCPsMFZQhtJmUvijJoh+7ljh6R9dZDFF2RuoOz3HcNnKaJC/SYsWRUGJLeUlFvf21&#10;kUthcn2rv2vzcUh+Zvm+2pinXKnHh349BxGoD/fwrf2uFUxnz+kr/N+JV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pEl3HAAAA3gAAAA8AAAAAAAAAAAAAAAAAmAIAAGRy&#10;cy9kb3ducmV2LnhtbFBLBQYAAAAABAAEAPUAAACMAwAAAAA=&#10;" path="m,24r20,8l75,47r12,4l95,28,83,24,28,8,8,,,24xe" fillcolor="black" stroked="f">
                        <v:path arrowok="t" o:connecttype="custom" o:connectlocs="0,15240;12700,20320;47625,29845;55245,32385;60325,17780;52705,15240;17780,5080;5080,0;0,15240" o:connectangles="0,0,0,0,0,0,0,0,0"/>
                      </v:shape>
                      <v:shape id="Freeform 146" o:spid="_x0000_s4478" style="position:absolute;left:25488;top:8058;width:604;height:349;visibility:visible;mso-wrap-style:square;v-text-anchor:top" coordsize="9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wumMUA&#10;AADeAAAADwAAAGRycy9kb3ducmV2LnhtbESPy2rDMBBF94X+g5hCNyWRG4fguFFCSClk0UXe68Ga&#10;WqbSyFhK7P59tQhkebkvzmI1OCtu1IXGs4L3cQaCuPK64VrB6fg1KkCEiKzReiYFfxRgtXx+WmCp&#10;fc97uh1iLdIIhxIVmBjbUspQGXIYxr4lTt6P7xzGJLta6g77NO6snGTZTDpsOD0YbGljqPo9XJ2C&#10;XVHlF/M2bE82tP05t9/rT1so9foyrD9ARBriI3xvb7WCST6dJ4CEk1B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PC6YxQAAAN4AAAAPAAAAAAAAAAAAAAAAAJgCAABkcnMv&#10;ZG93bnJldi54bWxQSwUGAAAAAAQABAD1AAAAigMAAAAA&#10;" path="m,23r20,8l71,51r16,4l95,31,79,27,28,7,8,,,23xe" fillcolor="black" stroked="f">
                        <v:path arrowok="t" o:connecttype="custom" o:connectlocs="0,14605;12700,19685;45085,32385;55245,34925;60325,19685;50165,17145;17780,4445;5080,0;0,14605" o:connectangles="0,0,0,0,0,0,0,0,0"/>
                      </v:shape>
                      <v:shape id="Freeform 147" o:spid="_x0000_s4479" style="position:absolute;left:26193;top:8305;width:597;height:324;visibility:visible;mso-wrap-style:square;v-text-anchor:top" coordsize="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rccA&#10;AADeAAAADwAAAGRycy9kb3ducmV2LnhtbESPUWvCMBSF3wf+h3AFX2SmqWNsnVFEpgh70u0H3DV3&#10;bWdzU5LM1v36RRD2eDjnfIezWA22FWfyoXGsQc0yEMSlMw1XGj7et/dPIEJENtg6Jg0XCrBaju4W&#10;WBjX84HOx1iJBOFQoIY6xq6QMpQ1WQwz1xEn78t5izFJX0njsU9w28o8yx6lxYbTQo0dbWoqT8cf&#10;q+HXd/lu6l/n38qpT/Mme6VOvdaT8bB+ARFpiP/hW3tvNOTzh2cF1zvp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vK3HAAAA3gAAAA8AAAAAAAAAAAAAAAAAmAIAAGRy&#10;cy9kb3ducmV2LnhtbFBLBQYAAAAABAAEAPUAAACMAwAAAAA=&#10;" path="m,24r16,4l71,47r15,4l94,28,79,24,23,4,8,,,24xe" fillcolor="black" stroked="f">
                        <v:path arrowok="t" o:connecttype="custom" o:connectlocs="0,15240;10160,17780;45085,29845;54610,32385;59690,17780;50165,15240;14605,2540;5080,0;0,15240" o:connectangles="0,0,0,0,0,0,0,0,0"/>
                      </v:shape>
                      <v:shape id="Freeform 148" o:spid="_x0000_s4480" style="position:absolute;left:26866;top:8553;width:629;height:330;visibility:visible;mso-wrap-style:square;v-text-anchor:top" coordsize="9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vLFcYA&#10;AADeAAAADwAAAGRycy9kb3ducmV2LnhtbESPQWvCQBSE74L/YXlCb7ppGkSjq4ggCj01WujxmX1N&#10;gtm3IbvG6K/vFgSPw8x8wyzXvalFR62rLCt4n0QgiHOrKy4UnI678QyE88gaa8uk4E4O1qvhYImp&#10;tjf+oi7zhQgQdikqKL1vUildXpJBN7ENcfB+bWvQB9kWUrd4C3BTyziKptJgxWGhxIa2JeWX7GoU&#10;JPMO95fqdOjP9+vsJ8ke39HnQ6m3Ub9ZgPDU+1f42T5oBfFHMo/h/06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7vLFcYAAADeAAAADwAAAAAAAAAAAAAAAACYAgAAZHJz&#10;L2Rvd25yZXYueG1sUEsFBgAAAAAEAAQA9QAAAIsDAAAAAA==&#10;" path="m,24r16,4l71,44r20,8l99,28,79,20,24,4,8,,,24xe" fillcolor="black" stroked="f">
                        <v:path arrowok="t" o:connecttype="custom" o:connectlocs="0,15240;10160,17780;45085,27940;57785,33020;62865,17780;50165,12700;15240,2540;5080,0;0,15240" o:connectangles="0,0,0,0,0,0,0,0,0"/>
                      </v:shape>
                      <v:shape id="Freeform 149" o:spid="_x0000_s4481" style="position:absolute;left:27565;top:8782;width:629;height:349;visibility:visible;mso-wrap-style:square;v-text-anchor:top" coordsize="9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dX8gA&#10;AADeAAAADwAAAGRycy9kb3ducmV2LnhtbESP0WrCQBRE3wv+w3ILvpS60YjY1FWsIhTqgyb5gNvs&#10;bRLM3k2zqyZ/3y0U+jjMzBlmtelNI27UudqygukkAkFcWF1zqSDPDs9LEM4ja2wsk4KBHGzWo4cV&#10;Jtre+Uy31JciQNglqKDyvk2kdEVFBt3EtsTB+7KdQR9kV0rd4T3ATSNnUbSQBmsOCxW2tKuouKRX&#10;o+Dt2Jz320FfnpapO2U78/k9zz+UGj/221cQnnr/H/5rv2sFs3j+EsPvnXAF5P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tp1fyAAAAN4AAAAPAAAAAAAAAAAAAAAAAJgCAABk&#10;cnMvZG93bnJldi54bWxQSwUGAAAAAAQABAD1AAAAjQMAAAAA&#10;" path="m,23r12,4l67,47r24,8l99,31,75,23,20,4,8,,,23xe" fillcolor="black" stroked="f">
                        <v:path arrowok="t" o:connecttype="custom" o:connectlocs="0,14605;7620,17145;42545,29845;57785,34925;62865,19685;47625,14605;12700,2540;5080,0;0,14605" o:connectangles="0,0,0,0,0,0,0,0,0"/>
                      </v:shape>
                      <v:shape id="Freeform 150" o:spid="_x0000_s4482" style="position:absolute;left:28270;top:9055;width:120;height:177;visibility:visible;mso-wrap-style:square;v-text-anchor:top" coordsize="1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GXfMgA&#10;AADeAAAADwAAAGRycy9kb3ducmV2LnhtbESPQWsCMRSE74X+h/AKvUjNVqXUrVGkUKiggnY99PbY&#10;PHcXNy8hSdf13xtB6HGYmW+Y2aI3rejIh8aygtdhBoK4tLrhSkHx8/XyDiJEZI2tZVJwoQCL+ePD&#10;DHNtz7yjbh8rkSAcclRQx+hyKUNZk8EwtI44eUfrDcYkfSW1x3OCm1aOsuxNGmw4LdTo6LOm8rT/&#10;Mwr8b7ctBvK086496GOxdIP1ZqXU81O//AARqY//4Xv7WysYjSfTCdzupCsg5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sZd8yAAAAN4AAAAPAAAAAAAAAAAAAAAAAJgCAABk&#10;cnMvZG93bnJldi54bWxQSwUGAAAAAAQABAD1AAAAjQMAAAAA&#10;" path="m,24r12,4l19,4,8,,,24xe" fillcolor="black" stroked="f">
                        <v:path arrowok="t" o:connecttype="custom" o:connectlocs="0,15240;7620,17780;12065,2540;5080,0;0,15240" o:connectangles="0,0,0,0,0"/>
                      </v:shape>
                      <v:rect id="Rectangle 151" o:spid="_x0000_s4483" style="position:absolute;left:4654;width:146;height:10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Ii/MgA&#10;AADeAAAADwAAAGRycy9kb3ducmV2LnhtbESPT2sCMRTE7wW/Q3hCbzXbVYuuRlGh0Euh/jno7bl5&#10;3V3cvKxJqls/vREKPQ4z8xtmOm9NLS7kfGVZwWsvAUGcW11xoWC3fX8ZgfABWWNtmRT8kof5rPM0&#10;xUzbK6/psgmFiBD2GSooQ2gyKX1ekkHfsw1x9L6tMxiidIXUDq8RbmqZJsmbNFhxXCixoVVJ+Wnz&#10;YxQsx6Pl+WvAn7f18UCH/fE0TF2i1HO3XUxABGrDf/iv/aEVpP3BeAiPO/EKy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wiL8yAAAAN4AAAAPAAAAAAAAAAAAAAAAAJgCAABk&#10;cnMvZG93bnJldi54bWxQSwUGAAAAAAQABAD1AAAAjQMAAAAA&#10;" fillcolor="black" stroked="f"/>
                      <v:line id="Line 152" o:spid="_x0000_s4484" style="position:absolute;flip:y;visibility:visible;mso-wrap-style:square" from="21564,3549" to="22739,8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ku8kAAADeAAAADwAAAGRycy9kb3ducmV2LnhtbESPT0sDMRTE70K/Q3iCN5u1Sm3XpqVU&#10;LCJo6b9Db6+b5+7SzcuSpN347RtB8DjMzG+YySyaRlzI+dqygod+BoK4sLrmUsFu+3Y/AuEDssbG&#10;Min4IQ+zae9mgrm2Ha/psgmlSBD2OSqoQmhzKX1RkUHfty1x8r6tMxiSdKXUDrsEN40cZNlQGqw5&#10;LVTY0qKi4rQ5GwXrr2c+uuU5nuKx+1wd9uXH/nWu1N1tnL+ACBTDf/iv/a4VDB6fxkP4vZOugJxe&#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M/5LvJAAAA3gAAAA8AAAAA&#10;AAAAAAAAAAAAoQIAAGRycy9kb3ducmV2LnhtbFBLBQYAAAAABAAEAPkAAACXAwAAAAA=&#10;" strokeweight="0"/>
                      <v:shape id="Freeform 153" o:spid="_x0000_s4485" style="position:absolute;left:22415;top:3549;width:476;height:502;visibility:visible;mso-wrap-style:square;v-text-anchor:top" coordsize="7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3b3sgA&#10;AADeAAAADwAAAGRycy9kb3ducmV2LnhtbESPzW7CMBCE75V4B2uRuBUHaGkbMKiq1B8EF0IPHJd4&#10;SQLxOrJdcN++rlSpx9HMfKOZL6NpxYWcbywrGA0zEMSl1Q1XCj53r7ePIHxA1thaJgXf5GG56N3M&#10;Mdf2ylu6FKESCcI+RwV1CF0upS9rMuiHtiNO3tE6gyFJV0nt8JrgppXjLJtKgw2nhRo7eqmpPBdf&#10;RsHhvPFxRcaVRTy97+/9Ybd/Wys16MfnGYhAMfyH/9ofWsF4cvf0AL930hWQi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LdveyAAAAN4AAAAPAAAAAAAAAAAAAAAAAJgCAABk&#10;cnMvZG93bnJldi54bWxQSwUGAAAAAAQABAD1AAAAjQMAAAAA&#10;" path="m,63l51,,75,79,43,36,,63xe" fillcolor="black" strokeweight="0">
                        <v:path arrowok="t" o:connecttype="custom" o:connectlocs="0,40005;32385,0;47625,50165;27305,22860;0,40005" o:connectangles="0,0,0,0,0"/>
                      </v:shape>
                      <v:line id="Line 154" o:spid="_x0000_s4486" style="position:absolute;flip:y;visibility:visible;mso-wrap-style:square" from="21564,7677" to="23037,8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zVUsYAAADeAAAADwAAAGRycy9kb3ducmV2LnhtbERPy2oCMRTdF/yHcIXuNFNbrE6NIkpL&#10;Edria9HddXI7Mzi5GZLopH/fLIQuD+c9W0TTiCs5X1tW8DDMQBAXVtdcKjjsXwcTED4ga2wsk4Jf&#10;8rCY9+5mmGvb8Zauu1CKFMI+RwVVCG0upS8qMuiHtiVO3I91BkOCrpTaYZfCTSNHWTaWBmtODRW2&#10;tKqoOO8uRsH285lP7u0Sz/HUfXx9H8vNcb1U6r4fly8gAsXwL76537WC0ePTNO1Nd9IV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3s1VLGAAAA3gAAAA8AAAAAAAAA&#10;AAAAAAAAoQIAAGRycy9kb3ducmV2LnhtbFBLBQYAAAAABAAEAPkAAACUAwAAAAA=&#10;" strokeweight="0"/>
                      <v:shape id="Freeform 155" o:spid="_x0000_s4487" style="position:absolute;left:22542;top:7677;width:495;height:476;visibility:visible;mso-wrap-style:square;v-text-anchor:top" coordsize="7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83sYA&#10;AADeAAAADwAAAGRycy9kb3ducmV2LnhtbESPQWvCQBSE74L/YXkFb2ZTLaVJs4qkCPaW2lx6e2Sf&#10;STT7NmS3mvTXdwsFj8PMfMNk29F04kqDay0reIxiEMSV1S3XCsrP/fIFhPPIGjvLpGAiB9vNfJZh&#10;qu2NP+h69LUIEHYpKmi871MpXdWQQRfZnjh4JzsY9EEOtdQD3gLcdHIVx8/SYMthocGe8oaqy/Hb&#10;KDgXF5l/TcXPu+neSmLKMaZWqcXDuHsF4Wn09/B/+6AVrNZPSQJ/d8IV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K83sYAAADeAAAADwAAAAAAAAAAAAAAAACYAgAAZHJz&#10;L2Rvd25yZXYueG1sUEsFBgAAAAAEAAQA9QAAAIsDAAAAAA==&#10;" path="m,20l78,,47,75,51,24,,20xe" fillcolor="black" strokeweight="0">
                        <v:path arrowok="t" o:connecttype="custom" o:connectlocs="0,12700;49530,0;29845,47625;32385,15240;0,12700" o:connectangles="0,0,0,0,0"/>
                      </v:shape>
                      <v:rect id="Rectangle 156" o:spid="_x0000_s4488" style="position:absolute;left:11233;top:8909;width:13976;height:14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eGS8MA&#10;AADeAAAADwAAAGRycy9kb3ducmV2LnhtbESPy2rDMBBF94X+g5hCd41Ul5TgRjahEEhLNnH6AYM1&#10;fhBpZCQldv6+WhS6vNwXZ1svzoobhTh61vC6UiCIW29G7jX8nPcvGxAxIRu0nknDnSLU1ePDFkvj&#10;Zz7RrUm9yCMcS9QwpDSVUsZ2IIdx5Sfi7HU+OExZhl6agHMed1YWSr1LhyPnhwEn+hyovTRXp0Ge&#10;m/28aWxQ/rvojvbrcOrIa/38tOw+QCRa0n/4r30wGoq3tcoAGSejgK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eGS8MAAADeAAAADwAAAAAAAAAAAAAAAACYAgAAZHJzL2Rv&#10;d25yZXYueG1sUEsFBgAAAAAEAAQA9QAAAIgDAAAAAA==&#10;" filled="f" stroked="f">
                        <v:textbox style="mso-fit-shape-to-text:t" inset="0,0,0,0">
                          <w:txbxContent>
                            <w:p w:rsidR="006D2BEA" w:rsidRDefault="006D2BEA" w:rsidP="00D35342">
                              <w:proofErr w:type="spellStart"/>
                              <w:r>
                                <w:rPr>
                                  <w:rFonts w:ascii="ISOCPEUR" w:hAnsi="ISOCPEUR" w:cs="ISOCPEUR"/>
                                  <w:color w:val="000000"/>
                                  <w:lang w:val="en-US"/>
                                </w:rPr>
                                <w:t>Déformations</w:t>
                              </w:r>
                              <w:proofErr w:type="spellEnd"/>
                              <w:r>
                                <w:rPr>
                                  <w:rFonts w:ascii="ISOCPEUR" w:hAnsi="ISOCPEUR" w:cs="ISOCPEUR"/>
                                  <w:color w:val="000000"/>
                                  <w:lang w:val="en-US"/>
                                </w:rPr>
                                <w:t xml:space="preserve"> </w:t>
                              </w:r>
                              <w:proofErr w:type="spellStart"/>
                              <w:r>
                                <w:rPr>
                                  <w:rFonts w:ascii="ISOCPEUR" w:hAnsi="ISOCPEUR" w:cs="ISOCPEUR"/>
                                  <w:color w:val="000000"/>
                                  <w:lang w:val="en-US"/>
                                </w:rPr>
                                <w:t>maximales</w:t>
                              </w:r>
                              <w:proofErr w:type="spellEnd"/>
                            </w:p>
                          </w:txbxContent>
                        </v:textbox>
                      </v:rect>
                      <v:oval id="Oval 157" o:spid="_x0000_s4489" style="position:absolute;left:27520;top:4476;width:1721;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MsSsUA&#10;AADeAAAADwAAAGRycy9kb3ducmV2LnhtbESPT0sDMRTE70K/Q3gFL9Im7aKVtWkR/4BXa+n5dfPc&#10;DW5eliRus9/eCILHYWZ+w2z32fVipBCtZw2rpQJB3HhjudVw/Hhd3IOICdlg75k0TBRhv5tdbbE2&#10;/sLvNB5SKwqEY40aupSGWsrYdOQwLv1AXLxPHxymIkMrTcBLgbterpW6kw4tl4UOB3rqqPk6fDsN&#10;4zGccpis3QxTlc/P1Yu7QaX19Tw/PoBIlNN/+K/9ZjSsq1u1gt875Qr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gyxKxQAAAN4AAAAPAAAAAAAAAAAAAAAAAJgCAABkcnMv&#10;ZG93bnJldi54bWxQSwUGAAAAAAQABAD1AAAAigMAAAAA&#10;" stroked="f"/>
                      <v:shape id="Freeform 158" o:spid="_x0000_s4490" style="position:absolute;left:27368;top:4330;width:1975;height:1975;visibility:visible;mso-wrap-style:square;v-text-anchor:top" coordsize="31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TD8UA&#10;AADeAAAADwAAAGRycy9kb3ducmV2LnhtbESPwWrDMBBE74X+g9hCbrVch4bgWAmlUCjNodjJByzW&#10;2jK2VsZSHTdfHxUKOQ4z84YpDosdxEyT7xwreElSEMS10x23Cs6nj+ctCB+QNQ6OScEveTjsHx8K&#10;zLW7cElzFVoRIexzVGBCGHMpfW3Iok/cSBy9xk0WQ5RTK/WElwi3g8zSdCMtdhwXDI70bqjuqx+r&#10;oP42y1geJZ2vVzYNz33zdeqVWj0tbzsQgZZwD/+3P7WCbP2aZvB3J14Bu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L9MPxQAAAN4AAAAPAAAAAAAAAAAAAAAAAJgCAABkcnMv&#10;ZG93bnJldi54bWxQSwUGAAAAAAQABAD1AAAAigMAAAAA&#10;" path="m,157r,28l4,193r,11l8,208r,8l16,228r,-4l16,228r8,20l35,260r16,15l63,287r20,8l87,295r-4,l95,303r7,l106,307r12,l126,311r20,l173,307r-4,4l185,311r8,-4l205,307r4,-4l217,303r11,-8l225,295r3,l248,287r12,-12l276,260r12,-12l295,228r,-4l295,228r8,-12l303,208r4,-4l307,193r4,-8l311,169r-4,4l311,145r,-19l307,118r,-12l303,102r,-8l295,82r,4l295,82,288,63,276,51,260,35,248,23,228,15r-3,l228,15,217,7r-8,l205,4r-12,l185,,126,r-8,4l106,4r-4,3l95,7,83,15r4,l83,15,63,23,51,35,35,51,24,63,16,82r,4l16,82,8,94r,8l4,106r,12l,126r,31l47,157r,-23l51,126r,-4l55,118r,-8l55,114,63,94r,-4l63,94,75,82r,-8l83,74,95,63r-4,l95,63r19,-8l110,55r8,l122,51r4,l134,47r24,l177,47r8,4l189,51r4,4l201,55r-4,l217,63r4,l217,63r11,11l236,74r,8l248,94r,-4l248,94r8,20l256,110r,8l260,122r,4l264,134r,19l272,169r4,-28l264,153r,24l260,185r,4l256,193r,7l256,197r-8,19l248,220r,-4l236,228r,8l228,236r-11,12l221,248r-4,l197,256r4,l193,256r-4,4l185,260r-8,4l154,264r-12,11l169,271r-15,-7l134,264r-8,-4l122,260r-4,-4l110,256r4,l95,248r-4,l95,248,83,236r-8,l75,228,63,216r,4l63,216,55,197r,3l55,193r-4,-4l51,185r-4,-8l47,157,,157xe" fillcolor="black" stroked="f">
                        <v:path arrowok="t" o:connecttype="custom" o:connectlocs="2540,122555;5080,137160;10160,144780;32385,174625;55245,187325;64770,192405;80010,197485;107315,197485;130175,194945;144780,187325;157480,182245;182880,157480;187325,144780;194945,129540;197485,107315;197485,80010;192405,64770;187325,54610;175260,32385;144780,9525;137795,4445;122555,2540;74930,2540;60325,4445;52705,9525;22225,32385;10160,54610;5080,64770;0,80010;29845,85090;34925,74930;40005,59690;47625,52070;60325,40005;72390,34925;77470,32385;100330,29845;120015,32385;125095,34925;137795,40005;149860,52070;157480,59690;162560,74930;167640,85090;175260,89535;165100,117475;162560,127000;157480,139700;149860,149860;140335,157480;127635,162560;117475,165100;90170,174625;85090,167640;74930,162560;60325,157480;52705,149860;40005,137160;34925,125095;32385,120015;29845,99695" o:connectangles="0,0,0,0,0,0,0,0,0,0,0,0,0,0,0,0,0,0,0,0,0,0,0,0,0,0,0,0,0,0,0,0,0,0,0,0,0,0,0,0,0,0,0,0,0,0,0,0,0,0,0,0,0,0,0,0,0,0,0,0,0"/>
                      </v:shape>
                      <v:oval id="Oval 159" o:spid="_x0000_s4491" style="position:absolute;left:23488;top:16738;width:1753;height:1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0XpsQA&#10;AADeAAAADwAAAGRycy9kb3ducmV2LnhtbESPT0sDMRTE70K/Q3iCF7GJXaxlbVqKf8Crben5dfPc&#10;DW5eliRus9/eCILHYWZ+w6y32fVipBCtZw33cwWCuPHGcqvheHi7W4GICdlg75k0TBRhu5ldrbE2&#10;/sIfNO5TKwqEY40aupSGWsrYdOQwzv1AXLxPHxymIkMrTcBLgbteLpRaSoeWy0KHAz131Hztv52G&#10;8RhOOUzWPg5Tlc8v1au7RaX1zXXePYFIlNN/+K/9bjQsqgdVwe+dcgX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dF6bEAAAA3gAAAA8AAAAAAAAAAAAAAAAAmAIAAGRycy9k&#10;b3ducmV2LnhtbFBLBQYAAAAABAAEAPUAAACJAwAAAAA=&#10;" stroked="f"/>
                      <v:shape id="Freeform 160" o:spid="_x0000_s4492" style="position:absolute;left:23342;top:16586;width:2000;height:1975;visibility:visible;mso-wrap-style:square;v-text-anchor:top" coordsize="31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InRccA&#10;AADeAAAADwAAAGRycy9kb3ducmV2LnhtbESPQWvCQBSE74L/YXmF3nRT0xaJrlJbi714qBbx+Mg+&#10;s9Hs25BdTfz3riD0OMzMN8x03tlKXKjxpWMFL8MEBHHudMmFgr/t92AMwgdkjZVjUnAlD/NZvzfF&#10;TLuWf+myCYWIEPYZKjAh1JmUPjdk0Q9dTRy9g2sshiibQuoG2wi3lRwlybu0WHJcMFjTp6H8tDlb&#10;Bem64q/jUetFuh+vV9tlsTOLVqnnp+5jAiJQF/7Dj/aPVjBK35JXuN+JV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SJ0XHAAAA3gAAAA8AAAAAAAAAAAAAAAAAmAIAAGRy&#10;cy9kb3ducmV2LnhtbFBLBQYAAAAABAAEAPUAAACMAwAAAAA=&#10;" path="m,158r,27l4,193r,12l8,209r,8l15,229r,-4l15,229r8,19l35,260r16,16l63,288r19,7l86,295r-4,l94,303r8,l106,307r12,l126,311r19,l173,307r-4,4l185,311r8,-4l205,307r3,-4l212,303r20,-8l228,295r8,l252,284r8,-4l272,268r3,-8l287,248r4,-8l295,236r4,-7l307,217r,-8l311,205r,-12l315,185r,-16l311,173r4,-27l315,126r-4,-8l311,106r-4,-4l307,95,299,83r-4,-8l291,71r-4,-8l275,51r-3,-8l260,32r-8,-4l236,16r-8,l232,16,212,8r-4,l205,4r-12,l185,,126,r-8,4l106,4r-4,4l94,8,82,16r4,l82,16,63,24,51,35,35,51,23,63,15,83r,4l15,83,8,95r,7l4,106r,12l,126r,32l47,158r,-24l51,126r,-4l55,118r,-8l55,114,63,95r,-4l63,95,75,83r,-8l82,75,94,63r-4,l94,63r20,-8l110,55r8,l122,51r4,l134,47r23,l177,47r8,4l189,51r4,4l205,55r-4,l212,63r8,l220,67r8,4l232,75r4,8l248,95r4,7l256,106r4,8l260,110r,8l264,122r,4l268,134r,20l275,169r4,-27l268,154r,23l264,185r,4l260,193r,8l260,197r-4,8l252,209r-4,8l236,229r-4,7l228,240r-8,4l220,248r-8,l201,256r4,l193,256r-4,4l185,260r-8,4l153,264r-11,12l169,272r-16,-8l134,264r-8,-4l122,260r-4,-4l110,256r4,l94,248r-4,l94,248,82,236r-7,l75,229,63,217r,4l63,217,55,197r,4l55,193r-4,-4l51,185r-4,-8l47,158,,158xe" fillcolor="black" stroked="f">
                        <v:path arrowok="t" o:connecttype="custom" o:connectlocs="2540,122555;5080,137795;9525,145415;32385,175260;54610,187325;64770,192405;80010,197485;107315,197485;130175,194945;147320,187325;160020,180340;174625,165100;187325,149860;194945,132715;200025,117475;200025,92710;197485,67310;189865,52705;182245,40005;165100,20320;144780,10160;132080,5080;117475,0;67310,2540;52070,10160;40005,15240;14605,40005;9525,52705;2540,67310;0,100330;32385,80010;34925,69850;40005,57785;47625,47625;57150,40005;69850,34925;80010,32385;112395,29845;122555,34925;134620,40005;144780,45085;157480,60325;165100,72390;167640,77470;170180,97790;170180,97790;167640,120015;165100,125095;157480,137795;144780,152400;134620,157480;122555,162560;112395,167640;107315,172720;80010,165100;69850,162560;57150,157480;47625,149860;40005,140335;34925,127635;32385,117475;0,100330" o:connectangles="0,0,0,0,0,0,0,0,0,0,0,0,0,0,0,0,0,0,0,0,0,0,0,0,0,0,0,0,0,0,0,0,0,0,0,0,0,0,0,0,0,0,0,0,0,0,0,0,0,0,0,0,0,0,0,0,0,0,0,0,0,0"/>
                      </v:shape>
                      <v:oval id="Oval 161" o:spid="_x0000_s4493" style="position:absolute;left:27495;top:16738;width:1746;height:1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gqScUA&#10;AADeAAAADwAAAGRycy9kb3ducmV2LnhtbESPT0sDMRTE70K/Q3gFL9ImdqmVtWkR/4BXa+n5dfPc&#10;DW5eliRus9/eCILHYWZ+w2z32fVipBCtZw23SwWCuPHGcqvh+PG6uAcRE7LB3jNpmCjCfje72mJt&#10;/IXfaTykVhQIxxo1dCkNtZSx6chhXPqBuHifPjhMRYZWmoCXAne9XCl1Jx1aLgsdDvTUUfN1+HYa&#10;xmM45TBZuxmmKp+fqxd3g0rr63l+fACRKKf/8F/7zWhYVWu1ht875Qr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CpJxQAAAN4AAAAPAAAAAAAAAAAAAAAAAJgCAABkcnMv&#10;ZG93bnJldi54bWxQSwUGAAAAAAQABAD1AAAAigMAAAAA&#10;" stroked="f"/>
                      <v:shape id="Freeform 162" o:spid="_x0000_s4494" style="position:absolute;left:27343;top:16586;width:2000;height:1975;visibility:visible;mso-wrap-style:square;v-text-anchor:top" coordsize="315,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wcqccA&#10;AADeAAAADwAAAGRycy9kb3ducmV2LnhtbESPT2vCQBTE7wW/w/IEb3WjoSLRVaqt6MWDfyg9PrLP&#10;bGz2bciuJv32bqHgcZiZ3zDzZWcrcafGl44VjIYJCOLc6ZILBefT5nUKwgdkjZVjUvBLHpaL3ssc&#10;M+1aPtD9GAoRIewzVGBCqDMpfW7Ioh+6mjh6F9dYDFE2hdQNthFuKzlOkom0WHJcMFjT2lD+c7xZ&#10;Bem+4o/rVetV+j3db0+fxZdZtUoN+t37DESgLjzD/+2dVjBO35IJ/N2JV0Au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MHKnHAAAA3gAAAA8AAAAAAAAAAAAAAAAAmAIAAGRy&#10;cy9kb3ducmV2LnhtbFBLBQYAAAAABAAEAPUAAACMAwAAAAA=&#10;" path="m,158r,27l4,193r,12l8,209r,8l16,229r,-4l16,229r8,19l35,260r16,16l63,288r20,7l87,295r-4,l95,303r7,l106,307r12,l126,311r20,l173,307r-4,4l185,311r8,-4l205,307r4,-4l213,303r19,-8l229,295r7,l252,284r8,-4l272,268r4,-8l288,248r4,-8l295,236r4,-7l307,217r,-8l311,205r,-12l315,185r,-16l311,173r4,-27l315,126r-4,-8l311,106r-4,-4l307,95,299,83r-4,-8l292,71r-4,-8l276,51r-4,-8l260,32r-8,-4l236,16r-7,l232,16,213,8r-4,l205,4r-12,l185,,126,r-8,4l106,4r-4,4l95,8,83,16r4,l83,16,63,24,51,35,35,51,24,63,16,83r,4l16,83,8,95r,7l4,106r,12l,126r,32l47,158r,-24l51,126r,-4l55,118r,-8l55,114,63,95r,-4l63,95,75,83r,-8l83,75,95,63r-4,l95,63r19,-8l110,55r8,l122,51r4,l134,47r43,l185,51r4,l193,55r12,l201,55r12,8l221,63r,4l229,71r3,4l236,83r12,12l252,102r4,4l260,114r,-4l260,118r4,4l264,126r4,8l268,154r8,15l280,142r-12,12l268,177r-4,8l264,189r-4,4l260,201r,-4l256,205r-4,4l248,217r-12,12l232,236r-3,4l221,244r,4l213,248r-12,8l185,260r-8,4l154,264r-12,12l169,272r-15,-8l134,264r-8,-4l122,260r-4,-4l110,256r4,l95,248r-4,l95,248,83,236r-8,l75,229,63,217r,4l63,217,55,197r,4l55,193r-4,-4l51,185r-4,-8l47,158,,158xe" fillcolor="black" stroked="f">
                        <v:path arrowok="t" o:connecttype="custom" o:connectlocs="2540,122555;5080,137795;10160,145415;32385,175260;55245,187325;64770,192405;80010,197485;107315,197485;130175,194945;147320,187325;160020,180340;175260,165100;187325,149860;194945,132715;200025,117475;200025,92710;197485,67310;189865,52705;182880,40005;165100,20320;145415,10160;132715,5080;117475,0;67310,2540;52705,10160;40005,15240;15240,40005;10160,52705;2540,67310;0,100330;32385,80010;34925,69850;40005,57785;47625,47625;57785,40005;69850,34925;80010,32385;117475,32385;130175,34925;140335,40005;147320,47625;160020,64770;165100,69850;167640,80010;175260,107315;170180,112395;165100,122555;162560,130175;149860,145415;140335,154940;127635,162560;97790,167640;97790,167640;77470,165100;72390,162560;60325,157480;47625,145415;40005,137795;34925,122555;29845,112395" o:connectangles="0,0,0,0,0,0,0,0,0,0,0,0,0,0,0,0,0,0,0,0,0,0,0,0,0,0,0,0,0,0,0,0,0,0,0,0,0,0,0,0,0,0,0,0,0,0,0,0,0,0,0,0,0,0,0,0,0,0,0,0"/>
                      </v:shape>
                      <v:rect id="Rectangle 163" o:spid="_x0000_s4495" style="position:absolute;left:25393;top:19691;width:5950;height:14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qWEscA&#10;AADeAAAADwAAAGRycy9kb3ducmV2LnhtbESPT2vCQBTE7wW/w/IKvdXdao0asxERhELrwT/g9ZF9&#10;JsHs25hdNf323UKhx2FmfsNky9424k6drx1reBsqEMSFMzWXGo6HzesMhA/IBhvHpOGbPCzzwVOG&#10;qXEP3tF9H0oRIexT1FCF0KZS+qIii37oWuLonV1nMUTZldJ0+Ihw28iRUom0WHNcqLCldUXFZX+z&#10;GjB5N9ftefx1+LwlOC97tZmclNYvz/1qASJQH/7Df+0Po2E0nqgp/N6JV0D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KlhLHAAAA3gAAAA8AAAAAAAAAAAAAAAAAmAIAAGRy&#10;cy9kb3ducmV2LnhtbFBLBQYAAAAABAAEAPUAAACMAwAAAAA=&#10;" stroked="f"/>
                      <v:line id="Line 164" o:spid="_x0000_s4496" style="position:absolute;flip:y;visibility:visible;mso-wrap-style:square" from="25393,19691" to="26193,20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dPSMUAAADeAAAADwAAAGRycy9kb3ducmV2LnhtbERPTWsCMRC9C/6HMAVvNVultWyNIpaK&#10;FKpo66G3cTPdXdxMliS68d+bQ8Hj431P59E04kLO15YVPA0zEMSF1TWXCn6+Px5fQfiArLGxTAqu&#10;5GE+6/emmGvb8Y4u+1CKFMI+RwVVCG0upS8qMuiHtiVO3J91BkOCrpTaYZfCTSNHWfYiDdacGips&#10;aVlRcdqfjYLdZsJHtzrHUzx2X9vfQ/l5eF8oNXiIizcQgWK4i//da61gNH7O0t50J10B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wdPSMUAAADeAAAADwAAAAAAAAAA&#10;AAAAAAChAgAAZHJzL2Rvd25yZXYueG1sUEsFBgAAAAAEAAQA+QAAAJMDAAAAAA==&#10;" strokeweight="0"/>
                      <v:line id="Line 165" o:spid="_x0000_s4497" style="position:absolute;flip:y;visibility:visible;mso-wrap-style:square" from="25514,19691" to="26993,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vq08kAAADeAAAADwAAAGRycy9kb3ducmV2LnhtbESPT0sDMRTE7wW/Q3iCtzZrRW3XpqW0&#10;KCLU0n8Hb6+b5+7SzcuSpN347Y0g9DjMzG+YySyaRlzI+dqygvtBBoK4sLrmUsF+99ofgfABWWNj&#10;mRT8kIfZ9KY3wVzbjjd02YZSJAj7HBVUIbS5lL6oyKAf2JY4ed/WGQxJulJqh12Cm0YOs+xJGqw5&#10;LVTY0qKi4rQ9GwWbz2c+urdzPMVjt1p/HcqPw3Ku1N1tnL+ACBTDNfzfftcKhg+P2Rj+7qQrIK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xL6tPJAAAA3gAAAA8AAAAA&#10;AAAAAAAAAAAAoQIAAGRycy9kb3ducmV2LnhtbFBLBQYAAAAABAAEAPkAAACXAwAAAAA=&#10;" strokeweight="0"/>
                      <v:line id="Line 166" o:spid="_x0000_s4498" style="position:absolute;flip:y;visibility:visible;mso-wrap-style:square" from="26314,19691" to="27793,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jVk8cAAADeAAAADwAAAGRycy9kb3ducmV2LnhtbESPy2oCMRSG94W+QzhCdzWjxQtTo0hL&#10;SxFUtHXR3XFynBmcnAxJdOLbm0Why5//xjdbRNOIKzlfW1Yw6GcgiAuray4V/Hx/PE9B+ICssbFM&#10;Cm7kYTF/fJhhrm3HO7ruQynSCPscFVQhtLmUvqjIoO/bljh5J+sMhiRdKbXDLo2bRg6zbCwN1pwe&#10;KmzpraLivL8YBbvNhI/u8xLP8ditt7+HcnV4Xyr11IvLVxCBYvgP/7W/tILhy2iQABJOQgE5v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qNWTxwAAAN4AAAAPAAAAAAAA&#10;AAAAAAAAAKECAABkcnMvZG93bnJldi54bWxQSwUGAAAAAAQABAD5AAAAlQMAAAAA&#10;" strokeweight="0"/>
                      <v:line id="Line 167" o:spid="_x0000_s4499" style="position:absolute;flip:y;visibility:visible;mso-wrap-style:square" from="27095,19691" to="2856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wCMkAAADeAAAADwAAAGRycy9kb3ducmV2LnhtbESPQWsCMRSE74X+h/AK3mp2FduyNYq0&#10;KCLUoq2H3p6b193FzcuSRDf++6ZQ6HGYmW+Y6TyaVlzI+caygnyYgSAurW64UvD5sbx/AuEDssbW&#10;Mim4kof57PZmioW2Pe/osg+VSBD2BSqoQ+gKKX1Zk0E/tB1x8r6tMxiSdJXUDvsEN60cZdmDNNhw&#10;Wqixo5eaytP+bBTsto98dKtzPMVj//b+dag2h9eFUoO7uHgGESiG//Bfe60VjMaTPIffO+kKyNk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fkcAjJAAAA3gAAAA8AAAAA&#10;AAAAAAAAAAAAoQIAAGRycy9kb3ducmV2LnhtbFBLBQYAAAAABAAEAPkAAACXAwAAAAA=&#10;" strokeweight="0"/>
                      <v:line id="Line 168" o:spid="_x0000_s4500" style="position:absolute;flip:y;visibility:visible;mso-wrap-style:square" from="27895,19691" to="2936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buf8kAAADeAAAADwAAAGRycy9kb3ducmV2LnhtbESPQWsCMRSE74X+h/AK3mrWFduyNYq0&#10;KCLUoq2H3p6b193FzcuSRDf++6ZQ6HGYmW+Y6TyaVlzI+caygtEwA0FcWt1wpeDzY3n/BMIHZI2t&#10;ZVJwJQ/z2e3NFAtte97RZR8qkSDsC1RQh9AVUvqyJoN+aDvi5H1bZzAk6SqpHfYJblqZZ9mDNNhw&#10;Wqixo5eaytP+bBTsto98dKtzPMVj//b+dag2h9eFUoO7uHgGESiG//Bfe60V5OPJKIffO+kKyNk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c27n/JAAAA3gAAAA8AAAAA&#10;AAAAAAAAAAAAoQIAAGRycy9kb3ducmV2LnhtbFBLBQYAAAAABAAEAPkAAACXAwAAAAA=&#10;" strokeweight="0"/>
                      <v:line id="Line 169" o:spid="_x0000_s4501" style="position:absolute;flip:y;visibility:visible;mso-wrap-style:square" from="28695,19691" to="3016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pL5MgAAADeAAAADwAAAGRycy9kb3ducmV2LnhtbESPQWsCMRSE70L/Q3iF3jSrYltWo0hL&#10;ixRs0daDt+fmdXdx87Ik0U3/vSkIHoeZ+YaZLaJpxJmcry0rGA4yEMSF1TWXCn6+3/rPIHxA1thY&#10;JgV/5GExv+vNMNe24w2dt6EUCcI+RwVVCG0upS8qMugHtiVO3q91BkOSrpTaYZfgppGjLHuUBmtO&#10;CxW29FJRcdyejILN5xMf3PspHuOhW3/td+XH7nWp1MN9XE5BBIrhFr62V1rBaDwZjuH/TroCcn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HpL5MgAAADeAAAADwAAAAAA&#10;AAAAAAAAAAChAgAAZHJzL2Rvd25yZXYueG1sUEsFBgAAAAAEAAQA+QAAAJYDAAAAAA==&#10;" strokeweight="0"/>
                      <v:line id="Line 170" o:spid="_x0000_s4502" style="position:absolute;flip:y;visibility:visible;mso-wrap-style:square" from="29495,19691" to="3096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PTkMkAAADeAAAADwAAAGRycy9kb3ducmV2LnhtbESPW2sCMRSE3wv9D+EU+laz2ouyNYq0&#10;tEhBxduDb8fN6e7i5mRJohv/fVMo9HGYmW+Y8TSaRlzI+dqygn4vA0FcWF1zqWC3/XgYgfABWWNj&#10;mRRcycN0cnszxlzbjtd02YRSJAj7HBVUIbS5lL6oyKDv2ZY4ed/WGQxJulJqh12Cm0YOsuxFGqw5&#10;LVTY0ltFxWlzNgrWyyEf3ec5nuKxW6wO+/Jr/z5T6v4uzl5BBIrhP/zXnmsFg8fn/hP83klXQE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eT05DJAAAA3gAAAA8AAAAA&#10;AAAAAAAAAAAAoQIAAGRycy9kb3ducmV2LnhtbFBLBQYAAAAABAAEAPkAAACXAwAAAAA=&#10;" strokeweight="0"/>
                      <v:line id="Line 171" o:spid="_x0000_s4503" style="position:absolute;flip:y;visibility:visible;mso-wrap-style:square" from="30295,20135" to="3131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92C8gAAADeAAAADwAAAGRycy9kb3ducmV2LnhtbESPT2sCMRTE74V+h/AKvdWsFtuyGkVa&#10;KiLY4r+Dt+fmdXdx87Ik0Y3f3hQKPQ4z8xtmPI2mERdyvrasoN/LQBAXVtdcKthtP5/eQPiArLGx&#10;TAqu5GE6ub8bY65tx2u6bEIpEoR9jgqqENpcSl9UZND3bEucvB/rDIYkXSm1wy7BTSMHWfYiDdac&#10;Fips6b2i4rQ5GwXrr1c+uvk5nuKxW30f9uVy/zFT6vEhzkYgAsXwH/5rL7SCwfOwP4TfO+kKyMkN&#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N92C8gAAADeAAAADwAAAAAA&#10;AAAAAAAAAAChAgAAZHJzL2Rvd25yZXYueG1sUEsFBgAAAAAEAAQA+QAAAJYDAAAAAA==&#10;" strokeweight="0"/>
                      <v:line id="Line 172" o:spid="_x0000_s4504" style="position:absolute;flip:y;visibility:visible;mso-wrap-style:square" from="31095,20942" to="31318,21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3ofMgAAADeAAAADwAAAGRycy9kb3ducmV2LnhtbESPT2sCMRTE70K/Q3iF3mpWS21ZjSIt&#10;FSm0xX8Hb8/N6+7i5mVJohu/vSkUPA4z8xtmMoumEWdyvrasYNDPQBAXVtdcKthuPh5fQfiArLGx&#10;TAou5GE2vetNMNe24xWd16EUCcI+RwVVCG0upS8qMuj7tiVO3q91BkOSrpTaYZfgppHDLBtJgzWn&#10;hQpbequoOK5PRsHq+4UPbnGKx3jovn72u/Jz9z5X6uE+zscgAsVwC/+3l1rB8Ol5MIK/O+kKyOkV&#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A3ofMgAAADeAAAADwAAAAAA&#10;AAAAAAAAAAChAgAAZHJzL2Rvd25yZXYueG1sUEsFBgAAAAAEAAQA+QAAAJYDAAAAAA==&#10;" strokeweight="0"/>
                      <v:shape id="Freeform 173" o:spid="_x0000_s4505" style="position:absolute;left:28194;top:18364;width:298;height:1473;visibility:visible;mso-wrap-style:square;v-text-anchor:top" coordsize="47,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oXPMUA&#10;AADeAAAADwAAAGRycy9kb3ducmV2LnhtbESPQUvDQBSE7wX/w/IEb2aTqNHGbIsIpXrT2N6f2WcS&#10;zL4N2dc2/ntXEHocZuYbplrPblBHmkLv2UCWpKCIG297bg3sPjbXD6CCIFscPJOBHwqwXl0sKiyt&#10;P/E7HWtpVYRwKNFAJzKWWoemI4ch8SNx9L785FCinFptJzxFuBt0nqaFdthzXOhwpOeOmu/64Azs&#10;D6/bYitv86d1UizrTb68tc6Yq8v56RGU0Czn8H/7xRrIb+6ye/i7E6+A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6hc8xQAAAN4AAAAPAAAAAAAAAAAAAAAAAJgCAABkcnMv&#10;ZG93bnJldi54bWxQSwUGAAAAAAQABAD1AAAAigMAAAAA&#10;" path="m47,23r,-8l39,8,31,,16,,8,8,,15,,216r8,8l16,232r15,l39,224r8,-8l47,209,47,23xe" fillcolor="black" stroked="f">
                        <v:path arrowok="t" o:connecttype="custom" o:connectlocs="29845,14605;29845,9525;24765,5080;19685,0;10160,0;5080,5080;0,9525;0,137160;5080,142240;10160,147320;19685,147320;24765,142240;29845,137160;29845,132715;29845,14605" o:connectangles="0,0,0,0,0,0,0,0,0,0,0,0,0,0,0"/>
                      </v:shape>
                      <v:shape id="Freeform 174" o:spid="_x0000_s4506" style="position:absolute;left:25241;top:19538;width:6229;height:299;visibility:visible;mso-wrap-style:square;v-text-anchor:top" coordsize="98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upgcQA&#10;AADeAAAADwAAAGRycy9kb3ducmV2LnhtbERPTWvCQBC9F/oflil4qxuVakldRQoFQSgYhfY4Zqeb&#10;0OxsyI4x9td3D4LHx/tergffqJ66WAc2MBlnoIjLYGt2Bo6Hj+dXUFGQLTaBycCVIqxXjw9LzG24&#10;8J76QpxKIRxzNFCJtLnWsazIYxyHljhxP6HzKAl2TtsOLyncN3qaZXPtsebUUGFL7xWVv8XZG4iL&#10;jf36LP7mvZPjTK77k/s+7YwZPQ2bN1BCg9zFN/fWGpjOXiZpb7qTroB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LqYHEAAAA3gAAAA8AAAAAAAAAAAAAAAAAmAIAAGRycy9k&#10;b3ducmV2LnhtbFBLBQYAAAAABAAEAPUAAACJAwAAAAA=&#10;" path="m24,l16,,8,8,,16,,31r8,8l16,47r949,l973,39r8,-8l981,16,973,8,965,r-8,l24,xe" fillcolor="black" stroked="f">
                        <v:path arrowok="t" o:connecttype="custom" o:connectlocs="15240,0;10160,0;5080,5080;0,10160;0,19685;5080,24765;10160,29845;612775,29845;617855,24765;622935,19685;622935,10160;617855,5080;612775,0;607695,0;15240,0" o:connectangles="0,0,0,0,0,0,0,0,0,0,0,0,0,0,0"/>
                      </v:shape>
                      <v:shape id="Arc 175" o:spid="_x0000_s4507" style="position:absolute;left:26136;top:15684;width:4159;height:2203;visibility:visible;mso-wrap-style:square;v-text-anchor:top" coordsize="40838,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iipsgA&#10;AADeAAAADwAAAGRycy9kb3ducmV2LnhtbESPQWvCQBSE74X+h+UVvATdaFFj6ipaKPWiYNT7I/tM&#10;QrNvQ3ar0V/fFYQeh5n5hpkvO1OLC7WusqxgOIhBEOdWV1woOB6++gkI55E11pZJwY0cLBevL3NM&#10;tb3yni6ZL0SAsEtRQel9k0rp8pIMuoFtiIN3tq1BH2RbSN3iNcBNLUdxPJEGKw4LJTb0WVL+k/0a&#10;BbNoc95+n4rjOpuOd+toe09MdFeq99atPkB46vx/+NneaAWj9/FwBo874Qr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KKKmyAAAAN4AAAAPAAAAAAAAAAAAAAAAAJgCAABk&#10;cnMvZG93bnJldi54bWxQSwUGAAAAAAQABAD1AAAAjQMAAAAA&#10;" path="m,11853nfc3676,4583,11129,-1,19276,,30710,,40163,8911,40838,20325em,11853nsc3676,4583,11129,-1,19276,,30710,,40163,8911,40838,20325l19276,21600,,11853xe" filled="f" strokeweight="0">
                        <v:path arrowok="t" o:extrusionok="f" o:connecttype="custom" o:connectlocs="0,120914;415925,207349;196321,220345" o:connectangles="0,0,0"/>
                      </v:shape>
                      <v:shape id="Freeform 176" o:spid="_x0000_s4508" style="position:absolute;left:26142;top:16363;width:451;height:521;visibility:visible;mso-wrap-style:square;v-text-anchor:top" coordsize="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j+PcgA&#10;AADeAAAADwAAAGRycy9kb3ducmV2LnhtbESPzWrCQBSF94W+w3ALbkqdNEXR6CilIGjtolrR7SVz&#10;zUQzd9LMaOLbO4tCl4fzxzedd7YSV2p86VjBaz8BQZw7XXKhYPezeBmB8AFZY+WYFNzIw3z2+DDF&#10;TLuWN3TdhkLEEfYZKjAh1JmUPjdk0fddTRy9o2sshiibQuoG2zhuK5kmyVBaLDk+GKzpw1B+3l6s&#10;gtP+9Pn73R6fzXK0+irW+/OhHSdK9Z669wmIQF34D/+1l1pB+jZII0DEiSg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KP49yAAAAN4AAAAPAAAAAAAAAAAAAAAAAJgCAABk&#10;cnMvZG93bnJldi54bWxQSwUGAAAAAAQABAD1AAAAjQMAAAAA&#10;" path="m71,35l,82,8,,20,51,71,35xe" fillcolor="black" strokeweight="0">
                        <v:path arrowok="t" o:connecttype="custom" o:connectlocs="45085,22225;0,52070;5080,0;12700,32385;45085,22225" o:connectangles="0,0,0,0,0"/>
                      </v:shape>
                      <v:rect id="Rectangle 177" o:spid="_x0000_s4509" style="position:absolute;left:26593;top:13906;width:3956;height:14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5/sMQA&#10;AADeAAAADwAAAGRycy9kb3ducmV2LnhtbESP3WoCMRSE7wu+QziCdzXrSousRimCoNIbVx/gsDn7&#10;Q5OTJYnu+vamUOjlMDPfMJvdaI14kA+dYwWLeQaCuHK640bB7Xp4X4EIEVmjcUwKnhRgt528bbDQ&#10;buALPcrYiAThUKCCNsa+kDJULVkMc9cTJ6923mJM0jdSexwS3BqZZ9mntNhxWmixp31L1U95twrk&#10;tTwMq9L4zJ3z+tucjpeanFKz6fi1BhFpjP/hv/ZRK8iXH/kCfu+kKyC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Of7DEAAAA3gAAAA8AAAAAAAAAAAAAAAAAmAIAAGRycy9k&#10;b3ducmV2LnhtbFBLBQYAAAAABAAEAPUAAACJAwAAAAA=&#10;" filled="f" stroked="f">
                        <v:textbox style="mso-fit-shape-to-text:t" inset="0,0,0,0">
                          <w:txbxContent>
                            <w:p w:rsidR="006D2BEA" w:rsidRDefault="006D2BEA" w:rsidP="00D35342">
                              <w:proofErr w:type="spellStart"/>
                              <w:r>
                                <w:rPr>
                                  <w:rFonts w:ascii="ISOCPEUR" w:hAnsi="ISOCPEUR" w:cs="ISOCPEUR"/>
                                  <w:color w:val="000000"/>
                                  <w:lang w:val="en-US"/>
                                </w:rPr>
                                <w:t>Moteur</w:t>
                              </w:r>
                              <w:proofErr w:type="spellEnd"/>
                            </w:p>
                          </w:txbxContent>
                        </v:textbox>
                      </v:rect>
                      <v:line id="Line 178" o:spid="_x0000_s4510" style="position:absolute;flip:y;visibility:visible;mso-wrap-style:square" from="3175,23666" to="3181,33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okwskAAADeAAAADwAAAGRycy9kb3ducmV2LnhtbESPS2vDMBCE74X+B7GF3ho5Ln3gRAmh&#10;paUE0pLXIbeNtbFNrJWRlFj591Gh0OMwM98w42k0rTiT841lBcNBBoK4tLrhSsFm/fHwCsIHZI2t&#10;ZVJwIQ/Tye3NGAtte17SeRUqkSDsC1RQh9AVUvqyJoN+YDvi5B2sMxiSdJXUDvsEN63Ms+xZGmw4&#10;LdTY0VtN5XF1MgqW3y+8d5+neIz7fvGz21bz7ftMqfu7OBuBCBTDf/iv/aUV5I9PeQ6/d9IVkJMr&#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laJMLJAAAA3gAAAA8AAAAA&#10;AAAAAAAAAAAAoQIAAGRycy9kb3ducmV2LnhtbFBLBQYAAAAABAAEAPkAAACXAwAAAAA=&#10;" strokeweight="0"/>
                      <v:shape id="Freeform 179" o:spid="_x0000_s4511" style="position:absolute;left:2927;top:23666;width:476;height:476;visibility:visible;mso-wrap-style:square;v-text-anchor:top" coordsize="7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nmYMUA&#10;AADeAAAADwAAAGRycy9kb3ducmV2LnhtbESPzWrDMBCE74W+g9hCbo38Q0pxo4QQmp9j6voBFmtr&#10;m1grI6mx/fZRoNDjMDPfMOvtZHpxI+c7ywrSZQKCuLa640ZB9X14fQfhA7LG3jIpmMnDdvP8tMZC&#10;25G/6FaGRkQI+wIVtCEMhZS+bsmgX9qBOHo/1hkMUbpGaodjhJteZknyJg12HBdaHGjfUn0tf42C&#10;z/nkVvMxzcdLJftTmux1dSmVWrxMuw8QgabwH/5rn7WCLF9lOTzuxCs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eZgxQAAAN4AAAAPAAAAAAAAAAAAAAAAAJgCAABkcnMv&#10;ZG93bnJldi54bWxQSwUGAAAAAAQABAD1AAAAigMAAAAA&#10;" path="m,75l39,,75,75,39,39,,75xe" fillcolor="black" strokeweight="0">
                        <v:path arrowok="t" o:connecttype="custom" o:connectlocs="0,47625;24765,0;47625,47625;24765,24765;0,47625" o:connectangles="0,0,0,0,0"/>
                      </v:shape>
                      <v:line id="Line 180" o:spid="_x0000_s4512" style="position:absolute;visibility:visible;mso-wrap-style:square" from="3175,28397" to="28295,28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KDSscAAADeAAAADwAAAGRycy9kb3ducmV2LnhtbESPS2vDMBCE74X8B7GF3ho5bh6uGyWE&#10;0pLklifkuFhbW8RaGUtNnH9fFQI5DjPzDTOdd7YWF2q9caxg0E9AEBdOGy4VHPbfrxkIH5A11o5J&#10;wY08zGe9pynm2l15S5ddKEWEsM9RQRVCk0vpi4os+r5riKP341qLIcq2lLrFa4TbWqZJMpYWDceF&#10;Chv6rKg4736tArMZL0fryfH9KL+WYXDKzpmxB6VenrvFB4hAXXiE7+2VVpC+jdIh/N+JV0DO/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woNKxwAAAN4AAAAPAAAAAAAA&#10;AAAAAAAAAKECAABkcnMvZG93bnJldi54bWxQSwUGAAAAAAQABAD5AAAAlQMAAAAA&#10;" strokeweight="0"/>
                      <v:shape id="Freeform 181" o:spid="_x0000_s4513" style="position:absolute;left:27819;top:28168;width:476;height:476;visibility:visible;mso-wrap-style:square;v-text-anchor:top" coordsize="7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zbj8UA&#10;AADeAAAADwAAAGRycy9kb3ducmV2LnhtbESPzWrDMBCE74W8g9hAb41sB5fiRAkl5KfH1PUDLNbG&#10;NrVWRlJi++2rQqHHYWa+Ybb7yfTiQc53lhWkqwQEcW11x42C6uv08gbCB2SNvWVSMJOH/W7xtMVC&#10;25E/6VGGRkQI+wIVtCEMhZS+bsmgX9mBOHo36wyGKF0jtcMxwk0vsyR5lQY7jgstDnRoqf4u70bB&#10;cb64fD6n6/Fayf6SJgddXUulnpfT+wZEoCn8h//aH1pBts6zHH7vxCs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fNuPxQAAAN4AAAAPAAAAAAAAAAAAAAAAAJgCAABkcnMv&#10;ZG93bnJldi54bWxQSwUGAAAAAAQABAD1AAAAigMAAAAA&#10;" path="m,l75,36,,75,35,36,,xe" fillcolor="black" strokeweight="0">
                        <v:path arrowok="t" o:connecttype="custom" o:connectlocs="0,0;47625,22860;0,47625;22225,22860;0,0" o:connectangles="0,0,0,0,0"/>
                      </v:shape>
                      <v:shape id="Freeform 182" o:spid="_x0000_s4514" style="position:absolute;left:3105;top:24765;width:4572;height:3651;visibility:visible;mso-wrap-style:square;v-text-anchor:top" coordsize="720,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ij1sYA&#10;AADeAAAADwAAAGRycy9kb3ducmV2LnhtbESPT2sCMRTE74LfIbyCN812pVK2Riniv5Oilvb63Lxu&#10;tm5elk3U7bc3guBxmJnfMONpaytxocaXjhW8DhIQxLnTJRcKvg6L/jsIH5A1Vo5JwT95mE66nTFm&#10;2l15R5d9KESEsM9QgQmhzqT0uSGLfuBq4uj9usZiiLIppG7wGuG2kmmSjKTFkuOCwZpmhvLT/mwj&#10;hcziMJfzn13F27/V8vh93CRLpXov7ecHiEBteIYf7bVWkA7f0hHc78QrIC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ij1sYAAADeAAAADwAAAAAAAAAAAAAAAACYAgAAZHJz&#10;L2Rvd25yZXYueG1sUEsFBgAAAAAEAAQA9QAAAIsDAAAAAA==&#10;" path="m23,575l47,505,82,410,130,300r35,-71l196,174r12,-16l220,138r12,-16l244,111,256,95r7,-12l275,71r12,-8l299,51,323,40r4,-4l358,24r43,l417,32r20,8l445,44r12,7l468,63r12,8l488,83r12,12l512,111r8,11l531,138r16,32l559,189r8,20l579,229r8,23l610,300r8,27l630,355r8,27l650,410r15,63l677,505r8,35l697,575r23,-7l709,532r-8,-35l689,465,673,402,661,375r-8,-28l642,319r-8,-27l610,245r-8,-24l590,201r-7,-20l571,162r-8,-16l547,122,535,107,527,95,516,79,504,67,496,55,484,48,472,36,460,28,453,16,425,8,417,4,401,,382,,358,,319,12r-12,4l283,36,271,48r-11,7l248,67r-8,12l228,95r-12,12l204,122r-11,20l181,158r-40,63l106,292,59,402,23,497,,568r23,7xe" fillcolor="black" stroked="f">
                        <v:path arrowok="t" o:connecttype="custom" o:connectlocs="29845,320675;82550,190500;124460,110490;139700,87630;154940,70485;167005,52705;182245,40005;205105,25400;227330,15240;264795,20320;282575,27940;297180,40005;309880,52705;325120,70485;337185,87630;354965,120015;367665,145415;387350,190500;400050,225425;412750,260350;429895,320675;442595,365125;450215,337820;437515,295275;419735,238125;407670,202565;387350,155575;374650,127635;362585,102870;347345,77470;334645,60325;320040,42545;307340,30480;292100,17780;269875,5080;254635,0;227330,0;194945,10160;172085,30480;157480,42545;144780,60325;129540,77470;114935,100330;67310,185420;14605,315595;14605,365125" o:connectangles="0,0,0,0,0,0,0,0,0,0,0,0,0,0,0,0,0,0,0,0,0,0,0,0,0,0,0,0,0,0,0,0,0,0,0,0,0,0,0,0,0,0,0,0,0,0"/>
                      </v:shape>
                      <v:shape id="Freeform 183" o:spid="_x0000_s4515" style="position:absolute;left:7531;top:28371;width:4578;height:3652;visibility:visible;mso-wrap-style:square;v-text-anchor:top" coordsize="721,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NasYA&#10;AADeAAAADwAAAGRycy9kb3ducmV2LnhtbESPzWrDMBCE74W+g9hCbo1chf7gRAnFxODcEqcPsLU2&#10;tltrZSwldt4+KgR6HGbmG2a1mWwnLjT41rGGl3kCgrhypuVaw9cxf/4A4QOywc4xabiSh8368WGF&#10;qXEjH+hShlpECPsUNTQh9KmUvmrIop+7njh6JzdYDFEOtTQDjhFuO6mS5E1abDkuNNhT1lD1W56t&#10;hrrIx63adwfls/zIxc91l32XWs+eps8liEBT+A/f24XRoBav6h3+7sQrI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NasYAAADeAAAADwAAAAAAAAAAAAAAAACYAgAAZHJz&#10;L2Rvd25yZXYueG1sUEsFBgAAAAAEAAQA9QAAAIsDAAAAAA==&#10;" path="m,7l12,39,23,74r24,63l59,165r12,32l94,252r48,94l193,429r35,47l240,488r8,12l272,524r35,23l315,559r43,12l370,571r8,4l386,575r8,-4l402,571r15,-4l425,563r12,-4l453,547r8,-8l484,524r12,-12l504,500r24,-24l540,461r23,-36l571,405r12,-19l591,366r12,-20l610,323r24,-48l642,252r12,-28l662,197r12,-32l681,137r8,-31l701,74r8,-35l721,7,697,,685,31r-8,36l666,98r-8,32l650,157r-12,32l630,216r-12,28l610,267r-23,48l579,338r-12,20l559,378r-12,19l540,417r-24,28l512,461r-24,23l480,496r-11,12l445,524r-8,7l429,535r-12,4l410,543r-8,4l386,547r-8,4l382,551r4,l370,547r-12,l331,535r-8,-4l287,508,264,484r-8,-12l244,461,209,413,165,338,118,244,94,189,83,157,71,130,47,67,35,31,23,,,7xe" fillcolor="black" stroked="f">
                        <v:path arrowok="t" o:connecttype="custom" o:connectlocs="7620,24765;29845,86995;45085,125095;90170,219710;144780,302260;157480,317500;194945,347345;227330,362585;240030,365125;250190,362585;264795,360045;277495,354965;292735,342265;314960,325120;335280,302260;357505,269875;370205,245110;382905,219710;402590,174625;415290,142240;427990,104775;437515,67310;450215,24765;442595,0;429895,42545;417830,82550;405130,120015;392430,154940;372745,200025;360045,227330;347345,252095;327660,282575;309880,307340;297815,322580;277495,337185;264795,342265;255270,347345;240030,349885;245110,349885;227330,347345;205105,337185;167640,307340;154940,292735;104775,214630;59690,120015;45085,82550;22225,19685;0,4445" o:connectangles="0,0,0,0,0,0,0,0,0,0,0,0,0,0,0,0,0,0,0,0,0,0,0,0,0,0,0,0,0,0,0,0,0,0,0,0,0,0,0,0,0,0,0,0,0,0,0,0"/>
                      </v:shape>
                      <v:shape id="Freeform 184" o:spid="_x0000_s4516" style="position:absolute;left:11957;top:24765;width:4578;height:3651;visibility:visible;mso-wrap-style:square;v-text-anchor:top" coordsize="721,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hZGMIA&#10;AADeAAAADwAAAGRycy9kb3ducmV2LnhtbERP3WrCMBS+H/gO4QjezdTIZFSjjGKh3s26Bzg2Z223&#10;5qQ00da3Xy4GXn58/7vDZDtxp8G3jjWslgkI4sqZlmsNX5f89R2ED8gGO8ek4UEeDvvZyw5T40Y+&#10;070MtYgh7FPU0ITQp1L6qiGLful64sh9u8FiiHCopRlwjOG2kypJNtJiy7GhwZ6yhqrf8mY11EU+&#10;HtVnd1Y+yy9c/DxO2bXUejGfPrYgAk3hKf53F0aDWr+puDfeiVd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FkYwgAAAN4AAAAPAAAAAAAAAAAAAAAAAJgCAABkcnMvZG93&#10;bnJldi54bWxQSwUGAAAAAAQABAD1AAAAhwMAAAAA&#10;" path="m24,575l47,505,83,410,130,300r36,-71l197,174r20,-16l225,134r8,-12l244,111,256,95,280,71r12,-8l303,51,323,40r12,-4l343,32r20,-8l406,24r20,8l434,36r11,4l453,44r20,19l485,71r8,12l504,95r8,16l524,122r4,12l544,158r8,12l560,189r11,20l579,229r12,23l607,300r12,27l627,355r11,27l646,410r12,32l666,473r12,32l686,540r11,35l721,568,709,532r-8,-35l690,465r-8,-31l670,402r-8,-27l650,347r-8,-28l630,292,615,245,603,221r-8,-20l583,181r-8,-19l560,142r-8,-16l540,107,528,95,520,79,508,67,500,55,489,48,469,28,453,16,441,12,434,8,406,,386,,363,,335,8r-8,4l315,16,288,36,276,48r-12,7l240,79,229,95r-12,12l201,126r-8,16l181,158r-39,63l107,292,59,402,24,497,,568r24,7xe" fillcolor="black" stroked="f">
                        <v:path arrowok="t" o:connecttype="custom" o:connectlocs="29845,320675;82550,190500;125095,110490;142875,85090;154940,70485;177800,45085;192405,32385;212725,22860;230505,15240;270510,20320;282575,25400;300355,40005;313055,52705;325120,70485;335280,85090;350520,107950;362585,132715;375285,160020;393065,207645;405130,242570;417830,280670;430530,320675;442595,365125;450215,337820;438150,295275;425450,255270;412750,220345;400050,185420;382905,140335;370205,114935;355600,90170;342900,67945;330200,50165;317500,34925;297815,17780;280035,7620;257810,0;230505,0;207645,7620;182880,22860;167640,34925;145415,60325;127635,80010;114935,100330;67945,185420;15240,315595;15240,365125" o:connectangles="0,0,0,0,0,0,0,0,0,0,0,0,0,0,0,0,0,0,0,0,0,0,0,0,0,0,0,0,0,0,0,0,0,0,0,0,0,0,0,0,0,0,0,0,0,0,0"/>
                      </v:shape>
                      <v:shape id="Freeform 185" o:spid="_x0000_s4517" style="position:absolute;left:16383;top:28371;width:4578;height:3652;visibility:visible;mso-wrap-style:square;v-text-anchor:top" coordsize="721,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T8g8YA&#10;AADeAAAADwAAAGRycy9kb3ducmV2LnhtbESPwWrDMBBE74X+g9hCbo1chZbWiRKKicG5JU4/YGtt&#10;bLfWylhK7Px9VAj0OMzMG2a1mWwnLjT41rGGl3kCgrhypuVaw9cxf34H4QOywc4xabiSh8368WGF&#10;qXEjH+hShlpECPsUNTQh9KmUvmrIop+7njh6JzdYDFEOtTQDjhFuO6mS5E1abDkuNNhT1lD1W56t&#10;hrrIx63adwfls/zIxc91l32XWs+eps8liEBT+A/f24XRoBav6gP+7sQrI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T8g8YAAADeAAAADwAAAAAAAAAAAAAAAACYAgAAZHJz&#10;L2Rvd25yZXYueG1sUEsFBgAAAAAEAAQA9QAAAIsDAAAAAA==&#10;" path="m,7l12,39,24,74r24,63l60,165r11,32l95,252r47,94l182,409r12,20l201,445r28,31l276,524r48,35l335,563r28,8l375,571r8,4l390,575r8,-4l406,571r28,-8l446,559r23,-20l477,531r12,-7l501,512r8,-12l520,488r8,-12l544,461r16,-32l576,405r8,-19l595,366r8,-20l615,323r16,-48l643,252r8,-28l662,197r8,-32l682,137r8,-31l702,74r8,-35l721,7,698,,686,31r-8,36l666,98r-8,32l647,157r-8,32l627,216r-8,28l607,267r-16,48l580,338r-8,20l560,378r-8,19l544,413r-16,16l520,445r-7,16l505,472r-12,12l485,496r-12,12l461,516r-7,8l430,535r-4,4l406,547r-16,l383,551r4,l390,551r-15,-4l363,547r-20,-8l339,535,292,508,245,461,225,429r-8,-16l197,394,166,338,119,244,95,189,83,157,71,130,48,67,36,31,24,,,7xe" fillcolor="black" stroked="f">
                        <v:path arrowok="t" o:connecttype="custom" o:connectlocs="7620,24765;30480,86995;45085,125095;90170,219710;123190,272415;145415,302260;205740,354965;230505,362585;243205,365125;252730,362585;275590,357505;297815,342265;310515,332740;323215,317500;335280,302260;355600,272415;370840,245110;382905,219710;400685,174625;413385,142240;425450,104775;438150,67310;450850,24765;443230,0;430530,42545;417830,82550;405765,120015;393065,154940;375285,200025;363220,227330;350520,252095;335280,272415;325755,292735;313055,307340;300355,322580;288290,332740;270510,342265;247650,347345;245745,349885;238125,347345;217805,342265;185420,322580;142875,272415;125095,250190;75565,154940;52705,99695;30480,42545;15240,0" o:connectangles="0,0,0,0,0,0,0,0,0,0,0,0,0,0,0,0,0,0,0,0,0,0,0,0,0,0,0,0,0,0,0,0,0,0,0,0,0,0,0,0,0,0,0,0,0,0,0,0"/>
                      </v:shape>
                      <v:shape id="Freeform 186" o:spid="_x0000_s4518" style="position:absolute;left:20815;top:24765;width:4604;height:3651;visibility:visible;mso-wrap-style:square;v-text-anchor:top" coordsize="72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EsUA&#10;AADeAAAADwAAAGRycy9kb3ducmV2LnhtbESPzWoCMRSF9wXfIVzBXc2o2MpoFLEKCt1U265vJ9eZ&#10;weRmmsSZ6ds3i0KXh/PHt9r01oiWfKgdK5iMMxDEhdM1lwreL4fHBYgQkTUax6TghwJs1oOHFeba&#10;dfxG7TmWIo1wyFFBFWOTSxmKiiyGsWuIk3d13mJM0pdSe+zSuDVymmVP0mLN6aHChnYVFbfz3Sro&#10;Ti+v7fNX/Dxoc5KXxf7Dz7+NUqNhv12CiNTH//Bf+6gVTGfzWQJIOAkF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76ESxQAAAN4AAAAPAAAAAAAAAAAAAAAAAJgCAABkcnMv&#10;ZG93bnJldi54bWxQSwUGAAAAAAQABAD1AAAAigMAAAAA&#10;" path="m23,575l47,505,83,410,130,300r35,-71l197,174r19,-16l224,134r8,-12l244,111,256,95,279,71r12,-8l303,51,323,40r12,-4l343,32r19,-8l406,24r15,8l441,40r8,4l461,51r12,12l484,71r8,12l504,95r12,16l524,122r12,16l551,170r12,19l571,209r12,20l591,252r23,48l622,327r12,28l642,382r12,28l670,473r11,32l689,540r12,35l725,568,713,532r-8,-35l693,465,677,402,666,375r-8,-28l646,319r-8,-27l614,245r-8,-24l595,201r-8,-20l575,162r-8,-16l551,122,540,107,532,95,520,79,508,67,500,55,488,48,476,36,465,28,457,16,429,8,421,4,406,,386,,362,,335,8r-8,4l315,16,287,36,276,48r-12,7l240,79,228,95r-12,12l201,126r-8,16l181,158r-39,63l106,292,59,402,23,497,,568r23,7xe" fillcolor="black" stroked="f">
                        <v:path arrowok="t" o:connecttype="custom" o:connectlocs="29845,320675;82550,190500;125095,110490;142240,85090;154940,70485;177165,45085;192405,32385;212725,22860;229870,15240;267335,20320;285115,27940;300355,40005;312420,52705;327660,70485;340360,87630;357505,120015;370205,145415;389890,190500;402590,225425;415290,260350;432435,320675;445135,365125;452755,337820;440055,295275;422910,238125;410210,202565;389890,155575;377825,127635;365125,102870;349885,77470;337820,60325;322580,42545;309880,30480;295275,17780;272415,5080;257810,0;229870,0;207645,7620;182245,22860;167640,34925;144780,60325;127635,80010;114935,100330;67310,185420;14605,315595;14605,365125" o:connectangles="0,0,0,0,0,0,0,0,0,0,0,0,0,0,0,0,0,0,0,0,0,0,0,0,0,0,0,0,0,0,0,0,0,0,0,0,0,0,0,0,0,0,0,0,0,0"/>
                      </v:shape>
                      <v:rect id="Rectangle 187" o:spid="_x0000_s4519" style="position:absolute;left:3854;top:21215;width:5861;height:14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pbcQA&#10;AADeAAAADwAAAGRycy9kb3ducmV2LnhtbESP3WoCMRSE7wt9h3CE3tWsK4psjSIFwYo3rj7AYXP2&#10;hyYnS5K627c3guDlMDPfMOvtaI24kQ+dYwWzaQaCuHK640bB9bL/XIEIEVmjcUwK/inAdvP+tsZC&#10;u4HPdCtjIxKEQ4EK2hj7QspQtWQxTF1PnLzaeYsxSd9I7XFIcGtknmVLabHjtNBiT98tVb/ln1Ug&#10;L+V+WJXGZ+6Y1yfzczjX5JT6mIy7LxCRxvgKP9sHrSCfL+YzeNxJV0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X6W3EAAAA3gAAAA8AAAAAAAAAAAAAAAAAmAIAAGRycy9k&#10;b3ducmV2LnhtbFBLBQYAAAAABAAEAPUAAACJAwAAAAA=&#10;" filled="f" stroked="f">
                        <v:textbox style="mso-fit-shape-to-text:t" inset="0,0,0,0">
                          <w:txbxContent>
                            <w:p w:rsidR="006D2BEA" w:rsidRDefault="006D2BEA" w:rsidP="00D35342">
                              <w:proofErr w:type="spellStart"/>
                              <w:r>
                                <w:rPr>
                                  <w:rFonts w:ascii="ISOCPEUR" w:hAnsi="ISOCPEUR" w:cs="ISOCPEUR"/>
                                  <w:color w:val="000000"/>
                                  <w:lang w:val="en-US"/>
                                </w:rPr>
                                <w:t>Contrainte</w:t>
                              </w:r>
                              <w:proofErr w:type="spellEnd"/>
                            </w:p>
                          </w:txbxContent>
                        </v:textbox>
                      </v:rect>
                      <v:rect id="Rectangle 188" o:spid="_x0000_s4520" style="position:absolute;left:3854;top:22739;width:5442;height:14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V3GsQA&#10;AADeAAAADwAAAGRycy9kb3ducmV2LnhtbESP3WoCMRSE7wXfIRyhd5p1xSJbo4ggWPHGtQ9w2Jz9&#10;weRkSVJ3+/amUOjlMDPfMNv9aI14kg+dYwXLRQaCuHK640bB1/0034AIEVmjcUwKfijAfjedbLHQ&#10;buAbPcvYiAThUKCCNsa+kDJULVkMC9cTJ6923mJM0jdSexwS3BqZZ9m7tNhxWmixp2NL1aP8tgrk&#10;vTwNm9L4zF3y+mo+z7eanFJvs/HwASLSGP/Df+2zVpCv1qscfu+kKyB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FdxrEAAAA3gAAAA8AAAAAAAAAAAAAAAAAmAIAAGRycy9k&#10;b3ducmV2LnhtbFBLBQYAAAAABAAEAPUAAACJAwAAAAA=&#10;" filled="f" stroked="f">
                        <v:textbox style="mso-fit-shape-to-text:t" inset="0,0,0,0">
                          <w:txbxContent>
                            <w:p w:rsidR="006D2BEA" w:rsidRDefault="006D2BEA" w:rsidP="00D35342">
                              <w:proofErr w:type="gramStart"/>
                              <w:r>
                                <w:rPr>
                                  <w:rFonts w:ascii="ISOCPEUR" w:hAnsi="ISOCPEUR" w:cs="ISOCPEUR"/>
                                  <w:color w:val="000000"/>
                                  <w:lang w:val="en-US"/>
                                </w:rPr>
                                <w:t>de</w:t>
                              </w:r>
                              <w:proofErr w:type="gramEnd"/>
                              <w:r>
                                <w:rPr>
                                  <w:rFonts w:ascii="ISOCPEUR" w:hAnsi="ISOCPEUR" w:cs="ISOCPEUR"/>
                                  <w:color w:val="000000"/>
                                  <w:lang w:val="en-US"/>
                                </w:rPr>
                                <w:t xml:space="preserve"> flexion</w:t>
                              </w:r>
                            </w:p>
                          </w:txbxContent>
                        </v:textbox>
                      </v:rect>
                      <v:rect id="Rectangle 189" o:spid="_x0000_s4521" style="position:absolute;left:26219;top:29921;width:3886;height:146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SgcQA&#10;AADeAAAADwAAAGRycy9kb3ducmV2LnhtbESPzWrDMBCE74W+g9hCb41cm5bgRjahEEhLL3H6AIu1&#10;/iHSykhK7Lx9FQj0OMzMN8ymXqwRF/JhdKzgdZWBIG6dHrlX8HvcvaxBhIis0TgmBVcKUFePDxss&#10;tZv5QJcm9iJBOJSoYIhxKqUM7UAWw8pNxMnrnLcYk/S91B7nBLdG5ln2Li2OnBYGnOhzoPbUnK0C&#10;eWx287oxPnPfefdjvvaHjpxSz0/L9gNEpCX+h+/tvVaQF29FAbc76QrI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J0oHEAAAA3gAAAA8AAAAAAAAAAAAAAAAAmAIAAGRycy9k&#10;b3ducmV2LnhtbFBLBQYAAAAABAAEAPUAAACJAwAAAAA=&#10;" filled="f" stroked="f">
                        <v:textbox style="mso-fit-shape-to-text:t" inset="0,0,0,0">
                          <w:txbxContent>
                            <w:p w:rsidR="006D2BEA" w:rsidRDefault="006D2BEA" w:rsidP="00D35342">
                              <w:r>
                                <w:rPr>
                                  <w:rFonts w:ascii="ISOCPEUR" w:hAnsi="ISOCPEUR" w:cs="ISOCPEUR"/>
                                  <w:color w:val="000000"/>
                                  <w:lang w:val="en-US"/>
                                </w:rPr>
                                <w:t>Temps</w:t>
                              </w:r>
                            </w:p>
                          </w:txbxContent>
                        </v:textbox>
                      </v:rect>
                      <v:rect id="Rectangle 190" o:spid="_x0000_s4522" style="position:absolute;left:6381;top:577;width:14828;height:14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BK9cUA&#10;AADeAAAADwAAAGRycy9kb3ducmV2LnhtbESPzWrDMBCE74G+g9hCb4kcpw3BtRxKIZCUXuL0ARZr&#10;/UOklZHU2H37KlDocZiZb5hyP1sjbuTD4FjBepWBIG6cHrhT8HU5LHcgQkTWaByTgh8KsK8eFiUW&#10;2k18plsdO5EgHApU0Mc4FlKGpieLYeVG4uS1zluMSfpOao9Tglsj8yzbSosDp4UeR3rvqbnW31aB&#10;vNSHaVcbn7mPvP00p+O5JafU0+P89goi0hz/w3/to1aQb142z3C/k66Ar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YEr1xQAAAN4AAAAPAAAAAAAAAAAAAAAAAJgCAABkcnMv&#10;ZG93bnJldi54bWxQSwUGAAAAAAQABAD1AAAAigMAAAAA&#10;" filled="f" stroked="f">
                        <v:textbox style="mso-fit-shape-to-text:t" inset="0,0,0,0">
                          <w:txbxContent>
                            <w:p w:rsidR="006D2BEA" w:rsidRDefault="006D2BEA" w:rsidP="00D35342">
                              <w:proofErr w:type="spellStart"/>
                              <w:r>
                                <w:rPr>
                                  <w:rFonts w:ascii="ISOCPEUR" w:hAnsi="ISOCPEUR" w:cs="ISOCPEUR"/>
                                  <w:color w:val="000000"/>
                                  <w:lang w:val="en-US"/>
                                </w:rPr>
                                <w:t>Essai</w:t>
                              </w:r>
                              <w:proofErr w:type="spellEnd"/>
                              <w:r>
                                <w:rPr>
                                  <w:rFonts w:ascii="ISOCPEUR" w:hAnsi="ISOCPEUR" w:cs="ISOCPEUR"/>
                                  <w:color w:val="000000"/>
                                  <w:lang w:val="en-US"/>
                                </w:rPr>
                                <w:t xml:space="preserve"> de fatigue </w:t>
                              </w:r>
                              <w:proofErr w:type="spellStart"/>
                              <w:r>
                                <w:rPr>
                                  <w:rFonts w:ascii="ISOCPEUR" w:hAnsi="ISOCPEUR" w:cs="ISOCPEUR"/>
                                  <w:color w:val="000000"/>
                                  <w:lang w:val="en-US"/>
                                </w:rPr>
                                <w:t>en</w:t>
                              </w:r>
                              <w:proofErr w:type="spellEnd"/>
                              <w:r>
                                <w:rPr>
                                  <w:rFonts w:ascii="ISOCPEUR" w:hAnsi="ISOCPEUR" w:cs="ISOCPEUR"/>
                                  <w:color w:val="000000"/>
                                  <w:lang w:val="en-US"/>
                                </w:rPr>
                                <w:t xml:space="preserve"> flexion</w:t>
                              </w:r>
                            </w:p>
                          </w:txbxContent>
                        </v:textbox>
                      </v:rect>
                      <w10:anchorlock/>
                    </v:group>
                  </w:pict>
                </mc:Fallback>
              </mc:AlternateContent>
            </w:r>
          </w:p>
        </w:tc>
        <w:tc>
          <w:tcPr>
            <w:tcW w:w="4076" w:type="dxa"/>
            <w:vAlign w:val="center"/>
          </w:tcPr>
          <w:p w:rsidR="00D35342" w:rsidRPr="00125132" w:rsidRDefault="00D35342" w:rsidP="00084B79">
            <w:r w:rsidRPr="00125132">
              <w:t>L'essai de fatigue consiste à imposer à une pièce un déplacement variable dans le temps en restant dans le domaine des déformations élastiques.</w:t>
            </w:r>
          </w:p>
          <w:p w:rsidR="00D35342" w:rsidRPr="00125132" w:rsidRDefault="00D35342" w:rsidP="00084B79"/>
          <w:p w:rsidR="00D35342" w:rsidRPr="00125132" w:rsidRDefault="00D35342" w:rsidP="00084B79">
            <w:r w:rsidRPr="00125132">
              <w:t>Sur la figure ci-contre est représenté un essai de fatigue en flexion alternée. Il en existe d'autres tels que traction ou torsion.</w:t>
            </w:r>
          </w:p>
          <w:p w:rsidR="00D35342" w:rsidRPr="00125132" w:rsidRDefault="00D35342" w:rsidP="00084B79"/>
          <w:p w:rsidR="00D35342" w:rsidRPr="00125132" w:rsidRDefault="00D35342" w:rsidP="00084B79">
            <w:r w:rsidRPr="00125132">
              <w:t>On observe expérimentalement que pour un certain nombre de cycles il y a rupture de la pièce. On note le nombre de cycles ayant conduit à la rupture.</w:t>
            </w:r>
          </w:p>
          <w:p w:rsidR="00D35342" w:rsidRPr="00125132" w:rsidRDefault="00D35342" w:rsidP="00084B79"/>
          <w:p w:rsidR="00D35342" w:rsidRPr="00125132" w:rsidRDefault="00D35342" w:rsidP="00084B79">
            <w:r w:rsidRPr="00125132">
              <w:t>On obtient donc un point du diagramme de Wöhler page suivante.</w:t>
            </w:r>
          </w:p>
          <w:p w:rsidR="00D35342" w:rsidRPr="00125132" w:rsidRDefault="00D35342" w:rsidP="00084B79"/>
          <w:p w:rsidR="00D35342" w:rsidRPr="00125132" w:rsidRDefault="00D35342" w:rsidP="00084B79">
            <w:r w:rsidRPr="00125132">
              <w:t>On répète l'expérience en faisant varier l'amplitude du mouvement (donc la charge unitaire R) pour obtenir d'autres points.</w:t>
            </w:r>
          </w:p>
        </w:tc>
      </w:tr>
    </w:tbl>
    <w:p w:rsidR="00D35342" w:rsidRDefault="00D35342" w:rsidP="00D35342"/>
    <w:p w:rsidR="00D35342" w:rsidRPr="00125132" w:rsidRDefault="00D35342" w:rsidP="00D35342">
      <w:r w:rsidRPr="00125132">
        <w:t>On obtient avec ces différents points une courbe appelée courbe de WÖHLER.</w:t>
      </w:r>
    </w:p>
    <w:p w:rsidR="00D35342" w:rsidRPr="00125132" w:rsidRDefault="00D35342" w:rsidP="00D35342"/>
    <w:p w:rsidR="00D35342" w:rsidRPr="00125132" w:rsidRDefault="00D35342" w:rsidP="00D35342">
      <w:pPr>
        <w:jc w:val="center"/>
      </w:pPr>
      <w:r>
        <w:rPr>
          <w:noProof/>
          <w:lang w:eastAsia="fr-FR"/>
        </w:rPr>
        <mc:AlternateContent>
          <mc:Choice Requires="wps">
            <w:drawing>
              <wp:anchor distT="0" distB="0" distL="114300" distR="114300" simplePos="0" relativeHeight="251672576" behindDoc="0" locked="0" layoutInCell="1" allowOverlap="1" wp14:anchorId="2B6B19C0" wp14:editId="46C79BCA">
                <wp:simplePos x="0" y="0"/>
                <wp:positionH relativeFrom="column">
                  <wp:posOffset>4737735</wp:posOffset>
                </wp:positionH>
                <wp:positionV relativeFrom="paragraph">
                  <wp:posOffset>800735</wp:posOffset>
                </wp:positionV>
                <wp:extent cx="1644650" cy="201295"/>
                <wp:effectExtent l="0" t="2540" r="3175" b="0"/>
                <wp:wrapNone/>
                <wp:docPr id="23413" name="Rectangle 23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0" cy="201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495AB6" w:rsidRDefault="006D2BEA" w:rsidP="00D35342">
                            <w:pPr>
                              <w:rPr>
                                <w:sz w:val="17"/>
                              </w:rPr>
                            </w:pPr>
                            <w:proofErr w:type="spellStart"/>
                            <w:r w:rsidRPr="00495AB6">
                              <w:rPr>
                                <w:rFonts w:ascii="Comic Sans MS" w:hAnsi="Comic Sans MS" w:cs="Comic Sans MS"/>
                                <w:color w:val="008000"/>
                                <w:sz w:val="23"/>
                                <w:szCs w:val="30"/>
                                <w:lang w:val="en-US"/>
                              </w:rPr>
                              <w:t>Courbe</w:t>
                            </w:r>
                            <w:proofErr w:type="spellEnd"/>
                            <w:r w:rsidRPr="00495AB6">
                              <w:rPr>
                                <w:rFonts w:ascii="Comic Sans MS" w:hAnsi="Comic Sans MS" w:cs="Comic Sans MS"/>
                                <w:color w:val="008000"/>
                                <w:sz w:val="23"/>
                                <w:szCs w:val="30"/>
                                <w:lang w:val="en-US"/>
                              </w:rPr>
                              <w:t xml:space="preserve"> de </w:t>
                            </w:r>
                            <w:proofErr w:type="spellStart"/>
                            <w:r w:rsidRPr="00495AB6">
                              <w:rPr>
                                <w:rFonts w:ascii="Comic Sans MS" w:hAnsi="Comic Sans MS" w:cs="Comic Sans MS"/>
                                <w:color w:val="008000"/>
                                <w:sz w:val="23"/>
                                <w:szCs w:val="30"/>
                                <w:lang w:val="en-US"/>
                              </w:rPr>
                              <w:t>Wölher</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413" o:spid="_x0000_s4523" style="position:absolute;left:0;text-align:left;margin-left:373.05pt;margin-top:63.05pt;width:129.5pt;height:15.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" filled="f" stroked="f">
                <v:textbox inset="0,0,0,0">
                  <w:txbxContent>
                    <w:p w:rsidR="006D2BEA" w:rsidRPr="00495AB6" w:rsidRDefault="006D2BEA" w:rsidP="00D35342">
                      <w:pPr>
                        <w:rPr>
                          <w:sz w:val="17"/>
                        </w:rPr>
                      </w:pPr>
                      <w:proofErr w:type="spellStart"/>
                      <w:r w:rsidRPr="00495AB6">
                        <w:rPr>
                          <w:rFonts w:ascii="Comic Sans MS" w:hAnsi="Comic Sans MS" w:cs="Comic Sans MS"/>
                          <w:color w:val="008000"/>
                          <w:sz w:val="23"/>
                          <w:szCs w:val="30"/>
                          <w:lang w:val="en-US"/>
                        </w:rPr>
                        <w:t>Courbe</w:t>
                      </w:r>
                      <w:proofErr w:type="spellEnd"/>
                      <w:r w:rsidRPr="00495AB6">
                        <w:rPr>
                          <w:rFonts w:ascii="Comic Sans MS" w:hAnsi="Comic Sans MS" w:cs="Comic Sans MS"/>
                          <w:color w:val="008000"/>
                          <w:sz w:val="23"/>
                          <w:szCs w:val="30"/>
                          <w:lang w:val="en-US"/>
                        </w:rPr>
                        <w:t xml:space="preserve"> de </w:t>
                      </w:r>
                      <w:proofErr w:type="spellStart"/>
                      <w:r w:rsidRPr="00495AB6">
                        <w:rPr>
                          <w:rFonts w:ascii="Comic Sans MS" w:hAnsi="Comic Sans MS" w:cs="Comic Sans MS"/>
                          <w:color w:val="008000"/>
                          <w:sz w:val="23"/>
                          <w:szCs w:val="30"/>
                          <w:lang w:val="en-US"/>
                        </w:rPr>
                        <w:t>Wölher</w:t>
                      </w:r>
                      <w:proofErr w:type="spellEnd"/>
                    </w:p>
                  </w:txbxContent>
                </v:textbox>
              </v:rect>
            </w:pict>
          </mc:Fallback>
        </mc:AlternateContent>
      </w:r>
      <w:r>
        <w:rPr>
          <w:noProof/>
          <w:lang w:eastAsia="fr-FR"/>
        </w:rPr>
        <mc:AlternateContent>
          <mc:Choice Requires="wpc">
            <w:drawing>
              <wp:inline distT="0" distB="0" distL="0" distR="0" wp14:anchorId="72B06155" wp14:editId="7392E89F">
                <wp:extent cx="4353560" cy="1734820"/>
                <wp:effectExtent l="2540" t="11430" r="0" b="0"/>
                <wp:docPr id="23412" name="Zone de dessin 2341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006" name="Rectangle 33"/>
                        <wps:cNvSpPr>
                          <a:spLocks noChangeArrowheads="1"/>
                        </wps:cNvSpPr>
                        <wps:spPr bwMode="auto">
                          <a:xfrm>
                            <a:off x="1392561" y="696819"/>
                            <a:ext cx="851438" cy="194685"/>
                          </a:xfrm>
                          <a:prstGeom prst="rect">
                            <a:avLst/>
                          </a:prstGeom>
                          <a:solidFill>
                            <a:srgbClr val="FFFFFF"/>
                          </a:solidFill>
                          <a:ln w="0">
                            <a:solidFill>
                              <a:srgbClr val="000000"/>
                            </a:solidFill>
                            <a:miter lim="800000"/>
                            <a:headEnd/>
                            <a:tailEnd/>
                          </a:ln>
                        </wps:spPr>
                        <wps:bodyPr rot="0" vert="horz" wrap="square" lIns="91440" tIns="45720" rIns="91440" bIns="45720" anchor="t" anchorCtr="0" upright="1">
                          <a:noAutofit/>
                        </wps:bodyPr>
                      </wps:wsp>
                      <wps:wsp>
                        <wps:cNvPr id="16007" name="Line 34"/>
                        <wps:cNvCnPr/>
                        <wps:spPr bwMode="auto">
                          <a:xfrm flipV="1">
                            <a:off x="749285" y="11565"/>
                            <a:ext cx="482" cy="155844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08" name="Freeform 35"/>
                        <wps:cNvSpPr>
                          <a:spLocks/>
                        </wps:cNvSpPr>
                        <wps:spPr bwMode="auto">
                          <a:xfrm>
                            <a:off x="728565" y="11565"/>
                            <a:ext cx="43849" cy="41925"/>
                          </a:xfrm>
                          <a:custGeom>
                            <a:avLst/>
                            <a:gdLst>
                              <a:gd name="T0" fmla="*/ 0 w 91"/>
                              <a:gd name="T1" fmla="*/ 87 h 87"/>
                              <a:gd name="T2" fmla="*/ 43 w 91"/>
                              <a:gd name="T3" fmla="*/ 0 h 87"/>
                              <a:gd name="T4" fmla="*/ 91 w 91"/>
                              <a:gd name="T5" fmla="*/ 87 h 87"/>
                              <a:gd name="T6" fmla="*/ 43 w 91"/>
                              <a:gd name="T7" fmla="*/ 43 h 87"/>
                              <a:gd name="T8" fmla="*/ 0 w 91"/>
                              <a:gd name="T9" fmla="*/ 87 h 87"/>
                            </a:gdLst>
                            <a:ahLst/>
                            <a:cxnLst>
                              <a:cxn ang="0">
                                <a:pos x="T0" y="T1"/>
                              </a:cxn>
                              <a:cxn ang="0">
                                <a:pos x="T2" y="T3"/>
                              </a:cxn>
                              <a:cxn ang="0">
                                <a:pos x="T4" y="T5"/>
                              </a:cxn>
                              <a:cxn ang="0">
                                <a:pos x="T6" y="T7"/>
                              </a:cxn>
                              <a:cxn ang="0">
                                <a:pos x="T8" y="T9"/>
                              </a:cxn>
                            </a:cxnLst>
                            <a:rect l="0" t="0" r="r" b="b"/>
                            <a:pathLst>
                              <a:path w="91" h="87">
                                <a:moveTo>
                                  <a:pt x="0" y="87"/>
                                </a:moveTo>
                                <a:lnTo>
                                  <a:pt x="43" y="0"/>
                                </a:lnTo>
                                <a:lnTo>
                                  <a:pt x="91" y="87"/>
                                </a:lnTo>
                                <a:lnTo>
                                  <a:pt x="43" y="43"/>
                                </a:lnTo>
                                <a:lnTo>
                                  <a:pt x="0" y="87"/>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6009" name="Line 36"/>
                        <wps:cNvCnPr/>
                        <wps:spPr bwMode="auto">
                          <a:xfrm>
                            <a:off x="749285" y="1570012"/>
                            <a:ext cx="2595753" cy="48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10" name="Freeform 37"/>
                        <wps:cNvSpPr>
                          <a:spLocks/>
                        </wps:cNvSpPr>
                        <wps:spPr bwMode="auto">
                          <a:xfrm>
                            <a:off x="3303598" y="1546881"/>
                            <a:ext cx="41440" cy="43852"/>
                          </a:xfrm>
                          <a:custGeom>
                            <a:avLst/>
                            <a:gdLst>
                              <a:gd name="T0" fmla="*/ 0 w 86"/>
                              <a:gd name="T1" fmla="*/ 0 h 91"/>
                              <a:gd name="T2" fmla="*/ 86 w 86"/>
                              <a:gd name="T3" fmla="*/ 48 h 91"/>
                              <a:gd name="T4" fmla="*/ 0 w 86"/>
                              <a:gd name="T5" fmla="*/ 91 h 91"/>
                              <a:gd name="T6" fmla="*/ 43 w 86"/>
                              <a:gd name="T7" fmla="*/ 48 h 91"/>
                              <a:gd name="T8" fmla="*/ 0 w 86"/>
                              <a:gd name="T9" fmla="*/ 0 h 91"/>
                            </a:gdLst>
                            <a:ahLst/>
                            <a:cxnLst>
                              <a:cxn ang="0">
                                <a:pos x="T0" y="T1"/>
                              </a:cxn>
                              <a:cxn ang="0">
                                <a:pos x="T2" y="T3"/>
                              </a:cxn>
                              <a:cxn ang="0">
                                <a:pos x="T4" y="T5"/>
                              </a:cxn>
                              <a:cxn ang="0">
                                <a:pos x="T6" y="T7"/>
                              </a:cxn>
                              <a:cxn ang="0">
                                <a:pos x="T8" y="T9"/>
                              </a:cxn>
                            </a:cxnLst>
                            <a:rect l="0" t="0" r="r" b="b"/>
                            <a:pathLst>
                              <a:path w="86" h="91">
                                <a:moveTo>
                                  <a:pt x="0" y="0"/>
                                </a:moveTo>
                                <a:lnTo>
                                  <a:pt x="86" y="48"/>
                                </a:lnTo>
                                <a:lnTo>
                                  <a:pt x="0" y="91"/>
                                </a:lnTo>
                                <a:lnTo>
                                  <a:pt x="43" y="48"/>
                                </a:lnTo>
                                <a:lnTo>
                                  <a:pt x="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6011" name="Freeform 38"/>
                        <wps:cNvSpPr>
                          <a:spLocks/>
                        </wps:cNvSpPr>
                        <wps:spPr bwMode="auto">
                          <a:xfrm>
                            <a:off x="895287" y="256850"/>
                            <a:ext cx="2408311" cy="1035109"/>
                          </a:xfrm>
                          <a:custGeom>
                            <a:avLst/>
                            <a:gdLst>
                              <a:gd name="T0" fmla="*/ 38 w 4998"/>
                              <a:gd name="T1" fmla="*/ 101 h 2148"/>
                              <a:gd name="T2" fmla="*/ 125 w 4998"/>
                              <a:gd name="T3" fmla="*/ 289 h 2148"/>
                              <a:gd name="T4" fmla="*/ 293 w 4998"/>
                              <a:gd name="T5" fmla="*/ 596 h 2148"/>
                              <a:gd name="T6" fmla="*/ 403 w 4998"/>
                              <a:gd name="T7" fmla="*/ 755 h 2148"/>
                              <a:gd name="T8" fmla="*/ 514 w 4998"/>
                              <a:gd name="T9" fmla="*/ 904 h 2148"/>
                              <a:gd name="T10" fmla="*/ 634 w 4998"/>
                              <a:gd name="T11" fmla="*/ 1043 h 2148"/>
                              <a:gd name="T12" fmla="*/ 797 w 4998"/>
                              <a:gd name="T13" fmla="*/ 1211 h 2148"/>
                              <a:gd name="T14" fmla="*/ 893 w 4998"/>
                              <a:gd name="T15" fmla="*/ 1303 h 2148"/>
                              <a:gd name="T16" fmla="*/ 989 w 4998"/>
                              <a:gd name="T17" fmla="*/ 1384 h 2148"/>
                              <a:gd name="T18" fmla="*/ 1085 w 4998"/>
                              <a:gd name="T19" fmla="*/ 1461 h 2148"/>
                              <a:gd name="T20" fmla="*/ 1176 w 4998"/>
                              <a:gd name="T21" fmla="*/ 1533 h 2148"/>
                              <a:gd name="T22" fmla="*/ 1315 w 4998"/>
                              <a:gd name="T23" fmla="*/ 1629 h 2148"/>
                              <a:gd name="T24" fmla="*/ 1464 w 4998"/>
                              <a:gd name="T25" fmla="*/ 1706 h 2148"/>
                              <a:gd name="T26" fmla="*/ 1632 w 4998"/>
                              <a:gd name="T27" fmla="*/ 1783 h 2148"/>
                              <a:gd name="T28" fmla="*/ 1776 w 4998"/>
                              <a:gd name="T29" fmla="*/ 1831 h 2148"/>
                              <a:gd name="T30" fmla="*/ 1930 w 4998"/>
                              <a:gd name="T31" fmla="*/ 1879 h 2148"/>
                              <a:gd name="T32" fmla="*/ 2108 w 4998"/>
                              <a:gd name="T33" fmla="*/ 1923 h 2148"/>
                              <a:gd name="T34" fmla="*/ 2237 w 4998"/>
                              <a:gd name="T35" fmla="*/ 1947 h 2148"/>
                              <a:gd name="T36" fmla="*/ 2448 w 4998"/>
                              <a:gd name="T37" fmla="*/ 1985 h 2148"/>
                              <a:gd name="T38" fmla="*/ 2895 w 4998"/>
                              <a:gd name="T39" fmla="*/ 2047 h 2148"/>
                              <a:gd name="T40" fmla="*/ 3221 w 4998"/>
                              <a:gd name="T41" fmla="*/ 2081 h 2148"/>
                              <a:gd name="T42" fmla="*/ 3485 w 4998"/>
                              <a:gd name="T43" fmla="*/ 2100 h 2148"/>
                              <a:gd name="T44" fmla="*/ 3951 w 4998"/>
                              <a:gd name="T45" fmla="*/ 2129 h 2148"/>
                              <a:gd name="T46" fmla="*/ 4350 w 4998"/>
                              <a:gd name="T47" fmla="*/ 2139 h 2148"/>
                              <a:gd name="T48" fmla="*/ 4882 w 4998"/>
                              <a:gd name="T49" fmla="*/ 2148 h 2148"/>
                              <a:gd name="T50" fmla="*/ 4882 w 4998"/>
                              <a:gd name="T51" fmla="*/ 2120 h 2148"/>
                              <a:gd name="T52" fmla="*/ 4350 w 4998"/>
                              <a:gd name="T53" fmla="*/ 2110 h 2148"/>
                              <a:gd name="T54" fmla="*/ 3951 w 4998"/>
                              <a:gd name="T55" fmla="*/ 2100 h 2148"/>
                              <a:gd name="T56" fmla="*/ 3485 w 4998"/>
                              <a:gd name="T57" fmla="*/ 2072 h 2148"/>
                              <a:gd name="T58" fmla="*/ 3221 w 4998"/>
                              <a:gd name="T59" fmla="*/ 2052 h 2148"/>
                              <a:gd name="T60" fmla="*/ 2895 w 4998"/>
                              <a:gd name="T61" fmla="*/ 2019 h 2148"/>
                              <a:gd name="T62" fmla="*/ 2448 w 4998"/>
                              <a:gd name="T63" fmla="*/ 1956 h 2148"/>
                              <a:gd name="T64" fmla="*/ 2247 w 4998"/>
                              <a:gd name="T65" fmla="*/ 1918 h 2148"/>
                              <a:gd name="T66" fmla="*/ 2117 w 4998"/>
                              <a:gd name="T67" fmla="*/ 1894 h 2148"/>
                              <a:gd name="T68" fmla="*/ 1939 w 4998"/>
                              <a:gd name="T69" fmla="*/ 1850 h 2148"/>
                              <a:gd name="T70" fmla="*/ 1786 w 4998"/>
                              <a:gd name="T71" fmla="*/ 1802 h 2148"/>
                              <a:gd name="T72" fmla="*/ 1642 w 4998"/>
                              <a:gd name="T73" fmla="*/ 1754 h 2148"/>
                              <a:gd name="T74" fmla="*/ 1474 w 4998"/>
                              <a:gd name="T75" fmla="*/ 1677 h 2148"/>
                              <a:gd name="T76" fmla="*/ 1363 w 4998"/>
                              <a:gd name="T77" fmla="*/ 1620 h 2148"/>
                              <a:gd name="T78" fmla="*/ 1263 w 4998"/>
                              <a:gd name="T79" fmla="*/ 1557 h 2148"/>
                              <a:gd name="T80" fmla="*/ 1133 w 4998"/>
                              <a:gd name="T81" fmla="*/ 1466 h 2148"/>
                              <a:gd name="T82" fmla="*/ 1037 w 4998"/>
                              <a:gd name="T83" fmla="*/ 1389 h 2148"/>
                              <a:gd name="T84" fmla="*/ 946 w 4998"/>
                              <a:gd name="T85" fmla="*/ 1307 h 2148"/>
                              <a:gd name="T86" fmla="*/ 850 w 4998"/>
                              <a:gd name="T87" fmla="*/ 1221 h 2148"/>
                              <a:gd name="T88" fmla="*/ 686 w 4998"/>
                              <a:gd name="T89" fmla="*/ 1058 h 2148"/>
                              <a:gd name="T90" fmla="*/ 562 w 4998"/>
                              <a:gd name="T91" fmla="*/ 918 h 2148"/>
                              <a:gd name="T92" fmla="*/ 446 w 4998"/>
                              <a:gd name="T93" fmla="*/ 774 h 2148"/>
                              <a:gd name="T94" fmla="*/ 370 w 4998"/>
                              <a:gd name="T95" fmla="*/ 654 h 2148"/>
                              <a:gd name="T96" fmla="*/ 173 w 4998"/>
                              <a:gd name="T97" fmla="*/ 322 h 2148"/>
                              <a:gd name="T98" fmla="*/ 106 w 4998"/>
                              <a:gd name="T99" fmla="*/ 188 h 2148"/>
                              <a:gd name="T100" fmla="*/ 29 w 4998"/>
                              <a:gd name="T101" fmla="*/ 0 h 2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4998" h="2148">
                                <a:moveTo>
                                  <a:pt x="0" y="10"/>
                                </a:moveTo>
                                <a:lnTo>
                                  <a:pt x="19" y="58"/>
                                </a:lnTo>
                                <a:lnTo>
                                  <a:pt x="38" y="101"/>
                                </a:lnTo>
                                <a:lnTo>
                                  <a:pt x="77" y="197"/>
                                </a:lnTo>
                                <a:lnTo>
                                  <a:pt x="101" y="245"/>
                                </a:lnTo>
                                <a:lnTo>
                                  <a:pt x="125" y="289"/>
                                </a:lnTo>
                                <a:lnTo>
                                  <a:pt x="144" y="332"/>
                                </a:lnTo>
                                <a:lnTo>
                                  <a:pt x="264" y="553"/>
                                </a:lnTo>
                                <a:lnTo>
                                  <a:pt x="293" y="596"/>
                                </a:lnTo>
                                <a:lnTo>
                                  <a:pt x="341" y="673"/>
                                </a:lnTo>
                                <a:lnTo>
                                  <a:pt x="374" y="716"/>
                                </a:lnTo>
                                <a:lnTo>
                                  <a:pt x="403" y="755"/>
                                </a:lnTo>
                                <a:lnTo>
                                  <a:pt x="427" y="793"/>
                                </a:lnTo>
                                <a:lnTo>
                                  <a:pt x="456" y="827"/>
                                </a:lnTo>
                                <a:lnTo>
                                  <a:pt x="514" y="904"/>
                                </a:lnTo>
                                <a:lnTo>
                                  <a:pt x="542" y="937"/>
                                </a:lnTo>
                                <a:lnTo>
                                  <a:pt x="576" y="976"/>
                                </a:lnTo>
                                <a:lnTo>
                                  <a:pt x="634" y="1043"/>
                                </a:lnTo>
                                <a:lnTo>
                                  <a:pt x="667" y="1077"/>
                                </a:lnTo>
                                <a:lnTo>
                                  <a:pt x="696" y="1110"/>
                                </a:lnTo>
                                <a:lnTo>
                                  <a:pt x="797" y="1211"/>
                                </a:lnTo>
                                <a:lnTo>
                                  <a:pt x="830" y="1240"/>
                                </a:lnTo>
                                <a:lnTo>
                                  <a:pt x="864" y="1274"/>
                                </a:lnTo>
                                <a:lnTo>
                                  <a:pt x="893" y="1303"/>
                                </a:lnTo>
                                <a:lnTo>
                                  <a:pt x="927" y="1327"/>
                                </a:lnTo>
                                <a:lnTo>
                                  <a:pt x="955" y="1356"/>
                                </a:lnTo>
                                <a:lnTo>
                                  <a:pt x="989" y="1384"/>
                                </a:lnTo>
                                <a:lnTo>
                                  <a:pt x="1018" y="1408"/>
                                </a:lnTo>
                                <a:lnTo>
                                  <a:pt x="1051" y="1437"/>
                                </a:lnTo>
                                <a:lnTo>
                                  <a:pt x="1085" y="1461"/>
                                </a:lnTo>
                                <a:lnTo>
                                  <a:pt x="1114" y="1485"/>
                                </a:lnTo>
                                <a:lnTo>
                                  <a:pt x="1147" y="1509"/>
                                </a:lnTo>
                                <a:lnTo>
                                  <a:pt x="1176" y="1533"/>
                                </a:lnTo>
                                <a:lnTo>
                                  <a:pt x="1243" y="1586"/>
                                </a:lnTo>
                                <a:lnTo>
                                  <a:pt x="1277" y="1605"/>
                                </a:lnTo>
                                <a:lnTo>
                                  <a:pt x="1315" y="1629"/>
                                </a:lnTo>
                                <a:lnTo>
                                  <a:pt x="1392" y="1668"/>
                                </a:lnTo>
                                <a:lnTo>
                                  <a:pt x="1426" y="1687"/>
                                </a:lnTo>
                                <a:lnTo>
                                  <a:pt x="1464" y="1706"/>
                                </a:lnTo>
                                <a:lnTo>
                                  <a:pt x="1507" y="1726"/>
                                </a:lnTo>
                                <a:lnTo>
                                  <a:pt x="1546" y="1745"/>
                                </a:lnTo>
                                <a:lnTo>
                                  <a:pt x="1632" y="1783"/>
                                </a:lnTo>
                                <a:lnTo>
                                  <a:pt x="1680" y="1798"/>
                                </a:lnTo>
                                <a:lnTo>
                                  <a:pt x="1723" y="1817"/>
                                </a:lnTo>
                                <a:lnTo>
                                  <a:pt x="1776" y="1831"/>
                                </a:lnTo>
                                <a:lnTo>
                                  <a:pt x="1824" y="1846"/>
                                </a:lnTo>
                                <a:lnTo>
                                  <a:pt x="1877" y="1865"/>
                                </a:lnTo>
                                <a:lnTo>
                                  <a:pt x="1930" y="1879"/>
                                </a:lnTo>
                                <a:lnTo>
                                  <a:pt x="1988" y="1894"/>
                                </a:lnTo>
                                <a:lnTo>
                                  <a:pt x="2050" y="1908"/>
                                </a:lnTo>
                                <a:lnTo>
                                  <a:pt x="2108" y="1923"/>
                                </a:lnTo>
                                <a:lnTo>
                                  <a:pt x="2175" y="1937"/>
                                </a:lnTo>
                                <a:lnTo>
                                  <a:pt x="2180" y="1937"/>
                                </a:lnTo>
                                <a:lnTo>
                                  <a:pt x="2237" y="1947"/>
                                </a:lnTo>
                                <a:lnTo>
                                  <a:pt x="2304" y="1961"/>
                                </a:lnTo>
                                <a:lnTo>
                                  <a:pt x="2372" y="1971"/>
                                </a:lnTo>
                                <a:lnTo>
                                  <a:pt x="2448" y="1985"/>
                                </a:lnTo>
                                <a:lnTo>
                                  <a:pt x="2592" y="2004"/>
                                </a:lnTo>
                                <a:lnTo>
                                  <a:pt x="2664" y="2019"/>
                                </a:lnTo>
                                <a:lnTo>
                                  <a:pt x="2895" y="2047"/>
                                </a:lnTo>
                                <a:lnTo>
                                  <a:pt x="2976" y="2057"/>
                                </a:lnTo>
                                <a:lnTo>
                                  <a:pt x="3058" y="2062"/>
                                </a:lnTo>
                                <a:lnTo>
                                  <a:pt x="3221" y="2081"/>
                                </a:lnTo>
                                <a:lnTo>
                                  <a:pt x="3308" y="2086"/>
                                </a:lnTo>
                                <a:lnTo>
                                  <a:pt x="3394" y="2096"/>
                                </a:lnTo>
                                <a:lnTo>
                                  <a:pt x="3485" y="2100"/>
                                </a:lnTo>
                                <a:lnTo>
                                  <a:pt x="3572" y="2105"/>
                                </a:lnTo>
                                <a:lnTo>
                                  <a:pt x="3663" y="2115"/>
                                </a:lnTo>
                                <a:lnTo>
                                  <a:pt x="3951" y="2129"/>
                                </a:lnTo>
                                <a:lnTo>
                                  <a:pt x="4047" y="2129"/>
                                </a:lnTo>
                                <a:lnTo>
                                  <a:pt x="4249" y="2139"/>
                                </a:lnTo>
                                <a:lnTo>
                                  <a:pt x="4350" y="2139"/>
                                </a:lnTo>
                                <a:lnTo>
                                  <a:pt x="4450" y="2144"/>
                                </a:lnTo>
                                <a:lnTo>
                                  <a:pt x="4772" y="2144"/>
                                </a:lnTo>
                                <a:lnTo>
                                  <a:pt x="4882" y="2148"/>
                                </a:lnTo>
                                <a:lnTo>
                                  <a:pt x="4998" y="2148"/>
                                </a:lnTo>
                                <a:lnTo>
                                  <a:pt x="4998" y="2120"/>
                                </a:lnTo>
                                <a:lnTo>
                                  <a:pt x="4882" y="2120"/>
                                </a:lnTo>
                                <a:lnTo>
                                  <a:pt x="4772" y="2115"/>
                                </a:lnTo>
                                <a:lnTo>
                                  <a:pt x="4450" y="2115"/>
                                </a:lnTo>
                                <a:lnTo>
                                  <a:pt x="4350" y="2110"/>
                                </a:lnTo>
                                <a:lnTo>
                                  <a:pt x="4249" y="2110"/>
                                </a:lnTo>
                                <a:lnTo>
                                  <a:pt x="4047" y="2100"/>
                                </a:lnTo>
                                <a:lnTo>
                                  <a:pt x="3951" y="2100"/>
                                </a:lnTo>
                                <a:lnTo>
                                  <a:pt x="3663" y="2086"/>
                                </a:lnTo>
                                <a:lnTo>
                                  <a:pt x="3572" y="2076"/>
                                </a:lnTo>
                                <a:lnTo>
                                  <a:pt x="3485" y="2072"/>
                                </a:lnTo>
                                <a:lnTo>
                                  <a:pt x="3394" y="2067"/>
                                </a:lnTo>
                                <a:lnTo>
                                  <a:pt x="3308" y="2057"/>
                                </a:lnTo>
                                <a:lnTo>
                                  <a:pt x="3221" y="2052"/>
                                </a:lnTo>
                                <a:lnTo>
                                  <a:pt x="3058" y="2033"/>
                                </a:lnTo>
                                <a:lnTo>
                                  <a:pt x="2976" y="2028"/>
                                </a:lnTo>
                                <a:lnTo>
                                  <a:pt x="2895" y="2019"/>
                                </a:lnTo>
                                <a:lnTo>
                                  <a:pt x="2664" y="1990"/>
                                </a:lnTo>
                                <a:lnTo>
                                  <a:pt x="2592" y="1975"/>
                                </a:lnTo>
                                <a:lnTo>
                                  <a:pt x="2448" y="1956"/>
                                </a:lnTo>
                                <a:lnTo>
                                  <a:pt x="2381" y="1942"/>
                                </a:lnTo>
                                <a:lnTo>
                                  <a:pt x="2314" y="1932"/>
                                </a:lnTo>
                                <a:lnTo>
                                  <a:pt x="2247" y="1918"/>
                                </a:lnTo>
                                <a:lnTo>
                                  <a:pt x="2180" y="1908"/>
                                </a:lnTo>
                                <a:lnTo>
                                  <a:pt x="2184" y="1908"/>
                                </a:lnTo>
                                <a:lnTo>
                                  <a:pt x="2117" y="1894"/>
                                </a:lnTo>
                                <a:lnTo>
                                  <a:pt x="2060" y="1879"/>
                                </a:lnTo>
                                <a:lnTo>
                                  <a:pt x="1997" y="1865"/>
                                </a:lnTo>
                                <a:lnTo>
                                  <a:pt x="1939" y="1850"/>
                                </a:lnTo>
                                <a:lnTo>
                                  <a:pt x="1887" y="1836"/>
                                </a:lnTo>
                                <a:lnTo>
                                  <a:pt x="1834" y="1817"/>
                                </a:lnTo>
                                <a:lnTo>
                                  <a:pt x="1786" y="1802"/>
                                </a:lnTo>
                                <a:lnTo>
                                  <a:pt x="1733" y="1788"/>
                                </a:lnTo>
                                <a:lnTo>
                                  <a:pt x="1690" y="1769"/>
                                </a:lnTo>
                                <a:lnTo>
                                  <a:pt x="1642" y="1754"/>
                                </a:lnTo>
                                <a:lnTo>
                                  <a:pt x="1555" y="1716"/>
                                </a:lnTo>
                                <a:lnTo>
                                  <a:pt x="1517" y="1697"/>
                                </a:lnTo>
                                <a:lnTo>
                                  <a:pt x="1474" y="1677"/>
                                </a:lnTo>
                                <a:lnTo>
                                  <a:pt x="1435" y="1658"/>
                                </a:lnTo>
                                <a:lnTo>
                                  <a:pt x="1402" y="1639"/>
                                </a:lnTo>
                                <a:lnTo>
                                  <a:pt x="1363" y="1620"/>
                                </a:lnTo>
                                <a:lnTo>
                                  <a:pt x="1335" y="1601"/>
                                </a:lnTo>
                                <a:lnTo>
                                  <a:pt x="1296" y="1577"/>
                                </a:lnTo>
                                <a:lnTo>
                                  <a:pt x="1263" y="1557"/>
                                </a:lnTo>
                                <a:lnTo>
                                  <a:pt x="1195" y="1514"/>
                                </a:lnTo>
                                <a:lnTo>
                                  <a:pt x="1167" y="1490"/>
                                </a:lnTo>
                                <a:lnTo>
                                  <a:pt x="1133" y="1466"/>
                                </a:lnTo>
                                <a:lnTo>
                                  <a:pt x="1104" y="1442"/>
                                </a:lnTo>
                                <a:lnTo>
                                  <a:pt x="1071" y="1418"/>
                                </a:lnTo>
                                <a:lnTo>
                                  <a:pt x="1037" y="1389"/>
                                </a:lnTo>
                                <a:lnTo>
                                  <a:pt x="1008" y="1365"/>
                                </a:lnTo>
                                <a:lnTo>
                                  <a:pt x="975" y="1336"/>
                                </a:lnTo>
                                <a:lnTo>
                                  <a:pt x="946" y="1307"/>
                                </a:lnTo>
                                <a:lnTo>
                                  <a:pt x="912" y="1283"/>
                                </a:lnTo>
                                <a:lnTo>
                                  <a:pt x="883" y="1255"/>
                                </a:lnTo>
                                <a:lnTo>
                                  <a:pt x="850" y="1221"/>
                                </a:lnTo>
                                <a:lnTo>
                                  <a:pt x="816" y="1192"/>
                                </a:lnTo>
                                <a:lnTo>
                                  <a:pt x="715" y="1091"/>
                                </a:lnTo>
                                <a:lnTo>
                                  <a:pt x="686" y="1058"/>
                                </a:lnTo>
                                <a:lnTo>
                                  <a:pt x="653" y="1024"/>
                                </a:lnTo>
                                <a:lnTo>
                                  <a:pt x="595" y="957"/>
                                </a:lnTo>
                                <a:lnTo>
                                  <a:pt x="562" y="918"/>
                                </a:lnTo>
                                <a:lnTo>
                                  <a:pt x="533" y="885"/>
                                </a:lnTo>
                                <a:lnTo>
                                  <a:pt x="475" y="808"/>
                                </a:lnTo>
                                <a:lnTo>
                                  <a:pt x="446" y="774"/>
                                </a:lnTo>
                                <a:lnTo>
                                  <a:pt x="422" y="736"/>
                                </a:lnTo>
                                <a:lnTo>
                                  <a:pt x="394" y="697"/>
                                </a:lnTo>
                                <a:lnTo>
                                  <a:pt x="370" y="654"/>
                                </a:lnTo>
                                <a:lnTo>
                                  <a:pt x="322" y="577"/>
                                </a:lnTo>
                                <a:lnTo>
                                  <a:pt x="293" y="534"/>
                                </a:lnTo>
                                <a:lnTo>
                                  <a:pt x="173" y="322"/>
                                </a:lnTo>
                                <a:lnTo>
                                  <a:pt x="154" y="279"/>
                                </a:lnTo>
                                <a:lnTo>
                                  <a:pt x="130" y="236"/>
                                </a:lnTo>
                                <a:lnTo>
                                  <a:pt x="106" y="188"/>
                                </a:lnTo>
                                <a:lnTo>
                                  <a:pt x="67" y="92"/>
                                </a:lnTo>
                                <a:lnTo>
                                  <a:pt x="48" y="48"/>
                                </a:lnTo>
                                <a:lnTo>
                                  <a:pt x="29" y="0"/>
                                </a:lnTo>
                                <a:lnTo>
                                  <a:pt x="0" y="1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2" name="Rectangle 39"/>
                        <wps:cNvSpPr>
                          <a:spLocks noChangeArrowheads="1"/>
                        </wps:cNvSpPr>
                        <wps:spPr bwMode="auto">
                          <a:xfrm>
                            <a:off x="3079054" y="1600371"/>
                            <a:ext cx="102635"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495AB6" w:rsidRDefault="006D2BEA" w:rsidP="00D35342">
                              <w:pPr>
                                <w:rPr>
                                  <w:sz w:val="17"/>
                                </w:rPr>
                              </w:pPr>
                              <w:r w:rsidRPr="00495AB6">
                                <w:rPr>
                                  <w:rFonts w:ascii="Comic Sans MS" w:hAnsi="Comic Sans MS" w:cs="Comic Sans MS"/>
                                  <w:color w:val="000000"/>
                                  <w:sz w:val="15"/>
                                  <w:lang w:val="en-US"/>
                                </w:rPr>
                                <w:t>10</w:t>
                              </w:r>
                            </w:p>
                          </w:txbxContent>
                        </wps:txbx>
                        <wps:bodyPr rot="0" vert="horz" wrap="square" lIns="0" tIns="0" rIns="0" bIns="0" anchor="t" anchorCtr="0" upright="1">
                          <a:noAutofit/>
                        </wps:bodyPr>
                      </wps:wsp>
                      <wps:wsp>
                        <wps:cNvPr id="16013" name="Rectangle 40"/>
                        <wps:cNvSpPr>
                          <a:spLocks noChangeArrowheads="1"/>
                        </wps:cNvSpPr>
                        <wps:spPr bwMode="auto">
                          <a:xfrm>
                            <a:off x="3180725" y="1616274"/>
                            <a:ext cx="35657" cy="80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495AB6" w:rsidRDefault="006D2BEA" w:rsidP="00D35342">
                              <w:pPr>
                                <w:rPr>
                                  <w:sz w:val="17"/>
                                </w:rPr>
                              </w:pPr>
                              <w:r w:rsidRPr="00495AB6">
                                <w:rPr>
                                  <w:rFonts w:ascii="Comic Sans MS" w:hAnsi="Comic Sans MS" w:cs="Comic Sans MS"/>
                                  <w:color w:val="000000"/>
                                  <w:sz w:val="9"/>
                                  <w:szCs w:val="12"/>
                                  <w:lang w:val="en-US"/>
                                </w:rPr>
                                <w:t>7</w:t>
                              </w:r>
                            </w:p>
                          </w:txbxContent>
                        </wps:txbx>
                        <wps:bodyPr rot="0" vert="horz" wrap="square" lIns="0" tIns="0" rIns="0" bIns="0" anchor="t" anchorCtr="0" upright="1">
                          <a:noAutofit/>
                        </wps:bodyPr>
                      </wps:wsp>
                      <wps:wsp>
                        <wps:cNvPr id="16014" name="Rectangle 41"/>
                        <wps:cNvSpPr>
                          <a:spLocks noChangeArrowheads="1"/>
                        </wps:cNvSpPr>
                        <wps:spPr bwMode="auto">
                          <a:xfrm>
                            <a:off x="2281102" y="1600371"/>
                            <a:ext cx="102635"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495AB6" w:rsidRDefault="006D2BEA" w:rsidP="00D35342">
                              <w:pPr>
                                <w:rPr>
                                  <w:sz w:val="17"/>
                                </w:rPr>
                              </w:pPr>
                              <w:r w:rsidRPr="00495AB6">
                                <w:rPr>
                                  <w:rFonts w:ascii="Comic Sans MS" w:hAnsi="Comic Sans MS" w:cs="Comic Sans MS"/>
                                  <w:color w:val="000000"/>
                                  <w:sz w:val="15"/>
                                  <w:lang w:val="en-US"/>
                                </w:rPr>
                                <w:t>10</w:t>
                              </w:r>
                            </w:p>
                          </w:txbxContent>
                        </wps:txbx>
                        <wps:bodyPr rot="0" vert="horz" wrap="square" lIns="0" tIns="0" rIns="0" bIns="0" anchor="t" anchorCtr="0" upright="1">
                          <a:noAutofit/>
                        </wps:bodyPr>
                      </wps:wsp>
                      <wps:wsp>
                        <wps:cNvPr id="16015" name="Rectangle 42"/>
                        <wps:cNvSpPr>
                          <a:spLocks noChangeArrowheads="1"/>
                        </wps:cNvSpPr>
                        <wps:spPr bwMode="auto">
                          <a:xfrm>
                            <a:off x="2382773" y="1616274"/>
                            <a:ext cx="35657" cy="80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495AB6" w:rsidRDefault="006D2BEA" w:rsidP="00D35342">
                              <w:pPr>
                                <w:rPr>
                                  <w:sz w:val="17"/>
                                </w:rPr>
                              </w:pPr>
                              <w:r w:rsidRPr="00495AB6">
                                <w:rPr>
                                  <w:rFonts w:ascii="Comic Sans MS" w:hAnsi="Comic Sans MS" w:cs="Comic Sans MS"/>
                                  <w:color w:val="000000"/>
                                  <w:sz w:val="9"/>
                                  <w:szCs w:val="12"/>
                                  <w:lang w:val="en-US"/>
                                </w:rPr>
                                <w:t>6</w:t>
                              </w:r>
                            </w:p>
                          </w:txbxContent>
                        </wps:txbx>
                        <wps:bodyPr rot="0" vert="horz" wrap="square" lIns="0" tIns="0" rIns="0" bIns="0" anchor="t" anchorCtr="0" upright="1">
                          <a:noAutofit/>
                        </wps:bodyPr>
                      </wps:wsp>
                      <wps:wsp>
                        <wps:cNvPr id="16016" name="Rectangle 43"/>
                        <wps:cNvSpPr>
                          <a:spLocks noChangeArrowheads="1"/>
                        </wps:cNvSpPr>
                        <wps:spPr bwMode="auto">
                          <a:xfrm>
                            <a:off x="1480740" y="1600371"/>
                            <a:ext cx="102635"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495AB6" w:rsidRDefault="006D2BEA" w:rsidP="00D35342">
                              <w:pPr>
                                <w:rPr>
                                  <w:sz w:val="17"/>
                                </w:rPr>
                              </w:pPr>
                              <w:r w:rsidRPr="00495AB6">
                                <w:rPr>
                                  <w:rFonts w:ascii="Comic Sans MS" w:hAnsi="Comic Sans MS" w:cs="Comic Sans MS"/>
                                  <w:color w:val="000000"/>
                                  <w:sz w:val="15"/>
                                  <w:lang w:val="en-US"/>
                                </w:rPr>
                                <w:t>10</w:t>
                              </w:r>
                            </w:p>
                          </w:txbxContent>
                        </wps:txbx>
                        <wps:bodyPr rot="0" vert="horz" wrap="square" lIns="0" tIns="0" rIns="0" bIns="0" anchor="t" anchorCtr="0" upright="1">
                          <a:noAutofit/>
                        </wps:bodyPr>
                      </wps:wsp>
                      <wps:wsp>
                        <wps:cNvPr id="16017" name="Rectangle 44"/>
                        <wps:cNvSpPr>
                          <a:spLocks noChangeArrowheads="1"/>
                        </wps:cNvSpPr>
                        <wps:spPr bwMode="auto">
                          <a:xfrm>
                            <a:off x="1582412" y="1616274"/>
                            <a:ext cx="35657" cy="80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495AB6" w:rsidRDefault="006D2BEA" w:rsidP="00D35342">
                              <w:pPr>
                                <w:rPr>
                                  <w:sz w:val="17"/>
                                </w:rPr>
                              </w:pPr>
                              <w:r w:rsidRPr="00495AB6">
                                <w:rPr>
                                  <w:rFonts w:ascii="Comic Sans MS" w:hAnsi="Comic Sans MS" w:cs="Comic Sans MS"/>
                                  <w:color w:val="000000"/>
                                  <w:sz w:val="9"/>
                                  <w:szCs w:val="12"/>
                                  <w:lang w:val="en-US"/>
                                </w:rPr>
                                <w:t>5</w:t>
                              </w:r>
                            </w:p>
                          </w:txbxContent>
                        </wps:txbx>
                        <wps:bodyPr rot="0" vert="horz" wrap="square" lIns="0" tIns="0" rIns="0" bIns="0" anchor="t" anchorCtr="0" upright="1">
                          <a:noAutofit/>
                        </wps:bodyPr>
                      </wps:wsp>
                      <wps:wsp>
                        <wps:cNvPr id="16018" name="Rectangle 45"/>
                        <wps:cNvSpPr>
                          <a:spLocks noChangeArrowheads="1"/>
                        </wps:cNvSpPr>
                        <wps:spPr bwMode="auto">
                          <a:xfrm>
                            <a:off x="707845" y="1600371"/>
                            <a:ext cx="102635"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495AB6" w:rsidRDefault="006D2BEA" w:rsidP="00D35342">
                              <w:pPr>
                                <w:rPr>
                                  <w:sz w:val="17"/>
                                </w:rPr>
                              </w:pPr>
                              <w:r w:rsidRPr="00495AB6">
                                <w:rPr>
                                  <w:rFonts w:ascii="Comic Sans MS" w:hAnsi="Comic Sans MS" w:cs="Comic Sans MS"/>
                                  <w:color w:val="000000"/>
                                  <w:sz w:val="15"/>
                                  <w:lang w:val="en-US"/>
                                </w:rPr>
                                <w:t>10</w:t>
                              </w:r>
                            </w:p>
                          </w:txbxContent>
                        </wps:txbx>
                        <wps:bodyPr rot="0" vert="horz" wrap="square" lIns="0" tIns="0" rIns="0" bIns="0" anchor="t" anchorCtr="0" upright="1">
                          <a:noAutofit/>
                        </wps:bodyPr>
                      </wps:wsp>
                      <wps:wsp>
                        <wps:cNvPr id="16019" name="Rectangle 46"/>
                        <wps:cNvSpPr>
                          <a:spLocks noChangeArrowheads="1"/>
                        </wps:cNvSpPr>
                        <wps:spPr bwMode="auto">
                          <a:xfrm>
                            <a:off x="809516" y="1616274"/>
                            <a:ext cx="35657" cy="80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495AB6" w:rsidRDefault="006D2BEA" w:rsidP="00D35342">
                              <w:pPr>
                                <w:rPr>
                                  <w:sz w:val="17"/>
                                </w:rPr>
                              </w:pPr>
                              <w:r w:rsidRPr="00495AB6">
                                <w:rPr>
                                  <w:rFonts w:ascii="Comic Sans MS" w:hAnsi="Comic Sans MS" w:cs="Comic Sans MS"/>
                                  <w:color w:val="000000"/>
                                  <w:sz w:val="9"/>
                                  <w:szCs w:val="12"/>
                                  <w:lang w:val="en-US"/>
                                </w:rPr>
                                <w:t>4</w:t>
                              </w:r>
                            </w:p>
                          </w:txbxContent>
                        </wps:txbx>
                        <wps:bodyPr rot="0" vert="horz" wrap="square" lIns="0" tIns="0" rIns="0" bIns="0" anchor="t" anchorCtr="0" upright="1">
                          <a:noAutofit/>
                        </wps:bodyPr>
                      </wps:wsp>
                      <wps:wsp>
                        <wps:cNvPr id="16020" name="Line 47"/>
                        <wps:cNvCnPr/>
                        <wps:spPr bwMode="auto">
                          <a:xfrm flipV="1">
                            <a:off x="1542900" y="1044265"/>
                            <a:ext cx="482" cy="52574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21" name="Line 48"/>
                        <wps:cNvCnPr/>
                        <wps:spPr bwMode="auto">
                          <a:xfrm flipV="1">
                            <a:off x="2334106" y="1243288"/>
                            <a:ext cx="482" cy="32672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22" name="Line 49"/>
                        <wps:cNvCnPr/>
                        <wps:spPr bwMode="auto">
                          <a:xfrm flipV="1">
                            <a:off x="3127721" y="1282803"/>
                            <a:ext cx="482" cy="28720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23" name="Line 50"/>
                        <wps:cNvCnPr/>
                        <wps:spPr bwMode="auto">
                          <a:xfrm flipH="1">
                            <a:off x="747357" y="1044265"/>
                            <a:ext cx="795543" cy="48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24" name="Line 51"/>
                        <wps:cNvCnPr/>
                        <wps:spPr bwMode="auto">
                          <a:xfrm flipH="1">
                            <a:off x="749285" y="1243288"/>
                            <a:ext cx="1584821" cy="48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25" name="Line 52"/>
                        <wps:cNvCnPr/>
                        <wps:spPr bwMode="auto">
                          <a:xfrm flipH="1">
                            <a:off x="749285" y="1282803"/>
                            <a:ext cx="2378436" cy="48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6026" name="Rectangle 53"/>
                        <wps:cNvSpPr>
                          <a:spLocks noChangeArrowheads="1"/>
                        </wps:cNvSpPr>
                        <wps:spPr bwMode="auto">
                          <a:xfrm>
                            <a:off x="805180" y="0"/>
                            <a:ext cx="400903"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495AB6" w:rsidRDefault="006D2BEA" w:rsidP="00D35342">
                              <w:pPr>
                                <w:rPr>
                                  <w:sz w:val="17"/>
                                </w:rPr>
                              </w:pPr>
                              <w:r w:rsidRPr="00495AB6">
                                <w:rPr>
                                  <w:rFonts w:ascii="Comic Sans MS" w:hAnsi="Comic Sans MS" w:cs="Comic Sans MS"/>
                                  <w:color w:val="000000"/>
                                  <w:sz w:val="15"/>
                                  <w:lang w:val="en-US"/>
                                </w:rPr>
                                <w:t>R (N/mm</w:t>
                              </w:r>
                            </w:p>
                          </w:txbxContent>
                        </wps:txbx>
                        <wps:bodyPr rot="0" vert="horz" wrap="square" lIns="0" tIns="0" rIns="0" bIns="0" anchor="t" anchorCtr="0" upright="1">
                          <a:noAutofit/>
                        </wps:bodyPr>
                      </wps:wsp>
                      <wps:wsp>
                        <wps:cNvPr id="16027" name="Rectangle 54"/>
                        <wps:cNvSpPr>
                          <a:spLocks noChangeArrowheads="1"/>
                        </wps:cNvSpPr>
                        <wps:spPr bwMode="auto">
                          <a:xfrm>
                            <a:off x="1205119" y="16384"/>
                            <a:ext cx="17347" cy="129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495AB6" w:rsidRDefault="006D2BEA" w:rsidP="00D35342">
                              <w:pPr>
                                <w:rPr>
                                  <w:sz w:val="17"/>
                                </w:rPr>
                              </w:pPr>
                              <w:r w:rsidRPr="00495AB6">
                                <w:rPr>
                                  <w:rFonts w:ascii="Comic Sans MS" w:hAnsi="Comic Sans MS" w:cs="Comic Sans MS"/>
                                  <w:color w:val="000000"/>
                                  <w:sz w:val="9"/>
                                  <w:szCs w:val="12"/>
                                  <w:lang w:val="en-US"/>
                                </w:rPr>
                                <w:t xml:space="preserve"> </w:t>
                              </w:r>
                            </w:p>
                          </w:txbxContent>
                        </wps:txbx>
                        <wps:bodyPr rot="0" vert="horz" wrap="square" lIns="0" tIns="0" rIns="0" bIns="0" anchor="t" anchorCtr="0" upright="1">
                          <a:noAutofit/>
                        </wps:bodyPr>
                      </wps:wsp>
                      <wps:wsp>
                        <wps:cNvPr id="16028" name="Rectangle 55"/>
                        <wps:cNvSpPr>
                          <a:spLocks noChangeArrowheads="1"/>
                        </wps:cNvSpPr>
                        <wps:spPr bwMode="auto">
                          <a:xfrm>
                            <a:off x="1233067" y="16384"/>
                            <a:ext cx="35657" cy="80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495AB6" w:rsidRDefault="006D2BEA" w:rsidP="00D35342">
                              <w:pPr>
                                <w:rPr>
                                  <w:sz w:val="17"/>
                                </w:rPr>
                              </w:pPr>
                              <w:r w:rsidRPr="00495AB6">
                                <w:rPr>
                                  <w:rFonts w:ascii="Comic Sans MS" w:hAnsi="Comic Sans MS" w:cs="Comic Sans MS"/>
                                  <w:color w:val="000000"/>
                                  <w:sz w:val="9"/>
                                  <w:szCs w:val="12"/>
                                  <w:lang w:val="en-US"/>
                                </w:rPr>
                                <w:t>2</w:t>
                              </w:r>
                            </w:p>
                          </w:txbxContent>
                        </wps:txbx>
                        <wps:bodyPr rot="0" vert="horz" wrap="square" lIns="0" tIns="0" rIns="0" bIns="0" anchor="t" anchorCtr="0" upright="1">
                          <a:noAutofit/>
                        </wps:bodyPr>
                      </wps:wsp>
                      <wps:wsp>
                        <wps:cNvPr id="16029" name="Rectangle 56"/>
                        <wps:cNvSpPr>
                          <a:spLocks noChangeArrowheads="1"/>
                        </wps:cNvSpPr>
                        <wps:spPr bwMode="auto">
                          <a:xfrm>
                            <a:off x="1267761" y="0"/>
                            <a:ext cx="35657"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495AB6" w:rsidRDefault="006D2BEA" w:rsidP="00D35342">
                              <w:pPr>
                                <w:rPr>
                                  <w:sz w:val="17"/>
                                </w:rPr>
                              </w:pPr>
                              <w:r w:rsidRPr="00495AB6">
                                <w:rPr>
                                  <w:rFonts w:ascii="Comic Sans MS" w:hAnsi="Comic Sans MS" w:cs="Comic Sans MS"/>
                                  <w:color w:val="000000"/>
                                  <w:sz w:val="15"/>
                                  <w:lang w:val="en-US"/>
                                </w:rPr>
                                <w:t>)</w:t>
                              </w:r>
                            </w:p>
                          </w:txbxContent>
                        </wps:txbx>
                        <wps:bodyPr rot="0" vert="horz" wrap="square" lIns="0" tIns="0" rIns="0" bIns="0" anchor="t" anchorCtr="0" upright="1">
                          <a:noAutofit/>
                        </wps:bodyPr>
                      </wps:wsp>
                      <wps:wsp>
                        <wps:cNvPr id="16030" name="Rectangle 57"/>
                        <wps:cNvSpPr>
                          <a:spLocks noChangeArrowheads="1"/>
                        </wps:cNvSpPr>
                        <wps:spPr bwMode="auto">
                          <a:xfrm>
                            <a:off x="640867" y="1303524"/>
                            <a:ext cx="3032795" cy="13975"/>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31" name="Rectangle 58"/>
                        <wps:cNvSpPr>
                          <a:spLocks noChangeArrowheads="1"/>
                        </wps:cNvSpPr>
                        <wps:spPr bwMode="auto">
                          <a:xfrm>
                            <a:off x="0" y="1095346"/>
                            <a:ext cx="280440"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495AB6" w:rsidRDefault="006D2BEA" w:rsidP="00D35342">
                              <w:pPr>
                                <w:rPr>
                                  <w:sz w:val="17"/>
                                </w:rPr>
                              </w:pPr>
                              <w:proofErr w:type="spellStart"/>
                              <w:r w:rsidRPr="00495AB6">
                                <w:rPr>
                                  <w:rFonts w:ascii="Comic Sans MS" w:hAnsi="Comic Sans MS" w:cs="Comic Sans MS"/>
                                  <w:color w:val="000000"/>
                                  <w:sz w:val="15"/>
                                  <w:lang w:val="en-US"/>
                                </w:rPr>
                                <w:t>Limite</w:t>
                              </w:r>
                              <w:proofErr w:type="spellEnd"/>
                            </w:p>
                          </w:txbxContent>
                        </wps:txbx>
                        <wps:bodyPr rot="0" vert="horz" wrap="square" lIns="0" tIns="0" rIns="0" bIns="0" anchor="t" anchorCtr="0" upright="1">
                          <a:noAutofit/>
                        </wps:bodyPr>
                      </wps:wsp>
                      <wps:wsp>
                        <wps:cNvPr id="23399" name="Rectangle 59"/>
                        <wps:cNvSpPr>
                          <a:spLocks noChangeArrowheads="1"/>
                        </wps:cNvSpPr>
                        <wps:spPr bwMode="auto">
                          <a:xfrm>
                            <a:off x="0" y="1229795"/>
                            <a:ext cx="552688"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495AB6" w:rsidRDefault="006D2BEA" w:rsidP="00D35342">
                              <w:pPr>
                                <w:rPr>
                                  <w:sz w:val="17"/>
                                </w:rPr>
                              </w:pPr>
                              <w:proofErr w:type="spellStart"/>
                              <w:r w:rsidRPr="00495AB6">
                                <w:rPr>
                                  <w:rFonts w:ascii="Comic Sans MS" w:hAnsi="Comic Sans MS" w:cs="Comic Sans MS"/>
                                  <w:color w:val="000000"/>
                                  <w:sz w:val="15"/>
                                  <w:lang w:val="en-US"/>
                                </w:rPr>
                                <w:t>d'endurance</w:t>
                              </w:r>
                              <w:proofErr w:type="spellEnd"/>
                            </w:p>
                          </w:txbxContent>
                        </wps:txbx>
                        <wps:bodyPr rot="0" vert="horz" wrap="square" lIns="0" tIns="0" rIns="0" bIns="0" anchor="t" anchorCtr="0" upright="1">
                          <a:noAutofit/>
                        </wps:bodyPr>
                      </wps:wsp>
                      <wps:wsp>
                        <wps:cNvPr id="23403" name="Rectangle 60"/>
                        <wps:cNvSpPr>
                          <a:spLocks noChangeArrowheads="1"/>
                        </wps:cNvSpPr>
                        <wps:spPr bwMode="auto">
                          <a:xfrm>
                            <a:off x="0" y="1363761"/>
                            <a:ext cx="460653"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495AB6" w:rsidRDefault="006D2BEA" w:rsidP="00D35342">
                              <w:pPr>
                                <w:rPr>
                                  <w:sz w:val="17"/>
                                </w:rPr>
                              </w:pPr>
                              <w:r w:rsidRPr="00495AB6">
                                <w:rPr>
                                  <w:rFonts w:ascii="Comic Sans MS" w:hAnsi="Comic Sans MS" w:cs="Comic Sans MS"/>
                                  <w:color w:val="000000"/>
                                  <w:sz w:val="15"/>
                                  <w:lang w:val="en-US"/>
                                </w:rPr>
                                <w:t>(270 MPa)</w:t>
                              </w:r>
                            </w:p>
                          </w:txbxContent>
                        </wps:txbx>
                        <wps:bodyPr rot="0" vert="horz" wrap="square" lIns="0" tIns="0" rIns="0" bIns="0" anchor="t" anchorCtr="0" upright="1">
                          <a:noAutofit/>
                        </wps:bodyPr>
                      </wps:wsp>
                      <wps:wsp>
                        <wps:cNvPr id="23405" name="Freeform 61"/>
                        <wps:cNvSpPr>
                          <a:spLocks/>
                        </wps:cNvSpPr>
                        <wps:spPr bwMode="auto">
                          <a:xfrm>
                            <a:off x="451016" y="1185460"/>
                            <a:ext cx="245264" cy="97343"/>
                          </a:xfrm>
                          <a:custGeom>
                            <a:avLst/>
                            <a:gdLst>
                              <a:gd name="T0" fmla="*/ 0 w 509"/>
                              <a:gd name="T1" fmla="*/ 0 h 202"/>
                              <a:gd name="T2" fmla="*/ 509 w 509"/>
                              <a:gd name="T3" fmla="*/ 0 h 202"/>
                              <a:gd name="T4" fmla="*/ 509 w 509"/>
                              <a:gd name="T5" fmla="*/ 173 h 202"/>
                              <a:gd name="T6" fmla="*/ 509 w 509"/>
                              <a:gd name="T7" fmla="*/ 202 h 202"/>
                            </a:gdLst>
                            <a:ahLst/>
                            <a:cxnLst>
                              <a:cxn ang="0">
                                <a:pos x="T0" y="T1"/>
                              </a:cxn>
                              <a:cxn ang="0">
                                <a:pos x="T2" y="T3"/>
                              </a:cxn>
                              <a:cxn ang="0">
                                <a:pos x="T4" y="T5"/>
                              </a:cxn>
                              <a:cxn ang="0">
                                <a:pos x="T6" y="T7"/>
                              </a:cxn>
                            </a:cxnLst>
                            <a:rect l="0" t="0" r="r" b="b"/>
                            <a:pathLst>
                              <a:path w="509" h="202">
                                <a:moveTo>
                                  <a:pt x="0" y="0"/>
                                </a:moveTo>
                                <a:lnTo>
                                  <a:pt x="509" y="0"/>
                                </a:lnTo>
                                <a:lnTo>
                                  <a:pt x="509" y="173"/>
                                </a:lnTo>
                                <a:lnTo>
                                  <a:pt x="509" y="202"/>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406" name="Freeform 62"/>
                        <wps:cNvSpPr>
                          <a:spLocks/>
                        </wps:cNvSpPr>
                        <wps:spPr bwMode="auto">
                          <a:xfrm>
                            <a:off x="673151" y="1238951"/>
                            <a:ext cx="43849" cy="43852"/>
                          </a:xfrm>
                          <a:custGeom>
                            <a:avLst/>
                            <a:gdLst>
                              <a:gd name="T0" fmla="*/ 91 w 91"/>
                              <a:gd name="T1" fmla="*/ 0 h 91"/>
                              <a:gd name="T2" fmla="*/ 48 w 91"/>
                              <a:gd name="T3" fmla="*/ 91 h 91"/>
                              <a:gd name="T4" fmla="*/ 0 w 91"/>
                              <a:gd name="T5" fmla="*/ 0 h 91"/>
                              <a:gd name="T6" fmla="*/ 48 w 91"/>
                              <a:gd name="T7" fmla="*/ 48 h 91"/>
                              <a:gd name="T8" fmla="*/ 91 w 91"/>
                              <a:gd name="T9" fmla="*/ 0 h 91"/>
                            </a:gdLst>
                            <a:ahLst/>
                            <a:cxnLst>
                              <a:cxn ang="0">
                                <a:pos x="T0" y="T1"/>
                              </a:cxn>
                              <a:cxn ang="0">
                                <a:pos x="T2" y="T3"/>
                              </a:cxn>
                              <a:cxn ang="0">
                                <a:pos x="T4" y="T5"/>
                              </a:cxn>
                              <a:cxn ang="0">
                                <a:pos x="T6" y="T7"/>
                              </a:cxn>
                              <a:cxn ang="0">
                                <a:pos x="T8" y="T9"/>
                              </a:cxn>
                            </a:cxnLst>
                            <a:rect l="0" t="0" r="r" b="b"/>
                            <a:pathLst>
                              <a:path w="91" h="91">
                                <a:moveTo>
                                  <a:pt x="91" y="0"/>
                                </a:moveTo>
                                <a:lnTo>
                                  <a:pt x="48" y="91"/>
                                </a:lnTo>
                                <a:lnTo>
                                  <a:pt x="0" y="0"/>
                                </a:lnTo>
                                <a:lnTo>
                                  <a:pt x="48" y="48"/>
                                </a:lnTo>
                                <a:lnTo>
                                  <a:pt x="91"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407" name="Rectangle 63"/>
                        <wps:cNvSpPr>
                          <a:spLocks noChangeArrowheads="1"/>
                        </wps:cNvSpPr>
                        <wps:spPr bwMode="auto">
                          <a:xfrm>
                            <a:off x="1447974" y="724769"/>
                            <a:ext cx="750730"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495AB6" w:rsidRDefault="006D2BEA" w:rsidP="00D35342">
                              <w:pPr>
                                <w:rPr>
                                  <w:sz w:val="17"/>
                                </w:rPr>
                              </w:pPr>
                              <w:proofErr w:type="spellStart"/>
                              <w:r w:rsidRPr="00495AB6">
                                <w:rPr>
                                  <w:rFonts w:ascii="Comic Sans MS" w:hAnsi="Comic Sans MS" w:cs="Comic Sans MS"/>
                                  <w:color w:val="000000"/>
                                  <w:sz w:val="15"/>
                                  <w:lang w:val="en-US"/>
                                </w:rPr>
                                <w:t>Acier</w:t>
                              </w:r>
                              <w:proofErr w:type="spellEnd"/>
                              <w:r w:rsidRPr="00495AB6">
                                <w:rPr>
                                  <w:rFonts w:ascii="Comic Sans MS" w:hAnsi="Comic Sans MS" w:cs="Comic Sans MS"/>
                                  <w:color w:val="000000"/>
                                  <w:sz w:val="15"/>
                                  <w:lang w:val="en-US"/>
                                </w:rPr>
                                <w:t xml:space="preserve"> C35 </w:t>
                              </w:r>
                              <w:proofErr w:type="spellStart"/>
                              <w:r w:rsidRPr="00495AB6">
                                <w:rPr>
                                  <w:rFonts w:ascii="Comic Sans MS" w:hAnsi="Comic Sans MS" w:cs="Comic Sans MS"/>
                                  <w:color w:val="000000"/>
                                  <w:sz w:val="15"/>
                                  <w:lang w:val="en-US"/>
                                </w:rPr>
                                <w:t>recuit</w:t>
                              </w:r>
                              <w:proofErr w:type="spellEnd"/>
                            </w:p>
                          </w:txbxContent>
                        </wps:txbx>
                        <wps:bodyPr rot="0" vert="horz" wrap="square" lIns="0" tIns="0" rIns="0" bIns="0" anchor="t" anchorCtr="0" upright="1">
                          <a:noAutofit/>
                        </wps:bodyPr>
                      </wps:wsp>
                      <wps:wsp>
                        <wps:cNvPr id="23408" name="Rectangle 64"/>
                        <wps:cNvSpPr>
                          <a:spLocks noChangeArrowheads="1"/>
                        </wps:cNvSpPr>
                        <wps:spPr bwMode="auto">
                          <a:xfrm>
                            <a:off x="3414425" y="1512185"/>
                            <a:ext cx="801325" cy="134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495AB6" w:rsidRDefault="006D2BEA" w:rsidP="00D35342">
                              <w:pPr>
                                <w:rPr>
                                  <w:sz w:val="17"/>
                                </w:rPr>
                              </w:pPr>
                              <w:proofErr w:type="spellStart"/>
                              <w:r w:rsidRPr="00495AB6">
                                <w:rPr>
                                  <w:rFonts w:ascii="Comic Sans MS" w:hAnsi="Comic Sans MS" w:cs="Comic Sans MS"/>
                                  <w:color w:val="000000"/>
                                  <w:sz w:val="15"/>
                                  <w:lang w:val="en-US"/>
                                </w:rPr>
                                <w:t>Nombre</w:t>
                              </w:r>
                              <w:proofErr w:type="spellEnd"/>
                              <w:r w:rsidRPr="00495AB6">
                                <w:rPr>
                                  <w:rFonts w:ascii="Comic Sans MS" w:hAnsi="Comic Sans MS" w:cs="Comic Sans MS"/>
                                  <w:color w:val="000000"/>
                                  <w:sz w:val="15"/>
                                  <w:lang w:val="en-US"/>
                                </w:rPr>
                                <w:t xml:space="preserve"> de cycles</w:t>
                              </w:r>
                            </w:p>
                          </w:txbxContent>
                        </wps:txbx>
                        <wps:bodyPr rot="0" vert="horz" wrap="square" lIns="0" tIns="0" rIns="0" bIns="0" anchor="t" anchorCtr="0" upright="1">
                          <a:noAutofit/>
                        </wps:bodyPr>
                      </wps:wsp>
                      <wps:wsp>
                        <wps:cNvPr id="23409" name="Rectangle 65"/>
                        <wps:cNvSpPr>
                          <a:spLocks noChangeArrowheads="1"/>
                        </wps:cNvSpPr>
                        <wps:spPr bwMode="auto">
                          <a:xfrm>
                            <a:off x="1966450" y="189866"/>
                            <a:ext cx="1619997" cy="133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495AB6" w:rsidRDefault="006D2BEA" w:rsidP="00D35342">
                              <w:pPr>
                                <w:rPr>
                                  <w:sz w:val="17"/>
                                </w:rPr>
                              </w:pPr>
                              <w:r w:rsidRPr="00495AB6">
                                <w:rPr>
                                  <w:rFonts w:ascii="ISOCPEUR" w:hAnsi="ISOCPEUR" w:cs="ISOCPEUR"/>
                                  <w:color w:val="000000"/>
                                  <w:sz w:val="18"/>
                                  <w:szCs w:val="24"/>
                                  <w:lang w:val="en-US"/>
                                </w:rPr>
                                <w:t xml:space="preserve">Pour R = </w:t>
                              </w:r>
                              <w:proofErr w:type="spellStart"/>
                              <w:r w:rsidRPr="00495AB6">
                                <w:rPr>
                                  <w:rFonts w:ascii="ISOCPEUR" w:hAnsi="ISOCPEUR" w:cs="ISOCPEUR"/>
                                  <w:color w:val="000000"/>
                                  <w:sz w:val="18"/>
                                  <w:szCs w:val="24"/>
                                  <w:lang w:val="en-US"/>
                                </w:rPr>
                                <w:t>limite</w:t>
                              </w:r>
                              <w:proofErr w:type="spellEnd"/>
                              <w:r w:rsidRPr="00495AB6">
                                <w:rPr>
                                  <w:rFonts w:ascii="ISOCPEUR" w:hAnsi="ISOCPEUR" w:cs="ISOCPEUR"/>
                                  <w:color w:val="000000"/>
                                  <w:sz w:val="18"/>
                                  <w:szCs w:val="24"/>
                                  <w:lang w:val="en-US"/>
                                </w:rPr>
                                <w:t xml:space="preserve"> </w:t>
                              </w:r>
                              <w:proofErr w:type="spellStart"/>
                              <w:r w:rsidRPr="00495AB6">
                                <w:rPr>
                                  <w:rFonts w:ascii="ISOCPEUR" w:hAnsi="ISOCPEUR" w:cs="ISOCPEUR"/>
                                  <w:color w:val="000000"/>
                                  <w:sz w:val="18"/>
                                  <w:szCs w:val="24"/>
                                  <w:lang w:val="en-US"/>
                                </w:rPr>
                                <w:t>d'endurance</w:t>
                              </w:r>
                              <w:proofErr w:type="spellEnd"/>
                              <w:r w:rsidRPr="00495AB6">
                                <w:rPr>
                                  <w:rFonts w:ascii="ISOCPEUR" w:hAnsi="ISOCPEUR" w:cs="ISOCPEUR"/>
                                  <w:color w:val="000000"/>
                                  <w:sz w:val="18"/>
                                  <w:szCs w:val="24"/>
                                  <w:lang w:val="en-US"/>
                                </w:rPr>
                                <w:t>, on</w:t>
                              </w:r>
                            </w:p>
                          </w:txbxContent>
                        </wps:txbx>
                        <wps:bodyPr rot="0" vert="horz" wrap="square" lIns="0" tIns="0" rIns="0" bIns="0" anchor="t" anchorCtr="0" upright="1">
                          <a:noAutofit/>
                        </wps:bodyPr>
                      </wps:wsp>
                      <wps:wsp>
                        <wps:cNvPr id="23410" name="Rectangle 66"/>
                        <wps:cNvSpPr>
                          <a:spLocks noChangeArrowheads="1"/>
                        </wps:cNvSpPr>
                        <wps:spPr bwMode="auto">
                          <a:xfrm>
                            <a:off x="1966450" y="331061"/>
                            <a:ext cx="1884053" cy="133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495AB6" w:rsidRDefault="006D2BEA" w:rsidP="00D35342">
                              <w:pPr>
                                <w:rPr>
                                  <w:sz w:val="17"/>
                                </w:rPr>
                              </w:pPr>
                              <w:proofErr w:type="gramStart"/>
                              <w:r w:rsidRPr="00125132">
                                <w:rPr>
                                  <w:rFonts w:ascii="ISOCPEUR" w:hAnsi="ISOCPEUR" w:cs="ISOCPEUR"/>
                                  <w:color w:val="000000"/>
                                  <w:sz w:val="18"/>
                                  <w:szCs w:val="24"/>
                                </w:rPr>
                                <w:t>peut</w:t>
                              </w:r>
                              <w:proofErr w:type="gramEnd"/>
                              <w:r w:rsidRPr="00125132">
                                <w:rPr>
                                  <w:rFonts w:ascii="ISOCPEUR" w:hAnsi="ISOCPEUR" w:cs="ISOCPEUR"/>
                                  <w:color w:val="000000"/>
                                  <w:sz w:val="18"/>
                                  <w:szCs w:val="24"/>
                                </w:rPr>
                                <w:t xml:space="preserve"> soumettre la pièce à un nombre</w:t>
                              </w:r>
                            </w:p>
                          </w:txbxContent>
                        </wps:txbx>
                        <wps:bodyPr rot="0" vert="horz" wrap="square" lIns="0" tIns="0" rIns="0" bIns="0" anchor="t" anchorCtr="0" upright="1">
                          <a:noAutofit/>
                        </wps:bodyPr>
                      </wps:wsp>
                      <wps:wsp>
                        <wps:cNvPr id="23411" name="Rectangle 67"/>
                        <wps:cNvSpPr>
                          <a:spLocks noChangeArrowheads="1"/>
                        </wps:cNvSpPr>
                        <wps:spPr bwMode="auto">
                          <a:xfrm>
                            <a:off x="1966450" y="472257"/>
                            <a:ext cx="1918747" cy="133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2BEA" w:rsidRPr="00495AB6" w:rsidRDefault="006D2BEA" w:rsidP="00D35342">
                              <w:pPr>
                                <w:rPr>
                                  <w:sz w:val="17"/>
                                </w:rPr>
                              </w:pPr>
                              <w:proofErr w:type="gramStart"/>
                              <w:r w:rsidRPr="00125132">
                                <w:rPr>
                                  <w:rFonts w:ascii="ISOCPEUR" w:hAnsi="ISOCPEUR" w:cs="ISOCPEUR"/>
                                  <w:color w:val="000000"/>
                                  <w:sz w:val="18"/>
                                  <w:szCs w:val="24"/>
                                </w:rPr>
                                <w:t>infini</w:t>
                              </w:r>
                              <w:proofErr w:type="gramEnd"/>
                              <w:r w:rsidRPr="00125132">
                                <w:rPr>
                                  <w:rFonts w:ascii="ISOCPEUR" w:hAnsi="ISOCPEUR" w:cs="ISOCPEUR"/>
                                  <w:color w:val="000000"/>
                                  <w:sz w:val="18"/>
                                  <w:szCs w:val="24"/>
                                </w:rPr>
                                <w:t xml:space="preserve"> de cycles sans qu'elle ne casse.</w:t>
                              </w:r>
                            </w:p>
                          </w:txbxContent>
                        </wps:txbx>
                        <wps:bodyPr rot="0" vert="horz" wrap="square" lIns="0" tIns="0" rIns="0" bIns="0" anchor="t" anchorCtr="0" upright="1">
                          <a:noAutofit/>
                        </wps:bodyPr>
                      </wps:wsp>
                    </wpc:wpc>
                  </a:graphicData>
                </a:graphic>
              </wp:inline>
            </w:drawing>
          </mc:Choice>
          <mc:Fallback>
            <w:pict>
              <v:group id="Zone de dessin 23412" o:spid="_x0000_s4524" editas="canvas" style="width:342.8pt;height:136.6pt;mso-position-horizontal-relative:char;mso-position-vertical-relative:line" coordsize="43535,17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">
                <v:shape id="_x0000_s4525" type="#_x0000_t75" style="position:absolute;width:43535;height:17348;visibility:visible;mso-wrap-style:square">
                  <v:fill o:detectmouseclick="t"/>
                  <v:path o:connecttype="none"/>
                </v:shape>
                <v:rect id="Rectangle 33" o:spid="_x0000_s4526" style="position:absolute;left:13925;top:6968;width:8514;height:1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wtXcUA&#10;AADeAAAADwAAAGRycy9kb3ducmV2LnhtbESPT4vCMBDF78J+hzAL3jRdD1K6RmkXRA9e/AP2ODSz&#10;Tdlm0m2i1m9vBMHbDO+937xZrAbbiiv1vnGs4GuagCCunG64VnA6ricpCB+QNbaOScGdPKyWH6MF&#10;ZtrdeE/XQ6hFhLDPUIEJocuk9JUhi37qOuKo/breYohrX0vd4y3CbStnSTKXFhuOFwx29GOo+jtc&#10;rAJq/9fnNM335aYoqqTTpdnsSqXGn0P+DSLQEN7mV3qrY/15RMLznTiD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LC1dxQAAAN4AAAAPAAAAAAAAAAAAAAAAAJgCAABkcnMv&#10;ZG93bnJldi54bWxQSwUGAAAAAAQABAD1AAAAigMAAAAA&#10;" strokeweight="0"/>
                <v:line id="Line 34" o:spid="_x0000_s4527" style="position:absolute;flip:y;visibility:visible;mso-wrap-style:square" from="7492,115" to="7497,15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w3pMYAAADeAAAADwAAAGRycy9kb3ducmV2LnhtbERPTWsCMRC9C/0PYQq9adIetGyNIi0t&#10;RbDFbT30Nm6mu4ubyZJEN/57UxB6m8f7nPky2U6cyIfWsYb7iQJBXDnTcq3h++t1/AgiRGSDnWPS&#10;cKYAy8XNaI6FcQNv6VTGWuQQDgVqaGLsCylD1ZDFMHE9ceZ+nbcYM/S1NB6HHG47+aDUVFpsOTc0&#10;2NNzQ9WhPFoN248Z7/3bMR3Sfth8/uzq9e5lpfXdbVo9gYiU4r/46n43ef5UqRn8vZNvkI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b8N6TGAAAA3gAAAA8AAAAAAAAA&#10;AAAAAAAAoQIAAGRycy9kb3ducmV2LnhtbFBLBQYAAAAABAAEAPkAAACUAwAAAAA=&#10;" strokeweight="0"/>
                <v:shape id="Freeform 35" o:spid="_x0000_s4528" style="position:absolute;left:7285;top:115;width:439;height:419;visibility:visible;mso-wrap-style:square;v-text-anchor:top" coordsize="9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PqEsYA&#10;AADeAAAADwAAAGRycy9kb3ducmV2LnhtbESPQWsCMRCF74X+hzAFbzWpiLSrUUpBUcRDbS+9DZtx&#10;s7iZbDdRV3+9cyj0NsN78943s0UfGnWmLtWRLbwMDSjiMrqaKwvfX8vnV1ApIztsIpOFKyVYzB8f&#10;Zli4eOFPOu9zpSSEU4EWfM5toXUqPQVMw9gSi3aIXcAsa1dp1+FFwkOjR8ZMdMCapcFjSx+eyuP+&#10;FCwg7xKdfrfj+rY7rJabtRv7nzdrB0/9+xRUpj7/m/+u107wJ8YIr7wjM+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PqEsYAAADeAAAADwAAAAAAAAAAAAAAAACYAgAAZHJz&#10;L2Rvd25yZXYueG1sUEsFBgAAAAAEAAQA9QAAAIsDAAAAAA==&#10;" path="m,87l43,,91,87,43,43,,87xe" fillcolor="black" strokeweight="0">
                  <v:path arrowok="t" o:connecttype="custom" o:connectlocs="0,41925;20720,0;43849,41925;20720,20722;0,41925" o:connectangles="0,0,0,0,0"/>
                </v:shape>
                <v:line id="Line 36" o:spid="_x0000_s4529" style="position:absolute;visibility:visible;mso-wrap-style:square" from="7492,15700" to="33450,15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KcKsQAAADeAAAADwAAAGRycy9kb3ducmV2LnhtbERP32vCMBB+F/Y/hBv4pomCXe2MIuJw&#10;e9uqgo9Hc2uDzaU0mXb//TIY7O0+vp+32gyuFTfqg/WsYTZVIIgrbyzXGk7Hl0kOIkRkg61n0vBN&#10;ATbrh9EKC+Pv/EG3MtYihXAoUEMTY1dIGaqGHIap74gT9+l7hzHBvpamx3sKd62cK5VJh5ZTQ4Md&#10;7RqqruWX02Dfs8Pi7em8PMv9Ic4u+TW37qT1+HHYPoOINMR/8Z/71aT5mVJL+H0n3S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EpwqxAAAAN4AAAAPAAAAAAAAAAAA&#10;AAAAAKECAABkcnMvZG93bnJldi54bWxQSwUGAAAAAAQABAD5AAAAkgMAAAAA&#10;" strokeweight="0"/>
                <v:shape id="Freeform 37" o:spid="_x0000_s4530" style="position:absolute;left:33035;top:15468;width:415;height:439;visibility:visible;mso-wrap-style:square;v-text-anchor:top" coordsize="8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SXLcYA&#10;AADeAAAADwAAAGRycy9kb3ducmV2LnhtbESPQWvDMAyF74P+B6PCbquTMrqR1S1lo1AYDNpu3VXE&#10;Whway8F2m+zfT4fCbhJ6eu99y/XoO3WlmNrABspZAYq4DrblxsDncfvwDCplZItdYDLwSwnWq8nd&#10;EisbBt7T9ZAbJSacKjTgcu4rrVPtyGOahZ5Ybj8hesyyxkbbiIOY+07Pi2KhPbYsCQ57enVUnw8X&#10;b2Cg+dvj++6jLkfsvk7fpxhd82TM/XTcvIDKNOZ/8e17Z6X+oigFQHBkBr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SXLcYAAADeAAAADwAAAAAAAAAAAAAAAACYAgAAZHJz&#10;L2Rvd25yZXYueG1sUEsFBgAAAAAEAAQA9QAAAIsDAAAAAA==&#10;" path="m,l86,48,,91,43,48,,xe" fillcolor="black" strokeweight="0">
                  <v:path arrowok="t" o:connecttype="custom" o:connectlocs="0,0;41440,23131;0,43852;20720,23131;0,0" o:connectangles="0,0,0,0,0"/>
                </v:shape>
                <v:shape id="Freeform 38" o:spid="_x0000_s4531" style="position:absolute;left:8952;top:2568;width:24083;height:10351;visibility:visible;mso-wrap-style:square;v-text-anchor:top" coordsize="4998,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bUQcQA&#10;AADeAAAADwAAAGRycy9kb3ducmV2LnhtbERPS4vCMBC+L/gfwgjeNO0e3KUaRYVFb64PfNyGZmyK&#10;zaQ2We3+e7Mg7G0+vueMp62txJ0aXzpWkA4SEMS50yUXCva7r/4nCB+QNVaOScEveZhOOm9jzLR7&#10;8Ibu21CIGMI+QwUmhDqT0ueGLPqBq4kjd3GNxRBhU0jd4COG20q+J8lQWiw5NhisaWEov25/rIIP&#10;ut2+54d8OVufjC6Px7Veni9K9brtbAQiUBv+xS/3Ssf5wyRN4e+deIO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W1EHEAAAA3gAAAA8AAAAAAAAAAAAAAAAAmAIAAGRycy9k&#10;b3ducmV2LnhtbFBLBQYAAAAABAAEAPUAAACJAwAAAAA=&#10;" path="m,10l19,58r19,43l77,197r24,48l125,289r19,43l264,553r29,43l341,673r33,43l403,755r24,38l456,827r58,77l542,937r34,39l634,1043r33,34l696,1110r101,101l830,1240r34,34l893,1303r34,24l955,1356r34,28l1018,1408r33,29l1085,1461r29,24l1147,1509r29,24l1243,1586r34,19l1315,1629r77,39l1426,1687r38,19l1507,1726r39,19l1632,1783r48,15l1723,1817r53,14l1824,1846r53,19l1930,1879r58,15l2050,1908r58,15l2175,1937r5,l2237,1947r67,14l2372,1971r76,14l2592,2004r72,15l2895,2047r81,10l3058,2062r163,19l3308,2086r86,10l3485,2100r87,5l3663,2115r288,14l4047,2129r202,10l4350,2139r100,5l4772,2144r110,4l4998,2148r,-28l4882,2120r-110,-5l4450,2115r-100,-5l4249,2110r-202,-10l3951,2100r-288,-14l3572,2076r-87,-4l3394,2067r-86,-10l3221,2052r-163,-19l2976,2028r-81,-9l2664,1990r-72,-15l2448,1956r-67,-14l2314,1932r-67,-14l2180,1908r4,l2117,1894r-57,-15l1997,1865r-58,-15l1887,1836r-53,-19l1786,1802r-53,-14l1690,1769r-48,-15l1555,1716r-38,-19l1474,1677r-39,-19l1402,1639r-39,-19l1335,1601r-39,-24l1263,1557r-68,-43l1167,1490r-34,-24l1104,1442r-33,-24l1037,1389r-29,-24l975,1336r-29,-29l912,1283r-29,-28l850,1221r-34,-29l715,1091r-29,-33l653,1024,595,957,562,918,533,885,475,808,446,774,422,736,394,697,370,654,322,577,293,534,173,322,154,279,130,236,106,188,67,92,48,48,29,,,10xe" fillcolor="red" stroked="f">
                  <v:path arrowok="t" o:connecttype="custom" o:connectlocs="18310,48671;60232,139267;141183,287209;194188,363830;247673,435632;305496,502616;384038,583574;430296,627908;476555,666942;522813,704048;566661,738744;633639,785006;705436,822112;786387,859218;855774,882349;929980,905479;1015750,926683;1077910,938248;1179581,956560;1394970,986438;1552055,1002822;1679264,1011978;1903809,1025953;2096069,1030772;2352416,1035109;2352416,1021616;2096069,1016797;1903809,1011978;1679264,998485;1552055,988847;1394970,972945;1179581,942585;1082728,924273;1020087,912708;934317,891504;860593,868374;791206,845243;710254,808137;656768,780669;608583,750309;545942,706457;499684,669351;455835,629836;409577,588393;330552,509844;270802,442379;214907,372986;178286,315159;83361,155170;51077,90596;13974,0" o:connectangles="0,0,0,0,0,0,0,0,0,0,0,0,0,0,0,0,0,0,0,0,0,0,0,0,0,0,0,0,0,0,0,0,0,0,0,0,0,0,0,0,0,0,0,0,0,0,0,0,0,0,0"/>
                </v:shape>
                <v:rect id="Rectangle 39" o:spid="_x0000_s4532" style="position:absolute;left:30790;top:16003;width:10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rvPsUA&#10;AADeAAAADwAAAGRycy9kb3ducmV2LnhtbERPS2uDQBC+F/Iflgn01qzJQRLjKtIH8ZhHIeltcKcq&#10;dWfF3UabX58tFHqbj+85aT6ZTlxpcK1lBctFBIK4srrlWsH76e1pDcJ5ZI2dZVLwQw7ybPaQYqLt&#10;yAe6Hn0tQgi7BBU03veJlK5qyKBb2J44cJ92MOgDHGqpBxxDuOnkKopiabDl0NBgT88NVV/Hb6Ng&#10;t+6LS2lvY929fuzO+/Pm5bTxSj3Op2ILwtPk/8V/7lKH+XG0XMH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uu8+xQAAAN4AAAAPAAAAAAAAAAAAAAAAAJgCAABkcnMv&#10;ZG93bnJldi54bWxQSwUGAAAAAAQABAD1AAAAigMAAAAA&#10;" filled="f" stroked="f">
                  <v:textbox inset="0,0,0,0">
                    <w:txbxContent>
                      <w:p w:rsidR="006D2BEA" w:rsidRPr="00495AB6" w:rsidRDefault="006D2BEA" w:rsidP="00D35342">
                        <w:pPr>
                          <w:rPr>
                            <w:sz w:val="17"/>
                          </w:rPr>
                        </w:pPr>
                        <w:r w:rsidRPr="00495AB6">
                          <w:rPr>
                            <w:rFonts w:ascii="Comic Sans MS" w:hAnsi="Comic Sans MS" w:cs="Comic Sans MS"/>
                            <w:color w:val="000000"/>
                            <w:sz w:val="15"/>
                            <w:lang w:val="en-US"/>
                          </w:rPr>
                          <w:t>10</w:t>
                        </w:r>
                      </w:p>
                    </w:txbxContent>
                  </v:textbox>
                </v:rect>
                <v:rect id="Rectangle 40" o:spid="_x0000_s4533" style="position:absolute;left:31807;top:16162;width:356;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KpcUA&#10;AADeAAAADwAAAGRycy9kb3ducmV2LnhtbERPTWvCQBC9F/oflin01my0IEnqKqIWPVZTSHsbsmMS&#10;zM6G7Nak/fVdQfA2j/c58+VoWnGh3jWWFUyiGARxaXXDlYLP/P0lAeE8ssbWMin4JQfLxePDHDNt&#10;Bz7Q5egrEULYZaig9r7LpHRlTQZdZDviwJ1sb9AH2FdS9ziEcNPKaRzPpMGGQ0ONHa1rKs/HH6Ng&#10;l3Srr739G6p2+70rPop0k6deqeencfUGwtPo7+Kbe6/D/Fk8eYX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9kqlxQAAAN4AAAAPAAAAAAAAAAAAAAAAAJgCAABkcnMv&#10;ZG93bnJldi54bWxQSwUGAAAAAAQABAD1AAAAigMAAAAA&#10;" filled="f" stroked="f">
                  <v:textbox inset="0,0,0,0">
                    <w:txbxContent>
                      <w:p w:rsidR="006D2BEA" w:rsidRPr="00495AB6" w:rsidRDefault="006D2BEA" w:rsidP="00D35342">
                        <w:pPr>
                          <w:rPr>
                            <w:sz w:val="17"/>
                          </w:rPr>
                        </w:pPr>
                        <w:r w:rsidRPr="00495AB6">
                          <w:rPr>
                            <w:rFonts w:ascii="Comic Sans MS" w:hAnsi="Comic Sans MS" w:cs="Comic Sans MS"/>
                            <w:color w:val="000000"/>
                            <w:sz w:val="9"/>
                            <w:szCs w:val="12"/>
                            <w:lang w:val="en-US"/>
                          </w:rPr>
                          <w:t>7</w:t>
                        </w:r>
                      </w:p>
                    </w:txbxContent>
                  </v:textbox>
                </v:rect>
                <v:rect id="Rectangle 41" o:spid="_x0000_s4534" style="position:absolute;left:22811;top:16003;width:10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0cUA&#10;AADeAAAADwAAAGRycy9kb3ducmV2LnhtbERPTWvCQBC9F/oflin01myUIknqKqIWPVZTSHsbsmMS&#10;zM6G7Nak/fVdQfA2j/c58+VoWnGh3jWWFUyiGARxaXXDlYLP/P0lAeE8ssbWMin4JQfLxePDHDNt&#10;Bz7Q5egrEULYZaig9r7LpHRlTQZdZDviwJ1sb9AH2FdS9ziEcNPKaRzPpMGGQ0ONHa1rKs/HH6Ng&#10;l3Srr739G6p2+70rPop0k6deqeencfUGwtPo7+Kbe6/D/Fk8eYX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H9LRxQAAAN4AAAAPAAAAAAAAAAAAAAAAAJgCAABkcnMv&#10;ZG93bnJldi54bWxQSwUGAAAAAAQABAD1AAAAigMAAAAA&#10;" filled="f" stroked="f">
                  <v:textbox inset="0,0,0,0">
                    <w:txbxContent>
                      <w:p w:rsidR="006D2BEA" w:rsidRPr="00495AB6" w:rsidRDefault="006D2BEA" w:rsidP="00D35342">
                        <w:pPr>
                          <w:rPr>
                            <w:sz w:val="17"/>
                          </w:rPr>
                        </w:pPr>
                        <w:r w:rsidRPr="00495AB6">
                          <w:rPr>
                            <w:rFonts w:ascii="Comic Sans MS" w:hAnsi="Comic Sans MS" w:cs="Comic Sans MS"/>
                            <w:color w:val="000000"/>
                            <w:sz w:val="15"/>
                            <w:lang w:val="en-US"/>
                          </w:rPr>
                          <w:t>10</w:t>
                        </w:r>
                      </w:p>
                    </w:txbxContent>
                  </v:textbox>
                </v:rect>
                <v:rect id="Rectangle 42" o:spid="_x0000_s4535" style="position:absolute;left:23827;top:16162;width:357;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N3SsUA&#10;AADeAAAADwAAAGRycy9kb3ducmV2LnhtbERPTWvCQBC9F/oflin01mwUKknqKqIWPVZTSHsbsmMS&#10;zM6G7Nak/fVdQfA2j/c58+VoWnGh3jWWFUyiGARxaXXDlYLP/P0lAeE8ssbWMin4JQfLxePDHDNt&#10;Bz7Q5egrEULYZaig9r7LpHRlTQZdZDviwJ1sb9AH2FdS9ziEcNPKaRzPpMGGQ0ONHa1rKs/HH6Ng&#10;l3Srr739G6p2+70rPop0k6deqeencfUGwtPo7+Kbe6/D/Fk8eYX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U3dKxQAAAN4AAAAPAAAAAAAAAAAAAAAAAJgCAABkcnMv&#10;ZG93bnJldi54bWxQSwUGAAAAAAQABAD1AAAAigMAAAAA&#10;" filled="f" stroked="f">
                  <v:textbox inset="0,0,0,0">
                    <w:txbxContent>
                      <w:p w:rsidR="006D2BEA" w:rsidRPr="00495AB6" w:rsidRDefault="006D2BEA" w:rsidP="00D35342">
                        <w:pPr>
                          <w:rPr>
                            <w:sz w:val="17"/>
                          </w:rPr>
                        </w:pPr>
                        <w:r w:rsidRPr="00495AB6">
                          <w:rPr>
                            <w:rFonts w:ascii="Comic Sans MS" w:hAnsi="Comic Sans MS" w:cs="Comic Sans MS"/>
                            <w:color w:val="000000"/>
                            <w:sz w:val="9"/>
                            <w:szCs w:val="12"/>
                            <w:lang w:val="en-US"/>
                          </w:rPr>
                          <w:t>6</w:t>
                        </w:r>
                      </w:p>
                    </w:txbxContent>
                  </v:textbox>
                </v:rect>
                <v:rect id="Rectangle 43" o:spid="_x0000_s4536" style="position:absolute;left:14807;top:16003;width:10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HpPcUA&#10;AADeAAAADwAAAGRycy9kb3ducmV2LnhtbERPTWvCQBC9C/6HZYTedGMPIUY3QbTFHFstWG9DdkyC&#10;2dmQ3Zq0v75bKHibx/ucTT6aVtypd41lBctFBIK4tLrhSsHH6XWegHAeWWNrmRR8k4M8m042mGo7&#10;8Dvdj74SIYRdigpq77tUSlfWZNAtbEccuKvtDfoA+0rqHocQblr5HEWxNNhwaKixo11N5e34ZRQc&#10;km77WdifoWpfLofz23m1P628Uk+zcbsG4Wn0D/G/u9BhfhwtY/h7J9w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gek9xQAAAN4AAAAPAAAAAAAAAAAAAAAAAJgCAABkcnMv&#10;ZG93bnJldi54bWxQSwUGAAAAAAQABAD1AAAAigMAAAAA&#10;" filled="f" stroked="f">
                  <v:textbox inset="0,0,0,0">
                    <w:txbxContent>
                      <w:p w:rsidR="006D2BEA" w:rsidRPr="00495AB6" w:rsidRDefault="006D2BEA" w:rsidP="00D35342">
                        <w:pPr>
                          <w:rPr>
                            <w:sz w:val="17"/>
                          </w:rPr>
                        </w:pPr>
                        <w:r w:rsidRPr="00495AB6">
                          <w:rPr>
                            <w:rFonts w:ascii="Comic Sans MS" w:hAnsi="Comic Sans MS" w:cs="Comic Sans MS"/>
                            <w:color w:val="000000"/>
                            <w:sz w:val="15"/>
                            <w:lang w:val="en-US"/>
                          </w:rPr>
                          <w:t>10</w:t>
                        </w:r>
                      </w:p>
                    </w:txbxContent>
                  </v:textbox>
                </v:rect>
                <v:rect id="Rectangle 44" o:spid="_x0000_s4537" style="position:absolute;left:15824;top:16162;width:356;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1MpsUA&#10;AADeAAAADwAAAGRycy9kb3ducmV2LnhtbERPTWvCQBC9F/wPywjemo0erKauImoxxzYKsbchOybB&#10;7GzIbk3sr+8WCr3N433OajOYRtypc7VlBdMoBkFcWF1zqeB8entegHAeWWNjmRQ8yMFmPXpaYaJt&#10;zx90z3wpQgi7BBVU3reJlK6oyKCLbEscuKvtDPoAu1LqDvsQbho5i+O5NFhzaKiwpV1FxS37MgqO&#10;i3Z7Se13XzaHz2P+ni/3p6VXajIetq8gPA3+X/znTnWYP4+nL/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zUymxQAAAN4AAAAPAAAAAAAAAAAAAAAAAJgCAABkcnMv&#10;ZG93bnJldi54bWxQSwUGAAAAAAQABAD1AAAAigMAAAAA&#10;" filled="f" stroked="f">
                  <v:textbox inset="0,0,0,0">
                    <w:txbxContent>
                      <w:p w:rsidR="006D2BEA" w:rsidRPr="00495AB6" w:rsidRDefault="006D2BEA" w:rsidP="00D35342">
                        <w:pPr>
                          <w:rPr>
                            <w:sz w:val="17"/>
                          </w:rPr>
                        </w:pPr>
                        <w:r w:rsidRPr="00495AB6">
                          <w:rPr>
                            <w:rFonts w:ascii="Comic Sans MS" w:hAnsi="Comic Sans MS" w:cs="Comic Sans MS"/>
                            <w:color w:val="000000"/>
                            <w:sz w:val="9"/>
                            <w:szCs w:val="12"/>
                            <w:lang w:val="en-US"/>
                          </w:rPr>
                          <w:t>5</w:t>
                        </w:r>
                      </w:p>
                    </w:txbxContent>
                  </v:textbox>
                </v:rect>
                <v:rect id="Rectangle 45" o:spid="_x0000_s4538" style="position:absolute;left:7078;top:16003;width:10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LY1MYA&#10;AADeAAAADwAAAGRycy9kb3ducmV2LnhtbESPQW/CMAyF75P4D5GRdhspOyAoBIRgExwZIAE3qzFt&#10;ReNUTUY7fv18QOJm6z2/93m26Fyl7tSE0rOB4SABRZx5W3Ju4Hj4/hiDChHZYuWZDPxRgMW89zbD&#10;1PqWf+i+j7mSEA4pGihirFOtQ1aQwzDwNbFoV984jLI2ubYNthLuKv2ZJCPtsGRpKLCmVUHZbf/r&#10;DGzG9fK89Y82r74um9PuNFkfJtGY9363nIKK1MWX+Xm9tYI/SobCK+/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LY1MYAAADeAAAADwAAAAAAAAAAAAAAAACYAgAAZHJz&#10;L2Rvd25yZXYueG1sUEsFBgAAAAAEAAQA9QAAAIsDAAAAAA==&#10;" filled="f" stroked="f">
                  <v:textbox inset="0,0,0,0">
                    <w:txbxContent>
                      <w:p w:rsidR="006D2BEA" w:rsidRPr="00495AB6" w:rsidRDefault="006D2BEA" w:rsidP="00D35342">
                        <w:pPr>
                          <w:rPr>
                            <w:sz w:val="17"/>
                          </w:rPr>
                        </w:pPr>
                        <w:r w:rsidRPr="00495AB6">
                          <w:rPr>
                            <w:rFonts w:ascii="Comic Sans MS" w:hAnsi="Comic Sans MS" w:cs="Comic Sans MS"/>
                            <w:color w:val="000000"/>
                            <w:sz w:val="15"/>
                            <w:lang w:val="en-US"/>
                          </w:rPr>
                          <w:t>10</w:t>
                        </w:r>
                      </w:p>
                    </w:txbxContent>
                  </v:textbox>
                </v:rect>
                <v:rect id="Rectangle 46" o:spid="_x0000_s4539" style="position:absolute;left:8095;top:16162;width:356;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59T8UA&#10;AADeAAAADwAAAGRycy9kb3ducmV2LnhtbERPTWvCQBC9F/wPywi91Y09BBPdBNEWc2y1YL0N2TEJ&#10;ZmdDdmvS/vquIHibx/ucVT6aVlypd41lBfNZBIK4tLrhSsHX4f1lAcJ5ZI2tZVLwSw7ybPK0wlTb&#10;gT/puveVCCHsUlRQe9+lUrqyJoNuZjviwJ1tb9AH2FdS9ziEcNPK1yiKpcGGQ0ONHW1qKi/7H6Ng&#10;t+jW34X9G6r27bQ7fhyT7SHxSj1Px/UShKfRP8R3d6HD/DiaJ3B7J9w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Hn1PxQAAAN4AAAAPAAAAAAAAAAAAAAAAAJgCAABkcnMv&#10;ZG93bnJldi54bWxQSwUGAAAAAAQABAD1AAAAigMAAAAA&#10;" filled="f" stroked="f">
                  <v:textbox inset="0,0,0,0">
                    <w:txbxContent>
                      <w:p w:rsidR="006D2BEA" w:rsidRPr="00495AB6" w:rsidRDefault="006D2BEA" w:rsidP="00D35342">
                        <w:pPr>
                          <w:rPr>
                            <w:sz w:val="17"/>
                          </w:rPr>
                        </w:pPr>
                        <w:r w:rsidRPr="00495AB6">
                          <w:rPr>
                            <w:rFonts w:ascii="Comic Sans MS" w:hAnsi="Comic Sans MS" w:cs="Comic Sans MS"/>
                            <w:color w:val="000000"/>
                            <w:sz w:val="9"/>
                            <w:szCs w:val="12"/>
                            <w:lang w:val="en-US"/>
                          </w:rPr>
                          <w:t>4</w:t>
                        </w:r>
                      </w:p>
                    </w:txbxContent>
                  </v:textbox>
                </v:rect>
                <v:line id="Line 47" o:spid="_x0000_s4540" style="position:absolute;flip:y;visibility:visible;mso-wrap-style:square" from="15429,10442" to="15433,15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DzsMgAAADeAAAADwAAAGRycy9kb3ducmV2LnhtbESPQU8CMRCF7yb8h2ZIvElXDmhWCiES&#10;jDFRA8qB27Addjdsp5u2sPXfOwcTbzOZN++9b77MrlNXCrH1bOB+UoAirrxtuTbw/bW5ewQVE7LF&#10;zjMZ+KEIy8XoZo6l9QNv6bpLtRITjiUaaFLqS61j1ZDDOPE9sdxOPjhMsoZa24CDmLtOT4tiph22&#10;LAkN9vTcUHXeXZyB7ccDH8PLJZ/zcXj/POzrt/16ZcztOK+eQCXK6V/89/1qpf6smAqA4MgMe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qDzsMgAAADeAAAADwAAAAAA&#10;AAAAAAAAAAChAgAAZHJzL2Rvd25yZXYueG1sUEsFBgAAAAAEAAQA+QAAAJYDAAAAAA==&#10;" strokeweight="0"/>
                <v:line id="Line 48" o:spid="_x0000_s4541" style="position:absolute;flip:y;visibility:visible;mso-wrap-style:square" from="23341,12432" to="23345,15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xWK8UAAADeAAAADwAAAGRycy9kb3ducmV2LnhtbERPS2sCMRC+F/wPYQRvNasHW7ZGkYql&#10;CLX4OvQ2bqa7i5vJkkQ3/nsjFHqbj+8503k0jbiS87VlBaNhBoK4sLrmUsFhv3p+BeEDssbGMim4&#10;kYf5rPc0xVzbjrd03YVSpBD2OSqoQmhzKX1RkUE/tC1x4n6tMxgSdKXUDrsUbho5zrKJNFhzaqiw&#10;pfeKivPuYhRsNy98ch+XeI6n7uv751iuj8uFUoN+XLyBCBTDv/jP/anT/Ek2HsHjnXSD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exWK8UAAADeAAAADwAAAAAAAAAA&#10;AAAAAAChAgAAZHJzL2Rvd25yZXYueG1sUEsFBgAAAAAEAAQA+QAAAJMDAAAAAA==&#10;" strokeweight="0"/>
                <v:line id="Line 49" o:spid="_x0000_s4542" style="position:absolute;flip:y;visibility:visible;mso-wrap-style:square" from="31277,12828" to="31282,15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7IXMUAAADeAAAADwAAAGRycy9kb3ducmV2LnhtbERPTWsCMRC9F/ofwhR6q1n3YMtqFLG0&#10;lEItWj14Gzfj7uJmsiTRjf/eCEJv83ifM5lF04ozOd9YVjAcZCCIS6sbrhRs/j5e3kD4gKyxtUwK&#10;LuRhNn18mGChbc8rOq9DJVII+wIV1CF0hZS+rMmgH9iOOHEH6wyGBF0ltcM+hZtW5lk2kgYbTg01&#10;drSoqTyuT0bBavnKe/d5ise4739+d9vqe/s+V+r5Kc7HIALF8C++u790mj/K8hxu76Qb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7IXMUAAADeAAAADwAAAAAAAAAA&#10;AAAAAAChAgAAZHJzL2Rvd25yZXYueG1sUEsFBgAAAAAEAAQA+QAAAJMDAAAAAA==&#10;" strokeweight="0"/>
                <v:line id="Line 50" o:spid="_x0000_s4543" style="position:absolute;flip:x;visibility:visible;mso-wrap-style:square" from="7473,10442" to="15429,10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Jtx8UAAADeAAAADwAAAGRycy9kb3ducmV2LnhtbERPTWsCMRC9F/wPYYTealYLVrZGEcVS&#10;ClbUeuht3Ex3FzeTJYlu+u9NoeBtHu9zpvNoGnEl52vLCoaDDARxYXXNpYKvw/ppAsIHZI2NZVLw&#10;Sx7ms97DFHNtO97RdR9KkULY56igCqHNpfRFRQb9wLbEifuxzmBI0JVSO+xSuGnkKMvG0mDNqaHC&#10;lpYVFef9xSjYfb7wyb1d4jmeus32+1h+HFcLpR77cfEKIlAMd/G/+12n+eNs9Ax/76Qb5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Jtx8UAAADeAAAADwAAAAAAAAAA&#10;AAAAAAChAgAAZHJzL2Rvd25yZXYueG1sUEsFBgAAAAAEAAQA+QAAAJMDAAAAAA==&#10;" strokeweight="0"/>
                <v:line id="Line 51" o:spid="_x0000_s4544" style="position:absolute;flip:x;visibility:visible;mso-wrap-style:square" from="7492,12432" to="23341,124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1s8UAAADeAAAADwAAAGRycy9kb3ducmV2LnhtbERPTWsCMRC9F/wPYYTealYpVrZGEcVS&#10;ClbUeuht3Ex3FzeTJYlu+u9NoeBtHu9zpvNoGnEl52vLCoaDDARxYXXNpYKvw/ppAsIHZI2NZVLw&#10;Sx7ms97DFHNtO97RdR9KkULY56igCqHNpfRFRQb9wLbEifuxzmBI0JVSO+xSuGnkKMvG0mDNqaHC&#10;lpYVFef9xSjYfb7wyb1d4jmeus32+1h+HFcLpR77cfEKIlAMd/G/+12n+eNs9Ax/76Qb5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v1s8UAAADeAAAADwAAAAAAAAAA&#10;AAAAAAChAgAAZHJzL2Rvd25yZXYueG1sUEsFBgAAAAAEAAQA+QAAAJMDAAAAAA==&#10;" strokeweight="0"/>
                <v:line id="Line 52" o:spid="_x0000_s4545" style="position:absolute;flip:x;visibility:visible;mso-wrap-style:square" from="7492,12828" to="31277,12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dQKMUAAADeAAAADwAAAGRycy9kb3ducmV2LnhtbERPTWsCMRC9F/wPYYTealahVrZGEcVS&#10;ClbUeuht3Ex3FzeTJYlu+u9NoeBtHu9zpvNoGnEl52vLCoaDDARxYXXNpYKvw/ppAsIHZI2NZVLw&#10;Sx7ms97DFHNtO97RdR9KkULY56igCqHNpfRFRQb9wLbEifuxzmBI0JVSO+xSuGnkKMvG0mDNqaHC&#10;lpYVFef9xSjYfb7wyb1d4jmeus32+1h+HFcLpR77cfEKIlAMd/G/+12n+eNs9Ax/76Qb5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tdQKMUAAADeAAAADwAAAAAAAAAA&#10;AAAAAAChAgAAZHJzL2Rvd25yZXYueG1sUEsFBgAAAAAEAAQA+QAAAJMDAAAAAA==&#10;" strokeweight="0"/>
                <v:rect id="Rectangle 53" o:spid="_x0000_s4546" style="position:absolute;left:8051;width:4009;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0jgMUA&#10;AADeAAAADwAAAGRycy9kb3ducmV2LnhtbERPS2vCQBC+C/6HZYTedFMPIUZXkT5Ijq0K6m3Ijkkw&#10;Oxuy2yTtr+8WCt7m43vOZjeaRvTUudqygudFBIK4sLrmUsHp+D5PQDiPrLGxTAq+ycFuO51sMNV2&#10;4E/qD74UIYRdigoq79tUSldUZNAtbEscuJvtDPoAu1LqDocQbhq5jKJYGqw5NFTY0ktFxf3wZRRk&#10;Sbu/5PZnKJu3a3b+OK9ejyuv1NNs3K9BeBr9Q/zvznWYH0fLGP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7SOAxQAAAN4AAAAPAAAAAAAAAAAAAAAAAJgCAABkcnMv&#10;ZG93bnJldi54bWxQSwUGAAAAAAQABAD1AAAAigMAAAAA&#10;" filled="f" stroked="f">
                  <v:textbox inset="0,0,0,0">
                    <w:txbxContent>
                      <w:p w:rsidR="006D2BEA" w:rsidRPr="00495AB6" w:rsidRDefault="006D2BEA" w:rsidP="00D35342">
                        <w:pPr>
                          <w:rPr>
                            <w:sz w:val="17"/>
                          </w:rPr>
                        </w:pPr>
                        <w:r w:rsidRPr="00495AB6">
                          <w:rPr>
                            <w:rFonts w:ascii="Comic Sans MS" w:hAnsi="Comic Sans MS" w:cs="Comic Sans MS"/>
                            <w:color w:val="000000"/>
                            <w:sz w:val="15"/>
                            <w:lang w:val="en-US"/>
                          </w:rPr>
                          <w:t>R (N/mm</w:t>
                        </w:r>
                      </w:p>
                    </w:txbxContent>
                  </v:textbox>
                </v:rect>
                <v:rect id="Rectangle 54" o:spid="_x0000_s4547" style="position:absolute;left:12051;top:163;width:173;height:1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GGG8UA&#10;AADeAAAADwAAAGRycy9kb3ducmV2LnhtbERPTWvCQBC9C/6HZYTedGMOVqOrBNuix1YF9TZkxyS4&#10;OxuyW5P213cLhd7m8T5ntemtEQ9qfe1YwXSSgCAunK65VHA6vo3nIHxA1mgck4Iv8rBZDwcrzLTr&#10;+IMeh1CKGMI+QwVVCE0mpS8qsugnriGO3M21FkOEbSl1i10Mt0amSTKTFmuODRU2tK2ouB8+rYLd&#10;vMkve/fdleb1uju/nxcvx0VQ6mnU50sQgfrwL/5z73WcP0vSZ/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oYYbxQAAAN4AAAAPAAAAAAAAAAAAAAAAAJgCAABkcnMv&#10;ZG93bnJldi54bWxQSwUGAAAAAAQABAD1AAAAigMAAAAA&#10;" filled="f" stroked="f">
                  <v:textbox inset="0,0,0,0">
                    <w:txbxContent>
                      <w:p w:rsidR="006D2BEA" w:rsidRPr="00495AB6" w:rsidRDefault="006D2BEA" w:rsidP="00D35342">
                        <w:pPr>
                          <w:rPr>
                            <w:sz w:val="17"/>
                          </w:rPr>
                        </w:pPr>
                        <w:r w:rsidRPr="00495AB6">
                          <w:rPr>
                            <w:rFonts w:ascii="Comic Sans MS" w:hAnsi="Comic Sans MS" w:cs="Comic Sans MS"/>
                            <w:color w:val="000000"/>
                            <w:sz w:val="9"/>
                            <w:szCs w:val="12"/>
                            <w:lang w:val="en-US"/>
                          </w:rPr>
                          <w:t xml:space="preserve"> </w:t>
                        </w:r>
                      </w:p>
                    </w:txbxContent>
                  </v:textbox>
                </v:rect>
                <v:rect id="Rectangle 55" o:spid="_x0000_s4548" style="position:absolute;left:12330;top:163;width:357;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4SaccA&#10;AADeAAAADwAAAGRycy9kb3ducmV2LnhtbESPzW7CQAyE75V4h5WRuJUNHBAEFoT4ERxbqES5WVmT&#10;RGS9UXYhoU9fHyr1ZmvGM58Xq85V6klNKD0bGA0TUMSZtyXnBr7O+/cpqBCRLVaeycCLAqyWvbcF&#10;pta3/EnPU8yVhHBI0UARY51qHbKCHIahr4lFu/nGYZS1ybVtsJVwV+lxkky0w5KlocCaNgVl99PD&#10;GThM6/X30f+0ebW7Hi4fl9n2PIvGDPrdeg4qUhf/zX/XRyv4k2Qs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EmnHAAAA3gAAAA8AAAAAAAAAAAAAAAAAmAIAAGRy&#10;cy9kb3ducmV2LnhtbFBLBQYAAAAABAAEAPUAAACMAwAAAAA=&#10;" filled="f" stroked="f">
                  <v:textbox inset="0,0,0,0">
                    <w:txbxContent>
                      <w:p w:rsidR="006D2BEA" w:rsidRPr="00495AB6" w:rsidRDefault="006D2BEA" w:rsidP="00D35342">
                        <w:pPr>
                          <w:rPr>
                            <w:sz w:val="17"/>
                          </w:rPr>
                        </w:pPr>
                        <w:r w:rsidRPr="00495AB6">
                          <w:rPr>
                            <w:rFonts w:ascii="Comic Sans MS" w:hAnsi="Comic Sans MS" w:cs="Comic Sans MS"/>
                            <w:color w:val="000000"/>
                            <w:sz w:val="9"/>
                            <w:szCs w:val="12"/>
                            <w:lang w:val="en-US"/>
                          </w:rPr>
                          <w:t>2</w:t>
                        </w:r>
                      </w:p>
                    </w:txbxContent>
                  </v:textbox>
                </v:rect>
                <v:rect id="Rectangle 56" o:spid="_x0000_s4549" style="position:absolute;left:12677;width:357;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K38sUA&#10;AADeAAAADwAAAGRycy9kb3ducmV2LnhtbERPTWvCQBC9F/wPywi91U09hCS6irQVc2yNoN6G7JgE&#10;s7Mhu5q0v75bKHibx/uc5Xo0rbhT7xrLCl5nEQji0uqGKwWHYvuSgHAeWWNrmRR8k4P1avK0xEzb&#10;gb/ovveVCCHsMlRQe99lUrqyJoNuZjviwF1sb9AH2FdS9ziEcNPKeRTF0mDDoaHGjt5qKq/7m1Gw&#10;S7rNKbc/Q9V+nHfHz2P6XqReqefpuFmA8DT6h/jfneswP47mK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crfyxQAAAN4AAAAPAAAAAAAAAAAAAAAAAJgCAABkcnMv&#10;ZG93bnJldi54bWxQSwUGAAAAAAQABAD1AAAAigMAAAAA&#10;" filled="f" stroked="f">
                  <v:textbox inset="0,0,0,0">
                    <w:txbxContent>
                      <w:p w:rsidR="006D2BEA" w:rsidRPr="00495AB6" w:rsidRDefault="006D2BEA" w:rsidP="00D35342">
                        <w:pPr>
                          <w:rPr>
                            <w:sz w:val="17"/>
                          </w:rPr>
                        </w:pPr>
                        <w:r w:rsidRPr="00495AB6">
                          <w:rPr>
                            <w:rFonts w:ascii="Comic Sans MS" w:hAnsi="Comic Sans MS" w:cs="Comic Sans MS"/>
                            <w:color w:val="000000"/>
                            <w:sz w:val="15"/>
                            <w:lang w:val="en-US"/>
                          </w:rPr>
                          <w:t>)</w:t>
                        </w:r>
                      </w:p>
                    </w:txbxContent>
                  </v:textbox>
                </v:rect>
                <v:rect id="Rectangle 57" o:spid="_x0000_s4550" style="position:absolute;left:6408;top:13035;width:30328;height: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K63sUA&#10;AADeAAAADwAAAGRycy9kb3ducmV2LnhtbESPQWvDMAyF74P+B6PCbqvTBbKS1S2jEBj0sqY99Chi&#10;LQmLZRO7Tfrvp8NgNwk9vfe+7X52g7rTGHvPBtarDBRx423PrYHLuXrZgIoJ2eLgmQw8KMJ+t3ja&#10;Ymn9xCe616lVYsKxRANdSqHUOjYdOYwrH4jl9u1Hh0nWsdV2xEnM3aBfs6zQDnuWhA4DHTpqfuqb&#10;MxAO0xmrL1tdT84XeciPTV+/GfO8nD/eQSWa07/47/vTSv0iywVAcGQGv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MrrexQAAAN4AAAAPAAAAAAAAAAAAAAAAAJgCAABkcnMv&#10;ZG93bnJldi54bWxQSwUGAAAAAAQABAD1AAAAigMAAAAA&#10;" fillcolor="blue" stroked="f"/>
                <v:rect id="Rectangle 58" o:spid="_x0000_s4551" style="position:absolute;top:10953;width:2804;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0tKcUA&#10;AADeAAAADwAAAGRycy9kb3ducmV2LnhtbERPTWvCQBC9F/oflin01my0IEnqKqIWPVZTSHsbsmMS&#10;zM6G7Nak/fVdQfA2j/c58+VoWnGh3jWWFUyiGARxaXXDlYLP/P0lAeE8ssbWMin4JQfLxePDHDNt&#10;Bz7Q5egrEULYZaig9r7LpHRlTQZdZDviwJ1sb9AH2FdS9ziEcNPKaRzPpMGGQ0ONHa1rKs/HH6Ng&#10;l3Srr739G6p2+70rPop0k6deqeencfUGwtPo7+Kbe6/D/Fn8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3S0pxQAAAN4AAAAPAAAAAAAAAAAAAAAAAJgCAABkcnMv&#10;ZG93bnJldi54bWxQSwUGAAAAAAQABAD1AAAAigMAAAAA&#10;" filled="f" stroked="f">
                  <v:textbox inset="0,0,0,0">
                    <w:txbxContent>
                      <w:p w:rsidR="006D2BEA" w:rsidRPr="00495AB6" w:rsidRDefault="006D2BEA" w:rsidP="00D35342">
                        <w:pPr>
                          <w:rPr>
                            <w:sz w:val="17"/>
                          </w:rPr>
                        </w:pPr>
                        <w:proofErr w:type="spellStart"/>
                        <w:r w:rsidRPr="00495AB6">
                          <w:rPr>
                            <w:rFonts w:ascii="Comic Sans MS" w:hAnsi="Comic Sans MS" w:cs="Comic Sans MS"/>
                            <w:color w:val="000000"/>
                            <w:sz w:val="15"/>
                            <w:lang w:val="en-US"/>
                          </w:rPr>
                          <w:t>Limite</w:t>
                        </w:r>
                        <w:proofErr w:type="spellEnd"/>
                      </w:p>
                    </w:txbxContent>
                  </v:textbox>
                </v:rect>
                <v:rect id="Rectangle 59" o:spid="_x0000_s4552" style="position:absolute;top:12297;width:552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JQc8cA&#10;AADeAAAADwAAAGRycy9kb3ducmV2LnhtbESPQWvCQBSE74X+h+UVvNVNFYqJriFUS3KsWrDeHtnX&#10;JDT7NmS3JvbXdwXB4zAz3zCrdDStOFPvGssKXqYRCOLS6oYrBZ+H9+cFCOeRNbaWScGFHKTrx4cV&#10;JtoOvKPz3lciQNglqKD2vkukdGVNBt3UdsTB+7a9QR9kX0nd4xDgppWzKHqVBhsOCzV29FZT+bP/&#10;NQryRZd9FfZvqNrtKT9+HOPNIfZKTZ7GbAnC0+jv4Vu70Apm83kcw/VOu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iUHPHAAAA3gAAAA8AAAAAAAAAAAAAAAAAmAIAAGRy&#10;cy9kb3ducmV2LnhtbFBLBQYAAAAABAAEAPUAAACMAwAAAAA=&#10;" filled="f" stroked="f">
                  <v:textbox inset="0,0,0,0">
                    <w:txbxContent>
                      <w:p w:rsidR="006D2BEA" w:rsidRPr="00495AB6" w:rsidRDefault="006D2BEA" w:rsidP="00D35342">
                        <w:pPr>
                          <w:rPr>
                            <w:sz w:val="17"/>
                          </w:rPr>
                        </w:pPr>
                        <w:proofErr w:type="spellStart"/>
                        <w:r w:rsidRPr="00495AB6">
                          <w:rPr>
                            <w:rFonts w:ascii="Comic Sans MS" w:hAnsi="Comic Sans MS" w:cs="Comic Sans MS"/>
                            <w:color w:val="000000"/>
                            <w:sz w:val="15"/>
                            <w:lang w:val="en-US"/>
                          </w:rPr>
                          <w:t>d'endurance</w:t>
                        </w:r>
                        <w:proofErr w:type="spellEnd"/>
                      </w:p>
                    </w:txbxContent>
                  </v:textbox>
                </v:rect>
                <v:rect id="Rectangle 60" o:spid="_x0000_s4553" style="position:absolute;top:13637;width:4606;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e8cA&#10;AADeAAAADwAAAGRycy9kb3ducmV2LnhtbESPS4vCQBCE7wv+h6EFb+vEB4tGR5FdRY8+FtRbk2mT&#10;YKYnZEYT/fWOsLDHoqq+oqbzxhTiTpXLLSvodSMQxInVOacKfg+rzxEI55E1FpZJwYMczGetjynG&#10;2ta8o/vepyJA2MWoIPO+jKV0SUYGXdeWxMG72MqgD7JKpa6wDnBTyH4UfUmDOYeFDEv6zii57m9G&#10;wXpULk4b+6zTYnleH7fH8c9h7JXqtJvFBISnxv+H/9obraA/GEYDeN8JV0DO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qP3vHAAAA3gAAAA8AAAAAAAAAAAAAAAAAmAIAAGRy&#10;cy9kb3ducmV2LnhtbFBLBQYAAAAABAAEAPUAAACMAwAAAAA=&#10;" filled="f" stroked="f">
                  <v:textbox inset="0,0,0,0">
                    <w:txbxContent>
                      <w:p w:rsidR="006D2BEA" w:rsidRPr="00495AB6" w:rsidRDefault="006D2BEA" w:rsidP="00D35342">
                        <w:pPr>
                          <w:rPr>
                            <w:sz w:val="17"/>
                          </w:rPr>
                        </w:pPr>
                        <w:r w:rsidRPr="00495AB6">
                          <w:rPr>
                            <w:rFonts w:ascii="Comic Sans MS" w:hAnsi="Comic Sans MS" w:cs="Comic Sans MS"/>
                            <w:color w:val="000000"/>
                            <w:sz w:val="15"/>
                            <w:lang w:val="en-US"/>
                          </w:rPr>
                          <w:t>(270 MPa)</w:t>
                        </w:r>
                      </w:p>
                    </w:txbxContent>
                  </v:textbox>
                </v:rect>
                <v:shape id="Freeform 61" o:spid="_x0000_s4554" style="position:absolute;left:4510;top:11854;width:2452;height:974;visibility:visible;mso-wrap-style:square;v-text-anchor:top" coordsize="50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7tHcgA&#10;AADeAAAADwAAAGRycy9kb3ducmV2LnhtbESP3WrCQBSE74W+w3KE3ulGbaukrlIK9keqaGx7fcge&#10;N6HZsyG7NfHtuwXBy2FmvmHmy85W4kSNLx0rGA0TEMS50yUbBZ+H1WAGwgdkjZVjUnAmD8vFTW+O&#10;qXYt7+mUBSMihH2KCooQ6lRKnxdk0Q9dTRy9o2sshigbI3WDbYTbSo6T5EFaLDkuFFjTc0H5T/Zr&#10;FWze8+n6xXzIr/P+OzPt0W93r16p23739AgiUBeu4Uv7TSsYT+6Se/i/E6+A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u0dyAAAAN4AAAAPAAAAAAAAAAAAAAAAAJgCAABk&#10;cnMvZG93bnJldi54bWxQSwUGAAAAAAQABAD1AAAAjQMAAAAA&#10;" path="m,l509,r,173l509,202e" filled="f" strokeweight="0">
                  <v:path arrowok="t" o:connecttype="custom" o:connectlocs="0,0;245264,0;245264,83368;245264,97343" o:connectangles="0,0,0,0"/>
                </v:shape>
                <v:shape id="Freeform 62" o:spid="_x0000_s4555" style="position:absolute;left:6731;top:12389;width:439;height:439;visibility:visible;mso-wrap-style:square;v-text-anchor:top" coordsize="9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0DI8kA&#10;AADeAAAADwAAAGRycy9kb3ducmV2LnhtbESPT2sCMRTE7wW/Q3hCbzXRiq5bo4i00EMr+Aelt9fN&#10;6+7q5mXZpLr99qYgeBxm5jfMdN7aSpyp8aVjDf2eAkGcOVNyrmG3fXtKQPiAbLByTBr+yMN81nmY&#10;Ymrchdd03oRcRAj7FDUUIdSplD4ryKLvuZo4ej+usRiibHJpGrxEuK3kQKmRtFhyXCiwpmVB2Wnz&#10;azV8LL/ro5uMV+04Ge5fV4n6PHwprR+77eIFRKA23MO39rvRMHgeqhH834lXQM6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X0DI8kAAADeAAAADwAAAAAAAAAAAAAAAACYAgAA&#10;ZHJzL2Rvd25yZXYueG1sUEsFBgAAAAAEAAQA9QAAAI4DAAAAAA==&#10;" path="m91,l48,91,,,48,48,91,xe" fillcolor="black" strokeweight="0">
                  <v:path arrowok="t" o:connecttype="custom" o:connectlocs="43849,0;23129,43852;0,0;23129,23131;43849,0" o:connectangles="0,0,0,0,0"/>
                </v:shape>
                <v:rect id="Rectangle 63" o:spid="_x0000_s4556" style="position:absolute;left:14479;top:7247;width:7508;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E5eMgA&#10;AADeAAAADwAAAGRycy9kb3ducmV2LnhtbESPW2vCQBSE3wv+h+UIvtWNF6ymriJe0EcbC+rbIXua&#10;BLNnQ3Y1aX99tyD0cZiZb5j5sjWleFDtCssKBv0IBHFqdcGZgs/T7nUKwnlkjaVlUvBNDpaLzssc&#10;Y20b/qBH4jMRIOxiVJB7X8VSujQng65vK+LgfdnaoA+yzqSusQlwU8phFE2kwYLDQo4VrXNKb8nd&#10;KNhPq9XlYH+arNxe9+fjebY5zbxSvW67egfhqfX/4Wf7oBUMR+PoDf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kTl4yAAAAN4AAAAPAAAAAAAAAAAAAAAAAJgCAABk&#10;cnMvZG93bnJldi54bWxQSwUGAAAAAAQABAD1AAAAjQMAAAAA&#10;" filled="f" stroked="f">
                  <v:textbox inset="0,0,0,0">
                    <w:txbxContent>
                      <w:p w:rsidR="006D2BEA" w:rsidRPr="00495AB6" w:rsidRDefault="006D2BEA" w:rsidP="00D35342">
                        <w:pPr>
                          <w:rPr>
                            <w:sz w:val="17"/>
                          </w:rPr>
                        </w:pPr>
                        <w:proofErr w:type="spellStart"/>
                        <w:r w:rsidRPr="00495AB6">
                          <w:rPr>
                            <w:rFonts w:ascii="Comic Sans MS" w:hAnsi="Comic Sans MS" w:cs="Comic Sans MS"/>
                            <w:color w:val="000000"/>
                            <w:sz w:val="15"/>
                            <w:lang w:val="en-US"/>
                          </w:rPr>
                          <w:t>Acier</w:t>
                        </w:r>
                        <w:proofErr w:type="spellEnd"/>
                        <w:r w:rsidRPr="00495AB6">
                          <w:rPr>
                            <w:rFonts w:ascii="Comic Sans MS" w:hAnsi="Comic Sans MS" w:cs="Comic Sans MS"/>
                            <w:color w:val="000000"/>
                            <w:sz w:val="15"/>
                            <w:lang w:val="en-US"/>
                          </w:rPr>
                          <w:t xml:space="preserve"> C35 </w:t>
                        </w:r>
                        <w:proofErr w:type="spellStart"/>
                        <w:r w:rsidRPr="00495AB6">
                          <w:rPr>
                            <w:rFonts w:ascii="Comic Sans MS" w:hAnsi="Comic Sans MS" w:cs="Comic Sans MS"/>
                            <w:color w:val="000000"/>
                            <w:sz w:val="15"/>
                            <w:lang w:val="en-US"/>
                          </w:rPr>
                          <w:t>recuit</w:t>
                        </w:r>
                        <w:proofErr w:type="spellEnd"/>
                      </w:p>
                    </w:txbxContent>
                  </v:textbox>
                </v:rect>
                <v:rect id="Rectangle 64" o:spid="_x0000_s4557" style="position:absolute;left:34144;top:15121;width:8013;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6tCsMA&#10;AADeAAAADwAAAGRycy9kb3ducmV2LnhtbERPTYvCMBC9L/gfwgje1lRdRLtGEXXRo1bB3dvQzLbF&#10;ZlKaaKu/3hwEj4/3PVu0phQ3ql1hWcGgH4EgTq0uOFNwOv58TkA4j6yxtEwK7uRgMe98zDDWtuED&#10;3RKfiRDCLkYFufdVLKVLczLo+rYiDty/rQ36AOtM6hqbEG5KOYyisTRYcGjIsaJVTukluRoF20m1&#10;/N3ZR5OVm7/teX+ero9Tr1Sv2y6/QXhq/Vv8cu+0guHoKwp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6tCsMAAADeAAAADwAAAAAAAAAAAAAAAACYAgAAZHJzL2Rv&#10;d25yZXYueG1sUEsFBgAAAAAEAAQA9QAAAIgDAAAAAA==&#10;" filled="f" stroked="f">
                  <v:textbox inset="0,0,0,0">
                    <w:txbxContent>
                      <w:p w:rsidR="006D2BEA" w:rsidRPr="00495AB6" w:rsidRDefault="006D2BEA" w:rsidP="00D35342">
                        <w:pPr>
                          <w:rPr>
                            <w:sz w:val="17"/>
                          </w:rPr>
                        </w:pPr>
                        <w:proofErr w:type="spellStart"/>
                        <w:r w:rsidRPr="00495AB6">
                          <w:rPr>
                            <w:rFonts w:ascii="Comic Sans MS" w:hAnsi="Comic Sans MS" w:cs="Comic Sans MS"/>
                            <w:color w:val="000000"/>
                            <w:sz w:val="15"/>
                            <w:lang w:val="en-US"/>
                          </w:rPr>
                          <w:t>Nombre</w:t>
                        </w:r>
                        <w:proofErr w:type="spellEnd"/>
                        <w:r w:rsidRPr="00495AB6">
                          <w:rPr>
                            <w:rFonts w:ascii="Comic Sans MS" w:hAnsi="Comic Sans MS" w:cs="Comic Sans MS"/>
                            <w:color w:val="000000"/>
                            <w:sz w:val="15"/>
                            <w:lang w:val="en-US"/>
                          </w:rPr>
                          <w:t xml:space="preserve"> de cycles</w:t>
                        </w:r>
                      </w:p>
                    </w:txbxContent>
                  </v:textbox>
                </v:rect>
                <v:rect id="Rectangle 65" o:spid="_x0000_s4558" style="position:absolute;left:19664;top:1898;width:16200;height:1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IkccA&#10;AADeAAAADwAAAGRycy9kb3ducmV2LnhtbESPT2vCQBTE74LfYXmCN92opZjoKmJb9Fj/gHp7ZJ9J&#10;MPs2ZLcm9dO7hYLHYWZ+w8yXrSnFnWpXWFYwGkYgiFOrC84UHA9fgykI55E1lpZJwS85WC66nTkm&#10;2ja8o/veZyJA2CWoIPe+SqR0aU4G3dBWxMG72tqgD7LOpK6xCXBTynEUvUuDBYeFHCta55Te9j9G&#10;wWZarc5b+2iy8vOyOX2f4o9D7JXq99rVDISn1r/C/+2tVjCevEU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CCJHHAAAA3gAAAA8AAAAAAAAAAAAAAAAAmAIAAGRy&#10;cy9kb3ducmV2LnhtbFBLBQYAAAAABAAEAPUAAACMAwAAAAA=&#10;" filled="f" stroked="f">
                  <v:textbox inset="0,0,0,0">
                    <w:txbxContent>
                      <w:p w:rsidR="006D2BEA" w:rsidRPr="00495AB6" w:rsidRDefault="006D2BEA" w:rsidP="00D35342">
                        <w:pPr>
                          <w:rPr>
                            <w:sz w:val="17"/>
                          </w:rPr>
                        </w:pPr>
                        <w:r w:rsidRPr="00495AB6">
                          <w:rPr>
                            <w:rFonts w:ascii="ISOCPEUR" w:hAnsi="ISOCPEUR" w:cs="ISOCPEUR"/>
                            <w:color w:val="000000"/>
                            <w:sz w:val="18"/>
                            <w:szCs w:val="24"/>
                            <w:lang w:val="en-US"/>
                          </w:rPr>
                          <w:t xml:space="preserve">Pour R = </w:t>
                        </w:r>
                        <w:proofErr w:type="spellStart"/>
                        <w:r w:rsidRPr="00495AB6">
                          <w:rPr>
                            <w:rFonts w:ascii="ISOCPEUR" w:hAnsi="ISOCPEUR" w:cs="ISOCPEUR"/>
                            <w:color w:val="000000"/>
                            <w:sz w:val="18"/>
                            <w:szCs w:val="24"/>
                            <w:lang w:val="en-US"/>
                          </w:rPr>
                          <w:t>limite</w:t>
                        </w:r>
                        <w:proofErr w:type="spellEnd"/>
                        <w:r w:rsidRPr="00495AB6">
                          <w:rPr>
                            <w:rFonts w:ascii="ISOCPEUR" w:hAnsi="ISOCPEUR" w:cs="ISOCPEUR"/>
                            <w:color w:val="000000"/>
                            <w:sz w:val="18"/>
                            <w:szCs w:val="24"/>
                            <w:lang w:val="en-US"/>
                          </w:rPr>
                          <w:t xml:space="preserve"> </w:t>
                        </w:r>
                        <w:proofErr w:type="spellStart"/>
                        <w:r w:rsidRPr="00495AB6">
                          <w:rPr>
                            <w:rFonts w:ascii="ISOCPEUR" w:hAnsi="ISOCPEUR" w:cs="ISOCPEUR"/>
                            <w:color w:val="000000"/>
                            <w:sz w:val="18"/>
                            <w:szCs w:val="24"/>
                            <w:lang w:val="en-US"/>
                          </w:rPr>
                          <w:t>d'endurance</w:t>
                        </w:r>
                        <w:proofErr w:type="spellEnd"/>
                        <w:r w:rsidRPr="00495AB6">
                          <w:rPr>
                            <w:rFonts w:ascii="ISOCPEUR" w:hAnsi="ISOCPEUR" w:cs="ISOCPEUR"/>
                            <w:color w:val="000000"/>
                            <w:sz w:val="18"/>
                            <w:szCs w:val="24"/>
                            <w:lang w:val="en-US"/>
                          </w:rPr>
                          <w:t>, on</w:t>
                        </w:r>
                      </w:p>
                    </w:txbxContent>
                  </v:textbox>
                </v:rect>
                <v:rect id="Rectangle 66" o:spid="_x0000_s4559" style="position:absolute;left:19664;top:3310;width:18841;height:1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30cUA&#10;AADeAAAADwAAAGRycy9kb3ducmV2LnhtbESPzYrCMBSF9wO+Q7iCuzHVEdFqFNERXWodcNxdmjtt&#10;meamNNFWn94sBJeH88c3X7amFDeqXWFZwaAfgSBOrS44U/Bz2n5OQDiPrLG0TAru5GC56HzMMda2&#10;4SPdEp+JMMIuRgW591UspUtzMuj6tiIO3p+tDfog60zqGpswbko5jKKxNFhweMixonVO6X9yNQp2&#10;k2r1u7ePJiu/L7vz4TzdnKZeqV63Xc1AeGr9O/xq77WC4ddoEAACTkA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oTfRxQAAAN4AAAAPAAAAAAAAAAAAAAAAAJgCAABkcnMv&#10;ZG93bnJldi54bWxQSwUGAAAAAAQABAD1AAAAigMAAAAA&#10;" filled="f" stroked="f">
                  <v:textbox inset="0,0,0,0">
                    <w:txbxContent>
                      <w:p w:rsidR="006D2BEA" w:rsidRPr="00495AB6" w:rsidRDefault="006D2BEA" w:rsidP="00D35342">
                        <w:pPr>
                          <w:rPr>
                            <w:sz w:val="17"/>
                          </w:rPr>
                        </w:pPr>
                        <w:proofErr w:type="gramStart"/>
                        <w:r w:rsidRPr="00125132">
                          <w:rPr>
                            <w:rFonts w:ascii="ISOCPEUR" w:hAnsi="ISOCPEUR" w:cs="ISOCPEUR"/>
                            <w:color w:val="000000"/>
                            <w:sz w:val="18"/>
                            <w:szCs w:val="24"/>
                          </w:rPr>
                          <w:t>peut</w:t>
                        </w:r>
                        <w:proofErr w:type="gramEnd"/>
                        <w:r w:rsidRPr="00125132">
                          <w:rPr>
                            <w:rFonts w:ascii="ISOCPEUR" w:hAnsi="ISOCPEUR" w:cs="ISOCPEUR"/>
                            <w:color w:val="000000"/>
                            <w:sz w:val="18"/>
                            <w:szCs w:val="24"/>
                          </w:rPr>
                          <w:t xml:space="preserve"> soumettre la pièce à un nombre</w:t>
                        </w:r>
                      </w:p>
                    </w:txbxContent>
                  </v:textbox>
                </v:rect>
                <v:rect id="Rectangle 67" o:spid="_x0000_s4560" style="position:absolute;left:19664;top:4722;width:19187;height:1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2SSscA&#10;AADeAAAADwAAAGRycy9kb3ducmV2LnhtbESPT2vCQBTE70K/w/IK3nQTFYmpq0hV9Oifgu3tkX1N&#10;QrNvQ3Y1sZ++Kwg9DjPzG2a+7EwlbtS40rKCeBiBIM6sLjlX8HHeDhIQziNrrCyTgjs5WC5eenNM&#10;tW35SLeTz0WAsEtRQeF9nUrpsoIMuqGtiYP3bRuDPsgml7rBNsBNJUdRNJUGSw4LBdb0XlD2c7oa&#10;BbukXn3u7W+bV5uv3eVwma3PM69U/7VbvYHw1Pn/8LO91wpG40k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tkkrHAAAA3gAAAA8AAAAAAAAAAAAAAAAAmAIAAGRy&#10;cy9kb3ducmV2LnhtbFBLBQYAAAAABAAEAPUAAACMAwAAAAA=&#10;" filled="f" stroked="f">
                  <v:textbox inset="0,0,0,0">
                    <w:txbxContent>
                      <w:p w:rsidR="006D2BEA" w:rsidRPr="00495AB6" w:rsidRDefault="006D2BEA" w:rsidP="00D35342">
                        <w:pPr>
                          <w:rPr>
                            <w:sz w:val="17"/>
                          </w:rPr>
                        </w:pPr>
                        <w:proofErr w:type="gramStart"/>
                        <w:r w:rsidRPr="00125132">
                          <w:rPr>
                            <w:rFonts w:ascii="ISOCPEUR" w:hAnsi="ISOCPEUR" w:cs="ISOCPEUR"/>
                            <w:color w:val="000000"/>
                            <w:sz w:val="18"/>
                            <w:szCs w:val="24"/>
                          </w:rPr>
                          <w:t>infini</w:t>
                        </w:r>
                        <w:proofErr w:type="gramEnd"/>
                        <w:r w:rsidRPr="00125132">
                          <w:rPr>
                            <w:rFonts w:ascii="ISOCPEUR" w:hAnsi="ISOCPEUR" w:cs="ISOCPEUR"/>
                            <w:color w:val="000000"/>
                            <w:sz w:val="18"/>
                            <w:szCs w:val="24"/>
                          </w:rPr>
                          <w:t xml:space="preserve"> de cycles sans qu'elle ne casse.</w:t>
                        </w:r>
                      </w:p>
                    </w:txbxContent>
                  </v:textbox>
                </v:rect>
                <w10:anchorlock/>
              </v:group>
            </w:pict>
          </mc:Fallback>
        </mc:AlternateContent>
      </w:r>
    </w:p>
    <w:p w:rsidR="00D35342" w:rsidRPr="00125132" w:rsidRDefault="00D35342" w:rsidP="00D35342">
      <w:r w:rsidRPr="00125132">
        <w:t>Pour les métaux, la courbe tend vers une asymptote. La position en ordonnée de cette asymptote est appelée limite d'endurance ou limite de fatigue. Pour cette valeur de R, la tenue de la pièce sera théoriquement infinie.</w:t>
      </w:r>
    </w:p>
    <w:p w:rsidR="00D35342" w:rsidRDefault="00D35342" w:rsidP="00D35342"/>
    <w:p w:rsidR="00D35342" w:rsidRPr="00125132" w:rsidRDefault="00D35342" w:rsidP="00101E66">
      <w:pPr>
        <w:pStyle w:val="Titre2"/>
      </w:pPr>
      <w:bookmarkStart w:id="36" w:name="_Toc382341746"/>
      <w:bookmarkStart w:id="37" w:name="_Toc413746462"/>
      <w:r w:rsidRPr="00125132">
        <w:t>Fer, fontes et aciers</w:t>
      </w:r>
      <w:bookmarkEnd w:id="36"/>
      <w:bookmarkEnd w:id="37"/>
    </w:p>
    <w:p w:rsidR="00D35342" w:rsidRPr="00101E66" w:rsidRDefault="00D35342" w:rsidP="00C06FE9">
      <w:pPr>
        <w:pStyle w:val="Titre3"/>
        <w:numPr>
          <w:ilvl w:val="0"/>
          <w:numId w:val="41"/>
        </w:numPr>
      </w:pPr>
      <w:bookmarkStart w:id="38" w:name="_Toc527014934"/>
      <w:bookmarkStart w:id="39" w:name="_Toc527014972"/>
      <w:bookmarkStart w:id="40" w:name="_Toc527015131"/>
      <w:bookmarkStart w:id="41" w:name="_Toc21705639"/>
      <w:bookmarkStart w:id="42" w:name="_Toc22889740"/>
      <w:bookmarkStart w:id="43" w:name="_Toc22889953"/>
      <w:bookmarkStart w:id="44" w:name="_Toc113768367"/>
      <w:bookmarkStart w:id="45" w:name="_Toc382341747"/>
      <w:bookmarkStart w:id="46" w:name="_Toc413746463"/>
      <w:r w:rsidRPr="00101E66">
        <w:t>Du minerai à la fonte et à l’acier</w:t>
      </w:r>
      <w:bookmarkEnd w:id="38"/>
      <w:bookmarkEnd w:id="39"/>
      <w:bookmarkEnd w:id="40"/>
      <w:bookmarkEnd w:id="41"/>
      <w:bookmarkEnd w:id="42"/>
      <w:bookmarkEnd w:id="43"/>
      <w:bookmarkEnd w:id="44"/>
      <w:bookmarkEnd w:id="45"/>
      <w:bookmarkEnd w:id="46"/>
    </w:p>
    <w:p w:rsidR="00D35342" w:rsidRPr="00125132" w:rsidRDefault="00D35342" w:rsidP="00D35342">
      <w:pPr>
        <w:jc w:val="center"/>
      </w:pPr>
      <w:r w:rsidRPr="00125132">
        <w:drawing>
          <wp:inline distT="0" distB="0" distL="0" distR="0" wp14:anchorId="65F3076F" wp14:editId="377107EA">
            <wp:extent cx="1190625" cy="1788944"/>
            <wp:effectExtent l="0" t="0" r="0" b="1905"/>
            <wp:docPr id="5" name="Image 1" descr="http://3.bp.blogspot.com/-GM_lBDANroY/UFw81oh6E1I/AAAAAAAAA0Q/Xh8KS3nH2-Q/s1600/haut_fourneau.png"/>
            <wp:cNvGraphicFramePr/>
            <a:graphic xmlns:a="http://schemas.openxmlformats.org/drawingml/2006/main">
              <a:graphicData uri="http://schemas.openxmlformats.org/drawingml/2006/picture">
                <pic:pic xmlns:pic="http://schemas.openxmlformats.org/drawingml/2006/picture">
                  <pic:nvPicPr>
                    <pic:cNvPr id="39944" name="Picture 8" descr="http://3.bp.blogspot.com/-GM_lBDANroY/UFw81oh6E1I/AAAAAAAAA0Q/Xh8KS3nH2-Q/s1600/haut_fourneau.png"/>
                    <pic:cNvPicPr>
                      <a:picLocks noChangeAspect="1" noChangeArrowheads="1"/>
                    </pic:cNvPicPr>
                  </pic:nvPicPr>
                  <pic:blipFill>
                    <a:blip r:embed="rId46" cstate="print"/>
                    <a:srcRect l="2052" t="3150" r="2475"/>
                    <a:stretch>
                      <a:fillRect/>
                    </a:stretch>
                  </pic:blipFill>
                  <pic:spPr bwMode="auto">
                    <a:xfrm>
                      <a:off x="0" y="0"/>
                      <a:ext cx="1193513" cy="1793284"/>
                    </a:xfrm>
                    <a:prstGeom prst="rect">
                      <a:avLst/>
                    </a:prstGeom>
                    <a:noFill/>
                  </pic:spPr>
                </pic:pic>
              </a:graphicData>
            </a:graphic>
          </wp:inline>
        </w:drawing>
      </w:r>
      <w:r w:rsidRPr="00125132">
        <w:tab/>
      </w:r>
      <w:r w:rsidRPr="00125132">
        <w:tab/>
      </w:r>
      <w:r w:rsidRPr="00125132">
        <w:tab/>
      </w:r>
      <w:r w:rsidRPr="00125132">
        <w:drawing>
          <wp:inline distT="0" distB="0" distL="0" distR="0" wp14:anchorId="064966A4" wp14:editId="48F351C2">
            <wp:extent cx="2753879" cy="1513796"/>
            <wp:effectExtent l="19050" t="0" r="8371" b="0"/>
            <wp:docPr id="9" name="Image 4" descr="http://www.lefigaro.fr/medias/2009/07/16/9c7c07ba-71c4-11de-9b96-4cd35ff674f4.jpg"/>
            <wp:cNvGraphicFramePr/>
            <a:graphic xmlns:a="http://schemas.openxmlformats.org/drawingml/2006/main">
              <a:graphicData uri="http://schemas.openxmlformats.org/drawingml/2006/picture">
                <pic:pic xmlns:pic="http://schemas.openxmlformats.org/drawingml/2006/picture">
                  <pic:nvPicPr>
                    <pic:cNvPr id="39948" name="Picture 12" descr="http://www.lefigaro.fr/medias/2009/07/16/9c7c07ba-71c4-11de-9b96-4cd35ff674f4.jpg"/>
                    <pic:cNvPicPr>
                      <a:picLocks noChangeAspect="1" noChangeArrowheads="1"/>
                    </pic:cNvPicPr>
                  </pic:nvPicPr>
                  <pic:blipFill>
                    <a:blip r:embed="rId47" cstate="print">
                      <a:lum bright="10000"/>
                    </a:blip>
                    <a:srcRect/>
                    <a:stretch>
                      <a:fillRect/>
                    </a:stretch>
                  </pic:blipFill>
                  <pic:spPr bwMode="auto">
                    <a:xfrm>
                      <a:off x="0" y="0"/>
                      <a:ext cx="2753879" cy="1513796"/>
                    </a:xfrm>
                    <a:prstGeom prst="rect">
                      <a:avLst/>
                    </a:prstGeom>
                    <a:noFill/>
                  </pic:spPr>
                </pic:pic>
              </a:graphicData>
            </a:graphic>
          </wp:inline>
        </w:drawing>
      </w:r>
    </w:p>
    <w:p w:rsidR="00D35342" w:rsidRPr="00125132" w:rsidRDefault="00D35342" w:rsidP="00D35342">
      <w:pPr>
        <w:jc w:val="center"/>
      </w:pPr>
    </w:p>
    <w:p w:rsidR="00D35342" w:rsidRPr="00125132" w:rsidRDefault="00D35342" w:rsidP="00C06FE9">
      <w:pPr>
        <w:pStyle w:val="Titre4"/>
        <w:numPr>
          <w:ilvl w:val="0"/>
          <w:numId w:val="42"/>
        </w:numPr>
      </w:pPr>
      <w:bookmarkStart w:id="47" w:name="_Toc21705640"/>
      <w:bookmarkStart w:id="48" w:name="_Toc413746464"/>
      <w:r w:rsidRPr="00125132">
        <w:t>Du minerai de fer à la fonte</w:t>
      </w:r>
      <w:bookmarkEnd w:id="47"/>
      <w:bookmarkEnd w:id="48"/>
    </w:p>
    <w:p w:rsidR="00D35342" w:rsidRPr="00125132" w:rsidRDefault="00D35342" w:rsidP="00D35342">
      <w:r w:rsidRPr="00125132">
        <w:t>Le minerai de fer est une roche (gangue) contenant de l'oxyde de fer (30 à 60 %). La gangue est formée de silico-aluminate de calcium et de magnésium et de phosphate de calcium. Il y a 5% de Fe dans l’écorce terrestre.</w:t>
      </w:r>
    </w:p>
    <w:p w:rsidR="00D35342" w:rsidRPr="00125132" w:rsidRDefault="00D35342" w:rsidP="00101E66"/>
    <w:p w:rsidR="00D35342" w:rsidRPr="00125132" w:rsidRDefault="00D35342" w:rsidP="00D35342">
      <w:r w:rsidRPr="00125132">
        <w:lastRenderedPageBreak/>
        <w:t>Ce minerai sera traité par réduction des oxydes dans un haut fourneau pour obtenir de la fonte. Le mélange est le suivant :</w:t>
      </w:r>
    </w:p>
    <w:p w:rsidR="00D35342" w:rsidRPr="00125132" w:rsidRDefault="00D35342" w:rsidP="00C06FE9">
      <w:pPr>
        <w:numPr>
          <w:ilvl w:val="0"/>
          <w:numId w:val="23"/>
        </w:numPr>
        <w:jc w:val="left"/>
      </w:pPr>
      <w:r w:rsidRPr="00125132">
        <w:t>Minerai concassé (8 à 25 mm)</w:t>
      </w:r>
    </w:p>
    <w:p w:rsidR="00D35342" w:rsidRPr="00125132" w:rsidRDefault="00D35342" w:rsidP="00C06FE9">
      <w:pPr>
        <w:numPr>
          <w:ilvl w:val="0"/>
          <w:numId w:val="23"/>
        </w:numPr>
        <w:jc w:val="left"/>
      </w:pPr>
      <w:r w:rsidRPr="00125132">
        <w:t xml:space="preserve">Coke obtenu par </w:t>
      </w:r>
      <w:proofErr w:type="spellStart"/>
      <w:r w:rsidRPr="00125132">
        <w:t>pyrogénération</w:t>
      </w:r>
      <w:proofErr w:type="spellEnd"/>
      <w:r w:rsidRPr="00125132">
        <w:t xml:space="preserve"> de la houille. Le carbone  réduira les oxydes de fer de manganèse de silicium et de phosphore. </w:t>
      </w:r>
    </w:p>
    <w:p w:rsidR="00D35342" w:rsidRPr="00125132" w:rsidRDefault="00D35342" w:rsidP="00C06FE9">
      <w:pPr>
        <w:numPr>
          <w:ilvl w:val="0"/>
          <w:numId w:val="23"/>
        </w:numPr>
        <w:jc w:val="left"/>
      </w:pPr>
      <w:r w:rsidRPr="00125132">
        <w:t>Fondants : roche ou sable calcaire ou siliceux permettant la fusion de la gangue.</w:t>
      </w:r>
    </w:p>
    <w:p w:rsidR="00D35342" w:rsidRPr="00125132" w:rsidRDefault="00D35342" w:rsidP="00C06FE9">
      <w:pPr>
        <w:numPr>
          <w:ilvl w:val="0"/>
          <w:numId w:val="23"/>
        </w:numPr>
        <w:jc w:val="left"/>
      </w:pPr>
      <w:r w:rsidRPr="00125132">
        <w:t>Oxygène assurant la combustion.</w:t>
      </w:r>
    </w:p>
    <w:p w:rsidR="00D35342" w:rsidRPr="00125132" w:rsidRDefault="00D35342" w:rsidP="00D35342">
      <w:pPr>
        <w:ind w:left="851"/>
      </w:pPr>
    </w:p>
    <w:p w:rsidR="00D35342" w:rsidRPr="00125132" w:rsidRDefault="00D35342" w:rsidP="00D35342">
      <w:r w:rsidRPr="00125132">
        <w:t xml:space="preserve">Ce mélange atteint en bas du haut fourneau la température de 2000°C et correspond à un mélange liquide de fer, de carbone, de soufre, de phosphore, de calcaire, de silice…    </w:t>
      </w:r>
    </w:p>
    <w:p w:rsidR="00D35342" w:rsidRPr="00125132" w:rsidRDefault="00D35342" w:rsidP="00D35342"/>
    <w:p w:rsidR="00D35342" w:rsidRPr="00125132" w:rsidRDefault="00D35342" w:rsidP="00D35342">
      <w:r w:rsidRPr="00125132">
        <w:t>On obtient par décantation en bas du haut fourneau une solution liquide de fer +carbone +phosphore + soufre +… appelée fonte sur laquelle flotte le laitier calcaire ou siliceux qui solidifié et concassé servira par exemple au remblaiement des voies de communication.</w:t>
      </w:r>
    </w:p>
    <w:p w:rsidR="00D35342" w:rsidRPr="00125132" w:rsidRDefault="00D35342" w:rsidP="00D35342"/>
    <w:p w:rsidR="00D35342" w:rsidRPr="00125132" w:rsidRDefault="00D35342" w:rsidP="00D35342">
      <w:r w:rsidRPr="00125132">
        <w:t xml:space="preserve">Cette fonte est soit utilisée directement si les fonderies sont proches des hauts fourneaux et si sa qualité est acceptable, soit coulée en lingots pour un traitement ultérieur, soit transformée en acier dans des convertisseurs à oxygène. </w:t>
      </w:r>
    </w:p>
    <w:p w:rsidR="00D35342" w:rsidRPr="00125132" w:rsidRDefault="00D35342" w:rsidP="00D35342">
      <w:pPr>
        <w:ind w:left="851"/>
      </w:pPr>
    </w:p>
    <w:p w:rsidR="00D35342" w:rsidRPr="00125132" w:rsidRDefault="00D35342" w:rsidP="00D35342">
      <w:r w:rsidRPr="00125132">
        <w:t>Si le refroidissement de la fonte est lent ou si la teneur en silicium est  suffisante (2%) on obtient des fontes grises à graphite lamellaire (EN-GJL...) utilisable pour la fonderie.</w:t>
      </w:r>
    </w:p>
    <w:p w:rsidR="00D35342" w:rsidRPr="00125132" w:rsidRDefault="00D35342" w:rsidP="00D35342"/>
    <w:p w:rsidR="00D35342" w:rsidRPr="00125132" w:rsidRDefault="00D35342" w:rsidP="00D35342">
      <w:r w:rsidRPr="00125132">
        <w:t>Si le refroidissement est rapide on obtient un carbure très dur, non usinable et très cassant. C'est la fonte blanche (MB ou MN).</w:t>
      </w:r>
    </w:p>
    <w:p w:rsidR="00D35342" w:rsidRPr="00125132" w:rsidRDefault="00D35342" w:rsidP="00101E66"/>
    <w:p w:rsidR="00D35342" w:rsidRPr="00125132" w:rsidRDefault="00D35342" w:rsidP="00D35342">
      <w:proofErr w:type="gramStart"/>
      <w:r w:rsidRPr="00125132">
        <w:t>Le</w:t>
      </w:r>
      <w:proofErr w:type="gramEnd"/>
      <w:r w:rsidRPr="00125132">
        <w:t xml:space="preserve"> fonte de 2° fusion dans des fours électriques à partir des lingots permet la modification des composants :</w:t>
      </w:r>
    </w:p>
    <w:p w:rsidR="00D35342" w:rsidRPr="00125132" w:rsidRDefault="00D35342" w:rsidP="00C06FE9">
      <w:pPr>
        <w:numPr>
          <w:ilvl w:val="0"/>
          <w:numId w:val="23"/>
        </w:numPr>
        <w:jc w:val="left"/>
      </w:pPr>
      <w:r w:rsidRPr="00125132">
        <w:t>Le magnésium permet d'obtenir des fontes grises à graphite sphéroïdal (FGS) aux propriétés mécaniques proches de celles de l'acier.</w:t>
      </w:r>
    </w:p>
    <w:p w:rsidR="00D35342" w:rsidRDefault="00D35342" w:rsidP="00C06FE9">
      <w:pPr>
        <w:numPr>
          <w:ilvl w:val="0"/>
          <w:numId w:val="23"/>
        </w:numPr>
        <w:jc w:val="left"/>
      </w:pPr>
      <w:r w:rsidRPr="00125132">
        <w:t>L'addition de Nickel, Chrome, Silicium permet l'obtention des fontes grises alliées à graphite lamellaire (L-NGS) ou sphéroïdal (S-NGS).</w:t>
      </w:r>
    </w:p>
    <w:p w:rsidR="00D35342" w:rsidRPr="00125132" w:rsidRDefault="00D35342" w:rsidP="00101E66">
      <w:pPr>
        <w:pStyle w:val="Titre4"/>
      </w:pPr>
      <w:bookmarkStart w:id="49" w:name="_Toc21705641"/>
      <w:bookmarkStart w:id="50" w:name="_Toc413746465"/>
      <w:r w:rsidRPr="00125132">
        <w:t>De la fonte au fer et à l'acier</w:t>
      </w:r>
      <w:bookmarkEnd w:id="49"/>
      <w:bookmarkEnd w:id="50"/>
      <w:r w:rsidRPr="00125132">
        <w:t xml:space="preserve"> </w:t>
      </w:r>
    </w:p>
    <w:p w:rsidR="00D35342" w:rsidRPr="00125132" w:rsidRDefault="00D35342" w:rsidP="00D35342">
      <w:r w:rsidRPr="00125132">
        <w:t>La fonte liquide ou fonte d'affinage est traitée dans des convertisseurs à oxygène afin de réduire le taux de carbone. Des traitements chimiques complémentaires permettent de réduire les taux de silicium, manganèse, phosphore et soufre.</w:t>
      </w:r>
    </w:p>
    <w:p w:rsidR="00D35342" w:rsidRPr="00125132" w:rsidRDefault="00D35342" w:rsidP="00D35342"/>
    <w:p w:rsidR="00D35342" w:rsidRPr="00125132" w:rsidRDefault="00D35342" w:rsidP="00D35342">
      <w:r w:rsidRPr="00125132">
        <w:t xml:space="preserve">Généralement la fonte est entièrement décarburée afin d'obtenir du fer liquide quasiment pur qui est ensuite </w:t>
      </w:r>
      <w:proofErr w:type="spellStart"/>
      <w:r w:rsidRPr="00125132">
        <w:t>recarburé</w:t>
      </w:r>
      <w:proofErr w:type="spellEnd"/>
      <w:r w:rsidRPr="00125132">
        <w:t xml:space="preserve"> et allié en fonction de la nuance d'acier désirée.     </w:t>
      </w:r>
    </w:p>
    <w:p w:rsidR="00D35342" w:rsidRPr="00125132" w:rsidRDefault="00D35342" w:rsidP="00D35342"/>
    <w:tbl>
      <w:tblPr>
        <w:tblW w:w="0" w:type="auto"/>
        <w:tblInd w:w="9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08"/>
        <w:gridCol w:w="1377"/>
        <w:gridCol w:w="1377"/>
        <w:gridCol w:w="1377"/>
        <w:gridCol w:w="1377"/>
        <w:gridCol w:w="1378"/>
      </w:tblGrid>
      <w:tr w:rsidR="00D35342" w:rsidRPr="00125132" w:rsidTr="00084B79">
        <w:tc>
          <w:tcPr>
            <w:tcW w:w="808" w:type="dxa"/>
          </w:tcPr>
          <w:p w:rsidR="00D35342" w:rsidRPr="00125132" w:rsidRDefault="00D35342" w:rsidP="00084B79"/>
        </w:tc>
        <w:tc>
          <w:tcPr>
            <w:tcW w:w="1377" w:type="dxa"/>
          </w:tcPr>
          <w:p w:rsidR="00D35342" w:rsidRPr="00125132" w:rsidRDefault="00D35342" w:rsidP="00084B79">
            <w:r w:rsidRPr="00125132">
              <w:t>% carbone</w:t>
            </w:r>
          </w:p>
        </w:tc>
        <w:tc>
          <w:tcPr>
            <w:tcW w:w="1377" w:type="dxa"/>
          </w:tcPr>
          <w:p w:rsidR="00D35342" w:rsidRPr="00125132" w:rsidRDefault="00D35342" w:rsidP="00084B79">
            <w:r w:rsidRPr="00125132">
              <w:t>% Silicium</w:t>
            </w:r>
          </w:p>
        </w:tc>
        <w:tc>
          <w:tcPr>
            <w:tcW w:w="1377" w:type="dxa"/>
          </w:tcPr>
          <w:p w:rsidR="00D35342" w:rsidRPr="00125132" w:rsidRDefault="00D35342" w:rsidP="00084B79">
            <w:r w:rsidRPr="00125132">
              <w:t>% manganèse</w:t>
            </w:r>
          </w:p>
        </w:tc>
        <w:tc>
          <w:tcPr>
            <w:tcW w:w="1377" w:type="dxa"/>
          </w:tcPr>
          <w:p w:rsidR="00D35342" w:rsidRPr="00125132" w:rsidRDefault="00D35342" w:rsidP="00084B79">
            <w:r w:rsidRPr="00125132">
              <w:t>% phosphore</w:t>
            </w:r>
          </w:p>
        </w:tc>
        <w:tc>
          <w:tcPr>
            <w:tcW w:w="1378" w:type="dxa"/>
          </w:tcPr>
          <w:p w:rsidR="00D35342" w:rsidRPr="00125132" w:rsidRDefault="00D35342" w:rsidP="00084B79">
            <w:r w:rsidRPr="00125132">
              <w:t>% soufre</w:t>
            </w:r>
          </w:p>
        </w:tc>
      </w:tr>
      <w:tr w:rsidR="00D35342" w:rsidRPr="00125132" w:rsidTr="00084B79">
        <w:tc>
          <w:tcPr>
            <w:tcW w:w="808" w:type="dxa"/>
          </w:tcPr>
          <w:p w:rsidR="00D35342" w:rsidRPr="00125132" w:rsidRDefault="00D35342" w:rsidP="00084B79">
            <w:r w:rsidRPr="00125132">
              <w:t>Fonte</w:t>
            </w:r>
          </w:p>
        </w:tc>
        <w:tc>
          <w:tcPr>
            <w:tcW w:w="1377" w:type="dxa"/>
          </w:tcPr>
          <w:p w:rsidR="00D35342" w:rsidRPr="00125132" w:rsidRDefault="00D35342" w:rsidP="00084B79">
            <w:r w:rsidRPr="00125132">
              <w:t>3 à 4</w:t>
            </w:r>
          </w:p>
        </w:tc>
        <w:tc>
          <w:tcPr>
            <w:tcW w:w="1377" w:type="dxa"/>
          </w:tcPr>
          <w:p w:rsidR="00D35342" w:rsidRPr="00125132" w:rsidRDefault="00D35342" w:rsidP="00084B79">
            <w:r w:rsidRPr="00125132">
              <w:t>0.5 à 2,5</w:t>
            </w:r>
          </w:p>
        </w:tc>
        <w:tc>
          <w:tcPr>
            <w:tcW w:w="1377" w:type="dxa"/>
          </w:tcPr>
          <w:p w:rsidR="00D35342" w:rsidRPr="00125132" w:rsidRDefault="00D35342" w:rsidP="00084B79">
            <w:r w:rsidRPr="00125132">
              <w:t>1 à 2</w:t>
            </w:r>
          </w:p>
        </w:tc>
        <w:tc>
          <w:tcPr>
            <w:tcW w:w="1377" w:type="dxa"/>
          </w:tcPr>
          <w:p w:rsidR="00D35342" w:rsidRPr="00125132" w:rsidRDefault="00D35342" w:rsidP="00084B79">
            <w:r w:rsidRPr="00125132">
              <w:t>0,1 à 2</w:t>
            </w:r>
          </w:p>
        </w:tc>
        <w:tc>
          <w:tcPr>
            <w:tcW w:w="1378" w:type="dxa"/>
          </w:tcPr>
          <w:p w:rsidR="00D35342" w:rsidRPr="00125132" w:rsidRDefault="00D35342" w:rsidP="00084B79">
            <w:r w:rsidRPr="00125132">
              <w:t>0,05</w:t>
            </w:r>
          </w:p>
        </w:tc>
      </w:tr>
      <w:tr w:rsidR="00D35342" w:rsidRPr="00125132" w:rsidTr="00084B79">
        <w:tc>
          <w:tcPr>
            <w:tcW w:w="808" w:type="dxa"/>
          </w:tcPr>
          <w:p w:rsidR="00D35342" w:rsidRPr="00125132" w:rsidRDefault="00D35342" w:rsidP="00084B79">
            <w:r w:rsidRPr="00125132">
              <w:t>Acier</w:t>
            </w:r>
          </w:p>
        </w:tc>
        <w:tc>
          <w:tcPr>
            <w:tcW w:w="1377" w:type="dxa"/>
          </w:tcPr>
          <w:p w:rsidR="00D35342" w:rsidRPr="00125132" w:rsidRDefault="00D35342" w:rsidP="00084B79">
            <w:r w:rsidRPr="00125132">
              <w:t>0,05 à 1,5</w:t>
            </w:r>
          </w:p>
        </w:tc>
        <w:tc>
          <w:tcPr>
            <w:tcW w:w="1377" w:type="dxa"/>
          </w:tcPr>
          <w:p w:rsidR="00D35342" w:rsidRPr="00125132" w:rsidRDefault="00D35342" w:rsidP="00084B79">
            <w:r w:rsidRPr="00125132">
              <w:t>0 à 0,5</w:t>
            </w:r>
          </w:p>
        </w:tc>
        <w:tc>
          <w:tcPr>
            <w:tcW w:w="1377" w:type="dxa"/>
          </w:tcPr>
          <w:p w:rsidR="00D35342" w:rsidRPr="00125132" w:rsidRDefault="00D35342" w:rsidP="00084B79">
            <w:r w:rsidRPr="00125132">
              <w:t>0,3 à 1,5</w:t>
            </w:r>
          </w:p>
        </w:tc>
        <w:tc>
          <w:tcPr>
            <w:tcW w:w="1377" w:type="dxa"/>
          </w:tcPr>
          <w:p w:rsidR="00D35342" w:rsidRPr="00125132" w:rsidRDefault="00D35342" w:rsidP="00084B79">
            <w:r w:rsidRPr="00125132">
              <w:t>&lt;0,05</w:t>
            </w:r>
          </w:p>
        </w:tc>
        <w:tc>
          <w:tcPr>
            <w:tcW w:w="1378" w:type="dxa"/>
          </w:tcPr>
          <w:p w:rsidR="00D35342" w:rsidRPr="00125132" w:rsidRDefault="00D35342" w:rsidP="00084B79">
            <w:r w:rsidRPr="00125132">
              <w:t>&lt; 0,05</w:t>
            </w:r>
          </w:p>
        </w:tc>
      </w:tr>
    </w:tbl>
    <w:p w:rsidR="00D35342" w:rsidRPr="00125132" w:rsidRDefault="00D35342" w:rsidP="00D35342"/>
    <w:p w:rsidR="00D35342" w:rsidRPr="00125132" w:rsidRDefault="00D35342" w:rsidP="00D35342">
      <w:r w:rsidRPr="00125132">
        <w:t xml:space="preserve">Les ferrailles sont fondues dans des fours électriques sous vide et peuvent subir les mêmes traitements de décarburation, carburation et alliage. </w:t>
      </w:r>
    </w:p>
    <w:p w:rsidR="00D35342" w:rsidRPr="00125132" w:rsidRDefault="00D35342" w:rsidP="00D35342"/>
    <w:p w:rsidR="00D35342" w:rsidRPr="00125132" w:rsidRDefault="00D35342" w:rsidP="00D35342">
      <w:r w:rsidRPr="00125132">
        <w:t xml:space="preserve">L'acier est ensuite soit moulé immédiatement dans des moules en sable pour l'obtention de pièces, soit moulé dans des lingotières avec préforme du futur produit de laminage (IPN, UPN, plats, ronds, …), soit en plats par coulée continue (brames),  pour l'obtention ultérieure de tôles. </w:t>
      </w:r>
    </w:p>
    <w:p w:rsidR="00D35342" w:rsidRPr="00125132" w:rsidRDefault="00D35342" w:rsidP="00D35342">
      <w:pPr>
        <w:ind w:left="851"/>
      </w:pPr>
    </w:p>
    <w:p w:rsidR="00D35342" w:rsidRPr="00125132" w:rsidRDefault="00D35342" w:rsidP="00101E66">
      <w:pPr>
        <w:pStyle w:val="Titre3"/>
      </w:pPr>
      <w:bookmarkStart w:id="51" w:name="_Toc527014935"/>
      <w:bookmarkStart w:id="52" w:name="_Toc527014973"/>
      <w:bookmarkStart w:id="53" w:name="_Toc527015132"/>
      <w:bookmarkStart w:id="54" w:name="_Toc21705642"/>
      <w:bookmarkStart w:id="55" w:name="_Toc22889741"/>
      <w:bookmarkStart w:id="56" w:name="_Toc22889954"/>
      <w:bookmarkStart w:id="57" w:name="_Toc113768368"/>
      <w:bookmarkStart w:id="58" w:name="_Toc382341748"/>
      <w:bookmarkStart w:id="59" w:name="_Toc413746466"/>
      <w:r w:rsidRPr="00125132">
        <w:t>Traitements thermiques des aciers</w:t>
      </w:r>
      <w:bookmarkEnd w:id="51"/>
      <w:bookmarkEnd w:id="52"/>
      <w:bookmarkEnd w:id="53"/>
      <w:bookmarkEnd w:id="54"/>
      <w:bookmarkEnd w:id="55"/>
      <w:bookmarkEnd w:id="56"/>
      <w:bookmarkEnd w:id="57"/>
      <w:bookmarkEnd w:id="58"/>
      <w:bookmarkEnd w:id="59"/>
    </w:p>
    <w:tbl>
      <w:tblPr>
        <w:tblW w:w="0" w:type="auto"/>
        <w:tblBorders>
          <w:insideV w:val="single" w:sz="4" w:space="0" w:color="auto"/>
        </w:tblBorders>
        <w:tblLayout w:type="fixed"/>
        <w:tblCellMar>
          <w:left w:w="70" w:type="dxa"/>
          <w:right w:w="70" w:type="dxa"/>
        </w:tblCellMar>
        <w:tblLook w:val="0000" w:firstRow="0" w:lastRow="0" w:firstColumn="0" w:lastColumn="0" w:noHBand="0" w:noVBand="0"/>
      </w:tblPr>
      <w:tblGrid>
        <w:gridCol w:w="3898"/>
        <w:gridCol w:w="6448"/>
      </w:tblGrid>
      <w:tr w:rsidR="00D35342" w:rsidRPr="00125132" w:rsidTr="00084B79">
        <w:tc>
          <w:tcPr>
            <w:tcW w:w="3898" w:type="dxa"/>
          </w:tcPr>
          <w:p w:rsidR="00D35342" w:rsidRPr="00125132" w:rsidRDefault="00D35342" w:rsidP="00084B79"/>
          <w:p w:rsidR="00D35342" w:rsidRPr="00125132" w:rsidRDefault="00101E66" w:rsidP="00084B79">
            <w:r>
              <w:t>L</w:t>
            </w:r>
            <w:r w:rsidR="00D35342" w:rsidRPr="00125132">
              <w:t>es courbes AC3 et AC1 du diagramme simplifié fer-carbone doivent être tracées afin de présenter les zones propres à la trempe, au revenu et au recuit.</w:t>
            </w:r>
          </w:p>
          <w:p w:rsidR="00D35342" w:rsidRPr="00125132" w:rsidRDefault="00D35342" w:rsidP="00084B79"/>
          <w:p w:rsidR="00D35342" w:rsidRPr="00125132" w:rsidRDefault="00D35342" w:rsidP="00084B79">
            <w:pPr>
              <w:jc w:val="center"/>
            </w:pPr>
            <w:r w:rsidRPr="00125132">
              <w:drawing>
                <wp:inline distT="0" distB="0" distL="0" distR="0" wp14:anchorId="39945173" wp14:editId="0A0577AE">
                  <wp:extent cx="1275080" cy="1158240"/>
                  <wp:effectExtent l="19050" t="0" r="1270" b="0"/>
                  <wp:docPr id="3" name="Image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
                          <pic:cNvPicPr>
                            <a:picLocks noChangeAspect="1" noChangeArrowheads="1"/>
                          </pic:cNvPicPr>
                        </pic:nvPicPr>
                        <pic:blipFill>
                          <a:blip r:embed="rId48" cstate="print"/>
                          <a:srcRect/>
                          <a:stretch>
                            <a:fillRect/>
                          </a:stretch>
                        </pic:blipFill>
                        <pic:spPr bwMode="auto">
                          <a:xfrm>
                            <a:off x="0" y="0"/>
                            <a:ext cx="1275080" cy="1158240"/>
                          </a:xfrm>
                          <a:prstGeom prst="rect">
                            <a:avLst/>
                          </a:prstGeom>
                          <a:noFill/>
                          <a:ln w="9525">
                            <a:noFill/>
                            <a:miter lim="800000"/>
                            <a:headEnd/>
                            <a:tailEnd/>
                          </a:ln>
                        </pic:spPr>
                      </pic:pic>
                    </a:graphicData>
                  </a:graphic>
                </wp:inline>
              </w:drawing>
            </w:r>
          </w:p>
        </w:tc>
        <w:tc>
          <w:tcPr>
            <w:tcW w:w="6448" w:type="dxa"/>
          </w:tcPr>
          <w:p w:rsidR="00D35342" w:rsidRPr="00125132" w:rsidRDefault="00D35342" w:rsidP="00084B79">
            <w:pPr>
              <w:jc w:val="center"/>
            </w:pPr>
            <w:r w:rsidRPr="00125132">
              <w:drawing>
                <wp:inline distT="0" distB="0" distL="0" distR="0" wp14:anchorId="0ECD0BF5" wp14:editId="6B505CE4">
                  <wp:extent cx="3738880" cy="2438400"/>
                  <wp:effectExtent l="19050" t="0" r="0" b="0"/>
                  <wp:docPr id="1600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r="9608" b="5782"/>
                          <a:stretch>
                            <a:fillRect/>
                          </a:stretch>
                        </pic:blipFill>
                        <pic:spPr bwMode="auto">
                          <a:xfrm>
                            <a:off x="0" y="0"/>
                            <a:ext cx="3738880" cy="2438400"/>
                          </a:xfrm>
                          <a:prstGeom prst="rect">
                            <a:avLst/>
                          </a:prstGeom>
                          <a:noFill/>
                          <a:ln w="9525">
                            <a:noFill/>
                            <a:miter lim="800000"/>
                            <a:headEnd/>
                            <a:tailEnd/>
                          </a:ln>
                        </pic:spPr>
                      </pic:pic>
                    </a:graphicData>
                  </a:graphic>
                </wp:inline>
              </w:drawing>
            </w:r>
          </w:p>
        </w:tc>
      </w:tr>
    </w:tbl>
    <w:p w:rsidR="00D35342" w:rsidRPr="00125132" w:rsidRDefault="00D35342" w:rsidP="00D35342"/>
    <w:p w:rsidR="00D35342" w:rsidRPr="00125132" w:rsidRDefault="00D35342" w:rsidP="00D35342">
      <w:r w:rsidRPr="00125132">
        <w:t>Explication succincte des transformations.</w:t>
      </w:r>
    </w:p>
    <w:p w:rsidR="00D35342" w:rsidRPr="00125132" w:rsidRDefault="00101E66" w:rsidP="00C06FE9">
      <w:pPr>
        <w:pStyle w:val="Paragraphedeliste"/>
        <w:numPr>
          <w:ilvl w:val="0"/>
          <w:numId w:val="24"/>
        </w:numPr>
        <w:jc w:val="left"/>
      </w:pPr>
      <w:r>
        <w:t>À</w:t>
      </w:r>
      <w:r w:rsidR="00D35342" w:rsidRPr="00125132">
        <w:t xml:space="preserve"> l'état initial (recuit) l'acier (fer + carbone) se présente  en un mélange hétérogène de ferrite, cémentite et austénite : </w:t>
      </w:r>
    </w:p>
    <w:p w:rsidR="00D35342" w:rsidRPr="00125132" w:rsidRDefault="00D35342" w:rsidP="00C06FE9">
      <w:pPr>
        <w:pStyle w:val="Paragraphedeliste"/>
        <w:numPr>
          <w:ilvl w:val="1"/>
          <w:numId w:val="24"/>
        </w:numPr>
        <w:jc w:val="left"/>
      </w:pPr>
      <w:r w:rsidRPr="00125132">
        <w:t xml:space="preserve">Ferrite = fer </w:t>
      </w:r>
      <m:oMath>
        <m:r>
          <w:rPr>
            <w:rFonts w:ascii="Cambria Math" w:hAnsi="Cambria Math"/>
          </w:rPr>
          <m:t>α</m:t>
        </m:r>
      </m:oMath>
      <w:r w:rsidR="006D27C9">
        <w:t xml:space="preserve"> </w:t>
      </w:r>
      <w:r w:rsidRPr="00125132">
        <w:t>fer pur, cubique centré, ne dissout pas le carbone)</w:t>
      </w:r>
      <w:r w:rsidR="006D27C9">
        <w:t> ;</w:t>
      </w:r>
    </w:p>
    <w:p w:rsidR="00D35342" w:rsidRPr="00125132" w:rsidRDefault="00D35342" w:rsidP="00C06FE9">
      <w:pPr>
        <w:pStyle w:val="Paragraphedeliste"/>
        <w:numPr>
          <w:ilvl w:val="1"/>
          <w:numId w:val="24"/>
        </w:numPr>
        <w:jc w:val="left"/>
      </w:pPr>
      <w:r w:rsidRPr="00125132">
        <w:t>Cémentite = carbure</w:t>
      </w:r>
      <w:r w:rsidR="006D27C9">
        <w:t xml:space="preserve"> de fer Fe3C à 6,7 % de carbone ;</w:t>
      </w:r>
    </w:p>
    <w:p w:rsidR="00D35342" w:rsidRPr="00125132" w:rsidRDefault="00D35342" w:rsidP="00C06FE9">
      <w:pPr>
        <w:pStyle w:val="Paragraphedeliste"/>
        <w:numPr>
          <w:ilvl w:val="1"/>
          <w:numId w:val="24"/>
        </w:numPr>
        <w:jc w:val="left"/>
      </w:pPr>
      <w:r w:rsidRPr="00125132">
        <w:t xml:space="preserve">Austénite = fer </w:t>
      </w:r>
      <m:oMath>
        <m:r>
          <w:rPr>
            <w:rFonts w:ascii="Cambria Math" w:hAnsi="Cambria Math"/>
          </w:rPr>
          <m:t>γ</m:t>
        </m:r>
      </m:oMath>
      <w:r w:rsidR="006D27C9">
        <w:t xml:space="preserve"> (</w:t>
      </w:r>
      <w:r w:rsidRPr="00125132">
        <w:t>fer pur, cubique à faces centrées, dissout le carbone jusqu'à 1,7 %</w:t>
      </w:r>
      <w:r w:rsidR="006D27C9">
        <w:t>).</w:t>
      </w:r>
    </w:p>
    <w:p w:rsidR="00D35342" w:rsidRPr="00125132" w:rsidRDefault="00D35342" w:rsidP="00D35342">
      <w:pPr>
        <w:pStyle w:val="Paragraphedeliste"/>
        <w:ind w:left="1440"/>
      </w:pPr>
    </w:p>
    <w:p w:rsidR="00D35342" w:rsidRPr="00125132" w:rsidRDefault="00D35342" w:rsidP="00C06FE9">
      <w:pPr>
        <w:pStyle w:val="Paragraphedeliste"/>
        <w:numPr>
          <w:ilvl w:val="0"/>
          <w:numId w:val="24"/>
        </w:numPr>
        <w:jc w:val="left"/>
      </w:pPr>
      <w:proofErr w:type="spellStart"/>
      <w:r w:rsidRPr="00125132">
        <w:t>Austénisation</w:t>
      </w:r>
      <w:proofErr w:type="spellEnd"/>
      <w:r w:rsidRPr="00125132">
        <w:t xml:space="preserve"> : lors de l'élévation de température de l'acier dans une plage de 50° supérieure à AC3 et AC1, le mélange solide de fer </w:t>
      </w:r>
      <m:oMath>
        <m:r>
          <w:rPr>
            <w:rFonts w:ascii="Cambria Math" w:hAnsi="Cambria Math"/>
          </w:rPr>
          <m:t>α</m:t>
        </m:r>
      </m:oMath>
      <w:r w:rsidR="006D27C9" w:rsidRPr="00125132">
        <w:t xml:space="preserve"> </w:t>
      </w:r>
      <w:r w:rsidRPr="00125132">
        <w:t xml:space="preserve">de fer </w:t>
      </w:r>
      <m:oMath>
        <m:r>
          <w:rPr>
            <w:rFonts w:ascii="Cambria Math" w:hAnsi="Cambria Math"/>
          </w:rPr>
          <m:t>γ</m:t>
        </m:r>
      </m:oMath>
      <w:r w:rsidRPr="00125132">
        <w:t xml:space="preserve"> et de carbure se transforme en fer </w:t>
      </w:r>
      <m:oMath>
        <m:r>
          <w:rPr>
            <w:rFonts w:ascii="Cambria Math" w:hAnsi="Cambria Math"/>
          </w:rPr>
          <m:t>γ</m:t>
        </m:r>
      </m:oMath>
      <w:r w:rsidR="006D27C9" w:rsidRPr="00125132">
        <w:t xml:space="preserve"> </w:t>
      </w:r>
      <w:r w:rsidRPr="00125132">
        <w:t>cubique à faces centrées, qui dissout le carbone.</w:t>
      </w:r>
    </w:p>
    <w:p w:rsidR="00D35342" w:rsidRPr="00125132" w:rsidRDefault="00D35342" w:rsidP="00C06FE9">
      <w:pPr>
        <w:pStyle w:val="Paragraphedeliste"/>
        <w:numPr>
          <w:ilvl w:val="0"/>
          <w:numId w:val="24"/>
        </w:numPr>
        <w:jc w:val="left"/>
      </w:pPr>
      <w:r w:rsidRPr="00125132">
        <w:t>Recuit : le refroidissement lent provoque la transformation inverse avec rejet du carbone.</w:t>
      </w:r>
    </w:p>
    <w:p w:rsidR="00D35342" w:rsidRPr="00125132" w:rsidRDefault="00D35342" w:rsidP="00C06FE9">
      <w:pPr>
        <w:pStyle w:val="Paragraphedeliste"/>
        <w:numPr>
          <w:ilvl w:val="0"/>
          <w:numId w:val="24"/>
        </w:numPr>
        <w:jc w:val="left"/>
      </w:pPr>
      <w:r w:rsidRPr="00125132">
        <w:t xml:space="preserve">Trempe : le refroidissement rapide piège le carbone dissout dans le fer </w:t>
      </w:r>
      <w:r w:rsidRPr="00125132">
        <w:t xml:space="preserve"> qui se transforme en martensite, très dure et très cassante. </w:t>
      </w:r>
    </w:p>
    <w:p w:rsidR="00D35342" w:rsidRPr="00125132" w:rsidRDefault="00D35342" w:rsidP="00C06FE9">
      <w:pPr>
        <w:pStyle w:val="Titre4"/>
        <w:numPr>
          <w:ilvl w:val="0"/>
          <w:numId w:val="43"/>
        </w:numPr>
      </w:pPr>
      <w:bookmarkStart w:id="60" w:name="_Toc21705643"/>
      <w:bookmarkStart w:id="61" w:name="_Toc413746467"/>
      <w:r w:rsidRPr="00125132">
        <w:t>Trempe</w:t>
      </w:r>
      <w:bookmarkEnd w:id="60"/>
      <w:bookmarkEnd w:id="61"/>
      <w:r w:rsidRPr="00125132">
        <w:t xml:space="preserve"> </w:t>
      </w:r>
    </w:p>
    <w:p w:rsidR="00D35342" w:rsidRPr="00125132" w:rsidRDefault="00D35342" w:rsidP="00C06FE9">
      <w:pPr>
        <w:pStyle w:val="Paragraphedeliste"/>
        <w:numPr>
          <w:ilvl w:val="0"/>
          <w:numId w:val="22"/>
        </w:numPr>
        <w:jc w:val="left"/>
      </w:pPr>
      <w:r w:rsidRPr="00125132">
        <w:t>L'acier doit avoir au moins 0,3 % de carbone.</w:t>
      </w:r>
    </w:p>
    <w:p w:rsidR="00D35342" w:rsidRPr="00125132" w:rsidRDefault="00D35342" w:rsidP="00C06FE9">
      <w:pPr>
        <w:numPr>
          <w:ilvl w:val="0"/>
          <w:numId w:val="22"/>
        </w:numPr>
        <w:jc w:val="left"/>
      </w:pPr>
      <w:r w:rsidRPr="00125132">
        <w:t xml:space="preserve">Chauffage dans un four à 50° </w:t>
      </w:r>
      <w:r w:rsidR="00101E66" w:rsidRPr="00125132">
        <w:t>au-dessus</w:t>
      </w:r>
      <w:r w:rsidRPr="00125132">
        <w:t xml:space="preserve"> </w:t>
      </w:r>
      <w:proofErr w:type="gramStart"/>
      <w:r w:rsidRPr="00125132">
        <w:t>de AC1</w:t>
      </w:r>
      <w:proofErr w:type="gramEnd"/>
      <w:r w:rsidRPr="00125132">
        <w:t xml:space="preserve"> et AC3.</w:t>
      </w:r>
    </w:p>
    <w:p w:rsidR="00D35342" w:rsidRPr="00125132" w:rsidRDefault="00D35342" w:rsidP="00C06FE9">
      <w:pPr>
        <w:numPr>
          <w:ilvl w:val="0"/>
          <w:numId w:val="22"/>
        </w:numPr>
        <w:jc w:val="left"/>
      </w:pPr>
      <w:r w:rsidRPr="00125132">
        <w:t>Le refroidissement se fait par immersion dans un bain d'eau à température ambiante.</w:t>
      </w:r>
    </w:p>
    <w:p w:rsidR="00D35342" w:rsidRPr="00125132" w:rsidRDefault="00D35342" w:rsidP="00C06FE9">
      <w:pPr>
        <w:numPr>
          <w:ilvl w:val="0"/>
          <w:numId w:val="22"/>
        </w:numPr>
        <w:jc w:val="left"/>
      </w:pPr>
      <w:r w:rsidRPr="00125132">
        <w:t>Pour la trempe étagée le bain d'huile est à 300°.</w:t>
      </w:r>
    </w:p>
    <w:p w:rsidR="00D35342" w:rsidRPr="00125132" w:rsidRDefault="00D35342" w:rsidP="00C06FE9">
      <w:pPr>
        <w:numPr>
          <w:ilvl w:val="0"/>
          <w:numId w:val="22"/>
        </w:numPr>
        <w:jc w:val="left"/>
      </w:pPr>
      <w:r w:rsidRPr="00125132">
        <w:t>L'acier devient dur et cassant, mais la rapidité de refroidissement et donc les propriétés mécaniques varient en fonction de l'épaisseur et des éléments d'addition.</w:t>
      </w:r>
    </w:p>
    <w:p w:rsidR="00D35342" w:rsidRPr="00125132" w:rsidRDefault="00D35342" w:rsidP="00101E66">
      <w:pPr>
        <w:pStyle w:val="Titre4"/>
      </w:pPr>
      <w:bookmarkStart w:id="62" w:name="_Toc21705644"/>
      <w:bookmarkStart w:id="63" w:name="_Toc413746468"/>
      <w:r w:rsidRPr="00125132">
        <w:t>Revenu</w:t>
      </w:r>
      <w:bookmarkEnd w:id="62"/>
      <w:bookmarkEnd w:id="63"/>
    </w:p>
    <w:p w:rsidR="00D35342" w:rsidRPr="00125132" w:rsidRDefault="00D35342" w:rsidP="00C06FE9">
      <w:pPr>
        <w:numPr>
          <w:ilvl w:val="0"/>
          <w:numId w:val="22"/>
        </w:numPr>
        <w:jc w:val="left"/>
      </w:pPr>
      <w:r w:rsidRPr="00125132">
        <w:t>La pièce est chauffée plus d'une heure dans un four entre 200° et 600° puis refroidie doucement afin d'atténuer les effets de la trempe.</w:t>
      </w:r>
    </w:p>
    <w:p w:rsidR="00D35342" w:rsidRPr="00125132" w:rsidRDefault="00D35342" w:rsidP="00C06FE9">
      <w:pPr>
        <w:numPr>
          <w:ilvl w:val="0"/>
          <w:numId w:val="22"/>
        </w:numPr>
        <w:jc w:val="left"/>
      </w:pPr>
      <w:r w:rsidRPr="00125132">
        <w:t xml:space="preserve">L'acier sera plus ou moins dur et plus ou moins cassant en fonction de la température. </w:t>
      </w:r>
    </w:p>
    <w:p w:rsidR="00D35342" w:rsidRPr="00125132" w:rsidRDefault="00D35342" w:rsidP="00101E66">
      <w:pPr>
        <w:pStyle w:val="Titre4"/>
      </w:pPr>
      <w:bookmarkStart w:id="64" w:name="_Toc21705645"/>
      <w:bookmarkStart w:id="65" w:name="_Toc413746469"/>
      <w:r w:rsidRPr="00125132">
        <w:t>Recuit</w:t>
      </w:r>
      <w:bookmarkEnd w:id="64"/>
      <w:bookmarkEnd w:id="65"/>
    </w:p>
    <w:p w:rsidR="00D35342" w:rsidRPr="00125132" w:rsidRDefault="00D35342" w:rsidP="00C06FE9">
      <w:pPr>
        <w:numPr>
          <w:ilvl w:val="0"/>
          <w:numId w:val="22"/>
        </w:numPr>
        <w:jc w:val="left"/>
      </w:pPr>
      <w:r w:rsidRPr="00125132">
        <w:t xml:space="preserve">La pièce est chauffée dans un four de 50° à 150° </w:t>
      </w:r>
      <w:r w:rsidR="00101E66" w:rsidRPr="00125132">
        <w:t>au-dessus</w:t>
      </w:r>
      <w:r w:rsidRPr="00125132">
        <w:t xml:space="preserve"> </w:t>
      </w:r>
      <w:proofErr w:type="gramStart"/>
      <w:r w:rsidRPr="00125132">
        <w:t>de AC1</w:t>
      </w:r>
      <w:proofErr w:type="gramEnd"/>
      <w:r w:rsidRPr="00125132">
        <w:t xml:space="preserve"> et AC3 pendant plusieurs heures puis refroidie lentement.</w:t>
      </w:r>
    </w:p>
    <w:p w:rsidR="00D35342" w:rsidRPr="00125132" w:rsidRDefault="00D35342" w:rsidP="00C06FE9">
      <w:pPr>
        <w:numPr>
          <w:ilvl w:val="0"/>
          <w:numId w:val="22"/>
        </w:numPr>
        <w:jc w:val="left"/>
      </w:pPr>
      <w:r w:rsidRPr="00125132">
        <w:t>L'acier revient à son état initial, moins dur et plus résilient (résistant au choc).</w:t>
      </w:r>
    </w:p>
    <w:p w:rsidR="00D35342" w:rsidRPr="00125132" w:rsidRDefault="00D35342" w:rsidP="00C06FE9">
      <w:pPr>
        <w:numPr>
          <w:ilvl w:val="0"/>
          <w:numId w:val="22"/>
        </w:numPr>
        <w:jc w:val="left"/>
      </w:pPr>
      <w:r w:rsidRPr="00125132">
        <w:t>Cette opération est appliquée pour supprimer les effets dus à la trempe, au soudage,  à un écrouissage (forgeage, laminage, filage,…)</w:t>
      </w:r>
      <w:r w:rsidR="00101E66">
        <w:t>.</w:t>
      </w:r>
    </w:p>
    <w:p w:rsidR="00D35342" w:rsidRPr="00125132" w:rsidRDefault="00D35342" w:rsidP="00101E66">
      <w:pPr>
        <w:pStyle w:val="Titre3"/>
      </w:pPr>
      <w:bookmarkStart w:id="66" w:name="_Toc382341749"/>
      <w:bookmarkStart w:id="67" w:name="_Toc413746470"/>
      <w:r w:rsidRPr="00125132">
        <w:t>Traitements des surfaces</w:t>
      </w:r>
      <w:bookmarkEnd w:id="66"/>
      <w:bookmarkEnd w:id="67"/>
    </w:p>
    <w:p w:rsidR="00D35342" w:rsidRPr="00125132" w:rsidRDefault="00D35342" w:rsidP="00C06FE9">
      <w:pPr>
        <w:pStyle w:val="Titre4"/>
        <w:numPr>
          <w:ilvl w:val="0"/>
          <w:numId w:val="44"/>
        </w:numPr>
      </w:pPr>
      <w:bookmarkStart w:id="68" w:name="_Toc21705648"/>
      <w:bookmarkStart w:id="69" w:name="_Toc413746471"/>
      <w:r w:rsidRPr="00125132">
        <w:t>Cémentation</w:t>
      </w:r>
      <w:bookmarkEnd w:id="68"/>
      <w:bookmarkEnd w:id="69"/>
    </w:p>
    <w:p w:rsidR="00D35342" w:rsidRPr="00125132" w:rsidRDefault="00D35342" w:rsidP="00C06FE9">
      <w:pPr>
        <w:numPr>
          <w:ilvl w:val="0"/>
          <w:numId w:val="22"/>
        </w:numPr>
        <w:jc w:val="left"/>
      </w:pPr>
      <w:r w:rsidRPr="00125132">
        <w:t>Acier faiblement carburé C10 à C25 (0,1 à 0,25 % de carbone)</w:t>
      </w:r>
    </w:p>
    <w:p w:rsidR="00D35342" w:rsidRPr="00125132" w:rsidRDefault="00D35342" w:rsidP="00C06FE9">
      <w:pPr>
        <w:numPr>
          <w:ilvl w:val="0"/>
          <w:numId w:val="22"/>
        </w:numPr>
        <w:jc w:val="left"/>
      </w:pPr>
      <w:r w:rsidRPr="00125132">
        <w:t xml:space="preserve">Chauffage de la pièce dans un milieu riche en carbone  à une température supérieure à </w:t>
      </w:r>
      <w:proofErr w:type="gramStart"/>
      <w:r w:rsidRPr="00125132">
        <w:t>AC3 .</w:t>
      </w:r>
      <w:proofErr w:type="gramEnd"/>
    </w:p>
    <w:p w:rsidR="00D35342" w:rsidRPr="00125132" w:rsidRDefault="00D35342" w:rsidP="00C06FE9">
      <w:pPr>
        <w:numPr>
          <w:ilvl w:val="0"/>
          <w:numId w:val="22"/>
        </w:numPr>
        <w:jc w:val="left"/>
      </w:pPr>
      <w:r w:rsidRPr="00125132">
        <w:t xml:space="preserve">Enrichissement en carbone (0,85 %) de la surface de la pièce sur une épaisseur de 0,5 à 1 </w:t>
      </w:r>
      <w:proofErr w:type="spellStart"/>
      <w:r w:rsidRPr="00125132">
        <w:t>mm.</w:t>
      </w:r>
      <w:proofErr w:type="spellEnd"/>
    </w:p>
    <w:p w:rsidR="00D35342" w:rsidRPr="00125132" w:rsidRDefault="00D35342" w:rsidP="00C06FE9">
      <w:pPr>
        <w:numPr>
          <w:ilvl w:val="0"/>
          <w:numId w:val="22"/>
        </w:numPr>
        <w:jc w:val="left"/>
      </w:pPr>
      <w:r w:rsidRPr="00125132">
        <w:t>Ce n'est pas un traitement thermique.</w:t>
      </w:r>
    </w:p>
    <w:p w:rsidR="00D35342" w:rsidRPr="00125132" w:rsidRDefault="00D35342" w:rsidP="00C06FE9">
      <w:pPr>
        <w:numPr>
          <w:ilvl w:val="0"/>
          <w:numId w:val="22"/>
        </w:numPr>
        <w:jc w:val="left"/>
      </w:pPr>
      <w:r w:rsidRPr="00125132">
        <w:t>La pièce doit être ensuite trempée, généralement sans revenu.</w:t>
      </w:r>
    </w:p>
    <w:p w:rsidR="00D35342" w:rsidRPr="00125132" w:rsidRDefault="00D35342" w:rsidP="00C06FE9">
      <w:pPr>
        <w:numPr>
          <w:ilvl w:val="0"/>
          <w:numId w:val="22"/>
        </w:numPr>
        <w:jc w:val="left"/>
      </w:pPr>
      <w:r w:rsidRPr="00125132">
        <w:t xml:space="preserve">La dureté maximum en surface est de 900 HV  (72 </w:t>
      </w:r>
      <w:proofErr w:type="spellStart"/>
      <w:r w:rsidRPr="00125132">
        <w:t>HRc</w:t>
      </w:r>
      <w:proofErr w:type="spellEnd"/>
      <w:r w:rsidRPr="00125132">
        <w:t>)</w:t>
      </w:r>
    </w:p>
    <w:p w:rsidR="00D35342" w:rsidRPr="00125132" w:rsidRDefault="00D35342" w:rsidP="00101E66">
      <w:pPr>
        <w:pStyle w:val="Titre4"/>
      </w:pPr>
      <w:bookmarkStart w:id="70" w:name="_Toc21705649"/>
      <w:bookmarkStart w:id="71" w:name="_Toc413746472"/>
      <w:r w:rsidRPr="00125132">
        <w:t>Nitruration</w:t>
      </w:r>
      <w:bookmarkEnd w:id="70"/>
      <w:bookmarkEnd w:id="71"/>
      <w:r w:rsidRPr="00125132">
        <w:t xml:space="preserve"> </w:t>
      </w:r>
    </w:p>
    <w:p w:rsidR="00D35342" w:rsidRPr="00125132" w:rsidRDefault="00D35342" w:rsidP="00C06FE9">
      <w:pPr>
        <w:numPr>
          <w:ilvl w:val="0"/>
          <w:numId w:val="22"/>
        </w:numPr>
        <w:jc w:val="left"/>
      </w:pPr>
      <w:r w:rsidRPr="00125132">
        <w:t xml:space="preserve">Dernière étape après usinage, trempe, revenu et rectification d’une pièce en acier allié contenant du chrome ou de l’aluminium (30 Cr Mo 12, … 30 Cr Al Mo 6-12,…). </w:t>
      </w:r>
    </w:p>
    <w:p w:rsidR="00D35342" w:rsidRPr="00125132" w:rsidRDefault="00D35342" w:rsidP="00C06FE9">
      <w:pPr>
        <w:numPr>
          <w:ilvl w:val="0"/>
          <w:numId w:val="22"/>
        </w:numPr>
        <w:jc w:val="left"/>
      </w:pPr>
      <w:r w:rsidRPr="00125132">
        <w:lastRenderedPageBreak/>
        <w:t xml:space="preserve">Formation d’une couche superficielle de nitrure de chrome ou d’aluminium de 0,1 à 0,5 mm d’épaisseur. améliorant la résistance à l’usure et à la corrosion. Dureté de la surface : 850 à 1200HV </w:t>
      </w:r>
    </w:p>
    <w:p w:rsidR="00FC0134" w:rsidRDefault="00FC0134" w:rsidP="00C06FE9">
      <w:pPr>
        <w:numPr>
          <w:ilvl w:val="0"/>
          <w:numId w:val="22"/>
        </w:numPr>
        <w:jc w:val="left"/>
      </w:pPr>
      <w:r>
        <w:t xml:space="preserve">Procédés : </w:t>
      </w:r>
    </w:p>
    <w:p w:rsidR="00FC0134" w:rsidRDefault="00D35342" w:rsidP="00C06FE9">
      <w:pPr>
        <w:numPr>
          <w:ilvl w:val="0"/>
          <w:numId w:val="22"/>
        </w:numPr>
        <w:ind w:left="1776"/>
        <w:jc w:val="left"/>
      </w:pPr>
      <w:r w:rsidRPr="00125132">
        <w:t>Nitruration gazeuse (520°, 100h, atmosphère chargée d’azote)</w:t>
      </w:r>
    </w:p>
    <w:p w:rsidR="00D35342" w:rsidRPr="00125132" w:rsidRDefault="00D35342" w:rsidP="00C06FE9">
      <w:pPr>
        <w:numPr>
          <w:ilvl w:val="0"/>
          <w:numId w:val="22"/>
        </w:numPr>
        <w:ind w:left="1776"/>
        <w:jc w:val="left"/>
      </w:pPr>
      <w:r w:rsidRPr="00125132">
        <w:t>Nitruration liquide (570</w:t>
      </w:r>
      <w:proofErr w:type="gramStart"/>
      <w:r w:rsidRPr="00125132">
        <w:t>° ,</w:t>
      </w:r>
      <w:proofErr w:type="gramEnd"/>
      <w:r w:rsidRPr="00125132">
        <w:t xml:space="preserve"> bain de sels fondus  (cyanure alcalin))</w:t>
      </w:r>
    </w:p>
    <w:p w:rsidR="00D35342" w:rsidRPr="00125132" w:rsidRDefault="00D35342" w:rsidP="00101E66">
      <w:pPr>
        <w:pStyle w:val="Titre4"/>
      </w:pPr>
      <w:bookmarkStart w:id="72" w:name="_Toc21705650"/>
      <w:bookmarkStart w:id="73" w:name="_Toc413746473"/>
      <w:r w:rsidRPr="00125132">
        <w:t>Carbonitruration</w:t>
      </w:r>
      <w:bookmarkEnd w:id="72"/>
      <w:bookmarkEnd w:id="73"/>
    </w:p>
    <w:p w:rsidR="00D35342" w:rsidRPr="00125132" w:rsidRDefault="00D35342" w:rsidP="00C06FE9">
      <w:pPr>
        <w:numPr>
          <w:ilvl w:val="0"/>
          <w:numId w:val="22"/>
        </w:numPr>
        <w:jc w:val="left"/>
      </w:pPr>
      <w:r w:rsidRPr="00125132">
        <w:t>Combinaison des procédés de cémentation et nitruration.</w:t>
      </w:r>
    </w:p>
    <w:p w:rsidR="00D35342" w:rsidRPr="00125132" w:rsidRDefault="00D35342" w:rsidP="00101E66">
      <w:pPr>
        <w:pStyle w:val="Titre4"/>
      </w:pPr>
      <w:bookmarkStart w:id="74" w:name="_Toc21705651"/>
      <w:bookmarkStart w:id="75" w:name="_Toc413746474"/>
      <w:proofErr w:type="spellStart"/>
      <w:r w:rsidRPr="00125132">
        <w:t>Sulfunisation</w:t>
      </w:r>
      <w:bookmarkEnd w:id="74"/>
      <w:bookmarkEnd w:id="75"/>
      <w:proofErr w:type="spellEnd"/>
    </w:p>
    <w:p w:rsidR="00D35342" w:rsidRPr="00125132" w:rsidRDefault="00D35342" w:rsidP="00C06FE9">
      <w:pPr>
        <w:numPr>
          <w:ilvl w:val="0"/>
          <w:numId w:val="22"/>
        </w:numPr>
        <w:jc w:val="left"/>
      </w:pPr>
      <w:r w:rsidRPr="00125132">
        <w:t>Formation d’une couche superficielle riche en soufre et en carbone.</w:t>
      </w:r>
    </w:p>
    <w:p w:rsidR="00D35342" w:rsidRPr="00125132" w:rsidRDefault="00D35342" w:rsidP="00C06FE9">
      <w:pPr>
        <w:numPr>
          <w:ilvl w:val="0"/>
          <w:numId w:val="22"/>
        </w:numPr>
        <w:jc w:val="left"/>
      </w:pPr>
      <w:r w:rsidRPr="00125132">
        <w:t>Surface très dure, résistante à l’usure et à faible coefficient de frottement.</w:t>
      </w:r>
    </w:p>
    <w:p w:rsidR="00D35342" w:rsidRPr="00125132" w:rsidRDefault="00D35342" w:rsidP="00A50225">
      <w:pPr>
        <w:pStyle w:val="Titre4"/>
      </w:pPr>
      <w:bookmarkStart w:id="76" w:name="_Toc21705652"/>
      <w:bookmarkStart w:id="77" w:name="_Toc413746475"/>
      <w:r w:rsidRPr="00125132">
        <w:t>Chromisation</w:t>
      </w:r>
      <w:bookmarkEnd w:id="76"/>
      <w:bookmarkEnd w:id="77"/>
    </w:p>
    <w:p w:rsidR="00D35342" w:rsidRPr="00125132" w:rsidRDefault="00D35342" w:rsidP="00C06FE9">
      <w:pPr>
        <w:numPr>
          <w:ilvl w:val="0"/>
          <w:numId w:val="22"/>
        </w:numPr>
        <w:jc w:val="left"/>
      </w:pPr>
      <w:r w:rsidRPr="00125132">
        <w:t>Formation par diffusion à 1000°C d’une couche de 20</w:t>
      </w:r>
      <w:r w:rsidRPr="00125132">
        <w:t>m riche en chrome (30%)</w:t>
      </w:r>
    </w:p>
    <w:p w:rsidR="00FC0134" w:rsidRDefault="00D35342" w:rsidP="00C06FE9">
      <w:pPr>
        <w:numPr>
          <w:ilvl w:val="0"/>
          <w:numId w:val="22"/>
        </w:numPr>
        <w:jc w:val="left"/>
      </w:pPr>
      <w:r w:rsidRPr="00125132">
        <w:t>Surface inoxydable très dure (1600 à 2000HV) résistante à l’usure.</w:t>
      </w:r>
    </w:p>
    <w:p w:rsidR="00D35342" w:rsidRPr="00125132" w:rsidRDefault="00D35342" w:rsidP="00C06FE9">
      <w:pPr>
        <w:numPr>
          <w:ilvl w:val="0"/>
          <w:numId w:val="22"/>
        </w:numPr>
        <w:jc w:val="left"/>
      </w:pPr>
      <w:r w:rsidRPr="00125132">
        <w:t>La chromisation est suivie d’une trempe et d’une rectification pour mise à la cote : rectification minimum de 5</w:t>
      </w:r>
      <w:r w:rsidR="00FC0134">
        <w:t xml:space="preserve"> µm.</w:t>
      </w:r>
    </w:p>
    <w:p w:rsidR="00D35342" w:rsidRPr="00125132" w:rsidRDefault="00D35342" w:rsidP="00A50225">
      <w:pPr>
        <w:pStyle w:val="Titre4"/>
      </w:pPr>
      <w:bookmarkStart w:id="78" w:name="_Toc21705653"/>
      <w:bookmarkStart w:id="79" w:name="_Toc413746476"/>
      <w:r w:rsidRPr="00125132">
        <w:t>Chromage</w:t>
      </w:r>
      <w:bookmarkEnd w:id="78"/>
      <w:bookmarkEnd w:id="79"/>
    </w:p>
    <w:p w:rsidR="00D35342" w:rsidRPr="00125132" w:rsidRDefault="00FC0134" w:rsidP="00C06FE9">
      <w:pPr>
        <w:numPr>
          <w:ilvl w:val="0"/>
          <w:numId w:val="22"/>
        </w:numPr>
        <w:jc w:val="left"/>
      </w:pPr>
      <w:r>
        <w:t xml:space="preserve">Traitement esthétique </w:t>
      </w:r>
      <w:r w:rsidR="00D35342" w:rsidRPr="00125132">
        <w:t>et anticorrosion de la surface par dépôt électrolytique de 0,01 à 0,1 mm de chrome.</w:t>
      </w:r>
    </w:p>
    <w:p w:rsidR="00D35342" w:rsidRPr="00125132" w:rsidRDefault="00D35342" w:rsidP="00D35342"/>
    <w:p w:rsidR="00D35342" w:rsidRPr="00125132" w:rsidRDefault="00D35342" w:rsidP="00A50225">
      <w:pPr>
        <w:pStyle w:val="Titre3"/>
      </w:pPr>
      <w:bookmarkStart w:id="80" w:name="_Toc382341750"/>
      <w:bookmarkStart w:id="81" w:name="_Toc413746477"/>
      <w:r w:rsidRPr="00A50225">
        <w:t>Désignation</w:t>
      </w:r>
      <w:r w:rsidRPr="00125132">
        <w:t xml:space="preserve"> normalisée</w:t>
      </w:r>
      <w:bookmarkEnd w:id="80"/>
      <w:bookmarkEnd w:id="81"/>
    </w:p>
    <w:p w:rsidR="00D35342" w:rsidRPr="00125132" w:rsidRDefault="00D35342" w:rsidP="00C06FE9">
      <w:pPr>
        <w:pStyle w:val="Titre4"/>
        <w:numPr>
          <w:ilvl w:val="0"/>
          <w:numId w:val="45"/>
        </w:numPr>
      </w:pPr>
      <w:bookmarkStart w:id="82" w:name="_Toc413746478"/>
      <w:r w:rsidRPr="00125132">
        <w:t>Fontes</w:t>
      </w:r>
      <w:bookmarkEnd w:id="82"/>
    </w:p>
    <w:p w:rsidR="00D35342" w:rsidRPr="00125132" w:rsidRDefault="00D35342" w:rsidP="00A50225">
      <w:pPr>
        <w:pStyle w:val="Para"/>
      </w:pPr>
      <w:bookmarkStart w:id="83" w:name="_Toc413746479"/>
      <w:r w:rsidRPr="00125132">
        <w:t>Fontes à graphite lamellaire</w:t>
      </w:r>
      <w:bookmarkEnd w:id="83"/>
    </w:p>
    <w:tbl>
      <w:tblPr>
        <w:tblW w:w="0" w:type="auto"/>
        <w:tblBorders>
          <w:insideH w:val="single" w:sz="4" w:space="0" w:color="auto"/>
        </w:tblBorders>
        <w:tblLayout w:type="fixed"/>
        <w:tblCellMar>
          <w:left w:w="70" w:type="dxa"/>
          <w:right w:w="70" w:type="dxa"/>
        </w:tblCellMar>
        <w:tblLook w:val="0000" w:firstRow="0" w:lastRow="0" w:firstColumn="0" w:lastColumn="0" w:noHBand="0" w:noVBand="0"/>
      </w:tblPr>
      <w:tblGrid>
        <w:gridCol w:w="4889"/>
        <w:gridCol w:w="4889"/>
      </w:tblGrid>
      <w:tr w:rsidR="00D35342" w:rsidRPr="00125132" w:rsidTr="00084B79">
        <w:tc>
          <w:tcPr>
            <w:tcW w:w="4889" w:type="dxa"/>
            <w:vAlign w:val="center"/>
          </w:tcPr>
          <w:p w:rsidR="00D35342" w:rsidRPr="00125132" w:rsidRDefault="00D35342" w:rsidP="00084B79">
            <w:pPr>
              <w:spacing w:before="40" w:after="40"/>
              <w:jc w:val="center"/>
            </w:pPr>
            <w:r w:rsidRPr="00125132">
              <w:object w:dxaOrig="2684" w:dyaOrig="2290">
                <v:shape id="_x0000_i1025" type="#_x0000_t75" style="width:109.25pt;height:93.55pt" o:ole="" fillcolor="window">
                  <v:imagedata r:id="rId50" o:title="" croptop="2427f" cropleft="2316f"/>
                </v:shape>
                <o:OLEObject Type="Embed" ProgID="MgxDesigner" ShapeID="_x0000_i1025" DrawAspect="Content" ObjectID="_1487491793" r:id="rId51"/>
              </w:object>
            </w:r>
          </w:p>
        </w:tc>
        <w:tc>
          <w:tcPr>
            <w:tcW w:w="4889" w:type="dxa"/>
            <w:vAlign w:val="center"/>
          </w:tcPr>
          <w:p w:rsidR="00D35342" w:rsidRPr="00125132" w:rsidRDefault="00D35342" w:rsidP="00084B79">
            <w:pPr>
              <w:spacing w:before="40" w:after="40"/>
            </w:pPr>
            <w:r w:rsidRPr="00125132">
              <w:t>Le graphite apparaît sous forme de lamelles de différentes tailles.</w:t>
            </w:r>
          </w:p>
          <w:p w:rsidR="00D35342" w:rsidRPr="00125132" w:rsidRDefault="00D35342" w:rsidP="00084B79">
            <w:pPr>
              <w:spacing w:before="40" w:after="40"/>
            </w:pPr>
          </w:p>
          <w:p w:rsidR="00D35342" w:rsidRPr="00125132" w:rsidRDefault="00D35342" w:rsidP="00084B79">
            <w:pPr>
              <w:spacing w:before="40" w:after="40"/>
            </w:pPr>
            <w:r w:rsidRPr="00125132">
              <w:t>Ces fontes résistent peu à l'extension et aux chocs car les lamelles forment des entailles qui créent des amorces de rupture, mais elles sont faciles à obtenir.</w:t>
            </w:r>
          </w:p>
          <w:p w:rsidR="00D35342" w:rsidRPr="00125132" w:rsidRDefault="00D35342" w:rsidP="00084B79">
            <w:pPr>
              <w:spacing w:before="40" w:after="40"/>
            </w:pPr>
          </w:p>
        </w:tc>
      </w:tr>
    </w:tbl>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FC0134" w:rsidRPr="009D41C3" w:rsidTr="00A0620D">
        <w:trPr>
          <w:trHeight w:val="360"/>
        </w:trPr>
        <w:tc>
          <w:tcPr>
            <w:tcW w:w="10339" w:type="dxa"/>
            <w:shd w:val="clear" w:color="auto" w:fill="EAF1DD" w:themeFill="accent3" w:themeFillTint="33"/>
          </w:tcPr>
          <w:p w:rsidR="00FC0134" w:rsidRPr="00FC0134" w:rsidRDefault="00FC0134" w:rsidP="00FC0134">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2197"/>
              <w:gridCol w:w="7581"/>
            </w:tblGrid>
            <w:tr w:rsidR="00FC0134" w:rsidRPr="00125132" w:rsidTr="00A0620D">
              <w:tc>
                <w:tcPr>
                  <w:tcW w:w="2197" w:type="dxa"/>
                  <w:vAlign w:val="center"/>
                </w:tcPr>
                <w:p w:rsidR="00FC0134" w:rsidRPr="00125132" w:rsidRDefault="00FC0134" w:rsidP="00A0620D">
                  <w:pPr>
                    <w:spacing w:before="40" w:after="40"/>
                    <w:jc w:val="center"/>
                  </w:pPr>
                  <w:r w:rsidRPr="00125132">
                    <w:t>EN-GJL-250</w:t>
                  </w:r>
                </w:p>
              </w:tc>
              <w:tc>
                <w:tcPr>
                  <w:tcW w:w="7581" w:type="dxa"/>
                  <w:vAlign w:val="center"/>
                </w:tcPr>
                <w:p w:rsidR="00FC0134" w:rsidRPr="00125132" w:rsidRDefault="00FC0134" w:rsidP="00C06FE9">
                  <w:pPr>
                    <w:pStyle w:val="puces"/>
                    <w:numPr>
                      <w:ilvl w:val="0"/>
                      <w:numId w:val="14"/>
                    </w:numPr>
                    <w:spacing w:before="40" w:after="40"/>
                    <w:ind w:left="213" w:firstLine="0"/>
                  </w:pPr>
                  <w:r w:rsidRPr="00125132">
                    <w:t>EN-GJ : Fonte</w:t>
                  </w:r>
                </w:p>
                <w:p w:rsidR="00FC0134" w:rsidRPr="00125132" w:rsidRDefault="00FC0134" w:rsidP="00C06FE9">
                  <w:pPr>
                    <w:pStyle w:val="puces"/>
                    <w:numPr>
                      <w:ilvl w:val="0"/>
                      <w:numId w:val="14"/>
                    </w:numPr>
                    <w:spacing w:before="40" w:after="40"/>
                    <w:ind w:left="213" w:firstLine="0"/>
                  </w:pPr>
                  <w:r w:rsidRPr="00125132">
                    <w:t>L : à graphite lamellaire</w:t>
                  </w:r>
                </w:p>
                <w:p w:rsidR="00FC0134" w:rsidRPr="00125132" w:rsidRDefault="00FC0134" w:rsidP="00C06FE9">
                  <w:pPr>
                    <w:pStyle w:val="puces"/>
                    <w:numPr>
                      <w:ilvl w:val="0"/>
                      <w:numId w:val="14"/>
                    </w:numPr>
                    <w:spacing w:before="40" w:after="40"/>
                    <w:ind w:left="213" w:firstLine="0"/>
                  </w:pPr>
                  <w:r w:rsidRPr="00125132">
                    <w:t xml:space="preserve">250 : résistance minimale à la rupture en traction exprimée en </w:t>
                  </w:r>
                  <w:proofErr w:type="spellStart"/>
                  <w:r w:rsidRPr="00125132">
                    <w:t>MPa</w:t>
                  </w:r>
                  <w:proofErr w:type="spellEnd"/>
                  <w:r w:rsidRPr="00125132">
                    <w:t>.</w:t>
                  </w:r>
                </w:p>
              </w:tc>
            </w:tr>
          </w:tbl>
          <w:p w:rsidR="00FC0134" w:rsidRPr="00BF0724" w:rsidRDefault="00FC0134" w:rsidP="00A0620D">
            <w:pPr>
              <w:rPr>
                <w:lang w:eastAsia="fr-FR"/>
              </w:rPr>
            </w:pPr>
          </w:p>
        </w:tc>
      </w:tr>
    </w:tbl>
    <w:p w:rsidR="00FC0134" w:rsidRDefault="00FC0134" w:rsidP="00D35342"/>
    <w:p w:rsidR="00D35342" w:rsidRPr="00125132" w:rsidRDefault="00D35342" w:rsidP="00A50225">
      <w:pPr>
        <w:pStyle w:val="Para"/>
      </w:pPr>
      <w:bookmarkStart w:id="84" w:name="_Toc413746480"/>
      <w:r w:rsidRPr="00125132">
        <w:t>Fontes malléables.</w:t>
      </w:r>
      <w:bookmarkEnd w:id="84"/>
      <w:r w:rsidRPr="00125132">
        <w:t xml:space="preserve"> </w:t>
      </w:r>
    </w:p>
    <w:p w:rsidR="00D35342" w:rsidRPr="00125132" w:rsidRDefault="00D35342" w:rsidP="00D35342">
      <w:r w:rsidRPr="00125132">
        <w:t>La malléabilité est la propriété qu'a un métal à être façonné, à température ambiante, en feuille mince par martelage ou par laminage. Le cuivre pur est très malléable.</w:t>
      </w:r>
    </w:p>
    <w:p w:rsidR="00D35342" w:rsidRPr="00125132" w:rsidRDefault="00D35342" w:rsidP="00D35342"/>
    <w:p w:rsidR="00D35342" w:rsidRPr="00125132" w:rsidRDefault="00D35342" w:rsidP="00D35342">
      <w:r w:rsidRPr="00125132">
        <w:t>La ductilité est la propriété qu'a un métal à température ambiante à pouvoir être étendu et réduit en fils très minces.</w:t>
      </w: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FC0134" w:rsidRPr="009D41C3" w:rsidTr="00A0620D">
        <w:trPr>
          <w:trHeight w:val="360"/>
        </w:trPr>
        <w:tc>
          <w:tcPr>
            <w:tcW w:w="10339" w:type="dxa"/>
            <w:shd w:val="clear" w:color="auto" w:fill="EAF1DD" w:themeFill="accent3" w:themeFillTint="33"/>
          </w:tcPr>
          <w:p w:rsidR="00FC0134" w:rsidRPr="00FC0134" w:rsidRDefault="00FC0134" w:rsidP="00FC0134">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V w:val="single" w:sz="8" w:space="0" w:color="auto"/>
              </w:tblBorders>
              <w:tblCellMar>
                <w:left w:w="70" w:type="dxa"/>
                <w:right w:w="70" w:type="dxa"/>
              </w:tblCellMar>
              <w:tblLook w:val="0000" w:firstRow="0" w:lastRow="0" w:firstColumn="0" w:lastColumn="0" w:noHBand="0" w:noVBand="0"/>
            </w:tblPr>
            <w:tblGrid>
              <w:gridCol w:w="2480"/>
              <w:gridCol w:w="7298"/>
            </w:tblGrid>
            <w:tr w:rsidR="00FC0134" w:rsidRPr="00125132" w:rsidTr="00A0620D">
              <w:tc>
                <w:tcPr>
                  <w:tcW w:w="2480" w:type="dxa"/>
                  <w:vAlign w:val="center"/>
                </w:tcPr>
                <w:p w:rsidR="00FC0134" w:rsidRPr="00125132" w:rsidRDefault="00FC0134" w:rsidP="00A0620D">
                  <w:pPr>
                    <w:spacing w:before="40" w:after="40"/>
                    <w:jc w:val="center"/>
                  </w:pPr>
                  <w:r w:rsidRPr="00125132">
                    <w:t>EN-GJMW 400-5</w:t>
                  </w:r>
                </w:p>
                <w:p w:rsidR="00FC0134" w:rsidRPr="00125132" w:rsidRDefault="00FC0134" w:rsidP="00A0620D">
                  <w:pPr>
                    <w:spacing w:before="40" w:after="40"/>
                    <w:jc w:val="center"/>
                  </w:pPr>
                </w:p>
                <w:p w:rsidR="00FC0134" w:rsidRPr="00125132" w:rsidRDefault="00FC0134" w:rsidP="00A0620D">
                  <w:pPr>
                    <w:spacing w:before="40" w:after="40"/>
                    <w:jc w:val="center"/>
                  </w:pPr>
                  <w:r w:rsidRPr="00125132">
                    <w:t>EN-GJMB 600-3</w:t>
                  </w:r>
                </w:p>
                <w:p w:rsidR="00FC0134" w:rsidRPr="00125132" w:rsidRDefault="00FC0134" w:rsidP="00A0620D">
                  <w:pPr>
                    <w:spacing w:before="40" w:after="40"/>
                    <w:jc w:val="center"/>
                  </w:pPr>
                </w:p>
              </w:tc>
              <w:tc>
                <w:tcPr>
                  <w:tcW w:w="7298" w:type="dxa"/>
                  <w:vAlign w:val="center"/>
                </w:tcPr>
                <w:p w:rsidR="00FC0134" w:rsidRPr="00125132" w:rsidRDefault="00FC0134" w:rsidP="00C06FE9">
                  <w:pPr>
                    <w:pStyle w:val="puces"/>
                    <w:numPr>
                      <w:ilvl w:val="0"/>
                      <w:numId w:val="57"/>
                    </w:numPr>
                    <w:spacing w:before="40" w:after="40"/>
                    <w:ind w:left="214" w:firstLine="0"/>
                  </w:pPr>
                  <w:r w:rsidRPr="00125132">
                    <w:t>EN-GJ : Fonte</w:t>
                  </w:r>
                </w:p>
                <w:p w:rsidR="00FC0134" w:rsidRPr="00125132" w:rsidRDefault="00FC0134" w:rsidP="00C06FE9">
                  <w:pPr>
                    <w:pStyle w:val="puces"/>
                    <w:numPr>
                      <w:ilvl w:val="0"/>
                      <w:numId w:val="57"/>
                    </w:numPr>
                    <w:spacing w:before="40" w:after="40"/>
                    <w:ind w:left="214" w:firstLine="0"/>
                  </w:pPr>
                  <w:r w:rsidRPr="00125132">
                    <w:t>MW : malléable à cœur blanc</w:t>
                  </w:r>
                </w:p>
                <w:p w:rsidR="00FC0134" w:rsidRPr="00125132" w:rsidRDefault="00FC0134" w:rsidP="00C06FE9">
                  <w:pPr>
                    <w:pStyle w:val="puces"/>
                    <w:numPr>
                      <w:ilvl w:val="0"/>
                      <w:numId w:val="57"/>
                    </w:numPr>
                    <w:spacing w:before="40" w:after="40"/>
                    <w:ind w:left="214" w:firstLine="0"/>
                  </w:pPr>
                  <w:r w:rsidRPr="00125132">
                    <w:t>MB : malléable à cœur noir ou à graphite nodulaire.</w:t>
                  </w:r>
                </w:p>
                <w:p w:rsidR="00FC0134" w:rsidRPr="00125132" w:rsidRDefault="00FC0134" w:rsidP="00C06FE9">
                  <w:pPr>
                    <w:pStyle w:val="puces"/>
                    <w:numPr>
                      <w:ilvl w:val="0"/>
                      <w:numId w:val="57"/>
                    </w:numPr>
                    <w:spacing w:before="40" w:after="40"/>
                    <w:ind w:left="214" w:firstLine="0"/>
                  </w:pPr>
                  <w:r w:rsidRPr="00125132">
                    <w:t xml:space="preserve">400 est la résistance minimale à la rupture en traction exprimée en </w:t>
                  </w:r>
                  <w:proofErr w:type="spellStart"/>
                  <w:r w:rsidRPr="00125132">
                    <w:t>MPa</w:t>
                  </w:r>
                  <w:proofErr w:type="spellEnd"/>
                  <w:r w:rsidRPr="00125132">
                    <w:t>.</w:t>
                  </w:r>
                </w:p>
                <w:p w:rsidR="00FC0134" w:rsidRPr="00125132" w:rsidRDefault="00FC0134" w:rsidP="00C06FE9">
                  <w:pPr>
                    <w:pStyle w:val="puces"/>
                    <w:numPr>
                      <w:ilvl w:val="0"/>
                      <w:numId w:val="57"/>
                    </w:numPr>
                    <w:spacing w:before="40" w:after="40"/>
                    <w:ind w:left="214" w:firstLine="0"/>
                  </w:pPr>
                  <w:r w:rsidRPr="00125132">
                    <w:t>5 est l'allongement en % de l'éprouvette après rupture. Plus ce chiffre est grand, plus la fonte est malléable.</w:t>
                  </w:r>
                </w:p>
              </w:tc>
            </w:tr>
          </w:tbl>
          <w:p w:rsidR="00FC0134" w:rsidRPr="00BF0724" w:rsidRDefault="00FC0134" w:rsidP="00A0620D">
            <w:pPr>
              <w:rPr>
                <w:lang w:eastAsia="fr-FR"/>
              </w:rPr>
            </w:pPr>
          </w:p>
        </w:tc>
      </w:tr>
    </w:tbl>
    <w:p w:rsidR="00D35342" w:rsidRPr="00125132" w:rsidRDefault="00D35342" w:rsidP="00A50225">
      <w:pPr>
        <w:pStyle w:val="Para"/>
      </w:pPr>
      <w:bookmarkStart w:id="85" w:name="_Toc413746481"/>
      <w:r w:rsidRPr="00125132">
        <w:t>Fontes à graphite sphéroïdal</w:t>
      </w:r>
      <w:bookmarkEnd w:id="85"/>
      <w:r w:rsidRPr="00125132">
        <w:t xml:space="preserv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3756"/>
        <w:gridCol w:w="6022"/>
      </w:tblGrid>
      <w:tr w:rsidR="00D35342" w:rsidRPr="00125132" w:rsidTr="00084B79">
        <w:tc>
          <w:tcPr>
            <w:tcW w:w="3756" w:type="dxa"/>
            <w:vAlign w:val="center"/>
          </w:tcPr>
          <w:p w:rsidR="00D35342" w:rsidRPr="00125132" w:rsidRDefault="00D35342" w:rsidP="00084B79">
            <w:pPr>
              <w:spacing w:before="40" w:after="40"/>
              <w:jc w:val="center"/>
            </w:pPr>
            <w:r w:rsidRPr="00125132">
              <w:drawing>
                <wp:inline distT="0" distB="0" distL="0" distR="0" wp14:anchorId="30553C88" wp14:editId="50FFF99C">
                  <wp:extent cx="1215390" cy="940606"/>
                  <wp:effectExtent l="19050" t="0" r="3810" b="0"/>
                  <wp:docPr id="183" name="il_fi" descr="http://www.chateaubriant.org/IMG/jpg/fonderi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chateaubriant.org/IMG/jpg/fonderie16.jpg"/>
                          <pic:cNvPicPr>
                            <a:picLocks noChangeAspect="1" noChangeArrowheads="1"/>
                          </pic:cNvPicPr>
                        </pic:nvPicPr>
                        <pic:blipFill>
                          <a:blip r:embed="rId52" cstate="print"/>
                          <a:srcRect l="38870" t="50556"/>
                          <a:stretch>
                            <a:fillRect/>
                          </a:stretch>
                        </pic:blipFill>
                        <pic:spPr bwMode="auto">
                          <a:xfrm>
                            <a:off x="0" y="0"/>
                            <a:ext cx="1216758" cy="941665"/>
                          </a:xfrm>
                          <a:prstGeom prst="rect">
                            <a:avLst/>
                          </a:prstGeom>
                          <a:noFill/>
                          <a:ln w="9525">
                            <a:noFill/>
                            <a:miter lim="800000"/>
                            <a:headEnd/>
                            <a:tailEnd/>
                          </a:ln>
                        </pic:spPr>
                      </pic:pic>
                    </a:graphicData>
                  </a:graphic>
                </wp:inline>
              </w:drawing>
            </w:r>
          </w:p>
        </w:tc>
        <w:tc>
          <w:tcPr>
            <w:tcW w:w="6022" w:type="dxa"/>
            <w:vAlign w:val="center"/>
          </w:tcPr>
          <w:p w:rsidR="00D35342" w:rsidRPr="00125132" w:rsidRDefault="00D35342" w:rsidP="00084B79">
            <w:pPr>
              <w:spacing w:before="40" w:after="40"/>
            </w:pPr>
            <w:r w:rsidRPr="00125132">
              <w:t>Ces fontes ont le graphite sous forme de sphères irrégulières.</w:t>
            </w:r>
          </w:p>
          <w:p w:rsidR="00D35342" w:rsidRPr="00125132" w:rsidRDefault="00D35342" w:rsidP="00084B79">
            <w:pPr>
              <w:spacing w:before="40" w:after="40"/>
            </w:pPr>
          </w:p>
          <w:p w:rsidR="00D35342" w:rsidRPr="00125132" w:rsidRDefault="00D35342" w:rsidP="00084B79">
            <w:pPr>
              <w:spacing w:before="40" w:after="40"/>
            </w:pPr>
            <w:r w:rsidRPr="00125132">
              <w:t>Elles résistent bien à l'extension et aux chocs et se comportent mécaniquement plutôt comme un acier tout en conservant la bonne coulabilité des fontes.</w:t>
            </w:r>
          </w:p>
        </w:tc>
      </w:tr>
    </w:tbl>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FC0134" w:rsidRPr="009D41C3" w:rsidTr="00A0620D">
        <w:trPr>
          <w:trHeight w:val="360"/>
        </w:trPr>
        <w:tc>
          <w:tcPr>
            <w:tcW w:w="10339" w:type="dxa"/>
            <w:shd w:val="clear" w:color="auto" w:fill="EAF1DD" w:themeFill="accent3" w:themeFillTint="33"/>
          </w:tcPr>
          <w:p w:rsidR="00FC0134" w:rsidRPr="00FC0134" w:rsidRDefault="00FC0134" w:rsidP="00FC0134">
            <w:pPr>
              <w:rPr>
                <w:i/>
                <w:lang w:eastAsia="fr-FR"/>
              </w:rPr>
            </w:pPr>
            <w:r>
              <w:rPr>
                <w:i/>
                <w:lang w:eastAsia="fr-FR"/>
              </w:rPr>
              <w:lastRenderedPageBreak/>
              <w:t>Exemple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2622"/>
              <w:gridCol w:w="7156"/>
            </w:tblGrid>
            <w:tr w:rsidR="00FC0134" w:rsidRPr="00125132" w:rsidTr="00A0620D">
              <w:tc>
                <w:tcPr>
                  <w:tcW w:w="2622" w:type="dxa"/>
                  <w:vAlign w:val="center"/>
                </w:tcPr>
                <w:p w:rsidR="00FC0134" w:rsidRPr="00125132" w:rsidRDefault="00FC0134" w:rsidP="00A0620D">
                  <w:pPr>
                    <w:spacing w:before="40" w:after="40"/>
                    <w:jc w:val="center"/>
                  </w:pPr>
                  <w:r w:rsidRPr="00125132">
                    <w:t>EN-GJS-600-3</w:t>
                  </w:r>
                </w:p>
              </w:tc>
              <w:tc>
                <w:tcPr>
                  <w:tcW w:w="7156" w:type="dxa"/>
                  <w:vAlign w:val="center"/>
                </w:tcPr>
                <w:p w:rsidR="00FC0134" w:rsidRPr="00125132" w:rsidRDefault="00FC0134" w:rsidP="00A0620D">
                  <w:pPr>
                    <w:spacing w:before="40" w:after="40"/>
                    <w:ind w:left="214"/>
                  </w:pPr>
                  <w:r w:rsidRPr="00125132">
                    <w:t>Même significations des nombres que les fontes EN-GJMW et EN-GJMB.</w:t>
                  </w:r>
                </w:p>
              </w:tc>
            </w:tr>
          </w:tbl>
          <w:p w:rsidR="00FC0134" w:rsidRPr="00BF0724" w:rsidRDefault="00FC0134" w:rsidP="00A0620D">
            <w:pPr>
              <w:rPr>
                <w:lang w:eastAsia="fr-FR"/>
              </w:rPr>
            </w:pPr>
          </w:p>
        </w:tc>
      </w:tr>
    </w:tbl>
    <w:p w:rsidR="00D35342" w:rsidRPr="00125132" w:rsidRDefault="00D35342" w:rsidP="00A50225">
      <w:pPr>
        <w:pStyle w:val="Titre4"/>
      </w:pPr>
      <w:bookmarkStart w:id="86" w:name="_Toc382341751"/>
      <w:bookmarkStart w:id="87" w:name="_Toc413746482"/>
      <w:r w:rsidRPr="00125132">
        <w:t>Aciers</w:t>
      </w:r>
      <w:bookmarkEnd w:id="86"/>
      <w:bookmarkEnd w:id="87"/>
    </w:p>
    <w:p w:rsidR="00FC0134" w:rsidRPr="00FC0134" w:rsidRDefault="00D35342" w:rsidP="00C06FE9">
      <w:pPr>
        <w:pStyle w:val="Para"/>
        <w:numPr>
          <w:ilvl w:val="0"/>
          <w:numId w:val="46"/>
        </w:numPr>
      </w:pPr>
      <w:bookmarkStart w:id="88" w:name="_Toc413746483"/>
      <w:r w:rsidRPr="00125132">
        <w:t>Aciers non alliés d'usage général</w:t>
      </w:r>
      <w:bookmarkEnd w:id="88"/>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FC0134" w:rsidRPr="009D41C3" w:rsidTr="00A0620D">
        <w:trPr>
          <w:trHeight w:val="360"/>
        </w:trPr>
        <w:tc>
          <w:tcPr>
            <w:tcW w:w="10339" w:type="dxa"/>
            <w:shd w:val="clear" w:color="auto" w:fill="EAF1DD" w:themeFill="accent3" w:themeFillTint="33"/>
          </w:tcPr>
          <w:p w:rsidR="00FC0134" w:rsidRPr="00FC0134" w:rsidRDefault="00FC0134" w:rsidP="00FC0134">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1204"/>
              <w:gridCol w:w="8574"/>
            </w:tblGrid>
            <w:tr w:rsidR="00FC0134" w:rsidRPr="00125132" w:rsidTr="00A0620D">
              <w:tc>
                <w:tcPr>
                  <w:tcW w:w="1204" w:type="dxa"/>
                  <w:vAlign w:val="center"/>
                </w:tcPr>
                <w:p w:rsidR="00FC0134" w:rsidRPr="00125132" w:rsidRDefault="00FC0134" w:rsidP="00A0620D">
                  <w:pPr>
                    <w:spacing w:before="40" w:after="40"/>
                    <w:jc w:val="center"/>
                  </w:pPr>
                  <w:r w:rsidRPr="00125132">
                    <w:t>S 235</w:t>
                  </w:r>
                </w:p>
                <w:p w:rsidR="00FC0134" w:rsidRPr="00125132" w:rsidRDefault="00FC0134" w:rsidP="00A0620D">
                  <w:pPr>
                    <w:spacing w:before="240" w:after="40"/>
                    <w:jc w:val="center"/>
                  </w:pPr>
                  <w:r w:rsidRPr="00125132">
                    <w:t>E 335</w:t>
                  </w:r>
                </w:p>
              </w:tc>
              <w:tc>
                <w:tcPr>
                  <w:tcW w:w="8574" w:type="dxa"/>
                  <w:vAlign w:val="center"/>
                </w:tcPr>
                <w:p w:rsidR="00FC0134" w:rsidRPr="00125132" w:rsidRDefault="00FC0134" w:rsidP="00C06FE9">
                  <w:pPr>
                    <w:pStyle w:val="puces"/>
                    <w:numPr>
                      <w:ilvl w:val="0"/>
                      <w:numId w:val="57"/>
                    </w:numPr>
                    <w:spacing w:before="40" w:after="40"/>
                    <w:ind w:left="356" w:firstLine="0"/>
                  </w:pPr>
                  <w:r w:rsidRPr="00125132">
                    <w:t>S : acier d'usage général.</w:t>
                  </w:r>
                </w:p>
                <w:p w:rsidR="00FC0134" w:rsidRPr="00125132" w:rsidRDefault="00FC0134" w:rsidP="00C06FE9">
                  <w:pPr>
                    <w:pStyle w:val="puces"/>
                    <w:numPr>
                      <w:ilvl w:val="0"/>
                      <w:numId w:val="57"/>
                    </w:numPr>
                    <w:spacing w:before="40" w:after="40"/>
                    <w:ind w:left="356" w:firstLine="0"/>
                  </w:pPr>
                  <w:r w:rsidRPr="00125132">
                    <w:t>E : acier de construction mécanique.</w:t>
                  </w:r>
                </w:p>
                <w:p w:rsidR="00FC0134" w:rsidRPr="00125132" w:rsidRDefault="00FC0134" w:rsidP="00C06FE9">
                  <w:pPr>
                    <w:pStyle w:val="puces"/>
                    <w:numPr>
                      <w:ilvl w:val="0"/>
                      <w:numId w:val="57"/>
                    </w:numPr>
                    <w:spacing w:before="40" w:after="40"/>
                    <w:ind w:left="356" w:firstLine="0"/>
                  </w:pPr>
                  <w:r w:rsidRPr="00125132">
                    <w:t xml:space="preserve">Le nombre indique la valeur minimale de la limite élastique en </w:t>
                  </w:r>
                  <w:proofErr w:type="spellStart"/>
                  <w:r w:rsidRPr="00125132">
                    <w:t>mégapascals</w:t>
                  </w:r>
                  <w:proofErr w:type="spellEnd"/>
                  <w:r w:rsidRPr="00125132">
                    <w:t xml:space="preserve"> (</w:t>
                  </w:r>
                  <w:proofErr w:type="spellStart"/>
                  <w:r w:rsidRPr="00125132">
                    <w:t>MPa</w:t>
                  </w:r>
                  <w:proofErr w:type="spellEnd"/>
                  <w:r w:rsidRPr="00125132">
                    <w:t>).</w:t>
                  </w:r>
                </w:p>
              </w:tc>
            </w:tr>
          </w:tbl>
          <w:p w:rsidR="00FC0134" w:rsidRPr="00BF0724" w:rsidRDefault="00FC0134" w:rsidP="00A0620D">
            <w:pPr>
              <w:rPr>
                <w:lang w:eastAsia="fr-FR"/>
              </w:rPr>
            </w:pPr>
          </w:p>
        </w:tc>
      </w:tr>
    </w:tbl>
    <w:p w:rsidR="00FC0134" w:rsidRPr="00FC0134" w:rsidRDefault="00D35342" w:rsidP="00C06FE9">
      <w:pPr>
        <w:pStyle w:val="Para"/>
      </w:pPr>
      <w:bookmarkStart w:id="89" w:name="_Toc413746484"/>
      <w:r w:rsidRPr="00125132">
        <w:t>Aciers non alliés (teneur en manganèse &lt; 1%)</w:t>
      </w:r>
      <w:bookmarkEnd w:id="89"/>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FC0134" w:rsidRPr="009D41C3" w:rsidTr="00A0620D">
        <w:trPr>
          <w:trHeight w:val="360"/>
        </w:trPr>
        <w:tc>
          <w:tcPr>
            <w:tcW w:w="10339" w:type="dxa"/>
            <w:shd w:val="clear" w:color="auto" w:fill="EAF1DD" w:themeFill="accent3" w:themeFillTint="33"/>
          </w:tcPr>
          <w:p w:rsidR="00FC0134" w:rsidRPr="00FC0134" w:rsidRDefault="00FC0134" w:rsidP="00FC0134">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2055"/>
              <w:gridCol w:w="7723"/>
            </w:tblGrid>
            <w:tr w:rsidR="00FC0134" w:rsidRPr="00125132" w:rsidTr="00A0620D">
              <w:tc>
                <w:tcPr>
                  <w:tcW w:w="2055" w:type="dxa"/>
                  <w:vAlign w:val="center"/>
                </w:tcPr>
                <w:p w:rsidR="00FC0134" w:rsidRPr="00125132" w:rsidRDefault="00FC0134" w:rsidP="00A0620D">
                  <w:pPr>
                    <w:spacing w:before="40" w:after="40"/>
                    <w:jc w:val="center"/>
                  </w:pPr>
                  <w:r w:rsidRPr="00125132">
                    <w:t xml:space="preserve">C 22 </w:t>
                  </w:r>
                </w:p>
              </w:tc>
              <w:tc>
                <w:tcPr>
                  <w:tcW w:w="7723" w:type="dxa"/>
                  <w:vAlign w:val="center"/>
                </w:tcPr>
                <w:p w:rsidR="00FC0134" w:rsidRPr="00125132" w:rsidRDefault="00FC0134" w:rsidP="00C06FE9">
                  <w:pPr>
                    <w:pStyle w:val="puces"/>
                    <w:numPr>
                      <w:ilvl w:val="0"/>
                      <w:numId w:val="57"/>
                    </w:numPr>
                    <w:spacing w:before="40" w:after="40"/>
                    <w:ind w:left="214" w:firstLine="0"/>
                  </w:pPr>
                  <w:r w:rsidRPr="00125132">
                    <w:t>C : acier non allié.</w:t>
                  </w:r>
                </w:p>
                <w:p w:rsidR="00FC0134" w:rsidRPr="00125132" w:rsidRDefault="00FC0134" w:rsidP="00C06FE9">
                  <w:pPr>
                    <w:pStyle w:val="puces"/>
                    <w:numPr>
                      <w:ilvl w:val="0"/>
                      <w:numId w:val="57"/>
                    </w:numPr>
                    <w:spacing w:before="40" w:after="40"/>
                    <w:ind w:left="214" w:firstLine="0"/>
                  </w:pPr>
                  <w:r w:rsidRPr="00125132">
                    <w:t>22 : 0,22% de carbone (pourcentage réel de carbone multiplié par 100).</w:t>
                  </w:r>
                </w:p>
              </w:tc>
            </w:tr>
          </w:tbl>
          <w:p w:rsidR="00FC0134" w:rsidRPr="00BF0724" w:rsidRDefault="00FC0134" w:rsidP="00A0620D">
            <w:pPr>
              <w:rPr>
                <w:lang w:eastAsia="fr-FR"/>
              </w:rPr>
            </w:pPr>
          </w:p>
        </w:tc>
      </w:tr>
    </w:tbl>
    <w:p w:rsidR="00FC0134" w:rsidRPr="00FC0134" w:rsidRDefault="00FC0134" w:rsidP="00C06FE9">
      <w:pPr>
        <w:pStyle w:val="Para"/>
      </w:pPr>
      <w:bookmarkStart w:id="90" w:name="_Toc413746485"/>
      <w:r>
        <w:t>A</w:t>
      </w:r>
      <w:r w:rsidR="00D35342" w:rsidRPr="00125132">
        <w:t>ciers faiblement alliés (tout élément d'addition &lt; 5%) et teneur en manganèse &lt; 1%</w:t>
      </w:r>
      <w:bookmarkEnd w:id="90"/>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FC0134" w:rsidRPr="009D41C3" w:rsidTr="00A0620D">
        <w:trPr>
          <w:trHeight w:val="360"/>
        </w:trPr>
        <w:tc>
          <w:tcPr>
            <w:tcW w:w="10339" w:type="dxa"/>
            <w:shd w:val="clear" w:color="auto" w:fill="EAF1DD" w:themeFill="accent3" w:themeFillTint="33"/>
          </w:tcPr>
          <w:p w:rsidR="00FC0134" w:rsidRPr="00FC0134" w:rsidRDefault="00FC0134" w:rsidP="00A0620D">
            <w:pPr>
              <w:rPr>
                <w:i/>
                <w:lang w:eastAsia="fr-FR"/>
              </w:rPr>
            </w:pPr>
            <w:r>
              <w:rPr>
                <w:i/>
                <w:lang w:eastAsia="fr-FR"/>
              </w:rPr>
              <w:t>Exemple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2055"/>
              <w:gridCol w:w="7723"/>
            </w:tblGrid>
            <w:tr w:rsidR="00FC0134" w:rsidRPr="00125132" w:rsidTr="00A0620D">
              <w:tc>
                <w:tcPr>
                  <w:tcW w:w="2055" w:type="dxa"/>
                  <w:vAlign w:val="center"/>
                </w:tcPr>
                <w:p w:rsidR="00FC0134" w:rsidRPr="00125132" w:rsidRDefault="00FC0134" w:rsidP="00A0620D">
                  <w:pPr>
                    <w:spacing w:before="40" w:after="40"/>
                    <w:jc w:val="center"/>
                  </w:pPr>
                  <w:r w:rsidRPr="00125132">
                    <w:t>42 Cr Mo 6</w:t>
                  </w:r>
                </w:p>
              </w:tc>
              <w:tc>
                <w:tcPr>
                  <w:tcW w:w="7723" w:type="dxa"/>
                  <w:vAlign w:val="center"/>
                </w:tcPr>
                <w:p w:rsidR="00FC0134" w:rsidRPr="00125132" w:rsidRDefault="00FC0134" w:rsidP="00C06FE9">
                  <w:pPr>
                    <w:pStyle w:val="puces"/>
                    <w:numPr>
                      <w:ilvl w:val="0"/>
                      <w:numId w:val="57"/>
                    </w:numPr>
                    <w:spacing w:before="40" w:after="40"/>
                    <w:ind w:left="355" w:firstLine="0"/>
                  </w:pPr>
                  <w:r w:rsidRPr="00125132">
                    <w:t xml:space="preserve">42 : 0,42 % de carbone. </w:t>
                  </w:r>
                </w:p>
                <w:p w:rsidR="00FC0134" w:rsidRPr="00125132" w:rsidRDefault="00FC0134" w:rsidP="00C06FE9">
                  <w:pPr>
                    <w:pStyle w:val="puces"/>
                    <w:numPr>
                      <w:ilvl w:val="0"/>
                      <w:numId w:val="57"/>
                    </w:numPr>
                    <w:spacing w:before="40" w:after="40"/>
                    <w:ind w:left="355" w:firstLine="0"/>
                  </w:pPr>
                  <w:r w:rsidRPr="00125132">
                    <w:t>Cr Mo : symboles chimiques des éléments d'addition (voir dessous) en pourcentages décroissants (ici chrome, molybdène).</w:t>
                  </w:r>
                </w:p>
                <w:p w:rsidR="00FC0134" w:rsidRPr="00125132" w:rsidRDefault="00FC0134" w:rsidP="00C06FE9">
                  <w:pPr>
                    <w:pStyle w:val="puces"/>
                    <w:numPr>
                      <w:ilvl w:val="0"/>
                      <w:numId w:val="57"/>
                    </w:numPr>
                    <w:spacing w:before="40" w:after="40"/>
                    <w:ind w:left="355" w:firstLine="0"/>
                  </w:pPr>
                  <w:r w:rsidRPr="00125132">
                    <w:t>6 : pourcentage de chrome multiplié par 4 (valeur du multiplicateur pour le chrome, voir ci-dessous). Il y a ici 1,5 % de chrome.</w:t>
                  </w:r>
                </w:p>
              </w:tc>
            </w:tr>
          </w:tbl>
          <w:p w:rsidR="00FC0134" w:rsidRPr="00BF0724" w:rsidRDefault="00FC0134" w:rsidP="00A0620D">
            <w:pPr>
              <w:rPr>
                <w:lang w:eastAsia="fr-FR"/>
              </w:rPr>
            </w:pPr>
          </w:p>
        </w:tc>
      </w:tr>
    </w:tbl>
    <w:p w:rsidR="00D35342" w:rsidRPr="00125132" w:rsidRDefault="00D35342" w:rsidP="00D35342"/>
    <w:tbl>
      <w:tblPr>
        <w:tblW w:w="0" w:type="auto"/>
        <w:tblLayout w:type="fixed"/>
        <w:tblCellMar>
          <w:left w:w="70" w:type="dxa"/>
          <w:right w:w="70" w:type="dxa"/>
        </w:tblCellMar>
        <w:tblLook w:val="0000" w:firstRow="0" w:lastRow="0" w:firstColumn="0" w:lastColumn="0" w:noHBand="0" w:noVBand="0"/>
      </w:tblPr>
      <w:tblGrid>
        <w:gridCol w:w="1204"/>
        <w:gridCol w:w="993"/>
        <w:gridCol w:w="992"/>
        <w:gridCol w:w="1276"/>
        <w:gridCol w:w="992"/>
        <w:gridCol w:w="1134"/>
        <w:gridCol w:w="1176"/>
        <w:gridCol w:w="1008"/>
        <w:gridCol w:w="936"/>
      </w:tblGrid>
      <w:tr w:rsidR="00D35342" w:rsidRPr="00125132" w:rsidTr="00084B79">
        <w:tc>
          <w:tcPr>
            <w:tcW w:w="1204" w:type="dxa"/>
            <w:tcBorders>
              <w:top w:val="single" w:sz="12" w:space="0" w:color="auto"/>
              <w:left w:val="single" w:sz="12" w:space="0" w:color="auto"/>
              <w:bottom w:val="single" w:sz="12" w:space="0" w:color="auto"/>
            </w:tcBorders>
            <w:vAlign w:val="center"/>
          </w:tcPr>
          <w:p w:rsidR="00D35342" w:rsidRPr="00125132" w:rsidRDefault="00D35342" w:rsidP="00084B79">
            <w:pPr>
              <w:spacing w:before="40" w:after="40"/>
              <w:jc w:val="center"/>
            </w:pPr>
            <w:r w:rsidRPr="00125132">
              <w:t>Élément</w:t>
            </w:r>
          </w:p>
        </w:tc>
        <w:tc>
          <w:tcPr>
            <w:tcW w:w="993" w:type="dxa"/>
            <w:tcBorders>
              <w:top w:val="single" w:sz="12" w:space="0" w:color="auto"/>
              <w:left w:val="single" w:sz="12" w:space="0" w:color="auto"/>
              <w:bottom w:val="single" w:sz="12" w:space="0" w:color="auto"/>
              <w:right w:val="single" w:sz="4" w:space="0" w:color="auto"/>
            </w:tcBorders>
            <w:vAlign w:val="center"/>
          </w:tcPr>
          <w:p w:rsidR="00D35342" w:rsidRPr="00125132" w:rsidRDefault="00D35342" w:rsidP="00084B79">
            <w:pPr>
              <w:spacing w:before="40" w:after="40"/>
              <w:jc w:val="center"/>
            </w:pPr>
            <w:r w:rsidRPr="00125132">
              <w:t>Symbole chimique</w:t>
            </w:r>
          </w:p>
        </w:tc>
        <w:tc>
          <w:tcPr>
            <w:tcW w:w="992" w:type="dxa"/>
            <w:tcBorders>
              <w:top w:val="single" w:sz="12" w:space="0" w:color="auto"/>
              <w:left w:val="nil"/>
              <w:bottom w:val="single" w:sz="12" w:space="0" w:color="auto"/>
              <w:right w:val="single" w:sz="12" w:space="0" w:color="auto"/>
            </w:tcBorders>
            <w:vAlign w:val="center"/>
          </w:tcPr>
          <w:p w:rsidR="00D35342" w:rsidRPr="00125132" w:rsidRDefault="00D35342" w:rsidP="00084B79">
            <w:pPr>
              <w:spacing w:before="40" w:after="40"/>
              <w:jc w:val="center"/>
            </w:pPr>
            <w:r w:rsidRPr="00125132">
              <w:t>Multiplicateur.</w:t>
            </w:r>
          </w:p>
        </w:tc>
        <w:tc>
          <w:tcPr>
            <w:tcW w:w="1276" w:type="dxa"/>
            <w:tcBorders>
              <w:top w:val="single" w:sz="12" w:space="0" w:color="auto"/>
              <w:left w:val="nil"/>
            </w:tcBorders>
            <w:vAlign w:val="center"/>
          </w:tcPr>
          <w:p w:rsidR="00D35342" w:rsidRPr="00125132" w:rsidRDefault="00D35342" w:rsidP="00084B79">
            <w:pPr>
              <w:spacing w:before="40" w:after="40"/>
              <w:jc w:val="center"/>
            </w:pPr>
            <w:r w:rsidRPr="00125132">
              <w:t>Élément</w:t>
            </w:r>
          </w:p>
        </w:tc>
        <w:tc>
          <w:tcPr>
            <w:tcW w:w="992" w:type="dxa"/>
            <w:tcBorders>
              <w:top w:val="single" w:sz="12" w:space="0" w:color="auto"/>
              <w:left w:val="single" w:sz="12" w:space="0" w:color="auto"/>
              <w:bottom w:val="single" w:sz="12" w:space="0" w:color="auto"/>
              <w:right w:val="single" w:sz="4" w:space="0" w:color="auto"/>
            </w:tcBorders>
            <w:vAlign w:val="center"/>
          </w:tcPr>
          <w:p w:rsidR="00D35342" w:rsidRPr="00125132" w:rsidRDefault="00D35342" w:rsidP="00084B79">
            <w:pPr>
              <w:spacing w:before="40" w:after="40"/>
              <w:jc w:val="center"/>
            </w:pPr>
            <w:r w:rsidRPr="00125132">
              <w:t>Symbole chimique</w:t>
            </w:r>
          </w:p>
        </w:tc>
        <w:tc>
          <w:tcPr>
            <w:tcW w:w="1134" w:type="dxa"/>
            <w:tcBorders>
              <w:top w:val="single" w:sz="12" w:space="0" w:color="auto"/>
              <w:left w:val="nil"/>
              <w:bottom w:val="single" w:sz="12" w:space="0" w:color="auto"/>
              <w:right w:val="single" w:sz="12" w:space="0" w:color="auto"/>
            </w:tcBorders>
            <w:vAlign w:val="center"/>
          </w:tcPr>
          <w:p w:rsidR="00D35342" w:rsidRPr="00125132" w:rsidRDefault="00D35342" w:rsidP="00084B79">
            <w:pPr>
              <w:spacing w:before="40" w:after="40"/>
              <w:jc w:val="center"/>
            </w:pPr>
            <w:r w:rsidRPr="00125132">
              <w:t>Multiplicateur.</w:t>
            </w:r>
          </w:p>
        </w:tc>
        <w:tc>
          <w:tcPr>
            <w:tcW w:w="1176" w:type="dxa"/>
            <w:tcBorders>
              <w:top w:val="single" w:sz="12" w:space="0" w:color="auto"/>
              <w:left w:val="nil"/>
            </w:tcBorders>
            <w:vAlign w:val="center"/>
          </w:tcPr>
          <w:p w:rsidR="00D35342" w:rsidRPr="00125132" w:rsidRDefault="00D35342" w:rsidP="00084B79">
            <w:pPr>
              <w:spacing w:before="40" w:after="40"/>
              <w:jc w:val="center"/>
            </w:pPr>
            <w:r w:rsidRPr="00125132">
              <w:t>Élément</w:t>
            </w:r>
          </w:p>
        </w:tc>
        <w:tc>
          <w:tcPr>
            <w:tcW w:w="1008" w:type="dxa"/>
            <w:tcBorders>
              <w:top w:val="single" w:sz="12" w:space="0" w:color="auto"/>
              <w:left w:val="single" w:sz="12" w:space="0" w:color="auto"/>
              <w:bottom w:val="single" w:sz="12" w:space="0" w:color="auto"/>
              <w:right w:val="single" w:sz="4" w:space="0" w:color="auto"/>
            </w:tcBorders>
            <w:vAlign w:val="center"/>
          </w:tcPr>
          <w:p w:rsidR="00D35342" w:rsidRPr="00125132" w:rsidRDefault="00D35342" w:rsidP="00084B79">
            <w:pPr>
              <w:spacing w:before="40" w:after="40"/>
              <w:jc w:val="center"/>
            </w:pPr>
            <w:r w:rsidRPr="00125132">
              <w:t>Symbole chimique</w:t>
            </w:r>
          </w:p>
        </w:tc>
        <w:tc>
          <w:tcPr>
            <w:tcW w:w="936" w:type="dxa"/>
            <w:tcBorders>
              <w:top w:val="single" w:sz="12" w:space="0" w:color="auto"/>
              <w:left w:val="nil"/>
              <w:right w:val="single" w:sz="12" w:space="0" w:color="auto"/>
            </w:tcBorders>
            <w:vAlign w:val="center"/>
          </w:tcPr>
          <w:p w:rsidR="00D35342" w:rsidRPr="00125132" w:rsidRDefault="00D35342" w:rsidP="00084B79">
            <w:pPr>
              <w:spacing w:before="40" w:after="40"/>
              <w:jc w:val="center"/>
            </w:pPr>
            <w:r w:rsidRPr="00125132">
              <w:t>Multiplicateur.</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Aluminium</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Al</w:t>
            </w:r>
          </w:p>
        </w:tc>
        <w:tc>
          <w:tcPr>
            <w:tcW w:w="992" w:type="dxa"/>
            <w:tcBorders>
              <w:left w:val="nil"/>
              <w:right w:val="single" w:sz="12" w:space="0" w:color="auto"/>
            </w:tcBorders>
          </w:tcPr>
          <w:p w:rsidR="00D35342" w:rsidRPr="00125132" w:rsidRDefault="00D35342" w:rsidP="00084B79">
            <w:pPr>
              <w:spacing w:before="40" w:after="40"/>
              <w:jc w:val="center"/>
            </w:pPr>
            <w:r w:rsidRPr="00125132">
              <w:t>10</w:t>
            </w:r>
          </w:p>
        </w:tc>
        <w:tc>
          <w:tcPr>
            <w:tcW w:w="1276" w:type="dxa"/>
            <w:tcBorders>
              <w:top w:val="single" w:sz="12" w:space="0" w:color="auto"/>
              <w:left w:val="nil"/>
            </w:tcBorders>
          </w:tcPr>
          <w:p w:rsidR="00D35342" w:rsidRPr="00125132" w:rsidRDefault="00D35342" w:rsidP="00084B79">
            <w:pPr>
              <w:spacing w:before="40" w:after="40"/>
              <w:jc w:val="center"/>
            </w:pPr>
            <w:r w:rsidRPr="00125132">
              <w:t>Magnésium</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Mg</w:t>
            </w:r>
          </w:p>
        </w:tc>
        <w:tc>
          <w:tcPr>
            <w:tcW w:w="1134" w:type="dxa"/>
            <w:tcBorders>
              <w:left w:val="nil"/>
              <w:right w:val="single" w:sz="12" w:space="0" w:color="auto"/>
            </w:tcBorders>
          </w:tcPr>
          <w:p w:rsidR="00D35342" w:rsidRPr="00125132" w:rsidRDefault="00D35342" w:rsidP="00084B79">
            <w:pPr>
              <w:spacing w:before="40" w:after="40"/>
              <w:jc w:val="center"/>
            </w:pPr>
          </w:p>
        </w:tc>
        <w:tc>
          <w:tcPr>
            <w:tcW w:w="1176" w:type="dxa"/>
            <w:tcBorders>
              <w:top w:val="single" w:sz="12" w:space="0" w:color="auto"/>
              <w:left w:val="nil"/>
            </w:tcBorders>
          </w:tcPr>
          <w:p w:rsidR="00D35342" w:rsidRPr="00125132" w:rsidRDefault="00D35342" w:rsidP="00084B79">
            <w:pPr>
              <w:spacing w:before="40" w:after="40"/>
              <w:jc w:val="center"/>
            </w:pPr>
            <w:r w:rsidRPr="00125132">
              <w:t>Soufre</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S</w:t>
            </w:r>
          </w:p>
        </w:tc>
        <w:tc>
          <w:tcPr>
            <w:tcW w:w="936" w:type="dxa"/>
            <w:tcBorders>
              <w:top w:val="single" w:sz="12" w:space="0" w:color="auto"/>
              <w:left w:val="nil"/>
              <w:right w:val="single" w:sz="12" w:space="0" w:color="auto"/>
            </w:tcBorders>
          </w:tcPr>
          <w:p w:rsidR="00D35342" w:rsidRPr="00125132" w:rsidRDefault="00D35342" w:rsidP="00084B79">
            <w:pPr>
              <w:spacing w:before="40" w:after="40"/>
              <w:jc w:val="center"/>
            </w:pPr>
            <w:r w:rsidRPr="00125132">
              <w:t>100</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proofErr w:type="spellStart"/>
            <w:r w:rsidRPr="00125132">
              <w:t>Beryllium</w:t>
            </w:r>
            <w:proofErr w:type="spellEnd"/>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Be</w:t>
            </w:r>
          </w:p>
        </w:tc>
        <w:tc>
          <w:tcPr>
            <w:tcW w:w="992" w:type="dxa"/>
            <w:tcBorders>
              <w:left w:val="nil"/>
              <w:right w:val="single" w:sz="12" w:space="0" w:color="auto"/>
            </w:tcBorders>
          </w:tcPr>
          <w:p w:rsidR="00D35342" w:rsidRPr="00125132" w:rsidRDefault="00D35342" w:rsidP="00084B79">
            <w:pPr>
              <w:spacing w:before="40" w:after="40"/>
              <w:jc w:val="center"/>
            </w:pPr>
            <w:r w:rsidRPr="00125132">
              <w:t>10</w:t>
            </w:r>
          </w:p>
        </w:tc>
        <w:tc>
          <w:tcPr>
            <w:tcW w:w="1276" w:type="dxa"/>
            <w:tcBorders>
              <w:left w:val="nil"/>
            </w:tcBorders>
          </w:tcPr>
          <w:p w:rsidR="00D35342" w:rsidRPr="00125132" w:rsidRDefault="00D35342" w:rsidP="00084B79">
            <w:pPr>
              <w:spacing w:before="40" w:after="40"/>
              <w:jc w:val="center"/>
            </w:pPr>
            <w:r w:rsidRPr="00125132">
              <w:t>Manganèse</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Mn</w:t>
            </w:r>
          </w:p>
        </w:tc>
        <w:tc>
          <w:tcPr>
            <w:tcW w:w="1134" w:type="dxa"/>
            <w:tcBorders>
              <w:left w:val="nil"/>
              <w:right w:val="single" w:sz="12" w:space="0" w:color="auto"/>
            </w:tcBorders>
          </w:tcPr>
          <w:p w:rsidR="00D35342" w:rsidRPr="00125132" w:rsidRDefault="00D35342" w:rsidP="00084B79">
            <w:pPr>
              <w:spacing w:before="40" w:after="40"/>
              <w:jc w:val="center"/>
            </w:pPr>
            <w:r w:rsidRPr="00125132">
              <w:t>4</w:t>
            </w:r>
          </w:p>
        </w:tc>
        <w:tc>
          <w:tcPr>
            <w:tcW w:w="1176" w:type="dxa"/>
            <w:tcBorders>
              <w:left w:val="nil"/>
            </w:tcBorders>
          </w:tcPr>
          <w:p w:rsidR="00D35342" w:rsidRPr="00125132" w:rsidRDefault="00D35342" w:rsidP="00084B79">
            <w:pPr>
              <w:spacing w:before="40" w:after="40"/>
              <w:jc w:val="center"/>
            </w:pPr>
            <w:r w:rsidRPr="00125132">
              <w:t>Strontium</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Sr</w:t>
            </w:r>
          </w:p>
        </w:tc>
        <w:tc>
          <w:tcPr>
            <w:tcW w:w="936" w:type="dxa"/>
            <w:tcBorders>
              <w:left w:val="nil"/>
              <w:right w:val="single" w:sz="12" w:space="0" w:color="auto"/>
            </w:tcBorders>
          </w:tcPr>
          <w:p w:rsidR="00D35342" w:rsidRPr="00125132" w:rsidRDefault="00D35342" w:rsidP="00084B79">
            <w:pPr>
              <w:spacing w:before="40" w:after="40"/>
              <w:jc w:val="center"/>
            </w:pP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Bore</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B</w:t>
            </w:r>
          </w:p>
        </w:tc>
        <w:tc>
          <w:tcPr>
            <w:tcW w:w="992" w:type="dxa"/>
            <w:tcBorders>
              <w:left w:val="nil"/>
              <w:right w:val="single" w:sz="12" w:space="0" w:color="auto"/>
            </w:tcBorders>
          </w:tcPr>
          <w:p w:rsidR="00D35342" w:rsidRPr="00125132" w:rsidRDefault="00D35342" w:rsidP="00084B79">
            <w:pPr>
              <w:spacing w:before="40" w:after="40"/>
              <w:jc w:val="center"/>
            </w:pPr>
            <w:r w:rsidRPr="00125132">
              <w:t>1000</w:t>
            </w:r>
          </w:p>
        </w:tc>
        <w:tc>
          <w:tcPr>
            <w:tcW w:w="1276" w:type="dxa"/>
            <w:tcBorders>
              <w:left w:val="nil"/>
            </w:tcBorders>
          </w:tcPr>
          <w:p w:rsidR="00D35342" w:rsidRPr="00125132" w:rsidRDefault="00D35342" w:rsidP="00084B79">
            <w:pPr>
              <w:spacing w:before="40" w:after="40"/>
              <w:jc w:val="center"/>
            </w:pPr>
            <w:r w:rsidRPr="00125132">
              <w:t>Molybdène</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Mo</w:t>
            </w:r>
          </w:p>
        </w:tc>
        <w:tc>
          <w:tcPr>
            <w:tcW w:w="1134" w:type="dxa"/>
            <w:tcBorders>
              <w:left w:val="nil"/>
              <w:right w:val="single" w:sz="12" w:space="0" w:color="auto"/>
            </w:tcBorders>
          </w:tcPr>
          <w:p w:rsidR="00D35342" w:rsidRPr="00125132" w:rsidRDefault="00D35342" w:rsidP="00084B79">
            <w:pPr>
              <w:spacing w:before="40" w:after="40"/>
              <w:jc w:val="center"/>
            </w:pPr>
            <w:r w:rsidRPr="00125132">
              <w:t>10</w:t>
            </w:r>
          </w:p>
        </w:tc>
        <w:tc>
          <w:tcPr>
            <w:tcW w:w="1176" w:type="dxa"/>
            <w:tcBorders>
              <w:left w:val="nil"/>
            </w:tcBorders>
          </w:tcPr>
          <w:p w:rsidR="00D35342" w:rsidRPr="00125132" w:rsidRDefault="00D35342" w:rsidP="00084B79">
            <w:pPr>
              <w:spacing w:before="40" w:after="40"/>
              <w:jc w:val="center"/>
            </w:pPr>
            <w:r w:rsidRPr="00125132">
              <w:t>Tantale</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Ta</w:t>
            </w:r>
          </w:p>
        </w:tc>
        <w:tc>
          <w:tcPr>
            <w:tcW w:w="936" w:type="dxa"/>
            <w:tcBorders>
              <w:left w:val="nil"/>
              <w:right w:val="single" w:sz="12" w:space="0" w:color="auto"/>
            </w:tcBorders>
          </w:tcPr>
          <w:p w:rsidR="00D35342" w:rsidRPr="00125132" w:rsidRDefault="00D35342" w:rsidP="00084B79">
            <w:pPr>
              <w:spacing w:before="40" w:after="40"/>
              <w:jc w:val="center"/>
            </w:pPr>
            <w:r w:rsidRPr="00125132">
              <w:t>10</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Cérium</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Ce</w:t>
            </w:r>
          </w:p>
        </w:tc>
        <w:tc>
          <w:tcPr>
            <w:tcW w:w="992" w:type="dxa"/>
            <w:tcBorders>
              <w:left w:val="nil"/>
              <w:right w:val="single" w:sz="12" w:space="0" w:color="auto"/>
            </w:tcBorders>
          </w:tcPr>
          <w:p w:rsidR="00D35342" w:rsidRPr="00125132" w:rsidRDefault="00D35342" w:rsidP="00084B79">
            <w:pPr>
              <w:spacing w:before="40" w:after="40"/>
              <w:jc w:val="center"/>
            </w:pPr>
            <w:r w:rsidRPr="00125132">
              <w:t>100</w:t>
            </w:r>
          </w:p>
        </w:tc>
        <w:tc>
          <w:tcPr>
            <w:tcW w:w="1276" w:type="dxa"/>
            <w:tcBorders>
              <w:left w:val="nil"/>
            </w:tcBorders>
          </w:tcPr>
          <w:p w:rsidR="00D35342" w:rsidRPr="00125132" w:rsidRDefault="00D35342" w:rsidP="00084B79">
            <w:pPr>
              <w:spacing w:before="40" w:after="40"/>
              <w:jc w:val="center"/>
            </w:pPr>
            <w:r w:rsidRPr="00125132">
              <w:t>Nickel</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Ni</w:t>
            </w:r>
          </w:p>
        </w:tc>
        <w:tc>
          <w:tcPr>
            <w:tcW w:w="1134" w:type="dxa"/>
            <w:tcBorders>
              <w:left w:val="nil"/>
              <w:right w:val="single" w:sz="12" w:space="0" w:color="auto"/>
            </w:tcBorders>
          </w:tcPr>
          <w:p w:rsidR="00D35342" w:rsidRPr="00125132" w:rsidRDefault="00D35342" w:rsidP="00084B79">
            <w:pPr>
              <w:spacing w:before="40" w:after="40"/>
              <w:jc w:val="center"/>
            </w:pPr>
            <w:r w:rsidRPr="00125132">
              <w:t>4</w:t>
            </w:r>
          </w:p>
        </w:tc>
        <w:tc>
          <w:tcPr>
            <w:tcW w:w="1176" w:type="dxa"/>
            <w:tcBorders>
              <w:left w:val="nil"/>
            </w:tcBorders>
          </w:tcPr>
          <w:p w:rsidR="00D35342" w:rsidRPr="00125132" w:rsidRDefault="00D35342" w:rsidP="00084B79">
            <w:pPr>
              <w:spacing w:before="40" w:after="40"/>
              <w:jc w:val="center"/>
            </w:pPr>
            <w:r w:rsidRPr="00125132">
              <w:t>Titane</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Ti</w:t>
            </w:r>
          </w:p>
        </w:tc>
        <w:tc>
          <w:tcPr>
            <w:tcW w:w="936" w:type="dxa"/>
            <w:tcBorders>
              <w:left w:val="nil"/>
              <w:right w:val="single" w:sz="12" w:space="0" w:color="auto"/>
            </w:tcBorders>
          </w:tcPr>
          <w:p w:rsidR="00D35342" w:rsidRPr="00125132" w:rsidRDefault="00D35342" w:rsidP="00084B79">
            <w:pPr>
              <w:spacing w:before="40" w:after="40"/>
              <w:jc w:val="center"/>
            </w:pPr>
            <w:r w:rsidRPr="00125132">
              <w:t>10</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Chrome</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 xml:space="preserve">Cr </w:t>
            </w:r>
          </w:p>
        </w:tc>
        <w:tc>
          <w:tcPr>
            <w:tcW w:w="992" w:type="dxa"/>
            <w:tcBorders>
              <w:left w:val="nil"/>
              <w:right w:val="single" w:sz="12" w:space="0" w:color="auto"/>
            </w:tcBorders>
          </w:tcPr>
          <w:p w:rsidR="00D35342" w:rsidRPr="00125132" w:rsidRDefault="00D35342" w:rsidP="00084B79">
            <w:pPr>
              <w:spacing w:before="40" w:after="40"/>
              <w:jc w:val="center"/>
            </w:pPr>
            <w:r w:rsidRPr="00125132">
              <w:t>4</w:t>
            </w:r>
          </w:p>
        </w:tc>
        <w:tc>
          <w:tcPr>
            <w:tcW w:w="1276" w:type="dxa"/>
            <w:tcBorders>
              <w:left w:val="nil"/>
            </w:tcBorders>
          </w:tcPr>
          <w:p w:rsidR="00D35342" w:rsidRPr="00125132" w:rsidRDefault="00D35342" w:rsidP="00084B79">
            <w:pPr>
              <w:spacing w:before="40" w:after="40"/>
              <w:jc w:val="center"/>
            </w:pPr>
            <w:r w:rsidRPr="00125132">
              <w:t>Niobium</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Nb</w:t>
            </w:r>
          </w:p>
        </w:tc>
        <w:tc>
          <w:tcPr>
            <w:tcW w:w="1134" w:type="dxa"/>
            <w:tcBorders>
              <w:left w:val="nil"/>
              <w:right w:val="single" w:sz="12" w:space="0" w:color="auto"/>
            </w:tcBorders>
          </w:tcPr>
          <w:p w:rsidR="00D35342" w:rsidRPr="00125132" w:rsidRDefault="00D35342" w:rsidP="00084B79">
            <w:pPr>
              <w:spacing w:before="40" w:after="40"/>
              <w:jc w:val="center"/>
            </w:pPr>
            <w:r w:rsidRPr="00125132">
              <w:t>10</w:t>
            </w:r>
          </w:p>
        </w:tc>
        <w:tc>
          <w:tcPr>
            <w:tcW w:w="1176" w:type="dxa"/>
            <w:tcBorders>
              <w:left w:val="nil"/>
            </w:tcBorders>
          </w:tcPr>
          <w:p w:rsidR="00D35342" w:rsidRPr="00125132" w:rsidRDefault="00D35342" w:rsidP="00084B79">
            <w:pPr>
              <w:spacing w:before="40" w:after="40"/>
              <w:jc w:val="center"/>
            </w:pPr>
            <w:r w:rsidRPr="00125132">
              <w:t>Tungstène</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W</w:t>
            </w:r>
          </w:p>
        </w:tc>
        <w:tc>
          <w:tcPr>
            <w:tcW w:w="936" w:type="dxa"/>
            <w:tcBorders>
              <w:left w:val="nil"/>
              <w:right w:val="single" w:sz="12" w:space="0" w:color="auto"/>
            </w:tcBorders>
          </w:tcPr>
          <w:p w:rsidR="00D35342" w:rsidRPr="00125132" w:rsidRDefault="00D35342" w:rsidP="00084B79">
            <w:pPr>
              <w:spacing w:before="40" w:after="40"/>
              <w:jc w:val="center"/>
            </w:pPr>
            <w:r w:rsidRPr="00125132">
              <w:t>4</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Cobalt</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 xml:space="preserve">Co </w:t>
            </w:r>
          </w:p>
        </w:tc>
        <w:tc>
          <w:tcPr>
            <w:tcW w:w="992" w:type="dxa"/>
            <w:tcBorders>
              <w:left w:val="nil"/>
              <w:right w:val="single" w:sz="12" w:space="0" w:color="auto"/>
            </w:tcBorders>
          </w:tcPr>
          <w:p w:rsidR="00D35342" w:rsidRPr="00125132" w:rsidRDefault="00D35342" w:rsidP="00084B79">
            <w:pPr>
              <w:spacing w:before="40" w:after="40"/>
              <w:jc w:val="center"/>
            </w:pPr>
            <w:r w:rsidRPr="00125132">
              <w:t>4</w:t>
            </w:r>
          </w:p>
        </w:tc>
        <w:tc>
          <w:tcPr>
            <w:tcW w:w="1276" w:type="dxa"/>
            <w:tcBorders>
              <w:left w:val="nil"/>
            </w:tcBorders>
          </w:tcPr>
          <w:p w:rsidR="00D35342" w:rsidRPr="00125132" w:rsidRDefault="00D35342" w:rsidP="00084B79">
            <w:pPr>
              <w:spacing w:before="40" w:after="40"/>
              <w:jc w:val="center"/>
            </w:pPr>
            <w:r w:rsidRPr="00125132">
              <w:t>Plomb</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Pb</w:t>
            </w:r>
          </w:p>
        </w:tc>
        <w:tc>
          <w:tcPr>
            <w:tcW w:w="1134" w:type="dxa"/>
            <w:tcBorders>
              <w:left w:val="nil"/>
              <w:right w:val="single" w:sz="12" w:space="0" w:color="auto"/>
            </w:tcBorders>
          </w:tcPr>
          <w:p w:rsidR="00D35342" w:rsidRPr="00125132" w:rsidRDefault="00D35342" w:rsidP="00084B79">
            <w:pPr>
              <w:spacing w:before="40" w:after="40"/>
              <w:jc w:val="center"/>
            </w:pPr>
            <w:r w:rsidRPr="00125132">
              <w:t>10</w:t>
            </w:r>
          </w:p>
        </w:tc>
        <w:tc>
          <w:tcPr>
            <w:tcW w:w="1176" w:type="dxa"/>
            <w:tcBorders>
              <w:left w:val="nil"/>
            </w:tcBorders>
          </w:tcPr>
          <w:p w:rsidR="00D35342" w:rsidRPr="00125132" w:rsidRDefault="00D35342" w:rsidP="00084B79">
            <w:pPr>
              <w:spacing w:before="40" w:after="40"/>
              <w:jc w:val="center"/>
            </w:pPr>
            <w:r w:rsidRPr="00125132">
              <w:t>Vanadium</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V</w:t>
            </w:r>
          </w:p>
        </w:tc>
        <w:tc>
          <w:tcPr>
            <w:tcW w:w="936" w:type="dxa"/>
            <w:tcBorders>
              <w:left w:val="nil"/>
              <w:right w:val="single" w:sz="12" w:space="0" w:color="auto"/>
            </w:tcBorders>
          </w:tcPr>
          <w:p w:rsidR="00D35342" w:rsidRPr="00125132" w:rsidRDefault="00D35342" w:rsidP="00084B79">
            <w:pPr>
              <w:spacing w:before="40" w:after="40"/>
              <w:jc w:val="center"/>
            </w:pPr>
            <w:r w:rsidRPr="00125132">
              <w:t>10</w:t>
            </w:r>
          </w:p>
        </w:tc>
      </w:tr>
      <w:tr w:rsidR="00D35342" w:rsidRPr="00125132" w:rsidTr="00084B79">
        <w:tc>
          <w:tcPr>
            <w:tcW w:w="1204" w:type="dxa"/>
            <w:tcBorders>
              <w:left w:val="single" w:sz="12" w:space="0" w:color="auto"/>
            </w:tcBorders>
          </w:tcPr>
          <w:p w:rsidR="00D35342" w:rsidRPr="00125132" w:rsidRDefault="00D35342" w:rsidP="00084B79">
            <w:pPr>
              <w:spacing w:before="40" w:after="40"/>
              <w:jc w:val="center"/>
            </w:pPr>
            <w:r w:rsidRPr="00125132">
              <w:t>Cuivre</w:t>
            </w:r>
          </w:p>
        </w:tc>
        <w:tc>
          <w:tcPr>
            <w:tcW w:w="993" w:type="dxa"/>
            <w:tcBorders>
              <w:left w:val="single" w:sz="12" w:space="0" w:color="auto"/>
              <w:right w:val="single" w:sz="4" w:space="0" w:color="auto"/>
            </w:tcBorders>
          </w:tcPr>
          <w:p w:rsidR="00D35342" w:rsidRPr="00125132" w:rsidRDefault="00D35342" w:rsidP="00084B79">
            <w:pPr>
              <w:spacing w:before="40" w:after="40"/>
              <w:jc w:val="center"/>
            </w:pPr>
            <w:r w:rsidRPr="00125132">
              <w:t xml:space="preserve">Cu </w:t>
            </w:r>
          </w:p>
        </w:tc>
        <w:tc>
          <w:tcPr>
            <w:tcW w:w="992" w:type="dxa"/>
            <w:tcBorders>
              <w:left w:val="nil"/>
              <w:right w:val="single" w:sz="12" w:space="0" w:color="auto"/>
            </w:tcBorders>
          </w:tcPr>
          <w:p w:rsidR="00D35342" w:rsidRPr="00125132" w:rsidRDefault="00D35342" w:rsidP="00084B79">
            <w:pPr>
              <w:spacing w:before="40" w:after="40"/>
              <w:jc w:val="center"/>
            </w:pPr>
            <w:r w:rsidRPr="00125132">
              <w:t>10</w:t>
            </w:r>
          </w:p>
        </w:tc>
        <w:tc>
          <w:tcPr>
            <w:tcW w:w="1276" w:type="dxa"/>
            <w:tcBorders>
              <w:left w:val="nil"/>
            </w:tcBorders>
          </w:tcPr>
          <w:p w:rsidR="00D35342" w:rsidRPr="00125132" w:rsidRDefault="00D35342" w:rsidP="00084B79">
            <w:pPr>
              <w:spacing w:before="40" w:after="40"/>
              <w:jc w:val="center"/>
            </w:pPr>
            <w:r w:rsidRPr="00125132">
              <w:t>Phosphore</w:t>
            </w:r>
          </w:p>
        </w:tc>
        <w:tc>
          <w:tcPr>
            <w:tcW w:w="992" w:type="dxa"/>
            <w:tcBorders>
              <w:left w:val="single" w:sz="12" w:space="0" w:color="auto"/>
              <w:right w:val="single" w:sz="4" w:space="0" w:color="auto"/>
            </w:tcBorders>
          </w:tcPr>
          <w:p w:rsidR="00D35342" w:rsidRPr="00125132" w:rsidRDefault="00D35342" w:rsidP="00084B79">
            <w:pPr>
              <w:spacing w:before="40" w:after="40"/>
              <w:jc w:val="center"/>
            </w:pPr>
            <w:r w:rsidRPr="00125132">
              <w:t>P</w:t>
            </w:r>
          </w:p>
        </w:tc>
        <w:tc>
          <w:tcPr>
            <w:tcW w:w="1134" w:type="dxa"/>
            <w:tcBorders>
              <w:left w:val="nil"/>
              <w:right w:val="single" w:sz="12" w:space="0" w:color="auto"/>
            </w:tcBorders>
          </w:tcPr>
          <w:p w:rsidR="00D35342" w:rsidRPr="00125132" w:rsidRDefault="00D35342" w:rsidP="00084B79">
            <w:pPr>
              <w:spacing w:before="40" w:after="40"/>
              <w:jc w:val="center"/>
            </w:pPr>
            <w:r w:rsidRPr="00125132">
              <w:t>100</w:t>
            </w:r>
          </w:p>
        </w:tc>
        <w:tc>
          <w:tcPr>
            <w:tcW w:w="1176" w:type="dxa"/>
            <w:tcBorders>
              <w:left w:val="nil"/>
            </w:tcBorders>
          </w:tcPr>
          <w:p w:rsidR="00D35342" w:rsidRPr="00125132" w:rsidRDefault="00D35342" w:rsidP="00084B79">
            <w:pPr>
              <w:spacing w:before="40" w:after="40"/>
              <w:jc w:val="center"/>
            </w:pPr>
            <w:r w:rsidRPr="00125132">
              <w:t>Zinc</w:t>
            </w:r>
          </w:p>
        </w:tc>
        <w:tc>
          <w:tcPr>
            <w:tcW w:w="1008" w:type="dxa"/>
            <w:tcBorders>
              <w:left w:val="single" w:sz="12" w:space="0" w:color="auto"/>
              <w:right w:val="single" w:sz="4" w:space="0" w:color="auto"/>
            </w:tcBorders>
          </w:tcPr>
          <w:p w:rsidR="00D35342" w:rsidRPr="00125132" w:rsidRDefault="00D35342" w:rsidP="00084B79">
            <w:pPr>
              <w:spacing w:before="40" w:after="40"/>
              <w:jc w:val="center"/>
            </w:pPr>
            <w:r w:rsidRPr="00125132">
              <w:t>Zn</w:t>
            </w:r>
          </w:p>
        </w:tc>
        <w:tc>
          <w:tcPr>
            <w:tcW w:w="936" w:type="dxa"/>
            <w:tcBorders>
              <w:left w:val="nil"/>
              <w:right w:val="single" w:sz="12" w:space="0" w:color="auto"/>
            </w:tcBorders>
          </w:tcPr>
          <w:p w:rsidR="00D35342" w:rsidRPr="00125132" w:rsidRDefault="00D35342" w:rsidP="00084B79">
            <w:pPr>
              <w:spacing w:before="40" w:after="40"/>
              <w:jc w:val="center"/>
            </w:pPr>
          </w:p>
        </w:tc>
      </w:tr>
      <w:tr w:rsidR="00D35342" w:rsidRPr="00125132" w:rsidTr="00084B79">
        <w:tc>
          <w:tcPr>
            <w:tcW w:w="1204" w:type="dxa"/>
            <w:tcBorders>
              <w:left w:val="single" w:sz="12" w:space="0" w:color="auto"/>
              <w:bottom w:val="single" w:sz="12" w:space="0" w:color="auto"/>
            </w:tcBorders>
          </w:tcPr>
          <w:p w:rsidR="00D35342" w:rsidRPr="00125132" w:rsidRDefault="00D35342" w:rsidP="00084B79">
            <w:pPr>
              <w:spacing w:before="40" w:after="40"/>
              <w:jc w:val="center"/>
            </w:pPr>
            <w:r w:rsidRPr="00125132">
              <w:t>Étain</w:t>
            </w:r>
          </w:p>
        </w:tc>
        <w:tc>
          <w:tcPr>
            <w:tcW w:w="993" w:type="dxa"/>
            <w:tcBorders>
              <w:left w:val="single" w:sz="12" w:space="0" w:color="auto"/>
              <w:bottom w:val="single" w:sz="12" w:space="0" w:color="auto"/>
              <w:right w:val="single" w:sz="4" w:space="0" w:color="auto"/>
            </w:tcBorders>
          </w:tcPr>
          <w:p w:rsidR="00D35342" w:rsidRPr="00125132" w:rsidRDefault="00D35342" w:rsidP="00084B79">
            <w:pPr>
              <w:spacing w:before="40" w:after="40"/>
              <w:jc w:val="center"/>
            </w:pPr>
            <w:r w:rsidRPr="00125132">
              <w:t xml:space="preserve">Sn </w:t>
            </w:r>
          </w:p>
        </w:tc>
        <w:tc>
          <w:tcPr>
            <w:tcW w:w="992" w:type="dxa"/>
            <w:tcBorders>
              <w:left w:val="nil"/>
              <w:bottom w:val="single" w:sz="12" w:space="0" w:color="auto"/>
              <w:right w:val="single" w:sz="12" w:space="0" w:color="auto"/>
            </w:tcBorders>
          </w:tcPr>
          <w:p w:rsidR="00D35342" w:rsidRPr="00125132" w:rsidRDefault="00D35342" w:rsidP="00084B79">
            <w:pPr>
              <w:spacing w:before="40" w:after="40"/>
              <w:jc w:val="center"/>
            </w:pPr>
          </w:p>
        </w:tc>
        <w:tc>
          <w:tcPr>
            <w:tcW w:w="1276" w:type="dxa"/>
            <w:tcBorders>
              <w:left w:val="nil"/>
              <w:bottom w:val="single" w:sz="12" w:space="0" w:color="auto"/>
            </w:tcBorders>
          </w:tcPr>
          <w:p w:rsidR="00D35342" w:rsidRPr="00125132" w:rsidRDefault="00D35342" w:rsidP="00084B79">
            <w:pPr>
              <w:spacing w:before="40" w:after="40"/>
              <w:jc w:val="center"/>
            </w:pPr>
            <w:r w:rsidRPr="00125132">
              <w:t>Silicium</w:t>
            </w:r>
          </w:p>
        </w:tc>
        <w:tc>
          <w:tcPr>
            <w:tcW w:w="992" w:type="dxa"/>
            <w:tcBorders>
              <w:left w:val="single" w:sz="12" w:space="0" w:color="auto"/>
              <w:bottom w:val="single" w:sz="12" w:space="0" w:color="auto"/>
              <w:right w:val="single" w:sz="4" w:space="0" w:color="auto"/>
            </w:tcBorders>
          </w:tcPr>
          <w:p w:rsidR="00D35342" w:rsidRPr="00125132" w:rsidRDefault="00D35342" w:rsidP="00084B79">
            <w:pPr>
              <w:spacing w:before="40" w:after="40"/>
              <w:jc w:val="center"/>
            </w:pPr>
            <w:r w:rsidRPr="00125132">
              <w:t>Si</w:t>
            </w:r>
          </w:p>
        </w:tc>
        <w:tc>
          <w:tcPr>
            <w:tcW w:w="1134" w:type="dxa"/>
            <w:tcBorders>
              <w:left w:val="nil"/>
              <w:bottom w:val="single" w:sz="12" w:space="0" w:color="auto"/>
              <w:right w:val="single" w:sz="12" w:space="0" w:color="auto"/>
            </w:tcBorders>
          </w:tcPr>
          <w:p w:rsidR="00D35342" w:rsidRPr="00125132" w:rsidRDefault="00D35342" w:rsidP="00084B79">
            <w:pPr>
              <w:spacing w:before="40" w:after="40"/>
              <w:jc w:val="center"/>
            </w:pPr>
            <w:r w:rsidRPr="00125132">
              <w:t>4</w:t>
            </w:r>
          </w:p>
        </w:tc>
        <w:tc>
          <w:tcPr>
            <w:tcW w:w="1176" w:type="dxa"/>
            <w:tcBorders>
              <w:left w:val="nil"/>
              <w:bottom w:val="single" w:sz="12" w:space="0" w:color="auto"/>
            </w:tcBorders>
          </w:tcPr>
          <w:p w:rsidR="00D35342" w:rsidRPr="00125132" w:rsidRDefault="00D35342" w:rsidP="00084B79">
            <w:pPr>
              <w:spacing w:before="40" w:after="40"/>
              <w:jc w:val="center"/>
            </w:pPr>
            <w:r w:rsidRPr="00125132">
              <w:t>Zirconium</w:t>
            </w:r>
          </w:p>
        </w:tc>
        <w:tc>
          <w:tcPr>
            <w:tcW w:w="1008" w:type="dxa"/>
            <w:tcBorders>
              <w:left w:val="single" w:sz="12" w:space="0" w:color="auto"/>
              <w:bottom w:val="single" w:sz="12" w:space="0" w:color="auto"/>
              <w:right w:val="single" w:sz="4" w:space="0" w:color="auto"/>
            </w:tcBorders>
          </w:tcPr>
          <w:p w:rsidR="00D35342" w:rsidRPr="00125132" w:rsidRDefault="00D35342" w:rsidP="00084B79">
            <w:pPr>
              <w:spacing w:before="40" w:after="40"/>
              <w:jc w:val="center"/>
            </w:pPr>
            <w:r w:rsidRPr="00125132">
              <w:t>Zr</w:t>
            </w:r>
          </w:p>
        </w:tc>
        <w:tc>
          <w:tcPr>
            <w:tcW w:w="936" w:type="dxa"/>
            <w:tcBorders>
              <w:left w:val="nil"/>
              <w:bottom w:val="single" w:sz="12" w:space="0" w:color="auto"/>
              <w:right w:val="single" w:sz="12" w:space="0" w:color="auto"/>
            </w:tcBorders>
          </w:tcPr>
          <w:p w:rsidR="00D35342" w:rsidRPr="00125132" w:rsidRDefault="00D35342" w:rsidP="00084B79">
            <w:pPr>
              <w:spacing w:before="40" w:after="40"/>
              <w:jc w:val="center"/>
            </w:pPr>
            <w:r w:rsidRPr="00125132">
              <w:t>10</w:t>
            </w:r>
          </w:p>
        </w:tc>
      </w:tr>
    </w:tbl>
    <w:p w:rsidR="00D35342" w:rsidRPr="00125132" w:rsidRDefault="00D35342" w:rsidP="00D35342"/>
    <w:p w:rsidR="00D35342" w:rsidRPr="00125132" w:rsidRDefault="00D35342" w:rsidP="00A50225">
      <w:pPr>
        <w:pStyle w:val="Para"/>
      </w:pPr>
      <w:bookmarkStart w:id="91" w:name="_Toc413746486"/>
      <w:r w:rsidRPr="00125132">
        <w:t>Aciers fortement alliés. (un élément d'addition atteint au moins 5 %)</w:t>
      </w:r>
      <w:bookmarkEnd w:id="91"/>
    </w:p>
    <w:p w:rsidR="00FC0134" w:rsidRDefault="00FC0134" w:rsidP="00FC0134"/>
    <w:p w:rsidR="00FC0134" w:rsidRPr="00FC0134" w:rsidRDefault="00FC0134" w:rsidP="00FC0134">
      <w:pPr>
        <w:pStyle w:val="Exemple"/>
        <w:numPr>
          <w:ilvl w:val="0"/>
          <w:numId w:val="0"/>
        </w:numPr>
        <w:jc w:val="left"/>
        <w:rPr>
          <w:i w:val="0"/>
        </w:rPr>
      </w:pPr>
    </w:p>
    <w:tbl>
      <w:tblPr>
        <w:tblStyle w:val="Grilledutableau"/>
        <w:tblW w:w="0" w:type="auto"/>
        <w:tblBorders>
          <w:top w:val="none" w:sz="0" w:space="0" w:color="auto"/>
          <w:left w:val="single" w:sz="18" w:space="0" w:color="9BBB59" w:themeColor="accent3"/>
          <w:bottom w:val="none" w:sz="0" w:space="0" w:color="auto"/>
          <w:right w:val="none" w:sz="0" w:space="0" w:color="auto"/>
          <w:insideH w:val="none" w:sz="0" w:space="0" w:color="auto"/>
          <w:insideV w:val="none" w:sz="0" w:space="0" w:color="auto"/>
        </w:tblBorders>
        <w:shd w:val="clear" w:color="auto" w:fill="EAF1DD" w:themeFill="accent3" w:themeFillTint="33"/>
        <w:tblLook w:val="04A0" w:firstRow="1" w:lastRow="0" w:firstColumn="1" w:lastColumn="0" w:noHBand="0" w:noVBand="1"/>
      </w:tblPr>
      <w:tblGrid>
        <w:gridCol w:w="10339"/>
      </w:tblGrid>
      <w:tr w:rsidR="00FC0134" w:rsidRPr="009D41C3" w:rsidTr="00A0620D">
        <w:trPr>
          <w:trHeight w:val="360"/>
        </w:trPr>
        <w:tc>
          <w:tcPr>
            <w:tcW w:w="10339" w:type="dxa"/>
            <w:shd w:val="clear" w:color="auto" w:fill="EAF1DD" w:themeFill="accent3" w:themeFillTint="33"/>
          </w:tcPr>
          <w:p w:rsidR="00FC0134" w:rsidRDefault="00FC0134" w:rsidP="00A0620D">
            <w:pPr>
              <w:rPr>
                <w:i/>
                <w:lang w:eastAsia="fr-FR"/>
              </w:rPr>
            </w:pPr>
            <w:r>
              <w:rPr>
                <w:i/>
                <w:lang w:eastAsia="fr-FR"/>
              </w:rPr>
              <w:t>Exemple :</w:t>
            </w:r>
          </w:p>
          <w:tbl>
            <w:tblPr>
              <w:tblW w:w="0" w:type="auto"/>
              <w:tblInd w:w="35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1844"/>
              <w:gridCol w:w="7580"/>
            </w:tblGrid>
            <w:tr w:rsidR="00FC0134" w:rsidRPr="00125132" w:rsidTr="00A0620D">
              <w:tc>
                <w:tcPr>
                  <w:tcW w:w="1844" w:type="dxa"/>
                  <w:vAlign w:val="center"/>
                </w:tcPr>
                <w:p w:rsidR="00FC0134" w:rsidRPr="00125132" w:rsidRDefault="00FC0134" w:rsidP="00A0620D">
                  <w:pPr>
                    <w:spacing w:before="40" w:after="40"/>
                    <w:jc w:val="center"/>
                  </w:pPr>
                  <w:r w:rsidRPr="00125132">
                    <w:t>X 5 Cr Ni 18-10</w:t>
                  </w:r>
                </w:p>
              </w:tc>
              <w:tc>
                <w:tcPr>
                  <w:tcW w:w="7580" w:type="dxa"/>
                  <w:vAlign w:val="center"/>
                </w:tcPr>
                <w:p w:rsidR="00FC0134" w:rsidRPr="00125132" w:rsidRDefault="00FC0134" w:rsidP="00C06FE9">
                  <w:pPr>
                    <w:pStyle w:val="puces"/>
                    <w:numPr>
                      <w:ilvl w:val="0"/>
                      <w:numId w:val="57"/>
                    </w:numPr>
                    <w:spacing w:before="40" w:after="40"/>
                    <w:ind w:left="284" w:hanging="72"/>
                  </w:pPr>
                  <w:r w:rsidRPr="00125132">
                    <w:t xml:space="preserve">X : acier fortement allié. </w:t>
                  </w:r>
                </w:p>
                <w:p w:rsidR="00FC0134" w:rsidRPr="00125132" w:rsidRDefault="00FC0134" w:rsidP="00C06FE9">
                  <w:pPr>
                    <w:pStyle w:val="puces"/>
                    <w:numPr>
                      <w:ilvl w:val="0"/>
                      <w:numId w:val="57"/>
                    </w:numPr>
                    <w:spacing w:before="40" w:after="40"/>
                    <w:ind w:left="284" w:hanging="72"/>
                  </w:pPr>
                  <w:r w:rsidRPr="00125132">
                    <w:t xml:space="preserve">5 : 0,05 % de carbone. </w:t>
                  </w:r>
                </w:p>
                <w:p w:rsidR="00FC0134" w:rsidRPr="00125132" w:rsidRDefault="00FC0134" w:rsidP="00C06FE9">
                  <w:pPr>
                    <w:pStyle w:val="puces"/>
                    <w:numPr>
                      <w:ilvl w:val="0"/>
                      <w:numId w:val="57"/>
                    </w:numPr>
                    <w:spacing w:before="40" w:after="40"/>
                    <w:ind w:left="284" w:hanging="72"/>
                  </w:pPr>
                  <w:r w:rsidRPr="00125132">
                    <w:t xml:space="preserve">Cr Ni : éléments d'addition en pourcentages décroissants (chrome et nickel). </w:t>
                  </w:r>
                </w:p>
                <w:p w:rsidR="00FC0134" w:rsidRPr="00125132" w:rsidRDefault="00FC0134" w:rsidP="00C06FE9">
                  <w:pPr>
                    <w:pStyle w:val="puces"/>
                    <w:numPr>
                      <w:ilvl w:val="0"/>
                      <w:numId w:val="57"/>
                    </w:numPr>
                    <w:spacing w:before="40" w:after="40"/>
                    <w:ind w:left="284" w:hanging="72"/>
                  </w:pPr>
                  <w:r w:rsidRPr="00125132">
                    <w:t xml:space="preserve">18-10 : 18 % de chrome et 10 % de nickel. </w:t>
                  </w:r>
                </w:p>
              </w:tc>
            </w:tr>
          </w:tbl>
          <w:p w:rsidR="00FC0134" w:rsidRPr="00BF0724" w:rsidRDefault="00FC0134" w:rsidP="00A0620D">
            <w:pPr>
              <w:rPr>
                <w:lang w:eastAsia="fr-FR"/>
              </w:rPr>
            </w:pPr>
          </w:p>
        </w:tc>
      </w:tr>
    </w:tbl>
    <w:p w:rsidR="00FC0134" w:rsidRDefault="00FC0134" w:rsidP="00FC0134"/>
    <w:p w:rsidR="00D35342" w:rsidRPr="00125132" w:rsidRDefault="00D35342" w:rsidP="00FC0134"/>
    <w:p w:rsidR="00D35342" w:rsidRPr="00125132" w:rsidRDefault="00D35342" w:rsidP="00A50225">
      <w:pPr>
        <w:pStyle w:val="Titre2"/>
      </w:pPr>
      <w:bookmarkStart w:id="92" w:name="_Toc22889748"/>
      <w:bookmarkStart w:id="93" w:name="_Toc22889961"/>
      <w:bookmarkStart w:id="94" w:name="_Toc113768375"/>
      <w:bookmarkStart w:id="95" w:name="_Toc382341752"/>
      <w:bookmarkStart w:id="96" w:name="_Toc413746487"/>
      <w:r w:rsidRPr="00125132">
        <w:t>A</w:t>
      </w:r>
      <w:bookmarkEnd w:id="92"/>
      <w:bookmarkEnd w:id="93"/>
      <w:bookmarkEnd w:id="94"/>
      <w:bookmarkEnd w:id="95"/>
      <w:r w:rsidRPr="00125132">
        <w:t>luminium &amp; Cuivre</w:t>
      </w:r>
      <w:bookmarkEnd w:id="96"/>
    </w:p>
    <w:p w:rsidR="00D35342" w:rsidRPr="00125132" w:rsidRDefault="00D35342" w:rsidP="00C06FE9">
      <w:pPr>
        <w:pStyle w:val="Titre3"/>
        <w:numPr>
          <w:ilvl w:val="0"/>
          <w:numId w:val="47"/>
        </w:numPr>
      </w:pPr>
      <w:bookmarkStart w:id="97" w:name="_Toc22889749"/>
      <w:bookmarkStart w:id="98" w:name="_Toc22889962"/>
      <w:bookmarkStart w:id="99" w:name="_Toc113768376"/>
      <w:bookmarkStart w:id="100" w:name="_Toc527014943"/>
      <w:bookmarkStart w:id="101" w:name="_Toc527014981"/>
      <w:bookmarkStart w:id="102" w:name="_Toc527015140"/>
      <w:bookmarkStart w:id="103" w:name="_Toc21705673"/>
      <w:bookmarkStart w:id="104" w:name="_Toc382341753"/>
      <w:bookmarkStart w:id="105" w:name="_Toc413746488"/>
      <w:r w:rsidRPr="00125132">
        <w:t xml:space="preserve">Élaboration des </w:t>
      </w:r>
      <w:bookmarkEnd w:id="97"/>
      <w:bookmarkEnd w:id="98"/>
      <w:bookmarkEnd w:id="99"/>
      <w:bookmarkEnd w:id="100"/>
      <w:bookmarkEnd w:id="101"/>
      <w:bookmarkEnd w:id="102"/>
      <w:bookmarkEnd w:id="103"/>
      <w:bookmarkEnd w:id="104"/>
      <w:r w:rsidR="003A20AD" w:rsidRPr="00125132">
        <w:t>aluminiums</w:t>
      </w:r>
      <w:bookmarkEnd w:id="105"/>
    </w:p>
    <w:p w:rsidR="00D35342" w:rsidRPr="00125132" w:rsidRDefault="00D35342" w:rsidP="00C06FE9">
      <w:pPr>
        <w:pStyle w:val="Titre4"/>
        <w:numPr>
          <w:ilvl w:val="0"/>
          <w:numId w:val="48"/>
        </w:numPr>
      </w:pPr>
      <w:bookmarkStart w:id="106" w:name="_Toc21705674"/>
      <w:bookmarkStart w:id="107" w:name="_Toc413746489"/>
      <w:r w:rsidRPr="00125132">
        <w:t>Du minerai à l’aluminium</w:t>
      </w:r>
      <w:bookmarkEnd w:id="106"/>
      <w:bookmarkEnd w:id="107"/>
    </w:p>
    <w:p w:rsidR="00D35342" w:rsidRPr="00125132" w:rsidRDefault="00D35342" w:rsidP="00D35342">
      <w:r w:rsidRPr="00125132">
        <w:t>Le minerai utilisé est la bauxite (Al2O3 (45% à 60%) +  Fe2O3 (20% à 30%) + …</w:t>
      </w:r>
    </w:p>
    <w:p w:rsidR="00D35342" w:rsidRPr="00125132" w:rsidRDefault="00D35342" w:rsidP="00D35342"/>
    <w:p w:rsidR="00D35342" w:rsidRPr="00125132" w:rsidRDefault="00D35342" w:rsidP="00D35342">
      <w:r w:rsidRPr="00125132">
        <w:lastRenderedPageBreak/>
        <w:t xml:space="preserve">Il est dissout avec de la soude dans un autoclave (250°C - 4 </w:t>
      </w:r>
      <w:proofErr w:type="spellStart"/>
      <w:r w:rsidRPr="00125132">
        <w:t>MPa</w:t>
      </w:r>
      <w:proofErr w:type="spellEnd"/>
      <w:r w:rsidRPr="00125132">
        <w:t xml:space="preserve">) puis dilué, décanté, filtré, calciné pour obtenir de l’alumine Al2O3 pure. </w:t>
      </w:r>
    </w:p>
    <w:p w:rsidR="00D35342" w:rsidRPr="00125132" w:rsidRDefault="00D35342" w:rsidP="00D35342"/>
    <w:p w:rsidR="00D35342" w:rsidRPr="00125132" w:rsidRDefault="00D35342" w:rsidP="00D35342">
      <w:r w:rsidRPr="00125132">
        <w:t xml:space="preserve">Une solution liquide : fondant (cryolithe) + alumine (7%) est traitée par électrolyse (4volts, 150 000 ampères). Cela permet d’obtenir de l’aluminium pur à 99,7 %. Pompé par siphonage sous vide l’aluminium pur est coulé en lingots. Il peut être raffiné </w:t>
      </w:r>
      <w:proofErr w:type="spellStart"/>
      <w:r w:rsidRPr="00125132">
        <w:t>électrolytiquement</w:t>
      </w:r>
      <w:proofErr w:type="spellEnd"/>
      <w:r w:rsidRPr="00125132">
        <w:t xml:space="preserve"> jusqu’à 99,996 %,  </w:t>
      </w:r>
    </w:p>
    <w:p w:rsidR="00D35342" w:rsidRPr="00125132" w:rsidRDefault="00D35342" w:rsidP="00D35342"/>
    <w:p w:rsidR="00D35342" w:rsidRPr="00125132" w:rsidRDefault="00D35342" w:rsidP="003A20AD">
      <w:pPr>
        <w:pStyle w:val="Titre4"/>
      </w:pPr>
      <w:bookmarkStart w:id="108" w:name="_Toc21705675"/>
      <w:bookmarkStart w:id="109" w:name="_Toc413746490"/>
      <w:r w:rsidRPr="00125132">
        <w:t>De l’aluminium aux alliages</w:t>
      </w:r>
      <w:bookmarkEnd w:id="108"/>
      <w:bookmarkEnd w:id="109"/>
      <w:r w:rsidRPr="00125132">
        <w:t xml:space="preserve"> </w:t>
      </w:r>
    </w:p>
    <w:p w:rsidR="00D35342" w:rsidRPr="00125132" w:rsidRDefault="00D35342" w:rsidP="00D35342">
      <w:r w:rsidRPr="00125132">
        <w:t>Le pourcentage d’impureté permet d’établir des nuances d’aluminium de 99,00 % à 99,8 %.</w:t>
      </w:r>
    </w:p>
    <w:p w:rsidR="00D35342" w:rsidRPr="00125132" w:rsidRDefault="00D35342" w:rsidP="00D35342"/>
    <w:p w:rsidR="00D35342" w:rsidRPr="00125132" w:rsidRDefault="00D35342" w:rsidP="00D35342">
      <w:r w:rsidRPr="00125132">
        <w:t>Les proportions des différentes impuretés (fer, silicium, cuivre, nickel, étain…) modifient ses propriétés mécaniques, électriques, et sa résistance à la corrosion.</w:t>
      </w:r>
    </w:p>
    <w:p w:rsidR="00D35342" w:rsidRPr="00125132" w:rsidRDefault="00D35342" w:rsidP="00D35342"/>
    <w:p w:rsidR="00D35342" w:rsidRPr="00125132" w:rsidRDefault="00D35342" w:rsidP="00D35342">
      <w:r w:rsidRPr="00125132">
        <w:t xml:space="preserve">Les propriétés mécaniques de l’aluminium pur étant très faibles, il sera généralement employé sous forme d’alliage avec le cuivre (Cu), le silicium (Si), le magnésium (Mg) et subira des traitements thermiques.  </w:t>
      </w:r>
    </w:p>
    <w:p w:rsidR="00D35342" w:rsidRPr="00125132" w:rsidRDefault="00D35342" w:rsidP="00D35342"/>
    <w:p w:rsidR="00D35342" w:rsidRPr="00125132" w:rsidRDefault="00D35342" w:rsidP="003A20AD">
      <w:pPr>
        <w:pStyle w:val="Titre3"/>
      </w:pPr>
      <w:bookmarkStart w:id="110" w:name="_Toc527014945"/>
      <w:bookmarkStart w:id="111" w:name="_Toc527014983"/>
      <w:bookmarkStart w:id="112" w:name="_Toc527015142"/>
      <w:bookmarkStart w:id="113" w:name="_Toc21705680"/>
      <w:bookmarkStart w:id="114" w:name="_Toc22889751"/>
      <w:bookmarkStart w:id="115" w:name="_Toc22889964"/>
      <w:bookmarkStart w:id="116" w:name="_Toc113768378"/>
      <w:bookmarkStart w:id="117" w:name="_Toc382341754"/>
      <w:bookmarkStart w:id="118" w:name="_Toc413746491"/>
      <w:r w:rsidRPr="00125132">
        <w:t>Désignation de l’aluminium et des alliages d’aluminium (exemples)</w:t>
      </w:r>
      <w:bookmarkEnd w:id="110"/>
      <w:bookmarkEnd w:id="111"/>
      <w:bookmarkEnd w:id="112"/>
      <w:bookmarkEnd w:id="113"/>
      <w:bookmarkEnd w:id="114"/>
      <w:bookmarkEnd w:id="115"/>
      <w:bookmarkEnd w:id="116"/>
      <w:bookmarkEnd w:id="117"/>
      <w:bookmarkEnd w:id="118"/>
    </w:p>
    <w:p w:rsidR="00D35342" w:rsidRPr="00125132" w:rsidRDefault="00D35342" w:rsidP="00C06FE9">
      <w:pPr>
        <w:pStyle w:val="Titre4"/>
        <w:numPr>
          <w:ilvl w:val="0"/>
          <w:numId w:val="49"/>
        </w:numPr>
      </w:pPr>
      <w:bookmarkStart w:id="119" w:name="_Toc21705681"/>
      <w:bookmarkStart w:id="120" w:name="_Toc413746492"/>
      <w:r w:rsidRPr="00125132">
        <w:t>Aluminium non allié</w:t>
      </w:r>
      <w:bookmarkEnd w:id="119"/>
      <w:bookmarkEnd w:id="120"/>
      <w:r w:rsidRPr="00125132">
        <w:t xml:space="preserve"> </w:t>
      </w:r>
    </w:p>
    <w:p w:rsidR="00D35342" w:rsidRPr="00125132" w:rsidRDefault="00D35342" w:rsidP="00D35342">
      <w:r w:rsidRPr="00125132">
        <w:t>Désignation alphanumérique  (symboles métallurgiques)</w:t>
      </w:r>
    </w:p>
    <w:p w:rsidR="00D35342" w:rsidRPr="00125132" w:rsidRDefault="00D35342" w:rsidP="00D35342">
      <w:r w:rsidRPr="00125132">
        <w:tab/>
        <w:t>A5 : aluminium pur à 99,5 %</w:t>
      </w:r>
    </w:p>
    <w:p w:rsidR="00D35342" w:rsidRPr="00125132" w:rsidRDefault="00D35342" w:rsidP="00D35342">
      <w:r w:rsidRPr="00125132">
        <w:t>Désignation numérique  (norme internationale)</w:t>
      </w:r>
    </w:p>
    <w:p w:rsidR="00D35342" w:rsidRPr="00125132" w:rsidRDefault="00D35342" w:rsidP="00D35342">
      <w:r w:rsidRPr="00125132">
        <w:tab/>
        <w:t xml:space="preserve">EN AW 1050 A : (AW =  aluminium corroyé, 1 = pureté &gt;99%  et 050 = pureté +0,50%) </w:t>
      </w:r>
    </w:p>
    <w:p w:rsidR="00D35342" w:rsidRPr="00125132" w:rsidRDefault="00D35342" w:rsidP="00D35342"/>
    <w:p w:rsidR="00D35342" w:rsidRPr="00125132" w:rsidRDefault="00D35342" w:rsidP="003A20AD">
      <w:pPr>
        <w:pStyle w:val="Titre4"/>
      </w:pPr>
      <w:bookmarkStart w:id="121" w:name="_Toc21705682"/>
      <w:bookmarkStart w:id="122" w:name="_Toc413746493"/>
      <w:r w:rsidRPr="00125132">
        <w:t>Aluminium allié</w:t>
      </w:r>
      <w:bookmarkEnd w:id="121"/>
      <w:bookmarkEnd w:id="122"/>
      <w:r w:rsidRPr="00125132">
        <w:t xml:space="preserve">  </w:t>
      </w:r>
    </w:p>
    <w:p w:rsidR="00D35342" w:rsidRPr="00125132" w:rsidRDefault="00D35342" w:rsidP="00D35342">
      <w:r w:rsidRPr="00125132">
        <w:t>Désignation alphanumérique  (symboles métallurgiques)</w:t>
      </w:r>
    </w:p>
    <w:p w:rsidR="00D35342" w:rsidRPr="00125132" w:rsidRDefault="00D35342" w:rsidP="00D35342">
      <w:r w:rsidRPr="00125132">
        <w:tab/>
        <w:t>Al Si10 Mg Alpax : 10 % de silicium + magnésium</w:t>
      </w:r>
    </w:p>
    <w:p w:rsidR="00D35342" w:rsidRPr="00125132" w:rsidRDefault="00D35342" w:rsidP="00D35342">
      <w:r w:rsidRPr="00125132">
        <w:tab/>
        <w:t xml:space="preserve">Al Cu4  </w:t>
      </w:r>
      <w:r w:rsidRPr="00125132">
        <w:tab/>
        <w:t xml:space="preserve">Duralumin : 4% de cuivre + magnésium </w:t>
      </w:r>
    </w:p>
    <w:p w:rsidR="00D35342" w:rsidRPr="00125132" w:rsidRDefault="00D35342" w:rsidP="00D35342">
      <w:r w:rsidRPr="00125132">
        <w:tab/>
        <w:t xml:space="preserve">Al Mg6  Alumag : 6 % de magnésium </w:t>
      </w:r>
    </w:p>
    <w:p w:rsidR="00D35342" w:rsidRPr="00125132" w:rsidRDefault="00D35342" w:rsidP="00D35342"/>
    <w:p w:rsidR="00D35342" w:rsidRPr="00125132" w:rsidRDefault="00D35342" w:rsidP="00D35342">
      <w:r w:rsidRPr="00125132">
        <w:t>Désignation numérique (norme internationale)</w:t>
      </w:r>
    </w:p>
    <w:p w:rsidR="00D35342" w:rsidRPr="00125132" w:rsidRDefault="00D35342" w:rsidP="00D35342">
      <w:r w:rsidRPr="00125132">
        <w:tab/>
        <w:t xml:space="preserve">EN AW 2001 </w:t>
      </w:r>
      <w:r w:rsidRPr="00125132">
        <w:tab/>
        <w:t xml:space="preserve">2 = aluminium + cuivre (1%) </w:t>
      </w:r>
      <w:r w:rsidRPr="00125132">
        <w:tab/>
      </w:r>
    </w:p>
    <w:p w:rsidR="00D35342" w:rsidRPr="00125132" w:rsidRDefault="00D35342" w:rsidP="00D35342"/>
    <w:p w:rsidR="00D35342" w:rsidRPr="00125132" w:rsidRDefault="00D35342" w:rsidP="008F259C">
      <w:pPr>
        <w:pStyle w:val="Titre3"/>
      </w:pPr>
      <w:bookmarkStart w:id="123" w:name="_Toc527014946"/>
      <w:bookmarkStart w:id="124" w:name="_Toc527014984"/>
      <w:bookmarkStart w:id="125" w:name="_Toc527015143"/>
      <w:bookmarkStart w:id="126" w:name="_Toc21705683"/>
      <w:bookmarkStart w:id="127" w:name="_Toc22889752"/>
      <w:bookmarkStart w:id="128" w:name="_Toc22889965"/>
      <w:bookmarkStart w:id="129" w:name="_Toc113768379"/>
      <w:bookmarkStart w:id="130" w:name="_Toc382341755"/>
      <w:bookmarkStart w:id="131" w:name="_Toc413746494"/>
      <w:r w:rsidRPr="00125132">
        <w:t>Propriétés de l’aluminium et des alliages d’aluminium</w:t>
      </w:r>
      <w:bookmarkEnd w:id="123"/>
      <w:bookmarkEnd w:id="124"/>
      <w:bookmarkEnd w:id="125"/>
      <w:bookmarkEnd w:id="126"/>
      <w:bookmarkEnd w:id="127"/>
      <w:bookmarkEnd w:id="128"/>
      <w:bookmarkEnd w:id="129"/>
      <w:bookmarkEnd w:id="130"/>
      <w:bookmarkEnd w:id="131"/>
      <w:r w:rsidRPr="00125132">
        <w:t xml:space="preserve">  </w:t>
      </w:r>
    </w:p>
    <w:p w:rsidR="00D35342" w:rsidRPr="00125132" w:rsidRDefault="00D35342" w:rsidP="00C06FE9">
      <w:pPr>
        <w:numPr>
          <w:ilvl w:val="0"/>
          <w:numId w:val="22"/>
        </w:numPr>
        <w:jc w:val="left"/>
      </w:pPr>
      <w:r w:rsidRPr="00125132">
        <w:t>Faible résistance mécanique à chaud</w:t>
      </w:r>
    </w:p>
    <w:p w:rsidR="00D35342" w:rsidRPr="00125132" w:rsidRDefault="00D35342" w:rsidP="00C06FE9">
      <w:pPr>
        <w:numPr>
          <w:ilvl w:val="0"/>
          <w:numId w:val="22"/>
        </w:numPr>
        <w:jc w:val="left"/>
      </w:pPr>
      <w:r w:rsidRPr="00125132">
        <w:t>Peu fragile aux basses températures</w:t>
      </w:r>
    </w:p>
    <w:p w:rsidR="00D35342" w:rsidRPr="00125132" w:rsidRDefault="00D35342" w:rsidP="00C06FE9">
      <w:pPr>
        <w:numPr>
          <w:ilvl w:val="0"/>
          <w:numId w:val="22"/>
        </w:numPr>
        <w:jc w:val="left"/>
      </w:pPr>
      <w:r w:rsidRPr="00125132">
        <w:t xml:space="preserve">Bonne résistance à la fatigue : </w:t>
      </w:r>
      <w:r w:rsidRPr="00125132">
        <w:t xml:space="preserve">D = </w:t>
      </w:r>
      <w:r w:rsidRPr="00125132">
        <w:t xml:space="preserve">r/2 </w:t>
      </w:r>
    </w:p>
    <w:p w:rsidR="00D35342" w:rsidRPr="00125132" w:rsidRDefault="00D35342" w:rsidP="00C06FE9">
      <w:pPr>
        <w:numPr>
          <w:ilvl w:val="0"/>
          <w:numId w:val="22"/>
        </w:numPr>
        <w:jc w:val="left"/>
      </w:pPr>
      <w:r w:rsidRPr="00125132">
        <w:t xml:space="preserve">Bonne résistance à la corrosion grâce à la formation d’une couche d’Al2O3.  </w:t>
      </w:r>
    </w:p>
    <w:p w:rsidR="00D35342" w:rsidRPr="00125132" w:rsidRDefault="00D35342" w:rsidP="00D35342"/>
    <w:p w:rsidR="00D35342" w:rsidRDefault="00D35342" w:rsidP="00D35342">
      <w:r w:rsidRPr="00125132">
        <w:t xml:space="preserve">La conductibilité thermique de l’aluminium est à 65 % de celle du cuivre pour une masse volumique de 50 % plus faible. Cette qualité augmente avec la pureté. </w:t>
      </w:r>
    </w:p>
    <w:p w:rsidR="008F259C" w:rsidRPr="00125132" w:rsidRDefault="008F259C" w:rsidP="00D353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032"/>
        <w:gridCol w:w="4606"/>
      </w:tblGrid>
      <w:tr w:rsidR="00D35342" w:rsidRPr="00125132" w:rsidTr="00084B79">
        <w:tc>
          <w:tcPr>
            <w:tcW w:w="5032" w:type="dxa"/>
          </w:tcPr>
          <w:p w:rsidR="00D35342" w:rsidRPr="00125132" w:rsidRDefault="00D35342" w:rsidP="00084B79">
            <w:r w:rsidRPr="00125132">
              <w:t xml:space="preserve"> Alpax : Al Si10 Mg</w:t>
            </w:r>
          </w:p>
        </w:tc>
        <w:tc>
          <w:tcPr>
            <w:tcW w:w="4606" w:type="dxa"/>
          </w:tcPr>
          <w:p w:rsidR="00D35342" w:rsidRPr="00125132" w:rsidRDefault="00D35342" w:rsidP="00084B79">
            <w:r w:rsidRPr="00125132">
              <w:t xml:space="preserve">Duralumin : Al Cu4 Mg </w:t>
            </w:r>
          </w:p>
        </w:tc>
      </w:tr>
      <w:tr w:rsidR="00D35342" w:rsidRPr="00125132" w:rsidTr="00084B79">
        <w:tc>
          <w:tcPr>
            <w:tcW w:w="5032" w:type="dxa"/>
          </w:tcPr>
          <w:p w:rsidR="00D35342" w:rsidRPr="00125132" w:rsidRDefault="00D35342" w:rsidP="00084B79">
            <w:r w:rsidRPr="00125132">
              <w:t>-  10% de silicium</w:t>
            </w:r>
          </w:p>
        </w:tc>
        <w:tc>
          <w:tcPr>
            <w:tcW w:w="4606" w:type="dxa"/>
          </w:tcPr>
          <w:p w:rsidR="00D35342" w:rsidRPr="00125132" w:rsidRDefault="00D35342" w:rsidP="00084B79">
            <w:r w:rsidRPr="00125132">
              <w:t>-  4% de cuivre</w:t>
            </w:r>
          </w:p>
        </w:tc>
      </w:tr>
      <w:tr w:rsidR="00D35342" w:rsidRPr="00125132" w:rsidTr="00084B79">
        <w:tc>
          <w:tcPr>
            <w:tcW w:w="5032" w:type="dxa"/>
          </w:tcPr>
          <w:p w:rsidR="00D35342" w:rsidRPr="00125132" w:rsidRDefault="00D35342" w:rsidP="00084B79">
            <w:r w:rsidRPr="00125132">
              <w:t xml:space="preserve">-  Bonne </w:t>
            </w:r>
            <w:proofErr w:type="spellStart"/>
            <w:r w:rsidRPr="00125132">
              <w:t>moulabilité</w:t>
            </w:r>
            <w:proofErr w:type="spellEnd"/>
            <w:r w:rsidRPr="00125132">
              <w:t xml:space="preserve"> (Y) et soudabilité</w:t>
            </w:r>
          </w:p>
        </w:tc>
        <w:tc>
          <w:tcPr>
            <w:tcW w:w="4606" w:type="dxa"/>
          </w:tcPr>
          <w:p w:rsidR="00D35342" w:rsidRPr="00125132" w:rsidRDefault="00D35342" w:rsidP="00084B79">
            <w:r w:rsidRPr="00125132">
              <w:t>-  Barres et feuille (H = corroyé)</w:t>
            </w:r>
          </w:p>
        </w:tc>
      </w:tr>
      <w:tr w:rsidR="00D35342" w:rsidRPr="00125132" w:rsidTr="00084B79">
        <w:tc>
          <w:tcPr>
            <w:tcW w:w="5032" w:type="dxa"/>
          </w:tcPr>
          <w:p w:rsidR="00D35342" w:rsidRPr="00125132" w:rsidRDefault="00D35342" w:rsidP="00084B79">
            <w:r w:rsidRPr="00125132">
              <w:t xml:space="preserve">-  Limite élastique </w:t>
            </w:r>
            <w:r w:rsidRPr="00125132">
              <w:t xml:space="preserve">e = 180 </w:t>
            </w:r>
            <w:proofErr w:type="spellStart"/>
            <w:r w:rsidRPr="00125132">
              <w:t>Mpa</w:t>
            </w:r>
            <w:proofErr w:type="spellEnd"/>
          </w:p>
        </w:tc>
        <w:tc>
          <w:tcPr>
            <w:tcW w:w="4606" w:type="dxa"/>
          </w:tcPr>
          <w:p w:rsidR="00D35342" w:rsidRPr="00125132" w:rsidRDefault="00D35342" w:rsidP="00084B79">
            <w:r w:rsidRPr="00125132">
              <w:t xml:space="preserve">-  Limite élastique </w:t>
            </w:r>
            <w:r w:rsidRPr="00125132">
              <w:t xml:space="preserve">e = 180 </w:t>
            </w:r>
            <w:proofErr w:type="spellStart"/>
            <w:r w:rsidRPr="00125132">
              <w:t>MPa</w:t>
            </w:r>
            <w:proofErr w:type="spellEnd"/>
          </w:p>
        </w:tc>
      </w:tr>
      <w:tr w:rsidR="00D35342" w:rsidRPr="00125132" w:rsidTr="00084B79">
        <w:tc>
          <w:tcPr>
            <w:tcW w:w="5032" w:type="dxa"/>
          </w:tcPr>
          <w:p w:rsidR="00D35342" w:rsidRPr="00125132" w:rsidRDefault="00D35342" w:rsidP="00084B79">
            <w:r w:rsidRPr="00125132">
              <w:t xml:space="preserve">-  Limite de rupture </w:t>
            </w:r>
            <w:r w:rsidRPr="00125132">
              <w:t xml:space="preserve">r =  250 </w:t>
            </w:r>
            <w:proofErr w:type="spellStart"/>
            <w:r w:rsidRPr="00125132">
              <w:t>Mpa</w:t>
            </w:r>
            <w:proofErr w:type="spellEnd"/>
          </w:p>
        </w:tc>
        <w:tc>
          <w:tcPr>
            <w:tcW w:w="4606" w:type="dxa"/>
          </w:tcPr>
          <w:p w:rsidR="00D35342" w:rsidRPr="00125132" w:rsidRDefault="00D35342" w:rsidP="00084B79">
            <w:r w:rsidRPr="00125132">
              <w:t xml:space="preserve">-  Limite de rupture </w:t>
            </w:r>
            <w:r w:rsidRPr="00125132">
              <w:t xml:space="preserve">r =  250 </w:t>
            </w:r>
            <w:proofErr w:type="spellStart"/>
            <w:r w:rsidRPr="00125132">
              <w:t>Mpa</w:t>
            </w:r>
            <w:proofErr w:type="spellEnd"/>
          </w:p>
        </w:tc>
      </w:tr>
      <w:tr w:rsidR="00D35342" w:rsidRPr="00125132" w:rsidTr="00084B79">
        <w:tc>
          <w:tcPr>
            <w:tcW w:w="5032" w:type="dxa"/>
          </w:tcPr>
          <w:p w:rsidR="00D35342" w:rsidRPr="00125132" w:rsidRDefault="00D35342" w:rsidP="00084B79">
            <w:r w:rsidRPr="00125132">
              <w:t>-  Allongement après rupture A% : 5 %</w:t>
            </w:r>
            <w:r w:rsidRPr="00125132">
              <w:tab/>
            </w:r>
          </w:p>
        </w:tc>
        <w:tc>
          <w:tcPr>
            <w:tcW w:w="4606" w:type="dxa"/>
          </w:tcPr>
          <w:p w:rsidR="00D35342" w:rsidRPr="00125132" w:rsidRDefault="00D35342" w:rsidP="00084B79">
            <w:r w:rsidRPr="00125132">
              <w:t>-  Allongement après rupture A% : 5 %</w:t>
            </w:r>
          </w:p>
        </w:tc>
      </w:tr>
    </w:tbl>
    <w:p w:rsidR="008F259C" w:rsidRDefault="008F259C" w:rsidP="008F259C">
      <w:pPr>
        <w:pStyle w:val="Paragraphedeliste"/>
        <w:ind w:left="0"/>
        <w:jc w:val="left"/>
      </w:pPr>
      <w:bookmarkStart w:id="132" w:name="_Toc527014947"/>
      <w:bookmarkStart w:id="133" w:name="_Toc527014985"/>
      <w:bookmarkStart w:id="134" w:name="_Toc527015144"/>
      <w:bookmarkStart w:id="135" w:name="_Toc21705686"/>
      <w:bookmarkStart w:id="136" w:name="_Toc22889753"/>
      <w:bookmarkStart w:id="137" w:name="_Toc22889966"/>
      <w:bookmarkStart w:id="138" w:name="_Toc113768380"/>
    </w:p>
    <w:p w:rsidR="00D35342" w:rsidRPr="00125132" w:rsidRDefault="00D35342" w:rsidP="008F259C">
      <w:pPr>
        <w:pStyle w:val="Paragraphedeliste"/>
        <w:ind w:left="0"/>
        <w:jc w:val="left"/>
      </w:pPr>
      <w:r w:rsidRPr="00125132">
        <w:t>Influence des éléments d'addition dans les alliages d’aluminium</w:t>
      </w:r>
      <w:bookmarkEnd w:id="132"/>
      <w:bookmarkEnd w:id="133"/>
      <w:bookmarkEnd w:id="134"/>
      <w:bookmarkEnd w:id="135"/>
      <w:bookmarkEnd w:id="136"/>
      <w:bookmarkEnd w:id="137"/>
      <w:bookmarkEnd w:id="138"/>
    </w:p>
    <w:p w:rsidR="00D35342" w:rsidRPr="00125132" w:rsidRDefault="00D35342" w:rsidP="00C06FE9">
      <w:pPr>
        <w:numPr>
          <w:ilvl w:val="0"/>
          <w:numId w:val="22"/>
        </w:numPr>
        <w:jc w:val="left"/>
      </w:pPr>
      <w:r w:rsidRPr="00125132">
        <w:t>Cuivre : augmente la résistance mécanique.</w:t>
      </w:r>
    </w:p>
    <w:p w:rsidR="00D35342" w:rsidRPr="00125132" w:rsidRDefault="00D35342" w:rsidP="00C06FE9">
      <w:pPr>
        <w:numPr>
          <w:ilvl w:val="0"/>
          <w:numId w:val="22"/>
        </w:numPr>
        <w:jc w:val="left"/>
      </w:pPr>
      <w:r w:rsidRPr="00125132">
        <w:t>Silicium : augmente l’aptitude au moulage.</w:t>
      </w:r>
    </w:p>
    <w:p w:rsidR="00D35342" w:rsidRPr="00125132" w:rsidRDefault="00D35342" w:rsidP="00C06FE9">
      <w:pPr>
        <w:numPr>
          <w:ilvl w:val="0"/>
          <w:numId w:val="22"/>
        </w:numPr>
        <w:jc w:val="left"/>
      </w:pPr>
      <w:r w:rsidRPr="00125132">
        <w:t>Magnésium : augmente la résistance à la corrosion, l’aptitude au moulage.</w:t>
      </w:r>
    </w:p>
    <w:p w:rsidR="00D35342" w:rsidRPr="00125132" w:rsidRDefault="00D35342" w:rsidP="00C06FE9">
      <w:pPr>
        <w:numPr>
          <w:ilvl w:val="0"/>
          <w:numId w:val="22"/>
        </w:numPr>
        <w:jc w:val="left"/>
      </w:pPr>
      <w:r w:rsidRPr="00125132">
        <w:t>Manganèse : augmente les caractéristiques mécaniques.</w:t>
      </w:r>
    </w:p>
    <w:p w:rsidR="00D35342" w:rsidRPr="00125132" w:rsidRDefault="00D35342" w:rsidP="00D35342"/>
    <w:p w:rsidR="00D35342" w:rsidRPr="00125132" w:rsidRDefault="00D35342" w:rsidP="00BB42FF">
      <w:pPr>
        <w:pStyle w:val="Titre3"/>
      </w:pPr>
      <w:bookmarkStart w:id="139" w:name="_Toc22889755"/>
      <w:bookmarkStart w:id="140" w:name="_Toc22889968"/>
      <w:bookmarkStart w:id="141" w:name="_Toc113768382"/>
      <w:bookmarkStart w:id="142" w:name="_Toc527014949"/>
      <w:bookmarkStart w:id="143" w:name="_Toc527014987"/>
      <w:bookmarkStart w:id="144" w:name="_Toc527015146"/>
      <w:bookmarkStart w:id="145" w:name="_Toc21705690"/>
      <w:bookmarkStart w:id="146" w:name="_Toc382341756"/>
      <w:bookmarkStart w:id="147" w:name="_Toc413746495"/>
      <w:r w:rsidRPr="00125132">
        <w:t>Élaboration d</w:t>
      </w:r>
      <w:bookmarkEnd w:id="139"/>
      <w:bookmarkEnd w:id="140"/>
      <w:bookmarkEnd w:id="141"/>
      <w:bookmarkEnd w:id="142"/>
      <w:bookmarkEnd w:id="143"/>
      <w:bookmarkEnd w:id="144"/>
      <w:bookmarkEnd w:id="145"/>
      <w:r w:rsidRPr="00125132">
        <w:t>u cuivre</w:t>
      </w:r>
      <w:bookmarkEnd w:id="146"/>
      <w:bookmarkEnd w:id="147"/>
    </w:p>
    <w:p w:rsidR="00D35342" w:rsidRPr="00125132" w:rsidRDefault="00D35342" w:rsidP="00C06FE9">
      <w:pPr>
        <w:pStyle w:val="Titre4"/>
        <w:numPr>
          <w:ilvl w:val="0"/>
          <w:numId w:val="50"/>
        </w:numPr>
      </w:pPr>
      <w:bookmarkStart w:id="148" w:name="_Toc21705691"/>
      <w:bookmarkStart w:id="149" w:name="_Toc413746496"/>
      <w:r w:rsidRPr="00125132">
        <w:t>Du minerai au cuivre</w:t>
      </w:r>
      <w:bookmarkEnd w:id="148"/>
      <w:bookmarkEnd w:id="149"/>
    </w:p>
    <w:p w:rsidR="00D35342" w:rsidRPr="00125132" w:rsidRDefault="00D35342" w:rsidP="00D35342">
      <w:r w:rsidRPr="00125132">
        <w:lastRenderedPageBreak/>
        <w:t>5 % à l’état natif, 15 % de minerais oxydés, 80 % de minerais sulfurés.</w:t>
      </w:r>
    </w:p>
    <w:p w:rsidR="00D35342" w:rsidRPr="00125132" w:rsidRDefault="00D35342" w:rsidP="00D35342"/>
    <w:p w:rsidR="00D35342" w:rsidRPr="00125132" w:rsidRDefault="00D35342" w:rsidP="00D35342">
      <w:r w:rsidRPr="00125132">
        <w:t>Teneur &lt; 3% : traitement par voie humide. Mise en solution sulfurique puis dépôt du cuivre par cémentation sur plaques d’acier.</w:t>
      </w:r>
    </w:p>
    <w:p w:rsidR="00D35342" w:rsidRPr="00125132" w:rsidRDefault="00D35342" w:rsidP="00D35342"/>
    <w:p w:rsidR="00D35342" w:rsidRPr="00125132" w:rsidRDefault="00D35342" w:rsidP="00D35342">
      <w:r w:rsidRPr="00125132">
        <w:t>Teneur &gt; 3% : traitement par voie humide. Le minerai est tamisé, broyé et enrichi par flottation et décantation. Le minerai enrichi est liquéfié dans un four à 1100°C et sa teneur passe à 50 % de cuivre.</w:t>
      </w:r>
    </w:p>
    <w:p w:rsidR="00D35342" w:rsidRPr="00125132" w:rsidRDefault="00D35342" w:rsidP="00D35342"/>
    <w:p w:rsidR="00D35342" w:rsidRPr="00125132" w:rsidRDefault="00D35342" w:rsidP="00D35342">
      <w:r w:rsidRPr="00125132">
        <w:t>Puis chauffé et oxydé à 1250°C le métal obtenu, le cuivre blister, contient 1 % d’impureté. Ces impuretés sont éliminées par électrolyse. Le cuivre est pur à 99,9 % au minimum.</w:t>
      </w:r>
    </w:p>
    <w:p w:rsidR="00D35342" w:rsidRPr="00125132" w:rsidRDefault="00D35342" w:rsidP="00D35342"/>
    <w:p w:rsidR="00D35342" w:rsidRPr="00125132" w:rsidRDefault="00D35342" w:rsidP="00BB42FF">
      <w:pPr>
        <w:pStyle w:val="Titre4"/>
      </w:pPr>
      <w:bookmarkStart w:id="150" w:name="_Toc21705692"/>
      <w:bookmarkStart w:id="151" w:name="_Toc413746497"/>
      <w:r w:rsidRPr="00125132">
        <w:t>Du cuivre aux alliages</w:t>
      </w:r>
      <w:bookmarkEnd w:id="150"/>
      <w:bookmarkEnd w:id="151"/>
      <w:r w:rsidRPr="00125132">
        <w:t xml:space="preserve"> </w:t>
      </w:r>
    </w:p>
    <w:p w:rsidR="00D35342" w:rsidRPr="00125132" w:rsidRDefault="00D35342" w:rsidP="00D35342">
      <w:r w:rsidRPr="00125132">
        <w:t>Il existe plus de 200 alliages du cuivre connus sous différentes appellations : laitons, bronzes, cupro-nickels, cupro-aluminiums, maillechorts…</w:t>
      </w:r>
      <w:bookmarkStart w:id="152" w:name="_Toc527014951"/>
      <w:bookmarkStart w:id="153" w:name="_Toc527014989"/>
      <w:bookmarkStart w:id="154" w:name="_Toc527015148"/>
      <w:bookmarkStart w:id="155" w:name="_Toc21705696"/>
      <w:bookmarkStart w:id="156" w:name="_Toc22889757"/>
      <w:bookmarkStart w:id="157" w:name="_Toc22889970"/>
      <w:bookmarkStart w:id="158" w:name="_Toc113768384"/>
    </w:p>
    <w:p w:rsidR="00D35342" w:rsidRPr="00125132" w:rsidRDefault="00D35342" w:rsidP="00D35342"/>
    <w:p w:rsidR="00D35342" w:rsidRPr="00125132" w:rsidRDefault="00D35342" w:rsidP="00D35342">
      <w:pPr>
        <w:pStyle w:val="Titre3"/>
        <w:jc w:val="left"/>
      </w:pPr>
      <w:bookmarkStart w:id="159" w:name="_Toc413746498"/>
      <w:r w:rsidRPr="00125132">
        <w:t>Désignation du cuivre et des alliages de cuivre (exemples)</w:t>
      </w:r>
      <w:bookmarkEnd w:id="152"/>
      <w:bookmarkEnd w:id="153"/>
      <w:bookmarkEnd w:id="154"/>
      <w:bookmarkEnd w:id="155"/>
      <w:bookmarkEnd w:id="156"/>
      <w:bookmarkEnd w:id="157"/>
      <w:bookmarkEnd w:id="158"/>
      <w:bookmarkEnd w:id="159"/>
    </w:p>
    <w:p w:rsidR="00D35342" w:rsidRPr="00125132" w:rsidRDefault="00D35342" w:rsidP="00C06FE9">
      <w:pPr>
        <w:pStyle w:val="Titre4"/>
        <w:numPr>
          <w:ilvl w:val="0"/>
          <w:numId w:val="12"/>
        </w:numPr>
        <w:ind w:left="0"/>
        <w:jc w:val="left"/>
      </w:pPr>
      <w:bookmarkStart w:id="160" w:name="_Toc413746499"/>
      <w:r w:rsidRPr="00125132">
        <w:t>Cuivre non allié :</w:t>
      </w:r>
      <w:bookmarkEnd w:id="160"/>
      <w:r w:rsidRPr="00125132">
        <w:t xml:space="preserve"> </w:t>
      </w:r>
    </w:p>
    <w:p w:rsidR="00D35342" w:rsidRPr="00125132" w:rsidRDefault="00D35342" w:rsidP="00C06FE9">
      <w:pPr>
        <w:pStyle w:val="Paragraphedeliste"/>
        <w:numPr>
          <w:ilvl w:val="0"/>
          <w:numId w:val="25"/>
        </w:numPr>
        <w:jc w:val="left"/>
      </w:pPr>
      <w:r w:rsidRPr="00125132">
        <w:t>Cu-ETP </w:t>
      </w:r>
      <w:proofErr w:type="gramStart"/>
      <w:r w:rsidRPr="00125132">
        <w:t>:  affiné</w:t>
      </w:r>
      <w:proofErr w:type="gramEnd"/>
      <w:r w:rsidRPr="00125132">
        <w:t xml:space="preserve"> </w:t>
      </w:r>
      <w:proofErr w:type="spellStart"/>
      <w:r w:rsidRPr="00125132">
        <w:t>électrolytiquement</w:t>
      </w:r>
      <w:proofErr w:type="spellEnd"/>
    </w:p>
    <w:p w:rsidR="00D35342" w:rsidRPr="00125132" w:rsidRDefault="00D35342" w:rsidP="00D35342"/>
    <w:p w:rsidR="00D35342" w:rsidRPr="00125132" w:rsidRDefault="00D35342" w:rsidP="00D35342">
      <w:pPr>
        <w:pStyle w:val="Titre4"/>
        <w:ind w:left="0"/>
        <w:jc w:val="left"/>
      </w:pPr>
      <w:bookmarkStart w:id="161" w:name="_Toc413746500"/>
      <w:r w:rsidRPr="00125132">
        <w:t>Cuivre allié</w:t>
      </w:r>
      <w:bookmarkEnd w:id="161"/>
    </w:p>
    <w:p w:rsidR="00D35342" w:rsidRPr="00125132" w:rsidRDefault="00D35342" w:rsidP="00C06FE9">
      <w:pPr>
        <w:pStyle w:val="Paragraphedeliste"/>
        <w:numPr>
          <w:ilvl w:val="0"/>
          <w:numId w:val="25"/>
        </w:numPr>
        <w:jc w:val="left"/>
      </w:pPr>
      <w:r w:rsidRPr="00125132">
        <w:t>Cu Zn 40 : laiton, 40 % de zinc</w:t>
      </w:r>
    </w:p>
    <w:p w:rsidR="00D35342" w:rsidRPr="00125132" w:rsidRDefault="00D35342" w:rsidP="00C06FE9">
      <w:pPr>
        <w:pStyle w:val="Paragraphedeliste"/>
        <w:numPr>
          <w:ilvl w:val="0"/>
          <w:numId w:val="25"/>
        </w:numPr>
        <w:jc w:val="left"/>
      </w:pPr>
      <w:r w:rsidRPr="00125132">
        <w:t>Cu Sn 5   : bronze, 5 % d’étain</w:t>
      </w:r>
    </w:p>
    <w:p w:rsidR="00D35342" w:rsidRPr="00125132" w:rsidRDefault="00D35342" w:rsidP="00C06FE9">
      <w:pPr>
        <w:pStyle w:val="Paragraphedeliste"/>
        <w:numPr>
          <w:ilvl w:val="0"/>
          <w:numId w:val="25"/>
        </w:numPr>
        <w:jc w:val="left"/>
      </w:pPr>
      <w:r w:rsidRPr="00125132">
        <w:t>Cu Al 9   : cupro-aluminium 9 % d’aluminium</w:t>
      </w:r>
    </w:p>
    <w:p w:rsidR="00D35342" w:rsidRPr="00125132" w:rsidRDefault="00D35342" w:rsidP="00C06FE9">
      <w:pPr>
        <w:pStyle w:val="Paragraphedeliste"/>
        <w:numPr>
          <w:ilvl w:val="0"/>
          <w:numId w:val="25"/>
        </w:numPr>
        <w:jc w:val="left"/>
      </w:pPr>
      <w:r w:rsidRPr="00125132">
        <w:t xml:space="preserve">Cu Ni 10 : cupro-nickel 10 % de nickel </w:t>
      </w:r>
    </w:p>
    <w:p w:rsidR="00D35342" w:rsidRPr="00125132" w:rsidRDefault="00D35342" w:rsidP="00C06FE9">
      <w:pPr>
        <w:pStyle w:val="Paragraphedeliste"/>
        <w:numPr>
          <w:ilvl w:val="0"/>
          <w:numId w:val="25"/>
        </w:numPr>
        <w:jc w:val="left"/>
      </w:pPr>
      <w:r w:rsidRPr="00125132">
        <w:t>Cu Zn28 Ni9 : 28 % de zinc et 9 % de nickel</w:t>
      </w:r>
    </w:p>
    <w:p w:rsidR="00D35342" w:rsidRPr="00125132" w:rsidRDefault="00D35342" w:rsidP="00D35342"/>
    <w:p w:rsidR="00D35342" w:rsidRPr="00125132" w:rsidRDefault="00D35342" w:rsidP="00D35342">
      <w:pPr>
        <w:pStyle w:val="Titre3"/>
        <w:jc w:val="left"/>
      </w:pPr>
      <w:bookmarkStart w:id="162" w:name="_Toc527014953"/>
      <w:bookmarkStart w:id="163" w:name="_Toc527014991"/>
      <w:bookmarkStart w:id="164" w:name="_Toc527015150"/>
      <w:bookmarkStart w:id="165" w:name="_Toc21705698"/>
      <w:bookmarkStart w:id="166" w:name="_Toc22889759"/>
      <w:bookmarkStart w:id="167" w:name="_Toc22889972"/>
      <w:bookmarkStart w:id="168" w:name="_Toc113768386"/>
      <w:bookmarkStart w:id="169" w:name="_Toc413746501"/>
      <w:r w:rsidRPr="00125132">
        <w:t>Influence des éléments d’addition dans les alliages de cuivre</w:t>
      </w:r>
      <w:bookmarkEnd w:id="162"/>
      <w:bookmarkEnd w:id="163"/>
      <w:bookmarkEnd w:id="164"/>
      <w:bookmarkEnd w:id="165"/>
      <w:bookmarkEnd w:id="166"/>
      <w:bookmarkEnd w:id="167"/>
      <w:bookmarkEnd w:id="168"/>
      <w:bookmarkEnd w:id="169"/>
      <w:r w:rsidRPr="00125132">
        <w:t xml:space="preserve"> </w:t>
      </w:r>
    </w:p>
    <w:p w:rsidR="00D35342" w:rsidRPr="00125132" w:rsidRDefault="00D35342" w:rsidP="00C06FE9">
      <w:pPr>
        <w:pStyle w:val="Titre4"/>
        <w:numPr>
          <w:ilvl w:val="0"/>
          <w:numId w:val="51"/>
        </w:numPr>
        <w:jc w:val="left"/>
      </w:pPr>
      <w:bookmarkStart w:id="170" w:name="_Toc413746502"/>
      <w:r w:rsidRPr="00125132">
        <w:t>Laitons (cuivre + zinc)</w:t>
      </w:r>
      <w:bookmarkEnd w:id="170"/>
    </w:p>
    <w:p w:rsidR="00D35342" w:rsidRPr="00125132" w:rsidRDefault="00D35342" w:rsidP="00C06FE9">
      <w:pPr>
        <w:pStyle w:val="Paragraphedeliste"/>
        <w:numPr>
          <w:ilvl w:val="0"/>
          <w:numId w:val="26"/>
        </w:numPr>
        <w:jc w:val="left"/>
      </w:pPr>
      <w:r w:rsidRPr="00125132">
        <w:t>C’est l’alliage le plus utilisé.</w:t>
      </w:r>
    </w:p>
    <w:p w:rsidR="00D35342" w:rsidRPr="00125132" w:rsidRDefault="00D35342" w:rsidP="00C06FE9">
      <w:pPr>
        <w:pStyle w:val="Paragraphedeliste"/>
        <w:numPr>
          <w:ilvl w:val="0"/>
          <w:numId w:val="26"/>
        </w:numPr>
        <w:jc w:val="left"/>
      </w:pPr>
      <w:r w:rsidRPr="00125132">
        <w:t xml:space="preserve">Le zinc diminue le prix, augmente </w:t>
      </w:r>
      <w:r w:rsidRPr="00125132">
        <w:t xml:space="preserve">r et A% et améliore la </w:t>
      </w:r>
      <w:proofErr w:type="spellStart"/>
      <w:r w:rsidRPr="00125132">
        <w:t>moulabilité</w:t>
      </w:r>
      <w:proofErr w:type="spellEnd"/>
      <w:r w:rsidRPr="00125132">
        <w:t>.</w:t>
      </w:r>
    </w:p>
    <w:p w:rsidR="00291E00" w:rsidRPr="00BB42FF" w:rsidRDefault="00291E00" w:rsidP="00BB42FF">
      <w:pPr>
        <w:pStyle w:val="Titre4"/>
        <w:numPr>
          <w:ilvl w:val="0"/>
          <w:numId w:val="0"/>
        </w:numPr>
        <w:jc w:val="left"/>
        <w:rPr>
          <w:i w:val="0"/>
        </w:rPr>
      </w:pPr>
    </w:p>
    <w:p w:rsidR="00D35342" w:rsidRPr="00125132" w:rsidRDefault="00D35342" w:rsidP="00D35342">
      <w:pPr>
        <w:pStyle w:val="Titre4"/>
        <w:ind w:left="0"/>
        <w:jc w:val="left"/>
      </w:pPr>
      <w:bookmarkStart w:id="171" w:name="_Toc413746503"/>
      <w:r w:rsidRPr="00125132">
        <w:t>Bronzes (cuivre + étain)</w:t>
      </w:r>
      <w:bookmarkEnd w:id="171"/>
    </w:p>
    <w:p w:rsidR="00D35342" w:rsidRPr="00125132" w:rsidRDefault="00D35342" w:rsidP="00C06FE9">
      <w:pPr>
        <w:pStyle w:val="Paragraphedeliste"/>
        <w:numPr>
          <w:ilvl w:val="0"/>
          <w:numId w:val="27"/>
        </w:numPr>
        <w:jc w:val="left"/>
      </w:pPr>
      <w:r w:rsidRPr="00125132">
        <w:t xml:space="preserve">L’étain permet d’augmente </w:t>
      </w:r>
      <w:r w:rsidRPr="00125132">
        <w:t xml:space="preserve">r et A% encore plus que le zinc, et améliore la </w:t>
      </w:r>
      <w:proofErr w:type="spellStart"/>
      <w:r w:rsidRPr="00125132">
        <w:t>moulabilité</w:t>
      </w:r>
      <w:proofErr w:type="spellEnd"/>
      <w:r w:rsidRPr="00125132">
        <w:t>.</w:t>
      </w:r>
    </w:p>
    <w:p w:rsidR="00D35342" w:rsidRPr="00125132" w:rsidRDefault="00D35342" w:rsidP="00C06FE9">
      <w:pPr>
        <w:pStyle w:val="Paragraphedeliste"/>
        <w:numPr>
          <w:ilvl w:val="1"/>
          <w:numId w:val="27"/>
        </w:numPr>
        <w:jc w:val="left"/>
      </w:pPr>
      <w:r w:rsidRPr="00125132">
        <w:t xml:space="preserve">phosphore : améliore </w:t>
      </w:r>
      <w:r w:rsidRPr="00125132">
        <w:t>r et A% et le frottement</w:t>
      </w:r>
    </w:p>
    <w:p w:rsidR="00D35342" w:rsidRPr="00125132" w:rsidRDefault="00D35342" w:rsidP="00C06FE9">
      <w:pPr>
        <w:pStyle w:val="Paragraphedeliste"/>
        <w:numPr>
          <w:ilvl w:val="1"/>
          <w:numId w:val="27"/>
        </w:numPr>
        <w:jc w:val="left"/>
      </w:pPr>
      <w:r w:rsidRPr="00125132">
        <w:t xml:space="preserve">zinc : améliore la </w:t>
      </w:r>
      <w:proofErr w:type="spellStart"/>
      <w:r w:rsidRPr="00125132">
        <w:t>moulabilité</w:t>
      </w:r>
      <w:proofErr w:type="spellEnd"/>
    </w:p>
    <w:p w:rsidR="00D35342" w:rsidRPr="00125132" w:rsidRDefault="00D35342" w:rsidP="00C06FE9">
      <w:pPr>
        <w:pStyle w:val="Paragraphedeliste"/>
        <w:numPr>
          <w:ilvl w:val="1"/>
          <w:numId w:val="27"/>
        </w:numPr>
        <w:jc w:val="left"/>
      </w:pPr>
      <w:r w:rsidRPr="00125132">
        <w:t>plomb : améliore le frottement</w:t>
      </w:r>
    </w:p>
    <w:p w:rsidR="00D35342" w:rsidRPr="00125132" w:rsidRDefault="00D35342" w:rsidP="00D35342"/>
    <w:p w:rsidR="00D35342" w:rsidRPr="00125132" w:rsidRDefault="00D35342" w:rsidP="00D35342">
      <w:pPr>
        <w:pStyle w:val="Titre4"/>
        <w:ind w:left="0"/>
        <w:jc w:val="left"/>
      </w:pPr>
      <w:bookmarkStart w:id="172" w:name="_Toc413746504"/>
      <w:r w:rsidRPr="00125132">
        <w:t>Cupro-aluminiums (cuivre + aluminium)</w:t>
      </w:r>
      <w:bookmarkEnd w:id="172"/>
    </w:p>
    <w:p w:rsidR="00D35342" w:rsidRPr="00125132" w:rsidRDefault="00D35342" w:rsidP="00C06FE9">
      <w:pPr>
        <w:pStyle w:val="Paragraphedeliste"/>
        <w:numPr>
          <w:ilvl w:val="0"/>
          <w:numId w:val="28"/>
        </w:numPr>
        <w:jc w:val="left"/>
      </w:pPr>
      <w:r w:rsidRPr="00125132">
        <w:t>Utilisés en fonderie, bonnes caractéristiques mécaniques et résistant à la corrosion.</w:t>
      </w:r>
    </w:p>
    <w:p w:rsidR="00D35342" w:rsidRPr="00125132" w:rsidRDefault="00D35342" w:rsidP="00D35342"/>
    <w:p w:rsidR="00D35342" w:rsidRPr="00125132" w:rsidRDefault="00D35342" w:rsidP="00D35342">
      <w:pPr>
        <w:pStyle w:val="Titre4"/>
        <w:ind w:left="0"/>
        <w:jc w:val="left"/>
      </w:pPr>
      <w:bookmarkStart w:id="173" w:name="_Toc413746505"/>
      <w:r w:rsidRPr="00125132">
        <w:t>Cupro-nickels (cuivre + nickel)</w:t>
      </w:r>
      <w:bookmarkEnd w:id="173"/>
    </w:p>
    <w:p w:rsidR="00D35342" w:rsidRPr="00125132" w:rsidRDefault="00D35342" w:rsidP="00C06FE9">
      <w:pPr>
        <w:pStyle w:val="Paragraphedeliste"/>
        <w:numPr>
          <w:ilvl w:val="0"/>
          <w:numId w:val="29"/>
        </w:numPr>
        <w:jc w:val="left"/>
      </w:pPr>
      <w:r w:rsidRPr="00125132">
        <w:t>Très malléable, bonnes caractéristiques mécaniques et résistant à la corrosion.</w:t>
      </w:r>
    </w:p>
    <w:p w:rsidR="00D35342" w:rsidRPr="00125132" w:rsidRDefault="00D35342" w:rsidP="00D35342"/>
    <w:p w:rsidR="00D35342" w:rsidRPr="00125132" w:rsidRDefault="00D35342" w:rsidP="00D35342">
      <w:pPr>
        <w:pStyle w:val="Titre4"/>
        <w:ind w:left="0"/>
        <w:jc w:val="left"/>
      </w:pPr>
      <w:bookmarkStart w:id="174" w:name="_Toc413746506"/>
      <w:r w:rsidRPr="00125132">
        <w:t>Maillechorts (cuivre + zinc + nickel)</w:t>
      </w:r>
      <w:bookmarkEnd w:id="174"/>
    </w:p>
    <w:p w:rsidR="00D35342" w:rsidRPr="00125132" w:rsidRDefault="00D35342" w:rsidP="00C06FE9">
      <w:pPr>
        <w:pStyle w:val="Paragraphedeliste"/>
        <w:numPr>
          <w:ilvl w:val="0"/>
          <w:numId w:val="30"/>
        </w:numPr>
        <w:jc w:val="left"/>
      </w:pPr>
      <w:r w:rsidRPr="00125132">
        <w:t>Malléable et facilement usinable.</w:t>
      </w:r>
    </w:p>
    <w:p w:rsidR="00D35342" w:rsidRPr="00125132" w:rsidRDefault="00D35342" w:rsidP="00D35342"/>
    <w:p w:rsidR="00D35342" w:rsidRPr="00125132" w:rsidRDefault="00D35342" w:rsidP="00BB42FF">
      <w:pPr>
        <w:pStyle w:val="Titre2"/>
      </w:pPr>
      <w:bookmarkStart w:id="175" w:name="_Toc382341757"/>
      <w:bookmarkStart w:id="176" w:name="_Toc413746507"/>
      <w:r w:rsidRPr="00125132">
        <w:t>Propriétés comparées des matériaux métalliques</w:t>
      </w:r>
      <w:bookmarkEnd w:id="175"/>
      <w:bookmarkEnd w:id="176"/>
    </w:p>
    <w:p w:rsidR="00D35342" w:rsidRPr="00125132" w:rsidRDefault="00D35342" w:rsidP="00C06FE9">
      <w:pPr>
        <w:pStyle w:val="Titre3"/>
        <w:numPr>
          <w:ilvl w:val="0"/>
          <w:numId w:val="52"/>
        </w:numPr>
      </w:pPr>
      <w:bookmarkStart w:id="177" w:name="_Toc382341758"/>
      <w:bookmarkStart w:id="178" w:name="_Toc413746508"/>
      <w:r w:rsidRPr="00125132">
        <w:t>Propriétés mécaniques de quelques aciers</w:t>
      </w:r>
      <w:bookmarkEnd w:id="177"/>
      <w:bookmarkEnd w:id="178"/>
    </w:p>
    <w:p w:rsidR="00D35342" w:rsidRPr="00125132" w:rsidRDefault="00D35342" w:rsidP="00D3534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0"/>
        <w:gridCol w:w="1763"/>
        <w:gridCol w:w="883"/>
        <w:gridCol w:w="883"/>
        <w:gridCol w:w="1091"/>
        <w:gridCol w:w="668"/>
        <w:gridCol w:w="906"/>
        <w:gridCol w:w="876"/>
        <w:gridCol w:w="1264"/>
      </w:tblGrid>
      <w:tr w:rsidR="00D35342" w:rsidRPr="00125132" w:rsidTr="00084B79">
        <w:trPr>
          <w:jc w:val="center"/>
        </w:trPr>
        <w:tc>
          <w:tcPr>
            <w:tcW w:w="1520" w:type="dxa"/>
            <w:vAlign w:val="center"/>
          </w:tcPr>
          <w:p w:rsidR="00D35342" w:rsidRPr="00125132" w:rsidRDefault="00D35342" w:rsidP="00084B79">
            <w:pPr>
              <w:jc w:val="center"/>
            </w:pPr>
            <w:r w:rsidRPr="00125132">
              <w:t>Matériau</w:t>
            </w:r>
          </w:p>
        </w:tc>
        <w:tc>
          <w:tcPr>
            <w:tcW w:w="1763" w:type="dxa"/>
            <w:vAlign w:val="center"/>
          </w:tcPr>
          <w:p w:rsidR="00D35342" w:rsidRPr="00125132" w:rsidRDefault="00D35342" w:rsidP="00084B79">
            <w:pPr>
              <w:jc w:val="center"/>
            </w:pPr>
            <w:r w:rsidRPr="00125132">
              <w:t>État</w:t>
            </w:r>
          </w:p>
        </w:tc>
        <w:tc>
          <w:tcPr>
            <w:tcW w:w="883" w:type="dxa"/>
            <w:vAlign w:val="center"/>
          </w:tcPr>
          <w:p w:rsidR="00D35342" w:rsidRPr="00125132" w:rsidRDefault="00D35342" w:rsidP="00084B79">
            <w:pPr>
              <w:jc w:val="center"/>
            </w:pPr>
            <w:proofErr w:type="spellStart"/>
            <w:r w:rsidRPr="00125132">
              <w:t>Re</w:t>
            </w:r>
            <w:proofErr w:type="spellEnd"/>
            <w:r w:rsidRPr="00125132">
              <w:t xml:space="preserve"> (</w:t>
            </w:r>
            <w:proofErr w:type="spellStart"/>
            <w:r w:rsidRPr="00125132">
              <w:t>MPa</w:t>
            </w:r>
            <w:proofErr w:type="spellEnd"/>
            <w:r w:rsidRPr="00125132">
              <w:t>)</w:t>
            </w:r>
          </w:p>
        </w:tc>
        <w:tc>
          <w:tcPr>
            <w:tcW w:w="883" w:type="dxa"/>
            <w:vAlign w:val="center"/>
          </w:tcPr>
          <w:p w:rsidR="00D35342" w:rsidRPr="00125132" w:rsidRDefault="00D35342" w:rsidP="00084B79">
            <w:pPr>
              <w:jc w:val="center"/>
            </w:pPr>
            <w:proofErr w:type="spellStart"/>
            <w:r w:rsidRPr="00125132">
              <w:t>Rm</w:t>
            </w:r>
            <w:proofErr w:type="spellEnd"/>
            <w:r w:rsidRPr="00125132">
              <w:t xml:space="preserve"> (</w:t>
            </w:r>
            <w:proofErr w:type="spellStart"/>
            <w:r w:rsidRPr="00125132">
              <w:t>MPa</w:t>
            </w:r>
            <w:proofErr w:type="spellEnd"/>
            <w:r w:rsidRPr="00125132">
              <w:t>)</w:t>
            </w:r>
          </w:p>
        </w:tc>
        <w:tc>
          <w:tcPr>
            <w:tcW w:w="1091" w:type="dxa"/>
            <w:vAlign w:val="center"/>
          </w:tcPr>
          <w:p w:rsidR="00D35342" w:rsidRPr="00125132" w:rsidRDefault="00D35342" w:rsidP="00084B79">
            <w:pPr>
              <w:jc w:val="center"/>
            </w:pPr>
            <w:r w:rsidRPr="00125132">
              <w:t>E (</w:t>
            </w:r>
            <w:proofErr w:type="spellStart"/>
            <w:r w:rsidRPr="00125132">
              <w:t>MPa</w:t>
            </w:r>
            <w:proofErr w:type="spellEnd"/>
            <w:r w:rsidRPr="00125132">
              <w:t>)</w:t>
            </w:r>
          </w:p>
        </w:tc>
        <w:tc>
          <w:tcPr>
            <w:tcW w:w="668" w:type="dxa"/>
            <w:vAlign w:val="center"/>
          </w:tcPr>
          <w:p w:rsidR="00D35342" w:rsidRPr="00125132" w:rsidRDefault="00D35342" w:rsidP="00084B79">
            <w:pPr>
              <w:jc w:val="center"/>
            </w:pPr>
            <w:r w:rsidRPr="00125132">
              <w:t>A%</w:t>
            </w:r>
          </w:p>
        </w:tc>
        <w:tc>
          <w:tcPr>
            <w:tcW w:w="906" w:type="dxa"/>
            <w:vAlign w:val="center"/>
          </w:tcPr>
          <w:p w:rsidR="00D35342" w:rsidRPr="00125132" w:rsidRDefault="00D35342" w:rsidP="00084B79">
            <w:pPr>
              <w:jc w:val="center"/>
            </w:pPr>
            <w:r w:rsidRPr="00125132">
              <w:t>KCU (J/cm2)</w:t>
            </w:r>
          </w:p>
        </w:tc>
        <w:tc>
          <w:tcPr>
            <w:tcW w:w="876" w:type="dxa"/>
            <w:vAlign w:val="center"/>
          </w:tcPr>
          <w:p w:rsidR="00D35342" w:rsidRPr="00125132" w:rsidRDefault="00D35342" w:rsidP="00084B79">
            <w:pPr>
              <w:jc w:val="center"/>
            </w:pPr>
            <w:r w:rsidRPr="00125132">
              <w:t>HB</w:t>
            </w:r>
          </w:p>
        </w:tc>
        <w:tc>
          <w:tcPr>
            <w:tcW w:w="1264" w:type="dxa"/>
            <w:vAlign w:val="center"/>
          </w:tcPr>
          <w:p w:rsidR="00D35342" w:rsidRPr="00125132" w:rsidRDefault="00D35342" w:rsidP="00084B79">
            <w:pPr>
              <w:jc w:val="center"/>
            </w:pPr>
            <w:r w:rsidRPr="00125132">
              <w:t xml:space="preserve">Limite endurance </w:t>
            </w:r>
            <w:proofErr w:type="spellStart"/>
            <w:r w:rsidRPr="00125132">
              <w:t>MPa</w:t>
            </w:r>
            <w:proofErr w:type="spellEnd"/>
          </w:p>
        </w:tc>
      </w:tr>
      <w:tr w:rsidR="00D35342" w:rsidRPr="00125132" w:rsidTr="00084B79">
        <w:trPr>
          <w:jc w:val="center"/>
        </w:trPr>
        <w:tc>
          <w:tcPr>
            <w:tcW w:w="1520" w:type="dxa"/>
            <w:vAlign w:val="center"/>
          </w:tcPr>
          <w:p w:rsidR="00D35342" w:rsidRPr="00125132" w:rsidRDefault="00D35342" w:rsidP="00084B79">
            <w:pPr>
              <w:jc w:val="center"/>
            </w:pPr>
            <w:r w:rsidRPr="00125132">
              <w:t>S235 (acier extra doux)</w:t>
            </w:r>
          </w:p>
        </w:tc>
        <w:tc>
          <w:tcPr>
            <w:tcW w:w="1763" w:type="dxa"/>
            <w:vAlign w:val="center"/>
          </w:tcPr>
          <w:p w:rsidR="00D35342" w:rsidRPr="00125132" w:rsidRDefault="00D35342" w:rsidP="00084B79">
            <w:pPr>
              <w:jc w:val="center"/>
            </w:pPr>
            <w:r w:rsidRPr="00125132">
              <w:t>Recuit 900°C</w:t>
            </w:r>
          </w:p>
        </w:tc>
        <w:tc>
          <w:tcPr>
            <w:tcW w:w="883" w:type="dxa"/>
            <w:vAlign w:val="center"/>
          </w:tcPr>
          <w:p w:rsidR="00D35342" w:rsidRPr="00125132" w:rsidRDefault="00D35342" w:rsidP="00084B79">
            <w:pPr>
              <w:jc w:val="center"/>
            </w:pPr>
            <w:r w:rsidRPr="00125132">
              <w:t>235</w:t>
            </w:r>
          </w:p>
        </w:tc>
        <w:tc>
          <w:tcPr>
            <w:tcW w:w="883" w:type="dxa"/>
            <w:vAlign w:val="center"/>
          </w:tcPr>
          <w:p w:rsidR="00D35342" w:rsidRPr="00125132" w:rsidRDefault="00D35342" w:rsidP="00084B79">
            <w:pPr>
              <w:jc w:val="center"/>
            </w:pPr>
            <w:r w:rsidRPr="00125132">
              <w:t>340</w:t>
            </w:r>
          </w:p>
        </w:tc>
        <w:tc>
          <w:tcPr>
            <w:tcW w:w="1091" w:type="dxa"/>
            <w:vAlign w:val="center"/>
          </w:tcPr>
          <w:p w:rsidR="00D35342" w:rsidRPr="00125132" w:rsidRDefault="00D35342" w:rsidP="00084B79">
            <w:pPr>
              <w:jc w:val="center"/>
            </w:pPr>
            <w:r w:rsidRPr="00125132">
              <w:t>1,9 x 105</w:t>
            </w:r>
          </w:p>
        </w:tc>
        <w:tc>
          <w:tcPr>
            <w:tcW w:w="668" w:type="dxa"/>
            <w:vAlign w:val="center"/>
          </w:tcPr>
          <w:p w:rsidR="00D35342" w:rsidRPr="00125132" w:rsidRDefault="00D35342" w:rsidP="00084B79">
            <w:pPr>
              <w:jc w:val="center"/>
            </w:pPr>
            <w:r w:rsidRPr="00125132">
              <w:t>35</w:t>
            </w:r>
          </w:p>
        </w:tc>
        <w:tc>
          <w:tcPr>
            <w:tcW w:w="906" w:type="dxa"/>
            <w:vAlign w:val="center"/>
          </w:tcPr>
          <w:p w:rsidR="00D35342" w:rsidRPr="00125132" w:rsidRDefault="00D35342" w:rsidP="00084B79">
            <w:pPr>
              <w:jc w:val="center"/>
            </w:pPr>
          </w:p>
        </w:tc>
        <w:tc>
          <w:tcPr>
            <w:tcW w:w="876" w:type="dxa"/>
            <w:vAlign w:val="center"/>
          </w:tcPr>
          <w:p w:rsidR="00D35342" w:rsidRPr="00125132" w:rsidRDefault="00D35342" w:rsidP="00084B79">
            <w:pPr>
              <w:jc w:val="center"/>
            </w:pPr>
            <w:r w:rsidRPr="00125132">
              <w:t>100</w:t>
            </w:r>
          </w:p>
        </w:tc>
        <w:tc>
          <w:tcPr>
            <w:tcW w:w="1264" w:type="dxa"/>
            <w:vAlign w:val="center"/>
          </w:tcPr>
          <w:p w:rsidR="00D35342" w:rsidRPr="00125132" w:rsidRDefault="00D35342" w:rsidP="00084B79">
            <w:pPr>
              <w:jc w:val="center"/>
            </w:pPr>
            <w:r w:rsidRPr="00125132">
              <w:t>200</w:t>
            </w:r>
          </w:p>
        </w:tc>
      </w:tr>
      <w:tr w:rsidR="00D35342" w:rsidRPr="00125132" w:rsidTr="00084B79">
        <w:trPr>
          <w:jc w:val="center"/>
        </w:trPr>
        <w:tc>
          <w:tcPr>
            <w:tcW w:w="1520" w:type="dxa"/>
            <w:vAlign w:val="center"/>
          </w:tcPr>
          <w:p w:rsidR="00D35342" w:rsidRPr="00125132" w:rsidRDefault="00D35342" w:rsidP="00084B79">
            <w:pPr>
              <w:jc w:val="center"/>
            </w:pPr>
            <w:r w:rsidRPr="00125132">
              <w:lastRenderedPageBreak/>
              <w:t>E295 (acier doux)</w:t>
            </w:r>
          </w:p>
        </w:tc>
        <w:tc>
          <w:tcPr>
            <w:tcW w:w="1763" w:type="dxa"/>
            <w:vAlign w:val="center"/>
          </w:tcPr>
          <w:p w:rsidR="00D35342" w:rsidRPr="00125132" w:rsidRDefault="00D35342" w:rsidP="00084B79">
            <w:pPr>
              <w:jc w:val="center"/>
            </w:pPr>
            <w:r w:rsidRPr="00125132">
              <w:t>Recuit 900°C</w:t>
            </w:r>
          </w:p>
        </w:tc>
        <w:tc>
          <w:tcPr>
            <w:tcW w:w="883" w:type="dxa"/>
            <w:vAlign w:val="center"/>
          </w:tcPr>
          <w:p w:rsidR="00D35342" w:rsidRPr="00125132" w:rsidRDefault="00D35342" w:rsidP="00084B79">
            <w:pPr>
              <w:jc w:val="center"/>
            </w:pPr>
            <w:r w:rsidRPr="00125132">
              <w:t>295</w:t>
            </w:r>
          </w:p>
        </w:tc>
        <w:tc>
          <w:tcPr>
            <w:tcW w:w="883" w:type="dxa"/>
            <w:vAlign w:val="center"/>
          </w:tcPr>
          <w:p w:rsidR="00D35342" w:rsidRPr="00125132" w:rsidRDefault="00D35342" w:rsidP="00084B79">
            <w:pPr>
              <w:jc w:val="center"/>
            </w:pPr>
            <w:r w:rsidRPr="00125132">
              <w:t>470</w:t>
            </w:r>
          </w:p>
        </w:tc>
        <w:tc>
          <w:tcPr>
            <w:tcW w:w="1091" w:type="dxa"/>
            <w:vAlign w:val="center"/>
          </w:tcPr>
          <w:p w:rsidR="00D35342" w:rsidRPr="00125132" w:rsidRDefault="00D35342" w:rsidP="00084B79">
            <w:pPr>
              <w:jc w:val="center"/>
            </w:pPr>
            <w:r w:rsidRPr="00125132">
              <w:t>2 x 105</w:t>
            </w:r>
          </w:p>
        </w:tc>
        <w:tc>
          <w:tcPr>
            <w:tcW w:w="668" w:type="dxa"/>
            <w:vAlign w:val="center"/>
          </w:tcPr>
          <w:p w:rsidR="00D35342" w:rsidRPr="00125132" w:rsidRDefault="00D35342" w:rsidP="00084B79">
            <w:pPr>
              <w:jc w:val="center"/>
            </w:pPr>
            <w:r w:rsidRPr="00125132">
              <w:t>24</w:t>
            </w:r>
          </w:p>
        </w:tc>
        <w:tc>
          <w:tcPr>
            <w:tcW w:w="906" w:type="dxa"/>
            <w:vAlign w:val="center"/>
          </w:tcPr>
          <w:p w:rsidR="00D35342" w:rsidRPr="00125132" w:rsidRDefault="00D35342" w:rsidP="00084B79">
            <w:pPr>
              <w:jc w:val="center"/>
            </w:pPr>
            <w:r w:rsidRPr="00125132">
              <w:t>200</w:t>
            </w:r>
          </w:p>
        </w:tc>
        <w:tc>
          <w:tcPr>
            <w:tcW w:w="876" w:type="dxa"/>
            <w:vAlign w:val="center"/>
          </w:tcPr>
          <w:p w:rsidR="00D35342" w:rsidRPr="00125132" w:rsidRDefault="00D35342" w:rsidP="00084B79">
            <w:pPr>
              <w:jc w:val="center"/>
            </w:pPr>
            <w:r w:rsidRPr="00125132">
              <w:t>135</w:t>
            </w:r>
          </w:p>
        </w:tc>
        <w:tc>
          <w:tcPr>
            <w:tcW w:w="1264" w:type="dxa"/>
            <w:vAlign w:val="center"/>
          </w:tcPr>
          <w:p w:rsidR="00D35342" w:rsidRPr="00125132" w:rsidRDefault="00D35342" w:rsidP="00084B79">
            <w:pPr>
              <w:jc w:val="center"/>
            </w:pPr>
            <w:r w:rsidRPr="00125132">
              <w:t>230</w:t>
            </w:r>
          </w:p>
        </w:tc>
      </w:tr>
      <w:tr w:rsidR="00D35342" w:rsidRPr="00125132" w:rsidTr="00084B79">
        <w:trPr>
          <w:jc w:val="center"/>
        </w:trPr>
        <w:tc>
          <w:tcPr>
            <w:tcW w:w="1520" w:type="dxa"/>
            <w:vAlign w:val="center"/>
          </w:tcPr>
          <w:p w:rsidR="00D35342" w:rsidRPr="00125132" w:rsidRDefault="00D35342" w:rsidP="00084B79">
            <w:pPr>
              <w:jc w:val="center"/>
            </w:pPr>
            <w:r w:rsidRPr="00125132">
              <w:t>C45 (Acier mi dur)</w:t>
            </w:r>
          </w:p>
        </w:tc>
        <w:tc>
          <w:tcPr>
            <w:tcW w:w="1763" w:type="dxa"/>
            <w:vAlign w:val="center"/>
          </w:tcPr>
          <w:p w:rsidR="00D35342" w:rsidRPr="00125132" w:rsidRDefault="00D35342" w:rsidP="00084B79">
            <w:pPr>
              <w:jc w:val="center"/>
            </w:pPr>
            <w:r w:rsidRPr="00125132">
              <w:t>Trempé 830°C et revenu 600°C</w:t>
            </w:r>
          </w:p>
        </w:tc>
        <w:tc>
          <w:tcPr>
            <w:tcW w:w="883" w:type="dxa"/>
            <w:vAlign w:val="center"/>
          </w:tcPr>
          <w:p w:rsidR="00D35342" w:rsidRPr="00125132" w:rsidRDefault="00D35342" w:rsidP="00084B79">
            <w:pPr>
              <w:jc w:val="center"/>
            </w:pPr>
            <w:r w:rsidRPr="00125132">
              <w:t>700</w:t>
            </w:r>
          </w:p>
        </w:tc>
        <w:tc>
          <w:tcPr>
            <w:tcW w:w="883" w:type="dxa"/>
            <w:vAlign w:val="center"/>
          </w:tcPr>
          <w:p w:rsidR="00D35342" w:rsidRPr="00125132" w:rsidRDefault="00D35342" w:rsidP="00084B79">
            <w:pPr>
              <w:jc w:val="center"/>
            </w:pPr>
            <w:r w:rsidRPr="00125132">
              <w:t>900</w:t>
            </w:r>
          </w:p>
        </w:tc>
        <w:tc>
          <w:tcPr>
            <w:tcW w:w="1091" w:type="dxa"/>
            <w:vAlign w:val="center"/>
          </w:tcPr>
          <w:p w:rsidR="00D35342" w:rsidRPr="00125132" w:rsidRDefault="00D35342" w:rsidP="00084B79">
            <w:pPr>
              <w:jc w:val="center"/>
            </w:pPr>
            <w:r w:rsidRPr="00125132">
              <w:t>2 x 105</w:t>
            </w:r>
          </w:p>
        </w:tc>
        <w:tc>
          <w:tcPr>
            <w:tcW w:w="668" w:type="dxa"/>
            <w:vAlign w:val="center"/>
          </w:tcPr>
          <w:p w:rsidR="00D35342" w:rsidRPr="00125132" w:rsidRDefault="00D35342" w:rsidP="00084B79">
            <w:pPr>
              <w:jc w:val="center"/>
            </w:pPr>
            <w:r w:rsidRPr="00125132">
              <w:t>10</w:t>
            </w:r>
          </w:p>
        </w:tc>
        <w:tc>
          <w:tcPr>
            <w:tcW w:w="906" w:type="dxa"/>
            <w:vAlign w:val="center"/>
          </w:tcPr>
          <w:p w:rsidR="00D35342" w:rsidRPr="00125132" w:rsidRDefault="00D35342" w:rsidP="00084B79">
            <w:pPr>
              <w:jc w:val="center"/>
            </w:pPr>
            <w:r w:rsidRPr="00125132">
              <w:t>80</w:t>
            </w:r>
          </w:p>
        </w:tc>
        <w:tc>
          <w:tcPr>
            <w:tcW w:w="876" w:type="dxa"/>
            <w:vAlign w:val="center"/>
          </w:tcPr>
          <w:p w:rsidR="00D35342" w:rsidRPr="00125132" w:rsidRDefault="00D35342" w:rsidP="00084B79">
            <w:pPr>
              <w:jc w:val="center"/>
            </w:pPr>
            <w:r w:rsidRPr="00125132">
              <w:t>240</w:t>
            </w:r>
          </w:p>
        </w:tc>
        <w:tc>
          <w:tcPr>
            <w:tcW w:w="1264" w:type="dxa"/>
            <w:vAlign w:val="center"/>
          </w:tcPr>
          <w:p w:rsidR="00D35342" w:rsidRPr="00125132" w:rsidRDefault="00D35342" w:rsidP="00084B79">
            <w:pPr>
              <w:jc w:val="center"/>
            </w:pPr>
            <w:r w:rsidRPr="00125132">
              <w:t>400</w:t>
            </w:r>
          </w:p>
        </w:tc>
      </w:tr>
      <w:tr w:rsidR="00D35342" w:rsidRPr="00125132" w:rsidTr="00084B79">
        <w:trPr>
          <w:jc w:val="center"/>
        </w:trPr>
        <w:tc>
          <w:tcPr>
            <w:tcW w:w="1520" w:type="dxa"/>
            <w:vAlign w:val="center"/>
          </w:tcPr>
          <w:p w:rsidR="00D35342" w:rsidRPr="00125132" w:rsidRDefault="00D35342" w:rsidP="00084B79">
            <w:pPr>
              <w:jc w:val="center"/>
            </w:pPr>
            <w:r w:rsidRPr="00125132">
              <w:t>C80 (Acier extra dur)</w:t>
            </w:r>
          </w:p>
        </w:tc>
        <w:tc>
          <w:tcPr>
            <w:tcW w:w="1763" w:type="dxa"/>
            <w:vAlign w:val="center"/>
          </w:tcPr>
          <w:p w:rsidR="00D35342" w:rsidRPr="00125132" w:rsidRDefault="00D35342" w:rsidP="00084B79">
            <w:pPr>
              <w:jc w:val="center"/>
            </w:pPr>
            <w:r w:rsidRPr="00125132">
              <w:t>Trempé 780°C et revenu 600°C</w:t>
            </w:r>
          </w:p>
        </w:tc>
        <w:tc>
          <w:tcPr>
            <w:tcW w:w="883" w:type="dxa"/>
            <w:vAlign w:val="center"/>
          </w:tcPr>
          <w:p w:rsidR="00D35342" w:rsidRPr="00125132" w:rsidRDefault="00D35342" w:rsidP="00084B79">
            <w:pPr>
              <w:jc w:val="center"/>
            </w:pPr>
            <w:r w:rsidRPr="00125132">
              <w:t>800</w:t>
            </w:r>
          </w:p>
        </w:tc>
        <w:tc>
          <w:tcPr>
            <w:tcW w:w="883" w:type="dxa"/>
            <w:vAlign w:val="center"/>
          </w:tcPr>
          <w:p w:rsidR="00D35342" w:rsidRPr="00125132" w:rsidRDefault="00D35342" w:rsidP="00084B79">
            <w:pPr>
              <w:jc w:val="center"/>
            </w:pPr>
            <w:r w:rsidRPr="00125132">
              <w:t>1050</w:t>
            </w:r>
          </w:p>
        </w:tc>
        <w:tc>
          <w:tcPr>
            <w:tcW w:w="1091" w:type="dxa"/>
            <w:vAlign w:val="center"/>
          </w:tcPr>
          <w:p w:rsidR="00D35342" w:rsidRPr="00125132" w:rsidRDefault="00D35342" w:rsidP="00084B79">
            <w:pPr>
              <w:jc w:val="center"/>
            </w:pPr>
            <w:r w:rsidRPr="00125132">
              <w:t>2,2 x 105</w:t>
            </w:r>
          </w:p>
        </w:tc>
        <w:tc>
          <w:tcPr>
            <w:tcW w:w="668" w:type="dxa"/>
            <w:vAlign w:val="center"/>
          </w:tcPr>
          <w:p w:rsidR="00D35342" w:rsidRPr="00125132" w:rsidRDefault="00D35342" w:rsidP="00084B79">
            <w:pPr>
              <w:jc w:val="center"/>
            </w:pPr>
            <w:r w:rsidRPr="00125132">
              <w:t>4</w:t>
            </w:r>
          </w:p>
        </w:tc>
        <w:tc>
          <w:tcPr>
            <w:tcW w:w="906" w:type="dxa"/>
            <w:vAlign w:val="center"/>
          </w:tcPr>
          <w:p w:rsidR="00D35342" w:rsidRPr="00125132" w:rsidRDefault="00D35342" w:rsidP="00084B79">
            <w:pPr>
              <w:jc w:val="center"/>
            </w:pPr>
            <w:r w:rsidRPr="00125132">
              <w:t>20</w:t>
            </w:r>
          </w:p>
        </w:tc>
        <w:tc>
          <w:tcPr>
            <w:tcW w:w="876" w:type="dxa"/>
            <w:vAlign w:val="center"/>
          </w:tcPr>
          <w:p w:rsidR="00D35342" w:rsidRPr="00125132" w:rsidRDefault="00D35342" w:rsidP="00084B79">
            <w:pPr>
              <w:jc w:val="center"/>
            </w:pPr>
            <w:r w:rsidRPr="00125132">
              <w:t>300</w:t>
            </w:r>
          </w:p>
        </w:tc>
        <w:tc>
          <w:tcPr>
            <w:tcW w:w="1264" w:type="dxa"/>
            <w:vAlign w:val="center"/>
          </w:tcPr>
          <w:p w:rsidR="00D35342" w:rsidRPr="00125132" w:rsidRDefault="00D35342" w:rsidP="00084B79">
            <w:pPr>
              <w:jc w:val="center"/>
            </w:pPr>
            <w:r w:rsidRPr="00125132">
              <w:t>430</w:t>
            </w:r>
          </w:p>
        </w:tc>
      </w:tr>
    </w:tbl>
    <w:p w:rsidR="00D35342" w:rsidRPr="00125132" w:rsidRDefault="00D35342" w:rsidP="00D35342"/>
    <w:p w:rsidR="00D35342" w:rsidRPr="00125132" w:rsidRDefault="00D35342" w:rsidP="00BB42FF">
      <w:pPr>
        <w:pStyle w:val="Titre3"/>
      </w:pPr>
      <w:bookmarkStart w:id="179" w:name="_Toc382341759"/>
      <w:bookmarkStart w:id="180" w:name="_Toc413746509"/>
      <w:r w:rsidRPr="00125132">
        <w:t>Propriétés physiques et thermiques des matériaux</w:t>
      </w:r>
      <w:bookmarkEnd w:id="179"/>
      <w:bookmarkEnd w:id="180"/>
    </w:p>
    <w:p w:rsidR="00D35342" w:rsidRPr="00125132" w:rsidRDefault="00D35342" w:rsidP="00D35342"/>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444"/>
        <w:gridCol w:w="2444"/>
        <w:gridCol w:w="2444"/>
        <w:gridCol w:w="2444"/>
      </w:tblGrid>
      <w:tr w:rsidR="00D35342" w:rsidRPr="00125132" w:rsidTr="00084B79">
        <w:tc>
          <w:tcPr>
            <w:tcW w:w="2444" w:type="dxa"/>
            <w:tcBorders>
              <w:top w:val="single" w:sz="12" w:space="0" w:color="auto"/>
              <w:bottom w:val="nil"/>
            </w:tcBorders>
            <w:vAlign w:val="center"/>
          </w:tcPr>
          <w:p w:rsidR="00D35342" w:rsidRPr="00125132" w:rsidRDefault="00D35342" w:rsidP="00084B79">
            <w:pPr>
              <w:spacing w:before="40" w:after="40"/>
              <w:jc w:val="center"/>
            </w:pPr>
            <w:r w:rsidRPr="00125132">
              <w:t>Matériau</w:t>
            </w:r>
          </w:p>
        </w:tc>
        <w:tc>
          <w:tcPr>
            <w:tcW w:w="2444" w:type="dxa"/>
            <w:tcBorders>
              <w:top w:val="single" w:sz="12" w:space="0" w:color="auto"/>
              <w:bottom w:val="nil"/>
            </w:tcBorders>
            <w:vAlign w:val="center"/>
          </w:tcPr>
          <w:p w:rsidR="00D35342" w:rsidRPr="00125132" w:rsidRDefault="00D35342" w:rsidP="00084B79">
            <w:pPr>
              <w:spacing w:before="40" w:after="40"/>
              <w:jc w:val="center"/>
            </w:pPr>
            <w:r w:rsidRPr="00125132">
              <w:t>Masse volumique</w:t>
            </w:r>
          </w:p>
        </w:tc>
        <w:tc>
          <w:tcPr>
            <w:tcW w:w="2444" w:type="dxa"/>
            <w:tcBorders>
              <w:top w:val="single" w:sz="12" w:space="0" w:color="auto"/>
              <w:bottom w:val="nil"/>
            </w:tcBorders>
            <w:vAlign w:val="center"/>
          </w:tcPr>
          <w:p w:rsidR="00D35342" w:rsidRPr="00125132" w:rsidRDefault="00D35342" w:rsidP="00084B79">
            <w:pPr>
              <w:spacing w:before="40" w:after="40"/>
              <w:jc w:val="center"/>
            </w:pPr>
            <w:r w:rsidRPr="00125132">
              <w:t>Coefficient de dilatation linéaire de 0 à 100 °C</w:t>
            </w:r>
          </w:p>
        </w:tc>
        <w:tc>
          <w:tcPr>
            <w:tcW w:w="2444" w:type="dxa"/>
            <w:tcBorders>
              <w:top w:val="single" w:sz="12" w:space="0" w:color="auto"/>
              <w:bottom w:val="nil"/>
            </w:tcBorders>
            <w:vAlign w:val="center"/>
          </w:tcPr>
          <w:p w:rsidR="00D35342" w:rsidRPr="00125132" w:rsidRDefault="00D35342" w:rsidP="00084B79">
            <w:pPr>
              <w:spacing w:before="40" w:after="40"/>
              <w:jc w:val="center"/>
            </w:pPr>
            <w:r w:rsidRPr="00125132">
              <w:t>Température de fusion</w:t>
            </w:r>
          </w:p>
        </w:tc>
      </w:tr>
      <w:tr w:rsidR="00D35342" w:rsidRPr="00125132" w:rsidTr="00084B79">
        <w:trPr>
          <w:trHeight w:val="240"/>
        </w:trPr>
        <w:tc>
          <w:tcPr>
            <w:tcW w:w="2444" w:type="dxa"/>
            <w:tcBorders>
              <w:top w:val="single" w:sz="12" w:space="0" w:color="auto"/>
              <w:bottom w:val="single" w:sz="12" w:space="0" w:color="auto"/>
            </w:tcBorders>
            <w:vAlign w:val="center"/>
          </w:tcPr>
          <w:p w:rsidR="00D35342" w:rsidRPr="00125132" w:rsidRDefault="00D35342" w:rsidP="00084B79">
            <w:pPr>
              <w:spacing w:before="40" w:after="40"/>
              <w:jc w:val="center"/>
            </w:pPr>
            <w:r w:rsidRPr="00125132">
              <w:t>Unités</w:t>
            </w:r>
          </w:p>
        </w:tc>
        <w:tc>
          <w:tcPr>
            <w:tcW w:w="2444" w:type="dxa"/>
            <w:tcBorders>
              <w:top w:val="single" w:sz="12" w:space="0" w:color="auto"/>
              <w:bottom w:val="single" w:sz="12" w:space="0" w:color="auto"/>
            </w:tcBorders>
            <w:vAlign w:val="center"/>
          </w:tcPr>
          <w:p w:rsidR="00D35342" w:rsidRPr="00125132" w:rsidRDefault="00D35342" w:rsidP="00084B79">
            <w:pPr>
              <w:spacing w:before="40" w:after="40"/>
              <w:jc w:val="center"/>
            </w:pPr>
            <w:r w:rsidRPr="00125132">
              <w:t>kg / dm3</w:t>
            </w:r>
          </w:p>
        </w:tc>
        <w:tc>
          <w:tcPr>
            <w:tcW w:w="2444" w:type="dxa"/>
            <w:tcBorders>
              <w:top w:val="single" w:sz="12" w:space="0" w:color="auto"/>
              <w:bottom w:val="single" w:sz="12" w:space="0" w:color="auto"/>
            </w:tcBorders>
            <w:vAlign w:val="center"/>
          </w:tcPr>
          <w:p w:rsidR="00D35342" w:rsidRPr="00125132" w:rsidRDefault="00D35342" w:rsidP="00084B79">
            <w:pPr>
              <w:spacing w:before="40" w:after="40"/>
              <w:jc w:val="center"/>
            </w:pPr>
            <w:r w:rsidRPr="00125132">
              <w:t>mm  / (°C.mm)</w:t>
            </w:r>
          </w:p>
        </w:tc>
        <w:tc>
          <w:tcPr>
            <w:tcW w:w="2444" w:type="dxa"/>
            <w:tcBorders>
              <w:top w:val="single" w:sz="12" w:space="0" w:color="auto"/>
              <w:bottom w:val="single" w:sz="12" w:space="0" w:color="auto"/>
            </w:tcBorders>
            <w:vAlign w:val="center"/>
          </w:tcPr>
          <w:p w:rsidR="00D35342" w:rsidRPr="00125132" w:rsidRDefault="00D35342" w:rsidP="00084B79">
            <w:pPr>
              <w:spacing w:before="40" w:after="40"/>
              <w:jc w:val="center"/>
            </w:pPr>
            <w:r w:rsidRPr="00125132">
              <w:t>°C</w:t>
            </w:r>
          </w:p>
        </w:tc>
      </w:tr>
      <w:tr w:rsidR="00D35342" w:rsidRPr="00125132" w:rsidTr="00084B79">
        <w:trPr>
          <w:trHeight w:val="240"/>
        </w:trPr>
        <w:tc>
          <w:tcPr>
            <w:tcW w:w="2444" w:type="dxa"/>
            <w:tcBorders>
              <w:top w:val="nil"/>
            </w:tcBorders>
            <w:vAlign w:val="center"/>
          </w:tcPr>
          <w:p w:rsidR="00D35342" w:rsidRPr="00125132" w:rsidRDefault="00D35342" w:rsidP="00084B79">
            <w:pPr>
              <w:spacing w:before="40" w:after="40"/>
              <w:jc w:val="center"/>
            </w:pPr>
            <w:r w:rsidRPr="00125132">
              <w:t>Fontes</w:t>
            </w:r>
          </w:p>
        </w:tc>
        <w:tc>
          <w:tcPr>
            <w:tcW w:w="2444" w:type="dxa"/>
            <w:tcBorders>
              <w:top w:val="nil"/>
            </w:tcBorders>
            <w:vAlign w:val="center"/>
          </w:tcPr>
          <w:p w:rsidR="00D35342" w:rsidRPr="00125132" w:rsidRDefault="00D35342" w:rsidP="00084B79">
            <w:pPr>
              <w:spacing w:before="40" w:after="40"/>
              <w:jc w:val="center"/>
            </w:pPr>
            <w:r w:rsidRPr="00125132">
              <w:t>7 à 8</w:t>
            </w:r>
          </w:p>
        </w:tc>
        <w:tc>
          <w:tcPr>
            <w:tcW w:w="2444" w:type="dxa"/>
            <w:tcBorders>
              <w:top w:val="nil"/>
            </w:tcBorders>
            <w:vAlign w:val="center"/>
          </w:tcPr>
          <w:p w:rsidR="00D35342" w:rsidRPr="00125132" w:rsidRDefault="00D35342" w:rsidP="00084B79">
            <w:pPr>
              <w:spacing w:before="40" w:after="40"/>
              <w:jc w:val="center"/>
            </w:pPr>
            <w:r w:rsidRPr="00125132">
              <w:t>12 x 10-6</w:t>
            </w:r>
          </w:p>
        </w:tc>
        <w:tc>
          <w:tcPr>
            <w:tcW w:w="2444" w:type="dxa"/>
            <w:tcBorders>
              <w:top w:val="nil"/>
            </w:tcBorders>
            <w:vAlign w:val="center"/>
          </w:tcPr>
          <w:p w:rsidR="00D35342" w:rsidRPr="00125132" w:rsidRDefault="00D35342" w:rsidP="00084B79">
            <w:pPr>
              <w:spacing w:before="40" w:after="40"/>
              <w:jc w:val="center"/>
            </w:pPr>
            <w:r w:rsidRPr="00125132">
              <w:t>1200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Aciers</w:t>
            </w:r>
          </w:p>
        </w:tc>
        <w:tc>
          <w:tcPr>
            <w:tcW w:w="2444" w:type="dxa"/>
            <w:vAlign w:val="center"/>
          </w:tcPr>
          <w:p w:rsidR="00D35342" w:rsidRPr="00125132" w:rsidRDefault="00D35342" w:rsidP="00084B79">
            <w:pPr>
              <w:spacing w:before="40" w:after="40"/>
              <w:jc w:val="center"/>
            </w:pPr>
            <w:r w:rsidRPr="00125132">
              <w:t>7,8</w:t>
            </w:r>
          </w:p>
        </w:tc>
        <w:tc>
          <w:tcPr>
            <w:tcW w:w="2444" w:type="dxa"/>
            <w:vAlign w:val="center"/>
          </w:tcPr>
          <w:p w:rsidR="00D35342" w:rsidRPr="00125132" w:rsidRDefault="00D35342" w:rsidP="00084B79">
            <w:pPr>
              <w:spacing w:before="40" w:after="40"/>
              <w:jc w:val="center"/>
            </w:pPr>
            <w:r w:rsidRPr="00125132">
              <w:t>12 x 10-6</w:t>
            </w:r>
          </w:p>
        </w:tc>
        <w:tc>
          <w:tcPr>
            <w:tcW w:w="2444" w:type="dxa"/>
            <w:vAlign w:val="center"/>
          </w:tcPr>
          <w:p w:rsidR="00D35342" w:rsidRPr="00125132" w:rsidRDefault="00D35342" w:rsidP="00084B79">
            <w:pPr>
              <w:spacing w:before="40" w:after="40"/>
              <w:jc w:val="center"/>
            </w:pPr>
            <w:r w:rsidRPr="00125132">
              <w:t>1500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Duralumin</w:t>
            </w:r>
          </w:p>
        </w:tc>
        <w:tc>
          <w:tcPr>
            <w:tcW w:w="2444" w:type="dxa"/>
            <w:vAlign w:val="center"/>
          </w:tcPr>
          <w:p w:rsidR="00D35342" w:rsidRPr="00125132" w:rsidRDefault="00D35342" w:rsidP="00084B79">
            <w:pPr>
              <w:spacing w:before="40" w:after="40"/>
              <w:jc w:val="center"/>
            </w:pPr>
            <w:r w:rsidRPr="00125132">
              <w:t>2,9</w:t>
            </w:r>
          </w:p>
        </w:tc>
        <w:tc>
          <w:tcPr>
            <w:tcW w:w="2444" w:type="dxa"/>
            <w:vAlign w:val="center"/>
          </w:tcPr>
          <w:p w:rsidR="00D35342" w:rsidRPr="00125132" w:rsidRDefault="00D35342" w:rsidP="00084B79">
            <w:pPr>
              <w:spacing w:before="40" w:after="40"/>
              <w:jc w:val="center"/>
            </w:pPr>
            <w:r w:rsidRPr="00125132">
              <w:t>24 x 10-6</w:t>
            </w:r>
          </w:p>
        </w:tc>
        <w:tc>
          <w:tcPr>
            <w:tcW w:w="2444" w:type="dxa"/>
            <w:vAlign w:val="center"/>
          </w:tcPr>
          <w:p w:rsidR="00D35342" w:rsidRPr="00125132" w:rsidRDefault="00D35342" w:rsidP="00084B79">
            <w:pPr>
              <w:spacing w:before="40" w:after="40"/>
              <w:jc w:val="center"/>
            </w:pPr>
            <w:r w:rsidRPr="00125132">
              <w:t>650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Alpax</w:t>
            </w:r>
          </w:p>
        </w:tc>
        <w:tc>
          <w:tcPr>
            <w:tcW w:w="2444" w:type="dxa"/>
            <w:vAlign w:val="center"/>
          </w:tcPr>
          <w:p w:rsidR="00D35342" w:rsidRPr="00125132" w:rsidRDefault="00D35342" w:rsidP="00084B79">
            <w:pPr>
              <w:spacing w:before="40" w:after="40"/>
              <w:jc w:val="center"/>
            </w:pPr>
            <w:r w:rsidRPr="00125132">
              <w:t>2,6</w:t>
            </w:r>
          </w:p>
        </w:tc>
        <w:tc>
          <w:tcPr>
            <w:tcW w:w="2444" w:type="dxa"/>
            <w:vAlign w:val="center"/>
          </w:tcPr>
          <w:p w:rsidR="00D35342" w:rsidRPr="00125132" w:rsidRDefault="00D35342" w:rsidP="00084B79">
            <w:pPr>
              <w:spacing w:before="40" w:after="40"/>
              <w:jc w:val="center"/>
            </w:pPr>
            <w:r w:rsidRPr="00125132">
              <w:t>24 x 10-6</w:t>
            </w:r>
          </w:p>
        </w:tc>
        <w:tc>
          <w:tcPr>
            <w:tcW w:w="2444" w:type="dxa"/>
            <w:vAlign w:val="center"/>
          </w:tcPr>
          <w:p w:rsidR="00D35342" w:rsidRPr="00125132" w:rsidRDefault="00D35342" w:rsidP="00084B79">
            <w:pPr>
              <w:spacing w:before="40" w:after="40"/>
              <w:jc w:val="center"/>
            </w:pPr>
            <w:r w:rsidRPr="00125132">
              <w:t>650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Laitons</w:t>
            </w:r>
          </w:p>
        </w:tc>
        <w:tc>
          <w:tcPr>
            <w:tcW w:w="2444" w:type="dxa"/>
            <w:vAlign w:val="center"/>
          </w:tcPr>
          <w:p w:rsidR="00D35342" w:rsidRPr="00125132" w:rsidRDefault="00D35342" w:rsidP="00084B79">
            <w:pPr>
              <w:spacing w:before="40" w:after="40"/>
              <w:jc w:val="center"/>
            </w:pPr>
            <w:r w:rsidRPr="00125132">
              <w:t>8 à 9</w:t>
            </w:r>
          </w:p>
        </w:tc>
        <w:tc>
          <w:tcPr>
            <w:tcW w:w="2444" w:type="dxa"/>
            <w:vAlign w:val="center"/>
          </w:tcPr>
          <w:p w:rsidR="00D35342" w:rsidRPr="00125132" w:rsidRDefault="00D35342" w:rsidP="00084B79">
            <w:pPr>
              <w:spacing w:before="40" w:after="40"/>
              <w:jc w:val="center"/>
            </w:pPr>
            <w:r w:rsidRPr="00125132">
              <w:t>16 x 10-6</w:t>
            </w:r>
          </w:p>
        </w:tc>
        <w:tc>
          <w:tcPr>
            <w:tcW w:w="2444" w:type="dxa"/>
            <w:vAlign w:val="center"/>
          </w:tcPr>
          <w:p w:rsidR="00D35342" w:rsidRPr="00125132" w:rsidRDefault="00D35342" w:rsidP="00084B79">
            <w:pPr>
              <w:spacing w:before="40" w:after="40"/>
              <w:jc w:val="center"/>
            </w:pPr>
            <w:r w:rsidRPr="00125132">
              <w:t>900</w:t>
            </w:r>
          </w:p>
        </w:tc>
      </w:tr>
      <w:tr w:rsidR="00D35342" w:rsidRPr="00125132" w:rsidTr="00084B79">
        <w:trPr>
          <w:trHeight w:val="240"/>
        </w:trPr>
        <w:tc>
          <w:tcPr>
            <w:tcW w:w="2444" w:type="dxa"/>
            <w:vAlign w:val="center"/>
          </w:tcPr>
          <w:p w:rsidR="00D35342" w:rsidRPr="00125132" w:rsidRDefault="00D35342" w:rsidP="00084B79">
            <w:pPr>
              <w:spacing w:before="40" w:after="40"/>
              <w:jc w:val="center"/>
            </w:pPr>
            <w:r w:rsidRPr="00125132">
              <w:t>Bronzes</w:t>
            </w:r>
          </w:p>
        </w:tc>
        <w:tc>
          <w:tcPr>
            <w:tcW w:w="2444" w:type="dxa"/>
            <w:vAlign w:val="center"/>
          </w:tcPr>
          <w:p w:rsidR="00D35342" w:rsidRPr="00125132" w:rsidRDefault="00D35342" w:rsidP="00084B79">
            <w:pPr>
              <w:spacing w:before="40" w:after="40"/>
              <w:jc w:val="center"/>
            </w:pPr>
            <w:r w:rsidRPr="00125132">
              <w:t>8 à 9</w:t>
            </w:r>
          </w:p>
        </w:tc>
        <w:tc>
          <w:tcPr>
            <w:tcW w:w="2444" w:type="dxa"/>
            <w:vAlign w:val="center"/>
          </w:tcPr>
          <w:p w:rsidR="00D35342" w:rsidRPr="00125132" w:rsidRDefault="00D35342" w:rsidP="00084B79">
            <w:pPr>
              <w:spacing w:before="40" w:after="40"/>
              <w:jc w:val="center"/>
            </w:pPr>
            <w:r w:rsidRPr="00125132">
              <w:t>16 x 10-6</w:t>
            </w:r>
          </w:p>
        </w:tc>
        <w:tc>
          <w:tcPr>
            <w:tcW w:w="2444" w:type="dxa"/>
            <w:vAlign w:val="center"/>
          </w:tcPr>
          <w:p w:rsidR="00D35342" w:rsidRPr="00125132" w:rsidRDefault="00D35342" w:rsidP="00084B79">
            <w:pPr>
              <w:spacing w:before="40" w:after="40"/>
              <w:jc w:val="center"/>
            </w:pPr>
            <w:r w:rsidRPr="00125132">
              <w:t>900</w:t>
            </w:r>
          </w:p>
        </w:tc>
      </w:tr>
    </w:tbl>
    <w:p w:rsidR="00D35342" w:rsidRPr="00125132" w:rsidRDefault="00D35342" w:rsidP="00D35342"/>
    <w:p w:rsidR="00D35342" w:rsidRPr="00125132" w:rsidRDefault="00D35342" w:rsidP="00BB42FF">
      <w:pPr>
        <w:pStyle w:val="Titre3"/>
      </w:pPr>
      <w:bookmarkStart w:id="181" w:name="_Toc382341760"/>
      <w:bookmarkStart w:id="182" w:name="_Toc413746510"/>
      <w:r w:rsidRPr="00125132">
        <w:t>Prix des matériaux</w:t>
      </w:r>
      <w:bookmarkEnd w:id="181"/>
      <w:bookmarkEnd w:id="182"/>
    </w:p>
    <w:p w:rsidR="00D35342" w:rsidRPr="00125132" w:rsidRDefault="00D35342" w:rsidP="00D35342"/>
    <w:p w:rsidR="00D35342" w:rsidRPr="00125132" w:rsidRDefault="00D35342" w:rsidP="00D35342">
      <w:pPr>
        <w:jc w:val="center"/>
      </w:pPr>
      <w:r w:rsidRPr="00125132">
        <w:object w:dxaOrig="9706" w:dyaOrig="3851">
          <v:shape id="_x0000_i1026" type="#_x0000_t75" style="width:480.95pt;height:190.45pt" o:ole="" fillcolor="window">
            <v:imagedata r:id="rId53" o:title=""/>
          </v:shape>
          <o:OLEObject Type="Embed" ProgID="MgxDesigner" ShapeID="_x0000_i1026" DrawAspect="Content" ObjectID="_1487491794" r:id="rId54"/>
        </w:object>
      </w:r>
    </w:p>
    <w:p w:rsidR="00D35342" w:rsidRPr="00125132" w:rsidRDefault="00D35342" w:rsidP="00D35342">
      <w:pPr>
        <w:pStyle w:val="Titre5"/>
        <w:jc w:val="left"/>
      </w:pPr>
      <w:r w:rsidRPr="00125132">
        <w:t>Remarque</w:t>
      </w:r>
    </w:p>
    <w:p w:rsidR="00D35342" w:rsidRPr="00125132" w:rsidRDefault="00D35342" w:rsidP="00D35342"/>
    <w:p w:rsidR="00D35342" w:rsidRPr="00125132" w:rsidRDefault="00D35342" w:rsidP="00D35342">
      <w:r w:rsidRPr="00125132">
        <w:t>Le but est de concevoir une pièce dont le coût final est le plus faible.</w:t>
      </w:r>
    </w:p>
    <w:p w:rsidR="00D35342" w:rsidRPr="00125132" w:rsidRDefault="00D35342" w:rsidP="00D35342"/>
    <w:p w:rsidR="00D35342" w:rsidRPr="00125132" w:rsidRDefault="00D35342" w:rsidP="00D35342">
      <w:r w:rsidRPr="00125132">
        <w:t>Le coût d'une pièce fait intervenir :</w:t>
      </w:r>
    </w:p>
    <w:p w:rsidR="00D35342" w:rsidRPr="00125132" w:rsidRDefault="00D35342" w:rsidP="00C06FE9">
      <w:pPr>
        <w:pStyle w:val="puces"/>
        <w:numPr>
          <w:ilvl w:val="0"/>
          <w:numId w:val="31"/>
        </w:numPr>
        <w:jc w:val="left"/>
      </w:pPr>
      <w:r w:rsidRPr="00125132">
        <w:t>le prix de la matière</w:t>
      </w:r>
    </w:p>
    <w:p w:rsidR="00D35342" w:rsidRPr="00125132" w:rsidRDefault="00D35342" w:rsidP="00C06FE9">
      <w:pPr>
        <w:pStyle w:val="puces"/>
        <w:numPr>
          <w:ilvl w:val="0"/>
          <w:numId w:val="31"/>
        </w:numPr>
        <w:jc w:val="left"/>
      </w:pPr>
      <w:r w:rsidRPr="00125132">
        <w:t>sa mise en œuvre (fabrication, recyclage…) :</w:t>
      </w:r>
    </w:p>
    <w:p w:rsidR="00D35342" w:rsidRPr="00125132" w:rsidRDefault="00D35342" w:rsidP="00C06FE9">
      <w:pPr>
        <w:pStyle w:val="puces"/>
        <w:numPr>
          <w:ilvl w:val="0"/>
          <w:numId w:val="31"/>
        </w:numPr>
        <w:jc w:val="left"/>
      </w:pPr>
      <w:r w:rsidRPr="00125132">
        <w:t>étude de la fabrication</w:t>
      </w:r>
    </w:p>
    <w:p w:rsidR="00D35342" w:rsidRPr="00125132" w:rsidRDefault="00D35342" w:rsidP="00C06FE9">
      <w:pPr>
        <w:pStyle w:val="puces"/>
        <w:numPr>
          <w:ilvl w:val="1"/>
          <w:numId w:val="31"/>
        </w:numPr>
        <w:jc w:val="left"/>
      </w:pPr>
      <w:r w:rsidRPr="00125132">
        <w:t>organiser le processus</w:t>
      </w:r>
    </w:p>
    <w:p w:rsidR="00D35342" w:rsidRPr="00125132" w:rsidRDefault="00D35342" w:rsidP="00C06FE9">
      <w:pPr>
        <w:pStyle w:val="puces"/>
        <w:numPr>
          <w:ilvl w:val="1"/>
          <w:numId w:val="31"/>
        </w:numPr>
        <w:jc w:val="left"/>
      </w:pPr>
      <w:r w:rsidRPr="00125132">
        <w:t>gérer les approvisionnements</w:t>
      </w:r>
    </w:p>
    <w:p w:rsidR="00D35342" w:rsidRPr="00125132" w:rsidRDefault="00D35342" w:rsidP="00C06FE9">
      <w:pPr>
        <w:pStyle w:val="puces"/>
        <w:numPr>
          <w:ilvl w:val="1"/>
          <w:numId w:val="31"/>
        </w:numPr>
        <w:jc w:val="left"/>
      </w:pPr>
      <w:r w:rsidRPr="00125132">
        <w:t>gérer la fabrication (outils, machines)</w:t>
      </w:r>
    </w:p>
    <w:p w:rsidR="00D35342" w:rsidRPr="00125132" w:rsidRDefault="00D35342" w:rsidP="00C06FE9">
      <w:pPr>
        <w:pStyle w:val="puces"/>
        <w:numPr>
          <w:ilvl w:val="1"/>
          <w:numId w:val="31"/>
        </w:numPr>
        <w:jc w:val="left"/>
      </w:pPr>
      <w:r w:rsidRPr="00125132">
        <w:t>nettoyer, peindre</w:t>
      </w:r>
    </w:p>
    <w:p w:rsidR="00D35342" w:rsidRPr="00125132" w:rsidRDefault="00D35342" w:rsidP="00C06FE9">
      <w:pPr>
        <w:pStyle w:val="puces"/>
        <w:numPr>
          <w:ilvl w:val="1"/>
          <w:numId w:val="31"/>
        </w:numPr>
        <w:jc w:val="left"/>
      </w:pPr>
      <w:r w:rsidRPr="00125132">
        <w:t>conditionner</w:t>
      </w:r>
    </w:p>
    <w:p w:rsidR="00D35342" w:rsidRPr="00125132" w:rsidRDefault="00D35342" w:rsidP="00C06FE9">
      <w:pPr>
        <w:pStyle w:val="puces"/>
        <w:numPr>
          <w:ilvl w:val="1"/>
          <w:numId w:val="31"/>
        </w:numPr>
        <w:jc w:val="left"/>
      </w:pPr>
      <w:r w:rsidRPr="00125132">
        <w:t>recycler</w:t>
      </w:r>
    </w:p>
    <w:p w:rsidR="00D35342" w:rsidRPr="00125132" w:rsidRDefault="00D35342" w:rsidP="00D35342"/>
    <w:p w:rsidR="00D35342" w:rsidRPr="00125132" w:rsidRDefault="00D35342" w:rsidP="00D35342">
      <w:r w:rsidRPr="00125132">
        <w:t>Le prix du matériau intervient comme une composante du coût global et ne doit pas être isolé du reste.</w:t>
      </w:r>
    </w:p>
    <w:p w:rsidR="00D35342" w:rsidRPr="00125132" w:rsidRDefault="00D35342" w:rsidP="00D35342"/>
    <w:p w:rsidR="00D35342" w:rsidRPr="00125132" w:rsidRDefault="00D35342" w:rsidP="00D35342">
      <w:pPr>
        <w:pStyle w:val="Exemple"/>
        <w:jc w:val="left"/>
      </w:pPr>
      <w:r w:rsidRPr="00125132">
        <w:lastRenderedPageBreak/>
        <w:t>Exemple :</w:t>
      </w:r>
    </w:p>
    <w:p w:rsidR="00D35342" w:rsidRDefault="00D35342" w:rsidP="00D35342">
      <w:r w:rsidRPr="00125132">
        <w:t xml:space="preserve">Le laiton est plus </w:t>
      </w:r>
      <w:proofErr w:type="gramStart"/>
      <w:r w:rsidRPr="00125132">
        <w:t>cher</w:t>
      </w:r>
      <w:proofErr w:type="gramEnd"/>
      <w:r w:rsidRPr="00125132">
        <w:t xml:space="preserve"> que l'acier de construction mécanique courant mais la pièce n'a pas besoin d'être traitée contre la corrosion ce qui supprime une opération de fabrication et justifie peut-être le choix du laiton.</w:t>
      </w:r>
    </w:p>
    <w:p w:rsidR="00291E00" w:rsidRDefault="00291E00" w:rsidP="00D35342"/>
    <w:p w:rsidR="00D35342" w:rsidRPr="00125132" w:rsidRDefault="00D35342" w:rsidP="00BB42FF">
      <w:pPr>
        <w:pStyle w:val="Titre2"/>
      </w:pPr>
      <w:bookmarkStart w:id="183" w:name="_Toc382341761"/>
      <w:bookmarkStart w:id="184" w:name="_Toc413746511"/>
      <w:r w:rsidRPr="00125132">
        <w:t>Les matières plastiques</w:t>
      </w:r>
      <w:bookmarkEnd w:id="183"/>
      <w:bookmarkEnd w:id="184"/>
    </w:p>
    <w:p w:rsidR="00D35342" w:rsidRPr="00125132" w:rsidRDefault="00D35342" w:rsidP="00C06FE9">
      <w:pPr>
        <w:pStyle w:val="Titre3"/>
        <w:numPr>
          <w:ilvl w:val="0"/>
          <w:numId w:val="53"/>
        </w:numPr>
      </w:pPr>
      <w:bookmarkStart w:id="185" w:name="_Toc382341762"/>
      <w:bookmarkStart w:id="186" w:name="_Toc413746512"/>
      <w:r w:rsidRPr="00125132">
        <w:t>Introduction</w:t>
      </w:r>
      <w:bookmarkEnd w:id="185"/>
      <w:bookmarkEnd w:id="186"/>
      <w:r w:rsidRPr="00125132">
        <w:t xml:space="preserve"> </w:t>
      </w:r>
    </w:p>
    <w:p w:rsidR="00D35342" w:rsidRPr="00125132" w:rsidRDefault="00D35342" w:rsidP="00D35342">
      <w:r w:rsidRPr="00125132">
        <w:t>Les matières plastiques font désormais partie de notre quotidien. Certains polymères ont été découverts fortuitement. Une matière plastique ou en langage courant un plastique est un mélange contenant une matière de base (un polymère) qui est susceptible d'être moulé, façonné, en général à chaud et sous pression, afin de conduire à un semi-produit ou à un objet.</w:t>
      </w:r>
    </w:p>
    <w:p w:rsidR="00D35342" w:rsidRPr="00125132" w:rsidRDefault="00D35342" w:rsidP="00D35342"/>
    <w:p w:rsidR="00D35342" w:rsidRPr="00125132" w:rsidRDefault="00D35342" w:rsidP="00D35342">
      <w:r w:rsidRPr="00125132">
        <w:t>Les matières plastiques couvrent une gamme très étendue de matériaux polymères synthétiques ou artificiels.</w:t>
      </w:r>
    </w:p>
    <w:p w:rsidR="00D35342" w:rsidRPr="00125132" w:rsidRDefault="00D35342" w:rsidP="00D35342">
      <w:r w:rsidRPr="00125132">
        <w:t>On peut observer aujourd'hui sur un même matériau des propriétés qui n'avaient jamais auparavant été réunies, par exemple la transparence et la résistance aux chocs.</w:t>
      </w:r>
    </w:p>
    <w:p w:rsidR="00D35342" w:rsidRPr="00125132" w:rsidRDefault="00D35342" w:rsidP="00D35342"/>
    <w:p w:rsidR="00D35342" w:rsidRPr="00125132" w:rsidRDefault="00D35342" w:rsidP="00D35342">
      <w:r w:rsidRPr="00125132">
        <w:t>Les textiles (fils et fibres) ainsi que les élastomères ne sont pas des matières plastiques proprement dites.</w:t>
      </w:r>
    </w:p>
    <w:p w:rsidR="00D35342" w:rsidRPr="00125132" w:rsidRDefault="00D35342" w:rsidP="00D35342"/>
    <w:p w:rsidR="00D35342" w:rsidRPr="00125132" w:rsidRDefault="00D35342" w:rsidP="00D35342">
      <w:r w:rsidRPr="00125132">
        <w:t>Généralement, les polymères industriels ne sont pas utilisés à l'état « pur », mais mélangés à des substances miscibles ou non dans la matrice polymère.</w:t>
      </w:r>
    </w:p>
    <w:p w:rsidR="00D35342" w:rsidRPr="00125132" w:rsidRDefault="00D35342" w:rsidP="00D35342"/>
    <w:p w:rsidR="00D35342" w:rsidRPr="00125132" w:rsidRDefault="00D35342" w:rsidP="00D35342">
      <w:r w:rsidRPr="00125132">
        <w:t>Structure typique d'une formule :</w:t>
      </w:r>
    </w:p>
    <w:p w:rsidR="00D35342" w:rsidRPr="00125132" w:rsidRDefault="00D35342" w:rsidP="00D35342"/>
    <w:p w:rsidR="00D35342" w:rsidRPr="00125132" w:rsidRDefault="00D35342" w:rsidP="00D35342">
      <w:pPr>
        <w:jc w:val="center"/>
      </w:pPr>
      <w:r w:rsidRPr="00125132">
        <w:t> </w:t>
      </w:r>
      <w:proofErr w:type="gramStart"/>
      <w:r w:rsidRPr="00125132">
        <w:t>matière</w:t>
      </w:r>
      <w:proofErr w:type="gramEnd"/>
      <w:r w:rsidRPr="00125132">
        <w:t xml:space="preserve"> plastique = polymère(s) brut(s) (résine(s) de base) + charges + plastifiant(s) + additifs </w:t>
      </w:r>
    </w:p>
    <w:p w:rsidR="00D35342" w:rsidRPr="00125132" w:rsidRDefault="00D35342" w:rsidP="00D35342"/>
    <w:p w:rsidR="00D35342" w:rsidRPr="00125132" w:rsidRDefault="00D35342" w:rsidP="00D35342">
      <w:r w:rsidRPr="00125132">
        <w:t>Il existe un grand nombre de matières plastiques ; certaines connaissent un grand succès commercial. Les plastiques se présentent sous de nombreuses formes : pièces moulées par injections, tubes, films, fibres, tissus, mastics, revêtements, etc. Ils sont présents dans de nombreux secteurs, même dans les plus avancés de la technologie.</w:t>
      </w:r>
    </w:p>
    <w:p w:rsidR="00D35342" w:rsidRPr="00125132" w:rsidRDefault="00D35342" w:rsidP="00D35342"/>
    <w:p w:rsidR="00D35342" w:rsidRPr="00125132" w:rsidRDefault="00D35342" w:rsidP="00D35342">
      <w:r w:rsidRPr="00125132">
        <w:t>Les premiers plastiques industriels très résistants ont été produits à partir du lait. La bakélite a connu un immense succès à partir des années 1920. La caséine du lait a servi d'agent plastifiant en peinture dès le Moyen Âge et peut-être bien plus tôt.</w:t>
      </w:r>
    </w:p>
    <w:p w:rsidR="00D35342" w:rsidRPr="00125132" w:rsidRDefault="00D35342" w:rsidP="00D35342"/>
    <w:p w:rsidR="00D35342" w:rsidRPr="00125132" w:rsidRDefault="00D35342" w:rsidP="00D35342">
      <w:r w:rsidRPr="00125132">
        <w:t>Les matières plastiques sont pratiquement nées avec le XXe siècle. Des centaines de chercheurs et de bricoleurs de génie sont à l'origine de leur essor. Les premiers plastiques, artificiels, résultaient de la transformation chimique de polymères naturels tels le caoutchouc, la cellulose et la caséine. La première matière plastique industrielle basée sur un polymère synthétique est la Bakélite.</w:t>
      </w:r>
    </w:p>
    <w:p w:rsidR="00D35342" w:rsidRPr="00125132" w:rsidRDefault="00D35342" w:rsidP="00D35342"/>
    <w:p w:rsidR="00D35342" w:rsidRPr="00125132" w:rsidRDefault="00D35342" w:rsidP="00BB42FF">
      <w:pPr>
        <w:pStyle w:val="Titre3"/>
      </w:pPr>
      <w:bookmarkStart w:id="187" w:name="_Toc382341763"/>
      <w:bookmarkStart w:id="188" w:name="_Toc413746513"/>
      <w:r w:rsidRPr="00125132">
        <w:t>Bref historique</w:t>
      </w:r>
      <w:bookmarkEnd w:id="187"/>
      <w:bookmarkEnd w:id="188"/>
    </w:p>
    <w:p w:rsidR="00D35342" w:rsidRPr="00125132" w:rsidRDefault="00D35342" w:rsidP="00C06FE9">
      <w:pPr>
        <w:pStyle w:val="Paragraphedeliste"/>
        <w:numPr>
          <w:ilvl w:val="0"/>
          <w:numId w:val="58"/>
        </w:numPr>
      </w:pPr>
      <w:r w:rsidRPr="00125132">
        <w:t>L'histoire des matières plastiques remonte à l'Égypte antique : quinze siècles avant J.-C., les Égyptiens employaient des colles à base de gélatine, caséine ou albumine.</w:t>
      </w:r>
    </w:p>
    <w:p w:rsidR="00D35342" w:rsidRPr="00125132" w:rsidRDefault="00D35342" w:rsidP="00C06FE9">
      <w:pPr>
        <w:pStyle w:val="Paragraphedeliste"/>
        <w:numPr>
          <w:ilvl w:val="0"/>
          <w:numId w:val="58"/>
        </w:numPr>
      </w:pPr>
      <w:r w:rsidRPr="00125132">
        <w:t xml:space="preserve">Fin du XVe siècle : Christophe Colomb apporte des plants de caoutchouc appelés Cao (bois) </w:t>
      </w:r>
      <w:proofErr w:type="spellStart"/>
      <w:r w:rsidRPr="00125132">
        <w:t>tchu</w:t>
      </w:r>
      <w:proofErr w:type="spellEnd"/>
      <w:r w:rsidRPr="00125132">
        <w:t xml:space="preserve"> (qui pleure)</w:t>
      </w:r>
      <w:r w:rsidR="00001B7E">
        <w:t xml:space="preserve"> </w:t>
      </w:r>
      <w:r w:rsidRPr="00125132">
        <w:t>par les Amérindiens.</w:t>
      </w:r>
    </w:p>
    <w:p w:rsidR="00D35342" w:rsidRPr="00125132" w:rsidRDefault="00D35342" w:rsidP="00C06FE9">
      <w:pPr>
        <w:pStyle w:val="Paragraphedeliste"/>
        <w:numPr>
          <w:ilvl w:val="0"/>
          <w:numId w:val="58"/>
        </w:numPr>
      </w:pPr>
      <w:r w:rsidRPr="00125132">
        <w:t xml:space="preserve">1736 : les naturalistes français Charles Marie de La </w:t>
      </w:r>
      <w:proofErr w:type="spellStart"/>
      <w:r w:rsidRPr="00125132">
        <w:t>Condamine</w:t>
      </w:r>
      <w:proofErr w:type="spellEnd"/>
      <w:r w:rsidRPr="00125132">
        <w:t xml:space="preserve"> et François Fresneau de La </w:t>
      </w:r>
      <w:proofErr w:type="spellStart"/>
      <w:r w:rsidRPr="00125132">
        <w:t>Gataudière</w:t>
      </w:r>
      <w:proofErr w:type="spellEnd"/>
      <w:r w:rsidRPr="00125132">
        <w:t xml:space="preserve"> découvrent le caoutchouc naturel dans le bassin amazonien un peu par hasard.</w:t>
      </w:r>
    </w:p>
    <w:p w:rsidR="00D35342" w:rsidRPr="00125132" w:rsidRDefault="00D35342" w:rsidP="00C06FE9">
      <w:pPr>
        <w:pStyle w:val="Paragraphedeliste"/>
        <w:numPr>
          <w:ilvl w:val="0"/>
          <w:numId w:val="58"/>
        </w:numPr>
      </w:pPr>
      <w:r w:rsidRPr="00125132">
        <w:t>1835 : Henri Victor Regnault découvre par accident la réaction de polymérisation du chlorure de vinyle.</w:t>
      </w:r>
    </w:p>
    <w:p w:rsidR="00D35342" w:rsidRPr="00125132" w:rsidRDefault="00D35342" w:rsidP="00C06FE9">
      <w:pPr>
        <w:pStyle w:val="Paragraphedeliste"/>
        <w:numPr>
          <w:ilvl w:val="0"/>
          <w:numId w:val="58"/>
        </w:numPr>
      </w:pPr>
      <w:r w:rsidRPr="00125132">
        <w:t>1839 : l’américain Charles Goodyear découvre (assez fortuitement d'ailleurs) le procédé de vulcanisation du caoutchouc naturel par le soufre.</w:t>
      </w:r>
    </w:p>
    <w:p w:rsidR="00D35342" w:rsidRPr="00125132" w:rsidRDefault="00D35342" w:rsidP="00C06FE9">
      <w:pPr>
        <w:pStyle w:val="Paragraphedeliste"/>
        <w:numPr>
          <w:ilvl w:val="0"/>
          <w:numId w:val="58"/>
        </w:numPr>
      </w:pPr>
      <w:r w:rsidRPr="00125132">
        <w:t xml:space="preserve">1862 : l'anglais Alexander </w:t>
      </w:r>
      <w:proofErr w:type="spellStart"/>
      <w:r w:rsidRPr="00125132">
        <w:t>Parkes</w:t>
      </w:r>
      <w:proofErr w:type="spellEnd"/>
      <w:r w:rsidRPr="00125132">
        <w:t xml:space="preserve"> présente la </w:t>
      </w:r>
      <w:proofErr w:type="spellStart"/>
      <w:r w:rsidRPr="00125132">
        <w:t>Parkesine</w:t>
      </w:r>
      <w:proofErr w:type="spellEnd"/>
      <w:r w:rsidRPr="00125132">
        <w:t xml:space="preserve"> (issue de la cellulose), l'un des plus anciens polymères artificiels, lors de l'Exposition universelle de Londres. Cette découverte est à la base de l’industrie plastique moderne.</w:t>
      </w:r>
    </w:p>
    <w:p w:rsidR="00D35342" w:rsidRPr="00125132" w:rsidRDefault="00D35342" w:rsidP="00C06FE9">
      <w:pPr>
        <w:pStyle w:val="Paragraphedeliste"/>
        <w:numPr>
          <w:ilvl w:val="0"/>
          <w:numId w:val="58"/>
        </w:numPr>
      </w:pPr>
      <w:r w:rsidRPr="00125132">
        <w:t xml:space="preserve">1870 : les frères </w:t>
      </w:r>
      <w:proofErr w:type="spellStart"/>
      <w:r w:rsidRPr="00125132">
        <w:t>Hyatt</w:t>
      </w:r>
      <w:proofErr w:type="spellEnd"/>
      <w:r w:rsidRPr="00125132">
        <w:t xml:space="preserve"> inventent le </w:t>
      </w:r>
      <w:proofErr w:type="spellStart"/>
      <w:r w:rsidRPr="00125132">
        <w:t>Celluloid</w:t>
      </w:r>
      <w:proofErr w:type="spellEnd"/>
      <w:r w:rsidRPr="00125132">
        <w:t xml:space="preserve"> (utilisé dans les balles de tennis de table) qui est considéré comme</w:t>
      </w:r>
      <w:r w:rsidR="00001B7E">
        <w:t xml:space="preserve"> </w:t>
      </w:r>
      <w:r w:rsidRPr="00125132">
        <w:t>la première matière plastique artificielle, dont l'origine remonte à 1856. Il est obtenu en plastifiant la nitrocellulose (issue de la nitration de la cellulose du bois) à chaud par le camphre. C’était la conséquence d’un embargo de boules de billard en ivoire pendant la guerre de Sécession.</w:t>
      </w:r>
    </w:p>
    <w:p w:rsidR="00D35342" w:rsidRPr="00125132" w:rsidRDefault="00D35342" w:rsidP="00C06FE9">
      <w:pPr>
        <w:pStyle w:val="Paragraphedeliste"/>
        <w:numPr>
          <w:ilvl w:val="0"/>
          <w:numId w:val="58"/>
        </w:numPr>
      </w:pPr>
      <w:r w:rsidRPr="00125132">
        <w:t xml:space="preserve">1889 : un chimiste français, Jean-Jacques </w:t>
      </w:r>
      <w:proofErr w:type="spellStart"/>
      <w:r w:rsidRPr="00125132">
        <w:t>Trillat</w:t>
      </w:r>
      <w:proofErr w:type="spellEnd"/>
      <w:r w:rsidRPr="00125132">
        <w:t>, travaillant sur la caséine du lait, réussit à la durcir et obtient la</w:t>
      </w:r>
      <w:r w:rsidR="00001B7E">
        <w:t xml:space="preserve"> </w:t>
      </w:r>
      <w:r w:rsidRPr="00125132">
        <w:t>Galalithe ou « pierre de lait ». Cette matière est plus dure que la corne, plus brillante que l'os et plus soyeuse au toucher que l'ivoire. Bientôt toutes les boules de billard seront en Galalithe. En 1918, commence la fabrication d'articles courants, comme le bouton, le bijou fantaisie, le fume-cigarette ou encore le stylo.</w:t>
      </w:r>
    </w:p>
    <w:p w:rsidR="00D35342" w:rsidRPr="00125132" w:rsidRDefault="00D35342" w:rsidP="00D35342">
      <w:pPr>
        <w:jc w:val="center"/>
      </w:pPr>
      <w:r w:rsidRPr="00125132">
        <w:lastRenderedPageBreak/>
        <w:drawing>
          <wp:inline distT="0" distB="0" distL="0" distR="0" wp14:anchorId="4B73C0F0" wp14:editId="32BD9320">
            <wp:extent cx="1515110" cy="996611"/>
            <wp:effectExtent l="19050" t="0" r="8890" b="0"/>
            <wp:docPr id="44" name="il_fi" descr="http://www.cmo-antiquites.com/upload/gedit/1/file/EXPOSANTS/galalithe_billa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cmo-antiquites.com/upload/gedit/1/file/EXPOSANTS/galalithe_billard1.jpg"/>
                    <pic:cNvPicPr>
                      <a:picLocks noChangeAspect="1" noChangeArrowheads="1"/>
                    </pic:cNvPicPr>
                  </pic:nvPicPr>
                  <pic:blipFill>
                    <a:blip r:embed="rId55" cstate="print"/>
                    <a:srcRect/>
                    <a:stretch>
                      <a:fillRect/>
                    </a:stretch>
                  </pic:blipFill>
                  <pic:spPr bwMode="auto">
                    <a:xfrm>
                      <a:off x="0" y="0"/>
                      <a:ext cx="1515110" cy="996611"/>
                    </a:xfrm>
                    <a:prstGeom prst="rect">
                      <a:avLst/>
                    </a:prstGeom>
                    <a:noFill/>
                    <a:ln w="9525">
                      <a:noFill/>
                      <a:miter lim="800000"/>
                      <a:headEnd/>
                      <a:tailEnd/>
                    </a:ln>
                  </pic:spPr>
                </pic:pic>
              </a:graphicData>
            </a:graphic>
          </wp:inline>
        </w:drawing>
      </w:r>
      <w:r w:rsidRPr="00125132">
        <w:t xml:space="preserve">                               </w:t>
      </w:r>
      <w:r w:rsidRPr="00125132">
        <w:drawing>
          <wp:inline distT="0" distB="0" distL="0" distR="0" wp14:anchorId="2DC20798" wp14:editId="07AA2B50">
            <wp:extent cx="1184910" cy="994403"/>
            <wp:effectExtent l="19050" t="0" r="0" b="0"/>
            <wp:docPr id="16005" name="il_fi" descr="http://upload.wikimedia.org/wikipedia/commons/e/ed/White_casein_Australian_Royal_Airforce_pre-1953_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commons/e/ed/White_casein_Australian_Royal_Airforce_pre-1953_buttons.jpg"/>
                    <pic:cNvPicPr>
                      <a:picLocks noChangeAspect="1" noChangeArrowheads="1"/>
                    </pic:cNvPicPr>
                  </pic:nvPicPr>
                  <pic:blipFill>
                    <a:blip r:embed="rId56" cstate="print"/>
                    <a:srcRect/>
                    <a:stretch>
                      <a:fillRect/>
                    </a:stretch>
                  </pic:blipFill>
                  <pic:spPr bwMode="auto">
                    <a:xfrm>
                      <a:off x="0" y="0"/>
                      <a:ext cx="1184722" cy="994245"/>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C06FE9">
      <w:pPr>
        <w:pStyle w:val="Paragraphedeliste"/>
        <w:numPr>
          <w:ilvl w:val="0"/>
          <w:numId w:val="58"/>
        </w:numPr>
      </w:pPr>
      <w:r w:rsidRPr="00125132">
        <w:t xml:space="preserve">1907 : le chimiste belge, naturalisé américain Leo Baekeland découvre les résines </w:t>
      </w:r>
      <w:proofErr w:type="spellStart"/>
      <w:r w:rsidRPr="00125132">
        <w:t>formo</w:t>
      </w:r>
      <w:proofErr w:type="spellEnd"/>
      <w:r w:rsidRPr="00125132">
        <w:t>-phénoliques (sous le nom de Bakélite), les plus anciens polymères synthétiques industriels ; produites par polycondensation du phénol et du formaldéhyde (famille des phénoplastes) ; utilisées à l'origine pour les boîtiers de téléphone, coques de rasoir, poignées de casserole, prises électriques, cendriers, etc.</w:t>
      </w:r>
    </w:p>
    <w:p w:rsidR="00D35342" w:rsidRPr="00125132" w:rsidRDefault="00D35342" w:rsidP="00D35342">
      <w:pPr>
        <w:jc w:val="center"/>
      </w:pPr>
      <w:r w:rsidRPr="00125132">
        <w:drawing>
          <wp:inline distT="0" distB="0" distL="0" distR="0" wp14:anchorId="264C4E6B" wp14:editId="586914BE">
            <wp:extent cx="1520190" cy="1265044"/>
            <wp:effectExtent l="19050" t="0" r="3810" b="0"/>
            <wp:docPr id="17" name="il_fi" descr="http://www.eurocosm.com/Application/Images/Teleph/ivory-bakelite-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eurocosm.com/Application/Images/Teleph/ivory-bakelite-lg.jpg"/>
                    <pic:cNvPicPr>
                      <a:picLocks noChangeAspect="1" noChangeArrowheads="1"/>
                    </pic:cNvPicPr>
                  </pic:nvPicPr>
                  <pic:blipFill>
                    <a:blip r:embed="rId57" cstate="print"/>
                    <a:srcRect/>
                    <a:stretch>
                      <a:fillRect/>
                    </a:stretch>
                  </pic:blipFill>
                  <pic:spPr bwMode="auto">
                    <a:xfrm>
                      <a:off x="0" y="0"/>
                      <a:ext cx="1520190" cy="1265044"/>
                    </a:xfrm>
                    <a:prstGeom prst="rect">
                      <a:avLst/>
                    </a:prstGeom>
                    <a:noFill/>
                    <a:ln w="9525">
                      <a:noFill/>
                      <a:miter lim="800000"/>
                      <a:headEnd/>
                      <a:tailEnd/>
                    </a:ln>
                  </pic:spPr>
                </pic:pic>
              </a:graphicData>
            </a:graphic>
          </wp:inline>
        </w:drawing>
      </w:r>
      <w:r w:rsidRPr="00125132">
        <w:t xml:space="preserve">                    </w:t>
      </w:r>
      <w:r w:rsidRPr="00125132">
        <w:drawing>
          <wp:inline distT="0" distB="0" distL="0" distR="0" wp14:anchorId="524DADDD" wp14:editId="0913E642">
            <wp:extent cx="2124710" cy="1278951"/>
            <wp:effectExtent l="19050" t="0" r="8890" b="0"/>
            <wp:docPr id="18" name="il_fi" descr="http://upload.wikimedia.org/wikipedia/commons/2/2f/Beolit_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commons/2/2f/Beolit_39.jpg"/>
                    <pic:cNvPicPr>
                      <a:picLocks noChangeAspect="1" noChangeArrowheads="1"/>
                    </pic:cNvPicPr>
                  </pic:nvPicPr>
                  <pic:blipFill>
                    <a:blip r:embed="rId58" cstate="print"/>
                    <a:srcRect/>
                    <a:stretch>
                      <a:fillRect/>
                    </a:stretch>
                  </pic:blipFill>
                  <pic:spPr bwMode="auto">
                    <a:xfrm>
                      <a:off x="0" y="0"/>
                      <a:ext cx="2124063" cy="1278562"/>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C06FE9">
      <w:pPr>
        <w:pStyle w:val="Paragraphedeliste"/>
        <w:numPr>
          <w:ilvl w:val="0"/>
          <w:numId w:val="58"/>
        </w:numPr>
      </w:pPr>
      <w:r w:rsidRPr="00125132">
        <w:t xml:space="preserve">1908 : découverte de la cellophane par le chimiste suisse Jacques </w:t>
      </w:r>
      <w:proofErr w:type="spellStart"/>
      <w:r w:rsidRPr="00125132">
        <w:t>Brandenberger</w:t>
      </w:r>
      <w:proofErr w:type="spellEnd"/>
      <w:r w:rsidRPr="00125132">
        <w:t>.</w:t>
      </w:r>
    </w:p>
    <w:p w:rsidR="00D35342" w:rsidRPr="00125132" w:rsidRDefault="00D35342" w:rsidP="00C06FE9">
      <w:pPr>
        <w:pStyle w:val="Paragraphedeliste"/>
        <w:numPr>
          <w:ilvl w:val="0"/>
          <w:numId w:val="58"/>
        </w:numPr>
      </w:pPr>
      <w:r w:rsidRPr="00125132">
        <w:t>1919 : le chimiste allemand Hermann Staudinger, prix Nobel de chimie en 1953, introduit la notion de macro- molécule puis réalise la polymérisation de nombreux monomères éthyléniques. Il peut être considéré comme le père de la science macromoléculaire.</w:t>
      </w:r>
    </w:p>
    <w:p w:rsidR="00D35342" w:rsidRPr="00125132" w:rsidRDefault="00D35342" w:rsidP="00C06FE9">
      <w:pPr>
        <w:pStyle w:val="Paragraphedeliste"/>
        <w:numPr>
          <w:ilvl w:val="0"/>
          <w:numId w:val="58"/>
        </w:numPr>
      </w:pPr>
      <w:r w:rsidRPr="00125132">
        <w:t>1920 : premières études des réactions phénol-</w:t>
      </w:r>
      <w:proofErr w:type="spellStart"/>
      <w:r w:rsidRPr="00125132">
        <w:t>épichlorhydrine</w:t>
      </w:r>
      <w:proofErr w:type="spellEnd"/>
      <w:r w:rsidRPr="00125132">
        <w:t xml:space="preserve"> par Paul </w:t>
      </w:r>
      <w:proofErr w:type="spellStart"/>
      <w:r w:rsidRPr="00125132">
        <w:t>Schlack</w:t>
      </w:r>
      <w:proofErr w:type="spellEnd"/>
      <w:r w:rsidRPr="00125132">
        <w:t xml:space="preserve"> de la société IG </w:t>
      </w:r>
      <w:proofErr w:type="spellStart"/>
      <w:r w:rsidRPr="00125132">
        <w:t>Farben</w:t>
      </w:r>
      <w:proofErr w:type="spellEnd"/>
      <w:r w:rsidRPr="00125132">
        <w:t xml:space="preserve"> Industrie, conduisant aux résines époxydes.</w:t>
      </w:r>
    </w:p>
    <w:p w:rsidR="00D35342" w:rsidRPr="00125132" w:rsidRDefault="00D35342" w:rsidP="00C06FE9">
      <w:pPr>
        <w:pStyle w:val="Paragraphedeliste"/>
        <w:numPr>
          <w:ilvl w:val="0"/>
          <w:numId w:val="58"/>
        </w:numPr>
      </w:pPr>
      <w:r w:rsidRPr="00125132">
        <w:t>1931 : première fabrication industrielle du polychlorure de vinyle (PVC</w:t>
      </w:r>
      <w:proofErr w:type="gramStart"/>
      <w:r w:rsidRPr="00125132">
        <w:t>) .</w:t>
      </w:r>
      <w:proofErr w:type="gramEnd"/>
    </w:p>
    <w:p w:rsidR="00D35342" w:rsidRPr="00125132" w:rsidRDefault="00D35342" w:rsidP="00C06FE9">
      <w:pPr>
        <w:pStyle w:val="Paragraphedeliste"/>
        <w:numPr>
          <w:ilvl w:val="0"/>
          <w:numId w:val="58"/>
        </w:numPr>
      </w:pPr>
      <w:r w:rsidRPr="00125132">
        <w:t xml:space="preserve">1932 : après plus de vingt ans de recherches, développement par Otto </w:t>
      </w:r>
      <w:proofErr w:type="spellStart"/>
      <w:r w:rsidRPr="00125132">
        <w:t>Rôhm</w:t>
      </w:r>
      <w:proofErr w:type="spellEnd"/>
      <w:r w:rsidRPr="00125132">
        <w:t xml:space="preserve"> et Haas, en collaboration avec la</w:t>
      </w:r>
      <w:r w:rsidR="00FC1AED">
        <w:t xml:space="preserve"> </w:t>
      </w:r>
      <w:r w:rsidRPr="00125132">
        <w:t xml:space="preserve">société IG </w:t>
      </w:r>
      <w:proofErr w:type="spellStart"/>
      <w:r w:rsidRPr="00125132">
        <w:t>Farben</w:t>
      </w:r>
      <w:proofErr w:type="spellEnd"/>
      <w:r w:rsidRPr="00125132">
        <w:t xml:space="preserve">, d'un grand nombre de dérivés polyacryliques, dont le </w:t>
      </w:r>
      <w:proofErr w:type="spellStart"/>
      <w:r w:rsidRPr="00125132">
        <w:t>polyméthacryiate</w:t>
      </w:r>
      <w:proofErr w:type="spellEnd"/>
      <w:r w:rsidRPr="00125132">
        <w:t xml:space="preserve"> de méthyle</w:t>
      </w:r>
      <w:r w:rsidR="00FC1AED">
        <w:t xml:space="preserve"> </w:t>
      </w:r>
      <w:r w:rsidRPr="00125132">
        <w:t>(PMMA), commercialement connu sous le nom de Plexiglas ; utilisation : feux arrière et de clignotant, certains carters de véhicule, hublots d'avion, fibres optiques, enseignes lumineuses.</w:t>
      </w:r>
    </w:p>
    <w:p w:rsidR="00D35342" w:rsidRDefault="00D35342" w:rsidP="00D35342">
      <w:pPr>
        <w:jc w:val="center"/>
      </w:pPr>
      <w:r w:rsidRPr="00125132">
        <w:drawing>
          <wp:inline distT="0" distB="0" distL="0" distR="0" wp14:anchorId="5B7525D3" wp14:editId="3839042B">
            <wp:extent cx="1454150" cy="864505"/>
            <wp:effectExtent l="19050" t="0" r="0" b="0"/>
            <wp:docPr id="50" name="il_fi" descr="http://www.gasagogo.com/wp-content/uploads/2010/08/Galvestion-Stratocaster-Plexig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gasagogo.com/wp-content/uploads/2010/08/Galvestion-Stratocaster-Plexiglass.jpg"/>
                    <pic:cNvPicPr>
                      <a:picLocks noChangeAspect="1" noChangeArrowheads="1"/>
                    </pic:cNvPicPr>
                  </pic:nvPicPr>
                  <pic:blipFill>
                    <a:blip r:embed="rId59" cstate="print"/>
                    <a:srcRect/>
                    <a:stretch>
                      <a:fillRect/>
                    </a:stretch>
                  </pic:blipFill>
                  <pic:spPr bwMode="auto">
                    <a:xfrm>
                      <a:off x="0" y="0"/>
                      <a:ext cx="1454943" cy="864976"/>
                    </a:xfrm>
                    <a:prstGeom prst="rect">
                      <a:avLst/>
                    </a:prstGeom>
                    <a:noFill/>
                    <a:ln w="9525">
                      <a:noFill/>
                      <a:miter lim="800000"/>
                      <a:headEnd/>
                      <a:tailEnd/>
                    </a:ln>
                  </pic:spPr>
                </pic:pic>
              </a:graphicData>
            </a:graphic>
          </wp:inline>
        </w:drawing>
      </w:r>
      <w:r w:rsidRPr="00125132">
        <w:t xml:space="preserve">                                 </w:t>
      </w:r>
      <w:r w:rsidRPr="00125132">
        <w:drawing>
          <wp:inline distT="0" distB="0" distL="0" distR="0" wp14:anchorId="7E61AA67" wp14:editId="03D327E2">
            <wp:extent cx="687070" cy="871924"/>
            <wp:effectExtent l="19050" t="0" r="0" b="0"/>
            <wp:docPr id="53" name="il_fi" descr="http://i2.cdscdn.com/pdt2/0/8/1/1/700x700/ins3700732928081/rw/etagere-cube-9-castelbajac-plexiglass-acrila-de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2.cdscdn.com/pdt2/0/8/1/1/700x700/ins3700732928081/rw/etagere-cube-9-castelbajac-plexiglass-acrila-desi.jpg"/>
                    <pic:cNvPicPr>
                      <a:picLocks noChangeAspect="1" noChangeArrowheads="1"/>
                    </pic:cNvPicPr>
                  </pic:nvPicPr>
                  <pic:blipFill>
                    <a:blip r:embed="rId60" cstate="print"/>
                    <a:srcRect l="15319" t="5101" r="19341" b="11935"/>
                    <a:stretch>
                      <a:fillRect/>
                    </a:stretch>
                  </pic:blipFill>
                  <pic:spPr bwMode="auto">
                    <a:xfrm>
                      <a:off x="0" y="0"/>
                      <a:ext cx="686953" cy="871775"/>
                    </a:xfrm>
                    <a:prstGeom prst="rect">
                      <a:avLst/>
                    </a:prstGeom>
                    <a:noFill/>
                    <a:ln w="9525">
                      <a:noFill/>
                      <a:miter lim="800000"/>
                      <a:headEnd/>
                      <a:tailEnd/>
                    </a:ln>
                  </pic:spPr>
                </pic:pic>
              </a:graphicData>
            </a:graphic>
          </wp:inline>
        </w:drawing>
      </w:r>
    </w:p>
    <w:p w:rsidR="00291E00" w:rsidRDefault="00291E00" w:rsidP="00D35342">
      <w:pPr>
        <w:jc w:val="center"/>
      </w:pPr>
    </w:p>
    <w:p w:rsidR="00D35342" w:rsidRPr="00125132" w:rsidRDefault="00D35342" w:rsidP="00C06FE9">
      <w:pPr>
        <w:pStyle w:val="Paragraphedeliste"/>
        <w:numPr>
          <w:ilvl w:val="0"/>
          <w:numId w:val="59"/>
        </w:numPr>
      </w:pPr>
      <w:r w:rsidRPr="00125132">
        <w:t xml:space="preserve">1933 : obtention par polymérisation radicalaire du polyéthylène basse densité (PEBD) (LDPE pour les Anglo-saxons) (densité 0,92) par les ingénieurs anglais </w:t>
      </w:r>
      <w:proofErr w:type="spellStart"/>
      <w:r w:rsidRPr="00125132">
        <w:t>Eric</w:t>
      </w:r>
      <w:proofErr w:type="spellEnd"/>
      <w:r w:rsidRPr="00125132">
        <w:t xml:space="preserve"> Fawcett et Reginald Gibson de la firme ICI en opérant sous très haute pression à environ 200 °C. </w:t>
      </w:r>
    </w:p>
    <w:p w:rsidR="00D35342" w:rsidRPr="00125132" w:rsidRDefault="00D35342" w:rsidP="00C06FE9">
      <w:pPr>
        <w:pStyle w:val="Paragraphedeliste"/>
        <w:numPr>
          <w:ilvl w:val="0"/>
          <w:numId w:val="59"/>
        </w:numPr>
      </w:pPr>
      <w:r w:rsidRPr="00125132">
        <w:t xml:space="preserve">1935 : les polyamides (PA) (connus sous le nom de Nylon) sont sortis des éprouvettes du chimiste </w:t>
      </w:r>
      <w:proofErr w:type="spellStart"/>
      <w:r w:rsidRPr="00125132">
        <w:t>américainWallace</w:t>
      </w:r>
      <w:proofErr w:type="spellEnd"/>
      <w:r w:rsidRPr="00125132">
        <w:t xml:space="preserve"> Hume Carothers travaillant pour Du Pont de Nemours. En 1938, la firme annonce officiellement la découverte </w:t>
      </w:r>
      <w:proofErr w:type="gramStart"/>
      <w:r w:rsidRPr="00125132">
        <w:t>d'une</w:t>
      </w:r>
      <w:proofErr w:type="gramEnd"/>
      <w:r w:rsidRPr="00125132">
        <w:t xml:space="preserve"> fibre synthétique « aussi solide que l'acier, aussi fine que la toile d'araignée, et d'un magnifique éclat ». Ce fut le premier plastique technique à haute performance, avec en particulier un coefficient de friction faible. Applications : fait ses preuves dans les parachutes des GI au moment du débarquement puis utilisé dans la confection de bas ; engrenages, cages de roulement à billes, corps de perceuse, têtes de maillet, visserie plastique, semelles de chaussures de football.</w:t>
      </w:r>
    </w:p>
    <w:p w:rsidR="00D35342" w:rsidRPr="00125132" w:rsidRDefault="00D35342" w:rsidP="00D35342">
      <w:pPr>
        <w:jc w:val="center"/>
      </w:pPr>
      <w:r w:rsidRPr="00125132">
        <w:drawing>
          <wp:inline distT="0" distB="0" distL="0" distR="0" wp14:anchorId="56ADC352" wp14:editId="632AFFCC">
            <wp:extent cx="1158939" cy="1030519"/>
            <wp:effectExtent l="19050" t="0" r="3111" b="0"/>
            <wp:docPr id="56" name="il_fi" descr="http://img.directindustry.fr/images_di/photo-g/roues-nylon-7884-37977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g.directindustry.fr/images_di/photo-g/roues-nylon-7884-3797777.jpg"/>
                    <pic:cNvPicPr>
                      <a:picLocks noChangeAspect="1" noChangeArrowheads="1"/>
                    </pic:cNvPicPr>
                  </pic:nvPicPr>
                  <pic:blipFill>
                    <a:blip r:embed="rId61" cstate="print"/>
                    <a:srcRect/>
                    <a:stretch>
                      <a:fillRect/>
                    </a:stretch>
                  </pic:blipFill>
                  <pic:spPr bwMode="auto">
                    <a:xfrm>
                      <a:off x="0" y="0"/>
                      <a:ext cx="1158905" cy="1030489"/>
                    </a:xfrm>
                    <a:prstGeom prst="rect">
                      <a:avLst/>
                    </a:prstGeom>
                    <a:noFill/>
                    <a:ln w="9525">
                      <a:noFill/>
                      <a:miter lim="800000"/>
                      <a:headEnd/>
                      <a:tailEnd/>
                    </a:ln>
                  </pic:spPr>
                </pic:pic>
              </a:graphicData>
            </a:graphic>
          </wp:inline>
        </w:drawing>
      </w:r>
      <w:r w:rsidRPr="00125132">
        <w:t xml:space="preserve">                  </w:t>
      </w:r>
      <w:r w:rsidRPr="00125132">
        <w:drawing>
          <wp:inline distT="0" distB="0" distL="0" distR="0" wp14:anchorId="03A41B3E" wp14:editId="49B5BCBD">
            <wp:extent cx="2317750" cy="1052759"/>
            <wp:effectExtent l="19050" t="0" r="6350" b="0"/>
            <wp:docPr id="59" name="il_fi" descr="http://www.lesitedelasneaker.com/wp-content/images/2012/01/nike-blazer-nylon-vintage-neptune-blu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esitedelasneaker.com/wp-content/images/2012/01/nike-blazer-nylon-vintage-neptune-blue-2.jpg"/>
                    <pic:cNvPicPr>
                      <a:picLocks noChangeAspect="1" noChangeArrowheads="1"/>
                    </pic:cNvPicPr>
                  </pic:nvPicPr>
                  <pic:blipFill>
                    <a:blip r:embed="rId62" cstate="print"/>
                    <a:srcRect/>
                    <a:stretch>
                      <a:fillRect/>
                    </a:stretch>
                  </pic:blipFill>
                  <pic:spPr bwMode="auto">
                    <a:xfrm>
                      <a:off x="0" y="0"/>
                      <a:ext cx="2317750" cy="1052759"/>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C06FE9">
      <w:pPr>
        <w:pStyle w:val="Paragraphedeliste"/>
        <w:numPr>
          <w:ilvl w:val="0"/>
          <w:numId w:val="59"/>
        </w:numPr>
      </w:pPr>
      <w:r w:rsidRPr="00125132">
        <w:t xml:space="preserve">1936 : la société Rhône-Poulenc crée le </w:t>
      </w:r>
      <w:proofErr w:type="spellStart"/>
      <w:r w:rsidRPr="00125132">
        <w:t>Rhodoid</w:t>
      </w:r>
      <w:proofErr w:type="spellEnd"/>
      <w:r w:rsidRPr="00125132">
        <w:t>, à base d'acétate de cellulose.</w:t>
      </w:r>
    </w:p>
    <w:p w:rsidR="00D35342" w:rsidRPr="00125132" w:rsidRDefault="00D35342" w:rsidP="00D35342"/>
    <w:p w:rsidR="00D35342" w:rsidRPr="00125132" w:rsidRDefault="00D35342" w:rsidP="00C06FE9">
      <w:pPr>
        <w:pStyle w:val="Paragraphedeliste"/>
        <w:numPr>
          <w:ilvl w:val="0"/>
          <w:numId w:val="60"/>
        </w:numPr>
      </w:pPr>
      <w:r w:rsidRPr="00125132">
        <w:lastRenderedPageBreak/>
        <w:t xml:space="preserve">1938 : Roy J. </w:t>
      </w:r>
      <w:proofErr w:type="spellStart"/>
      <w:r w:rsidRPr="00125132">
        <w:t>Plunkett</w:t>
      </w:r>
      <w:proofErr w:type="spellEnd"/>
      <w:r w:rsidRPr="00125132">
        <w:t xml:space="preserve">, un chimiste américain de Du Pont de Nemours, découvre par hasard le </w:t>
      </w:r>
      <w:proofErr w:type="spellStart"/>
      <w:r w:rsidRPr="00125132">
        <w:t>polytétrafluoroéthylène</w:t>
      </w:r>
      <w:proofErr w:type="spellEnd"/>
      <w:r w:rsidRPr="00125132">
        <w:t xml:space="preserve"> (PTFE) (principalement connu sous le nom commercial de Téflon et présent dans le </w:t>
      </w:r>
      <w:proofErr w:type="spellStart"/>
      <w:r w:rsidRPr="00125132">
        <w:t>GoreTex</w:t>
      </w:r>
      <w:proofErr w:type="spellEnd"/>
      <w:r w:rsidRPr="00125132">
        <w:t>). Le Téflon est un isolant qui offre une excellente résistance chimique et à la chaleur (stable jusqu'à</w:t>
      </w:r>
      <w:r w:rsidR="00FC1AED">
        <w:t xml:space="preserve"> </w:t>
      </w:r>
      <w:r w:rsidRPr="00125132">
        <w:t>250 °C en service continu, avec pointes possibles à 300 °C). Isolant étanche, il sert dans l'industrie nucléaire militaire, avant de recouvrir dans les années 1960 les poêles à frire des cuisines (application de son pouvoir antiadhésif) ; joints d'étanchéité.</w:t>
      </w:r>
    </w:p>
    <w:p w:rsidR="00D35342" w:rsidRPr="00125132" w:rsidRDefault="00D35342" w:rsidP="00D35342">
      <w:pPr>
        <w:jc w:val="center"/>
      </w:pPr>
      <w:r w:rsidRPr="00125132">
        <w:drawing>
          <wp:inline distT="0" distB="0" distL="0" distR="0" wp14:anchorId="5C1686BC" wp14:editId="673BBF99">
            <wp:extent cx="1225550" cy="830303"/>
            <wp:effectExtent l="19050" t="0" r="0" b="0"/>
            <wp:docPr id="62" name="il_fi" descr="http://www.pompes-negimex.com/images/Image/Teflon2_1371828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pompes-negimex.com/images/Image/Teflon2_1371828954.jpg"/>
                    <pic:cNvPicPr>
                      <a:picLocks noChangeAspect="1" noChangeArrowheads="1"/>
                    </pic:cNvPicPr>
                  </pic:nvPicPr>
                  <pic:blipFill>
                    <a:blip r:embed="rId63" cstate="print"/>
                    <a:srcRect b="32251"/>
                    <a:stretch>
                      <a:fillRect/>
                    </a:stretch>
                  </pic:blipFill>
                  <pic:spPr bwMode="auto">
                    <a:xfrm>
                      <a:off x="0" y="0"/>
                      <a:ext cx="1225550" cy="830303"/>
                    </a:xfrm>
                    <a:prstGeom prst="rect">
                      <a:avLst/>
                    </a:prstGeom>
                    <a:noFill/>
                    <a:ln w="9525">
                      <a:noFill/>
                      <a:miter lim="800000"/>
                      <a:headEnd/>
                      <a:tailEnd/>
                    </a:ln>
                  </pic:spPr>
                </pic:pic>
              </a:graphicData>
            </a:graphic>
          </wp:inline>
        </w:drawing>
      </w:r>
      <w:r w:rsidRPr="00125132">
        <w:t xml:space="preserve">                                 </w:t>
      </w:r>
      <w:r w:rsidRPr="00125132">
        <w:drawing>
          <wp:inline distT="0" distB="0" distL="0" distR="0" wp14:anchorId="7A324099" wp14:editId="74E51C9F">
            <wp:extent cx="1100522" cy="825685"/>
            <wp:effectExtent l="19050" t="0" r="4378" b="0"/>
            <wp:docPr id="65" name="il_fi" descr="http://english.despertando.me/wp-content/uploads/2012/08/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english.despertando.me/wp-content/uploads/2012/08/168.jpg"/>
                    <pic:cNvPicPr>
                      <a:picLocks noChangeAspect="1" noChangeArrowheads="1"/>
                    </pic:cNvPicPr>
                  </pic:nvPicPr>
                  <pic:blipFill>
                    <a:blip r:embed="rId64" cstate="print"/>
                    <a:srcRect/>
                    <a:stretch>
                      <a:fillRect/>
                    </a:stretch>
                  </pic:blipFill>
                  <pic:spPr bwMode="auto">
                    <a:xfrm>
                      <a:off x="0" y="0"/>
                      <a:ext cx="1101557" cy="826462"/>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C06FE9">
      <w:pPr>
        <w:pStyle w:val="Paragraphedeliste"/>
        <w:numPr>
          <w:ilvl w:val="0"/>
          <w:numId w:val="60"/>
        </w:numPr>
      </w:pPr>
      <w:r w:rsidRPr="00125132">
        <w:t>La Seconde Guerre mondiale exacerba les besoins en matières premières.</w:t>
      </w:r>
    </w:p>
    <w:p w:rsidR="00D35342" w:rsidRPr="00125132" w:rsidRDefault="00D35342" w:rsidP="00C06FE9">
      <w:pPr>
        <w:pStyle w:val="Paragraphedeliste"/>
        <w:numPr>
          <w:ilvl w:val="0"/>
          <w:numId w:val="60"/>
        </w:numPr>
      </w:pPr>
      <w:r w:rsidRPr="00125132">
        <w:t xml:space="preserve">1947 : la résine « mélamine-formol », alias Formica (marque déposée), envahit les cuisines. Cette résine très dure fait partie de la famille des aminoplastes. Elle a été développée dans les années 1930 et 40 par des firmes telles American </w:t>
      </w:r>
      <w:proofErr w:type="spellStart"/>
      <w:r w:rsidRPr="00125132">
        <w:t>Cyanamid</w:t>
      </w:r>
      <w:proofErr w:type="spellEnd"/>
      <w:r w:rsidRPr="00125132">
        <w:t>, Ciba et Henkel, mais sans véritable succès commercial. Ses propriétés élevées de résistance à la plupart des produits chimiques, à la chaleur, à la lumière, à l'abrasion et au feu expliquent son succès dans l'immédiat après-guerre. Les aminoplastes sont par ailleurs utilisés comme adhésifs/liants dans l'industrie du bois.</w:t>
      </w:r>
    </w:p>
    <w:p w:rsidR="00D35342" w:rsidRPr="00125132" w:rsidRDefault="00D35342" w:rsidP="00C06FE9">
      <w:pPr>
        <w:pStyle w:val="Paragraphedeliste"/>
        <w:numPr>
          <w:ilvl w:val="0"/>
          <w:numId w:val="60"/>
        </w:numPr>
      </w:pPr>
      <w:r w:rsidRPr="00125132">
        <w:t xml:space="preserve">Découverte du polyéthylène téréphtalate (PET) par J. R. </w:t>
      </w:r>
      <w:proofErr w:type="spellStart"/>
      <w:r w:rsidRPr="00125132">
        <w:t>Whinfield</w:t>
      </w:r>
      <w:proofErr w:type="spellEnd"/>
      <w:r w:rsidRPr="00125132">
        <w:t xml:space="preserve"> et J. Dickson.</w:t>
      </w:r>
    </w:p>
    <w:p w:rsidR="00D35342" w:rsidRPr="00125132" w:rsidRDefault="00D35342" w:rsidP="00C06FE9">
      <w:pPr>
        <w:pStyle w:val="Paragraphedeliste"/>
        <w:numPr>
          <w:ilvl w:val="0"/>
          <w:numId w:val="60"/>
        </w:numPr>
      </w:pPr>
      <w:r w:rsidRPr="00125132">
        <w:t>À partir de la Libération, l'élan scientifique et technologique insufflé à l'industrie par la guerre se poursuivit et</w:t>
      </w:r>
      <w:r w:rsidR="00FC1AED">
        <w:t xml:space="preserve"> </w:t>
      </w:r>
      <w:r w:rsidRPr="00125132">
        <w:t xml:space="preserve">de nouvelles matières furent synthétisées </w:t>
      </w:r>
      <w:proofErr w:type="gramStart"/>
      <w:r w:rsidRPr="00125132">
        <w:t>telles</w:t>
      </w:r>
      <w:proofErr w:type="gramEnd"/>
      <w:r w:rsidRPr="00125132">
        <w:t xml:space="preserve"> les nouveaux polyamides, le polycarbonate et les </w:t>
      </w:r>
      <w:proofErr w:type="spellStart"/>
      <w:r w:rsidRPr="00125132">
        <w:t>polyacétals</w:t>
      </w:r>
      <w:proofErr w:type="spellEnd"/>
      <w:r w:rsidRPr="00125132">
        <w:t>.</w:t>
      </w:r>
    </w:p>
    <w:p w:rsidR="00D35342" w:rsidRDefault="00D35342" w:rsidP="00C06FE9">
      <w:pPr>
        <w:pStyle w:val="Paragraphedeliste"/>
        <w:numPr>
          <w:ilvl w:val="0"/>
          <w:numId w:val="61"/>
        </w:numPr>
      </w:pPr>
      <w:r w:rsidRPr="00125132">
        <w:t xml:space="preserve">1953 : les chercheurs </w:t>
      </w:r>
      <w:proofErr w:type="spellStart"/>
      <w:r w:rsidRPr="00125132">
        <w:t>Bottenbruch</w:t>
      </w:r>
      <w:proofErr w:type="spellEnd"/>
      <w:r w:rsidRPr="00125132">
        <w:t xml:space="preserve">, </w:t>
      </w:r>
      <w:proofErr w:type="spellStart"/>
      <w:r w:rsidRPr="00125132">
        <w:t>Krimm</w:t>
      </w:r>
      <w:proofErr w:type="spellEnd"/>
      <w:r w:rsidRPr="00125132">
        <w:t xml:space="preserve"> et </w:t>
      </w:r>
      <w:proofErr w:type="spellStart"/>
      <w:r w:rsidRPr="00125132">
        <w:t>Schnell</w:t>
      </w:r>
      <w:proofErr w:type="spellEnd"/>
      <w:r w:rsidRPr="00125132">
        <w:t xml:space="preserve"> de Bayer AG découvrent le polycarbonate (PC), un polymère très transparent et extrêmement résistant aux chocs. Il a équipé le casque des astronautes pour la mission Apollo 11 en 1969. Utilisation dans plus de 80% des visières de casque de moto, CD, biberons incassables, phares d'automobile, profilés de toiture, vitres de cabine téléphonique, vitres pare-balles, châssis d'ordinateurs portables, etc.</w:t>
      </w:r>
    </w:p>
    <w:p w:rsidR="00D35342" w:rsidRPr="00125132" w:rsidRDefault="00D35342" w:rsidP="00C06FE9">
      <w:pPr>
        <w:pStyle w:val="Paragraphedeliste"/>
        <w:numPr>
          <w:ilvl w:val="0"/>
          <w:numId w:val="61"/>
        </w:numPr>
      </w:pPr>
      <w:r w:rsidRPr="00125132">
        <w:t xml:space="preserve">1965 : découverte par les chercheurs Stéphanie </w:t>
      </w:r>
      <w:proofErr w:type="spellStart"/>
      <w:r w:rsidRPr="00125132">
        <w:t>Kwolek</w:t>
      </w:r>
      <w:proofErr w:type="spellEnd"/>
      <w:r w:rsidRPr="00125132">
        <w:t xml:space="preserve"> et Herbert </w:t>
      </w:r>
      <w:proofErr w:type="spellStart"/>
      <w:r w:rsidRPr="00125132">
        <w:t>Blades</w:t>
      </w:r>
      <w:proofErr w:type="spellEnd"/>
      <w:r w:rsidRPr="00125132">
        <w:t xml:space="preserve"> de la firme Du Pont de Nemours d'un</w:t>
      </w:r>
      <w:r w:rsidR="00FC1AED">
        <w:t xml:space="preserve"> </w:t>
      </w:r>
      <w:r w:rsidRPr="00125132">
        <w:t>« super nylon », le Kevlar, une fibre aramide légère et particulièrement résistante à la déchirure et aux chocs : gilets et vitres pare-balles, couches anti-perçage.</w:t>
      </w:r>
    </w:p>
    <w:p w:rsidR="00D35342" w:rsidRPr="00125132" w:rsidRDefault="00D35342" w:rsidP="00D35342">
      <w:pPr>
        <w:jc w:val="center"/>
      </w:pPr>
      <w:r w:rsidRPr="00125132">
        <w:drawing>
          <wp:inline distT="0" distB="0" distL="0" distR="0" wp14:anchorId="75FCADA2" wp14:editId="799E17BC">
            <wp:extent cx="1174750" cy="1174750"/>
            <wp:effectExtent l="19050" t="0" r="6350" b="0"/>
            <wp:docPr id="71" name="il_fi" descr="http://static.bootic.com/_pictures/1571867/goodyear-wrangler-mt-r-with-kev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tatic.bootic.com/_pictures/1571867/goodyear-wrangler-mt-r-with-kevlar.jpg"/>
                    <pic:cNvPicPr>
                      <a:picLocks noChangeAspect="1" noChangeArrowheads="1"/>
                    </pic:cNvPicPr>
                  </pic:nvPicPr>
                  <pic:blipFill>
                    <a:blip r:embed="rId65" cstate="print"/>
                    <a:srcRect/>
                    <a:stretch>
                      <a:fillRect/>
                    </a:stretch>
                  </pic:blipFill>
                  <pic:spPr bwMode="auto">
                    <a:xfrm>
                      <a:off x="0" y="0"/>
                      <a:ext cx="1175872" cy="1175872"/>
                    </a:xfrm>
                    <a:prstGeom prst="rect">
                      <a:avLst/>
                    </a:prstGeom>
                    <a:noFill/>
                    <a:ln w="9525">
                      <a:noFill/>
                      <a:miter lim="800000"/>
                      <a:headEnd/>
                      <a:tailEnd/>
                    </a:ln>
                  </pic:spPr>
                </pic:pic>
              </a:graphicData>
            </a:graphic>
          </wp:inline>
        </w:drawing>
      </w:r>
      <w:r w:rsidRPr="00125132">
        <w:t xml:space="preserve">              </w:t>
      </w:r>
      <w:r w:rsidRPr="00125132">
        <w:drawing>
          <wp:inline distT="0" distB="0" distL="0" distR="0" wp14:anchorId="4101791D" wp14:editId="70902413">
            <wp:extent cx="1489553" cy="1270000"/>
            <wp:effectExtent l="19050" t="0" r="0" b="0"/>
            <wp:docPr id="74" name="il_fi" descr="http://www.intelligent-armour.fr/images/P/Gilet-pare-balles-discret-Kev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intelligent-armour.fr/images/P/Gilet-pare-balles-discret-Kevlar.jpg"/>
                    <pic:cNvPicPr>
                      <a:picLocks noChangeAspect="1" noChangeArrowheads="1"/>
                    </pic:cNvPicPr>
                  </pic:nvPicPr>
                  <pic:blipFill>
                    <a:blip r:embed="rId66" cstate="print"/>
                    <a:srcRect l="6567" t="12993" r="7121" b="13378"/>
                    <a:stretch>
                      <a:fillRect/>
                    </a:stretch>
                  </pic:blipFill>
                  <pic:spPr bwMode="auto">
                    <a:xfrm>
                      <a:off x="0" y="0"/>
                      <a:ext cx="1490216" cy="1270565"/>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C06FE9">
      <w:pPr>
        <w:pStyle w:val="Paragraphedeliste"/>
        <w:numPr>
          <w:ilvl w:val="0"/>
          <w:numId w:val="62"/>
        </w:numPr>
      </w:pPr>
      <w:r w:rsidRPr="00125132">
        <w:t xml:space="preserve">1990, le </w:t>
      </w:r>
      <w:proofErr w:type="spellStart"/>
      <w:r w:rsidRPr="00125132">
        <w:t>terpolymère</w:t>
      </w:r>
      <w:proofErr w:type="spellEnd"/>
      <w:r w:rsidRPr="00125132">
        <w:t xml:space="preserve"> ABS tend peu à peu à remplacer les résines « mélamine-formol ». C'est une matière plus noble que le polystyrène, très utilisée en habillage d'équipements électroménagers (corps d'aspirateur), pour jouets rigides, enjoliveurs, parfois en emballage (couvercles), en accessoires de salles de bains et dans l’industrie ;</w:t>
      </w:r>
      <w:r w:rsidR="00FC1AED">
        <w:t xml:space="preserve"> </w:t>
      </w:r>
      <w:r w:rsidRPr="00125132">
        <w:t xml:space="preserve">I'ABS existe aussi en version translucide (M-ABS dit ABS transparent) ; il est </w:t>
      </w:r>
      <w:proofErr w:type="spellStart"/>
      <w:r w:rsidRPr="00125132">
        <w:t>métallisable</w:t>
      </w:r>
      <w:proofErr w:type="spellEnd"/>
      <w:r w:rsidRPr="00125132">
        <w:t xml:space="preserve"> par galvanoplastie pour imiter l'aluminium.</w:t>
      </w:r>
    </w:p>
    <w:p w:rsidR="00D35342" w:rsidRPr="00125132" w:rsidRDefault="00D35342" w:rsidP="00D35342">
      <w:pPr>
        <w:jc w:val="center"/>
      </w:pPr>
      <w:r w:rsidRPr="00125132">
        <w:drawing>
          <wp:inline distT="0" distB="0" distL="0" distR="0" wp14:anchorId="64C4E53C" wp14:editId="709B240F">
            <wp:extent cx="1474470" cy="964303"/>
            <wp:effectExtent l="19050" t="0" r="0" b="0"/>
            <wp:docPr id="77" name="il_fi" descr="http://www.markeo.fr/media/catalog/product/cache/1/image/9df78eab33525d08d6e5fb8d27136e95/c/l/cle-usb-en-aluminium-plastique-abs-et-metal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arkeo.fr/media/catalog/product/cache/1/image/9df78eab33525d08d6e5fb8d27136e95/c/l/cle-usb-en-aluminium-plastique-abs-et-metal_1.jpeg"/>
                    <pic:cNvPicPr>
                      <a:picLocks noChangeAspect="1" noChangeArrowheads="1"/>
                    </pic:cNvPicPr>
                  </pic:nvPicPr>
                  <pic:blipFill>
                    <a:blip r:embed="rId67" cstate="print"/>
                    <a:srcRect l="4307" t="4218" r="10405" b="14640"/>
                    <a:stretch>
                      <a:fillRect/>
                    </a:stretch>
                  </pic:blipFill>
                  <pic:spPr bwMode="auto">
                    <a:xfrm>
                      <a:off x="0" y="0"/>
                      <a:ext cx="1477900" cy="966546"/>
                    </a:xfrm>
                    <a:prstGeom prst="rect">
                      <a:avLst/>
                    </a:prstGeom>
                    <a:noFill/>
                    <a:ln w="9525">
                      <a:noFill/>
                      <a:miter lim="800000"/>
                      <a:headEnd/>
                      <a:tailEnd/>
                    </a:ln>
                  </pic:spPr>
                </pic:pic>
              </a:graphicData>
            </a:graphic>
          </wp:inline>
        </w:drawing>
      </w:r>
      <w:r w:rsidRPr="00125132">
        <w:t xml:space="preserve">                   </w:t>
      </w:r>
      <w:r w:rsidRPr="00125132">
        <w:drawing>
          <wp:inline distT="0" distB="0" distL="0" distR="0" wp14:anchorId="0AC3378F" wp14:editId="7E370FD5">
            <wp:extent cx="1491708" cy="962914"/>
            <wp:effectExtent l="19050" t="0" r="0" b="0"/>
            <wp:docPr id="80" name="il_fi" descr="http://cms1.proximedia.com/site/33598/Medias/Webshop1/551598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cms1.proximedia.com/site/33598/Medias/Webshop1/551598_a.jpg"/>
                    <pic:cNvPicPr>
                      <a:picLocks noChangeAspect="1" noChangeArrowheads="1"/>
                    </pic:cNvPicPr>
                  </pic:nvPicPr>
                  <pic:blipFill>
                    <a:blip r:embed="rId68" cstate="print"/>
                    <a:srcRect/>
                    <a:stretch>
                      <a:fillRect/>
                    </a:stretch>
                  </pic:blipFill>
                  <pic:spPr bwMode="auto">
                    <a:xfrm>
                      <a:off x="0" y="0"/>
                      <a:ext cx="1494128" cy="964476"/>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BB42FF">
      <w:pPr>
        <w:pStyle w:val="Titre3"/>
      </w:pPr>
      <w:bookmarkStart w:id="189" w:name="_Toc382341764"/>
      <w:bookmarkStart w:id="190" w:name="_Toc413746514"/>
      <w:r w:rsidRPr="00125132">
        <w:t>Structures moléculaires</w:t>
      </w:r>
      <w:bookmarkEnd w:id="189"/>
      <w:bookmarkEnd w:id="190"/>
    </w:p>
    <w:p w:rsidR="00D35342" w:rsidRPr="00125132" w:rsidRDefault="00D35342" w:rsidP="00D35342">
      <w:r w:rsidRPr="00125132">
        <w:t>Les plastiques, ou n polymères », sont élaborés par synthèse chimique (construits chimiquement) à partir de molécules de base, appelées monomères.</w:t>
      </w:r>
    </w:p>
    <w:p w:rsidR="00D35342" w:rsidRPr="00125132" w:rsidRDefault="00D35342" w:rsidP="00D35342"/>
    <w:p w:rsidR="00D35342" w:rsidRPr="00125132" w:rsidRDefault="00D35342" w:rsidP="00D35342">
      <w:r w:rsidRPr="00125132">
        <w:t>Monomères : ce sont les unités chimiques de base, ou molécules, des matières plastiques. Ils sont construits autour des atomes de carbone (C), d'hydrogène (H), d'oxygène (O), d'azote(N), chlore (Cl), soufre (S), fluor (F)...</w:t>
      </w:r>
    </w:p>
    <w:p w:rsidR="00D35342" w:rsidRPr="00125132" w:rsidRDefault="00D35342" w:rsidP="00D35342"/>
    <w:p w:rsidR="00D35342" w:rsidRPr="00125132" w:rsidRDefault="00D35342" w:rsidP="00D35342">
      <w:r w:rsidRPr="00125132">
        <w:lastRenderedPageBreak/>
        <w:t>Polymères : sous l'action de la pression, de la chaleur et d'un catalyseur, les molécules, ou monomères, se regroupent entre elles pour former de longues chaînes appelées polymères, ou macromolécules. Une macromolécule peut contenir de plusieurs centaines à plusieurs millions de monomères.</w:t>
      </w:r>
    </w:p>
    <w:p w:rsidR="00D35342" w:rsidRPr="00125132" w:rsidRDefault="00D35342" w:rsidP="00D35342"/>
    <w:p w:rsidR="00D35342" w:rsidRPr="00125132" w:rsidRDefault="00D35342" w:rsidP="00D35342">
      <w:pPr>
        <w:jc w:val="center"/>
      </w:pPr>
      <w:r w:rsidRPr="00125132">
        <w:drawing>
          <wp:inline distT="0" distB="0" distL="0" distR="0" wp14:anchorId="21676900" wp14:editId="1733D9D4">
            <wp:extent cx="3946369" cy="1706880"/>
            <wp:effectExtent l="19050" t="0" r="0" b="0"/>
            <wp:docPr id="83" name="Image 83" descr="C:\Users\JPP\Documents\BROUILLON\2014_03_11\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JPP\Documents\BROUILLON\2014_03_11\IMG.jpg"/>
                    <pic:cNvPicPr>
                      <a:picLocks noChangeAspect="1" noChangeArrowheads="1"/>
                    </pic:cNvPicPr>
                  </pic:nvPicPr>
                  <pic:blipFill>
                    <a:blip r:embed="rId69" cstate="print"/>
                    <a:srcRect l="3131" t="4656" r="7552" b="7095"/>
                    <a:stretch>
                      <a:fillRect/>
                    </a:stretch>
                  </pic:blipFill>
                  <pic:spPr bwMode="auto">
                    <a:xfrm>
                      <a:off x="0" y="0"/>
                      <a:ext cx="3946369" cy="1706880"/>
                    </a:xfrm>
                    <a:prstGeom prst="rect">
                      <a:avLst/>
                    </a:prstGeom>
                    <a:noFill/>
                    <a:ln w="9525">
                      <a:noFill/>
                      <a:miter lim="800000"/>
                      <a:headEnd/>
                      <a:tailEnd/>
                    </a:ln>
                  </pic:spPr>
                </pic:pic>
              </a:graphicData>
            </a:graphic>
          </wp:inline>
        </w:drawing>
      </w:r>
    </w:p>
    <w:p w:rsidR="00D35342" w:rsidRPr="00125132" w:rsidRDefault="00D35342" w:rsidP="00D35342">
      <w:pPr>
        <w:jc w:val="center"/>
      </w:pPr>
    </w:p>
    <w:p w:rsidR="00D35342" w:rsidRPr="00125132" w:rsidRDefault="00D35342" w:rsidP="00D35342">
      <w:pPr>
        <w:pStyle w:val="Titre9"/>
      </w:pPr>
      <w:r w:rsidRPr="00125132">
        <w:t>Structure moléculaire du polyéthylène.</w:t>
      </w:r>
    </w:p>
    <w:p w:rsidR="00D35342" w:rsidRPr="00125132" w:rsidRDefault="00D35342" w:rsidP="00D35342"/>
    <w:p w:rsidR="00D35342" w:rsidRPr="00125132" w:rsidRDefault="00D35342" w:rsidP="00D35342">
      <w:r w:rsidRPr="00125132">
        <w:t>Polymérisation : l'opération chimique liant les monomères entre eux, pour obtenir un polymère, est appelée polymérisation.</w:t>
      </w:r>
    </w:p>
    <w:p w:rsidR="00D35342" w:rsidRPr="00125132" w:rsidRDefault="00D35342" w:rsidP="00D35342"/>
    <w:p w:rsidR="00D35342" w:rsidRPr="00125132" w:rsidRDefault="00D35342" w:rsidP="00D35342">
      <w:r w:rsidRPr="00125132">
        <w:t>Copolymérisation : lorsque deux ou plusieurs polymères, de même nature ou non, sont liés entre eux chimiquement (branchements) l'opération est appelée copolymérisation.</w:t>
      </w:r>
    </w:p>
    <w:p w:rsidR="00D35342" w:rsidRDefault="00D35342" w:rsidP="00D35342"/>
    <w:p w:rsidR="00D35342" w:rsidRPr="00125132" w:rsidRDefault="00D35342" w:rsidP="00D35342">
      <w:r w:rsidRPr="00125132">
        <w:t>Structure des thermoplastiques : le nombre des branchements entre macromolécules est faible ; celles-ci restent linéaires et séparées après moulage. La structure obtenue, très serrée (forces élevées entre molécules et atomes) est semi-cristalline, bien organisée et proche de celle des métaux.</w:t>
      </w:r>
    </w:p>
    <w:p w:rsidR="00D35342" w:rsidRPr="00125132" w:rsidRDefault="00D35342" w:rsidP="00D35342"/>
    <w:p w:rsidR="00D35342" w:rsidRPr="00125132" w:rsidRDefault="00D35342" w:rsidP="00D35342">
      <w:r w:rsidRPr="00125132">
        <w:t>Structure des thermodurcissables : les branchements entre macromolécules, très nombreux, solidarisent irréversiblement les macromolécules entre elles (copolymérisation créant un réseau tridimensionnel). Dans la mesure où les branchements se font de manière aléatoire, au hasard, le matériau obtenu est dit amorphe ou « désorganisé », différent d'un réseau cristallin très organisé, avec des couches d'atomes bien rangés et empilées les unes sur les autres.</w:t>
      </w:r>
    </w:p>
    <w:p w:rsidR="00D35342" w:rsidRPr="00125132" w:rsidRDefault="00D35342" w:rsidP="00D35342"/>
    <w:p w:rsidR="00D35342" w:rsidRPr="00125132" w:rsidRDefault="00D35342" w:rsidP="00D35342">
      <w:pPr>
        <w:pStyle w:val="Titre5"/>
        <w:jc w:val="left"/>
      </w:pPr>
      <w:r w:rsidRPr="00125132">
        <w:t xml:space="preserve">Remarques </w:t>
      </w:r>
    </w:p>
    <w:p w:rsidR="00D35342" w:rsidRPr="00125132" w:rsidRDefault="00D35342" w:rsidP="00D35342">
      <w:pPr>
        <w:pBdr>
          <w:left w:val="single" w:sz="8" w:space="4" w:color="auto"/>
        </w:pBdr>
      </w:pPr>
      <w:r w:rsidRPr="00125132">
        <w:t>Certains plastiques, comme le polyester, existent dans les deux structures, thermodurcissable et thermoplastique.</w:t>
      </w:r>
    </w:p>
    <w:p w:rsidR="00D35342" w:rsidRPr="00125132" w:rsidRDefault="00D35342" w:rsidP="00D35342"/>
    <w:p w:rsidR="00D35342" w:rsidRPr="00125132" w:rsidRDefault="00D35342" w:rsidP="00D35342">
      <w:pPr>
        <w:jc w:val="center"/>
      </w:pPr>
      <w:r w:rsidRPr="00125132">
        <w:drawing>
          <wp:inline distT="0" distB="0" distL="0" distR="0" wp14:anchorId="3B384FAA" wp14:editId="7A5508B1">
            <wp:extent cx="5003800" cy="1503680"/>
            <wp:effectExtent l="19050" t="0" r="6350" b="0"/>
            <wp:docPr id="85" name="Image 85" descr="C:\Users\JPP\Documents\BROUILLON\2014_03_11\IMG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JPP\Documents\BROUILLON\2014_03_11\IMG_0002.jpg"/>
                    <pic:cNvPicPr>
                      <a:picLocks noChangeAspect="1" noChangeArrowheads="1"/>
                    </pic:cNvPicPr>
                  </pic:nvPicPr>
                  <pic:blipFill>
                    <a:blip r:embed="rId70" cstate="print"/>
                    <a:srcRect/>
                    <a:stretch>
                      <a:fillRect/>
                    </a:stretch>
                  </pic:blipFill>
                  <pic:spPr bwMode="auto">
                    <a:xfrm>
                      <a:off x="0" y="0"/>
                      <a:ext cx="5003800" cy="1503680"/>
                    </a:xfrm>
                    <a:prstGeom prst="rect">
                      <a:avLst/>
                    </a:prstGeom>
                    <a:noFill/>
                    <a:ln w="9525">
                      <a:noFill/>
                      <a:miter lim="800000"/>
                      <a:headEnd/>
                      <a:tailEnd/>
                    </a:ln>
                  </pic:spPr>
                </pic:pic>
              </a:graphicData>
            </a:graphic>
          </wp:inline>
        </w:drawing>
      </w:r>
    </w:p>
    <w:p w:rsidR="00D35342" w:rsidRPr="00125132" w:rsidRDefault="00D35342" w:rsidP="00D35342">
      <w:pPr>
        <w:jc w:val="center"/>
      </w:pPr>
    </w:p>
    <w:p w:rsidR="00D35342" w:rsidRPr="00125132" w:rsidRDefault="00D35342" w:rsidP="00BB42FF">
      <w:pPr>
        <w:pStyle w:val="Titre3"/>
      </w:pPr>
      <w:bookmarkStart w:id="191" w:name="_Toc382341765"/>
      <w:bookmarkStart w:id="192" w:name="_Toc413746515"/>
      <w:r w:rsidRPr="00125132">
        <w:t>Propriétés mécaniques</w:t>
      </w:r>
      <w:bookmarkEnd w:id="191"/>
      <w:bookmarkEnd w:id="192"/>
    </w:p>
    <w:p w:rsidR="00D35342" w:rsidRPr="00125132" w:rsidRDefault="00D35342" w:rsidP="00D35342">
      <w:r w:rsidRPr="00125132">
        <w:t>Le comportement mécanique des plastiques est différent de celui des métaux. Il dépend de la structure, de la composition, du mode de fabrication, de la forme de la pièce, de la température, du temps et de l'humidité.</w:t>
      </w:r>
    </w:p>
    <w:p w:rsidR="00D35342" w:rsidRPr="00125132" w:rsidRDefault="00D35342" w:rsidP="00D35342"/>
    <w:p w:rsidR="00D35342" w:rsidRPr="00125132" w:rsidRDefault="00D35342" w:rsidP="00D35342">
      <w:r w:rsidRPr="00125132">
        <w:t>Le pourcentage d'allongement (A%) est plus faible pour les thermodurcissables (&lt; 1%, se déforment peu avant rupture, sont plus fragiles et plus sensibles aux chocs) qui présentent aussi, en général, une dureté plus élevée.</w:t>
      </w:r>
    </w:p>
    <w:p w:rsidR="00D35342" w:rsidRPr="00125132" w:rsidRDefault="00D35342" w:rsidP="00D35342"/>
    <w:p w:rsidR="00D35342" w:rsidRPr="00125132" w:rsidRDefault="00D35342" w:rsidP="00D35342">
      <w:r w:rsidRPr="00125132">
        <w:t>La résistance en compression est souvent plus élevée que la résistance en traction : 50 à 100% pour les thermoplastiques, parfois plus de 100 % pour les thermodurcissables.</w:t>
      </w:r>
    </w:p>
    <w:p w:rsidR="00D35342" w:rsidRPr="00125132" w:rsidRDefault="00D35342" w:rsidP="00D35342"/>
    <w:p w:rsidR="00D35342" w:rsidRPr="00125132" w:rsidRDefault="00D35342" w:rsidP="00D35342">
      <w:r w:rsidRPr="00125132">
        <w:lastRenderedPageBreak/>
        <w:t xml:space="preserve">Sous charge, les plastiques se déforment instantanément dans un premier temps, comme un ressort, puis, contrairement au ressort, continuent à se déformer progressivement au cours du temps (« déformation retardée »). </w:t>
      </w:r>
      <w:r w:rsidRPr="00125132">
        <w:rPr>
          <w:rFonts w:eastAsiaTheme="minorEastAsia"/>
        </w:rPr>
        <w:t>C'est le fluage</w:t>
      </w:r>
      <w:r w:rsidRPr="00125132">
        <w:t>, sorte d'écoulement très visqueux qui dure autant que la charge.</w:t>
      </w:r>
    </w:p>
    <w:p w:rsidR="00D35342" w:rsidRPr="00125132" w:rsidRDefault="00D35342" w:rsidP="00D35342">
      <w:pPr>
        <w:jc w:val="center"/>
      </w:pPr>
      <w:r w:rsidRPr="00125132">
        <w:drawing>
          <wp:inline distT="0" distB="0" distL="0" distR="0" wp14:anchorId="2B3B69A2" wp14:editId="215044F2">
            <wp:extent cx="2068045" cy="2644318"/>
            <wp:effectExtent l="19050" t="0" r="8405" b="0"/>
            <wp:docPr id="37" name="Image 37" descr="C:\Users\JPP\Documents\BROUILLON\2014_03_11\IMG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PP\Documents\BROUILLON\2014_03_11\IMG_0003.jpg"/>
                    <pic:cNvPicPr>
                      <a:picLocks noChangeAspect="1" noChangeArrowheads="1"/>
                    </pic:cNvPicPr>
                  </pic:nvPicPr>
                  <pic:blipFill>
                    <a:blip r:embed="rId71" cstate="print"/>
                    <a:srcRect/>
                    <a:stretch>
                      <a:fillRect/>
                    </a:stretch>
                  </pic:blipFill>
                  <pic:spPr bwMode="auto">
                    <a:xfrm>
                      <a:off x="0" y="0"/>
                      <a:ext cx="2069773" cy="2646527"/>
                    </a:xfrm>
                    <a:prstGeom prst="rect">
                      <a:avLst/>
                    </a:prstGeom>
                    <a:noFill/>
                    <a:ln w="9525">
                      <a:noFill/>
                      <a:miter lim="800000"/>
                      <a:headEnd/>
                      <a:tailEnd/>
                    </a:ln>
                  </pic:spPr>
                </pic:pic>
              </a:graphicData>
            </a:graphic>
          </wp:inline>
        </w:drawing>
      </w:r>
      <w:r w:rsidRPr="00125132">
        <w:t xml:space="preserve">                          </w:t>
      </w:r>
      <w:r w:rsidRPr="00125132">
        <w:drawing>
          <wp:inline distT="0" distB="0" distL="0" distR="0" wp14:anchorId="1F71AA45" wp14:editId="669DCEF0">
            <wp:extent cx="2046054" cy="2616200"/>
            <wp:effectExtent l="19050" t="0" r="0" b="0"/>
            <wp:docPr id="38" name="Image 38" descr="C:\Users\JPP\Documents\BROUILLON\2014_03_11\IMG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PP\Documents\BROUILLON\2014_03_11\IMG_0004.jpg"/>
                    <pic:cNvPicPr>
                      <a:picLocks noChangeAspect="1" noChangeArrowheads="1"/>
                    </pic:cNvPicPr>
                  </pic:nvPicPr>
                  <pic:blipFill>
                    <a:blip r:embed="rId72" cstate="print"/>
                    <a:srcRect/>
                    <a:stretch>
                      <a:fillRect/>
                    </a:stretch>
                  </pic:blipFill>
                  <pic:spPr bwMode="auto">
                    <a:xfrm>
                      <a:off x="0" y="0"/>
                      <a:ext cx="2046054" cy="2616200"/>
                    </a:xfrm>
                    <a:prstGeom prst="rect">
                      <a:avLst/>
                    </a:prstGeom>
                    <a:noFill/>
                    <a:ln w="9525">
                      <a:noFill/>
                      <a:miter lim="800000"/>
                      <a:headEnd/>
                      <a:tailEnd/>
                    </a:ln>
                  </pic:spPr>
                </pic:pic>
              </a:graphicData>
            </a:graphic>
          </wp:inline>
        </w:drawing>
      </w:r>
    </w:p>
    <w:p w:rsidR="00D35342" w:rsidRDefault="00D35342" w:rsidP="00D35342">
      <w:pPr>
        <w:rPr>
          <w:rFonts w:eastAsiaTheme="minorEastAsia"/>
        </w:rPr>
      </w:pPr>
      <w:r w:rsidRPr="00125132">
        <w:t xml:space="preserve">                                </w:t>
      </w:r>
      <w:r w:rsidRPr="00125132">
        <w:rPr>
          <w:rFonts w:eastAsiaTheme="minorEastAsia"/>
        </w:rPr>
        <w:t>Phénomène de fluage</w:t>
      </w:r>
      <w:r w:rsidRPr="00125132">
        <w:t xml:space="preserve">                                                </w:t>
      </w:r>
      <w:r w:rsidRPr="00125132">
        <w:rPr>
          <w:rFonts w:eastAsiaTheme="minorEastAsia"/>
        </w:rPr>
        <w:t>Module d’élasticité longitudinal</w:t>
      </w:r>
    </w:p>
    <w:p w:rsidR="00BB42FF" w:rsidRDefault="00BB42FF" w:rsidP="00D35342">
      <w:pPr>
        <w:rPr>
          <w:rFonts w:eastAsiaTheme="minorEastAsia"/>
        </w:rPr>
      </w:pPr>
    </w:p>
    <w:p w:rsidR="00D35342" w:rsidRPr="00125132" w:rsidRDefault="00D35342" w:rsidP="00D35342">
      <w:pPr>
        <w:jc w:val="center"/>
      </w:pPr>
      <w:r w:rsidRPr="00125132">
        <w:drawing>
          <wp:inline distT="0" distB="0" distL="0" distR="0" wp14:anchorId="4F18BE07" wp14:editId="033F0184">
            <wp:extent cx="2489200" cy="2809240"/>
            <wp:effectExtent l="19050" t="0" r="6350" b="0"/>
            <wp:docPr id="39" name="Image 39" descr="C:\Users\JPP\Documents\BROUILLON\2014_03_11\IMG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PP\Documents\BROUILLON\2014_03_11\IMG_0005.jpg"/>
                    <pic:cNvPicPr>
                      <a:picLocks noChangeAspect="1" noChangeArrowheads="1"/>
                    </pic:cNvPicPr>
                  </pic:nvPicPr>
                  <pic:blipFill>
                    <a:blip r:embed="rId73" cstate="print"/>
                    <a:srcRect l="1038" t="3555" r="2124" b="10974"/>
                    <a:stretch>
                      <a:fillRect/>
                    </a:stretch>
                  </pic:blipFill>
                  <pic:spPr bwMode="auto">
                    <a:xfrm>
                      <a:off x="0" y="0"/>
                      <a:ext cx="2489200" cy="2809240"/>
                    </a:xfrm>
                    <a:prstGeom prst="rect">
                      <a:avLst/>
                    </a:prstGeom>
                    <a:noFill/>
                    <a:ln w="9525">
                      <a:noFill/>
                      <a:miter lim="800000"/>
                      <a:headEnd/>
                      <a:tailEnd/>
                    </a:ln>
                  </pic:spPr>
                </pic:pic>
              </a:graphicData>
            </a:graphic>
          </wp:inline>
        </w:drawing>
      </w:r>
      <w:r w:rsidRPr="00125132">
        <w:t xml:space="preserve">                   </w:t>
      </w:r>
      <w:r w:rsidRPr="00125132">
        <w:drawing>
          <wp:inline distT="0" distB="0" distL="0" distR="0" wp14:anchorId="2329D8CE" wp14:editId="176F24FE">
            <wp:extent cx="2510790" cy="2829560"/>
            <wp:effectExtent l="19050" t="0" r="3810" b="0"/>
            <wp:docPr id="40" name="Image 40" descr="C:\Users\JPP\Documents\BROUILLON\2014_03_11\IMG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PP\Documents\BROUILLON\2014_03_11\IMG_0006.jpg"/>
                    <pic:cNvPicPr>
                      <a:picLocks noChangeAspect="1" noChangeArrowheads="1"/>
                    </pic:cNvPicPr>
                  </pic:nvPicPr>
                  <pic:blipFill>
                    <a:blip r:embed="rId74" cstate="print"/>
                    <a:srcRect r="2322" b="13910"/>
                    <a:stretch>
                      <a:fillRect/>
                    </a:stretch>
                  </pic:blipFill>
                  <pic:spPr bwMode="auto">
                    <a:xfrm>
                      <a:off x="0" y="0"/>
                      <a:ext cx="2510790" cy="2829560"/>
                    </a:xfrm>
                    <a:prstGeom prst="rect">
                      <a:avLst/>
                    </a:prstGeom>
                    <a:noFill/>
                    <a:ln w="9525">
                      <a:noFill/>
                      <a:miter lim="800000"/>
                      <a:headEnd/>
                      <a:tailEnd/>
                    </a:ln>
                  </pic:spPr>
                </pic:pic>
              </a:graphicData>
            </a:graphic>
          </wp:inline>
        </w:drawing>
      </w:r>
    </w:p>
    <w:p w:rsidR="00D35342" w:rsidRPr="00125132" w:rsidRDefault="00D35342" w:rsidP="00D35342">
      <w:pPr>
        <w:jc w:val="center"/>
        <w:rPr>
          <w:rFonts w:eastAsiaTheme="minorEastAsia"/>
        </w:rPr>
      </w:pPr>
      <w:r w:rsidRPr="00125132">
        <w:rPr>
          <w:rFonts w:eastAsiaTheme="minorEastAsia"/>
        </w:rPr>
        <w:t>Dilatation thermique entre métaux et plastiques</w:t>
      </w:r>
      <w:r w:rsidRPr="00125132">
        <w:tab/>
      </w:r>
      <w:r w:rsidRPr="00125132">
        <w:rPr>
          <w:rFonts w:eastAsiaTheme="minorEastAsia"/>
        </w:rPr>
        <w:t>Contraintes déformations du polyéthylène</w:t>
      </w:r>
    </w:p>
    <w:p w:rsidR="00D35342" w:rsidRPr="00125132" w:rsidRDefault="00D35342" w:rsidP="00D35342"/>
    <w:p w:rsidR="00D35342" w:rsidRPr="00125132" w:rsidRDefault="00D35342" w:rsidP="0096182D">
      <w:pPr>
        <w:pStyle w:val="Titre3"/>
      </w:pPr>
      <w:bookmarkStart w:id="193" w:name="_Toc382341766"/>
      <w:bookmarkStart w:id="194" w:name="_Toc413746516"/>
      <w:r w:rsidRPr="00125132">
        <w:t>Thermoplastiques</w:t>
      </w:r>
      <w:bookmarkEnd w:id="193"/>
      <w:bookmarkEnd w:id="194"/>
    </w:p>
    <w:p w:rsidR="00D35342" w:rsidRPr="00125132" w:rsidRDefault="00D35342" w:rsidP="00D35342">
      <w:r w:rsidRPr="00125132">
        <w:t>C'est de loin la famille la plus utilisée : ils représentent près de 90% des applications des matières plastiques. Ils sont moins fragiles, plus faciles à fabriquer (machine à injecter et cadences élevées) et permettent des formes plus complexes que les thermodurcissables.</w:t>
      </w:r>
    </w:p>
    <w:p w:rsidR="00D35342" w:rsidRPr="00125132" w:rsidRDefault="00D35342" w:rsidP="00D35342"/>
    <w:p w:rsidR="00D35342" w:rsidRPr="00125132" w:rsidRDefault="00D35342" w:rsidP="00D35342">
      <w:r w:rsidRPr="00125132">
        <w:t>Ils existent sous forme rigide ou souple, compact ou en faible épaisseur, sous forme de feuille très mince (film...), de revêtement, expansé ou allégé...</w:t>
      </w:r>
    </w:p>
    <w:p w:rsidR="00D35342" w:rsidRPr="00125132" w:rsidRDefault="00D35342" w:rsidP="00D35342"/>
    <w:p w:rsidR="00D35342" w:rsidRPr="00125132" w:rsidRDefault="00D35342" w:rsidP="00C06FE9">
      <w:pPr>
        <w:pStyle w:val="Titre4"/>
        <w:numPr>
          <w:ilvl w:val="0"/>
          <w:numId w:val="54"/>
        </w:numPr>
      </w:pPr>
      <w:bookmarkStart w:id="195" w:name="_Toc413746517"/>
      <w:r w:rsidRPr="00125132">
        <w:t>Propriétés principales</w:t>
      </w:r>
      <w:bookmarkEnd w:id="195"/>
    </w:p>
    <w:p w:rsidR="00D35342" w:rsidRPr="00125132" w:rsidRDefault="00D35342" w:rsidP="00D35342">
      <w:r w:rsidRPr="00125132">
        <w:t>Ils ramollissent et se déforment sous l'action de la chaleur. Ils peuvent, en théorie, être refondus et remodelés un grand nombre de fois tout en conservant leurs propriétés ; ils sont comparables à la cire ou à la paraffine.</w:t>
      </w:r>
    </w:p>
    <w:p w:rsidR="00D35342" w:rsidRPr="00125132" w:rsidRDefault="00D35342" w:rsidP="00D35342"/>
    <w:p w:rsidR="00D35342" w:rsidRPr="00125132" w:rsidRDefault="00D35342" w:rsidP="00D35342">
      <w:r w:rsidRPr="00125132">
        <w:t>Insensibles à l'humidité, aux parasites, aux moisissures (sauf polyamides) ils peuvent être fabriqués dans une gamme de couleurs très étendue.</w:t>
      </w:r>
    </w:p>
    <w:p w:rsidR="00D35342" w:rsidRPr="00125132" w:rsidRDefault="00D35342" w:rsidP="00D35342"/>
    <w:p w:rsidR="00D35342" w:rsidRPr="00125132" w:rsidRDefault="00D35342" w:rsidP="00D35342">
      <w:r w:rsidRPr="00125132">
        <w:lastRenderedPageBreak/>
        <w:t>Inconvénients : fluage élevé ; coefficient de dilatation linéaire élevé, entraînant un retrait important au moment du moulage ; combustible ; sensibles aux ultraviolets ; électrostatiques, qui attirent les poussières » ; pas toujours agréables au toucher.</w:t>
      </w:r>
    </w:p>
    <w:p w:rsidR="00D35342" w:rsidRPr="00125132" w:rsidRDefault="00D35342" w:rsidP="00D35342">
      <w:pPr>
        <w:jc w:val="center"/>
      </w:pPr>
      <w:r w:rsidRPr="00125132">
        <w:drawing>
          <wp:inline distT="0" distB="0" distL="0" distR="0" wp14:anchorId="1DEAD9B3" wp14:editId="55AE6F0F">
            <wp:extent cx="2459990" cy="2524760"/>
            <wp:effectExtent l="19050" t="0" r="0" b="0"/>
            <wp:docPr id="41" name="Image 41" descr="C:\Users\JPP\Documents\BROUILLON\2014_03_11\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PP\Documents\BROUILLON\2014_03_11\IMG_0007.jpg"/>
                    <pic:cNvPicPr>
                      <a:picLocks noChangeAspect="1" noChangeArrowheads="1"/>
                    </pic:cNvPicPr>
                  </pic:nvPicPr>
                  <pic:blipFill>
                    <a:blip r:embed="rId75" cstate="print"/>
                    <a:srcRect b="996"/>
                    <a:stretch>
                      <a:fillRect/>
                    </a:stretch>
                  </pic:blipFill>
                  <pic:spPr bwMode="auto">
                    <a:xfrm>
                      <a:off x="0" y="0"/>
                      <a:ext cx="2459990" cy="2524760"/>
                    </a:xfrm>
                    <a:prstGeom prst="rect">
                      <a:avLst/>
                    </a:prstGeom>
                    <a:noFill/>
                    <a:ln w="9525">
                      <a:noFill/>
                      <a:miter lim="800000"/>
                      <a:headEnd/>
                      <a:tailEnd/>
                    </a:ln>
                  </pic:spPr>
                </pic:pic>
              </a:graphicData>
            </a:graphic>
          </wp:inline>
        </w:drawing>
      </w:r>
    </w:p>
    <w:p w:rsidR="00D35342" w:rsidRPr="00125132" w:rsidRDefault="00D35342" w:rsidP="0096182D">
      <w:pPr>
        <w:pStyle w:val="Titre4"/>
      </w:pPr>
      <w:bookmarkStart w:id="196" w:name="_Toc413746518"/>
      <w:r w:rsidRPr="00125132">
        <w:t>Principales familles</w:t>
      </w:r>
      <w:bookmarkEnd w:id="196"/>
    </w:p>
    <w:p w:rsidR="00D35342" w:rsidRPr="00125132" w:rsidRDefault="00D35342" w:rsidP="00D35342">
      <w:pPr>
        <w:jc w:val="center"/>
      </w:pPr>
      <w:r w:rsidRPr="00125132">
        <w:drawing>
          <wp:inline distT="0" distB="0" distL="0" distR="0" wp14:anchorId="1FE773C9" wp14:editId="0D5197A0">
            <wp:extent cx="4851400" cy="2103120"/>
            <wp:effectExtent l="19050" t="0" r="6350" b="0"/>
            <wp:docPr id="43" name="Image 43" descr="C:\Users\JPP\Documents\BROUILLON\2014_03_11\IMG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PP\Documents\BROUILLON\2014_03_11\IMG_0009.jpg"/>
                    <pic:cNvPicPr>
                      <a:picLocks noChangeAspect="1" noChangeArrowheads="1"/>
                    </pic:cNvPicPr>
                  </pic:nvPicPr>
                  <pic:blipFill>
                    <a:blip r:embed="rId76" cstate="print"/>
                    <a:srcRect/>
                    <a:stretch>
                      <a:fillRect/>
                    </a:stretch>
                  </pic:blipFill>
                  <pic:spPr bwMode="auto">
                    <a:xfrm>
                      <a:off x="0" y="0"/>
                      <a:ext cx="4851400" cy="2103120"/>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96182D">
      <w:pPr>
        <w:pStyle w:val="Titre4"/>
      </w:pPr>
      <w:bookmarkStart w:id="197" w:name="_Toc413746519"/>
      <w:r w:rsidRPr="00125132">
        <w:t>Thermoplastiques de grande diffusion</w:t>
      </w:r>
      <w:bookmarkEnd w:id="197"/>
    </w:p>
    <w:p w:rsidR="00D35342" w:rsidRPr="00125132" w:rsidRDefault="00D35342" w:rsidP="00D35342">
      <w:r w:rsidRPr="00125132">
        <w:t xml:space="preserve">À eux seuls, ils représentent de 70 à 80 %o du total des plastiques mis en œuvre. On y trouve les </w:t>
      </w:r>
      <w:proofErr w:type="spellStart"/>
      <w:r w:rsidRPr="00125132">
        <w:t>polyéfines</w:t>
      </w:r>
      <w:proofErr w:type="spellEnd"/>
      <w:r w:rsidRPr="00125132">
        <w:t xml:space="preserve"> (polyéthylène, polypropylène), le polystyrène et les PVC (polychlorure de vinyle).</w:t>
      </w:r>
    </w:p>
    <w:p w:rsidR="00D35342" w:rsidRPr="00125132" w:rsidRDefault="00D35342" w:rsidP="00D35342"/>
    <w:p w:rsidR="00D35342" w:rsidRPr="00125132" w:rsidRDefault="00D35342" w:rsidP="00D35342">
      <w:pPr>
        <w:pStyle w:val="Titre5"/>
        <w:jc w:val="left"/>
      </w:pPr>
      <w:r w:rsidRPr="00125132">
        <w:t>Remarque</w:t>
      </w:r>
    </w:p>
    <w:p w:rsidR="00D35342" w:rsidRPr="00125132" w:rsidRDefault="00D35342" w:rsidP="00D35342">
      <w:pPr>
        <w:pBdr>
          <w:left w:val="single" w:sz="8" w:space="4" w:color="auto"/>
        </w:pBdr>
      </w:pPr>
      <w:r w:rsidRPr="00125132">
        <w:t>Les ABS (</w:t>
      </w:r>
      <w:proofErr w:type="spellStart"/>
      <w:r w:rsidRPr="00125132">
        <w:t>acronytrile</w:t>
      </w:r>
      <w:proofErr w:type="spellEnd"/>
      <w:r w:rsidRPr="00125132">
        <w:t>-butadiène-styrène) et les acryliques (</w:t>
      </w:r>
      <w:proofErr w:type="spellStart"/>
      <w:r w:rsidRPr="00125132">
        <w:t>polyméthacrylate</w:t>
      </w:r>
      <w:proofErr w:type="spellEnd"/>
      <w:r w:rsidRPr="00125132">
        <w:t xml:space="preserve"> de méthyle) sont, par leur prix et leur diffusion, à mi-chemin entre les précédents et les plastiques techniques.</w:t>
      </w:r>
    </w:p>
    <w:p w:rsidR="00D35342" w:rsidRPr="00125132" w:rsidRDefault="00D35342" w:rsidP="00D35342"/>
    <w:p w:rsidR="00D35342" w:rsidRPr="00125132" w:rsidRDefault="00D35342" w:rsidP="00D35342">
      <w:pPr>
        <w:pStyle w:val="Titre4"/>
        <w:ind w:left="0"/>
        <w:jc w:val="left"/>
      </w:pPr>
      <w:bookmarkStart w:id="198" w:name="_Toc413746520"/>
      <w:r w:rsidRPr="00125132">
        <w:t>Thermoplastiques techniques</w:t>
      </w:r>
      <w:bookmarkEnd w:id="198"/>
    </w:p>
    <w:p w:rsidR="00D35342" w:rsidRPr="00125132" w:rsidRDefault="00D35342" w:rsidP="00D35342">
      <w:r w:rsidRPr="00125132">
        <w:t>Les polyamides, proche du nylon textile, sont les plus utilisés du groupe : ils comportent de nombreuses variantes, de bonnes caractéristiques mécaniques, et une bonne tenue aux températures.</w:t>
      </w:r>
    </w:p>
    <w:p w:rsidR="00D35342" w:rsidRPr="00125132" w:rsidRDefault="00D35342" w:rsidP="00D35342"/>
    <w:p w:rsidR="00D35342" w:rsidRPr="00125132" w:rsidRDefault="00D35342" w:rsidP="00D35342">
      <w:r w:rsidRPr="00125132">
        <w:t xml:space="preserve">Les polycarbonates sont transparents et résistants aux chocs (verres correcteurs, vitrage </w:t>
      </w:r>
      <w:proofErr w:type="spellStart"/>
      <w:r w:rsidRPr="00125132">
        <w:t>anti-effraction</w:t>
      </w:r>
      <w:proofErr w:type="spellEnd"/>
      <w:r w:rsidRPr="00125132">
        <w:t>...).</w:t>
      </w:r>
    </w:p>
    <w:p w:rsidR="00D35342" w:rsidRPr="00125132" w:rsidRDefault="00D35342" w:rsidP="00D35342"/>
    <w:p w:rsidR="00D35342" w:rsidRPr="00125132" w:rsidRDefault="00D35342" w:rsidP="00D35342">
      <w:r w:rsidRPr="00125132">
        <w:t>Les polyesters, voisins des fibres textiles polyesters, sont transparents et imperméables aux gaz (applications voisines des polyamides).</w:t>
      </w:r>
    </w:p>
    <w:p w:rsidR="00D35342" w:rsidRPr="00125132" w:rsidRDefault="00D35342" w:rsidP="00D35342"/>
    <w:p w:rsidR="00D35342" w:rsidRPr="00125132" w:rsidRDefault="00D35342" w:rsidP="00D35342">
      <w:r w:rsidRPr="00125132">
        <w:t xml:space="preserve">Les </w:t>
      </w:r>
      <w:proofErr w:type="spellStart"/>
      <w:r w:rsidRPr="00125132">
        <w:t>polyacétals</w:t>
      </w:r>
      <w:proofErr w:type="spellEnd"/>
      <w:r w:rsidRPr="00125132">
        <w:t xml:space="preserve"> résistent à la fatigue, à l'eau et aux solvants (lave-linge, lave-vaisselle...).</w:t>
      </w:r>
    </w:p>
    <w:p w:rsidR="00D35342" w:rsidRPr="00125132" w:rsidRDefault="00D35342" w:rsidP="00D35342"/>
    <w:p w:rsidR="00D35342" w:rsidRPr="00125132" w:rsidRDefault="00D35342" w:rsidP="00D35342">
      <w:pPr>
        <w:pStyle w:val="Titre4"/>
        <w:ind w:left="0"/>
        <w:jc w:val="left"/>
      </w:pPr>
      <w:bookmarkStart w:id="199" w:name="_Toc413746521"/>
      <w:r w:rsidRPr="00125132">
        <w:t>Thermoplastiques hautes performances</w:t>
      </w:r>
      <w:bookmarkEnd w:id="199"/>
    </w:p>
    <w:p w:rsidR="00D35342" w:rsidRPr="00125132" w:rsidRDefault="00D35342" w:rsidP="00D35342">
      <w:r w:rsidRPr="00125132">
        <w:t xml:space="preserve">Plus coûteux, ils sont caractérisés par leur résistance à la chaleur et par des propriétés électriques élevées. Les résines fluorées (PTFE, PCTFE, PVDF) sont les plus classiques ; elles résistent à presque tous les agents chimiques, ne vieillissent pas, </w:t>
      </w:r>
      <w:proofErr w:type="gramStart"/>
      <w:r w:rsidRPr="00125132">
        <w:t>ne</w:t>
      </w:r>
      <w:proofErr w:type="gramEnd"/>
      <w:r w:rsidRPr="00125132">
        <w:t xml:space="preserve"> brûlent pas, ont de bonnes qualités frottantes. Les </w:t>
      </w:r>
      <w:proofErr w:type="spellStart"/>
      <w:r w:rsidRPr="00125132">
        <w:t>polysulfones</w:t>
      </w:r>
      <w:proofErr w:type="spellEnd"/>
      <w:r w:rsidRPr="00125132">
        <w:t xml:space="preserve"> et les </w:t>
      </w:r>
      <w:proofErr w:type="spellStart"/>
      <w:r w:rsidRPr="00125132">
        <w:t>polysulfones</w:t>
      </w:r>
      <w:proofErr w:type="spellEnd"/>
      <w:r w:rsidRPr="00125132">
        <w:t xml:space="preserve"> de </w:t>
      </w:r>
      <w:proofErr w:type="spellStart"/>
      <w:r w:rsidRPr="00125132">
        <w:t>phénylène</w:t>
      </w:r>
      <w:proofErr w:type="spellEnd"/>
      <w:r w:rsidRPr="00125132">
        <w:t xml:space="preserve"> (PPS), plus récents, transparents, allient résistance à la température, propriétés mécaniques et électriques élevées.</w:t>
      </w:r>
    </w:p>
    <w:p w:rsidR="00D35342" w:rsidRPr="00125132" w:rsidRDefault="00D35342" w:rsidP="00D35342"/>
    <w:p w:rsidR="00D35342" w:rsidRPr="00125132" w:rsidRDefault="00D35342" w:rsidP="0096182D">
      <w:pPr>
        <w:pStyle w:val="Titre3"/>
      </w:pPr>
      <w:bookmarkStart w:id="200" w:name="_Toc382341767"/>
      <w:bookmarkStart w:id="201" w:name="_Toc413746522"/>
      <w:r w:rsidRPr="00125132">
        <w:t>Thermodurcissables</w:t>
      </w:r>
      <w:bookmarkEnd w:id="200"/>
      <w:bookmarkEnd w:id="201"/>
    </w:p>
    <w:p w:rsidR="00D35342" w:rsidRPr="00125132" w:rsidRDefault="00D35342" w:rsidP="00D35342">
      <w:r w:rsidRPr="00125132">
        <w:t xml:space="preserve">Ils ne ramollissent pas et ne se déforment pas sous l'action de la chaleur. Une fois </w:t>
      </w:r>
      <w:proofErr w:type="gramStart"/>
      <w:r w:rsidRPr="00125132">
        <w:t>créés</w:t>
      </w:r>
      <w:proofErr w:type="gramEnd"/>
      <w:r w:rsidRPr="00125132">
        <w:t xml:space="preserve"> il n'est plus possible de les remodeler par chauffage.</w:t>
      </w:r>
    </w:p>
    <w:p w:rsidR="00D35342" w:rsidRPr="00125132" w:rsidRDefault="00D35342" w:rsidP="00D35342"/>
    <w:p w:rsidR="00D35342" w:rsidRPr="00125132" w:rsidRDefault="00D35342" w:rsidP="00D35342">
      <w:r w:rsidRPr="00125132">
        <w:t xml:space="preserve">Au moment de la mise en œuvre, ils ramollissent dans un premier temps, puis durcissent </w:t>
      </w:r>
      <w:proofErr w:type="spellStart"/>
      <w:r w:rsidRPr="00125132">
        <w:t>demanière</w:t>
      </w:r>
      <w:proofErr w:type="spellEnd"/>
      <w:r w:rsidRPr="00125132">
        <w:t xml:space="preserve"> irréversible sous l'action prolongée de la chaleur (comparable à la cuisson du blanc d'œuf).</w:t>
      </w:r>
    </w:p>
    <w:p w:rsidR="00D35342" w:rsidRPr="00125132" w:rsidRDefault="00D35342" w:rsidP="00D35342"/>
    <w:p w:rsidR="00D35342" w:rsidRPr="00125132" w:rsidRDefault="00D35342" w:rsidP="00C06FE9">
      <w:pPr>
        <w:pStyle w:val="Titre4"/>
        <w:numPr>
          <w:ilvl w:val="0"/>
          <w:numId w:val="55"/>
        </w:numPr>
      </w:pPr>
      <w:bookmarkStart w:id="202" w:name="_Toc413746523"/>
      <w:r w:rsidRPr="00125132">
        <w:t>Propriétés principales</w:t>
      </w:r>
      <w:bookmarkEnd w:id="202"/>
    </w:p>
    <w:p w:rsidR="00D35342" w:rsidRDefault="00D35342" w:rsidP="00D35342">
      <w:r w:rsidRPr="00125132">
        <w:t>Ils présentent une bonne tenue aux températures élevées (&gt; 200 °C), aux attaques chimiques, une meilleure résistance au fluage que les thermoplastiques (conservent une meilleure stabilité dimensionnelle dans le temps), une bonne rigidité pour un prix de matière première peu élevé et faible retrait au moulage.</w:t>
      </w:r>
    </w:p>
    <w:p w:rsidR="00FC1AED" w:rsidRDefault="00FC1AED" w:rsidP="00D35342"/>
    <w:p w:rsidR="00D35342" w:rsidRPr="00125132" w:rsidRDefault="00D35342" w:rsidP="00D35342">
      <w:r w:rsidRPr="00125132">
        <w:t>Inconvénients : mise en œuvre moins pratique et plus lente que les thermoplastiques ; pas de moulage par injection et cadences de fabrication assez faibles.</w:t>
      </w:r>
    </w:p>
    <w:p w:rsidR="00D35342" w:rsidRPr="00125132" w:rsidRDefault="00D35342" w:rsidP="00D35342"/>
    <w:p w:rsidR="00D35342" w:rsidRPr="00125132" w:rsidRDefault="00D35342" w:rsidP="0096182D">
      <w:pPr>
        <w:pStyle w:val="Titre4"/>
      </w:pPr>
      <w:bookmarkStart w:id="203" w:name="_Toc413746524"/>
      <w:r w:rsidRPr="00125132">
        <w:t>Principales familles</w:t>
      </w:r>
      <w:bookmarkEnd w:id="203"/>
    </w:p>
    <w:p w:rsidR="00D35342" w:rsidRPr="00125132" w:rsidRDefault="00D35342" w:rsidP="00C06FE9">
      <w:pPr>
        <w:pStyle w:val="Paragraphedeliste"/>
        <w:numPr>
          <w:ilvl w:val="0"/>
          <w:numId w:val="32"/>
        </w:numPr>
        <w:jc w:val="left"/>
      </w:pPr>
      <w:r w:rsidRPr="00125132">
        <w:t>Les phénoplastes (PF) noirs ou bruns (« bakélite ») et les aminoplastes blancs ou crème (urée formaldéhyde UF, mélamine-formol MF) sont les plus courants et les moins coûteux.</w:t>
      </w:r>
    </w:p>
    <w:p w:rsidR="00D35342" w:rsidRPr="00125132" w:rsidRDefault="00D35342" w:rsidP="00C06FE9">
      <w:pPr>
        <w:pStyle w:val="Paragraphedeliste"/>
        <w:numPr>
          <w:ilvl w:val="0"/>
          <w:numId w:val="32"/>
        </w:numPr>
        <w:jc w:val="left"/>
      </w:pPr>
      <w:r w:rsidRPr="00125132">
        <w:t>Les époxydes (EP), les polyesters (UP) et les polyuréthannes (PUR) peuvent être classés dans le groupe des plastiques techniques.</w:t>
      </w:r>
    </w:p>
    <w:p w:rsidR="00D35342" w:rsidRPr="00125132" w:rsidRDefault="00D35342" w:rsidP="00C06FE9">
      <w:pPr>
        <w:pStyle w:val="Paragraphedeliste"/>
        <w:numPr>
          <w:ilvl w:val="0"/>
          <w:numId w:val="32"/>
        </w:numPr>
        <w:jc w:val="left"/>
      </w:pPr>
      <w:r w:rsidRPr="00125132">
        <w:t xml:space="preserve">Pour les hautes performances, plus coûteux, on a les </w:t>
      </w:r>
      <w:proofErr w:type="spellStart"/>
      <w:r w:rsidRPr="00125132">
        <w:t>polyimides</w:t>
      </w:r>
      <w:proofErr w:type="spellEnd"/>
      <w:r w:rsidRPr="00125132">
        <w:t xml:space="preserve"> PF, qui conservent leurs propriétés mécaniques et électriques </w:t>
      </w:r>
      <w:r w:rsidR="0096182D" w:rsidRPr="00125132">
        <w:t>au-delà</w:t>
      </w:r>
      <w:r w:rsidRPr="00125132">
        <w:t xml:space="preserve"> de 300 °C, et les silicones SI, qui résistent à la chaleur et ont des propriétés mécaniques élevées.</w:t>
      </w:r>
    </w:p>
    <w:p w:rsidR="00D35342" w:rsidRPr="00125132" w:rsidRDefault="00D35342" w:rsidP="00D35342"/>
    <w:p w:rsidR="00D35342" w:rsidRPr="00125132" w:rsidRDefault="00D35342" w:rsidP="0096182D">
      <w:pPr>
        <w:pStyle w:val="Titre3"/>
      </w:pPr>
      <w:bookmarkStart w:id="204" w:name="_Toc382341768"/>
      <w:bookmarkStart w:id="205" w:name="_Toc413746525"/>
      <w:r w:rsidRPr="00125132">
        <w:t>Élastomères ou caoutchoucs</w:t>
      </w:r>
      <w:bookmarkEnd w:id="204"/>
      <w:bookmarkEnd w:id="205"/>
    </w:p>
    <w:p w:rsidR="00D35342" w:rsidRPr="00125132" w:rsidRDefault="00D35342" w:rsidP="00D35342">
      <w:r w:rsidRPr="00125132">
        <w:t>Ils sont obtenus par synthèse chimique, comme les plastiques, et possèdent des propriétés comparables à celles du caoutchouc naturel. Le néoprène (1930) fut le premier caoutchouc de synthèse.</w:t>
      </w:r>
    </w:p>
    <w:p w:rsidR="00D35342" w:rsidRPr="00125132" w:rsidRDefault="00D35342" w:rsidP="00D35342"/>
    <w:p w:rsidR="00D35342" w:rsidRPr="00125132" w:rsidRDefault="00D35342" w:rsidP="00D35342">
      <w:r w:rsidRPr="00125132">
        <w:t>Applications : pneumatiques, courroies, tapis, tuyaux, amortisseurs, joints d'étanchéité, revêtements divers, pièces mécaniques, chaussures...</w:t>
      </w:r>
    </w:p>
    <w:p w:rsidR="00D35342" w:rsidRPr="00125132" w:rsidRDefault="00D35342" w:rsidP="00D35342"/>
    <w:p w:rsidR="00D35342" w:rsidRPr="00125132" w:rsidRDefault="00D35342" w:rsidP="00D35342">
      <w:pPr>
        <w:jc w:val="center"/>
      </w:pPr>
      <w:r w:rsidRPr="00125132">
        <w:drawing>
          <wp:inline distT="0" distB="0" distL="0" distR="0" wp14:anchorId="4441FFD5" wp14:editId="33005D5B">
            <wp:extent cx="3328670" cy="1428030"/>
            <wp:effectExtent l="19050" t="0" r="5080" b="0"/>
            <wp:docPr id="45" name="Image 45" descr="C:\Users\JPP\Documents\BROUILLON\2014_03_11\IMG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PP\Documents\BROUILLON\2014_03_11\IMG_0010.jpg"/>
                    <pic:cNvPicPr>
                      <a:picLocks noChangeAspect="1" noChangeArrowheads="1"/>
                    </pic:cNvPicPr>
                  </pic:nvPicPr>
                  <pic:blipFill>
                    <a:blip r:embed="rId77" cstate="print"/>
                    <a:srcRect/>
                    <a:stretch>
                      <a:fillRect/>
                    </a:stretch>
                  </pic:blipFill>
                  <pic:spPr bwMode="auto">
                    <a:xfrm>
                      <a:off x="0" y="0"/>
                      <a:ext cx="3328670" cy="1428030"/>
                    </a:xfrm>
                    <a:prstGeom prst="rect">
                      <a:avLst/>
                    </a:prstGeom>
                    <a:noFill/>
                    <a:ln w="9525">
                      <a:noFill/>
                      <a:miter lim="800000"/>
                      <a:headEnd/>
                      <a:tailEnd/>
                    </a:ln>
                  </pic:spPr>
                </pic:pic>
              </a:graphicData>
            </a:graphic>
          </wp:inline>
        </w:drawing>
      </w:r>
    </w:p>
    <w:p w:rsidR="00D35342" w:rsidRPr="00125132" w:rsidRDefault="00D35342" w:rsidP="00D35342"/>
    <w:p w:rsidR="00D35342" w:rsidRPr="00125132" w:rsidRDefault="00D35342" w:rsidP="00C06FE9">
      <w:pPr>
        <w:pStyle w:val="Titre4"/>
        <w:numPr>
          <w:ilvl w:val="0"/>
          <w:numId w:val="56"/>
        </w:numPr>
      </w:pPr>
      <w:bookmarkStart w:id="206" w:name="_Toc413746526"/>
      <w:r w:rsidRPr="00125132">
        <w:t>Principales caractéristiques</w:t>
      </w:r>
      <w:bookmarkEnd w:id="206"/>
    </w:p>
    <w:p w:rsidR="00D35342" w:rsidRPr="00125132" w:rsidRDefault="00D35342" w:rsidP="00D35342">
      <w:r w:rsidRPr="00125132">
        <w:t>La propriété la plus remarquable est l'élasticité ou la capacité à s'allonger sans se rompre (A% très élevé, jusqu'à 1 000%). À 1'opposé le module d'élasticité longitudinal E reste très petit (&lt; 10 N/mm2 : près de 200 000 pour les aciers) traduisant une faible rigidité.</w:t>
      </w:r>
    </w:p>
    <w:p w:rsidR="00D35342" w:rsidRPr="00125132" w:rsidRDefault="00D35342" w:rsidP="00D35342"/>
    <w:p w:rsidR="00D35342" w:rsidRPr="00125132" w:rsidRDefault="00D35342" w:rsidP="0096182D">
      <w:pPr>
        <w:pStyle w:val="Titre4"/>
      </w:pPr>
      <w:bookmarkStart w:id="207" w:name="_Toc413746527"/>
      <w:r w:rsidRPr="00125132">
        <w:t>Élastomères vulcanisés</w:t>
      </w:r>
      <w:bookmarkEnd w:id="207"/>
    </w:p>
    <w:p w:rsidR="00D35342" w:rsidRPr="00125132" w:rsidRDefault="00D35342" w:rsidP="00D35342">
      <w:r w:rsidRPr="00125132">
        <w:t>Ce sont les plus traditionnels. La vulcanisation consiste à incorporer du soufre au caoutchouc afin d'améliorer la résistance tout en maintenant l'élasticité. Ils peuvent être extrudés ou moulés.</w:t>
      </w:r>
    </w:p>
    <w:p w:rsidR="00D35342" w:rsidRPr="00125132" w:rsidRDefault="00D35342" w:rsidP="00D35342"/>
    <w:p w:rsidR="00D35342" w:rsidRPr="00125132" w:rsidRDefault="00D35342" w:rsidP="00D35342">
      <w:r w:rsidRPr="00125132">
        <w:t xml:space="preserve">Principales nuances : caoutchouc naturel, nitrile, butyle, </w:t>
      </w:r>
      <w:proofErr w:type="spellStart"/>
      <w:r w:rsidRPr="00125132">
        <w:t>chloroprène</w:t>
      </w:r>
      <w:proofErr w:type="spellEnd"/>
      <w:r w:rsidRPr="00125132">
        <w:t xml:space="preserve">, EPDM (éthylène </w:t>
      </w:r>
      <w:proofErr w:type="spellStart"/>
      <w:r w:rsidRPr="00125132">
        <w:t>pro-pylène</w:t>
      </w:r>
      <w:proofErr w:type="spellEnd"/>
      <w:r w:rsidRPr="00125132">
        <w:t>), SBR (styrène-butadiène).</w:t>
      </w:r>
    </w:p>
    <w:p w:rsidR="00D35342" w:rsidRDefault="00D35342" w:rsidP="00D35342">
      <w:pPr>
        <w:jc w:val="center"/>
      </w:pPr>
      <w:r w:rsidRPr="00125132">
        <w:lastRenderedPageBreak/>
        <w:drawing>
          <wp:inline distT="0" distB="0" distL="0" distR="0" wp14:anchorId="7721691E" wp14:editId="57CA9E55">
            <wp:extent cx="3834020" cy="2016760"/>
            <wp:effectExtent l="19050" t="0" r="0" b="0"/>
            <wp:docPr id="46" name="Image 46" descr="C:\Users\JPP\Documents\BROUILLON\2014_03_11\IMG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PP\Documents\BROUILLON\2014_03_11\IMG_0011.jpg"/>
                    <pic:cNvPicPr>
                      <a:picLocks noChangeAspect="1" noChangeArrowheads="1"/>
                    </pic:cNvPicPr>
                  </pic:nvPicPr>
                  <pic:blipFill>
                    <a:blip r:embed="rId78" cstate="print"/>
                    <a:srcRect/>
                    <a:stretch>
                      <a:fillRect/>
                    </a:stretch>
                  </pic:blipFill>
                  <pic:spPr bwMode="auto">
                    <a:xfrm>
                      <a:off x="0" y="0"/>
                      <a:ext cx="3837276" cy="2018473"/>
                    </a:xfrm>
                    <a:prstGeom prst="rect">
                      <a:avLst/>
                    </a:prstGeom>
                    <a:noFill/>
                    <a:ln w="9525">
                      <a:noFill/>
                      <a:miter lim="800000"/>
                      <a:headEnd/>
                      <a:tailEnd/>
                    </a:ln>
                  </pic:spPr>
                </pic:pic>
              </a:graphicData>
            </a:graphic>
          </wp:inline>
        </w:drawing>
      </w:r>
    </w:p>
    <w:p w:rsidR="004B75BE" w:rsidRDefault="004B75BE" w:rsidP="00D35342">
      <w:pPr>
        <w:jc w:val="center"/>
      </w:pPr>
    </w:p>
    <w:p w:rsidR="00D35342" w:rsidRPr="00125132" w:rsidRDefault="00D35342" w:rsidP="00D35342">
      <w:pPr>
        <w:pStyle w:val="Titre3"/>
        <w:jc w:val="left"/>
      </w:pPr>
      <w:bookmarkStart w:id="208" w:name="_Toc413746528"/>
      <w:r w:rsidRPr="00125132">
        <w:t>Élastomères thermoplastiques</w:t>
      </w:r>
      <w:bookmarkEnd w:id="208"/>
    </w:p>
    <w:p w:rsidR="00D35342" w:rsidRPr="00125132" w:rsidRDefault="00D35342" w:rsidP="00D35342">
      <w:r w:rsidRPr="00125132">
        <w:t>Plus récents, ils ont les qualités des élastomères vulcanisés haut de gamme avec en plus la simplicité de mise en œuvre des plastiques thermoplastiques (moulage par injection, pas de vulcanisation).</w:t>
      </w:r>
    </w:p>
    <w:p w:rsidR="00D35342" w:rsidRPr="00125132" w:rsidRDefault="00D35342" w:rsidP="00D35342"/>
    <w:p w:rsidR="00D35342" w:rsidRPr="00125132" w:rsidRDefault="00D35342" w:rsidP="00D35342">
      <w:r w:rsidRPr="00125132">
        <w:t>Principales nuances :</w:t>
      </w:r>
    </w:p>
    <w:p w:rsidR="00D35342" w:rsidRPr="00125132" w:rsidRDefault="00D35342" w:rsidP="00C06FE9">
      <w:pPr>
        <w:pStyle w:val="Paragraphedeliste"/>
        <w:numPr>
          <w:ilvl w:val="0"/>
          <w:numId w:val="33"/>
        </w:numPr>
        <w:jc w:val="left"/>
      </w:pPr>
      <w:r w:rsidRPr="00125132">
        <w:t xml:space="preserve">Polyuréthane (pur) : grande dureté, résistance à l'abrasion et au déchirement, </w:t>
      </w:r>
      <w:proofErr w:type="spellStart"/>
      <w:r w:rsidRPr="00125132">
        <w:t>faibletenue</w:t>
      </w:r>
      <w:proofErr w:type="spellEnd"/>
      <w:r w:rsidRPr="00125132">
        <w:t xml:space="preserve"> à la chaleur et à l'humidité.</w:t>
      </w:r>
    </w:p>
    <w:p w:rsidR="00D35342" w:rsidRPr="00125132" w:rsidRDefault="00D35342" w:rsidP="00C06FE9">
      <w:pPr>
        <w:pStyle w:val="Paragraphedeliste"/>
        <w:numPr>
          <w:ilvl w:val="0"/>
          <w:numId w:val="33"/>
        </w:numPr>
        <w:jc w:val="left"/>
      </w:pPr>
      <w:r w:rsidRPr="00125132">
        <w:t>Polyacrylates (ACM) : résistance aux températures, à l'huile et à l'ozone de l'air, faible tenue à l'eau.</w:t>
      </w:r>
    </w:p>
    <w:p w:rsidR="00D35342" w:rsidRPr="00125132" w:rsidRDefault="00D35342" w:rsidP="00C06FE9">
      <w:pPr>
        <w:pStyle w:val="Paragraphedeliste"/>
        <w:numPr>
          <w:ilvl w:val="0"/>
          <w:numId w:val="33"/>
        </w:numPr>
        <w:jc w:val="left"/>
      </w:pPr>
      <w:r w:rsidRPr="00125132">
        <w:t>Silicones (VMQ et PVMQ) : résistent aux hautes et basses températures tout en conservant une bonne résistance mécanique, mais tenue moyenne à l'huile.</w:t>
      </w:r>
    </w:p>
    <w:p w:rsidR="00D35342" w:rsidRPr="00125132" w:rsidRDefault="00D35342" w:rsidP="00C06FE9">
      <w:pPr>
        <w:pStyle w:val="Paragraphedeliste"/>
        <w:numPr>
          <w:ilvl w:val="0"/>
          <w:numId w:val="33"/>
        </w:numPr>
        <w:jc w:val="left"/>
      </w:pPr>
      <w:proofErr w:type="spellStart"/>
      <w:r w:rsidRPr="00125132">
        <w:t>Fluorosilicones</w:t>
      </w:r>
      <w:proofErr w:type="spellEnd"/>
      <w:r w:rsidRPr="00125132">
        <w:t xml:space="preserve"> (FMQ) : mêmes caractéristiques que les silicones avec une meilleure résistance à l'huile.</w:t>
      </w:r>
    </w:p>
    <w:p w:rsidR="00D35342" w:rsidRPr="00125132" w:rsidRDefault="00D35342" w:rsidP="00D35342">
      <w:pPr>
        <w:pStyle w:val="Paragraphedeliste"/>
      </w:pPr>
    </w:p>
    <w:p w:rsidR="00D35342" w:rsidRPr="00125132" w:rsidRDefault="00D35342" w:rsidP="00D35342">
      <w:pPr>
        <w:jc w:val="center"/>
      </w:pPr>
      <w:r w:rsidRPr="00125132">
        <w:drawing>
          <wp:inline distT="0" distB="0" distL="0" distR="0" wp14:anchorId="30ED73DF" wp14:editId="2082F141">
            <wp:extent cx="1809750" cy="2161129"/>
            <wp:effectExtent l="19050" t="0" r="0" b="0"/>
            <wp:docPr id="20" name="Image 47" descr="C:\Users\JPP\Documents\BROUILLON\2014_03_11\IMG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PP\Documents\BROUILLON\2014_03_11\IMG_0012.jpg"/>
                    <pic:cNvPicPr>
                      <a:picLocks noChangeAspect="1" noChangeArrowheads="1"/>
                    </pic:cNvPicPr>
                  </pic:nvPicPr>
                  <pic:blipFill>
                    <a:blip r:embed="rId79" cstate="print"/>
                    <a:srcRect l="5625" t="3523" r="5481" b="3859"/>
                    <a:stretch>
                      <a:fillRect/>
                    </a:stretch>
                  </pic:blipFill>
                  <pic:spPr bwMode="auto">
                    <a:xfrm>
                      <a:off x="0" y="0"/>
                      <a:ext cx="1809750" cy="2161129"/>
                    </a:xfrm>
                    <a:prstGeom prst="rect">
                      <a:avLst/>
                    </a:prstGeom>
                    <a:noFill/>
                    <a:ln w="9525">
                      <a:noFill/>
                      <a:miter lim="800000"/>
                      <a:headEnd/>
                      <a:tailEnd/>
                    </a:ln>
                  </pic:spPr>
                </pic:pic>
              </a:graphicData>
            </a:graphic>
          </wp:inline>
        </w:drawing>
      </w:r>
    </w:p>
    <w:p w:rsidR="00D35342" w:rsidRPr="00125132" w:rsidRDefault="00D35342" w:rsidP="00D35342">
      <w:pPr>
        <w:jc w:val="center"/>
      </w:pPr>
    </w:p>
    <w:p w:rsidR="00D35342" w:rsidRPr="00125132" w:rsidRDefault="00D35342" w:rsidP="0096182D">
      <w:pPr>
        <w:pStyle w:val="Titre3"/>
      </w:pPr>
      <w:bookmarkStart w:id="209" w:name="_Toc382341769"/>
      <w:bookmarkStart w:id="210" w:name="_Toc413746529"/>
      <w:r w:rsidRPr="00125132">
        <w:t>Domaines d’utilisation</w:t>
      </w:r>
      <w:bookmarkEnd w:id="209"/>
      <w:bookmarkEnd w:id="210"/>
    </w:p>
    <w:p w:rsidR="00D35342" w:rsidRDefault="004B75BE" w:rsidP="00B00301">
      <w:r>
        <w:rPr>
          <w:noProof/>
          <w:lang w:eastAsia="fr-FR"/>
        </w:rPr>
        <w:lastRenderedPageBreak/>
        <w:drawing>
          <wp:inline distT="0" distB="0" distL="0" distR="0" wp14:anchorId="5162D947" wp14:editId="583662E4">
            <wp:extent cx="5974080" cy="4018280"/>
            <wp:effectExtent l="19050" t="0" r="7620" b="0"/>
            <wp:docPr id="26905" name="Image 26905" descr="C:\Users\JPP\Documents\BROUILLON\2014_03_11\IMG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PP\Documents\BROUILLON\2014_03_11\IMG_0013.jpg"/>
                    <pic:cNvPicPr>
                      <a:picLocks noChangeAspect="1" noChangeArrowheads="1"/>
                    </pic:cNvPicPr>
                  </pic:nvPicPr>
                  <pic:blipFill>
                    <a:blip r:embed="rId80" cstate="print"/>
                    <a:srcRect/>
                    <a:stretch>
                      <a:fillRect/>
                    </a:stretch>
                  </pic:blipFill>
                  <pic:spPr bwMode="auto">
                    <a:xfrm>
                      <a:off x="0" y="0"/>
                      <a:ext cx="5974080" cy="4018280"/>
                    </a:xfrm>
                    <a:prstGeom prst="rect">
                      <a:avLst/>
                    </a:prstGeom>
                    <a:noFill/>
                    <a:ln w="9525">
                      <a:noFill/>
                      <a:miter lim="800000"/>
                      <a:headEnd/>
                      <a:tailEnd/>
                    </a:ln>
                  </pic:spPr>
                </pic:pic>
              </a:graphicData>
            </a:graphic>
          </wp:inline>
        </w:drawing>
      </w:r>
      <w:bookmarkStart w:id="211" w:name="_GoBack"/>
      <w:bookmarkEnd w:id="211"/>
    </w:p>
    <w:sectPr w:rsidR="00D35342" w:rsidSect="00DE736B">
      <w:headerReference w:type="default" r:id="rId81"/>
      <w:footerReference w:type="default" r:id="rId82"/>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rgValue="AgB0AHIAYQBuAHMAcABhAHIAZQBuAHQAIAAxADIA" wne:acdName="acd0" wne:fciIndexBasedOn="0065"/>
    <wne:acd wne:argValue="AgB0AHIAYQBuAHMAcABhAHIAZQBuAHQAIAAxADI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6FE9" w:rsidRPr="00DC02BB" w:rsidRDefault="00C06FE9">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0">
    <w:p w:rsidR="00C06FE9" w:rsidRPr="00DC02BB" w:rsidRDefault="00C06FE9">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ISOCPEUR">
    <w:altName w:val="Arial"/>
    <w:charset w:val="00"/>
    <w:family w:val="swiss"/>
    <w:pitch w:val="variable"/>
    <w:sig w:usb0="00000003" w:usb1="00000000" w:usb2="00000000" w:usb3="00000000" w:csb0="0000009F"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2BEA" w:rsidRPr="00245FC4" w:rsidRDefault="006D2BEA" w:rsidP="00DA6248">
    <w:pPr>
      <w:pStyle w:val="Pieddepage"/>
      <w:pBdr>
        <w:top w:val="single" w:sz="4" w:space="1" w:color="auto"/>
      </w:pBdr>
      <w:rPr>
        <w:rFonts w:eastAsiaTheme="minorHAnsi" w:cs="Calibri"/>
        <w:sz w:val="16"/>
        <w:szCs w:val="16"/>
      </w:rPr>
    </w:pPr>
    <w:fldSimple w:instr=" FILENAME  \* MERGEFORMAT ">
      <w:r w:rsidR="00D9131E" w:rsidRPr="00D9131E">
        <w:rPr>
          <w:rFonts w:eastAsiaTheme="minorHAnsi" w:cs="Calibri"/>
          <w:noProof/>
          <w:sz w:val="16"/>
          <w:szCs w:val="16"/>
        </w:rPr>
        <w:t>07_Rea</w:t>
      </w:r>
      <w:r w:rsidR="00D9131E" w:rsidRPr="00D9131E">
        <w:rPr>
          <w:noProof/>
          <w:sz w:val="16"/>
          <w:szCs w:val="16"/>
        </w:rPr>
        <w:t>_01_Materiaux_Cours.docx</w:t>
      </w:r>
    </w:fldSimple>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b/>
        <w:sz w:val="16"/>
        <w:szCs w:val="16"/>
      </w:rPr>
      <w:fldChar w:fldCharType="begin"/>
    </w:r>
    <w:r w:rsidRPr="00245FC4">
      <w:rPr>
        <w:rFonts w:eastAsiaTheme="minorHAnsi" w:cs="Calibri"/>
        <w:b/>
        <w:sz w:val="16"/>
        <w:szCs w:val="16"/>
      </w:rPr>
      <w:instrText xml:space="preserve"> PAGE </w:instrText>
    </w:r>
    <w:r w:rsidRPr="00245FC4">
      <w:rPr>
        <w:rFonts w:eastAsiaTheme="minorHAnsi" w:cs="Calibri"/>
        <w:b/>
        <w:sz w:val="16"/>
        <w:szCs w:val="16"/>
      </w:rPr>
      <w:fldChar w:fldCharType="separate"/>
    </w:r>
    <w:r w:rsidR="00FC1AED">
      <w:rPr>
        <w:rFonts w:eastAsiaTheme="minorHAnsi" w:cs="Calibri"/>
        <w:b/>
        <w:noProof/>
        <w:sz w:val="16"/>
        <w:szCs w:val="16"/>
      </w:rPr>
      <w:t>27</w:t>
    </w:r>
    <w:r w:rsidRPr="00245FC4">
      <w:rPr>
        <w:rFonts w:eastAsiaTheme="minorHAnsi" w:cs="Calibri"/>
        <w:b/>
        <w:sz w:val="16"/>
        <w:szCs w:val="16"/>
      </w:rPr>
      <w:fldChar w:fldCharType="end"/>
    </w:r>
    <w:r w:rsidRPr="00245FC4">
      <w:rPr>
        <w:rFonts w:eastAsiaTheme="minorHAnsi" w:cs="Calibri"/>
        <w:b/>
        <w:sz w:val="16"/>
        <w:szCs w:val="16"/>
      </w:rPr>
      <w:t>/</w:t>
    </w:r>
    <w:fldSimple w:instr=" NUMPAGES  \* MERGEFORMAT ">
      <w:r w:rsidR="00FC1AED" w:rsidRPr="00FC1AED">
        <w:rPr>
          <w:rFonts w:eastAsiaTheme="minorHAnsi" w:cs="Calibri"/>
          <w:b/>
          <w:noProof/>
          <w:sz w:val="16"/>
          <w:szCs w:val="16"/>
        </w:rPr>
        <w:t>27</w:t>
      </w:r>
    </w:fldSimple>
  </w:p>
  <w:p w:rsidR="006D2BEA" w:rsidRPr="00671D30" w:rsidRDefault="006D2BEA" w:rsidP="00671D30">
    <w:pPr>
      <w:pStyle w:val="Pieddepage"/>
      <w:rPr>
        <w:rFonts w:asciiTheme="minorHAnsi" w:eastAsiaTheme="minorHAnsi" w:hAnsiTheme="minorHAnsi" w:cstheme="minorBidi"/>
        <w:sz w:val="16"/>
      </w:rPr>
    </w:pPr>
    <w:r w:rsidRPr="00270B94">
      <w:rPr>
        <w:rFonts w:asciiTheme="minorHAnsi" w:eastAsiaTheme="minorHAnsi" w:hAnsiTheme="minorHAnsi" w:cstheme="minorBidi"/>
        <w:sz w:val="16"/>
      </w:rPr>
      <w:t>Xavie</w:t>
    </w:r>
    <w:r>
      <w:rPr>
        <w:rFonts w:asciiTheme="minorHAnsi" w:eastAsiaTheme="minorHAnsi" w:hAnsiTheme="minorHAnsi" w:cstheme="minorBidi"/>
        <w:sz w:val="16"/>
      </w:rPr>
      <w:t>r Pessoles – Jean-Pierre Pupier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6FE9" w:rsidRPr="00DC02BB" w:rsidRDefault="00C06FE9">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0">
    <w:p w:rsidR="00C06FE9" w:rsidRPr="00DC02BB" w:rsidRDefault="00C06FE9">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 w:id="1">
    <w:p w:rsidR="006D2BEA" w:rsidRDefault="006D2BEA">
      <w:pPr>
        <w:pStyle w:val="Notedebasdepage"/>
      </w:pPr>
      <w:r>
        <w:rPr>
          <w:rStyle w:val="Appelnotedebasdep"/>
        </w:rPr>
        <w:footnoteRef/>
      </w:r>
      <w:r>
        <w:t xml:space="preserve"> </w:t>
      </w:r>
      <w:r w:rsidRPr="000158B1">
        <w:t>http://airbushelicopters.ajaris.com/airbushelicopters/media/22931</w:t>
      </w:r>
    </w:p>
  </w:footnote>
  <w:footnote w:id="2">
    <w:p w:rsidR="006D2BEA" w:rsidRDefault="006D2BEA">
      <w:pPr>
        <w:pStyle w:val="Notedebasdepage"/>
      </w:pPr>
      <w:r>
        <w:rPr>
          <w:rStyle w:val="Appelnotedebasdep"/>
        </w:rPr>
        <w:footnoteRef/>
      </w:r>
      <w:r>
        <w:t xml:space="preserve"> Banque PT SI B 2012 – UPSTI (X. Pessoles, R. </w:t>
      </w:r>
      <w:proofErr w:type="spellStart"/>
      <w:r>
        <w:t>Costadoat</w:t>
      </w:r>
      <w:proofErr w:type="spellEnd"/>
      <w:r>
        <w:t xml:space="preserve">, P. </w:t>
      </w:r>
      <w:proofErr w:type="spellStart"/>
      <w:r>
        <w:t>Bourzac</w:t>
      </w:r>
      <w:proofErr w:type="spellEnd"/>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253"/>
      <w:gridCol w:w="3449"/>
    </w:tblGrid>
    <w:tr w:rsidR="006D2BEA" w:rsidTr="00270772">
      <w:tc>
        <w:tcPr>
          <w:tcW w:w="4644" w:type="dxa"/>
        </w:tcPr>
        <w:p w:rsidR="006D2BEA" w:rsidRDefault="006D2BEA" w:rsidP="009C2E78">
          <w:pPr>
            <w:pStyle w:val="En-tte"/>
            <w:rPr>
              <w:rFonts w:eastAsiaTheme="minorHAnsi" w:cs="Calibri"/>
              <w:i/>
              <w:sz w:val="16"/>
              <w:szCs w:val="16"/>
            </w:rPr>
          </w:pPr>
          <w:r w:rsidRPr="0053179F">
            <w:rPr>
              <w:rFonts w:eastAsiaTheme="minorHAnsi" w:cs="Calibri"/>
              <w:i/>
              <w:sz w:val="16"/>
              <w:szCs w:val="16"/>
            </w:rPr>
            <w:t>PTSI –</w:t>
          </w:r>
          <w:r>
            <w:rPr>
              <w:rFonts w:eastAsiaTheme="minorHAnsi" w:cs="Calibri"/>
              <w:i/>
              <w:sz w:val="16"/>
              <w:szCs w:val="16"/>
            </w:rPr>
            <w:t xml:space="preserve"> </w:t>
          </w:r>
          <w:r w:rsidRPr="0053179F">
            <w:rPr>
              <w:rFonts w:eastAsiaTheme="minorHAnsi" w:cs="Calibri"/>
              <w:i/>
              <w:sz w:val="16"/>
              <w:szCs w:val="16"/>
            </w:rPr>
            <w:t xml:space="preserve">07 – Étude des systèmes mécaniques – </w:t>
          </w:r>
          <w:r>
            <w:rPr>
              <w:rFonts w:eastAsiaTheme="minorHAnsi" w:cs="Calibri"/>
              <w:i/>
              <w:sz w:val="16"/>
              <w:szCs w:val="16"/>
            </w:rPr>
            <w:t>Réaliser</w:t>
          </w:r>
        </w:p>
      </w:tc>
      <w:tc>
        <w:tcPr>
          <w:tcW w:w="2253" w:type="dxa"/>
        </w:tcPr>
        <w:p w:rsidR="006D2BEA" w:rsidRDefault="006D2BEA" w:rsidP="00DA6248">
          <w:pPr>
            <w:pStyle w:val="En-tte"/>
            <w:rPr>
              <w:rFonts w:eastAsiaTheme="minorHAnsi" w:cs="Calibri"/>
              <w:i/>
              <w:sz w:val="16"/>
              <w:szCs w:val="16"/>
            </w:rPr>
          </w:pPr>
        </w:p>
      </w:tc>
      <w:tc>
        <w:tcPr>
          <w:tcW w:w="3449" w:type="dxa"/>
          <w:vMerge w:val="restart"/>
          <w:vAlign w:val="center"/>
        </w:tcPr>
        <w:p w:rsidR="006D2BEA" w:rsidRDefault="006D2BEA" w:rsidP="00E82771">
          <w:pPr>
            <w:pStyle w:val="En-tte"/>
            <w:jc w:val="right"/>
            <w:rPr>
              <w:rFonts w:eastAsiaTheme="minorHAnsi" w:cs="Calibri"/>
              <w:i/>
              <w:sz w:val="16"/>
              <w:szCs w:val="16"/>
            </w:rPr>
          </w:pPr>
          <w:r>
            <w:rPr>
              <w:rFonts w:eastAsiaTheme="minorHAnsi" w:cs="Calibri"/>
              <w:i/>
              <w:sz w:val="16"/>
              <w:szCs w:val="16"/>
            </w:rPr>
            <w:t xml:space="preserve">  Lycée  Rouvière    </w:t>
          </w:r>
          <w:r>
            <w:rPr>
              <w:rFonts w:eastAsiaTheme="minorHAnsi" w:cs="Calibri"/>
              <w:i/>
              <w:noProof/>
              <w:sz w:val="16"/>
              <w:szCs w:val="16"/>
              <w:lang w:eastAsia="fr-FR"/>
            </w:rPr>
            <mc:AlternateContent>
              <mc:Choice Requires="wpg">
                <w:drawing>
                  <wp:inline distT="0" distB="0" distL="0" distR="0" wp14:anchorId="31E779EA" wp14:editId="183CC4CD">
                    <wp:extent cx="186690" cy="189230"/>
                    <wp:effectExtent l="9525" t="9525" r="13335" b="10795"/>
                    <wp:docPr id="4"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89230"/>
                              <a:chOff x="2604" y="1188"/>
                              <a:chExt cx="5904" cy="5984"/>
                            </a:xfrm>
                          </wpg:grpSpPr>
                          <wps:wsp>
                            <wps:cNvPr id="5" name="AutoShape 132"/>
                            <wps:cNvCnPr>
                              <a:cxnSpLocks noChangeShapeType="1"/>
                            </wps:cNvCnPr>
                            <wps:spPr bwMode="auto">
                              <a:xfrm>
                                <a:off x="2980" y="2700"/>
                                <a:ext cx="176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 name="Group 133"/>
                            <wpg:cNvGrpSpPr>
                              <a:grpSpLocks/>
                            </wpg:cNvGrpSpPr>
                            <wpg:grpSpPr bwMode="auto">
                              <a:xfrm>
                                <a:off x="2604" y="1188"/>
                                <a:ext cx="5904" cy="5984"/>
                                <a:chOff x="2084" y="1308"/>
                                <a:chExt cx="5904" cy="5984"/>
                              </a:xfrm>
                            </wpg:grpSpPr>
                            <wps:wsp>
                              <wps:cNvPr id="10" name="AutoShape 134"/>
                              <wps:cNvCnPr>
                                <a:cxnSpLocks noChangeShapeType="1"/>
                              </wps:cNvCnPr>
                              <wps:spPr bwMode="auto">
                                <a:xfrm>
                                  <a:off x="4228" y="1308"/>
                                  <a:ext cx="0" cy="253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AutoShape 135"/>
                              <wps:cNvCnPr>
                                <a:cxnSpLocks noChangeShapeType="1"/>
                              </wps:cNvCnPr>
                              <wps:spPr bwMode="auto">
                                <a:xfrm>
                                  <a:off x="5028" y="1308"/>
                                  <a:ext cx="1488" cy="12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 name="AutoShape 136"/>
                              <wps:cNvCnPr>
                                <a:cxnSpLocks noChangeShapeType="1"/>
                              </wps:cNvCnPr>
                              <wps:spPr bwMode="auto">
                                <a:xfrm>
                                  <a:off x="5028" y="2295"/>
                                  <a:ext cx="824" cy="6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 name="AutoShape 137"/>
                              <wps:cNvCnPr>
                                <a:cxnSpLocks noChangeShapeType="1"/>
                              </wps:cNvCnPr>
                              <wps:spPr bwMode="auto">
                                <a:xfrm flipH="1">
                                  <a:off x="2460" y="2108"/>
                                  <a:ext cx="176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 name="AutoShape 138"/>
                              <wps:cNvCnPr>
                                <a:cxnSpLocks noChangeShapeType="1"/>
                              </wps:cNvCnPr>
                              <wps:spPr bwMode="auto">
                                <a:xfrm flipV="1">
                                  <a:off x="3300" y="2908"/>
                                  <a:ext cx="928" cy="37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 name="AutoShape 139"/>
                              <wps:cNvCnPr>
                                <a:cxnSpLocks noChangeShapeType="1"/>
                              </wps:cNvCnPr>
                              <wps:spPr bwMode="auto">
                                <a:xfrm flipH="1">
                                  <a:off x="2460" y="3900"/>
                                  <a:ext cx="296" cy="1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 name="AutoShape 140"/>
                              <wps:cNvCnPr>
                                <a:cxnSpLocks noChangeShapeType="1"/>
                              </wps:cNvCnPr>
                              <wps:spPr bwMode="auto">
                                <a:xfrm flipH="1">
                                  <a:off x="3300" y="4292"/>
                                  <a:ext cx="12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AutoShape 141"/>
                              <wps:cNvCnPr>
                                <a:cxnSpLocks noChangeShapeType="1"/>
                              </wps:cNvCnPr>
                              <wps:spPr bwMode="auto">
                                <a:xfrm flipH="1">
                                  <a:off x="6633" y="3279"/>
                                  <a:ext cx="136" cy="10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AutoShape 142"/>
                              <wps:cNvCnPr>
                                <a:cxnSpLocks noChangeShapeType="1"/>
                              </wps:cNvCnPr>
                              <wps:spPr bwMode="auto">
                                <a:xfrm flipH="1">
                                  <a:off x="7300" y="2820"/>
                                  <a:ext cx="296" cy="18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AutoShape 143"/>
                              <wps:cNvCnPr>
                                <a:cxnSpLocks noChangeShapeType="1"/>
                              </wps:cNvCnPr>
                              <wps:spPr bwMode="auto">
                                <a:xfrm flipH="1">
                                  <a:off x="5788" y="5316"/>
                                  <a:ext cx="984" cy="39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 name="AutoShape 144"/>
                              <wps:cNvCnPr>
                                <a:cxnSpLocks noChangeShapeType="1"/>
                              </wps:cNvCnPr>
                              <wps:spPr bwMode="auto">
                                <a:xfrm flipH="1">
                                  <a:off x="5788" y="5804"/>
                                  <a:ext cx="1808"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 name="AutoShape 145"/>
                              <wps:cNvCnPr>
                                <a:cxnSpLocks noChangeShapeType="1"/>
                              </wps:cNvCnPr>
                              <wps:spPr bwMode="auto">
                                <a:xfrm>
                                  <a:off x="4228" y="5708"/>
                                  <a:ext cx="800" cy="6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 name="AutoShape 146"/>
                              <wps:cNvCnPr>
                                <a:cxnSpLocks noChangeShapeType="1"/>
                              </wps:cNvCnPr>
                              <wps:spPr bwMode="auto">
                                <a:xfrm>
                                  <a:off x="3556" y="6092"/>
                                  <a:ext cx="1472" cy="12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 name="AutoShape 147"/>
                              <wps:cNvCnPr>
                                <a:cxnSpLocks noChangeShapeType="1"/>
                              </wps:cNvCnPr>
                              <wps:spPr bwMode="auto">
                                <a:xfrm>
                                  <a:off x="4228" y="1308"/>
                                  <a:ext cx="8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 name="AutoShape 148"/>
                              <wps:cNvCnPr>
                                <a:cxnSpLocks noChangeShapeType="1"/>
                              </wps:cNvCnPr>
                              <wps:spPr bwMode="auto">
                                <a:xfrm>
                                  <a:off x="5028" y="1308"/>
                                  <a:ext cx="0" cy="20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 name="AutoShape 149"/>
                              <wps:cNvCnPr>
                                <a:cxnSpLocks noChangeShapeType="1"/>
                              </wps:cNvCnPr>
                              <wps:spPr bwMode="auto">
                                <a:xfrm flipV="1">
                                  <a:off x="5028" y="2108"/>
                                  <a:ext cx="2160"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 name="AutoShape 150"/>
                              <wps:cNvCnPr>
                                <a:cxnSpLocks noChangeShapeType="1"/>
                              </wps:cNvCnPr>
                              <wps:spPr bwMode="auto">
                                <a:xfrm>
                                  <a:off x="7188" y="2108"/>
                                  <a:ext cx="40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 name="AutoShape 151"/>
                              <wps:cNvCnPr>
                                <a:cxnSpLocks noChangeShapeType="1"/>
                              </wps:cNvCnPr>
                              <wps:spPr bwMode="auto">
                                <a:xfrm flipH="1">
                                  <a:off x="5788" y="2820"/>
                                  <a:ext cx="180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 name="AutoShape 152"/>
                              <wps:cNvCnPr>
                                <a:cxnSpLocks noChangeShapeType="1"/>
                              </wps:cNvCnPr>
                              <wps:spPr bwMode="auto">
                                <a:xfrm>
                                  <a:off x="5788" y="3844"/>
                                  <a:ext cx="2200" cy="12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 name="AutoShape 153"/>
                              <wps:cNvCnPr>
                                <a:cxnSpLocks noChangeShapeType="1"/>
                              </wps:cNvCnPr>
                              <wps:spPr bwMode="auto">
                                <a:xfrm flipH="1">
                                  <a:off x="7596" y="5092"/>
                                  <a:ext cx="392"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AutoShape 154"/>
                              <wps:cNvCnPr>
                                <a:cxnSpLocks noChangeShapeType="1"/>
                              </wps:cNvCnPr>
                              <wps:spPr bwMode="auto">
                                <a:xfrm flipH="1">
                                  <a:off x="2084" y="2820"/>
                                  <a:ext cx="376" cy="6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 name="AutoShape 155"/>
                              <wps:cNvCnPr>
                                <a:cxnSpLocks noChangeShapeType="1"/>
                              </wps:cNvCnPr>
                              <wps:spPr bwMode="auto">
                                <a:xfrm>
                                  <a:off x="2084" y="3492"/>
                                  <a:ext cx="2144"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 name="AutoShape 156"/>
                              <wps:cNvCnPr>
                                <a:cxnSpLocks noChangeShapeType="1"/>
                              </wps:cNvCnPr>
                              <wps:spPr bwMode="auto">
                                <a:xfrm flipH="1">
                                  <a:off x="2460" y="4764"/>
                                  <a:ext cx="176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 name="AutoShape 157"/>
                              <wps:cNvCnPr>
                                <a:cxnSpLocks noChangeShapeType="1"/>
                              </wps:cNvCnPr>
                              <wps:spPr bwMode="auto">
                                <a:xfrm>
                                  <a:off x="5028" y="5228"/>
                                  <a:ext cx="0" cy="20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 name="AutoShape 158"/>
                              <wps:cNvCnPr>
                                <a:cxnSpLocks noChangeShapeType="1"/>
                              </wps:cNvCnPr>
                              <wps:spPr bwMode="auto">
                                <a:xfrm>
                                  <a:off x="5028" y="7292"/>
                                  <a:ext cx="76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 name="AutoShape 159"/>
                              <wps:cNvCnPr>
                                <a:cxnSpLocks noChangeShapeType="1"/>
                              </wps:cNvCnPr>
                              <wps:spPr bwMode="auto">
                                <a:xfrm>
                                  <a:off x="5788" y="4764"/>
                                  <a:ext cx="0" cy="252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 name="AutoShape 160"/>
                              <wps:cNvCnPr>
                                <a:cxnSpLocks noChangeShapeType="1"/>
                              </wps:cNvCnPr>
                              <wps:spPr bwMode="auto">
                                <a:xfrm>
                                  <a:off x="5788" y="4764"/>
                                  <a:ext cx="180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 name="AutoShape 161"/>
                              <wps:cNvCnPr>
                                <a:cxnSpLocks noChangeShapeType="1"/>
                              </wps:cNvCnPr>
                              <wps:spPr bwMode="auto">
                                <a:xfrm flipH="1">
                                  <a:off x="2852" y="5228"/>
                                  <a:ext cx="2176" cy="12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398" name="AutoShape 162"/>
                              <wps:cNvCnPr>
                                <a:cxnSpLocks noChangeShapeType="1"/>
                              </wps:cNvCnPr>
                              <wps:spPr bwMode="auto">
                                <a:xfrm>
                                  <a:off x="2460" y="5804"/>
                                  <a:ext cx="392"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id="Group 131" o:spid="_x0000_s1026" style="width:14.7pt;height:14.9pt;mso-position-horizontal-relative:char;mso-position-vertical-relative:line" coordorigin="2604,1188" coordsize="5904,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">
                    <v:shapetype id="_x0000_t32" coordsize="21600,21600" o:spt="32" o:oned="t" path="m,l21600,21600e" filled="f">
                      <v:path arrowok="t" fillok="f" o:connecttype="none"/>
                      <o:lock v:ext="edit" shapetype="t"/>
                    </v:shapetype>
                    <v:shape id="AutoShape 132" o:spid="_x0000_s1027" type="#_x0000_t32" style="position:absolute;left:2980;top:2700;width:1768;height:1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7EnHcIAAADaAAAADwAAAGRycy9kb3ducmV2LnhtbESPQYvCMBSE74L/ITzBi2iq4FqrUVQQ&#10;ZG9bRTw+mmdbbF5Kk9buv98sLOxxmJlvmO2+N5XoqHGlZQXzWQSCOLO65FzB7XqexiCcR9ZYWSYF&#10;3+RgvxsOtpho++Yv6lKfiwBhl6CCwvs6kdJlBRl0M1sTB+9pG4M+yCaXusF3gJtKLqLoQxosOSwU&#10;WNOpoOyVtkZBW31Oru3dz7v82K2e8Tp+9A+n1HjUHzYgPPX+P/zXvmgFS/i9Em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7EnHcIAAADaAAAADwAAAAAAAAAAAAAA&#10;AAChAgAAZHJzL2Rvd25yZXYueG1sUEsFBgAAAAAEAAQA+QAAAJADAAAAAA==&#10;" strokeweight="1pt"/>
                    <v:group id="Group 133" o:spid="_x0000_s1028" style="position:absolute;left:2604;top:1188;width:5904;height:5984" coordorigin="2084,1308" coordsize="5904,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AutoShape 134" o:spid="_x0000_s1029" type="#_x0000_t32" style="position:absolute;left:4228;top:1308;width:0;height:2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ace8QAAADbAAAADwAAAGRycy9kb3ducmV2LnhtbESPT2vCQBDF7wW/wzJCL0U39lBjdBVb&#10;KEhv/kE8DtkxCWZnQ3YT02/vHARvM7w37/1mtRlcrXpqQ+XZwGyagCLOva24MHA6/k5SUCEiW6w9&#10;k4F/CrBZj95WmFl/5z31h1goCeGQoYEyxibTOuQlOQxT3xCLdvWtwyhrW2jb4l3CXa0/k+RLO6xY&#10;Gkps6Kek/HbonIGu/vs4duc464vvfn5NF+lluARj3sfDdgkq0hBf5uf1zgq+0MsvMoBe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Zpx7xAAAANsAAAAPAAAAAAAAAAAA&#10;AAAAAKECAABkcnMvZG93bnJldi54bWxQSwUGAAAAAAQABAD5AAAAkgMAAAAA&#10;" strokeweight="1pt"/>
                      <v:shape id="AutoShape 135" o:spid="_x0000_s1030" type="#_x0000_t32" style="position:absolute;left:5028;top:1308;width:1488;height:1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inl8EAAADbAAAADwAAAGRycy9kb3ducmV2LnhtbERPTYvCMBC9C/6HMIIX0VQPa61NxV0Q&#10;ZG+rIh6HZmyLzaQ0aa3/frOw4G0e73PS3WBq0VPrKssKlosIBHFudcWFgsv5MI9BOI+ssbZMCl7k&#10;YJeNRykm2j75h/qTL0QIYZeggtL7JpHS5SUZdAvbEAfubluDPsC2kLrFZwg3tVxF0Yc0WHFoKLGh&#10;r5Lyx6kzCrr6e3burn7ZF5/9+h5v4ttwc0pNJ8N+C8LT4N/if/dRh/kr+PslHCCz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KeXwQAAANsAAAAPAAAAAAAAAAAAAAAA&#10;AKECAABkcnMvZG93bnJldi54bWxQSwUGAAAAAAQABAD5AAAAjwMAAAAA&#10;" strokeweight="1pt"/>
                      <v:shape id="AutoShape 136" o:spid="_x0000_s1031" type="#_x0000_t32" style="position:absolute;left:5028;top:2295;width:824;height: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i/acIAAADaAAAADwAAAGRycy9kb3ducmV2LnhtbESPQYvCMBSE74L/ITzBi2iqh7XWpuIu&#10;CLK3VRGPj+bZFpuX0qS1/vvNwoLHYWa+YdLdYGrRU+sqywqWiwgEcW51xYWCy/kwj0E4j6yxtkwK&#10;XuRgl41HKSbaPvmH+pMvRICwS1BB6X2TSOnykgy6hW2Ig3e3rUEfZFtI3eIzwE0tV1H0IQ1WHBZK&#10;bOirpPxx6oyCrv6enburX/bFZ7++x5v4NtycUtPJsN+C8DT4d/i/fdQKVvB3JdwAmf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i/acIAAADaAAAADwAAAAAAAAAAAAAA&#10;AAChAgAAZHJzL2Rvd25yZXYueG1sUEsFBgAAAAAEAAQA+QAAAJADAAAAAA==&#10;" strokeweight="1pt"/>
                      <v:shape id="AutoShape 137" o:spid="_x0000_s1032" type="#_x0000_t32" style="position:absolute;left:2460;top:2108;width:1768;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eYwMAAAADbAAAADwAAAGRycy9kb3ducmV2LnhtbERPTYvCMBC9C/6HMIIXWVMVy9o1igiC&#10;J2GroMehGduyzaQ2sa3/3iws7G0e73PW295UoqXGlZYVzKYRCOLM6pJzBZfz4eMThPPIGivLpOBF&#10;Drab4WCNibYdf1Ob+lyEEHYJKii8rxMpXVaQQTe1NXHg7rYx6ANscqkb7EK4qeQ8imJpsOTQUGBN&#10;+4Kyn/RpFJyWk7ht/WPi8HTDLr2y7KqFUuNRv/sC4an3/+I/91GH+Sv4/SUcID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nmMDAAAAA2wAAAA8AAAAAAAAAAAAAAAAA&#10;oQIAAGRycy9kb3ducmV2LnhtbFBLBQYAAAAABAAEAPkAAACOAwAAAAA=&#10;" strokeweight="1pt"/>
                      <v:shape id="AutoShape 138" o:spid="_x0000_s1033" type="#_x0000_t32" style="position:absolute;left:3300;top:2908;width:928;height:3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tyHsIAAADaAAAADwAAAGRycy9kb3ducmV2LnhtbESPQWuDQBSE74X8h+UVcgnN2pRKMa5S&#10;CoWehJpAcny4Lyp13xp3q+bfZwOBHIeZ+YZJ89l0YqTBtZYVvK4jEMSV1S3XCva775cPEM4ja+ws&#10;k4ILOcizxVOKibYT/9JY+loECLsEFTTe94mUrmrIoFvbnjh4JzsY9EEOtdQDTgFuOrmJolgabDks&#10;NNjTV0PVX/lvFBTvq3gc/XnlsDjiVB5YTt2bUsvn+XMLwtPsH+F7+0criOF2JdwAmV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ytyHsIAAADaAAAADwAAAAAAAAAAAAAA&#10;AAChAgAAZHJzL2Rvd25yZXYueG1sUEsFBgAAAAAEAAQA+QAAAJADAAAAAA==&#10;" strokeweight="1pt"/>
                      <v:shape id="AutoShape 139" o:spid="_x0000_s1034" type="#_x0000_t32" style="position:absolute;left:2460;top:3900;width:296;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1ee8EAAADbAAAADwAAAGRycy9kb3ducmV2LnhtbESPQYvCMBSE7wv+h/AEL6KpLitSjSKC&#10;4EnYKujx0TzbYvNSm9jWf28EweMwM98wy3VnStFQ7QrLCibjCARxanXBmYLTcTeag3AeWWNpmRQ8&#10;ycF61ftZYqxty//UJD4TAcIuRgW591UspUtzMujGtiIO3tXWBn2QdSZ1jW2Am1JOo2gmDRYcFnKs&#10;aJtTekseRsHhbzhrGn8fOjxcsE3OLNvyV6lBv9ssQHjq/Df8ae+1gukE3l/C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vV57wQAAANsAAAAPAAAAAAAAAAAAAAAA&#10;AKECAABkcnMvZG93bnJldi54bWxQSwUGAAAAAAQABAD5AAAAjwMAAAAA&#10;" strokeweight="1pt"/>
                      <v:shape id="AutoShape 140" o:spid="_x0000_s1035" type="#_x0000_t32" style="position:absolute;left:3300;top:4292;width:12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fXhcEAAADaAAAADwAAAGRycy9kb3ducmV2LnhtbESPQYvCMBSE74L/ITzBi6ypil3pGkUE&#10;wZOwVdDjo3m2ZZuX2sS2/nuzsLDHYWa+Ydbb3lSipcaVlhXMphEI4szqknMFl/PhYwXCeWSNlWVS&#10;8CIH281wsMZE246/qU19LgKEXYIKCu/rREqXFWTQTW1NHLy7bQz6IJtc6ga7ADeVnEdRLA2WHBYK&#10;rGlfUPaTPo2C03ISt61/TByebtilV5ZdtVBqPOp3XyA89f4//Nc+agWf8Hsl3AC5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Z9eFwQAAANoAAAAPAAAAAAAAAAAAAAAA&#10;AKECAABkcnMvZG93bnJldi54bWxQSwUGAAAAAAQABAD5AAAAjwMAAAAA&#10;" strokeweight="1pt"/>
                      <v:shape id="AutoShape 141" o:spid="_x0000_s1036" type="#_x0000_t32" style="position:absolute;left:6633;top:3279;width:136;height:1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ll8EAAADbAAAADwAAAGRycy9kb3ducmV2LnhtbESPQYvCMBSE74L/ITzBi2i6iiLVKCII&#10;ngS7gh4fzbMtNi+1ybb13xtB2OMwM98w621nStFQ7QrLCn4mEQji1OqCMwWX38N4CcJ5ZI2lZVLw&#10;IgfbTb+3xljbls/UJD4TAcIuRgW591UspUtzMugmtiIO3t3WBn2QdSZ1jW2Am1JOo2ghDRYcFnKs&#10;aJ9T+kj+jILTfLRoGv8cOTzdsE2uLNtyptRw0O1WIDx1/j/8bR+1gukMPl/CD5Cb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I2WXwQAAANsAAAAPAAAAAAAAAAAAAAAA&#10;AKECAABkcnMvZG93bnJldi54bWxQSwUGAAAAAAQABAD5AAAAjwMAAAAA&#10;" strokeweight="1pt"/>
                      <v:shape id="AutoShape 142" o:spid="_x0000_s1037" type="#_x0000_t32" style="position:absolute;left:7300;top:2820;width:296;height:1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r948EAAADbAAAADwAAAGRycy9kb3ducmV2LnhtbESPQYvCMBSE74L/ITzBi2iqqyLVKCII&#10;noStgh4fzbMtNi+1iW3995uFhT0OM/MNs9l1phQN1a6wrGA6iUAQp1YXnCm4Xo7jFQjnkTWWlknB&#10;hxzstv3eBmNtW/6mJvGZCBB2MSrIva9iKV2ak0E3sRVx8B62NuiDrDOpa2wD3JRyFkVLabDgsJBj&#10;RYec0mfyNgrOi9Gyafxr5PB8xza5sWzLL6WGg26/BuGp8//hv/ZJK5jN4f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yv3jwQAAANsAAAAPAAAAAAAAAAAAAAAA&#10;AKECAABkcnMvZG93bnJldi54bWxQSwUGAAAAAAQABAD5AAAAjwMAAAAA&#10;" strokeweight="1pt"/>
                      <v:shape id="AutoShape 143" o:spid="_x0000_s1038" type="#_x0000_t32" style="position:absolute;left:5788;top:5316;width:984;height: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YeMEAAADbAAAADwAAAGRycy9kb3ducmV2LnhtbESPQYvCMBSE7wv+h/AEL6KpiiLVKMuC&#10;4EmwK+jx0TzbYvNSm9jWf28EweMwM98w621nStFQ7QrLCibjCARxanXBmYLT/260BOE8ssbSMil4&#10;koPtpvezxljblo/UJD4TAcIuRgW591UspUtzMujGtiIO3tXWBn2QdSZ1jW2Am1JOo2ghDRYcFnKs&#10;6C+n9JY8jILDfLhoGn8fOjxcsE3OLNtyptSg3/2uQHjq/Df8ae+1gukc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hlh4wQAAANsAAAAPAAAAAAAAAAAAAAAA&#10;AKECAABkcnMvZG93bnJldi54bWxQSwUGAAAAAAQABAD5AAAAjwMAAAAA&#10;" strokeweight="1pt"/>
                      <v:shape id="AutoShape 144" o:spid="_x0000_s1039" type="#_x0000_t32" style="position:absolute;left:5788;top:5804;width:1808;height: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D8EAAADbAAAADwAAAGRycy9kb3ducmV2LnhtbESPQYvCMBSE7wv+h/AEL6KpLlukGkUE&#10;wZOwdWE9PppnW2xeahPb+u+NIHgcZuYbZrXpTSVaalxpWcFsGoEgzqwuOVfwd9pPFiCcR9ZYWSYF&#10;D3KwWQ++Vpho2/EvtanPRYCwS1BB4X2dSOmyggy6qa2Jg3exjUEfZJNL3WAX4KaS8yiKpcGSw0KB&#10;Ne0Kyq7p3Sg4/ozjtvW3scPjGbv0n2VXfSs1GvbbJQhPvf+E3+2DVjCP4f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VMYPwQAAANsAAAAPAAAAAAAAAAAAAAAA&#10;AKECAABkcnMvZG93bnJldi54bWxQSwUGAAAAAAQABAD5AAAAjwMAAAAA&#10;" strokeweight="1pt"/>
                      <v:shape id="AutoShape 145" o:spid="_x0000_s1040" type="#_x0000_t32" style="position:absolute;left:4228;top:5708;width:800;height:6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OssMAAADbAAAADwAAAGRycy9kb3ducmV2LnhtbESPT4vCMBTE7wt+h/AEL4umelhrbSq6&#10;sCB78w/i8dE822LzUpq01m9vFhY8DjPzGybdDKYWPbWusqxgPotAEOdWV1woOJ9+pjEI55E11pZJ&#10;wZMcbLLRR4qJtg8+UH/0hQgQdgkqKL1vEildXpJBN7MNcfButjXog2wLqVt8BLip5SKKvqTBisNC&#10;iQ19l5Tfj51R0NW/n6fu4ud9seuXt3gVX4erU2oyHrZrEJ4G/w7/t/dawWIJf1/CD5D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jzrLDAAAA2wAAAA8AAAAAAAAAAAAA&#10;AAAAoQIAAGRycy9kb3ducmV2LnhtbFBLBQYAAAAABAAEAPkAAACRAwAAAAA=&#10;" strokeweight="1pt"/>
                      <v:shape id="AutoShape 146" o:spid="_x0000_s1041" type="#_x0000_t32" style="position:absolute;left:3556;top:6092;width:1472;height:1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xawMAAAADbAAAADwAAAGRycy9kb3ducmV2LnhtbERPy4rCMBTdC/5DuIIb0VQXM7U2ig4M&#10;DLMbK+Ly0tw+sLkpTVrr308WgsvDeaeH0TRioM7VlhWsVxEI4tzqmksFl+x7GYNwHlljY5kUPMnB&#10;YT+dpJho++A/Gs6+FCGEXYIKKu/bREqXV2TQrWxLHLjCdgZ9gF0pdYePEG4auYmiD2mw5tBQYUtf&#10;FeX3c28U9M3vIuuvfj2Up+GziLfxbbw5peaz8bgD4Wn0b/HL/aMVbMLY8CX8AL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8WsDAAAAA2wAAAA8AAAAAAAAAAAAAAAAA&#10;oQIAAGRycy9kb3ducmV2LnhtbFBLBQYAAAAABAAEAPkAAACOAwAAAAA=&#10;" strokeweight="1pt"/>
                      <v:shape id="AutoShape 147" o:spid="_x0000_s1042" type="#_x0000_t32" style="position:absolute;left:4228;top:1308;width: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wtGMIAAADaAAAADwAAAGRycy9kb3ducmV2LnhtbESPT4vCMBTE7wv7HcJb8LJoqget3UZR&#10;QRBvqyIeH83rH7Z5KU1a67c3woLHYWZ+w6TrwdSip9ZVlhVMJxEI4szqigsFl/N+HINwHlljbZkU&#10;PMjBevX5kWKi7Z1/qT/5QgQIuwQVlN43iZQuK8mgm9iGOHi5bQ36INtC6hbvAW5qOYuiuTRYcVgo&#10;saFdSdnfqTMKuvr4fe6uftoX236Rx8v4NtycUqOvYfMDwtPg3+H/9kErWMLrSrgBcvU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wtGMIAAADaAAAADwAAAAAAAAAAAAAA&#10;AAChAgAAZHJzL2Rvd25yZXYueG1sUEsFBgAAAAAEAAQA+QAAAJADAAAAAA==&#10;" strokeweight="1pt"/>
                      <v:shape id="AutoShape 148" o:spid="_x0000_s1043" type="#_x0000_t32" style="position:absolute;left:5028;top:1308;width:0;height:2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PAG8AAAADbAAAADwAAAGRycy9kb3ducmV2LnhtbERPy4rCMBTdC/5DuIIb0VQH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3TwBvAAAAA2wAAAA8AAAAAAAAAAAAAAAAA&#10;oQIAAGRycy9kb3ducmV2LnhtbFBLBQYAAAAABAAEAPkAAACOAwAAAAA=&#10;" strokeweight="1pt"/>
                      <v:shape id="AutoShape 149" o:spid="_x0000_s1044" type="#_x0000_t32" style="position:absolute;left:5028;top:2108;width:2160;height:12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TIpsEAAADbAAAADwAAAGRycy9kb3ducmV2LnhtbESPQYvCMBSE74L/ITxhL6KpiiLVKCIs&#10;eBKsgh4fzbMtNi+1ybbdf28EweMwM98w621nStFQ7QrLCibjCARxanXBmYLL+Xe0BOE8ssbSMin4&#10;JwfbTb+3xljblk/UJD4TAcIuRgW591UspUtzMujGtiIO3t3WBn2QdSZ1jW2Am1JOo2ghDRYcFnKs&#10;aJ9T+kj+jILjfLhoGv8cOjzesE2uLNtyptTPoNutQHjq/Df8aR+0gtkE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ZMimwQAAANsAAAAPAAAAAAAAAAAAAAAA&#10;AKECAABkcnMvZG93bnJldi54bWxQSwUGAAAAAAQABAD5AAAAjwMAAAAA&#10;" strokeweight="1pt"/>
                      <v:shape id="AutoShape 150" o:spid="_x0000_s1045" type="#_x0000_t32" style="position:absolute;left:7188;top:2108;width:408;height: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3798MAAADbAAAADwAAAGRycy9kb3ducmV2LnhtbESPQYvCMBSE7wv7H8ITvCxrqsJaq1FW&#10;QRBvW2Xx+GiebbF5KU1a6783guBxmJlvmOW6N5XoqHGlZQXjUQSCOLO65FzB6bj7jkE4j6yxskwK&#10;7uRgvfr8WGKi7Y3/qEt9LgKEXYIKCu/rREqXFWTQjWxNHLyLbQz6IJtc6gZvAW4qOYmiH2mw5LBQ&#10;YE3bgrJr2hoFbXX4Orb/ftzlm252iefxuT87pYaD/ncBwlPv3+FXe68VTCf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N+/fDAAAA2wAAAA8AAAAAAAAAAAAA&#10;AAAAoQIAAGRycy9kb3ducmV2LnhtbFBLBQYAAAAABAAEAPkAAACRAwAAAAA=&#10;" strokeweight="1pt"/>
                      <v:shape id="AutoShape 151" o:spid="_x0000_s1046" type="#_x0000_t32" style="position:absolute;left:5788;top:2820;width:180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rzSsEAAADbAAAADwAAAGRycy9kb3ducmV2LnhtbESPQYvCMBSE74L/ITxhL6KpFkWqUUQQ&#10;PAlbF9bjo3m2xealNrHt/vuNIHgcZuYbZrPrTSVaalxpWcFsGoEgzqwuOVfwczlOViCcR9ZYWSYF&#10;f+Rgtx0ONpho2/E3tanPRYCwS1BB4X2dSOmyggy6qa2Jg3ezjUEfZJNL3WAX4KaS8yhaSoMlh4UC&#10;azoUlN3Tp1FwXoyXbesfY4fnK3bpL8uuipX6GvX7NQhPvf+E3+2TVhDH8PoSfoD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vNKwQAAANsAAAAPAAAAAAAAAAAAAAAA&#10;AKECAABkcnMvZG93bnJldi54bWxQSwUGAAAAAAQABAD5AAAAjwMAAAAA&#10;" strokeweight="1pt"/>
                      <v:shape id="AutoShape 152" o:spid="_x0000_s1047" type="#_x0000_t32" style="position:absolute;left:5788;top:3844;width:2200;height:1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jGGMQAAADbAAAADwAAAGRycy9kb3ducmV2LnhtbESPT4vCMBTE74LfITxhL6Kpq2itRnEX&#10;FmRv/kE8PppnW2xeSpPW7rc3woLHYWZ+w6y3nSlFS7UrLCuYjCMQxKnVBWcKzqefUQzCeWSNpWVS&#10;8EcOtpt+b42Jtg8+UHv0mQgQdgkqyL2vEildmpNBN7YVcfButjbog6wzqWt8BLgp5WcUzaXBgsNC&#10;jhV955Tej41R0JS/w1Nz8ZM2+2oXt3gZX7urU+pj0O1WIDx1/h3+b++1gukMXl/CD5Cb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6MYYxAAAANsAAAAPAAAAAAAAAAAA&#10;AAAAAKECAABkcnMvZG93bnJldi54bWxQSwUGAAAAAAQABAD5AAAAkgMAAAAA&#10;" strokeweight="1pt"/>
                      <v:shape id="AutoShape 153" o:spid="_x0000_s1048" type="#_x0000_t32" style="position:absolute;left:7596;top:5092;width:392;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GUxsEAAADbAAAADwAAAGRycy9kb3ducmV2LnhtbERPTWuDQBC9B/oflinkIs1qSkKxrlIC&#10;hZ6EmkJ7HNypSt1Z627U/PtsIJDbPN7nZMViejHR6DrLCpJNDIK4trrjRsHX8f3pBYTzyBp7y6Tg&#10;TA6K/GGVYartzJ80Vb4RIYRdigpa74dUSle3ZNBt7EAcuF87GvQBjo3UI84h3PRyG8d7abDj0NDi&#10;QIeW6r/qZBSUu2g/Tf4/clj+4Fx9s5z7Z6XWj8vbKwhPi7+Lb+4PHeYncP0lHCDzC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0ZTGwQAAANsAAAAPAAAAAAAAAAAAAAAA&#10;AKECAABkcnMvZG93bnJldi54bWxQSwUGAAAAAAQABAD5AAAAjwMAAAAA&#10;" strokeweight="1pt"/>
                      <v:shape id="AutoShape 154" o:spid="_x0000_s1049" type="#_x0000_t32" style="position:absolute;left:2084;top:2820;width:376;height:6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1Q0sIAAADbAAAADwAAAGRycy9kb3ducmV2LnhtbESPQYvCMBSE78L+h/AWvIhNVSzSNYoI&#10;C54Eu4IeH82zLdu81Cbb1n9vBGGPw8x8w6y3g6lFR62rLCuYRTEI4tzqigsF55/v6QqE88gaa8uk&#10;4EEOtpuP0RpTbXs+UZf5QgQIuxQVlN43qZQuL8mgi2xDHLybbQ36INtC6hb7ADe1nMdxIg1WHBZK&#10;bGhfUv6b/RkFx+Uk6Tp/nzg8XrHPLiz7eqHU+HPYfYHwNPj/8Lt90AoWCby+hB8gN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Y1Q0sIAAADbAAAADwAAAAAAAAAAAAAA&#10;AAChAgAAZHJzL2Rvd25yZXYueG1sUEsFBgAAAAAEAAQA+QAAAJADAAAAAA==&#10;" strokeweight="1pt"/>
                      <v:shape id="AutoShape 155" o:spid="_x0000_s1050" type="#_x0000_t32" style="position:absolute;left:2084;top:3492;width:2144;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Yb8MAAADbAAAADwAAAGRycy9kb3ducmV2LnhtbESPQYvCMBSE74L/ITzBi2iqwlqrUVQQ&#10;ZG9bl8Xjo3m2xealNGnt/vvNguBxmJlvmO2+N5XoqHGlZQXzWQSCOLO65FzB9/U8jUE4j6yxskwK&#10;fsnBfjccbDHR9slf1KU+FwHCLkEFhfd1IqXLCjLoZrYmDt7dNgZ9kE0udYPPADeVXETRhzRYclgo&#10;sKZTQdkjbY2CtvqcXNsfP+/yY7e6x+v41t+cUuNRf9iA8NT7d/jVvmgFyxX8fwk/QO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6WG/DAAAA2wAAAA8AAAAAAAAAAAAA&#10;AAAAoQIAAGRycy9kb3ducmV2LnhtbFBLBQYAAAAABAAEAPkAAACRAwAAAAA=&#10;" strokeweight="1pt"/>
                      <v:shape id="AutoShape 156" o:spid="_x0000_s1051" type="#_x0000_t32" style="position:absolute;left:2460;top:4764;width:1768;height:1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5hO74AAADbAAAADwAAAGRycy9kb3ducmV2LnhtbERPTYvCMBC9C/6HMIIXWVMVy9I1igiC&#10;J8Eq6HFoZttiM6lNbOu/NwfB4+N9rza9qURLjSstK5hNIxDEmdUl5wou5/3PLwjnkTVWlknBixxs&#10;1sPBChNtOz5Rm/pchBB2CSoovK8TKV1WkEE3tTVx4P5tY9AH2ORSN9iFcFPJeRTF0mDJoaHAmnYF&#10;Zff0aRQcl5O4bf1j4vB4wy69suyqhVLjUb/9A+Gp91/xx33QChZhbPgSfoBcv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HXmE7vgAAANsAAAAPAAAAAAAAAAAAAAAAAKEC&#10;AABkcnMvZG93bnJldi54bWxQSwUGAAAAAAQABAD5AAAAjAMAAAAA&#10;" strokeweight="1pt"/>
                      <v:shape id="AutoShape 157" o:spid="_x0000_s1052" type="#_x0000_t32" style="position:absolute;left:5028;top:5228;width:0;height:2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phsMAAADbAAAADwAAAGRycy9kb3ducmV2LnhtbESPQYvCMBSE74L/ITzBi2iqwm6tRlFB&#10;kL1tXcTjo3m2xealNGnt/vvNguBxmJlvmM2uN5XoqHGlZQXzWQSCOLO65FzBz+U0jUE4j6yxskwK&#10;fsnBbjscbDDR9snf1KU+FwHCLkEFhfd1IqXLCjLoZrYmDt7dNgZ9kE0udYPPADeVXETRhzRYclgo&#10;sKZjQdkjbY2CtvqaXNqrn3f5ofu8x6v41t+cUuNRv1+D8NT7d/jVPmsFyxX8fwk/QG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paYbDAAAA2wAAAA8AAAAAAAAAAAAA&#10;AAAAoQIAAGRycy9kb3ducmV2LnhtbFBLBQYAAAAABAAEAPkAAACRAwAAAAA=&#10;" strokeweight="1pt"/>
                      <v:shape id="AutoShape 158" o:spid="_x0000_s1053" type="#_x0000_t32" style="position:absolute;left:5028;top:7292;width: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WzZsAAAADbAAAADwAAAGRycy9kb3ducmV2LnhtbERPy4rCMBTdC/5DuIIb0VQZ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Vs2bAAAAA2wAAAA8AAAAAAAAAAAAAAAAA&#10;oQIAAGRycy9kb3ducmV2LnhtbFBLBQYAAAAABAAEAPkAAACOAwAAAAA=&#10;" strokeweight="1pt"/>
                      <v:shape id="AutoShape 159" o:spid="_x0000_s1054" type="#_x0000_t32" style="position:absolute;left:5788;top:4764;width:0;height:2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kW/cMAAADbAAAADwAAAGRycy9kb3ducmV2LnhtbESPQYvCMBSE7wv+h/CEvSyaVmSt1Sgq&#10;LIi3VRGPj+bZFpuX0qS1++83guBxmJlvmOW6N5XoqHGlZQXxOAJBnFldcq7gfPoZJSCcR9ZYWSYF&#10;f+RgvRp8LDHV9sG/1B19LgKEXYoKCu/rVEqXFWTQjW1NHLybbQz6IJtc6gYfAW4qOYmib2mw5LBQ&#10;YE27grL7sTUK2urwdWovPu7ybTe7JfPk2l+dUp/DfrMA4an37/CrvdcKpjE8v4Qf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qZFv3DAAAA2wAAAA8AAAAAAAAAAAAA&#10;AAAAoQIAAGRycy9kb3ducmV2LnhtbFBLBQYAAAAABAAEAPkAAACRAwAAAAA=&#10;" strokeweight="1pt"/>
                      <v:shape id="AutoShape 160" o:spid="_x0000_s1055" type="#_x0000_t32" style="position:absolute;left:5788;top:4764;width:1808;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uIisMAAADbAAAADwAAAGRycy9kb3ducmV2LnhtbESPQYvCMBSE7wv7H8ITvCxrqshaq1FW&#10;QRBvW2Xx+GiebbF5KU1a6783guBxmJlvmOW6N5XoqHGlZQXjUQSCOLO65FzB6bj7jkE4j6yxskwK&#10;7uRgvfr8WGKi7Y3/qEt9LgKEXYIKCu/rREqXFWTQjWxNHLyLbQz6IJtc6gZvAW4qOYmiH2mw5LBQ&#10;YE3bgrJr2hoFbXX4Orb/ftzlm252iefxuT87pYaD/ncBwlPv3+FXe68VTCf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LiIrDAAAA2wAAAA8AAAAAAAAAAAAA&#10;AAAAoQIAAGRycy9kb3ducmV2LnhtbFBLBQYAAAAABAAEAPkAAACRAwAAAAA=&#10;" strokeweight="1pt"/>
                      <v:shape id="AutoShape 161" o:spid="_x0000_s1056" type="#_x0000_t32" style="position:absolute;left:2852;top:5228;width:2176;height:12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qSxcAAAADbAAAADwAAAGRycy9kb3ducmV2LnhtbERPTYvCMBC9C/6HMMJeZE1dUaTbVEQQ&#10;9iRYBT0OzWxbtpnUJrbdf28Ewds83uckm8HUoqPWVZYVzGcRCOLc6ooLBefT/nMNwnlkjbVlUvBP&#10;DjbpeJRgrG3PR+oyX4gQwi5GBaX3TSyly0sy6Ga2IQ7cr20N+gDbQuoW+xBuavkVRStpsOLQUGJD&#10;u5Lyv+xuFByW01XX+dvU4eGKfXZh2dcLpT4mw/YbhKfBv8Uv948O85fw/CUcINM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LqksXAAAAA2wAAAA8AAAAAAAAAAAAAAAAA&#10;oQIAAGRycy9kb3ducmV2LnhtbFBLBQYAAAAABAAEAPkAAACOAwAAAAA=&#10;" strokeweight="1pt"/>
                      <v:shape id="AutoShape 162" o:spid="_x0000_s1057" type="#_x0000_t32" style="position:absolute;left:2460;top:5804;width:392;height:6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uGI8IAAADbAAAADwAAAGRycy9kb3ducmV2LnhtbESPQYvCMBSE7wv+h/AEL4umCu7WahQV&#10;BPG2uojHR/Nsi81LadJa/70RBI/DzHzDLFadKUVLtSssKxiPIhDEqdUFZwr+T7thDMJ5ZI2lZVLw&#10;IAerZe9rgYm2d/6j9ugzESDsElSQe18lUro0J4NuZCvi4F1tbdAHWWdS13gPcFPKSRT9SIMFh4Uc&#10;K9rmlN6OjVHQlIfvU3P24zbbtL/XeBZfuotTatDv1nMQnjr/Cb/be61gOoXXl/AD5P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HuGI8IAAADbAAAADwAAAAAAAAAAAAAA&#10;AAChAgAAZHJzL2Rvd25yZXYueG1sUEsFBgAAAAAEAAQA+QAAAJADAAAAAA==&#10;" strokeweight="1pt"/>
                    </v:group>
                    <w10:anchorlock/>
                  </v:group>
                </w:pict>
              </mc:Fallback>
            </mc:AlternateContent>
          </w:r>
          <w:r>
            <w:rPr>
              <w:rFonts w:eastAsiaTheme="minorHAnsi" w:cs="Calibri"/>
              <w:i/>
              <w:sz w:val="16"/>
              <w:szCs w:val="16"/>
            </w:rPr>
            <w:t xml:space="preserve">           </w:t>
          </w:r>
        </w:p>
      </w:tc>
    </w:tr>
    <w:tr w:rsidR="006D2BEA" w:rsidTr="00270772">
      <w:tc>
        <w:tcPr>
          <w:tcW w:w="4644" w:type="dxa"/>
        </w:tcPr>
        <w:p w:rsidR="006D2BEA" w:rsidRDefault="006D2BEA" w:rsidP="009C2E78">
          <w:pPr>
            <w:pStyle w:val="En-tte"/>
            <w:rPr>
              <w:rFonts w:eastAsiaTheme="minorHAnsi" w:cs="Calibri"/>
              <w:i/>
              <w:sz w:val="16"/>
              <w:szCs w:val="16"/>
            </w:rPr>
          </w:pPr>
          <w:r>
            <w:rPr>
              <w:rFonts w:ascii="French Script MT" w:eastAsiaTheme="minorHAnsi" w:hAnsi="French Script MT" w:cs="Calibri"/>
              <w:sz w:val="16"/>
              <w:szCs w:val="16"/>
            </w:rPr>
            <w:t>Réaliser – 1 – Matériaux</w:t>
          </w:r>
        </w:p>
      </w:tc>
      <w:tc>
        <w:tcPr>
          <w:tcW w:w="2253" w:type="dxa"/>
        </w:tcPr>
        <w:p w:rsidR="006D2BEA" w:rsidRDefault="006D2BEA" w:rsidP="00DA6248">
          <w:pPr>
            <w:pStyle w:val="En-tte"/>
            <w:rPr>
              <w:rFonts w:eastAsiaTheme="minorHAnsi" w:cs="Calibri"/>
              <w:i/>
              <w:sz w:val="16"/>
              <w:szCs w:val="16"/>
            </w:rPr>
          </w:pPr>
        </w:p>
      </w:tc>
      <w:tc>
        <w:tcPr>
          <w:tcW w:w="3449" w:type="dxa"/>
          <w:vMerge/>
        </w:tcPr>
        <w:p w:rsidR="006D2BEA" w:rsidRDefault="006D2BEA" w:rsidP="00DA6248">
          <w:pPr>
            <w:pStyle w:val="En-tte"/>
            <w:rPr>
              <w:rFonts w:eastAsiaTheme="minorHAnsi" w:cs="Calibri"/>
              <w:i/>
              <w:sz w:val="16"/>
              <w:szCs w:val="16"/>
            </w:rPr>
          </w:pPr>
        </w:p>
      </w:tc>
    </w:tr>
  </w:tbl>
  <w:p w:rsidR="006D2BEA" w:rsidRDefault="006D2BEA" w:rsidP="00E82771">
    <w:pPr>
      <w:pStyle w:val="En-tte"/>
      <w:rPr>
        <w:rFonts w:eastAsiaTheme="minorHAnsi" w:cs="Calibri"/>
        <w:i/>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FFFFFFFF"/>
    <w:lvl w:ilvl="0">
      <w:numFmt w:val="decimal"/>
      <w:lvlText w:val="*"/>
      <w:lvlJc w:val="left"/>
    </w:lvl>
  </w:abstractNum>
  <w:abstractNum w:abstractNumId="1">
    <w:nsid w:val="03592471"/>
    <w:multiLevelType w:val="hybridMultilevel"/>
    <w:tmpl w:val="D11CDD2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6B6178"/>
    <w:multiLevelType w:val="hybridMultilevel"/>
    <w:tmpl w:val="64C0824C"/>
    <w:lvl w:ilvl="0" w:tplc="1F28C9EC">
      <w:start w:val="1"/>
      <w:numFmt w:val="bullet"/>
      <w:lvlText w:val="o"/>
      <w:lvlJc w:val="left"/>
      <w:pPr>
        <w:ind w:left="720" w:hanging="360"/>
      </w:pPr>
      <w:rPr>
        <w:rFonts w:ascii="Courier New" w:hAnsi="Courier New" w:cs="Courier New" w:hint="default"/>
      </w:rPr>
    </w:lvl>
    <w:lvl w:ilvl="1" w:tplc="F1A6FFF0" w:tentative="1">
      <w:start w:val="1"/>
      <w:numFmt w:val="bullet"/>
      <w:lvlText w:val="o"/>
      <w:lvlJc w:val="left"/>
      <w:pPr>
        <w:ind w:left="1440" w:hanging="360"/>
      </w:pPr>
      <w:rPr>
        <w:rFonts w:ascii="Courier New" w:hAnsi="Courier New" w:cs="Courier New" w:hint="default"/>
      </w:rPr>
    </w:lvl>
    <w:lvl w:ilvl="2" w:tplc="468CC66A" w:tentative="1">
      <w:start w:val="1"/>
      <w:numFmt w:val="bullet"/>
      <w:lvlText w:val=""/>
      <w:lvlJc w:val="left"/>
      <w:pPr>
        <w:ind w:left="2160" w:hanging="360"/>
      </w:pPr>
      <w:rPr>
        <w:rFonts w:ascii="Wingdings" w:hAnsi="Wingdings" w:hint="default"/>
      </w:rPr>
    </w:lvl>
    <w:lvl w:ilvl="3" w:tplc="59CEA0C8" w:tentative="1">
      <w:start w:val="1"/>
      <w:numFmt w:val="bullet"/>
      <w:lvlText w:val=""/>
      <w:lvlJc w:val="left"/>
      <w:pPr>
        <w:ind w:left="2880" w:hanging="360"/>
      </w:pPr>
      <w:rPr>
        <w:rFonts w:ascii="Symbol" w:hAnsi="Symbol" w:hint="default"/>
      </w:rPr>
    </w:lvl>
    <w:lvl w:ilvl="4" w:tplc="A57049FE" w:tentative="1">
      <w:start w:val="1"/>
      <w:numFmt w:val="bullet"/>
      <w:lvlText w:val="o"/>
      <w:lvlJc w:val="left"/>
      <w:pPr>
        <w:ind w:left="3600" w:hanging="360"/>
      </w:pPr>
      <w:rPr>
        <w:rFonts w:ascii="Courier New" w:hAnsi="Courier New" w:cs="Courier New" w:hint="default"/>
      </w:rPr>
    </w:lvl>
    <w:lvl w:ilvl="5" w:tplc="E1AAE16C" w:tentative="1">
      <w:start w:val="1"/>
      <w:numFmt w:val="bullet"/>
      <w:lvlText w:val=""/>
      <w:lvlJc w:val="left"/>
      <w:pPr>
        <w:ind w:left="4320" w:hanging="360"/>
      </w:pPr>
      <w:rPr>
        <w:rFonts w:ascii="Wingdings" w:hAnsi="Wingdings" w:hint="default"/>
      </w:rPr>
    </w:lvl>
    <w:lvl w:ilvl="6" w:tplc="76CC0EC6" w:tentative="1">
      <w:start w:val="1"/>
      <w:numFmt w:val="bullet"/>
      <w:lvlText w:val=""/>
      <w:lvlJc w:val="left"/>
      <w:pPr>
        <w:ind w:left="5040" w:hanging="360"/>
      </w:pPr>
      <w:rPr>
        <w:rFonts w:ascii="Symbol" w:hAnsi="Symbol" w:hint="default"/>
      </w:rPr>
    </w:lvl>
    <w:lvl w:ilvl="7" w:tplc="205A77F6" w:tentative="1">
      <w:start w:val="1"/>
      <w:numFmt w:val="bullet"/>
      <w:lvlText w:val="o"/>
      <w:lvlJc w:val="left"/>
      <w:pPr>
        <w:ind w:left="5760" w:hanging="360"/>
      </w:pPr>
      <w:rPr>
        <w:rFonts w:ascii="Courier New" w:hAnsi="Courier New" w:cs="Courier New" w:hint="default"/>
      </w:rPr>
    </w:lvl>
    <w:lvl w:ilvl="8" w:tplc="9E3E5A5A" w:tentative="1">
      <w:start w:val="1"/>
      <w:numFmt w:val="bullet"/>
      <w:lvlText w:val=""/>
      <w:lvlJc w:val="left"/>
      <w:pPr>
        <w:ind w:left="6480" w:hanging="360"/>
      </w:pPr>
      <w:rPr>
        <w:rFonts w:ascii="Wingdings" w:hAnsi="Wingdings" w:hint="default"/>
      </w:rPr>
    </w:lvl>
  </w:abstractNum>
  <w:abstractNum w:abstractNumId="3">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0A37D95"/>
    <w:multiLevelType w:val="hybridMultilevel"/>
    <w:tmpl w:val="9EA476C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3EA1A83"/>
    <w:multiLevelType w:val="hybridMultilevel"/>
    <w:tmpl w:val="F1B8BE06"/>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nsid w:val="197603C1"/>
    <w:multiLevelType w:val="hybridMultilevel"/>
    <w:tmpl w:val="6A0EFD2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CB7519D"/>
    <w:multiLevelType w:val="hybridMultilevel"/>
    <w:tmpl w:val="BDC850B8"/>
    <w:lvl w:ilvl="0" w:tplc="2B7C773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F0A68F8"/>
    <w:multiLevelType w:val="hybridMultilevel"/>
    <w:tmpl w:val="A086DB70"/>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03D7728"/>
    <w:multiLevelType w:val="hybridMultilevel"/>
    <w:tmpl w:val="2B5491AE"/>
    <w:lvl w:ilvl="0" w:tplc="040C0005">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2">
    <w:nsid w:val="26D73E3A"/>
    <w:multiLevelType w:val="hybridMultilevel"/>
    <w:tmpl w:val="EBA0EFFC"/>
    <w:lvl w:ilvl="0" w:tplc="040C0005">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3">
    <w:nsid w:val="2E010BAF"/>
    <w:multiLevelType w:val="hybridMultilevel"/>
    <w:tmpl w:val="A838F8F0"/>
    <w:lvl w:ilvl="0" w:tplc="040C0005">
      <w:start w:val="1"/>
      <w:numFmt w:val="bullet"/>
      <w:lvlText w:val=""/>
      <w:lvlJc w:val="left"/>
      <w:pPr>
        <w:ind w:left="1113" w:hanging="360"/>
      </w:pPr>
      <w:rPr>
        <w:rFonts w:ascii="Wingdings" w:hAnsi="Wingdings" w:hint="default"/>
      </w:rPr>
    </w:lvl>
    <w:lvl w:ilvl="1" w:tplc="040C0003">
      <w:start w:val="1"/>
      <w:numFmt w:val="bullet"/>
      <w:lvlText w:val="o"/>
      <w:lvlJc w:val="left"/>
      <w:pPr>
        <w:ind w:left="1833" w:hanging="360"/>
      </w:pPr>
      <w:rPr>
        <w:rFonts w:ascii="Courier New" w:hAnsi="Courier New" w:cs="Courier New" w:hint="default"/>
      </w:rPr>
    </w:lvl>
    <w:lvl w:ilvl="2" w:tplc="040C0005" w:tentative="1">
      <w:start w:val="1"/>
      <w:numFmt w:val="bullet"/>
      <w:lvlText w:val=""/>
      <w:lvlJc w:val="left"/>
      <w:pPr>
        <w:ind w:left="2553" w:hanging="360"/>
      </w:pPr>
      <w:rPr>
        <w:rFonts w:ascii="Wingdings" w:hAnsi="Wingdings" w:hint="default"/>
      </w:rPr>
    </w:lvl>
    <w:lvl w:ilvl="3" w:tplc="040C0001" w:tentative="1">
      <w:start w:val="1"/>
      <w:numFmt w:val="bullet"/>
      <w:lvlText w:val=""/>
      <w:lvlJc w:val="left"/>
      <w:pPr>
        <w:ind w:left="3273" w:hanging="360"/>
      </w:pPr>
      <w:rPr>
        <w:rFonts w:ascii="Symbol" w:hAnsi="Symbol" w:hint="default"/>
      </w:rPr>
    </w:lvl>
    <w:lvl w:ilvl="4" w:tplc="040C0003" w:tentative="1">
      <w:start w:val="1"/>
      <w:numFmt w:val="bullet"/>
      <w:lvlText w:val="o"/>
      <w:lvlJc w:val="left"/>
      <w:pPr>
        <w:ind w:left="3993" w:hanging="360"/>
      </w:pPr>
      <w:rPr>
        <w:rFonts w:ascii="Courier New" w:hAnsi="Courier New" w:cs="Courier New" w:hint="default"/>
      </w:rPr>
    </w:lvl>
    <w:lvl w:ilvl="5" w:tplc="040C0005" w:tentative="1">
      <w:start w:val="1"/>
      <w:numFmt w:val="bullet"/>
      <w:lvlText w:val=""/>
      <w:lvlJc w:val="left"/>
      <w:pPr>
        <w:ind w:left="4713" w:hanging="360"/>
      </w:pPr>
      <w:rPr>
        <w:rFonts w:ascii="Wingdings" w:hAnsi="Wingdings" w:hint="default"/>
      </w:rPr>
    </w:lvl>
    <w:lvl w:ilvl="6" w:tplc="040C0001" w:tentative="1">
      <w:start w:val="1"/>
      <w:numFmt w:val="bullet"/>
      <w:lvlText w:val=""/>
      <w:lvlJc w:val="left"/>
      <w:pPr>
        <w:ind w:left="5433" w:hanging="360"/>
      </w:pPr>
      <w:rPr>
        <w:rFonts w:ascii="Symbol" w:hAnsi="Symbol" w:hint="default"/>
      </w:rPr>
    </w:lvl>
    <w:lvl w:ilvl="7" w:tplc="040C0003" w:tentative="1">
      <w:start w:val="1"/>
      <w:numFmt w:val="bullet"/>
      <w:lvlText w:val="o"/>
      <w:lvlJc w:val="left"/>
      <w:pPr>
        <w:ind w:left="6153" w:hanging="360"/>
      </w:pPr>
      <w:rPr>
        <w:rFonts w:ascii="Courier New" w:hAnsi="Courier New" w:cs="Courier New" w:hint="default"/>
      </w:rPr>
    </w:lvl>
    <w:lvl w:ilvl="8" w:tplc="040C0005" w:tentative="1">
      <w:start w:val="1"/>
      <w:numFmt w:val="bullet"/>
      <w:lvlText w:val=""/>
      <w:lvlJc w:val="left"/>
      <w:pPr>
        <w:ind w:left="6873" w:hanging="360"/>
      </w:pPr>
      <w:rPr>
        <w:rFonts w:ascii="Wingdings" w:hAnsi="Wingdings" w:hint="default"/>
      </w:rPr>
    </w:lvl>
  </w:abstractNum>
  <w:abstractNum w:abstractNumId="14">
    <w:nsid w:val="301E1CA9"/>
    <w:multiLevelType w:val="hybridMultilevel"/>
    <w:tmpl w:val="8B746F4E"/>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0DC2AD3"/>
    <w:multiLevelType w:val="hybridMultilevel"/>
    <w:tmpl w:val="20F8229C"/>
    <w:lvl w:ilvl="0" w:tplc="6F7448EA">
      <w:start w:val="1"/>
      <w:numFmt w:val="bullet"/>
      <w:lvlText w:val=""/>
      <w:lvlJc w:val="left"/>
      <w:pPr>
        <w:ind w:left="927" w:hanging="360"/>
      </w:pPr>
      <w:rPr>
        <w:rFonts w:ascii="Wingdings" w:hAnsi="Wingdings" w:hint="default"/>
      </w:rPr>
    </w:lvl>
    <w:lvl w:ilvl="1" w:tplc="040C0019" w:tentative="1">
      <w:start w:val="1"/>
      <w:numFmt w:val="bullet"/>
      <w:lvlText w:val="o"/>
      <w:lvlJc w:val="left"/>
      <w:pPr>
        <w:ind w:left="1647" w:hanging="360"/>
      </w:pPr>
      <w:rPr>
        <w:rFonts w:ascii="Courier New" w:hAnsi="Courier New" w:cs="Courier New" w:hint="default"/>
      </w:rPr>
    </w:lvl>
    <w:lvl w:ilvl="2" w:tplc="040C001B" w:tentative="1">
      <w:start w:val="1"/>
      <w:numFmt w:val="bullet"/>
      <w:lvlText w:val=""/>
      <w:lvlJc w:val="left"/>
      <w:pPr>
        <w:ind w:left="2367" w:hanging="360"/>
      </w:pPr>
      <w:rPr>
        <w:rFonts w:ascii="Wingdings" w:hAnsi="Wingdings" w:hint="default"/>
      </w:rPr>
    </w:lvl>
    <w:lvl w:ilvl="3" w:tplc="040C000F" w:tentative="1">
      <w:start w:val="1"/>
      <w:numFmt w:val="bullet"/>
      <w:lvlText w:val=""/>
      <w:lvlJc w:val="left"/>
      <w:pPr>
        <w:ind w:left="3087" w:hanging="360"/>
      </w:pPr>
      <w:rPr>
        <w:rFonts w:ascii="Symbol" w:hAnsi="Symbol" w:hint="default"/>
      </w:rPr>
    </w:lvl>
    <w:lvl w:ilvl="4" w:tplc="040C0019" w:tentative="1">
      <w:start w:val="1"/>
      <w:numFmt w:val="bullet"/>
      <w:lvlText w:val="o"/>
      <w:lvlJc w:val="left"/>
      <w:pPr>
        <w:ind w:left="3807" w:hanging="360"/>
      </w:pPr>
      <w:rPr>
        <w:rFonts w:ascii="Courier New" w:hAnsi="Courier New" w:cs="Courier New" w:hint="default"/>
      </w:rPr>
    </w:lvl>
    <w:lvl w:ilvl="5" w:tplc="040C001B" w:tentative="1">
      <w:start w:val="1"/>
      <w:numFmt w:val="bullet"/>
      <w:lvlText w:val=""/>
      <w:lvlJc w:val="left"/>
      <w:pPr>
        <w:ind w:left="4527" w:hanging="360"/>
      </w:pPr>
      <w:rPr>
        <w:rFonts w:ascii="Wingdings" w:hAnsi="Wingdings" w:hint="default"/>
      </w:rPr>
    </w:lvl>
    <w:lvl w:ilvl="6" w:tplc="040C000F" w:tentative="1">
      <w:start w:val="1"/>
      <w:numFmt w:val="bullet"/>
      <w:lvlText w:val=""/>
      <w:lvlJc w:val="left"/>
      <w:pPr>
        <w:ind w:left="5247" w:hanging="360"/>
      </w:pPr>
      <w:rPr>
        <w:rFonts w:ascii="Symbol" w:hAnsi="Symbol" w:hint="default"/>
      </w:rPr>
    </w:lvl>
    <w:lvl w:ilvl="7" w:tplc="040C0019" w:tentative="1">
      <w:start w:val="1"/>
      <w:numFmt w:val="bullet"/>
      <w:lvlText w:val="o"/>
      <w:lvlJc w:val="left"/>
      <w:pPr>
        <w:ind w:left="5967" w:hanging="360"/>
      </w:pPr>
      <w:rPr>
        <w:rFonts w:ascii="Courier New" w:hAnsi="Courier New" w:cs="Courier New" w:hint="default"/>
      </w:rPr>
    </w:lvl>
    <w:lvl w:ilvl="8" w:tplc="040C001B" w:tentative="1">
      <w:start w:val="1"/>
      <w:numFmt w:val="bullet"/>
      <w:lvlText w:val=""/>
      <w:lvlJc w:val="left"/>
      <w:pPr>
        <w:ind w:left="6687" w:hanging="360"/>
      </w:pPr>
      <w:rPr>
        <w:rFonts w:ascii="Wingdings" w:hAnsi="Wingdings" w:hint="default"/>
      </w:rPr>
    </w:lvl>
  </w:abstractNum>
  <w:abstractNum w:abstractNumId="16">
    <w:nsid w:val="31F963C8"/>
    <w:multiLevelType w:val="hybridMultilevel"/>
    <w:tmpl w:val="F8DA797C"/>
    <w:lvl w:ilvl="0" w:tplc="E9F88FC8">
      <w:start w:val="1"/>
      <w:numFmt w:val="bullet"/>
      <w:lvlText w:val="o"/>
      <w:lvlJc w:val="left"/>
      <w:pPr>
        <w:ind w:left="720" w:hanging="360"/>
      </w:pPr>
      <w:rPr>
        <w:rFonts w:ascii="Courier New" w:hAnsi="Courier New" w:cs="Courier New"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7">
    <w:nsid w:val="320F307B"/>
    <w:multiLevelType w:val="hybridMultilevel"/>
    <w:tmpl w:val="F7029F5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B015576"/>
    <w:multiLevelType w:val="hybridMultilevel"/>
    <w:tmpl w:val="CDFA6B30"/>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4F35AAD"/>
    <w:multiLevelType w:val="hybridMultilevel"/>
    <w:tmpl w:val="4F40AD2E"/>
    <w:lvl w:ilvl="0" w:tplc="29343E44">
      <w:start w:val="1"/>
      <w:numFmt w:val="lowerLetter"/>
      <w:pStyle w:val="Para"/>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46112EAA"/>
    <w:multiLevelType w:val="singleLevel"/>
    <w:tmpl w:val="040C0005"/>
    <w:lvl w:ilvl="0">
      <w:start w:val="1"/>
      <w:numFmt w:val="bullet"/>
      <w:lvlText w:val=""/>
      <w:lvlJc w:val="left"/>
      <w:pPr>
        <w:ind w:left="1211" w:hanging="360"/>
      </w:pPr>
      <w:rPr>
        <w:rFonts w:ascii="Wingdings" w:hAnsi="Wingdings" w:hint="default"/>
      </w:rPr>
    </w:lvl>
  </w:abstractNum>
  <w:abstractNum w:abstractNumId="21">
    <w:nsid w:val="49120358"/>
    <w:multiLevelType w:val="hybridMultilevel"/>
    <w:tmpl w:val="CCE03CEE"/>
    <w:lvl w:ilvl="0" w:tplc="CB5071B6">
      <w:start w:val="1"/>
      <w:numFmt w:val="bullet"/>
      <w:lvlText w:val="o"/>
      <w:lvlJc w:val="left"/>
      <w:pPr>
        <w:ind w:left="720" w:hanging="360"/>
      </w:pPr>
      <w:rPr>
        <w:rFonts w:ascii="Courier New" w:hAnsi="Courier New" w:cs="Courier New" w:hint="default"/>
      </w:rPr>
    </w:lvl>
    <w:lvl w:ilvl="1" w:tplc="BF34D138" w:tentative="1">
      <w:start w:val="1"/>
      <w:numFmt w:val="bullet"/>
      <w:lvlText w:val="o"/>
      <w:lvlJc w:val="left"/>
      <w:pPr>
        <w:ind w:left="1440" w:hanging="360"/>
      </w:pPr>
      <w:rPr>
        <w:rFonts w:ascii="Courier New" w:hAnsi="Courier New" w:cs="Courier New" w:hint="default"/>
      </w:rPr>
    </w:lvl>
    <w:lvl w:ilvl="2" w:tplc="E97CEE18" w:tentative="1">
      <w:start w:val="1"/>
      <w:numFmt w:val="bullet"/>
      <w:lvlText w:val=""/>
      <w:lvlJc w:val="left"/>
      <w:pPr>
        <w:ind w:left="2160" w:hanging="360"/>
      </w:pPr>
      <w:rPr>
        <w:rFonts w:ascii="Wingdings" w:hAnsi="Wingdings" w:hint="default"/>
      </w:rPr>
    </w:lvl>
    <w:lvl w:ilvl="3" w:tplc="CC2C30E6" w:tentative="1">
      <w:start w:val="1"/>
      <w:numFmt w:val="bullet"/>
      <w:lvlText w:val=""/>
      <w:lvlJc w:val="left"/>
      <w:pPr>
        <w:ind w:left="2880" w:hanging="360"/>
      </w:pPr>
      <w:rPr>
        <w:rFonts w:ascii="Symbol" w:hAnsi="Symbol" w:hint="default"/>
      </w:rPr>
    </w:lvl>
    <w:lvl w:ilvl="4" w:tplc="75FA63F6" w:tentative="1">
      <w:start w:val="1"/>
      <w:numFmt w:val="bullet"/>
      <w:lvlText w:val="o"/>
      <w:lvlJc w:val="left"/>
      <w:pPr>
        <w:ind w:left="3600" w:hanging="360"/>
      </w:pPr>
      <w:rPr>
        <w:rFonts w:ascii="Courier New" w:hAnsi="Courier New" w:cs="Courier New" w:hint="default"/>
      </w:rPr>
    </w:lvl>
    <w:lvl w:ilvl="5" w:tplc="62502778" w:tentative="1">
      <w:start w:val="1"/>
      <w:numFmt w:val="bullet"/>
      <w:lvlText w:val=""/>
      <w:lvlJc w:val="left"/>
      <w:pPr>
        <w:ind w:left="4320" w:hanging="360"/>
      </w:pPr>
      <w:rPr>
        <w:rFonts w:ascii="Wingdings" w:hAnsi="Wingdings" w:hint="default"/>
      </w:rPr>
    </w:lvl>
    <w:lvl w:ilvl="6" w:tplc="78B2D70E" w:tentative="1">
      <w:start w:val="1"/>
      <w:numFmt w:val="bullet"/>
      <w:lvlText w:val=""/>
      <w:lvlJc w:val="left"/>
      <w:pPr>
        <w:ind w:left="5040" w:hanging="360"/>
      </w:pPr>
      <w:rPr>
        <w:rFonts w:ascii="Symbol" w:hAnsi="Symbol" w:hint="default"/>
      </w:rPr>
    </w:lvl>
    <w:lvl w:ilvl="7" w:tplc="C5D29538" w:tentative="1">
      <w:start w:val="1"/>
      <w:numFmt w:val="bullet"/>
      <w:lvlText w:val="o"/>
      <w:lvlJc w:val="left"/>
      <w:pPr>
        <w:ind w:left="5760" w:hanging="360"/>
      </w:pPr>
      <w:rPr>
        <w:rFonts w:ascii="Courier New" w:hAnsi="Courier New" w:cs="Courier New" w:hint="default"/>
      </w:rPr>
    </w:lvl>
    <w:lvl w:ilvl="8" w:tplc="FD4290D4" w:tentative="1">
      <w:start w:val="1"/>
      <w:numFmt w:val="bullet"/>
      <w:lvlText w:val=""/>
      <w:lvlJc w:val="left"/>
      <w:pPr>
        <w:ind w:left="6480" w:hanging="360"/>
      </w:pPr>
      <w:rPr>
        <w:rFonts w:ascii="Wingdings" w:hAnsi="Wingdings" w:hint="default"/>
      </w:rPr>
    </w:lvl>
  </w:abstractNum>
  <w:abstractNum w:abstractNumId="22">
    <w:nsid w:val="4C755FCB"/>
    <w:multiLevelType w:val="hybridMultilevel"/>
    <w:tmpl w:val="888AB33C"/>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52100309"/>
    <w:multiLevelType w:val="singleLevel"/>
    <w:tmpl w:val="FFFFFFFF"/>
    <w:lvl w:ilvl="0">
      <w:start w:val="1"/>
      <w:numFmt w:val="bullet"/>
      <w:lvlText w:val=""/>
      <w:lvlJc w:val="left"/>
      <w:pPr>
        <w:ind w:left="360" w:hanging="360"/>
      </w:pPr>
      <w:rPr>
        <w:rFonts w:ascii="Symbol" w:hAnsi="Symbol" w:hint="default"/>
      </w:rPr>
    </w:lvl>
  </w:abstractNum>
  <w:abstractNum w:abstractNumId="25">
    <w:nsid w:val="52E61092"/>
    <w:multiLevelType w:val="hybridMultilevel"/>
    <w:tmpl w:val="503C650E"/>
    <w:lvl w:ilvl="0" w:tplc="301A9C60">
      <w:start w:val="1"/>
      <w:numFmt w:val="bullet"/>
      <w:lvlText w:val="o"/>
      <w:lvlJc w:val="left"/>
      <w:pPr>
        <w:ind w:left="720" w:hanging="360"/>
      </w:pPr>
      <w:rPr>
        <w:rFonts w:ascii="Courier New" w:hAnsi="Courier New" w:cs="Courier New"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26">
    <w:nsid w:val="564D1446"/>
    <w:multiLevelType w:val="hybridMultilevel"/>
    <w:tmpl w:val="C9AC4F4A"/>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807402B"/>
    <w:multiLevelType w:val="hybridMultilevel"/>
    <w:tmpl w:val="D778CA8E"/>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8">
    <w:nsid w:val="58946DDA"/>
    <w:multiLevelType w:val="singleLevel"/>
    <w:tmpl w:val="2A80C172"/>
    <w:lvl w:ilvl="0">
      <w:start w:val="1"/>
      <w:numFmt w:val="bullet"/>
      <w:lvlText w:val=""/>
      <w:lvlJc w:val="left"/>
      <w:pPr>
        <w:ind w:left="1440" w:hanging="360"/>
      </w:pPr>
      <w:rPr>
        <w:rFonts w:ascii="Wingdings" w:hAnsi="Wingdings" w:hint="default"/>
        <w:vertAlign w:val="baseline"/>
      </w:rPr>
    </w:lvl>
  </w:abstractNum>
  <w:abstractNum w:abstractNumId="29">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5C9214DB"/>
    <w:multiLevelType w:val="hybridMultilevel"/>
    <w:tmpl w:val="AF8E60E2"/>
    <w:lvl w:ilvl="0" w:tplc="CEA6353A">
      <w:start w:val="1"/>
      <w:numFmt w:val="bullet"/>
      <w:lvlText w:val="o"/>
      <w:lvlJc w:val="left"/>
      <w:pPr>
        <w:ind w:left="720" w:hanging="360"/>
      </w:pPr>
      <w:rPr>
        <w:rFonts w:ascii="Courier New" w:hAnsi="Courier New" w:cs="Courier New"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31">
    <w:nsid w:val="60055C41"/>
    <w:multiLevelType w:val="hybridMultilevel"/>
    <w:tmpl w:val="E2988C22"/>
    <w:lvl w:ilvl="0" w:tplc="FFFFFFFF">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67AA4433"/>
    <w:multiLevelType w:val="hybridMultilevel"/>
    <w:tmpl w:val="4674399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76131269"/>
    <w:multiLevelType w:val="hybridMultilevel"/>
    <w:tmpl w:val="D2549026"/>
    <w:lvl w:ilvl="0" w:tplc="C5028A28">
      <w:start w:val="1"/>
      <w:numFmt w:val="decimal"/>
      <w:pStyle w:val="Titre4"/>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77B95565"/>
    <w:multiLevelType w:val="hybridMultilevel"/>
    <w:tmpl w:val="1A5EF9CC"/>
    <w:lvl w:ilvl="0" w:tplc="375644AC">
      <w:start w:val="1"/>
      <w:numFmt w:val="bullet"/>
      <w:lvlText w:val="o"/>
      <w:lvlJc w:val="left"/>
      <w:pPr>
        <w:ind w:left="720" w:hanging="360"/>
      </w:pPr>
      <w:rPr>
        <w:rFonts w:ascii="Courier New" w:hAnsi="Courier New" w:cs="Courier New"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35">
    <w:nsid w:val="77D15EA0"/>
    <w:multiLevelType w:val="hybridMultilevel"/>
    <w:tmpl w:val="81B6C384"/>
    <w:lvl w:ilvl="0" w:tplc="040C0005">
      <w:start w:val="1"/>
      <w:numFmt w:val="bullet"/>
      <w:lvlText w:val=""/>
      <w:lvlJc w:val="left"/>
      <w:pPr>
        <w:ind w:left="720" w:hanging="360"/>
      </w:pPr>
      <w:rPr>
        <w:rFonts w:ascii="Wingdings" w:hAnsi="Wingdings" w:hint="default"/>
      </w:rPr>
    </w:lvl>
    <w:lvl w:ilvl="1" w:tplc="040C0003">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77EC6815"/>
    <w:multiLevelType w:val="hybridMultilevel"/>
    <w:tmpl w:val="6946393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9"/>
    <w:lvlOverride w:ilvl="0">
      <w:startOverride w:val="1"/>
    </w:lvlOverride>
  </w:num>
  <w:num w:numId="2">
    <w:abstractNumId w:val="5"/>
  </w:num>
  <w:num w:numId="3">
    <w:abstractNumId w:val="33"/>
  </w:num>
  <w:num w:numId="4">
    <w:abstractNumId w:val="23"/>
  </w:num>
  <w:num w:numId="5">
    <w:abstractNumId w:val="37"/>
  </w:num>
  <w:num w:numId="6">
    <w:abstractNumId w:val="9"/>
  </w:num>
  <w:num w:numId="7">
    <w:abstractNumId w:val="4"/>
  </w:num>
  <w:num w:numId="8">
    <w:abstractNumId w:val="3"/>
  </w:num>
  <w:num w:numId="9">
    <w:abstractNumId w:val="7"/>
  </w:num>
  <w:num w:numId="10">
    <w:abstractNumId w:val="13"/>
  </w:num>
  <w:num w:numId="11">
    <w:abstractNumId w:val="19"/>
  </w:num>
  <w:num w:numId="12">
    <w:abstractNumId w:val="33"/>
    <w:lvlOverride w:ilvl="0">
      <w:startOverride w:val="1"/>
    </w:lvlOverride>
  </w:num>
  <w:num w:numId="13">
    <w:abstractNumId w:val="8"/>
  </w:num>
  <w:num w:numId="14">
    <w:abstractNumId w:val="0"/>
    <w:lvlOverride w:ilvl="0">
      <w:lvl w:ilvl="0">
        <w:start w:val="1"/>
        <w:numFmt w:val="bullet"/>
        <w:lvlText w:val=""/>
        <w:legacy w:legacy="1" w:legacySpace="0" w:legacyIndent="227"/>
        <w:lvlJc w:val="left"/>
        <w:pPr>
          <w:ind w:left="1361" w:hanging="227"/>
        </w:pPr>
        <w:rPr>
          <w:rFonts w:ascii="Symbol" w:hAnsi="Symbol" w:hint="default"/>
        </w:rPr>
      </w:lvl>
    </w:lvlOverride>
  </w:num>
  <w:num w:numId="15">
    <w:abstractNumId w:val="11"/>
  </w:num>
  <w:num w:numId="16">
    <w:abstractNumId w:val="27"/>
  </w:num>
  <w:num w:numId="17">
    <w:abstractNumId w:val="12"/>
  </w:num>
  <w:num w:numId="18">
    <w:abstractNumId w:val="32"/>
  </w:num>
  <w:num w:numId="19">
    <w:abstractNumId w:val="21"/>
  </w:num>
  <w:num w:numId="20">
    <w:abstractNumId w:val="1"/>
  </w:num>
  <w:num w:numId="21">
    <w:abstractNumId w:val="15"/>
  </w:num>
  <w:num w:numId="22">
    <w:abstractNumId w:val="28"/>
  </w:num>
  <w:num w:numId="23">
    <w:abstractNumId w:val="20"/>
  </w:num>
  <w:num w:numId="24">
    <w:abstractNumId w:val="35"/>
  </w:num>
  <w:num w:numId="25">
    <w:abstractNumId w:val="30"/>
  </w:num>
  <w:num w:numId="26">
    <w:abstractNumId w:val="34"/>
  </w:num>
  <w:num w:numId="27">
    <w:abstractNumId w:val="17"/>
  </w:num>
  <w:num w:numId="28">
    <w:abstractNumId w:val="25"/>
  </w:num>
  <w:num w:numId="29">
    <w:abstractNumId w:val="2"/>
  </w:num>
  <w:num w:numId="30">
    <w:abstractNumId w:val="16"/>
  </w:num>
  <w:num w:numId="31">
    <w:abstractNumId w:val="10"/>
  </w:num>
  <w:num w:numId="32">
    <w:abstractNumId w:val="36"/>
  </w:num>
  <w:num w:numId="33">
    <w:abstractNumId w:val="6"/>
  </w:num>
  <w:num w:numId="34">
    <w:abstractNumId w:val="4"/>
    <w:lvlOverride w:ilvl="0">
      <w:startOverride w:val="1"/>
    </w:lvlOverride>
  </w:num>
  <w:num w:numId="35">
    <w:abstractNumId w:val="33"/>
    <w:lvlOverride w:ilvl="0">
      <w:startOverride w:val="1"/>
    </w:lvlOverride>
  </w:num>
  <w:num w:numId="36">
    <w:abstractNumId w:val="9"/>
    <w:lvlOverride w:ilvl="0">
      <w:startOverride w:val="1"/>
    </w:lvlOverride>
  </w:num>
  <w:num w:numId="37">
    <w:abstractNumId w:val="33"/>
    <w:lvlOverride w:ilvl="0">
      <w:startOverride w:val="1"/>
    </w:lvlOverride>
  </w:num>
  <w:num w:numId="38">
    <w:abstractNumId w:val="9"/>
    <w:lvlOverride w:ilvl="0">
      <w:startOverride w:val="1"/>
    </w:lvlOverride>
  </w:num>
  <w:num w:numId="39">
    <w:abstractNumId w:val="33"/>
    <w:lvlOverride w:ilvl="0">
      <w:startOverride w:val="1"/>
    </w:lvlOverride>
  </w:num>
  <w:num w:numId="40">
    <w:abstractNumId w:val="33"/>
    <w:lvlOverride w:ilvl="0">
      <w:startOverride w:val="1"/>
    </w:lvlOverride>
  </w:num>
  <w:num w:numId="41">
    <w:abstractNumId w:val="9"/>
    <w:lvlOverride w:ilvl="0">
      <w:startOverride w:val="1"/>
    </w:lvlOverride>
  </w:num>
  <w:num w:numId="42">
    <w:abstractNumId w:val="33"/>
    <w:lvlOverride w:ilvl="0">
      <w:startOverride w:val="1"/>
    </w:lvlOverride>
  </w:num>
  <w:num w:numId="43">
    <w:abstractNumId w:val="33"/>
    <w:lvlOverride w:ilvl="0">
      <w:startOverride w:val="1"/>
    </w:lvlOverride>
  </w:num>
  <w:num w:numId="44">
    <w:abstractNumId w:val="33"/>
    <w:lvlOverride w:ilvl="0">
      <w:startOverride w:val="1"/>
    </w:lvlOverride>
  </w:num>
  <w:num w:numId="45">
    <w:abstractNumId w:val="33"/>
    <w:lvlOverride w:ilvl="0">
      <w:startOverride w:val="1"/>
    </w:lvlOverride>
  </w:num>
  <w:num w:numId="46">
    <w:abstractNumId w:val="19"/>
    <w:lvlOverride w:ilvl="0">
      <w:startOverride w:val="1"/>
    </w:lvlOverride>
  </w:num>
  <w:num w:numId="47">
    <w:abstractNumId w:val="9"/>
    <w:lvlOverride w:ilvl="0">
      <w:startOverride w:val="1"/>
    </w:lvlOverride>
  </w:num>
  <w:num w:numId="48">
    <w:abstractNumId w:val="33"/>
    <w:lvlOverride w:ilvl="0">
      <w:startOverride w:val="1"/>
    </w:lvlOverride>
  </w:num>
  <w:num w:numId="49">
    <w:abstractNumId w:val="33"/>
    <w:lvlOverride w:ilvl="0">
      <w:startOverride w:val="1"/>
    </w:lvlOverride>
  </w:num>
  <w:num w:numId="50">
    <w:abstractNumId w:val="33"/>
    <w:lvlOverride w:ilvl="0">
      <w:startOverride w:val="1"/>
    </w:lvlOverride>
  </w:num>
  <w:num w:numId="51">
    <w:abstractNumId w:val="33"/>
    <w:lvlOverride w:ilvl="0">
      <w:startOverride w:val="1"/>
    </w:lvlOverride>
  </w:num>
  <w:num w:numId="52">
    <w:abstractNumId w:val="9"/>
    <w:lvlOverride w:ilvl="0">
      <w:startOverride w:val="1"/>
    </w:lvlOverride>
  </w:num>
  <w:num w:numId="53">
    <w:abstractNumId w:val="9"/>
    <w:lvlOverride w:ilvl="0">
      <w:startOverride w:val="1"/>
    </w:lvlOverride>
  </w:num>
  <w:num w:numId="54">
    <w:abstractNumId w:val="33"/>
    <w:lvlOverride w:ilvl="0">
      <w:startOverride w:val="1"/>
    </w:lvlOverride>
  </w:num>
  <w:num w:numId="55">
    <w:abstractNumId w:val="33"/>
    <w:lvlOverride w:ilvl="0">
      <w:startOverride w:val="1"/>
    </w:lvlOverride>
  </w:num>
  <w:num w:numId="56">
    <w:abstractNumId w:val="33"/>
    <w:lvlOverride w:ilvl="0">
      <w:startOverride w:val="1"/>
    </w:lvlOverride>
  </w:num>
  <w:num w:numId="57">
    <w:abstractNumId w:val="24"/>
  </w:num>
  <w:num w:numId="58">
    <w:abstractNumId w:val="18"/>
  </w:num>
  <w:num w:numId="59">
    <w:abstractNumId w:val="31"/>
  </w:num>
  <w:num w:numId="60">
    <w:abstractNumId w:val="22"/>
  </w:num>
  <w:num w:numId="61">
    <w:abstractNumId w:val="26"/>
  </w:num>
  <w:num w:numId="62">
    <w:abstractNumId w:val="1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4682"/>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F1"/>
    <w:rsid w:val="00001B7E"/>
    <w:rsid w:val="00003F7F"/>
    <w:rsid w:val="00005027"/>
    <w:rsid w:val="00007A88"/>
    <w:rsid w:val="000158B1"/>
    <w:rsid w:val="00035BA3"/>
    <w:rsid w:val="00040E4E"/>
    <w:rsid w:val="000445E4"/>
    <w:rsid w:val="00044BF0"/>
    <w:rsid w:val="00052E22"/>
    <w:rsid w:val="00053517"/>
    <w:rsid w:val="00060250"/>
    <w:rsid w:val="00060CE9"/>
    <w:rsid w:val="00065930"/>
    <w:rsid w:val="000719A2"/>
    <w:rsid w:val="000827DC"/>
    <w:rsid w:val="00084B79"/>
    <w:rsid w:val="0008649E"/>
    <w:rsid w:val="0009013D"/>
    <w:rsid w:val="0009019F"/>
    <w:rsid w:val="00094F7D"/>
    <w:rsid w:val="0009617C"/>
    <w:rsid w:val="000A6550"/>
    <w:rsid w:val="000B6F38"/>
    <w:rsid w:val="000C26BA"/>
    <w:rsid w:val="000D0D56"/>
    <w:rsid w:val="000E03BA"/>
    <w:rsid w:val="000E3F4F"/>
    <w:rsid w:val="000F3E9D"/>
    <w:rsid w:val="00101E66"/>
    <w:rsid w:val="001062F7"/>
    <w:rsid w:val="00106CBE"/>
    <w:rsid w:val="00110002"/>
    <w:rsid w:val="00116E27"/>
    <w:rsid w:val="00117B42"/>
    <w:rsid w:val="00122251"/>
    <w:rsid w:val="001242B6"/>
    <w:rsid w:val="0013502E"/>
    <w:rsid w:val="001434AE"/>
    <w:rsid w:val="00154E8A"/>
    <w:rsid w:val="001565D4"/>
    <w:rsid w:val="00157918"/>
    <w:rsid w:val="00163A43"/>
    <w:rsid w:val="00185728"/>
    <w:rsid w:val="00185AC8"/>
    <w:rsid w:val="001B0EFB"/>
    <w:rsid w:val="001B1CF5"/>
    <w:rsid w:val="001B1D33"/>
    <w:rsid w:val="001B37B9"/>
    <w:rsid w:val="001B7613"/>
    <w:rsid w:val="001C4084"/>
    <w:rsid w:val="001D4657"/>
    <w:rsid w:val="001D5C47"/>
    <w:rsid w:val="001E318F"/>
    <w:rsid w:val="0020043F"/>
    <w:rsid w:val="00234DE6"/>
    <w:rsid w:val="002413D7"/>
    <w:rsid w:val="00245203"/>
    <w:rsid w:val="00245FC4"/>
    <w:rsid w:val="00250735"/>
    <w:rsid w:val="00252522"/>
    <w:rsid w:val="0026099A"/>
    <w:rsid w:val="00260FE9"/>
    <w:rsid w:val="00270772"/>
    <w:rsid w:val="00270B94"/>
    <w:rsid w:val="00275FC9"/>
    <w:rsid w:val="00280481"/>
    <w:rsid w:val="00283495"/>
    <w:rsid w:val="00290BC7"/>
    <w:rsid w:val="00291E00"/>
    <w:rsid w:val="00293CEF"/>
    <w:rsid w:val="002A2D89"/>
    <w:rsid w:val="002A737A"/>
    <w:rsid w:val="002B4476"/>
    <w:rsid w:val="002B5903"/>
    <w:rsid w:val="002C12F0"/>
    <w:rsid w:val="002C1FFA"/>
    <w:rsid w:val="002C7954"/>
    <w:rsid w:val="002E24A8"/>
    <w:rsid w:val="002E3294"/>
    <w:rsid w:val="002E381E"/>
    <w:rsid w:val="002E5466"/>
    <w:rsid w:val="002E55C8"/>
    <w:rsid w:val="002F1628"/>
    <w:rsid w:val="00303214"/>
    <w:rsid w:val="00304163"/>
    <w:rsid w:val="00312493"/>
    <w:rsid w:val="00320600"/>
    <w:rsid w:val="003312D4"/>
    <w:rsid w:val="003454D6"/>
    <w:rsid w:val="003456C5"/>
    <w:rsid w:val="00347B41"/>
    <w:rsid w:val="0035288B"/>
    <w:rsid w:val="00354615"/>
    <w:rsid w:val="00355DF6"/>
    <w:rsid w:val="00367448"/>
    <w:rsid w:val="003935A0"/>
    <w:rsid w:val="003938E3"/>
    <w:rsid w:val="003953F0"/>
    <w:rsid w:val="00396150"/>
    <w:rsid w:val="003A0743"/>
    <w:rsid w:val="003A20AD"/>
    <w:rsid w:val="003C08C3"/>
    <w:rsid w:val="003C32B4"/>
    <w:rsid w:val="003C62DE"/>
    <w:rsid w:val="003E292E"/>
    <w:rsid w:val="003E32D0"/>
    <w:rsid w:val="003F60C4"/>
    <w:rsid w:val="003F7C5D"/>
    <w:rsid w:val="00403611"/>
    <w:rsid w:val="0041394F"/>
    <w:rsid w:val="00417D01"/>
    <w:rsid w:val="00417FA5"/>
    <w:rsid w:val="0042328C"/>
    <w:rsid w:val="00425897"/>
    <w:rsid w:val="004305BC"/>
    <w:rsid w:val="00432877"/>
    <w:rsid w:val="00434439"/>
    <w:rsid w:val="00440446"/>
    <w:rsid w:val="00444713"/>
    <w:rsid w:val="00457769"/>
    <w:rsid w:val="0046790E"/>
    <w:rsid w:val="00475CB4"/>
    <w:rsid w:val="0048341D"/>
    <w:rsid w:val="004861F1"/>
    <w:rsid w:val="00493CFC"/>
    <w:rsid w:val="00495BA8"/>
    <w:rsid w:val="004A38AA"/>
    <w:rsid w:val="004B2078"/>
    <w:rsid w:val="004B7299"/>
    <w:rsid w:val="004B75BE"/>
    <w:rsid w:val="004D5614"/>
    <w:rsid w:val="00506C9C"/>
    <w:rsid w:val="00517D63"/>
    <w:rsid w:val="00522373"/>
    <w:rsid w:val="00526EFA"/>
    <w:rsid w:val="0053179F"/>
    <w:rsid w:val="0053549F"/>
    <w:rsid w:val="00551E68"/>
    <w:rsid w:val="00556B47"/>
    <w:rsid w:val="00574884"/>
    <w:rsid w:val="0057545C"/>
    <w:rsid w:val="00585397"/>
    <w:rsid w:val="00587F86"/>
    <w:rsid w:val="005954B8"/>
    <w:rsid w:val="005B3B2E"/>
    <w:rsid w:val="005C25EA"/>
    <w:rsid w:val="005E79B1"/>
    <w:rsid w:val="005F448A"/>
    <w:rsid w:val="005F5CA2"/>
    <w:rsid w:val="00607F01"/>
    <w:rsid w:val="00610CA4"/>
    <w:rsid w:val="00617A95"/>
    <w:rsid w:val="0062310F"/>
    <w:rsid w:val="0062509C"/>
    <w:rsid w:val="006458B4"/>
    <w:rsid w:val="006459F7"/>
    <w:rsid w:val="00660A4F"/>
    <w:rsid w:val="0066773B"/>
    <w:rsid w:val="00670F66"/>
    <w:rsid w:val="00671D30"/>
    <w:rsid w:val="00684AF1"/>
    <w:rsid w:val="0068574E"/>
    <w:rsid w:val="00692399"/>
    <w:rsid w:val="00692DC7"/>
    <w:rsid w:val="006937C8"/>
    <w:rsid w:val="006A517E"/>
    <w:rsid w:val="006A74DA"/>
    <w:rsid w:val="006B4705"/>
    <w:rsid w:val="006B4A4E"/>
    <w:rsid w:val="006B4AEF"/>
    <w:rsid w:val="006C0F7D"/>
    <w:rsid w:val="006D27C9"/>
    <w:rsid w:val="006D2BEA"/>
    <w:rsid w:val="006D5576"/>
    <w:rsid w:val="006E2290"/>
    <w:rsid w:val="006E5624"/>
    <w:rsid w:val="0070087E"/>
    <w:rsid w:val="007259CF"/>
    <w:rsid w:val="0072623C"/>
    <w:rsid w:val="00730844"/>
    <w:rsid w:val="00732BA1"/>
    <w:rsid w:val="00737CE6"/>
    <w:rsid w:val="00761D17"/>
    <w:rsid w:val="00775922"/>
    <w:rsid w:val="0079370F"/>
    <w:rsid w:val="0079506E"/>
    <w:rsid w:val="007A0E21"/>
    <w:rsid w:val="007A57DA"/>
    <w:rsid w:val="007B2118"/>
    <w:rsid w:val="007B4C79"/>
    <w:rsid w:val="007B50C9"/>
    <w:rsid w:val="007C509F"/>
    <w:rsid w:val="007D4BE4"/>
    <w:rsid w:val="007E59F6"/>
    <w:rsid w:val="007F53CC"/>
    <w:rsid w:val="007F5D02"/>
    <w:rsid w:val="00806F9E"/>
    <w:rsid w:val="00824A38"/>
    <w:rsid w:val="00825D05"/>
    <w:rsid w:val="008339FE"/>
    <w:rsid w:val="00841DFF"/>
    <w:rsid w:val="00862129"/>
    <w:rsid w:val="00870CF1"/>
    <w:rsid w:val="00871C43"/>
    <w:rsid w:val="00872637"/>
    <w:rsid w:val="00886E02"/>
    <w:rsid w:val="00890FC2"/>
    <w:rsid w:val="00893066"/>
    <w:rsid w:val="00895637"/>
    <w:rsid w:val="008A09D1"/>
    <w:rsid w:val="008C321F"/>
    <w:rsid w:val="008C777C"/>
    <w:rsid w:val="008E058D"/>
    <w:rsid w:val="008E0CD2"/>
    <w:rsid w:val="008E2DAA"/>
    <w:rsid w:val="008E3B09"/>
    <w:rsid w:val="008F259C"/>
    <w:rsid w:val="00901DBC"/>
    <w:rsid w:val="0090378B"/>
    <w:rsid w:val="0090617D"/>
    <w:rsid w:val="00915ECB"/>
    <w:rsid w:val="00923553"/>
    <w:rsid w:val="00942823"/>
    <w:rsid w:val="00943876"/>
    <w:rsid w:val="00943AEA"/>
    <w:rsid w:val="009463A7"/>
    <w:rsid w:val="0096182D"/>
    <w:rsid w:val="009626AE"/>
    <w:rsid w:val="009742B5"/>
    <w:rsid w:val="009775F1"/>
    <w:rsid w:val="009778EA"/>
    <w:rsid w:val="009A082A"/>
    <w:rsid w:val="009C0AFF"/>
    <w:rsid w:val="009C2E78"/>
    <w:rsid w:val="009D313C"/>
    <w:rsid w:val="009D3DCD"/>
    <w:rsid w:val="009D41C3"/>
    <w:rsid w:val="009E1B24"/>
    <w:rsid w:val="009E1CA3"/>
    <w:rsid w:val="009E4376"/>
    <w:rsid w:val="009E7D33"/>
    <w:rsid w:val="00A01825"/>
    <w:rsid w:val="00A170E8"/>
    <w:rsid w:val="00A171EF"/>
    <w:rsid w:val="00A17C7B"/>
    <w:rsid w:val="00A268E3"/>
    <w:rsid w:val="00A4077E"/>
    <w:rsid w:val="00A422FA"/>
    <w:rsid w:val="00A44BA4"/>
    <w:rsid w:val="00A50225"/>
    <w:rsid w:val="00A50D52"/>
    <w:rsid w:val="00A53BBD"/>
    <w:rsid w:val="00A5424D"/>
    <w:rsid w:val="00A56943"/>
    <w:rsid w:val="00A56D53"/>
    <w:rsid w:val="00A57E24"/>
    <w:rsid w:val="00A620EB"/>
    <w:rsid w:val="00A67A34"/>
    <w:rsid w:val="00A67EBC"/>
    <w:rsid w:val="00A710A4"/>
    <w:rsid w:val="00AB3D5E"/>
    <w:rsid w:val="00AB3D9A"/>
    <w:rsid w:val="00AD114E"/>
    <w:rsid w:val="00AD184D"/>
    <w:rsid w:val="00AD21C2"/>
    <w:rsid w:val="00AD7ED3"/>
    <w:rsid w:val="00AE1A61"/>
    <w:rsid w:val="00AE282E"/>
    <w:rsid w:val="00AE66EE"/>
    <w:rsid w:val="00AF26B9"/>
    <w:rsid w:val="00AF6204"/>
    <w:rsid w:val="00B00301"/>
    <w:rsid w:val="00B24C6F"/>
    <w:rsid w:val="00B35A0F"/>
    <w:rsid w:val="00B36262"/>
    <w:rsid w:val="00B42ACB"/>
    <w:rsid w:val="00B453E7"/>
    <w:rsid w:val="00B50659"/>
    <w:rsid w:val="00B5311A"/>
    <w:rsid w:val="00B54B90"/>
    <w:rsid w:val="00B64E7F"/>
    <w:rsid w:val="00B71935"/>
    <w:rsid w:val="00B80677"/>
    <w:rsid w:val="00B9523A"/>
    <w:rsid w:val="00BA029D"/>
    <w:rsid w:val="00BB41A2"/>
    <w:rsid w:val="00BB42FF"/>
    <w:rsid w:val="00BD3696"/>
    <w:rsid w:val="00BD528B"/>
    <w:rsid w:val="00BD5E3D"/>
    <w:rsid w:val="00BE25A7"/>
    <w:rsid w:val="00BE3E3C"/>
    <w:rsid w:val="00BE423F"/>
    <w:rsid w:val="00BF03CB"/>
    <w:rsid w:val="00BF0724"/>
    <w:rsid w:val="00BF0E73"/>
    <w:rsid w:val="00BF1111"/>
    <w:rsid w:val="00C022EC"/>
    <w:rsid w:val="00C06FE9"/>
    <w:rsid w:val="00C10222"/>
    <w:rsid w:val="00C10725"/>
    <w:rsid w:val="00C1095D"/>
    <w:rsid w:val="00C135C1"/>
    <w:rsid w:val="00C31456"/>
    <w:rsid w:val="00C32443"/>
    <w:rsid w:val="00C32EE0"/>
    <w:rsid w:val="00C375E0"/>
    <w:rsid w:val="00C43C11"/>
    <w:rsid w:val="00C47B4D"/>
    <w:rsid w:val="00C55086"/>
    <w:rsid w:val="00C575C3"/>
    <w:rsid w:val="00C64AB0"/>
    <w:rsid w:val="00C669CB"/>
    <w:rsid w:val="00C70209"/>
    <w:rsid w:val="00C85DE1"/>
    <w:rsid w:val="00C8623C"/>
    <w:rsid w:val="00C93793"/>
    <w:rsid w:val="00C962DA"/>
    <w:rsid w:val="00CA4350"/>
    <w:rsid w:val="00CA75BF"/>
    <w:rsid w:val="00CD5202"/>
    <w:rsid w:val="00CE081F"/>
    <w:rsid w:val="00CE28CA"/>
    <w:rsid w:val="00CF6DDA"/>
    <w:rsid w:val="00CF75FD"/>
    <w:rsid w:val="00D155CF"/>
    <w:rsid w:val="00D30874"/>
    <w:rsid w:val="00D31BE3"/>
    <w:rsid w:val="00D35342"/>
    <w:rsid w:val="00D4057E"/>
    <w:rsid w:val="00D43E8C"/>
    <w:rsid w:val="00D454BA"/>
    <w:rsid w:val="00D45E3E"/>
    <w:rsid w:val="00D51902"/>
    <w:rsid w:val="00D634A2"/>
    <w:rsid w:val="00D71AED"/>
    <w:rsid w:val="00D71E53"/>
    <w:rsid w:val="00D76333"/>
    <w:rsid w:val="00D76FB0"/>
    <w:rsid w:val="00D86A56"/>
    <w:rsid w:val="00D9131E"/>
    <w:rsid w:val="00DA1586"/>
    <w:rsid w:val="00DA4892"/>
    <w:rsid w:val="00DA4BBE"/>
    <w:rsid w:val="00DA6248"/>
    <w:rsid w:val="00DB2367"/>
    <w:rsid w:val="00DC02BB"/>
    <w:rsid w:val="00DC48E3"/>
    <w:rsid w:val="00DD10D7"/>
    <w:rsid w:val="00DD2996"/>
    <w:rsid w:val="00DE0C06"/>
    <w:rsid w:val="00DE36BF"/>
    <w:rsid w:val="00DE736B"/>
    <w:rsid w:val="00DF05FD"/>
    <w:rsid w:val="00DF5F7F"/>
    <w:rsid w:val="00E13D7B"/>
    <w:rsid w:val="00E14645"/>
    <w:rsid w:val="00E251E2"/>
    <w:rsid w:val="00E33AF5"/>
    <w:rsid w:val="00E43D58"/>
    <w:rsid w:val="00E61B32"/>
    <w:rsid w:val="00E62989"/>
    <w:rsid w:val="00E72C17"/>
    <w:rsid w:val="00E82771"/>
    <w:rsid w:val="00E866E9"/>
    <w:rsid w:val="00E9460A"/>
    <w:rsid w:val="00EA4C03"/>
    <w:rsid w:val="00EA4D45"/>
    <w:rsid w:val="00EC6A02"/>
    <w:rsid w:val="00ED28EE"/>
    <w:rsid w:val="00ED4E0E"/>
    <w:rsid w:val="00EE5BBF"/>
    <w:rsid w:val="00F021BB"/>
    <w:rsid w:val="00F02730"/>
    <w:rsid w:val="00F04086"/>
    <w:rsid w:val="00F0435C"/>
    <w:rsid w:val="00F24E6B"/>
    <w:rsid w:val="00F26650"/>
    <w:rsid w:val="00F3326D"/>
    <w:rsid w:val="00F33E58"/>
    <w:rsid w:val="00F33EE5"/>
    <w:rsid w:val="00F3479D"/>
    <w:rsid w:val="00F50545"/>
    <w:rsid w:val="00F659F1"/>
    <w:rsid w:val="00F7302F"/>
    <w:rsid w:val="00F7385E"/>
    <w:rsid w:val="00F740C0"/>
    <w:rsid w:val="00F75EFD"/>
    <w:rsid w:val="00F93A4B"/>
    <w:rsid w:val="00F96023"/>
    <w:rsid w:val="00FA24B4"/>
    <w:rsid w:val="00FB6DD9"/>
    <w:rsid w:val="00FC0134"/>
    <w:rsid w:val="00FC1AED"/>
    <w:rsid w:val="00FC3EB1"/>
    <w:rsid w:val="00FC4C01"/>
    <w:rsid w:val="00FC6A21"/>
    <w:rsid w:val="00FD4AC1"/>
    <w:rsid w:val="00FD699D"/>
    <w:rsid w:val="00FE50E6"/>
    <w:rsid w:val="00FF442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682"/>
    <o:shapelayout v:ext="edit">
      <o:idmap v:ext="edit" data="1,3,4"/>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uiPriority="10" w:qFormat="1"/>
    <w:lsdException w:name="Default Paragraph Font" w:uiPriority="1"/>
    <w:lsdException w:name="Subtitle" w:qFormat="1"/>
    <w:lsdException w:name="Hyperlink" w:uiPriority="99"/>
    <w:lsdException w:name="Strong" w:qFormat="1"/>
    <w:lsdException w:name="Emphasis" w:uiPriority="20" w:qFormat="1"/>
    <w:lsdException w:name="Document Map"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1"/>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uiPriority="10" w:qFormat="1"/>
    <w:lsdException w:name="Default Paragraph Font" w:uiPriority="1"/>
    <w:lsdException w:name="Subtitle" w:qFormat="1"/>
    <w:lsdException w:name="Hyperlink" w:uiPriority="99"/>
    <w:lsdException w:name="Strong" w:qFormat="1"/>
    <w:lsdException w:name="Emphasis" w:uiPriority="20" w:qFormat="1"/>
    <w:lsdException w:name="Document Map"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1"/>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wmf"/><Relationship Id="rId39" Type="http://schemas.openxmlformats.org/officeDocument/2006/relationships/image" Target="media/image23.wmf"/><Relationship Id="rId21" Type="http://schemas.openxmlformats.org/officeDocument/2006/relationships/image" Target="media/image12.jpeg"/><Relationship Id="rId34" Type="http://schemas.openxmlformats.org/officeDocument/2006/relationships/oleObject" Target="embeddings/oleObject6.bin"/><Relationship Id="rId42" Type="http://schemas.openxmlformats.org/officeDocument/2006/relationships/oleObject" Target="embeddings/oleObject9.bin"/><Relationship Id="rId47" Type="http://schemas.openxmlformats.org/officeDocument/2006/relationships/image" Target="media/image29.jpeg"/><Relationship Id="rId50" Type="http://schemas.openxmlformats.org/officeDocument/2006/relationships/image" Target="media/image32.wmf"/><Relationship Id="rId55" Type="http://schemas.openxmlformats.org/officeDocument/2006/relationships/image" Target="media/image35.jpeg"/><Relationship Id="rId63" Type="http://schemas.openxmlformats.org/officeDocument/2006/relationships/image" Target="media/image43.jpeg"/><Relationship Id="rId68" Type="http://schemas.openxmlformats.org/officeDocument/2006/relationships/image" Target="media/image48.jpeg"/><Relationship Id="rId76" Type="http://schemas.openxmlformats.org/officeDocument/2006/relationships/image" Target="media/image56.jpeg"/><Relationship Id="rId8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1.jpeg"/><Relationship Id="rId2" Type="http://schemas.openxmlformats.org/officeDocument/2006/relationships/customXml" Target="../customXml/item1.xml"/><Relationship Id="rId16" Type="http://schemas.openxmlformats.org/officeDocument/2006/relationships/image" Target="media/image7.png"/><Relationship Id="rId29" Type="http://schemas.openxmlformats.org/officeDocument/2006/relationships/oleObject" Target="embeddings/oleObject4.bin"/><Relationship Id="rId11" Type="http://schemas.openxmlformats.org/officeDocument/2006/relationships/image" Target="media/image2.jpeg"/><Relationship Id="rId24" Type="http://schemas.openxmlformats.org/officeDocument/2006/relationships/oleObject" Target="embeddings/oleObject2.bin"/><Relationship Id="rId32" Type="http://schemas.openxmlformats.org/officeDocument/2006/relationships/image" Target="media/image18.jpeg"/><Relationship Id="rId37" Type="http://schemas.openxmlformats.org/officeDocument/2006/relationships/image" Target="media/image22.wmf"/><Relationship Id="rId40" Type="http://schemas.openxmlformats.org/officeDocument/2006/relationships/oleObject" Target="embeddings/oleObject8.bin"/><Relationship Id="rId45" Type="http://schemas.openxmlformats.org/officeDocument/2006/relationships/image" Target="media/image27.gif"/><Relationship Id="rId53" Type="http://schemas.openxmlformats.org/officeDocument/2006/relationships/image" Target="media/image34.wmf"/><Relationship Id="rId58" Type="http://schemas.openxmlformats.org/officeDocument/2006/relationships/image" Target="media/image38.jpeg"/><Relationship Id="rId66" Type="http://schemas.openxmlformats.org/officeDocument/2006/relationships/image" Target="media/image46.jpeg"/><Relationship Id="rId74" Type="http://schemas.openxmlformats.org/officeDocument/2006/relationships/image" Target="media/image54.jpeg"/><Relationship Id="rId79" Type="http://schemas.openxmlformats.org/officeDocument/2006/relationships/image" Target="media/image59.jpeg"/><Relationship Id="rId5" Type="http://schemas.microsoft.com/office/2007/relationships/stylesWithEffects" Target="stylesWithEffects.xml"/><Relationship Id="rId61" Type="http://schemas.openxmlformats.org/officeDocument/2006/relationships/image" Target="media/image41.jpeg"/><Relationship Id="rId82"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oleObject" Target="embeddings/oleObject5.bin"/><Relationship Id="rId44" Type="http://schemas.openxmlformats.org/officeDocument/2006/relationships/image" Target="media/image26.gif"/><Relationship Id="rId52" Type="http://schemas.openxmlformats.org/officeDocument/2006/relationships/image" Target="media/image33.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wmf"/><Relationship Id="rId27" Type="http://schemas.openxmlformats.org/officeDocument/2006/relationships/oleObject" Target="embeddings/oleObject3.bin"/><Relationship Id="rId30" Type="http://schemas.openxmlformats.org/officeDocument/2006/relationships/image" Target="media/image17.wmf"/><Relationship Id="rId35" Type="http://schemas.openxmlformats.org/officeDocument/2006/relationships/image" Target="media/image20.jpeg"/><Relationship Id="rId43" Type="http://schemas.openxmlformats.org/officeDocument/2006/relationships/image" Target="media/image25.gif"/><Relationship Id="rId48" Type="http://schemas.openxmlformats.org/officeDocument/2006/relationships/image" Target="media/image30.pn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7.jpeg"/><Relationship Id="rId8" Type="http://schemas.openxmlformats.org/officeDocument/2006/relationships/footnotes" Target="footnotes.xml"/><Relationship Id="rId51" Type="http://schemas.openxmlformats.org/officeDocument/2006/relationships/oleObject" Target="embeddings/oleObject10.bin"/><Relationship Id="rId72" Type="http://schemas.openxmlformats.org/officeDocument/2006/relationships/image" Target="media/image52.jpeg"/><Relationship Id="rId80" Type="http://schemas.openxmlformats.org/officeDocument/2006/relationships/image" Target="media/image60.jpe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gif"/><Relationship Id="rId33" Type="http://schemas.openxmlformats.org/officeDocument/2006/relationships/image" Target="media/image19.wmf"/><Relationship Id="rId38" Type="http://schemas.openxmlformats.org/officeDocument/2006/relationships/oleObject" Target="embeddings/oleObject7.bin"/><Relationship Id="rId46" Type="http://schemas.openxmlformats.org/officeDocument/2006/relationships/image" Target="media/image28.png"/><Relationship Id="rId59" Type="http://schemas.openxmlformats.org/officeDocument/2006/relationships/image" Target="media/image39.jpeg"/><Relationship Id="rId67" Type="http://schemas.openxmlformats.org/officeDocument/2006/relationships/image" Target="media/image47.jpeg"/><Relationship Id="rId20" Type="http://schemas.openxmlformats.org/officeDocument/2006/relationships/image" Target="media/image11.png"/><Relationship Id="rId41" Type="http://schemas.openxmlformats.org/officeDocument/2006/relationships/image" Target="media/image24.wmf"/><Relationship Id="rId54" Type="http://schemas.openxmlformats.org/officeDocument/2006/relationships/oleObject" Target="embeddings/oleObject11.bin"/><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oleObject" Target="embeddings/oleObject1.bin"/><Relationship Id="rId28" Type="http://schemas.openxmlformats.org/officeDocument/2006/relationships/image" Target="media/image16.wmf"/><Relationship Id="rId36" Type="http://schemas.openxmlformats.org/officeDocument/2006/relationships/image" Target="media/image21.jpeg"/><Relationship Id="rId49" Type="http://schemas.openxmlformats.org/officeDocument/2006/relationships/image" Target="media/image31.emf"/><Relationship Id="rId57" Type="http://schemas.openxmlformats.org/officeDocument/2006/relationships/image" Target="media/image37.jpeg"/></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59CA06-3E53-4E64-8382-190B91D81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New-STD-2013.dotx</Template>
  <TotalTime>440</TotalTime>
  <Pages>27</Pages>
  <Words>8712</Words>
  <Characters>47918</Characters>
  <Application>Microsoft Office Word</Application>
  <DocSecurity>0</DocSecurity>
  <Lines>399</Lines>
  <Paragraphs>113</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56517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Xavier Pessoles</dc:creator>
  <cp:lastModifiedBy>Xavier Pessoles</cp:lastModifiedBy>
  <cp:revision>40</cp:revision>
  <cp:lastPrinted>2014-11-04T22:59:00Z</cp:lastPrinted>
  <dcterms:created xsi:type="dcterms:W3CDTF">2014-10-28T08:38:00Z</dcterms:created>
  <dcterms:modified xsi:type="dcterms:W3CDTF">2015-03-10T10:16:00Z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